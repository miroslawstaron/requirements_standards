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CE692" w14:textId="3492841B" w:rsidR="00BF46E1" w:rsidRPr="0041528A" w:rsidRDefault="00BF46E1" w:rsidP="00BF46E1">
      <w:pPr>
        <w:pStyle w:val="Heading4"/>
      </w:pPr>
      <w:bookmarkStart w:id="0" w:name="_Toc146313032"/>
      <w:r w:rsidRPr="0041528A">
        <w:t>27.22.4.23</w:t>
      </w:r>
      <w:r w:rsidRPr="0041528A">
        <w:tab/>
        <w:t>RUN AT COMMAND</w:t>
      </w:r>
      <w:bookmarkEnd w:id="0"/>
    </w:p>
    <w:p w14:paraId="344629B5" w14:textId="77777777" w:rsidR="00BF46E1" w:rsidRPr="0041528A" w:rsidRDefault="00BF46E1" w:rsidP="00BF46E1">
      <w:pPr>
        <w:pStyle w:val="Heading5"/>
      </w:pPr>
      <w:bookmarkStart w:id="1" w:name="_Toc146313033"/>
      <w:r w:rsidRPr="0041528A">
        <w:t>27.22.4.23.1</w:t>
      </w:r>
      <w:r w:rsidRPr="0041528A">
        <w:tab/>
        <w:t>RUN AT COMMAND (normal)</w:t>
      </w:r>
      <w:bookmarkEnd w:id="1"/>
    </w:p>
    <w:p w14:paraId="02BAE737" w14:textId="77777777" w:rsidR="00BF46E1" w:rsidRPr="0041528A" w:rsidRDefault="00BF46E1" w:rsidP="00BF46E1">
      <w:pPr>
        <w:pStyle w:val="H6"/>
      </w:pPr>
      <w:r w:rsidRPr="0041528A">
        <w:t>27.22.4.23.1.1</w:t>
      </w:r>
      <w:r w:rsidRPr="0041528A">
        <w:tab/>
        <w:t>Definition and applicability</w:t>
      </w:r>
    </w:p>
    <w:p w14:paraId="5744D004" w14:textId="77777777" w:rsidR="00BF46E1" w:rsidRPr="0041528A" w:rsidRDefault="00BF46E1" w:rsidP="00BF46E1">
      <w:r w:rsidRPr="0041528A">
        <w:t>See clause 3.2.2.</w:t>
      </w:r>
    </w:p>
    <w:p w14:paraId="05ED1BA6" w14:textId="77777777" w:rsidR="00BF46E1" w:rsidRPr="0041528A" w:rsidRDefault="00BF46E1" w:rsidP="00BF46E1">
      <w:pPr>
        <w:pStyle w:val="H6"/>
      </w:pPr>
      <w:r w:rsidRPr="0041528A">
        <w:t>27.22.4.23.1.2</w:t>
      </w:r>
      <w:r w:rsidRPr="0041528A">
        <w:tab/>
        <w:t>Conformance requirement</w:t>
      </w:r>
    </w:p>
    <w:p w14:paraId="744A72E3" w14:textId="77777777" w:rsidR="00BF46E1" w:rsidRPr="0041528A" w:rsidRDefault="00BF46E1" w:rsidP="00BF46E1">
      <w:r w:rsidRPr="0041528A">
        <w:t>The ME shall support the Proactive UICC: RUN AT COMMAND facility as defined in:</w:t>
      </w:r>
    </w:p>
    <w:p w14:paraId="67266885" w14:textId="77777777" w:rsidR="00BF46E1" w:rsidRPr="0041528A" w:rsidRDefault="00BF46E1" w:rsidP="00BF46E1">
      <w:pPr>
        <w:pStyle w:val="B1"/>
      </w:pPr>
      <w:r w:rsidRPr="0041528A">
        <w:t>-</w:t>
      </w:r>
      <w:r w:rsidRPr="0041528A">
        <w:tab/>
        <w:t>TS 31.111 [15] clause 6.4.23, clause 6.6.23, clause 5.2, clause 6.8, clause 8.6, clause 8.7, clause 8.2, clause 8.40, clause 8.31 and clause 8.41.</w:t>
      </w:r>
    </w:p>
    <w:p w14:paraId="4784B279" w14:textId="77777777" w:rsidR="00BF46E1" w:rsidRPr="0041528A" w:rsidRDefault="00BF46E1" w:rsidP="00BF46E1">
      <w:pPr>
        <w:pStyle w:val="B1"/>
      </w:pPr>
      <w:r w:rsidRPr="0041528A">
        <w:t>-</w:t>
      </w:r>
      <w:r w:rsidRPr="0041528A">
        <w:tab/>
        <w:t>TS 27.007 [18].</w:t>
      </w:r>
    </w:p>
    <w:p w14:paraId="48BFA4F9" w14:textId="77777777" w:rsidR="00BF46E1" w:rsidRPr="0041528A" w:rsidRDefault="00BF46E1" w:rsidP="00BF46E1">
      <w:pPr>
        <w:pStyle w:val="H6"/>
      </w:pPr>
      <w:r w:rsidRPr="0041528A">
        <w:t>27.22.4.23.1.3</w:t>
      </w:r>
      <w:r w:rsidRPr="0041528A">
        <w:tab/>
        <w:t>Test purpose</w:t>
      </w:r>
    </w:p>
    <w:p w14:paraId="7B28B633" w14:textId="77777777" w:rsidR="00BF46E1" w:rsidRPr="0041528A" w:rsidRDefault="00BF46E1" w:rsidP="00BF46E1">
      <w:r w:rsidRPr="0041528A">
        <w:t>To verify that the ME responds to an AT Command contained within a RUN AT COMMAND as though it were initiated by an attached TE, and returns an AT Response within a TERMINAL RESPONSE to the UICC.</w:t>
      </w:r>
    </w:p>
    <w:p w14:paraId="63E2C93F" w14:textId="77777777" w:rsidR="00BF46E1" w:rsidRPr="0041528A" w:rsidRDefault="00BF46E1" w:rsidP="00BF46E1">
      <w:pPr>
        <w:pStyle w:val="H6"/>
      </w:pPr>
      <w:r w:rsidRPr="0041528A">
        <w:t>27.22.4.23.1.4</w:t>
      </w:r>
      <w:r w:rsidRPr="0041528A">
        <w:tab/>
        <w:t>Method of test</w:t>
      </w:r>
    </w:p>
    <w:p w14:paraId="0E4F6682" w14:textId="77777777" w:rsidR="00BF46E1" w:rsidRPr="0041528A" w:rsidRDefault="00BF46E1" w:rsidP="00BF46E1">
      <w:pPr>
        <w:pStyle w:val="H6"/>
      </w:pPr>
      <w:r w:rsidRPr="0041528A">
        <w:t>27.22.4.23.1.4.1</w:t>
      </w:r>
      <w:r w:rsidRPr="0041528A">
        <w:tab/>
        <w:t>Initial conditions</w:t>
      </w:r>
    </w:p>
    <w:p w14:paraId="171C3CEE" w14:textId="77777777" w:rsidR="00BF46E1" w:rsidRPr="0041528A" w:rsidRDefault="00BF46E1" w:rsidP="00BF46E1">
      <w:r w:rsidRPr="0041528A">
        <w:t>The ME is connected to the USIM Simulator. The elementary files are coded as Toolkit default.</w:t>
      </w:r>
    </w:p>
    <w:p w14:paraId="315A36AD" w14:textId="77777777" w:rsidR="00BF46E1" w:rsidRPr="0041528A" w:rsidRDefault="00BF46E1" w:rsidP="00BF46E1">
      <w:r w:rsidRPr="0041528A">
        <w:t>Prior to this test the ME shall have been powered on and performed the PROFILE DOWNLOAD procedure.</w:t>
      </w:r>
    </w:p>
    <w:p w14:paraId="6CF057DF" w14:textId="77777777" w:rsidR="00BF46E1" w:rsidRPr="0041528A" w:rsidRDefault="00BF46E1" w:rsidP="00BF46E1">
      <w:r w:rsidRPr="0041528A">
        <w:t>Prior to the test the ME shall be connected to the TE.</w:t>
      </w:r>
    </w:p>
    <w:p w14:paraId="5B67FBB9" w14:textId="77777777" w:rsidR="00BF46E1" w:rsidRPr="0041528A" w:rsidRDefault="00BF46E1" w:rsidP="00BF46E1">
      <w:r w:rsidRPr="0041528A">
        <w:t xml:space="preserve">The </w:t>
      </w:r>
      <w:r w:rsidRPr="0041528A">
        <w:rPr>
          <w:snapToGrid w:val="0"/>
          <w:lang w:eastAsia="de-DE"/>
        </w:rPr>
        <w:t>TA-TE interface is set to 8-bit operation.</w:t>
      </w:r>
    </w:p>
    <w:p w14:paraId="3F30CFD5" w14:textId="77777777" w:rsidR="00BF46E1" w:rsidRPr="0041528A" w:rsidRDefault="00BF46E1" w:rsidP="00BF46E1">
      <w:pPr>
        <w:pStyle w:val="H6"/>
      </w:pPr>
      <w:r w:rsidRPr="0041528A">
        <w:t>27.22.4.23.1.4.2</w:t>
      </w:r>
      <w:r w:rsidRPr="0041528A">
        <w:tab/>
        <w:t>Procedure</w:t>
      </w:r>
    </w:p>
    <w:p w14:paraId="4EA2003C" w14:textId="77777777" w:rsidR="00BF46E1" w:rsidRPr="0041528A" w:rsidRDefault="00BF46E1" w:rsidP="00BF46E1">
      <w:pPr>
        <w:pStyle w:val="TH"/>
      </w:pPr>
      <w:r w:rsidRPr="0041528A">
        <w:t>Expected Sequence 1.1(RUN AT COMMAND, no alpha identifier presented, request IMSI)</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4C65D7D7" w14:textId="77777777" w:rsidTr="00195D76">
        <w:trPr>
          <w:cantSplit/>
          <w:jc w:val="center"/>
        </w:trPr>
        <w:tc>
          <w:tcPr>
            <w:tcW w:w="737" w:type="dxa"/>
            <w:tcBorders>
              <w:top w:val="single" w:sz="6" w:space="0" w:color="auto"/>
              <w:left w:val="single" w:sz="6" w:space="0" w:color="auto"/>
              <w:right w:val="single" w:sz="6" w:space="0" w:color="auto"/>
            </w:tcBorders>
          </w:tcPr>
          <w:p w14:paraId="37EFE02E"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08780B26"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00505A65"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25A880E7" w14:textId="77777777" w:rsidR="00BF46E1" w:rsidRPr="0041528A" w:rsidRDefault="00BF46E1" w:rsidP="0092045E">
            <w:pPr>
              <w:pStyle w:val="TAH"/>
            </w:pPr>
            <w:r w:rsidRPr="0041528A">
              <w:t>Comments</w:t>
            </w:r>
          </w:p>
        </w:tc>
      </w:tr>
      <w:tr w:rsidR="00BF46E1" w:rsidRPr="0041528A" w14:paraId="0E4D6635" w14:textId="77777777" w:rsidTr="00195D76">
        <w:trPr>
          <w:cantSplit/>
          <w:jc w:val="center"/>
        </w:trPr>
        <w:tc>
          <w:tcPr>
            <w:tcW w:w="737" w:type="dxa"/>
            <w:tcBorders>
              <w:top w:val="single" w:sz="6" w:space="0" w:color="auto"/>
              <w:left w:val="single" w:sz="6" w:space="0" w:color="auto"/>
              <w:right w:val="single" w:sz="6" w:space="0" w:color="auto"/>
            </w:tcBorders>
          </w:tcPr>
          <w:p w14:paraId="7A1624A0"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3E87FFF1"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02729719" w14:textId="77777777" w:rsidR="00BF46E1" w:rsidRPr="0041528A" w:rsidRDefault="00BF46E1" w:rsidP="0092045E">
            <w:pPr>
              <w:pStyle w:val="TAL"/>
            </w:pPr>
            <w:r w:rsidRPr="0041528A">
              <w:t>PROACTIVE COMMAND PENDING: RUN AT COMMAND 1.1.1</w:t>
            </w:r>
          </w:p>
        </w:tc>
        <w:tc>
          <w:tcPr>
            <w:tcW w:w="3776" w:type="dxa"/>
            <w:tcBorders>
              <w:left w:val="single" w:sz="6" w:space="0" w:color="auto"/>
              <w:right w:val="single" w:sz="6" w:space="0" w:color="auto"/>
            </w:tcBorders>
          </w:tcPr>
          <w:p w14:paraId="011B45B2" w14:textId="77777777" w:rsidR="00BF46E1" w:rsidRPr="0041528A" w:rsidRDefault="00BF46E1" w:rsidP="0092045E">
            <w:pPr>
              <w:pStyle w:val="TAL"/>
            </w:pPr>
          </w:p>
        </w:tc>
      </w:tr>
      <w:tr w:rsidR="00BF46E1" w:rsidRPr="0041528A" w14:paraId="46495C0B" w14:textId="77777777" w:rsidTr="00195D76">
        <w:trPr>
          <w:cantSplit/>
          <w:jc w:val="center"/>
        </w:trPr>
        <w:tc>
          <w:tcPr>
            <w:tcW w:w="737" w:type="dxa"/>
            <w:tcBorders>
              <w:left w:val="single" w:sz="6" w:space="0" w:color="auto"/>
              <w:right w:val="single" w:sz="6" w:space="0" w:color="auto"/>
            </w:tcBorders>
          </w:tcPr>
          <w:p w14:paraId="4A56ADA1"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7A4FD0E8"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30E5B60"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38D45EE5" w14:textId="77777777" w:rsidR="00BF46E1" w:rsidRPr="0041528A" w:rsidRDefault="00BF46E1" w:rsidP="0092045E">
            <w:pPr>
              <w:pStyle w:val="TAL"/>
            </w:pPr>
          </w:p>
        </w:tc>
      </w:tr>
      <w:tr w:rsidR="00BF46E1" w:rsidRPr="0041528A" w14:paraId="74E644A8" w14:textId="77777777" w:rsidTr="00195D76">
        <w:trPr>
          <w:cantSplit/>
          <w:jc w:val="center"/>
        </w:trPr>
        <w:tc>
          <w:tcPr>
            <w:tcW w:w="737" w:type="dxa"/>
            <w:tcBorders>
              <w:left w:val="single" w:sz="6" w:space="0" w:color="auto"/>
              <w:right w:val="single" w:sz="6" w:space="0" w:color="auto"/>
            </w:tcBorders>
          </w:tcPr>
          <w:p w14:paraId="075CFE92"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159EE21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B541E91" w14:textId="77777777" w:rsidR="00BF46E1" w:rsidRPr="0041528A" w:rsidRDefault="00BF46E1" w:rsidP="0092045E">
            <w:pPr>
              <w:pStyle w:val="TAL"/>
            </w:pPr>
            <w:r w:rsidRPr="0041528A">
              <w:t>PROACTIVE COMMAND: RUN AT COMMAND 1.1.1</w:t>
            </w:r>
          </w:p>
        </w:tc>
        <w:tc>
          <w:tcPr>
            <w:tcW w:w="3776" w:type="dxa"/>
            <w:tcBorders>
              <w:left w:val="single" w:sz="6" w:space="0" w:color="auto"/>
              <w:right w:val="single" w:sz="6" w:space="0" w:color="auto"/>
            </w:tcBorders>
          </w:tcPr>
          <w:p w14:paraId="35255979" w14:textId="77777777" w:rsidR="00BF46E1" w:rsidRPr="0041528A" w:rsidRDefault="00BF46E1" w:rsidP="0092045E">
            <w:pPr>
              <w:pStyle w:val="TAL"/>
            </w:pPr>
            <w:r w:rsidRPr="0041528A">
              <w:t>[no alpha identifier, request IMSI]</w:t>
            </w:r>
          </w:p>
        </w:tc>
      </w:tr>
      <w:tr w:rsidR="00BF46E1" w:rsidRPr="0041528A" w14:paraId="1FDC3B06" w14:textId="77777777" w:rsidTr="00195D76">
        <w:trPr>
          <w:cantSplit/>
          <w:jc w:val="center"/>
        </w:trPr>
        <w:tc>
          <w:tcPr>
            <w:tcW w:w="737" w:type="dxa"/>
            <w:tcBorders>
              <w:left w:val="single" w:sz="6" w:space="0" w:color="auto"/>
              <w:right w:val="single" w:sz="6" w:space="0" w:color="auto"/>
            </w:tcBorders>
          </w:tcPr>
          <w:p w14:paraId="40E4C8BB"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23F596C3"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1FA56EBD" w14:textId="77777777" w:rsidR="00BF46E1" w:rsidRPr="0041528A" w:rsidRDefault="00BF46E1" w:rsidP="0092045E">
            <w:pPr>
              <w:pStyle w:val="TAL"/>
            </w:pPr>
            <w:r w:rsidRPr="0041528A">
              <w:t>The ME may give information to the user concerning what is happening</w:t>
            </w:r>
          </w:p>
        </w:tc>
        <w:tc>
          <w:tcPr>
            <w:tcW w:w="3776" w:type="dxa"/>
            <w:tcBorders>
              <w:left w:val="single" w:sz="6" w:space="0" w:color="auto"/>
              <w:right w:val="single" w:sz="6" w:space="0" w:color="auto"/>
            </w:tcBorders>
          </w:tcPr>
          <w:p w14:paraId="28960F78" w14:textId="77777777" w:rsidR="00BF46E1" w:rsidRPr="0041528A" w:rsidRDefault="00BF46E1" w:rsidP="0092045E">
            <w:pPr>
              <w:pStyle w:val="TAL"/>
            </w:pPr>
          </w:p>
        </w:tc>
      </w:tr>
      <w:tr w:rsidR="00BF46E1" w:rsidRPr="0041528A" w14:paraId="6C6DBF83" w14:textId="77777777" w:rsidTr="00195D76">
        <w:trPr>
          <w:cantSplit/>
          <w:jc w:val="center"/>
        </w:trPr>
        <w:tc>
          <w:tcPr>
            <w:tcW w:w="737" w:type="dxa"/>
            <w:tcBorders>
              <w:left w:val="single" w:sz="6" w:space="0" w:color="auto"/>
              <w:bottom w:val="single" w:sz="4" w:space="0" w:color="auto"/>
              <w:right w:val="single" w:sz="6" w:space="0" w:color="auto"/>
            </w:tcBorders>
          </w:tcPr>
          <w:p w14:paraId="5ED11325" w14:textId="77777777" w:rsidR="00BF46E1" w:rsidRPr="0041528A" w:rsidRDefault="00BF46E1" w:rsidP="0092045E">
            <w:pPr>
              <w:pStyle w:val="TAC"/>
            </w:pPr>
            <w:r w:rsidRPr="0041528A">
              <w:t>5</w:t>
            </w:r>
          </w:p>
        </w:tc>
        <w:tc>
          <w:tcPr>
            <w:tcW w:w="1232" w:type="dxa"/>
            <w:tcBorders>
              <w:left w:val="single" w:sz="6" w:space="0" w:color="auto"/>
              <w:bottom w:val="single" w:sz="4" w:space="0" w:color="auto"/>
              <w:right w:val="single" w:sz="6" w:space="0" w:color="auto"/>
            </w:tcBorders>
          </w:tcPr>
          <w:p w14:paraId="15D8549A"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2732497A" w14:textId="77777777" w:rsidR="00BF46E1" w:rsidRPr="0041528A" w:rsidRDefault="00BF46E1" w:rsidP="0092045E">
            <w:pPr>
              <w:pStyle w:val="TAL"/>
            </w:pPr>
            <w:r w:rsidRPr="0041528A">
              <w:t>TERMINAL RESPONSE: RUN AT COMMAND 1.1.1</w:t>
            </w:r>
          </w:p>
        </w:tc>
        <w:tc>
          <w:tcPr>
            <w:tcW w:w="3776" w:type="dxa"/>
            <w:tcBorders>
              <w:left w:val="single" w:sz="6" w:space="0" w:color="auto"/>
              <w:bottom w:val="single" w:sz="4" w:space="0" w:color="auto"/>
              <w:right w:val="single" w:sz="6" w:space="0" w:color="auto"/>
            </w:tcBorders>
          </w:tcPr>
          <w:p w14:paraId="4F398345" w14:textId="77777777" w:rsidR="00BF46E1" w:rsidRPr="0041528A" w:rsidRDefault="00BF46E1" w:rsidP="0092045E">
            <w:pPr>
              <w:pStyle w:val="TAL"/>
            </w:pPr>
            <w:r w:rsidRPr="0041528A">
              <w:t>[Command performed successfully, AT Response containing IMSI]</w:t>
            </w:r>
          </w:p>
        </w:tc>
      </w:tr>
    </w:tbl>
    <w:p w14:paraId="4958EF70" w14:textId="77777777" w:rsidR="00BF46E1" w:rsidRPr="0041528A" w:rsidRDefault="00BF46E1" w:rsidP="00BF46E1"/>
    <w:p w14:paraId="73E6766C" w14:textId="77777777" w:rsidR="00BF46E1" w:rsidRPr="0041528A" w:rsidRDefault="00BF46E1" w:rsidP="00BF46E1">
      <w:r w:rsidRPr="0041528A">
        <w:t>PROACTIVE COMMAND: RUN AT COMMAND 1.1.1</w:t>
      </w:r>
    </w:p>
    <w:p w14:paraId="6B5A0C29" w14:textId="77777777" w:rsidR="00BF46E1" w:rsidRPr="0041528A" w:rsidRDefault="00BF46E1" w:rsidP="00BF46E1">
      <w:r w:rsidRPr="0041528A">
        <w:t>Logically:</w:t>
      </w:r>
    </w:p>
    <w:p w14:paraId="789175B4" w14:textId="77777777" w:rsidR="00BF46E1" w:rsidRPr="0041528A" w:rsidRDefault="00BF46E1" w:rsidP="0041528A">
      <w:pPr>
        <w:pStyle w:val="EW"/>
      </w:pPr>
      <w:r w:rsidRPr="0041528A">
        <w:t>Command details</w:t>
      </w:r>
    </w:p>
    <w:p w14:paraId="7F5D817C" w14:textId="77777777" w:rsidR="00BF46E1" w:rsidRPr="0041528A" w:rsidRDefault="00BF46E1" w:rsidP="0041528A">
      <w:pPr>
        <w:pStyle w:val="EW"/>
      </w:pPr>
      <w:r w:rsidRPr="0041528A">
        <w:tab/>
        <w:t>Command number:</w:t>
      </w:r>
      <w:r w:rsidRPr="0041528A">
        <w:tab/>
        <w:t>1</w:t>
      </w:r>
    </w:p>
    <w:p w14:paraId="413D5F11" w14:textId="77777777" w:rsidR="00BF46E1" w:rsidRPr="0041528A" w:rsidRDefault="00BF46E1" w:rsidP="0041528A">
      <w:pPr>
        <w:pStyle w:val="EW"/>
      </w:pPr>
      <w:r w:rsidRPr="0041528A">
        <w:tab/>
        <w:t>Command type:</w:t>
      </w:r>
      <w:r w:rsidRPr="0041528A">
        <w:tab/>
        <w:t>RUN AT COMMAND</w:t>
      </w:r>
    </w:p>
    <w:p w14:paraId="6A74F41A" w14:textId="77777777" w:rsidR="00BF46E1" w:rsidRPr="0041528A" w:rsidRDefault="00BF46E1" w:rsidP="0041528A">
      <w:pPr>
        <w:pStyle w:val="EW"/>
      </w:pPr>
      <w:r w:rsidRPr="0041528A">
        <w:tab/>
        <w:t>Command qualifier:</w:t>
      </w:r>
      <w:r w:rsidRPr="0041528A">
        <w:tab/>
        <w:t>"00"</w:t>
      </w:r>
    </w:p>
    <w:p w14:paraId="23C57CFD" w14:textId="77777777" w:rsidR="00BF46E1" w:rsidRPr="0041528A" w:rsidRDefault="00BF46E1" w:rsidP="0041528A">
      <w:pPr>
        <w:pStyle w:val="EW"/>
      </w:pPr>
      <w:r w:rsidRPr="0041528A">
        <w:t>Device identities</w:t>
      </w:r>
    </w:p>
    <w:p w14:paraId="6A58ACD5" w14:textId="77777777" w:rsidR="00BF46E1" w:rsidRPr="0041528A" w:rsidRDefault="00BF46E1" w:rsidP="0041528A">
      <w:pPr>
        <w:pStyle w:val="EW"/>
      </w:pPr>
      <w:r w:rsidRPr="0041528A">
        <w:tab/>
        <w:t>Source device:</w:t>
      </w:r>
      <w:r w:rsidRPr="0041528A">
        <w:tab/>
        <w:t>UICC</w:t>
      </w:r>
    </w:p>
    <w:p w14:paraId="66EB46B0" w14:textId="77777777" w:rsidR="00BF46E1" w:rsidRPr="0041528A" w:rsidRDefault="00BF46E1" w:rsidP="0041528A">
      <w:pPr>
        <w:pStyle w:val="EW"/>
      </w:pPr>
      <w:r w:rsidRPr="0041528A">
        <w:lastRenderedPageBreak/>
        <w:tab/>
        <w:t>Destination device:</w:t>
      </w:r>
      <w:r w:rsidRPr="0041528A">
        <w:tab/>
        <w:t>ME</w:t>
      </w:r>
    </w:p>
    <w:p w14:paraId="6B03A993" w14:textId="77777777" w:rsidR="00BF46E1" w:rsidRPr="0041528A" w:rsidRDefault="00BF46E1" w:rsidP="0041528A">
      <w:pPr>
        <w:pStyle w:val="EW"/>
      </w:pPr>
      <w:r w:rsidRPr="0041528A">
        <w:t>AT Command</w:t>
      </w:r>
    </w:p>
    <w:p w14:paraId="068D4BDD" w14:textId="77777777" w:rsidR="00BF46E1" w:rsidRPr="0041528A" w:rsidRDefault="00BF46E1" w:rsidP="0041528A">
      <w:pPr>
        <w:pStyle w:val="EX"/>
      </w:pPr>
      <w:r w:rsidRPr="0041528A">
        <w:tab/>
        <w:t>AT Command string:</w:t>
      </w:r>
      <w:r w:rsidRPr="0041528A">
        <w:tab/>
        <w:t>"AT+CIMI&lt;CR&gt;"</w:t>
      </w:r>
    </w:p>
    <w:p w14:paraId="75A420A5" w14:textId="77777777" w:rsidR="00BF46E1" w:rsidRPr="0041528A" w:rsidRDefault="00BF46E1" w:rsidP="00BF46E1">
      <w:r w:rsidRPr="0041528A">
        <w:t>Coding:</w:t>
      </w:r>
    </w:p>
    <w:p w14:paraId="34853F1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80F3D7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6D25DF2"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F6B1222"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9A3A10E" w14:textId="77777777" w:rsidR="00BF46E1" w:rsidRPr="0041528A" w:rsidRDefault="00BF46E1" w:rsidP="0092045E">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256675EC"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6C69E6C"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CB87E35"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CCEA372"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1E6157B5"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76E8802"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664729F"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68DF296"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EA04082"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4D770CE" w14:textId="77777777" w:rsidR="00BF46E1" w:rsidRPr="0041528A" w:rsidRDefault="00BF46E1" w:rsidP="0092045E">
            <w:pPr>
              <w:pStyle w:val="TAC"/>
            </w:pPr>
            <w:r w:rsidRPr="0041528A">
              <w:t>A8</w:t>
            </w:r>
          </w:p>
        </w:tc>
      </w:tr>
      <w:tr w:rsidR="00BF46E1" w:rsidRPr="0041528A" w14:paraId="3AF7DDFB" w14:textId="77777777" w:rsidTr="00195D76">
        <w:trPr>
          <w:jc w:val="center"/>
        </w:trPr>
        <w:tc>
          <w:tcPr>
            <w:tcW w:w="1134" w:type="dxa"/>
            <w:tcBorders>
              <w:top w:val="single" w:sz="4" w:space="0" w:color="auto"/>
              <w:right w:val="single" w:sz="4" w:space="0" w:color="auto"/>
            </w:tcBorders>
          </w:tcPr>
          <w:p w14:paraId="5BB4F124"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793CACB"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BD7A9FD"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BA0F306"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8981C27"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1E7CB818"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1AF45D7"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C1709C5"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0ADE9B0B"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18EEAB9F"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173AB63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26C884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8B5367A" w14:textId="77777777" w:rsidR="00BF46E1" w:rsidRPr="0041528A" w:rsidRDefault="00BF46E1" w:rsidP="0092045E">
            <w:pPr>
              <w:pStyle w:val="TAC"/>
            </w:pPr>
          </w:p>
        </w:tc>
      </w:tr>
    </w:tbl>
    <w:p w14:paraId="520BC318" w14:textId="77777777" w:rsidR="00BF46E1" w:rsidRPr="0041528A" w:rsidRDefault="00BF46E1" w:rsidP="00BF46E1"/>
    <w:p w14:paraId="2848528D" w14:textId="77777777" w:rsidR="00BF46E1" w:rsidRPr="0041528A" w:rsidRDefault="00BF46E1" w:rsidP="00BF46E1">
      <w:r w:rsidRPr="0041528A">
        <w:t>TERMINAL RESPONSE: RUN AT COMMAND 1.1.1</w:t>
      </w:r>
    </w:p>
    <w:p w14:paraId="7993B519" w14:textId="77777777" w:rsidR="00BF46E1" w:rsidRPr="0041528A" w:rsidRDefault="00BF46E1" w:rsidP="00BF46E1">
      <w:r w:rsidRPr="0041528A">
        <w:t>Logically:</w:t>
      </w:r>
    </w:p>
    <w:p w14:paraId="32978408" w14:textId="77777777" w:rsidR="00BF46E1" w:rsidRPr="0041528A" w:rsidRDefault="00BF46E1" w:rsidP="0041528A">
      <w:pPr>
        <w:pStyle w:val="EW"/>
      </w:pPr>
      <w:r w:rsidRPr="0041528A">
        <w:t>Command details</w:t>
      </w:r>
    </w:p>
    <w:p w14:paraId="79B0FBCC" w14:textId="77777777" w:rsidR="00BF46E1" w:rsidRPr="0041528A" w:rsidRDefault="00BF46E1" w:rsidP="0041528A">
      <w:pPr>
        <w:pStyle w:val="EW"/>
      </w:pPr>
      <w:r w:rsidRPr="0041528A">
        <w:tab/>
        <w:t>Command number:</w:t>
      </w:r>
      <w:r w:rsidRPr="0041528A">
        <w:tab/>
        <w:t>1</w:t>
      </w:r>
    </w:p>
    <w:p w14:paraId="15B8B999" w14:textId="77777777" w:rsidR="00BF46E1" w:rsidRPr="0041528A" w:rsidRDefault="00BF46E1" w:rsidP="0041528A">
      <w:pPr>
        <w:pStyle w:val="EW"/>
      </w:pPr>
      <w:r w:rsidRPr="0041528A">
        <w:tab/>
        <w:t>Command type:</w:t>
      </w:r>
      <w:r w:rsidRPr="0041528A">
        <w:tab/>
        <w:t>RUN AT COMMAND</w:t>
      </w:r>
    </w:p>
    <w:p w14:paraId="6AB4D90D" w14:textId="77777777" w:rsidR="00BF46E1" w:rsidRPr="0041528A" w:rsidRDefault="00BF46E1" w:rsidP="0041528A">
      <w:pPr>
        <w:pStyle w:val="EW"/>
      </w:pPr>
      <w:r w:rsidRPr="0041528A">
        <w:tab/>
        <w:t>Command qualifier:</w:t>
      </w:r>
      <w:r w:rsidRPr="0041528A">
        <w:tab/>
        <w:t>"00"</w:t>
      </w:r>
    </w:p>
    <w:p w14:paraId="36F7C9F3" w14:textId="77777777" w:rsidR="00BF46E1" w:rsidRPr="0041528A" w:rsidRDefault="00BF46E1" w:rsidP="0041528A">
      <w:pPr>
        <w:pStyle w:val="EW"/>
      </w:pPr>
      <w:r w:rsidRPr="0041528A">
        <w:t>Device identities</w:t>
      </w:r>
    </w:p>
    <w:p w14:paraId="5B0B3D47" w14:textId="77777777" w:rsidR="00BF46E1" w:rsidRPr="0041528A" w:rsidRDefault="00BF46E1" w:rsidP="0041528A">
      <w:pPr>
        <w:pStyle w:val="EW"/>
      </w:pPr>
      <w:r w:rsidRPr="0041528A">
        <w:tab/>
        <w:t>Source device:</w:t>
      </w:r>
      <w:r w:rsidRPr="0041528A">
        <w:tab/>
        <w:t>ME</w:t>
      </w:r>
    </w:p>
    <w:p w14:paraId="593AAA01" w14:textId="77777777" w:rsidR="00BF46E1" w:rsidRPr="0041528A" w:rsidRDefault="00BF46E1" w:rsidP="0041528A">
      <w:pPr>
        <w:pStyle w:val="EW"/>
      </w:pPr>
      <w:r w:rsidRPr="0041528A">
        <w:tab/>
        <w:t>Destination device:</w:t>
      </w:r>
      <w:r w:rsidRPr="0041528A">
        <w:tab/>
        <w:t>UICC</w:t>
      </w:r>
    </w:p>
    <w:p w14:paraId="3A98C0B4" w14:textId="77777777" w:rsidR="00BF46E1" w:rsidRPr="0041528A" w:rsidRDefault="00BF46E1" w:rsidP="0041528A">
      <w:pPr>
        <w:pStyle w:val="EW"/>
      </w:pPr>
      <w:r w:rsidRPr="0041528A">
        <w:t>Result</w:t>
      </w:r>
    </w:p>
    <w:p w14:paraId="11259927" w14:textId="77777777" w:rsidR="00BF46E1" w:rsidRPr="0041528A" w:rsidRDefault="00BF46E1" w:rsidP="0041528A">
      <w:pPr>
        <w:pStyle w:val="EW"/>
      </w:pPr>
      <w:r w:rsidRPr="0041528A">
        <w:tab/>
        <w:t>General Result:</w:t>
      </w:r>
      <w:r w:rsidRPr="0041528A">
        <w:tab/>
        <w:t>Command performed successfully</w:t>
      </w:r>
    </w:p>
    <w:p w14:paraId="6A7125E3" w14:textId="77777777" w:rsidR="00BF46E1" w:rsidRPr="0041528A" w:rsidRDefault="00BF46E1" w:rsidP="0041528A">
      <w:pPr>
        <w:pStyle w:val="EW"/>
      </w:pPr>
      <w:r w:rsidRPr="0041528A">
        <w:t>AT Response</w:t>
      </w:r>
    </w:p>
    <w:p w14:paraId="11C76290" w14:textId="77777777" w:rsidR="00BF46E1" w:rsidRPr="0041528A" w:rsidRDefault="00BF46E1" w:rsidP="0041528A">
      <w:pPr>
        <w:pStyle w:val="EX"/>
      </w:pPr>
      <w:r w:rsidRPr="0041528A">
        <w:tab/>
        <w:t>AT Response string:</w:t>
      </w:r>
      <w:r w:rsidRPr="0041528A">
        <w:tab/>
        <w:t>&lt;CR&gt;&lt;LF&gt;IMSI&lt;CR&gt;&lt;LF&gt;&lt;CR&gt;&lt;LF&gt;OK&lt;CR&gt;&lt;LF&gt;</w:t>
      </w:r>
    </w:p>
    <w:p w14:paraId="291CF3C6" w14:textId="77777777" w:rsidR="00BF46E1" w:rsidRPr="0041528A" w:rsidRDefault="00BF46E1" w:rsidP="00BF46E1">
      <w:r w:rsidRPr="0041528A">
        <w:t>Coding:</w:t>
      </w:r>
    </w:p>
    <w:p w14:paraId="56C0B50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50BA65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9ED3C3C"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D2CA53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4CAD32C"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4140E8F"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07F5A0B"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40AE2685"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408A3F0"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A863669"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9E21650"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17ECF6E"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8E89D09"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EDD0F3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19DFD4F" w14:textId="77777777" w:rsidR="00BF46E1" w:rsidRPr="0041528A" w:rsidRDefault="00BF46E1" w:rsidP="0092045E">
            <w:pPr>
              <w:pStyle w:val="TAC"/>
            </w:pPr>
            <w:r w:rsidRPr="0041528A">
              <w:t>00</w:t>
            </w:r>
          </w:p>
        </w:tc>
      </w:tr>
      <w:tr w:rsidR="00BF46E1" w:rsidRPr="0041528A" w14:paraId="09FA668E" w14:textId="77777777" w:rsidTr="00195D76">
        <w:trPr>
          <w:jc w:val="center"/>
        </w:trPr>
        <w:tc>
          <w:tcPr>
            <w:tcW w:w="1134" w:type="dxa"/>
            <w:tcBorders>
              <w:top w:val="single" w:sz="4" w:space="0" w:color="auto"/>
              <w:right w:val="single" w:sz="4" w:space="0" w:color="auto"/>
            </w:tcBorders>
          </w:tcPr>
          <w:p w14:paraId="2AF99EB1"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549B787" w14:textId="77777777" w:rsidR="00BF46E1" w:rsidRPr="0041528A" w:rsidRDefault="00BF46E1" w:rsidP="0092045E">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38129DF8" w14:textId="77777777" w:rsidR="00BF46E1" w:rsidRPr="0041528A" w:rsidRDefault="00BF46E1" w:rsidP="0092045E">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3D430A76"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FF522C3"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A438123"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5ABDDD93"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40EA43A4"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7631D25A"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705FB67C"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22E8B38D"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543CEF7B"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40BC118F" w14:textId="77777777" w:rsidR="00BF46E1" w:rsidRPr="0041528A" w:rsidRDefault="00BF46E1" w:rsidP="0092045E">
            <w:pPr>
              <w:pStyle w:val="TAC"/>
            </w:pPr>
            <w:r w:rsidRPr="0041528A">
              <w:t>32</w:t>
            </w:r>
          </w:p>
        </w:tc>
      </w:tr>
      <w:tr w:rsidR="00BF46E1" w:rsidRPr="0041528A" w14:paraId="3F396F83" w14:textId="77777777" w:rsidTr="00195D76">
        <w:trPr>
          <w:jc w:val="center"/>
        </w:trPr>
        <w:tc>
          <w:tcPr>
            <w:tcW w:w="1134" w:type="dxa"/>
            <w:tcBorders>
              <w:right w:val="single" w:sz="4" w:space="0" w:color="auto"/>
            </w:tcBorders>
          </w:tcPr>
          <w:p w14:paraId="663D13A0"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026CA40" w14:textId="77777777" w:rsidR="00BF46E1" w:rsidRPr="0041528A" w:rsidRDefault="00BF46E1" w:rsidP="0092045E">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7B29CD04" w14:textId="77777777" w:rsidR="00BF46E1" w:rsidRPr="0041528A" w:rsidDel="00DB0CD0"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0DAB1582" w14:textId="77777777" w:rsidR="00BF46E1" w:rsidRPr="0041528A" w:rsidDel="00DB0CD0"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7764C3DC" w14:textId="77777777" w:rsidR="00BF46E1" w:rsidRPr="0041528A" w:rsidDel="00DB0CD0" w:rsidRDefault="00BF46E1" w:rsidP="0092045E">
            <w:pPr>
              <w:pStyle w:val="TAC"/>
            </w:pPr>
            <w:r w:rsidRPr="0041528A">
              <w:t>36</w:t>
            </w:r>
          </w:p>
        </w:tc>
        <w:tc>
          <w:tcPr>
            <w:tcW w:w="567" w:type="dxa"/>
            <w:tcBorders>
              <w:top w:val="single" w:sz="4" w:space="0" w:color="auto"/>
              <w:left w:val="single" w:sz="4" w:space="0" w:color="auto"/>
              <w:bottom w:val="single" w:sz="4" w:space="0" w:color="auto"/>
              <w:right w:val="single" w:sz="4" w:space="0" w:color="auto"/>
            </w:tcBorders>
          </w:tcPr>
          <w:p w14:paraId="6FBAD27E" w14:textId="77777777" w:rsidR="00BF46E1" w:rsidRPr="0041528A" w:rsidDel="00DB0CD0" w:rsidRDefault="00BF46E1" w:rsidP="0092045E">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6D2A2A7A" w14:textId="77777777" w:rsidR="00BF46E1" w:rsidRPr="0041528A" w:rsidDel="00DB0CD0" w:rsidRDefault="00BF46E1" w:rsidP="0092045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05AC6A28" w14:textId="77777777" w:rsidR="00BF46E1" w:rsidRPr="0041528A" w:rsidDel="00DB0CD0"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4271404C" w14:textId="77777777" w:rsidR="00BF46E1" w:rsidRPr="0041528A" w:rsidDel="00DB0CD0"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DBC6D31" w14:textId="77777777" w:rsidR="00BF46E1" w:rsidRPr="0041528A" w:rsidDel="00DB0CD0"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0B5B284" w14:textId="77777777" w:rsidR="00BF46E1" w:rsidRPr="0041528A" w:rsidDel="00DB0CD0"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58E30E5"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AF68AD8" w14:textId="77777777" w:rsidR="00BF46E1" w:rsidRPr="0041528A" w:rsidRDefault="00BF46E1" w:rsidP="0092045E">
            <w:pPr>
              <w:pStyle w:val="TAC"/>
            </w:pPr>
            <w:r w:rsidRPr="0041528A">
              <w:t>4F</w:t>
            </w:r>
          </w:p>
        </w:tc>
      </w:tr>
      <w:tr w:rsidR="00BF46E1" w:rsidRPr="0041528A" w14:paraId="54504A2A" w14:textId="77777777" w:rsidTr="00195D76">
        <w:trPr>
          <w:jc w:val="center"/>
        </w:trPr>
        <w:tc>
          <w:tcPr>
            <w:tcW w:w="1134" w:type="dxa"/>
            <w:tcBorders>
              <w:right w:val="single" w:sz="4" w:space="0" w:color="auto"/>
            </w:tcBorders>
          </w:tcPr>
          <w:p w14:paraId="1977D5C6"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550D6F6" w14:textId="77777777" w:rsidR="00BF46E1" w:rsidRPr="0041528A" w:rsidRDefault="00BF46E1" w:rsidP="0092045E">
            <w:pPr>
              <w:pStyle w:val="TAC"/>
            </w:pPr>
            <w:r w:rsidRPr="0041528A">
              <w:t>4B</w:t>
            </w:r>
          </w:p>
        </w:tc>
        <w:tc>
          <w:tcPr>
            <w:tcW w:w="567" w:type="dxa"/>
            <w:tcBorders>
              <w:top w:val="single" w:sz="4" w:space="0" w:color="auto"/>
              <w:left w:val="single" w:sz="4" w:space="0" w:color="auto"/>
              <w:bottom w:val="single" w:sz="4" w:space="0" w:color="auto"/>
              <w:right w:val="single" w:sz="4" w:space="0" w:color="auto"/>
            </w:tcBorders>
          </w:tcPr>
          <w:p w14:paraId="29536087" w14:textId="77777777" w:rsidR="00BF46E1" w:rsidRPr="0041528A" w:rsidDel="00DB0CD0"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EAAE79E" w14:textId="77777777" w:rsidR="00BF46E1" w:rsidRPr="0041528A" w:rsidDel="00DB0CD0"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D848AA9" w14:textId="77777777" w:rsidR="00BF46E1" w:rsidRPr="0041528A" w:rsidDel="00DB0CD0"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0C875BF" w14:textId="77777777" w:rsidR="00BF46E1" w:rsidRPr="0041528A" w:rsidDel="00DB0CD0"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55A0013" w14:textId="77777777" w:rsidR="00BF46E1" w:rsidRPr="0041528A" w:rsidDel="00DB0CD0"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8C18AA7" w14:textId="77777777" w:rsidR="00BF46E1" w:rsidRPr="0041528A" w:rsidDel="00DB0CD0"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3F119E2" w14:textId="77777777" w:rsidR="00BF46E1" w:rsidRPr="0041528A" w:rsidDel="00DB0CD0"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37ADE8D" w14:textId="77777777" w:rsidR="00BF46E1" w:rsidRPr="0041528A" w:rsidDel="00DB0CD0"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BB88CD6" w14:textId="77777777" w:rsidR="00BF46E1" w:rsidRPr="0041528A" w:rsidDel="00DB0CD0"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1FF976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56023F6" w14:textId="77777777" w:rsidR="00BF46E1" w:rsidRPr="0041528A" w:rsidRDefault="00BF46E1" w:rsidP="0092045E">
            <w:pPr>
              <w:pStyle w:val="TAC"/>
            </w:pPr>
          </w:p>
        </w:tc>
      </w:tr>
    </w:tbl>
    <w:p w14:paraId="273A1722" w14:textId="77777777" w:rsidR="00BF46E1" w:rsidRPr="0041528A" w:rsidRDefault="00BF46E1" w:rsidP="00BF46E1"/>
    <w:p w14:paraId="7A964013" w14:textId="77777777" w:rsidR="00BF46E1" w:rsidRPr="0041528A" w:rsidRDefault="00BF46E1" w:rsidP="00BF46E1">
      <w:pPr>
        <w:pStyle w:val="TH"/>
      </w:pPr>
      <w:r w:rsidRPr="0041528A">
        <w:t>Expected Sequence 1.2 (RUN AT COMMAND, null data alpha identifier presented, request IMSI)</w:t>
      </w:r>
    </w:p>
    <w:tbl>
      <w:tblPr>
        <w:tblW w:w="0" w:type="auto"/>
        <w:jc w:val="center"/>
        <w:tblLayout w:type="fixed"/>
        <w:tblCellMar>
          <w:left w:w="28" w:type="dxa"/>
          <w:right w:w="56" w:type="dxa"/>
        </w:tblCellMar>
        <w:tblLook w:val="0000" w:firstRow="0" w:lastRow="0" w:firstColumn="0" w:lastColumn="0" w:noHBand="0" w:noVBand="0"/>
      </w:tblPr>
      <w:tblGrid>
        <w:gridCol w:w="737"/>
        <w:gridCol w:w="1208"/>
        <w:gridCol w:w="2705"/>
        <w:gridCol w:w="3776"/>
      </w:tblGrid>
      <w:tr w:rsidR="00BF46E1" w:rsidRPr="0041528A" w14:paraId="172A64D6" w14:textId="77777777" w:rsidTr="00195D76">
        <w:trPr>
          <w:cantSplit/>
          <w:jc w:val="center"/>
        </w:trPr>
        <w:tc>
          <w:tcPr>
            <w:tcW w:w="737" w:type="dxa"/>
            <w:tcBorders>
              <w:top w:val="single" w:sz="6" w:space="0" w:color="auto"/>
              <w:left w:val="single" w:sz="6" w:space="0" w:color="auto"/>
              <w:right w:val="single" w:sz="6" w:space="0" w:color="auto"/>
            </w:tcBorders>
          </w:tcPr>
          <w:p w14:paraId="7125191A" w14:textId="77777777" w:rsidR="00BF46E1" w:rsidRPr="0041528A" w:rsidRDefault="00BF46E1" w:rsidP="0092045E">
            <w:pPr>
              <w:pStyle w:val="TAH"/>
            </w:pPr>
            <w:r w:rsidRPr="0041528A">
              <w:t>Step</w:t>
            </w:r>
          </w:p>
        </w:tc>
        <w:tc>
          <w:tcPr>
            <w:tcW w:w="1208" w:type="dxa"/>
            <w:tcBorders>
              <w:top w:val="single" w:sz="6" w:space="0" w:color="auto"/>
              <w:left w:val="single" w:sz="6" w:space="0" w:color="auto"/>
              <w:right w:val="single" w:sz="6" w:space="0" w:color="auto"/>
            </w:tcBorders>
          </w:tcPr>
          <w:p w14:paraId="3740F28E" w14:textId="77777777" w:rsidR="00BF46E1" w:rsidRPr="0041528A" w:rsidRDefault="00BF46E1" w:rsidP="0092045E">
            <w:pPr>
              <w:pStyle w:val="TAH"/>
            </w:pPr>
            <w:r w:rsidRPr="0041528A">
              <w:t>Direction</w:t>
            </w:r>
          </w:p>
        </w:tc>
        <w:tc>
          <w:tcPr>
            <w:tcW w:w="2705" w:type="dxa"/>
            <w:tcBorders>
              <w:top w:val="single" w:sz="6" w:space="0" w:color="auto"/>
              <w:left w:val="single" w:sz="6" w:space="0" w:color="auto"/>
              <w:right w:val="single" w:sz="6" w:space="0" w:color="auto"/>
            </w:tcBorders>
          </w:tcPr>
          <w:p w14:paraId="51A61205"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B0E1AE3" w14:textId="77777777" w:rsidR="00BF46E1" w:rsidRPr="0041528A" w:rsidRDefault="00BF46E1" w:rsidP="0092045E">
            <w:pPr>
              <w:pStyle w:val="TAH"/>
            </w:pPr>
            <w:r w:rsidRPr="0041528A">
              <w:t>Comments</w:t>
            </w:r>
          </w:p>
        </w:tc>
      </w:tr>
      <w:tr w:rsidR="00BF46E1" w:rsidRPr="0041528A" w14:paraId="499A08F3" w14:textId="77777777" w:rsidTr="00195D76">
        <w:trPr>
          <w:cantSplit/>
          <w:jc w:val="center"/>
        </w:trPr>
        <w:tc>
          <w:tcPr>
            <w:tcW w:w="737" w:type="dxa"/>
            <w:tcBorders>
              <w:top w:val="single" w:sz="6" w:space="0" w:color="auto"/>
              <w:left w:val="single" w:sz="6" w:space="0" w:color="auto"/>
              <w:right w:val="single" w:sz="6" w:space="0" w:color="auto"/>
            </w:tcBorders>
          </w:tcPr>
          <w:p w14:paraId="506B2EA6" w14:textId="77777777" w:rsidR="00BF46E1" w:rsidRPr="0041528A" w:rsidRDefault="00BF46E1" w:rsidP="0092045E">
            <w:pPr>
              <w:pStyle w:val="TAC"/>
            </w:pPr>
            <w:r w:rsidRPr="0041528A">
              <w:t>1</w:t>
            </w:r>
          </w:p>
        </w:tc>
        <w:tc>
          <w:tcPr>
            <w:tcW w:w="1208" w:type="dxa"/>
            <w:tcBorders>
              <w:top w:val="single" w:sz="6" w:space="0" w:color="auto"/>
              <w:left w:val="single" w:sz="6" w:space="0" w:color="auto"/>
              <w:right w:val="single" w:sz="6" w:space="0" w:color="auto"/>
            </w:tcBorders>
          </w:tcPr>
          <w:p w14:paraId="3AE9660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705" w:type="dxa"/>
            <w:tcBorders>
              <w:top w:val="single" w:sz="6" w:space="0" w:color="auto"/>
              <w:left w:val="single" w:sz="6" w:space="0" w:color="auto"/>
              <w:right w:val="single" w:sz="6" w:space="0" w:color="auto"/>
            </w:tcBorders>
          </w:tcPr>
          <w:p w14:paraId="26FBFE93" w14:textId="77777777" w:rsidR="00BF46E1" w:rsidRPr="0041528A" w:rsidRDefault="00BF46E1" w:rsidP="0092045E">
            <w:pPr>
              <w:pStyle w:val="TAL"/>
            </w:pPr>
            <w:r w:rsidRPr="0041528A">
              <w:t>PROACTIVE COMMAND PENDING: RUN AT COMMAND 1.2.1</w:t>
            </w:r>
          </w:p>
        </w:tc>
        <w:tc>
          <w:tcPr>
            <w:tcW w:w="3776" w:type="dxa"/>
            <w:tcBorders>
              <w:left w:val="single" w:sz="6" w:space="0" w:color="auto"/>
              <w:right w:val="single" w:sz="6" w:space="0" w:color="auto"/>
            </w:tcBorders>
          </w:tcPr>
          <w:p w14:paraId="2C6213B0" w14:textId="77777777" w:rsidR="00BF46E1" w:rsidRPr="0041528A" w:rsidRDefault="00BF46E1" w:rsidP="0092045E">
            <w:pPr>
              <w:pStyle w:val="TAL"/>
            </w:pPr>
          </w:p>
        </w:tc>
      </w:tr>
      <w:tr w:rsidR="00BF46E1" w:rsidRPr="0041528A" w14:paraId="10595511" w14:textId="77777777" w:rsidTr="00195D76">
        <w:trPr>
          <w:cantSplit/>
          <w:jc w:val="center"/>
        </w:trPr>
        <w:tc>
          <w:tcPr>
            <w:tcW w:w="737" w:type="dxa"/>
            <w:tcBorders>
              <w:left w:val="single" w:sz="6" w:space="0" w:color="auto"/>
              <w:right w:val="single" w:sz="6" w:space="0" w:color="auto"/>
            </w:tcBorders>
          </w:tcPr>
          <w:p w14:paraId="35562D17" w14:textId="77777777" w:rsidR="00BF46E1" w:rsidRPr="0041528A" w:rsidRDefault="00BF46E1" w:rsidP="0092045E">
            <w:pPr>
              <w:pStyle w:val="TAC"/>
            </w:pPr>
            <w:r w:rsidRPr="0041528A">
              <w:t>2</w:t>
            </w:r>
          </w:p>
        </w:tc>
        <w:tc>
          <w:tcPr>
            <w:tcW w:w="1208" w:type="dxa"/>
            <w:tcBorders>
              <w:left w:val="single" w:sz="6" w:space="0" w:color="auto"/>
              <w:right w:val="single" w:sz="6" w:space="0" w:color="auto"/>
            </w:tcBorders>
          </w:tcPr>
          <w:p w14:paraId="460CAAE4"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705" w:type="dxa"/>
            <w:tcBorders>
              <w:left w:val="single" w:sz="6" w:space="0" w:color="auto"/>
              <w:right w:val="single" w:sz="6" w:space="0" w:color="auto"/>
            </w:tcBorders>
          </w:tcPr>
          <w:p w14:paraId="6F04B701"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22ED9AD3" w14:textId="77777777" w:rsidR="00BF46E1" w:rsidRPr="0041528A" w:rsidRDefault="00BF46E1" w:rsidP="0092045E">
            <w:pPr>
              <w:pStyle w:val="TAL"/>
            </w:pPr>
          </w:p>
        </w:tc>
      </w:tr>
      <w:tr w:rsidR="00BF46E1" w:rsidRPr="0041528A" w14:paraId="27BD546A" w14:textId="77777777" w:rsidTr="00195D76">
        <w:trPr>
          <w:cantSplit/>
          <w:jc w:val="center"/>
        </w:trPr>
        <w:tc>
          <w:tcPr>
            <w:tcW w:w="737" w:type="dxa"/>
            <w:tcBorders>
              <w:left w:val="single" w:sz="6" w:space="0" w:color="auto"/>
              <w:right w:val="single" w:sz="6" w:space="0" w:color="auto"/>
            </w:tcBorders>
          </w:tcPr>
          <w:p w14:paraId="4E211A6F" w14:textId="77777777" w:rsidR="00BF46E1" w:rsidRPr="0041528A" w:rsidRDefault="00BF46E1" w:rsidP="0092045E">
            <w:pPr>
              <w:pStyle w:val="TAC"/>
            </w:pPr>
            <w:r w:rsidRPr="0041528A">
              <w:t>3</w:t>
            </w:r>
          </w:p>
        </w:tc>
        <w:tc>
          <w:tcPr>
            <w:tcW w:w="1208" w:type="dxa"/>
            <w:tcBorders>
              <w:left w:val="single" w:sz="6" w:space="0" w:color="auto"/>
              <w:right w:val="single" w:sz="6" w:space="0" w:color="auto"/>
            </w:tcBorders>
          </w:tcPr>
          <w:p w14:paraId="66FFE312"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705" w:type="dxa"/>
            <w:tcBorders>
              <w:left w:val="single" w:sz="6" w:space="0" w:color="auto"/>
              <w:right w:val="single" w:sz="6" w:space="0" w:color="auto"/>
            </w:tcBorders>
          </w:tcPr>
          <w:p w14:paraId="01B72613" w14:textId="77777777" w:rsidR="00BF46E1" w:rsidRPr="0041528A" w:rsidRDefault="00BF46E1" w:rsidP="0092045E">
            <w:pPr>
              <w:pStyle w:val="TAL"/>
            </w:pPr>
            <w:r w:rsidRPr="0041528A">
              <w:t>PROACTIVE COMMAND: RUN AT COMMAND 1.2.1</w:t>
            </w:r>
          </w:p>
        </w:tc>
        <w:tc>
          <w:tcPr>
            <w:tcW w:w="3776" w:type="dxa"/>
            <w:tcBorders>
              <w:left w:val="single" w:sz="6" w:space="0" w:color="auto"/>
              <w:right w:val="single" w:sz="6" w:space="0" w:color="auto"/>
            </w:tcBorders>
          </w:tcPr>
          <w:p w14:paraId="6A3C5608" w14:textId="77777777" w:rsidR="00BF46E1" w:rsidRPr="0041528A" w:rsidRDefault="00BF46E1" w:rsidP="0092045E">
            <w:pPr>
              <w:pStyle w:val="TAL"/>
            </w:pPr>
            <w:r w:rsidRPr="0041528A">
              <w:t>[null data alpha identifier, request IMSI]</w:t>
            </w:r>
          </w:p>
        </w:tc>
      </w:tr>
      <w:tr w:rsidR="00BF46E1" w:rsidRPr="0041528A" w14:paraId="65BA691D" w14:textId="77777777" w:rsidTr="00195D76">
        <w:trPr>
          <w:cantSplit/>
          <w:jc w:val="center"/>
        </w:trPr>
        <w:tc>
          <w:tcPr>
            <w:tcW w:w="737" w:type="dxa"/>
            <w:tcBorders>
              <w:left w:val="single" w:sz="6" w:space="0" w:color="auto"/>
              <w:right w:val="single" w:sz="6" w:space="0" w:color="auto"/>
            </w:tcBorders>
          </w:tcPr>
          <w:p w14:paraId="255C3961" w14:textId="77777777" w:rsidR="00BF46E1" w:rsidRPr="0041528A" w:rsidRDefault="00BF46E1" w:rsidP="0092045E">
            <w:pPr>
              <w:pStyle w:val="TAC"/>
            </w:pPr>
            <w:r w:rsidRPr="0041528A">
              <w:t>4</w:t>
            </w:r>
          </w:p>
        </w:tc>
        <w:tc>
          <w:tcPr>
            <w:tcW w:w="1208" w:type="dxa"/>
            <w:tcBorders>
              <w:left w:val="single" w:sz="6" w:space="0" w:color="auto"/>
              <w:right w:val="single" w:sz="6" w:space="0" w:color="auto"/>
            </w:tcBorders>
          </w:tcPr>
          <w:p w14:paraId="5E121408" w14:textId="77777777" w:rsidR="00BF46E1" w:rsidRPr="0041528A" w:rsidRDefault="00BF46E1" w:rsidP="0092045E">
            <w:pPr>
              <w:pStyle w:val="TAC"/>
            </w:pPr>
            <w:r w:rsidRPr="0041528A">
              <w:t>ME</w:t>
            </w:r>
          </w:p>
        </w:tc>
        <w:tc>
          <w:tcPr>
            <w:tcW w:w="2705" w:type="dxa"/>
            <w:tcBorders>
              <w:left w:val="single" w:sz="6" w:space="0" w:color="auto"/>
              <w:right w:val="single" w:sz="6" w:space="0" w:color="auto"/>
            </w:tcBorders>
          </w:tcPr>
          <w:p w14:paraId="76974FEB" w14:textId="77777777" w:rsidR="00BF46E1" w:rsidRPr="0041528A" w:rsidRDefault="00BF46E1" w:rsidP="0092045E">
            <w:pPr>
              <w:pStyle w:val="TAL"/>
            </w:pPr>
            <w:r w:rsidRPr="0041528A">
              <w:t>The ME should not give any information to user on the fact that the ME is performing an AT command</w:t>
            </w:r>
          </w:p>
        </w:tc>
        <w:tc>
          <w:tcPr>
            <w:tcW w:w="3776" w:type="dxa"/>
            <w:tcBorders>
              <w:left w:val="single" w:sz="6" w:space="0" w:color="auto"/>
              <w:right w:val="single" w:sz="6" w:space="0" w:color="auto"/>
            </w:tcBorders>
          </w:tcPr>
          <w:p w14:paraId="25E1E27C" w14:textId="77777777" w:rsidR="00BF46E1" w:rsidRPr="0041528A" w:rsidRDefault="00BF46E1" w:rsidP="0092045E">
            <w:pPr>
              <w:pStyle w:val="TAL"/>
            </w:pPr>
          </w:p>
        </w:tc>
      </w:tr>
      <w:tr w:rsidR="00BF46E1" w:rsidRPr="0041528A" w14:paraId="4B7E92D3" w14:textId="77777777" w:rsidTr="00195D76">
        <w:trPr>
          <w:cantSplit/>
          <w:jc w:val="center"/>
        </w:trPr>
        <w:tc>
          <w:tcPr>
            <w:tcW w:w="737" w:type="dxa"/>
            <w:tcBorders>
              <w:left w:val="single" w:sz="6" w:space="0" w:color="auto"/>
              <w:bottom w:val="single" w:sz="4" w:space="0" w:color="auto"/>
              <w:right w:val="single" w:sz="6" w:space="0" w:color="auto"/>
            </w:tcBorders>
          </w:tcPr>
          <w:p w14:paraId="3B5F74F9" w14:textId="77777777" w:rsidR="00BF46E1" w:rsidRPr="0041528A" w:rsidRDefault="00BF46E1" w:rsidP="0092045E">
            <w:pPr>
              <w:pStyle w:val="TAC"/>
            </w:pPr>
            <w:r w:rsidRPr="0041528A">
              <w:t>5</w:t>
            </w:r>
          </w:p>
        </w:tc>
        <w:tc>
          <w:tcPr>
            <w:tcW w:w="1208" w:type="dxa"/>
            <w:tcBorders>
              <w:left w:val="single" w:sz="6" w:space="0" w:color="auto"/>
              <w:bottom w:val="single" w:sz="4" w:space="0" w:color="auto"/>
              <w:right w:val="single" w:sz="6" w:space="0" w:color="auto"/>
            </w:tcBorders>
          </w:tcPr>
          <w:p w14:paraId="58173C76"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705" w:type="dxa"/>
            <w:tcBorders>
              <w:left w:val="single" w:sz="6" w:space="0" w:color="auto"/>
              <w:bottom w:val="single" w:sz="4" w:space="0" w:color="auto"/>
              <w:right w:val="single" w:sz="6" w:space="0" w:color="auto"/>
            </w:tcBorders>
          </w:tcPr>
          <w:p w14:paraId="0E776A10" w14:textId="77777777" w:rsidR="00BF46E1" w:rsidRPr="0041528A" w:rsidRDefault="00BF46E1" w:rsidP="0092045E">
            <w:pPr>
              <w:pStyle w:val="TAL"/>
            </w:pPr>
            <w:r w:rsidRPr="0041528A">
              <w:t>TERMINAL RESPONSE: RUN AT COMMAND 1.1.1</w:t>
            </w:r>
          </w:p>
        </w:tc>
        <w:tc>
          <w:tcPr>
            <w:tcW w:w="3776" w:type="dxa"/>
            <w:tcBorders>
              <w:left w:val="single" w:sz="6" w:space="0" w:color="auto"/>
              <w:bottom w:val="single" w:sz="4" w:space="0" w:color="auto"/>
              <w:right w:val="single" w:sz="6" w:space="0" w:color="auto"/>
            </w:tcBorders>
          </w:tcPr>
          <w:p w14:paraId="162CB092" w14:textId="77777777" w:rsidR="00BF46E1" w:rsidRPr="0041528A" w:rsidRDefault="00BF46E1" w:rsidP="0092045E">
            <w:pPr>
              <w:pStyle w:val="TAL"/>
            </w:pPr>
            <w:r w:rsidRPr="0041528A">
              <w:t>[Command performed successfully, AT Response containing IMSI]</w:t>
            </w:r>
          </w:p>
        </w:tc>
      </w:tr>
    </w:tbl>
    <w:p w14:paraId="51D394EC" w14:textId="77777777" w:rsidR="00BF46E1" w:rsidRPr="0041528A" w:rsidRDefault="00BF46E1" w:rsidP="00BF46E1"/>
    <w:p w14:paraId="3D050DA2" w14:textId="77777777" w:rsidR="00BF46E1" w:rsidRPr="0041528A" w:rsidRDefault="00BF46E1" w:rsidP="00BF46E1">
      <w:r w:rsidRPr="0041528A">
        <w:t>PROACTIVE COMMAND: RUN AT COMMAND 1.2.1</w:t>
      </w:r>
    </w:p>
    <w:p w14:paraId="05E8C8E9" w14:textId="77777777" w:rsidR="00BF46E1" w:rsidRPr="0041528A" w:rsidRDefault="00BF46E1" w:rsidP="00BF46E1">
      <w:r w:rsidRPr="0041528A">
        <w:t>Logically:</w:t>
      </w:r>
    </w:p>
    <w:p w14:paraId="4E7049F1" w14:textId="77777777" w:rsidR="00BF46E1" w:rsidRPr="0041528A" w:rsidRDefault="00BF46E1" w:rsidP="0041528A">
      <w:pPr>
        <w:pStyle w:val="EW"/>
      </w:pPr>
      <w:r w:rsidRPr="0041528A">
        <w:t>Command details</w:t>
      </w:r>
    </w:p>
    <w:p w14:paraId="44D17E57" w14:textId="77777777" w:rsidR="00BF46E1" w:rsidRPr="0041528A" w:rsidRDefault="00BF46E1" w:rsidP="0041528A">
      <w:pPr>
        <w:pStyle w:val="EW"/>
      </w:pPr>
      <w:r w:rsidRPr="0041528A">
        <w:tab/>
        <w:t>Command number:</w:t>
      </w:r>
      <w:r w:rsidRPr="0041528A">
        <w:tab/>
        <w:t>1</w:t>
      </w:r>
    </w:p>
    <w:p w14:paraId="33E896A3" w14:textId="77777777" w:rsidR="00BF46E1" w:rsidRPr="0041528A" w:rsidRDefault="00BF46E1" w:rsidP="0041528A">
      <w:pPr>
        <w:pStyle w:val="EW"/>
      </w:pPr>
      <w:r w:rsidRPr="0041528A">
        <w:tab/>
        <w:t>Command type:</w:t>
      </w:r>
      <w:r w:rsidRPr="0041528A">
        <w:tab/>
        <w:t>RUN AT COMMAND</w:t>
      </w:r>
    </w:p>
    <w:p w14:paraId="7CE7CC8B" w14:textId="77777777" w:rsidR="00BF46E1" w:rsidRPr="0041528A" w:rsidRDefault="00BF46E1" w:rsidP="0041528A">
      <w:pPr>
        <w:pStyle w:val="EW"/>
      </w:pPr>
      <w:r w:rsidRPr="0041528A">
        <w:tab/>
        <w:t>Command qualifier:</w:t>
      </w:r>
      <w:r w:rsidRPr="0041528A">
        <w:tab/>
        <w:t>"00"</w:t>
      </w:r>
    </w:p>
    <w:p w14:paraId="639EEED3" w14:textId="77777777" w:rsidR="00BF46E1" w:rsidRPr="0041528A" w:rsidRDefault="00BF46E1" w:rsidP="0041528A">
      <w:pPr>
        <w:pStyle w:val="EW"/>
      </w:pPr>
      <w:r w:rsidRPr="0041528A">
        <w:t>Device identities</w:t>
      </w:r>
    </w:p>
    <w:p w14:paraId="633CF815" w14:textId="77777777" w:rsidR="00BF46E1" w:rsidRPr="0041528A" w:rsidRDefault="00BF46E1" w:rsidP="0041528A">
      <w:pPr>
        <w:pStyle w:val="EW"/>
      </w:pPr>
      <w:r w:rsidRPr="0041528A">
        <w:tab/>
        <w:t>Source device:</w:t>
      </w:r>
      <w:r w:rsidRPr="0041528A">
        <w:tab/>
        <w:t>UICC</w:t>
      </w:r>
    </w:p>
    <w:p w14:paraId="350618E4" w14:textId="77777777" w:rsidR="00BF46E1" w:rsidRPr="0041528A" w:rsidRDefault="00BF46E1" w:rsidP="0041528A">
      <w:pPr>
        <w:pStyle w:val="EW"/>
      </w:pPr>
      <w:r w:rsidRPr="0041528A">
        <w:tab/>
        <w:t>Destination device:</w:t>
      </w:r>
      <w:r w:rsidRPr="0041528A">
        <w:tab/>
        <w:t>ME</w:t>
      </w:r>
    </w:p>
    <w:p w14:paraId="45F5C5CF" w14:textId="77777777" w:rsidR="00BF46E1" w:rsidRPr="0041528A" w:rsidRDefault="00BF46E1" w:rsidP="0041528A">
      <w:pPr>
        <w:pStyle w:val="EW"/>
      </w:pPr>
      <w:r w:rsidRPr="0041528A">
        <w:t>Alpha Identifier</w:t>
      </w:r>
      <w:r w:rsidRPr="0041528A">
        <w:tab/>
        <w:t>null data object</w:t>
      </w:r>
    </w:p>
    <w:p w14:paraId="00B26E05" w14:textId="77777777" w:rsidR="00BF46E1" w:rsidRPr="0041528A" w:rsidRDefault="00BF46E1" w:rsidP="0041528A">
      <w:pPr>
        <w:pStyle w:val="EW"/>
      </w:pPr>
      <w:r w:rsidRPr="0041528A">
        <w:t>AT Command</w:t>
      </w:r>
    </w:p>
    <w:p w14:paraId="583364CC" w14:textId="77777777" w:rsidR="00BF46E1" w:rsidRPr="0041528A" w:rsidRDefault="00BF46E1" w:rsidP="0041528A">
      <w:pPr>
        <w:pStyle w:val="EX"/>
      </w:pPr>
      <w:r w:rsidRPr="0041528A">
        <w:tab/>
        <w:t>AT Command string:</w:t>
      </w:r>
      <w:r w:rsidRPr="0041528A">
        <w:tab/>
        <w:t>"AT+CIMI&lt;CR&gt;"</w:t>
      </w:r>
    </w:p>
    <w:p w14:paraId="46AEBBAE" w14:textId="77777777" w:rsidR="00BF46E1" w:rsidRPr="0041528A" w:rsidRDefault="00BF46E1" w:rsidP="00BF46E1">
      <w:r w:rsidRPr="0041528A">
        <w:lastRenderedPageBreak/>
        <w:t>Coding:</w:t>
      </w:r>
    </w:p>
    <w:p w14:paraId="3862D1C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71BB25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216E21D"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2ED4110"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2E5C413" w14:textId="77777777" w:rsidR="00BF46E1" w:rsidRPr="0041528A" w:rsidRDefault="00BF46E1" w:rsidP="0092045E">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239FEEC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99781DC"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45DB8A7"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A81AF71"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4C34548C"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E9C582D"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EEF7D9B"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4B2732E"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CF99DAE"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F22DA3F" w14:textId="77777777" w:rsidR="00BF46E1" w:rsidRPr="0041528A" w:rsidRDefault="00BF46E1" w:rsidP="0092045E">
            <w:pPr>
              <w:pStyle w:val="TAC"/>
            </w:pPr>
            <w:r w:rsidRPr="0041528A">
              <w:t>85</w:t>
            </w:r>
          </w:p>
        </w:tc>
      </w:tr>
      <w:tr w:rsidR="00BF46E1" w:rsidRPr="0041528A" w14:paraId="098D62F2" w14:textId="77777777" w:rsidTr="00195D76">
        <w:trPr>
          <w:jc w:val="center"/>
        </w:trPr>
        <w:tc>
          <w:tcPr>
            <w:tcW w:w="1134" w:type="dxa"/>
            <w:tcBorders>
              <w:top w:val="single" w:sz="4" w:space="0" w:color="auto"/>
              <w:right w:val="single" w:sz="4" w:space="0" w:color="auto"/>
            </w:tcBorders>
          </w:tcPr>
          <w:p w14:paraId="7C96E0B7"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337D693"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02F9640"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4CA3EEB7"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4809B7AC"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7D82F7B"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BA24E08"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1C988CA2"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357E2EB"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DA91075"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59E95675"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67A6AD61"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0564B24" w14:textId="77777777" w:rsidR="00BF46E1" w:rsidRPr="0041528A" w:rsidRDefault="00BF46E1" w:rsidP="0092045E">
            <w:pPr>
              <w:pStyle w:val="TAC"/>
            </w:pPr>
          </w:p>
        </w:tc>
      </w:tr>
    </w:tbl>
    <w:p w14:paraId="1019A09B" w14:textId="77777777" w:rsidR="00BF46E1" w:rsidRPr="0041528A" w:rsidRDefault="00BF46E1" w:rsidP="00BF46E1"/>
    <w:p w14:paraId="42330F20" w14:textId="77777777" w:rsidR="00BF46E1" w:rsidRPr="0041528A" w:rsidRDefault="00BF46E1" w:rsidP="00BF46E1">
      <w:pPr>
        <w:pStyle w:val="TH"/>
      </w:pPr>
      <w:r w:rsidRPr="0041528A">
        <w:t>Expected Sequence 1.3 (RUN AT COMMAND, alpha identifier presented, request IMSI)</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1CFB8310" w14:textId="77777777" w:rsidTr="00195D76">
        <w:trPr>
          <w:cantSplit/>
          <w:jc w:val="center"/>
        </w:trPr>
        <w:tc>
          <w:tcPr>
            <w:tcW w:w="737" w:type="dxa"/>
            <w:tcBorders>
              <w:top w:val="single" w:sz="6" w:space="0" w:color="auto"/>
              <w:left w:val="single" w:sz="6" w:space="0" w:color="auto"/>
              <w:right w:val="single" w:sz="6" w:space="0" w:color="auto"/>
            </w:tcBorders>
          </w:tcPr>
          <w:p w14:paraId="3BD80B64"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6A39C581"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455ADF52"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4A36377D" w14:textId="77777777" w:rsidR="00BF46E1" w:rsidRPr="0041528A" w:rsidRDefault="00BF46E1" w:rsidP="0092045E">
            <w:pPr>
              <w:pStyle w:val="TAH"/>
            </w:pPr>
            <w:r w:rsidRPr="0041528A">
              <w:t>Comments</w:t>
            </w:r>
          </w:p>
        </w:tc>
      </w:tr>
      <w:tr w:rsidR="00BF46E1" w:rsidRPr="0041528A" w14:paraId="63A7EA9C" w14:textId="77777777" w:rsidTr="00195D76">
        <w:trPr>
          <w:cantSplit/>
          <w:jc w:val="center"/>
        </w:trPr>
        <w:tc>
          <w:tcPr>
            <w:tcW w:w="737" w:type="dxa"/>
            <w:tcBorders>
              <w:top w:val="single" w:sz="6" w:space="0" w:color="auto"/>
              <w:left w:val="single" w:sz="6" w:space="0" w:color="auto"/>
              <w:right w:val="single" w:sz="6" w:space="0" w:color="auto"/>
            </w:tcBorders>
          </w:tcPr>
          <w:p w14:paraId="77DFCFAE"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602F425E"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1011E93E" w14:textId="77777777" w:rsidR="00BF46E1" w:rsidRPr="0041528A" w:rsidRDefault="00BF46E1" w:rsidP="0092045E">
            <w:pPr>
              <w:pStyle w:val="TAL"/>
            </w:pPr>
            <w:r w:rsidRPr="0041528A">
              <w:t>PROACTIVE COMMAND PENDING: RUN AT COMMAND 1.3.1</w:t>
            </w:r>
          </w:p>
        </w:tc>
        <w:tc>
          <w:tcPr>
            <w:tcW w:w="3776" w:type="dxa"/>
            <w:tcBorders>
              <w:left w:val="single" w:sz="6" w:space="0" w:color="auto"/>
              <w:right w:val="single" w:sz="6" w:space="0" w:color="auto"/>
            </w:tcBorders>
          </w:tcPr>
          <w:p w14:paraId="1A2DA1E1" w14:textId="77777777" w:rsidR="00BF46E1" w:rsidRPr="0041528A" w:rsidRDefault="00BF46E1" w:rsidP="0092045E">
            <w:pPr>
              <w:pStyle w:val="TAL"/>
            </w:pPr>
          </w:p>
        </w:tc>
      </w:tr>
      <w:tr w:rsidR="00BF46E1" w:rsidRPr="0041528A" w14:paraId="4780B0EE" w14:textId="77777777" w:rsidTr="00195D76">
        <w:trPr>
          <w:cantSplit/>
          <w:jc w:val="center"/>
        </w:trPr>
        <w:tc>
          <w:tcPr>
            <w:tcW w:w="737" w:type="dxa"/>
            <w:tcBorders>
              <w:left w:val="single" w:sz="6" w:space="0" w:color="auto"/>
              <w:right w:val="single" w:sz="6" w:space="0" w:color="auto"/>
            </w:tcBorders>
          </w:tcPr>
          <w:p w14:paraId="3BE05384"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27F0B78F"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8BEC329"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2951F069" w14:textId="77777777" w:rsidR="00BF46E1" w:rsidRPr="0041528A" w:rsidRDefault="00BF46E1" w:rsidP="0092045E">
            <w:pPr>
              <w:pStyle w:val="TAL"/>
            </w:pPr>
          </w:p>
        </w:tc>
      </w:tr>
      <w:tr w:rsidR="00BF46E1" w:rsidRPr="0041528A" w14:paraId="3600DE98" w14:textId="77777777" w:rsidTr="00195D76">
        <w:trPr>
          <w:cantSplit/>
          <w:jc w:val="center"/>
        </w:trPr>
        <w:tc>
          <w:tcPr>
            <w:tcW w:w="737" w:type="dxa"/>
            <w:tcBorders>
              <w:left w:val="single" w:sz="6" w:space="0" w:color="auto"/>
              <w:right w:val="single" w:sz="6" w:space="0" w:color="auto"/>
            </w:tcBorders>
          </w:tcPr>
          <w:p w14:paraId="2F106A90"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23D4D075"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64DF08C" w14:textId="77777777" w:rsidR="00BF46E1" w:rsidRPr="0041528A" w:rsidRDefault="00BF46E1" w:rsidP="0092045E">
            <w:pPr>
              <w:pStyle w:val="TAL"/>
            </w:pPr>
            <w:r w:rsidRPr="0041528A">
              <w:t>PROACTIVE COMMAND: RUN AT COMMAND 1.3.1</w:t>
            </w:r>
          </w:p>
        </w:tc>
        <w:tc>
          <w:tcPr>
            <w:tcW w:w="3776" w:type="dxa"/>
            <w:tcBorders>
              <w:left w:val="single" w:sz="6" w:space="0" w:color="auto"/>
              <w:right w:val="single" w:sz="6" w:space="0" w:color="auto"/>
            </w:tcBorders>
          </w:tcPr>
          <w:p w14:paraId="6711EEBE" w14:textId="77777777" w:rsidR="00BF46E1" w:rsidRPr="0041528A" w:rsidRDefault="00BF46E1" w:rsidP="0092045E">
            <w:pPr>
              <w:pStyle w:val="TAL"/>
            </w:pPr>
            <w:r w:rsidRPr="0041528A">
              <w:t>[alpha identifier, request IMSI]</w:t>
            </w:r>
          </w:p>
        </w:tc>
      </w:tr>
      <w:tr w:rsidR="00BF46E1" w:rsidRPr="0041528A" w14:paraId="16A60079" w14:textId="77777777" w:rsidTr="00195D76">
        <w:trPr>
          <w:cantSplit/>
          <w:jc w:val="center"/>
        </w:trPr>
        <w:tc>
          <w:tcPr>
            <w:tcW w:w="737" w:type="dxa"/>
            <w:tcBorders>
              <w:left w:val="single" w:sz="6" w:space="0" w:color="auto"/>
              <w:right w:val="single" w:sz="6" w:space="0" w:color="auto"/>
            </w:tcBorders>
          </w:tcPr>
          <w:p w14:paraId="5A683274"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6A645FAF"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27B7AAB8" w14:textId="77777777" w:rsidR="00BF46E1" w:rsidRPr="0041528A" w:rsidRDefault="00BF46E1" w:rsidP="0092045E">
            <w:pPr>
              <w:pStyle w:val="TAL"/>
            </w:pPr>
            <w:r w:rsidRPr="0041528A">
              <w:t>Display "Run AT Command"</w:t>
            </w:r>
          </w:p>
        </w:tc>
        <w:tc>
          <w:tcPr>
            <w:tcW w:w="3776" w:type="dxa"/>
            <w:tcBorders>
              <w:left w:val="single" w:sz="6" w:space="0" w:color="auto"/>
              <w:right w:val="single" w:sz="6" w:space="0" w:color="auto"/>
            </w:tcBorders>
          </w:tcPr>
          <w:p w14:paraId="4C1D2F22" w14:textId="77777777" w:rsidR="00BF46E1" w:rsidRPr="0041528A" w:rsidRDefault="00BF46E1" w:rsidP="0092045E">
            <w:pPr>
              <w:pStyle w:val="TAL"/>
            </w:pPr>
          </w:p>
        </w:tc>
      </w:tr>
      <w:tr w:rsidR="00BF46E1" w:rsidRPr="0041528A" w14:paraId="448F1C0B" w14:textId="77777777" w:rsidTr="00195D76">
        <w:trPr>
          <w:cantSplit/>
          <w:jc w:val="center"/>
        </w:trPr>
        <w:tc>
          <w:tcPr>
            <w:tcW w:w="737" w:type="dxa"/>
            <w:tcBorders>
              <w:left w:val="single" w:sz="6" w:space="0" w:color="auto"/>
              <w:bottom w:val="single" w:sz="4" w:space="0" w:color="auto"/>
              <w:right w:val="single" w:sz="6" w:space="0" w:color="auto"/>
            </w:tcBorders>
          </w:tcPr>
          <w:p w14:paraId="796CE29E" w14:textId="77777777" w:rsidR="00BF46E1" w:rsidRPr="0041528A" w:rsidRDefault="00BF46E1" w:rsidP="0092045E">
            <w:pPr>
              <w:pStyle w:val="TAC"/>
            </w:pPr>
            <w:r w:rsidRPr="0041528A">
              <w:t>5</w:t>
            </w:r>
          </w:p>
        </w:tc>
        <w:tc>
          <w:tcPr>
            <w:tcW w:w="1232" w:type="dxa"/>
            <w:tcBorders>
              <w:left w:val="single" w:sz="6" w:space="0" w:color="auto"/>
              <w:bottom w:val="single" w:sz="4" w:space="0" w:color="auto"/>
              <w:right w:val="single" w:sz="6" w:space="0" w:color="auto"/>
            </w:tcBorders>
          </w:tcPr>
          <w:p w14:paraId="613EBE3C"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3F14E0EF" w14:textId="77777777" w:rsidR="00BF46E1" w:rsidRPr="0041528A" w:rsidRDefault="00BF46E1" w:rsidP="0092045E">
            <w:pPr>
              <w:pStyle w:val="TAL"/>
            </w:pPr>
            <w:r w:rsidRPr="0041528A">
              <w:t>TERMINAL RESPONSE: RUN AT COMMAND 1.1.1</w:t>
            </w:r>
          </w:p>
        </w:tc>
        <w:tc>
          <w:tcPr>
            <w:tcW w:w="3776" w:type="dxa"/>
            <w:tcBorders>
              <w:left w:val="single" w:sz="6" w:space="0" w:color="auto"/>
              <w:bottom w:val="single" w:sz="4" w:space="0" w:color="auto"/>
              <w:right w:val="single" w:sz="6" w:space="0" w:color="auto"/>
            </w:tcBorders>
          </w:tcPr>
          <w:p w14:paraId="1F060233" w14:textId="77777777" w:rsidR="00BF46E1" w:rsidRPr="0041528A" w:rsidRDefault="00BF46E1" w:rsidP="0092045E">
            <w:pPr>
              <w:pStyle w:val="TAL"/>
            </w:pPr>
            <w:r w:rsidRPr="0041528A">
              <w:t>[Command performed successfully, AT Response containing IMSI]</w:t>
            </w:r>
          </w:p>
        </w:tc>
      </w:tr>
    </w:tbl>
    <w:p w14:paraId="4133B0B5" w14:textId="77777777" w:rsidR="00BF46E1" w:rsidRPr="0041528A" w:rsidRDefault="00BF46E1" w:rsidP="00BF46E1"/>
    <w:p w14:paraId="770EDA01" w14:textId="77777777" w:rsidR="00BF46E1" w:rsidRPr="0041528A" w:rsidRDefault="00BF46E1" w:rsidP="00BF46E1">
      <w:r w:rsidRPr="0041528A">
        <w:t>PROACTIVE COMMAND: RUN AT COMMAND 1.3.1</w:t>
      </w:r>
    </w:p>
    <w:p w14:paraId="0FCE58CB" w14:textId="77777777" w:rsidR="00BF46E1" w:rsidRPr="0041528A" w:rsidRDefault="00BF46E1" w:rsidP="00BF46E1">
      <w:r w:rsidRPr="0041528A">
        <w:t>Logically:</w:t>
      </w:r>
    </w:p>
    <w:p w14:paraId="7A31241B" w14:textId="77777777" w:rsidR="00BF46E1" w:rsidRPr="0041528A" w:rsidRDefault="00BF46E1" w:rsidP="0041528A">
      <w:pPr>
        <w:pStyle w:val="EW"/>
      </w:pPr>
      <w:r w:rsidRPr="0041528A">
        <w:t>Command details</w:t>
      </w:r>
    </w:p>
    <w:p w14:paraId="4A432122" w14:textId="77777777" w:rsidR="00BF46E1" w:rsidRPr="0041528A" w:rsidRDefault="00BF46E1" w:rsidP="0041528A">
      <w:pPr>
        <w:pStyle w:val="EW"/>
      </w:pPr>
      <w:r w:rsidRPr="0041528A">
        <w:tab/>
        <w:t>Command number:</w:t>
      </w:r>
      <w:r w:rsidRPr="0041528A">
        <w:tab/>
        <w:t>1</w:t>
      </w:r>
    </w:p>
    <w:p w14:paraId="0C5B02FA" w14:textId="77777777" w:rsidR="00BF46E1" w:rsidRPr="0041528A" w:rsidRDefault="00BF46E1" w:rsidP="0041528A">
      <w:pPr>
        <w:pStyle w:val="EW"/>
      </w:pPr>
      <w:r w:rsidRPr="0041528A">
        <w:tab/>
        <w:t>Command type:</w:t>
      </w:r>
      <w:r w:rsidRPr="0041528A">
        <w:tab/>
        <w:t>RUN AT COMMAND</w:t>
      </w:r>
    </w:p>
    <w:p w14:paraId="1A8DDA55" w14:textId="77777777" w:rsidR="00BF46E1" w:rsidRPr="0041528A" w:rsidRDefault="00BF46E1" w:rsidP="0041528A">
      <w:pPr>
        <w:pStyle w:val="EW"/>
      </w:pPr>
      <w:r w:rsidRPr="0041528A">
        <w:tab/>
        <w:t>Command qualifier:</w:t>
      </w:r>
      <w:r w:rsidRPr="0041528A">
        <w:tab/>
        <w:t>"00"</w:t>
      </w:r>
    </w:p>
    <w:p w14:paraId="4EFDBA7B" w14:textId="77777777" w:rsidR="00BF46E1" w:rsidRPr="0041528A" w:rsidRDefault="00BF46E1" w:rsidP="0041528A">
      <w:pPr>
        <w:pStyle w:val="EW"/>
      </w:pPr>
      <w:r w:rsidRPr="0041528A">
        <w:t>Device identities</w:t>
      </w:r>
    </w:p>
    <w:p w14:paraId="76E7E516" w14:textId="77777777" w:rsidR="00BF46E1" w:rsidRPr="0041528A" w:rsidRDefault="00BF46E1" w:rsidP="0041528A">
      <w:pPr>
        <w:pStyle w:val="EW"/>
      </w:pPr>
      <w:r w:rsidRPr="0041528A">
        <w:tab/>
        <w:t>Source device:</w:t>
      </w:r>
      <w:r w:rsidRPr="0041528A">
        <w:tab/>
        <w:t>UICC</w:t>
      </w:r>
    </w:p>
    <w:p w14:paraId="394C661E" w14:textId="77777777" w:rsidR="00BF46E1" w:rsidRPr="0041528A" w:rsidRDefault="00BF46E1" w:rsidP="0041528A">
      <w:pPr>
        <w:pStyle w:val="EW"/>
      </w:pPr>
      <w:r w:rsidRPr="0041528A">
        <w:tab/>
        <w:t>Destination device:</w:t>
      </w:r>
      <w:r w:rsidRPr="0041528A">
        <w:tab/>
        <w:t>ME</w:t>
      </w:r>
    </w:p>
    <w:p w14:paraId="42F660BE" w14:textId="77777777" w:rsidR="00BF46E1" w:rsidRPr="0041528A" w:rsidRDefault="00BF46E1" w:rsidP="0041528A">
      <w:pPr>
        <w:pStyle w:val="EW"/>
      </w:pPr>
      <w:r w:rsidRPr="0041528A">
        <w:t>Alpha Identifier</w:t>
      </w:r>
    </w:p>
    <w:p w14:paraId="00EA3CAF" w14:textId="77777777" w:rsidR="00BF46E1" w:rsidRPr="0041528A" w:rsidRDefault="00BF46E1" w:rsidP="0041528A">
      <w:pPr>
        <w:pStyle w:val="EW"/>
      </w:pPr>
      <w:r w:rsidRPr="0041528A">
        <w:tab/>
        <w:t>Alpha Identifier</w:t>
      </w:r>
      <w:r w:rsidRPr="0041528A">
        <w:tab/>
        <w:t>"Run AT Command"</w:t>
      </w:r>
    </w:p>
    <w:p w14:paraId="3526A904" w14:textId="77777777" w:rsidR="00BF46E1" w:rsidRPr="0041528A" w:rsidRDefault="00BF46E1" w:rsidP="0041528A">
      <w:pPr>
        <w:pStyle w:val="EW"/>
      </w:pPr>
      <w:r w:rsidRPr="0041528A">
        <w:t>AT Command</w:t>
      </w:r>
    </w:p>
    <w:p w14:paraId="272ED513" w14:textId="77777777" w:rsidR="00BF46E1" w:rsidRPr="0041528A" w:rsidRDefault="00BF46E1" w:rsidP="0041528A">
      <w:pPr>
        <w:pStyle w:val="EX"/>
      </w:pPr>
      <w:r w:rsidRPr="0041528A">
        <w:tab/>
        <w:t>AT Command string:</w:t>
      </w:r>
      <w:r w:rsidRPr="0041528A">
        <w:tab/>
        <w:t>"AT+CIMI&lt;CR&gt;"</w:t>
      </w:r>
    </w:p>
    <w:p w14:paraId="4AB0F7FB" w14:textId="77777777" w:rsidR="00BF46E1" w:rsidRPr="0041528A" w:rsidRDefault="00BF46E1" w:rsidP="00BF46E1">
      <w:r w:rsidRPr="0041528A">
        <w:t>Coding:</w:t>
      </w:r>
    </w:p>
    <w:p w14:paraId="0226319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C42651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E4A1287"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AB58B41"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1AC0EA9" w14:textId="77777777" w:rsidR="00BF46E1" w:rsidRPr="0041528A" w:rsidRDefault="00BF46E1" w:rsidP="0092045E">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30BB3F4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A76CD53"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AAFB6C7"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203D107"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0776C021"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1B56982"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79D90EB"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2CD6867"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D2B19E0"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98C73C6" w14:textId="77777777" w:rsidR="00BF46E1" w:rsidRPr="0041528A" w:rsidRDefault="00BF46E1" w:rsidP="0092045E">
            <w:pPr>
              <w:pStyle w:val="TAC"/>
            </w:pPr>
            <w:r w:rsidRPr="0041528A">
              <w:rPr>
                <w:vertAlign w:val="superscript"/>
              </w:rPr>
              <w:t>8</w:t>
            </w:r>
            <w:r w:rsidRPr="0041528A">
              <w:t>5</w:t>
            </w:r>
          </w:p>
        </w:tc>
      </w:tr>
      <w:tr w:rsidR="00BF46E1" w:rsidRPr="0041528A" w14:paraId="7A3DD00C" w14:textId="77777777" w:rsidTr="00195D76">
        <w:trPr>
          <w:jc w:val="center"/>
        </w:trPr>
        <w:tc>
          <w:tcPr>
            <w:tcW w:w="1134" w:type="dxa"/>
            <w:tcBorders>
              <w:top w:val="single" w:sz="4" w:space="0" w:color="auto"/>
              <w:right w:val="single" w:sz="4" w:space="0" w:color="auto"/>
            </w:tcBorders>
          </w:tcPr>
          <w:p w14:paraId="2A2E2936"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7EFB304" w14:textId="77777777" w:rsidR="00BF46E1" w:rsidRPr="0041528A" w:rsidRDefault="00BF46E1" w:rsidP="0092045E">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51B37559"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6CA9A973"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43D6A3FA"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C5D89C3"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B7AAC72"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C366A81"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EA0AF95"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57C9D01"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89FF9D7"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C409C14"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25B05F1E" w14:textId="77777777" w:rsidR="00BF46E1" w:rsidRPr="0041528A" w:rsidRDefault="00BF46E1" w:rsidP="0092045E">
            <w:pPr>
              <w:pStyle w:val="TAC"/>
            </w:pPr>
            <w:r w:rsidRPr="0041528A">
              <w:t>6D</w:t>
            </w:r>
          </w:p>
        </w:tc>
      </w:tr>
      <w:tr w:rsidR="00BF46E1" w:rsidRPr="0041528A" w14:paraId="60B2385F" w14:textId="77777777" w:rsidTr="00195D76">
        <w:trPr>
          <w:jc w:val="center"/>
        </w:trPr>
        <w:tc>
          <w:tcPr>
            <w:tcW w:w="1134" w:type="dxa"/>
            <w:tcBorders>
              <w:right w:val="single" w:sz="4" w:space="0" w:color="auto"/>
            </w:tcBorders>
          </w:tcPr>
          <w:p w14:paraId="30634782"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BBB1679"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035A0E68"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0E7555E"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5C2C9B8"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0CC17821"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752A4D1F"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2DD94DF"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9A51D88"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0E6AC140"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0847BBC"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658B99B6"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3794C0B9" w14:textId="77777777" w:rsidR="00BF46E1" w:rsidRPr="0041528A" w:rsidRDefault="00BF46E1" w:rsidP="0092045E">
            <w:pPr>
              <w:pStyle w:val="TAC"/>
            </w:pPr>
            <w:r w:rsidRPr="0041528A">
              <w:t>49</w:t>
            </w:r>
          </w:p>
        </w:tc>
      </w:tr>
      <w:tr w:rsidR="00BF46E1" w:rsidRPr="0041528A" w14:paraId="4F10D4A3" w14:textId="77777777" w:rsidTr="00195D76">
        <w:trPr>
          <w:jc w:val="center"/>
        </w:trPr>
        <w:tc>
          <w:tcPr>
            <w:tcW w:w="1134" w:type="dxa"/>
            <w:tcBorders>
              <w:right w:val="single" w:sz="4" w:space="0" w:color="auto"/>
            </w:tcBorders>
          </w:tcPr>
          <w:p w14:paraId="30297313"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1305C38"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74EB2A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128702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7629C7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D1A8D4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EABA2A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98BDF2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5FC7FA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2BA3B7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D88A37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DF3041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EF09855" w14:textId="77777777" w:rsidR="00BF46E1" w:rsidRPr="0041528A" w:rsidRDefault="00BF46E1" w:rsidP="0092045E">
            <w:pPr>
              <w:pStyle w:val="TAC"/>
            </w:pPr>
          </w:p>
        </w:tc>
      </w:tr>
    </w:tbl>
    <w:p w14:paraId="53BA504C" w14:textId="77777777" w:rsidR="00BF46E1" w:rsidRPr="0041528A" w:rsidRDefault="00BF46E1" w:rsidP="00BF46E1"/>
    <w:p w14:paraId="2DA760B5" w14:textId="77777777" w:rsidR="00BF46E1" w:rsidRPr="0041528A" w:rsidRDefault="00BF46E1" w:rsidP="00BF46E1">
      <w:pPr>
        <w:pStyle w:val="H6"/>
      </w:pPr>
      <w:r w:rsidRPr="0041528A">
        <w:t>27.22.4.23.1.5</w:t>
      </w:r>
      <w:r w:rsidRPr="0041528A">
        <w:tab/>
        <w:t>Test requirement</w:t>
      </w:r>
    </w:p>
    <w:p w14:paraId="0935C537" w14:textId="77777777" w:rsidR="00BF46E1" w:rsidRPr="0041528A" w:rsidRDefault="00BF46E1" w:rsidP="00BF46E1">
      <w:r w:rsidRPr="0041528A">
        <w:t>The ME shall operate in the manner defined in expected sequences 1.1 to 1.3.</w:t>
      </w:r>
    </w:p>
    <w:p w14:paraId="6EDB9111" w14:textId="77777777" w:rsidR="00BF46E1" w:rsidRPr="0041528A" w:rsidRDefault="00BF46E1" w:rsidP="00BF46E1">
      <w:pPr>
        <w:pStyle w:val="Heading5"/>
      </w:pPr>
      <w:bookmarkStart w:id="2" w:name="_Toc146313034"/>
      <w:r w:rsidRPr="0041528A">
        <w:t>27.22.4.23.2</w:t>
      </w:r>
      <w:r w:rsidRPr="0041528A">
        <w:tab/>
        <w:t>RUN AT COMMAND (Icon support)</w:t>
      </w:r>
      <w:bookmarkEnd w:id="2"/>
    </w:p>
    <w:p w14:paraId="78591AF4" w14:textId="77777777" w:rsidR="00BF46E1" w:rsidRPr="0041528A" w:rsidRDefault="00BF46E1" w:rsidP="00BF46E1">
      <w:pPr>
        <w:pStyle w:val="H6"/>
      </w:pPr>
      <w:r w:rsidRPr="0041528A">
        <w:t>27.22.4.23.2.1</w:t>
      </w:r>
      <w:r w:rsidRPr="0041528A">
        <w:tab/>
        <w:t>Definition and applicability</w:t>
      </w:r>
    </w:p>
    <w:p w14:paraId="0D6C047F" w14:textId="77777777" w:rsidR="00BF46E1" w:rsidRPr="0041528A" w:rsidRDefault="00BF46E1" w:rsidP="00BF46E1">
      <w:r w:rsidRPr="0041528A">
        <w:t>See clause 3.2.2.</w:t>
      </w:r>
    </w:p>
    <w:p w14:paraId="03F52760" w14:textId="77777777" w:rsidR="00BF46E1" w:rsidRPr="0041528A" w:rsidRDefault="00BF46E1" w:rsidP="00BF46E1">
      <w:pPr>
        <w:pStyle w:val="H6"/>
      </w:pPr>
      <w:r w:rsidRPr="0041528A">
        <w:t>27.22.4.23.2.2</w:t>
      </w:r>
      <w:r w:rsidRPr="0041528A">
        <w:tab/>
        <w:t>Conformance requirement</w:t>
      </w:r>
    </w:p>
    <w:p w14:paraId="6EF439EE" w14:textId="77777777" w:rsidR="00BF46E1" w:rsidRPr="0041528A" w:rsidRDefault="00BF46E1" w:rsidP="00BF46E1">
      <w:r w:rsidRPr="0041528A">
        <w:t>The ME shall support the Proactive UICC: RUN AT COMMAND facility as defined in:</w:t>
      </w:r>
    </w:p>
    <w:p w14:paraId="2A5F582C" w14:textId="77777777" w:rsidR="00BF46E1" w:rsidRPr="0041528A" w:rsidRDefault="00BF46E1" w:rsidP="00BF46E1">
      <w:pPr>
        <w:pStyle w:val="B1"/>
      </w:pPr>
      <w:r w:rsidRPr="0041528A">
        <w:t>-</w:t>
      </w:r>
      <w:r w:rsidRPr="0041528A">
        <w:tab/>
        <w:t>TS 31.111 [15] clause 6.4.23, clause 6.6.23, clause 5.2, clause 6.8, clause 8.6, clause 8.7, clause 8.2, clause 8.40, clause 8.31 and clause 8.41.</w:t>
      </w:r>
    </w:p>
    <w:p w14:paraId="26C65B70" w14:textId="77777777" w:rsidR="00BF46E1" w:rsidRPr="0041528A" w:rsidRDefault="00BF46E1" w:rsidP="00BF46E1">
      <w:pPr>
        <w:pStyle w:val="B1"/>
      </w:pPr>
      <w:r w:rsidRPr="0041528A">
        <w:t>-</w:t>
      </w:r>
      <w:r w:rsidRPr="0041528A">
        <w:tab/>
        <w:t>TS 27.007 [18].</w:t>
      </w:r>
    </w:p>
    <w:p w14:paraId="22AEAE28" w14:textId="77777777" w:rsidR="00BF46E1" w:rsidRPr="0041528A" w:rsidRDefault="00BF46E1" w:rsidP="00BF46E1">
      <w:pPr>
        <w:pStyle w:val="H6"/>
      </w:pPr>
      <w:r w:rsidRPr="0041528A">
        <w:lastRenderedPageBreak/>
        <w:t>27.22.4.23.2.3</w:t>
      </w:r>
      <w:r w:rsidRPr="0041528A">
        <w:tab/>
        <w:t>Test purpose</w:t>
      </w:r>
    </w:p>
    <w:p w14:paraId="225BFF89" w14:textId="77777777" w:rsidR="00BF46E1" w:rsidRPr="0041528A" w:rsidRDefault="00BF46E1" w:rsidP="00BF46E1">
      <w:r w:rsidRPr="0041528A">
        <w:t>To verify that the ME responds to an AT Command contained within a RUN AT COMMAND as though it were initiated by an attached TE, and returns an AT Response within a TERMINAL RESPONSE to the UICC.</w:t>
      </w:r>
    </w:p>
    <w:p w14:paraId="3E66FDCA" w14:textId="77777777" w:rsidR="00BF46E1" w:rsidRPr="0041528A" w:rsidRDefault="00BF46E1" w:rsidP="00BF46E1">
      <w:r w:rsidRPr="0041528A">
        <w:t>In addition to verify that if an icon is provided by the UICC, the icon indicated in the command may be used by the ME to inform the user, in addition to, or instead of the alpha identifier, as indicated with the icon qualifier.</w:t>
      </w:r>
    </w:p>
    <w:p w14:paraId="1023121E" w14:textId="77777777" w:rsidR="00BF46E1" w:rsidRPr="0041528A" w:rsidRDefault="00BF46E1" w:rsidP="00BF46E1">
      <w:pPr>
        <w:pStyle w:val="H6"/>
      </w:pPr>
      <w:r w:rsidRPr="0041528A">
        <w:t>27.22.4.23.2.4</w:t>
      </w:r>
      <w:r w:rsidRPr="0041528A">
        <w:tab/>
        <w:t>Method of test</w:t>
      </w:r>
    </w:p>
    <w:p w14:paraId="2C7AB34F" w14:textId="77777777" w:rsidR="00BF46E1" w:rsidRPr="0041528A" w:rsidRDefault="00BF46E1" w:rsidP="00BF46E1">
      <w:pPr>
        <w:pStyle w:val="H6"/>
      </w:pPr>
      <w:r w:rsidRPr="0041528A">
        <w:t>27.22.4.23.2.4.1</w:t>
      </w:r>
      <w:r w:rsidRPr="0041528A">
        <w:tab/>
        <w:t>Initial conditions</w:t>
      </w:r>
    </w:p>
    <w:p w14:paraId="7A3DB031" w14:textId="77777777" w:rsidR="00BF46E1" w:rsidRPr="0041528A" w:rsidRDefault="00BF46E1" w:rsidP="00BF46E1">
      <w:r w:rsidRPr="0041528A">
        <w:t>The ME is connected to the USIM Simulator. The elementary files are coded as Toolkit default.</w:t>
      </w:r>
    </w:p>
    <w:p w14:paraId="2B9D477B" w14:textId="77777777" w:rsidR="00BF46E1" w:rsidRPr="0041528A" w:rsidRDefault="00BF46E1" w:rsidP="00BF46E1">
      <w:r w:rsidRPr="0041528A">
        <w:t>Prior to this test the ME shall have been powered on and performed the PROFILE DOWNLOAD procedure.</w:t>
      </w:r>
    </w:p>
    <w:p w14:paraId="4BCC00F1" w14:textId="77777777" w:rsidR="00BF46E1" w:rsidRPr="0041528A" w:rsidRDefault="00BF46E1" w:rsidP="00BF46E1">
      <w:r w:rsidRPr="0041528A">
        <w:t>Prior to the test the ME shall be connected to the TE.</w:t>
      </w:r>
    </w:p>
    <w:p w14:paraId="6C4CED6C" w14:textId="77777777" w:rsidR="00BF46E1" w:rsidRPr="0041528A" w:rsidRDefault="00BF46E1" w:rsidP="00BF46E1">
      <w:r w:rsidRPr="0041528A">
        <w:t xml:space="preserve">The </w:t>
      </w:r>
      <w:r w:rsidRPr="0041528A">
        <w:rPr>
          <w:snapToGrid w:val="0"/>
          <w:lang w:eastAsia="de-DE"/>
        </w:rPr>
        <w:t>TA-TE interface is set to 8-bit operation.</w:t>
      </w:r>
    </w:p>
    <w:p w14:paraId="5E3D3A33" w14:textId="77777777" w:rsidR="00BF46E1" w:rsidRPr="0041528A" w:rsidRDefault="00BF46E1" w:rsidP="00BF46E1">
      <w:r w:rsidRPr="0041528A">
        <w:t>The ME screen shall be in its normal stand-by display.</w:t>
      </w:r>
    </w:p>
    <w:p w14:paraId="6DEE9B01" w14:textId="77777777" w:rsidR="00BF46E1" w:rsidRPr="0041528A" w:rsidRDefault="00BF46E1" w:rsidP="00BF46E1">
      <w:pPr>
        <w:pStyle w:val="H6"/>
      </w:pPr>
      <w:r w:rsidRPr="0041528A">
        <w:t>27.22.4.23.2.4.2</w:t>
      </w:r>
      <w:r w:rsidRPr="0041528A">
        <w:tab/>
        <w:t>Procedure</w:t>
      </w:r>
    </w:p>
    <w:p w14:paraId="75BD6574" w14:textId="77777777" w:rsidR="00BF46E1" w:rsidRPr="0041528A" w:rsidRDefault="00BF46E1" w:rsidP="00BF46E1">
      <w:pPr>
        <w:pStyle w:val="TH"/>
      </w:pPr>
      <w:r w:rsidRPr="0041528A">
        <w:t>Expected Sequence 2.1A (RUN AT COMMAND, basic icon self explanatory, request IMSI,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5D56D173" w14:textId="77777777" w:rsidTr="00195D76">
        <w:trPr>
          <w:cantSplit/>
          <w:jc w:val="center"/>
        </w:trPr>
        <w:tc>
          <w:tcPr>
            <w:tcW w:w="737" w:type="dxa"/>
            <w:tcBorders>
              <w:top w:val="single" w:sz="6" w:space="0" w:color="auto"/>
              <w:left w:val="single" w:sz="6" w:space="0" w:color="auto"/>
              <w:right w:val="single" w:sz="6" w:space="0" w:color="auto"/>
            </w:tcBorders>
          </w:tcPr>
          <w:p w14:paraId="7DEA0926"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166DFA4F"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142853C9"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A230A80" w14:textId="77777777" w:rsidR="00BF46E1" w:rsidRPr="0041528A" w:rsidRDefault="00BF46E1" w:rsidP="0092045E">
            <w:pPr>
              <w:pStyle w:val="TAH"/>
            </w:pPr>
            <w:r w:rsidRPr="0041528A">
              <w:t>Comments</w:t>
            </w:r>
          </w:p>
        </w:tc>
      </w:tr>
      <w:tr w:rsidR="00BF46E1" w:rsidRPr="0041528A" w14:paraId="6A55F8B5" w14:textId="77777777" w:rsidTr="00195D76">
        <w:trPr>
          <w:cantSplit/>
          <w:jc w:val="center"/>
        </w:trPr>
        <w:tc>
          <w:tcPr>
            <w:tcW w:w="737" w:type="dxa"/>
            <w:tcBorders>
              <w:top w:val="single" w:sz="6" w:space="0" w:color="auto"/>
              <w:left w:val="single" w:sz="6" w:space="0" w:color="auto"/>
              <w:right w:val="single" w:sz="6" w:space="0" w:color="auto"/>
            </w:tcBorders>
          </w:tcPr>
          <w:p w14:paraId="66AE19C4"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401F711C"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11431126" w14:textId="77777777" w:rsidR="00BF46E1" w:rsidRPr="0041528A" w:rsidRDefault="00BF46E1" w:rsidP="0092045E">
            <w:pPr>
              <w:pStyle w:val="TAL"/>
            </w:pPr>
            <w:r w:rsidRPr="0041528A">
              <w:t>PROACTIVE COMMAND PENDING: RUN AT COMMAND 2.1.1</w:t>
            </w:r>
          </w:p>
        </w:tc>
        <w:tc>
          <w:tcPr>
            <w:tcW w:w="3776" w:type="dxa"/>
            <w:tcBorders>
              <w:left w:val="single" w:sz="6" w:space="0" w:color="auto"/>
              <w:right w:val="single" w:sz="6" w:space="0" w:color="auto"/>
            </w:tcBorders>
          </w:tcPr>
          <w:p w14:paraId="54F58757" w14:textId="77777777" w:rsidR="00BF46E1" w:rsidRPr="0041528A" w:rsidRDefault="00BF46E1" w:rsidP="0092045E">
            <w:pPr>
              <w:pStyle w:val="TAL"/>
            </w:pPr>
          </w:p>
        </w:tc>
      </w:tr>
      <w:tr w:rsidR="00BF46E1" w:rsidRPr="0041528A" w14:paraId="08C80E83" w14:textId="77777777" w:rsidTr="00195D76">
        <w:trPr>
          <w:cantSplit/>
          <w:jc w:val="center"/>
        </w:trPr>
        <w:tc>
          <w:tcPr>
            <w:tcW w:w="737" w:type="dxa"/>
            <w:tcBorders>
              <w:left w:val="single" w:sz="6" w:space="0" w:color="auto"/>
              <w:right w:val="single" w:sz="6" w:space="0" w:color="auto"/>
            </w:tcBorders>
          </w:tcPr>
          <w:p w14:paraId="7F332B5D"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69139966"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FF0DFC2"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46C4D910" w14:textId="77777777" w:rsidR="00BF46E1" w:rsidRPr="0041528A" w:rsidRDefault="00BF46E1" w:rsidP="0092045E">
            <w:pPr>
              <w:pStyle w:val="TAL"/>
            </w:pPr>
          </w:p>
        </w:tc>
      </w:tr>
      <w:tr w:rsidR="00BF46E1" w:rsidRPr="0041528A" w14:paraId="1BC8B32D" w14:textId="77777777" w:rsidTr="00195D76">
        <w:trPr>
          <w:cantSplit/>
          <w:jc w:val="center"/>
        </w:trPr>
        <w:tc>
          <w:tcPr>
            <w:tcW w:w="737" w:type="dxa"/>
            <w:tcBorders>
              <w:left w:val="single" w:sz="6" w:space="0" w:color="auto"/>
              <w:right w:val="single" w:sz="6" w:space="0" w:color="auto"/>
            </w:tcBorders>
          </w:tcPr>
          <w:p w14:paraId="7DE166F1"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4B3723F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D6B6A50" w14:textId="77777777" w:rsidR="00BF46E1" w:rsidRPr="0041528A" w:rsidRDefault="00BF46E1" w:rsidP="0092045E">
            <w:pPr>
              <w:pStyle w:val="TAL"/>
            </w:pPr>
            <w:r w:rsidRPr="0041528A">
              <w:t>PROACTIVE COMMAND: RUN AT COMMAND 2.1.1</w:t>
            </w:r>
          </w:p>
        </w:tc>
        <w:tc>
          <w:tcPr>
            <w:tcW w:w="3776" w:type="dxa"/>
            <w:tcBorders>
              <w:left w:val="single" w:sz="6" w:space="0" w:color="auto"/>
              <w:right w:val="single" w:sz="6" w:space="0" w:color="auto"/>
            </w:tcBorders>
          </w:tcPr>
          <w:p w14:paraId="3CDA3FA7" w14:textId="77777777" w:rsidR="00BF46E1" w:rsidRPr="0041528A" w:rsidRDefault="00BF46E1" w:rsidP="0092045E">
            <w:pPr>
              <w:pStyle w:val="TAL"/>
            </w:pPr>
            <w:r w:rsidRPr="0041528A">
              <w:t>[BASIC-ICON, self-explanatory, request IMSI]</w:t>
            </w:r>
          </w:p>
        </w:tc>
      </w:tr>
      <w:tr w:rsidR="00BF46E1" w:rsidRPr="0041528A" w14:paraId="3159DCA5" w14:textId="77777777" w:rsidTr="00195D76">
        <w:trPr>
          <w:cantSplit/>
          <w:jc w:val="center"/>
        </w:trPr>
        <w:tc>
          <w:tcPr>
            <w:tcW w:w="737" w:type="dxa"/>
            <w:tcBorders>
              <w:left w:val="single" w:sz="6" w:space="0" w:color="auto"/>
              <w:right w:val="single" w:sz="6" w:space="0" w:color="auto"/>
            </w:tcBorders>
          </w:tcPr>
          <w:p w14:paraId="7D8E8017"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5ED4DBC7"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27005103" w14:textId="77777777" w:rsidR="00BF46E1" w:rsidRPr="0041528A" w:rsidRDefault="00BF46E1" w:rsidP="0092045E">
            <w:pPr>
              <w:pStyle w:val="TAL"/>
            </w:pPr>
            <w:r w:rsidRPr="0041528A">
              <w:t>Display BASIC ICON without the alpha identifier</w:t>
            </w:r>
          </w:p>
        </w:tc>
        <w:tc>
          <w:tcPr>
            <w:tcW w:w="3776" w:type="dxa"/>
            <w:tcBorders>
              <w:left w:val="single" w:sz="6" w:space="0" w:color="auto"/>
              <w:right w:val="single" w:sz="6" w:space="0" w:color="auto"/>
            </w:tcBorders>
          </w:tcPr>
          <w:p w14:paraId="5230B342" w14:textId="77777777" w:rsidR="00BF46E1" w:rsidRPr="0041528A" w:rsidRDefault="00BF46E1" w:rsidP="0092045E">
            <w:pPr>
              <w:pStyle w:val="TAL"/>
            </w:pPr>
          </w:p>
        </w:tc>
      </w:tr>
      <w:tr w:rsidR="00BF46E1" w:rsidRPr="0041528A" w14:paraId="4015C2BE" w14:textId="77777777" w:rsidTr="00195D76">
        <w:trPr>
          <w:cantSplit/>
          <w:jc w:val="center"/>
        </w:trPr>
        <w:tc>
          <w:tcPr>
            <w:tcW w:w="737" w:type="dxa"/>
            <w:tcBorders>
              <w:left w:val="single" w:sz="6" w:space="0" w:color="auto"/>
              <w:bottom w:val="single" w:sz="4" w:space="0" w:color="auto"/>
              <w:right w:val="single" w:sz="6" w:space="0" w:color="auto"/>
            </w:tcBorders>
          </w:tcPr>
          <w:p w14:paraId="5F726E78" w14:textId="77777777" w:rsidR="00BF46E1" w:rsidRPr="0041528A" w:rsidRDefault="00BF46E1" w:rsidP="0092045E">
            <w:pPr>
              <w:pStyle w:val="TAC"/>
            </w:pPr>
            <w:r w:rsidRPr="0041528A">
              <w:t>5</w:t>
            </w:r>
          </w:p>
        </w:tc>
        <w:tc>
          <w:tcPr>
            <w:tcW w:w="1232" w:type="dxa"/>
            <w:tcBorders>
              <w:left w:val="single" w:sz="6" w:space="0" w:color="auto"/>
              <w:bottom w:val="single" w:sz="4" w:space="0" w:color="auto"/>
              <w:right w:val="single" w:sz="6" w:space="0" w:color="auto"/>
            </w:tcBorders>
          </w:tcPr>
          <w:p w14:paraId="4404EB34"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0BBFFC2A" w14:textId="77777777" w:rsidR="00BF46E1" w:rsidRPr="0041528A" w:rsidRDefault="00BF46E1" w:rsidP="0092045E">
            <w:pPr>
              <w:pStyle w:val="TAL"/>
            </w:pPr>
            <w:r w:rsidRPr="0041528A">
              <w:t>TERMINAL RESPONSE: RUN AT COMMAND 2.1.1A</w:t>
            </w:r>
          </w:p>
        </w:tc>
        <w:tc>
          <w:tcPr>
            <w:tcW w:w="3776" w:type="dxa"/>
            <w:tcBorders>
              <w:left w:val="single" w:sz="6" w:space="0" w:color="auto"/>
              <w:bottom w:val="single" w:sz="4" w:space="0" w:color="auto"/>
              <w:right w:val="single" w:sz="6" w:space="0" w:color="auto"/>
            </w:tcBorders>
          </w:tcPr>
          <w:p w14:paraId="5F399BAA" w14:textId="77777777" w:rsidR="00BF46E1" w:rsidRPr="0041528A" w:rsidRDefault="00BF46E1" w:rsidP="0092045E">
            <w:pPr>
              <w:pStyle w:val="TAL"/>
            </w:pPr>
            <w:r w:rsidRPr="0041528A">
              <w:t>[Command performed successfully, AT response containing IMSI]</w:t>
            </w:r>
            <w:r w:rsidRPr="0041528A">
              <w:br/>
            </w:r>
          </w:p>
        </w:tc>
      </w:tr>
    </w:tbl>
    <w:p w14:paraId="1DDCC1C7" w14:textId="77777777" w:rsidR="00BF46E1" w:rsidRPr="0041528A" w:rsidRDefault="00BF46E1" w:rsidP="00BF46E1"/>
    <w:p w14:paraId="39029F19" w14:textId="77777777" w:rsidR="00BF46E1" w:rsidRPr="0041528A" w:rsidRDefault="00BF46E1" w:rsidP="00BF46E1">
      <w:r w:rsidRPr="0041528A">
        <w:t>PROACTIVE COMMAND: RUN AT COMMAND 2.1.1</w:t>
      </w:r>
    </w:p>
    <w:p w14:paraId="349E5794" w14:textId="77777777" w:rsidR="00BF46E1" w:rsidRPr="0041528A" w:rsidRDefault="00BF46E1" w:rsidP="00BF46E1">
      <w:r w:rsidRPr="0041528A">
        <w:t>Logically:</w:t>
      </w:r>
    </w:p>
    <w:p w14:paraId="399285E8" w14:textId="77777777" w:rsidR="00BF46E1" w:rsidRPr="0041528A" w:rsidRDefault="00BF46E1" w:rsidP="0041528A">
      <w:pPr>
        <w:pStyle w:val="EW"/>
      </w:pPr>
      <w:r w:rsidRPr="0041528A">
        <w:t>Command details</w:t>
      </w:r>
    </w:p>
    <w:p w14:paraId="4527F783" w14:textId="77777777" w:rsidR="00BF46E1" w:rsidRPr="0041528A" w:rsidRDefault="00BF46E1" w:rsidP="0041528A">
      <w:pPr>
        <w:pStyle w:val="EW"/>
      </w:pPr>
      <w:r w:rsidRPr="0041528A">
        <w:tab/>
        <w:t>Command number:</w:t>
      </w:r>
      <w:r w:rsidRPr="0041528A">
        <w:tab/>
        <w:t>1</w:t>
      </w:r>
    </w:p>
    <w:p w14:paraId="294F3B73" w14:textId="77777777" w:rsidR="00BF46E1" w:rsidRPr="0041528A" w:rsidRDefault="00BF46E1" w:rsidP="0041528A">
      <w:pPr>
        <w:pStyle w:val="EW"/>
      </w:pPr>
      <w:r w:rsidRPr="0041528A">
        <w:tab/>
        <w:t>Command type:</w:t>
      </w:r>
      <w:r w:rsidRPr="0041528A">
        <w:tab/>
        <w:t>RUN AT COMMAND</w:t>
      </w:r>
    </w:p>
    <w:p w14:paraId="5FA882F7" w14:textId="77777777" w:rsidR="00BF46E1" w:rsidRPr="0041528A" w:rsidRDefault="00BF46E1" w:rsidP="0041528A">
      <w:pPr>
        <w:pStyle w:val="EW"/>
      </w:pPr>
      <w:r w:rsidRPr="0041528A">
        <w:tab/>
        <w:t>Command qualifier:</w:t>
      </w:r>
      <w:r w:rsidRPr="0041528A">
        <w:tab/>
        <w:t>"00"</w:t>
      </w:r>
    </w:p>
    <w:p w14:paraId="5EB535EA" w14:textId="77777777" w:rsidR="00BF46E1" w:rsidRPr="0041528A" w:rsidRDefault="00BF46E1" w:rsidP="0041528A">
      <w:pPr>
        <w:pStyle w:val="EW"/>
      </w:pPr>
      <w:r w:rsidRPr="0041528A">
        <w:t>Device identities</w:t>
      </w:r>
    </w:p>
    <w:p w14:paraId="68E23955" w14:textId="77777777" w:rsidR="00BF46E1" w:rsidRPr="0041528A" w:rsidRDefault="00BF46E1" w:rsidP="0041528A">
      <w:pPr>
        <w:pStyle w:val="EW"/>
      </w:pPr>
      <w:r w:rsidRPr="0041528A">
        <w:tab/>
        <w:t>Source device:</w:t>
      </w:r>
      <w:r w:rsidRPr="0041528A">
        <w:tab/>
        <w:t>UICC</w:t>
      </w:r>
    </w:p>
    <w:p w14:paraId="49BE5E3A" w14:textId="77777777" w:rsidR="00BF46E1" w:rsidRPr="0041528A" w:rsidRDefault="00BF46E1" w:rsidP="0041528A">
      <w:pPr>
        <w:pStyle w:val="EW"/>
      </w:pPr>
      <w:r w:rsidRPr="0041528A">
        <w:tab/>
        <w:t>Destination device:</w:t>
      </w:r>
      <w:r w:rsidRPr="0041528A">
        <w:tab/>
        <w:t>ME</w:t>
      </w:r>
    </w:p>
    <w:p w14:paraId="2731A393" w14:textId="77777777" w:rsidR="00BF46E1" w:rsidRPr="0041528A" w:rsidRDefault="00BF46E1" w:rsidP="0041528A">
      <w:pPr>
        <w:pStyle w:val="EW"/>
      </w:pPr>
      <w:r w:rsidRPr="0041528A">
        <w:t>Alpha Identifier</w:t>
      </w:r>
    </w:p>
    <w:p w14:paraId="365D0356" w14:textId="77777777" w:rsidR="00BF46E1" w:rsidRPr="0041528A" w:rsidRDefault="00BF46E1" w:rsidP="0041528A">
      <w:pPr>
        <w:pStyle w:val="EW"/>
      </w:pPr>
      <w:r w:rsidRPr="0041528A">
        <w:tab/>
        <w:t>Alpha identifier:</w:t>
      </w:r>
      <w:r w:rsidRPr="0041528A">
        <w:tab/>
        <w:t>"Basic Icon"</w:t>
      </w:r>
    </w:p>
    <w:p w14:paraId="2955D847" w14:textId="77777777" w:rsidR="00BF46E1" w:rsidRPr="0041528A" w:rsidRDefault="00BF46E1" w:rsidP="0041528A">
      <w:pPr>
        <w:pStyle w:val="EW"/>
      </w:pPr>
      <w:r w:rsidRPr="0041528A">
        <w:t>AT Command</w:t>
      </w:r>
    </w:p>
    <w:p w14:paraId="5D56F40F" w14:textId="77777777" w:rsidR="00BF46E1" w:rsidRPr="0041528A" w:rsidRDefault="00BF46E1" w:rsidP="0041528A">
      <w:pPr>
        <w:pStyle w:val="EW"/>
      </w:pPr>
      <w:r w:rsidRPr="0041528A">
        <w:tab/>
        <w:t>AT Command string:</w:t>
      </w:r>
      <w:r w:rsidRPr="0041528A">
        <w:tab/>
        <w:t>"AT+CIMI&lt;CR&gt;"</w:t>
      </w:r>
    </w:p>
    <w:p w14:paraId="6BDDBC3D" w14:textId="77777777" w:rsidR="00BF46E1" w:rsidRPr="0041528A" w:rsidRDefault="00BF46E1" w:rsidP="0041528A">
      <w:pPr>
        <w:pStyle w:val="EW"/>
      </w:pPr>
      <w:r w:rsidRPr="0041528A">
        <w:t>Icon identifier:</w:t>
      </w:r>
    </w:p>
    <w:p w14:paraId="348B535E" w14:textId="77777777" w:rsidR="00BF46E1" w:rsidRPr="0041528A" w:rsidRDefault="00BF46E1" w:rsidP="0041528A">
      <w:pPr>
        <w:pStyle w:val="EW"/>
      </w:pPr>
      <w:r w:rsidRPr="0041528A">
        <w:tab/>
        <w:t>Icon qualifier:</w:t>
      </w:r>
      <w:r w:rsidRPr="0041528A">
        <w:tab/>
        <w:t>icon is self-explanatory</w:t>
      </w:r>
    </w:p>
    <w:p w14:paraId="600A0381" w14:textId="77777777" w:rsidR="00BF46E1" w:rsidRPr="0041528A" w:rsidRDefault="00BF46E1" w:rsidP="0041528A">
      <w:pPr>
        <w:pStyle w:val="EX"/>
      </w:pPr>
      <w:r w:rsidRPr="0041528A">
        <w:tab/>
        <w:t>Icon identifier:</w:t>
      </w:r>
      <w:r w:rsidRPr="0041528A">
        <w:tab/>
        <w:t>record 1 in EF</w:t>
      </w:r>
      <w:r w:rsidRPr="0041528A">
        <w:rPr>
          <w:vertAlign w:val="subscript"/>
        </w:rPr>
        <w:t>(IMG)</w:t>
      </w:r>
    </w:p>
    <w:p w14:paraId="7B355B34" w14:textId="77777777" w:rsidR="00BF46E1" w:rsidRPr="0041528A" w:rsidRDefault="00BF46E1" w:rsidP="00BF46E1">
      <w:r w:rsidRPr="0041528A">
        <w:t>Coding:</w:t>
      </w:r>
    </w:p>
    <w:p w14:paraId="48F8D6F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32D058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D5AE1E7"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299022D"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2F57F71" w14:textId="77777777" w:rsidR="00BF46E1" w:rsidRPr="0041528A" w:rsidRDefault="00BF46E1" w:rsidP="0092045E">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4F26FF12"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6143A78"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113DAC4"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1BC94DB"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5AA74E94"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F7E665F"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F2A25DA"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EFADFC7"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967CF5A"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E8A8569" w14:textId="77777777" w:rsidR="00BF46E1" w:rsidRPr="0041528A" w:rsidRDefault="00BF46E1" w:rsidP="0092045E">
            <w:pPr>
              <w:pStyle w:val="TAC"/>
            </w:pPr>
            <w:r w:rsidRPr="0041528A">
              <w:t>85</w:t>
            </w:r>
          </w:p>
        </w:tc>
      </w:tr>
      <w:tr w:rsidR="00BF46E1" w:rsidRPr="0041528A" w14:paraId="20EE709E" w14:textId="77777777" w:rsidTr="00195D76">
        <w:trPr>
          <w:jc w:val="center"/>
        </w:trPr>
        <w:tc>
          <w:tcPr>
            <w:tcW w:w="1134" w:type="dxa"/>
            <w:tcBorders>
              <w:top w:val="single" w:sz="4" w:space="0" w:color="auto"/>
              <w:right w:val="single" w:sz="4" w:space="0" w:color="auto"/>
            </w:tcBorders>
          </w:tcPr>
          <w:p w14:paraId="113AEE8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CDD97FF"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C1CDB23" w14:textId="77777777" w:rsidR="00BF46E1" w:rsidRPr="0041528A" w:rsidRDefault="00BF46E1" w:rsidP="0092045E">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7A0FD52F"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4C72557F" w14:textId="77777777" w:rsidR="00BF46E1" w:rsidRPr="0041528A" w:rsidRDefault="00BF46E1" w:rsidP="0092045E">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946D8DB" w14:textId="77777777" w:rsidR="00BF46E1" w:rsidRPr="0041528A" w:rsidRDefault="00BF46E1" w:rsidP="0092045E">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DFA1CBB" w14:textId="77777777" w:rsidR="00BF46E1" w:rsidRPr="0041528A" w:rsidRDefault="00BF46E1" w:rsidP="0092045E">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4F2CFD3C"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BFBD5B2"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5741BA8C" w14:textId="77777777" w:rsidR="00BF46E1" w:rsidRPr="0041528A" w:rsidRDefault="00BF46E1" w:rsidP="0092045E">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0F9E5F22"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9B45FC3"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7CA8F76" w14:textId="77777777" w:rsidR="00BF46E1" w:rsidRPr="0041528A" w:rsidRDefault="00BF46E1" w:rsidP="0092045E">
            <w:pPr>
              <w:pStyle w:val="TAC"/>
            </w:pPr>
            <w:r w:rsidRPr="0041528A">
              <w:t>A8</w:t>
            </w:r>
          </w:p>
        </w:tc>
      </w:tr>
      <w:tr w:rsidR="00BF46E1" w:rsidRPr="0041528A" w14:paraId="0289F574" w14:textId="77777777" w:rsidTr="00195D76">
        <w:trPr>
          <w:jc w:val="center"/>
        </w:trPr>
        <w:tc>
          <w:tcPr>
            <w:tcW w:w="1134" w:type="dxa"/>
            <w:tcBorders>
              <w:right w:val="single" w:sz="4" w:space="0" w:color="auto"/>
            </w:tcBorders>
          </w:tcPr>
          <w:p w14:paraId="76633390"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6BE172B"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558BB033"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AF37DB9"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A2B2350"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03F66658"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EC0ECE0"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6A4C1BF9"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04DA0E0E"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C59E675"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FEAF942" w14:textId="77777777" w:rsidR="00BF46E1" w:rsidRPr="0041528A" w:rsidRDefault="00BF46E1" w:rsidP="0092045E">
            <w:pPr>
              <w:pStyle w:val="TAC"/>
            </w:pPr>
            <w:r w:rsidRPr="0041528A">
              <w:t>9E</w:t>
            </w:r>
          </w:p>
        </w:tc>
        <w:tc>
          <w:tcPr>
            <w:tcW w:w="567" w:type="dxa"/>
            <w:tcBorders>
              <w:top w:val="single" w:sz="4" w:space="0" w:color="auto"/>
              <w:left w:val="single" w:sz="4" w:space="0" w:color="auto"/>
              <w:bottom w:val="single" w:sz="4" w:space="0" w:color="auto"/>
              <w:right w:val="single" w:sz="4" w:space="0" w:color="auto"/>
            </w:tcBorders>
          </w:tcPr>
          <w:p w14:paraId="54694240"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51F72F4" w14:textId="77777777" w:rsidR="00BF46E1" w:rsidRPr="0041528A" w:rsidRDefault="00BF46E1" w:rsidP="0092045E">
            <w:pPr>
              <w:pStyle w:val="TAC"/>
            </w:pPr>
            <w:r w:rsidRPr="0041528A">
              <w:t>00</w:t>
            </w:r>
          </w:p>
        </w:tc>
      </w:tr>
      <w:tr w:rsidR="00BF46E1" w:rsidRPr="0041528A" w14:paraId="74613A6E" w14:textId="77777777" w:rsidTr="00195D76">
        <w:trPr>
          <w:jc w:val="center"/>
        </w:trPr>
        <w:tc>
          <w:tcPr>
            <w:tcW w:w="1134" w:type="dxa"/>
            <w:tcBorders>
              <w:right w:val="single" w:sz="4" w:space="0" w:color="auto"/>
            </w:tcBorders>
          </w:tcPr>
          <w:p w14:paraId="019A0B7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DB63058" w14:textId="77777777" w:rsidR="00BF46E1" w:rsidRPr="0041528A" w:rsidDel="00224C4C"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1696A3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41CAD4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B30856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F7A05D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73E47D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B56FB4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2F32D3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61A369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6AD7E7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8D8C6B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F4C1228" w14:textId="77777777" w:rsidR="00BF46E1" w:rsidRPr="0041528A" w:rsidRDefault="00BF46E1" w:rsidP="0092045E">
            <w:pPr>
              <w:pStyle w:val="TAC"/>
            </w:pPr>
          </w:p>
        </w:tc>
      </w:tr>
    </w:tbl>
    <w:p w14:paraId="510B8D1D" w14:textId="77777777" w:rsidR="00BF46E1" w:rsidRPr="0041528A" w:rsidRDefault="00BF46E1" w:rsidP="00BF46E1"/>
    <w:p w14:paraId="433174D1" w14:textId="77777777" w:rsidR="00BF46E1" w:rsidRPr="0041528A" w:rsidRDefault="00BF46E1" w:rsidP="00BF46E1">
      <w:r w:rsidRPr="0041528A">
        <w:t>TERMINAL RESPONSE: RUN AT COMMAND 2.1.1A</w:t>
      </w:r>
    </w:p>
    <w:p w14:paraId="5B5B4340" w14:textId="77777777" w:rsidR="00BF46E1" w:rsidRPr="0041528A" w:rsidRDefault="00BF46E1" w:rsidP="00BF46E1">
      <w:pPr>
        <w:keepNext/>
        <w:keepLines/>
      </w:pPr>
      <w:r w:rsidRPr="0041528A">
        <w:t>Logically:</w:t>
      </w:r>
    </w:p>
    <w:p w14:paraId="572FD979" w14:textId="77777777" w:rsidR="00BF46E1" w:rsidRPr="0041528A" w:rsidRDefault="00BF46E1" w:rsidP="0041528A">
      <w:pPr>
        <w:pStyle w:val="EW"/>
      </w:pPr>
      <w:r w:rsidRPr="0041528A">
        <w:t>Command details</w:t>
      </w:r>
    </w:p>
    <w:p w14:paraId="61B6CE06" w14:textId="77777777" w:rsidR="00BF46E1" w:rsidRPr="0041528A" w:rsidRDefault="00BF46E1" w:rsidP="0041528A">
      <w:pPr>
        <w:pStyle w:val="EW"/>
      </w:pPr>
      <w:r w:rsidRPr="0041528A">
        <w:tab/>
        <w:t>Command number:</w:t>
      </w:r>
      <w:r w:rsidRPr="0041528A">
        <w:tab/>
        <w:t>1</w:t>
      </w:r>
    </w:p>
    <w:p w14:paraId="3D0A9891" w14:textId="77777777" w:rsidR="00BF46E1" w:rsidRPr="0041528A" w:rsidRDefault="00BF46E1" w:rsidP="0041528A">
      <w:pPr>
        <w:pStyle w:val="EW"/>
      </w:pPr>
      <w:r w:rsidRPr="0041528A">
        <w:tab/>
        <w:t>Command type:</w:t>
      </w:r>
      <w:r w:rsidRPr="0041528A">
        <w:tab/>
        <w:t>RUN AT COMMAND</w:t>
      </w:r>
    </w:p>
    <w:p w14:paraId="5A8BCB17" w14:textId="77777777" w:rsidR="00BF46E1" w:rsidRPr="0041528A" w:rsidRDefault="00BF46E1" w:rsidP="0041528A">
      <w:pPr>
        <w:pStyle w:val="EW"/>
      </w:pPr>
      <w:r w:rsidRPr="0041528A">
        <w:tab/>
        <w:t>Command qualifier:</w:t>
      </w:r>
      <w:r w:rsidRPr="0041528A">
        <w:tab/>
        <w:t>"00"</w:t>
      </w:r>
    </w:p>
    <w:p w14:paraId="3FFB1815" w14:textId="77777777" w:rsidR="00BF46E1" w:rsidRPr="0041528A" w:rsidRDefault="00BF46E1" w:rsidP="0041528A">
      <w:pPr>
        <w:pStyle w:val="EW"/>
      </w:pPr>
      <w:r w:rsidRPr="0041528A">
        <w:t>Device identities</w:t>
      </w:r>
    </w:p>
    <w:p w14:paraId="1ED7B898" w14:textId="77777777" w:rsidR="00BF46E1" w:rsidRPr="0041528A" w:rsidRDefault="00BF46E1" w:rsidP="0041528A">
      <w:pPr>
        <w:pStyle w:val="EW"/>
      </w:pPr>
      <w:r w:rsidRPr="0041528A">
        <w:tab/>
        <w:t>Source device:</w:t>
      </w:r>
      <w:r w:rsidRPr="0041528A">
        <w:tab/>
        <w:t>ME</w:t>
      </w:r>
    </w:p>
    <w:p w14:paraId="54D16653" w14:textId="77777777" w:rsidR="00BF46E1" w:rsidRPr="0041528A" w:rsidRDefault="00BF46E1" w:rsidP="0041528A">
      <w:pPr>
        <w:pStyle w:val="EW"/>
      </w:pPr>
      <w:r w:rsidRPr="0041528A">
        <w:tab/>
        <w:t>Destination device:</w:t>
      </w:r>
      <w:r w:rsidRPr="0041528A">
        <w:tab/>
        <w:t>UICC</w:t>
      </w:r>
    </w:p>
    <w:p w14:paraId="004F6675" w14:textId="77777777" w:rsidR="00BF46E1" w:rsidRPr="0041528A" w:rsidRDefault="00BF46E1" w:rsidP="0041528A">
      <w:pPr>
        <w:pStyle w:val="EW"/>
      </w:pPr>
      <w:r w:rsidRPr="0041528A">
        <w:t>Result</w:t>
      </w:r>
    </w:p>
    <w:p w14:paraId="011A43FD" w14:textId="77777777" w:rsidR="00BF46E1" w:rsidRPr="0041528A" w:rsidRDefault="00BF46E1" w:rsidP="0041528A">
      <w:pPr>
        <w:pStyle w:val="EW"/>
      </w:pPr>
      <w:r w:rsidRPr="0041528A">
        <w:tab/>
        <w:t>General Result:</w:t>
      </w:r>
      <w:r w:rsidRPr="0041528A">
        <w:tab/>
        <w:t>Command performed successfully</w:t>
      </w:r>
    </w:p>
    <w:p w14:paraId="67AEFE33" w14:textId="77777777" w:rsidR="00BF46E1" w:rsidRPr="0041528A" w:rsidRDefault="00BF46E1" w:rsidP="0041528A">
      <w:pPr>
        <w:pStyle w:val="EW"/>
      </w:pPr>
      <w:r w:rsidRPr="0041528A">
        <w:t>AT Response</w:t>
      </w:r>
    </w:p>
    <w:p w14:paraId="3F5AE912" w14:textId="77777777" w:rsidR="00BF46E1" w:rsidRPr="0041528A" w:rsidRDefault="00BF46E1" w:rsidP="0041528A">
      <w:pPr>
        <w:pStyle w:val="EX"/>
      </w:pPr>
      <w:r w:rsidRPr="0041528A">
        <w:tab/>
        <w:t>AT Response string:</w:t>
      </w:r>
      <w:r w:rsidRPr="0041528A">
        <w:tab/>
        <w:t>&lt;CR&gt;&lt;LF&gt;IMSI&lt;CR&gt;&lt;LF&gt;&lt;CR&gt;&lt;LF&gt;OK&lt;CR&gt;&lt;LF&gt;</w:t>
      </w:r>
    </w:p>
    <w:p w14:paraId="1DAC1DF9" w14:textId="77777777" w:rsidR="00BF46E1" w:rsidRPr="0041528A" w:rsidRDefault="00BF46E1" w:rsidP="00BF46E1">
      <w:r w:rsidRPr="0041528A">
        <w:t>Coding:</w:t>
      </w:r>
    </w:p>
    <w:p w14:paraId="6F06A96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EE8623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D9DCD5A"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9DBD620"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1B28122"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810EAB1"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C084D02"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457F3538"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C2989F9"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09EED20"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BFBAC09"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1038CB7"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03A3235"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3A4DA0C"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64DBA15" w14:textId="77777777" w:rsidR="00BF46E1" w:rsidRPr="0041528A" w:rsidRDefault="00BF46E1" w:rsidP="0092045E">
            <w:pPr>
              <w:pStyle w:val="TAC"/>
            </w:pPr>
            <w:r w:rsidRPr="0041528A">
              <w:t>00</w:t>
            </w:r>
          </w:p>
        </w:tc>
      </w:tr>
      <w:tr w:rsidR="00BF46E1" w:rsidRPr="0041528A" w14:paraId="35756AF0" w14:textId="77777777" w:rsidTr="00195D76">
        <w:trPr>
          <w:jc w:val="center"/>
        </w:trPr>
        <w:tc>
          <w:tcPr>
            <w:tcW w:w="1134" w:type="dxa"/>
            <w:tcBorders>
              <w:top w:val="single" w:sz="4" w:space="0" w:color="auto"/>
              <w:right w:val="single" w:sz="4" w:space="0" w:color="auto"/>
            </w:tcBorders>
          </w:tcPr>
          <w:p w14:paraId="640BABDE"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ECD5B29" w14:textId="77777777" w:rsidR="00BF46E1" w:rsidRPr="0041528A" w:rsidRDefault="00BF46E1" w:rsidP="0092045E">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172F02DF" w14:textId="77777777" w:rsidR="00BF46E1" w:rsidRPr="0041528A" w:rsidRDefault="00BF46E1" w:rsidP="0092045E">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018DE9BA"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3C4C2756"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08DF2DF"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70AB3824"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7395A2D4"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4E9492A1"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34CA0ED1"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46A74A15"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1AD1DF86"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078CDA2" w14:textId="77777777" w:rsidR="00BF46E1" w:rsidRPr="0041528A" w:rsidRDefault="00BF46E1" w:rsidP="0092045E">
            <w:pPr>
              <w:pStyle w:val="TAC"/>
            </w:pPr>
            <w:r w:rsidRPr="0041528A">
              <w:t>32</w:t>
            </w:r>
          </w:p>
        </w:tc>
      </w:tr>
      <w:tr w:rsidR="00BF46E1" w:rsidRPr="0041528A" w14:paraId="42CD6625" w14:textId="77777777" w:rsidTr="00195D76">
        <w:trPr>
          <w:jc w:val="center"/>
        </w:trPr>
        <w:tc>
          <w:tcPr>
            <w:tcW w:w="1134" w:type="dxa"/>
            <w:tcBorders>
              <w:right w:val="single" w:sz="4" w:space="0" w:color="auto"/>
            </w:tcBorders>
          </w:tcPr>
          <w:p w14:paraId="74943DAC"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60ED589" w14:textId="77777777" w:rsidR="00BF46E1" w:rsidRPr="0041528A" w:rsidRDefault="00BF46E1" w:rsidP="0092045E">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3222D1E5" w14:textId="77777777" w:rsidR="00BF46E1" w:rsidRPr="0041528A" w:rsidDel="00DB0CD0"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7CDB1208" w14:textId="77777777" w:rsidR="00BF46E1" w:rsidRPr="0041528A" w:rsidDel="00DB0CD0"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7B4FC6EC" w14:textId="77777777" w:rsidR="00BF46E1" w:rsidRPr="0041528A" w:rsidDel="00DB0CD0" w:rsidRDefault="00BF46E1" w:rsidP="0092045E">
            <w:pPr>
              <w:pStyle w:val="TAC"/>
            </w:pPr>
            <w:r w:rsidRPr="0041528A">
              <w:t>36</w:t>
            </w:r>
          </w:p>
        </w:tc>
        <w:tc>
          <w:tcPr>
            <w:tcW w:w="567" w:type="dxa"/>
            <w:tcBorders>
              <w:top w:val="single" w:sz="4" w:space="0" w:color="auto"/>
              <w:left w:val="single" w:sz="4" w:space="0" w:color="auto"/>
              <w:bottom w:val="single" w:sz="4" w:space="0" w:color="auto"/>
              <w:right w:val="single" w:sz="4" w:space="0" w:color="auto"/>
            </w:tcBorders>
          </w:tcPr>
          <w:p w14:paraId="3E8F3C0D" w14:textId="77777777" w:rsidR="00BF46E1" w:rsidRPr="0041528A" w:rsidDel="00DB0CD0" w:rsidRDefault="00BF46E1" w:rsidP="0092045E">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17FFA35B" w14:textId="77777777" w:rsidR="00BF46E1" w:rsidRPr="0041528A" w:rsidDel="00DB0CD0" w:rsidRDefault="00BF46E1" w:rsidP="0092045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452A8B5D" w14:textId="77777777" w:rsidR="00BF46E1" w:rsidRPr="0041528A" w:rsidDel="00DB0CD0"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C313632" w14:textId="77777777" w:rsidR="00BF46E1" w:rsidRPr="0041528A" w:rsidDel="00DB0CD0"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6F8D39C" w14:textId="77777777" w:rsidR="00BF46E1" w:rsidRPr="0041528A" w:rsidDel="00DB0CD0"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22DAF166" w14:textId="77777777" w:rsidR="00BF46E1" w:rsidRPr="0041528A" w:rsidDel="00DB0CD0"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46B94D8"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6E3A048C" w14:textId="77777777" w:rsidR="00BF46E1" w:rsidRPr="0041528A" w:rsidRDefault="00BF46E1" w:rsidP="0092045E">
            <w:pPr>
              <w:pStyle w:val="TAC"/>
            </w:pPr>
            <w:r w:rsidRPr="0041528A">
              <w:t>4F</w:t>
            </w:r>
          </w:p>
        </w:tc>
      </w:tr>
      <w:tr w:rsidR="00BF46E1" w:rsidRPr="0041528A" w14:paraId="1622A7B1" w14:textId="77777777" w:rsidTr="00195D76">
        <w:trPr>
          <w:jc w:val="center"/>
        </w:trPr>
        <w:tc>
          <w:tcPr>
            <w:tcW w:w="1134" w:type="dxa"/>
            <w:tcBorders>
              <w:right w:val="single" w:sz="4" w:space="0" w:color="auto"/>
            </w:tcBorders>
          </w:tcPr>
          <w:p w14:paraId="5CD479DF"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E545772" w14:textId="77777777" w:rsidR="00BF46E1" w:rsidRPr="0041528A" w:rsidRDefault="00BF46E1" w:rsidP="0092045E">
            <w:pPr>
              <w:pStyle w:val="TAC"/>
            </w:pPr>
            <w:r w:rsidRPr="0041528A">
              <w:t>4B</w:t>
            </w:r>
          </w:p>
        </w:tc>
        <w:tc>
          <w:tcPr>
            <w:tcW w:w="567" w:type="dxa"/>
            <w:tcBorders>
              <w:top w:val="single" w:sz="4" w:space="0" w:color="auto"/>
              <w:left w:val="single" w:sz="4" w:space="0" w:color="auto"/>
              <w:bottom w:val="single" w:sz="4" w:space="0" w:color="auto"/>
              <w:right w:val="single" w:sz="4" w:space="0" w:color="auto"/>
            </w:tcBorders>
          </w:tcPr>
          <w:p w14:paraId="64AB9EC8"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6F74DDA"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8726CF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8CA8E6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DC6D80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05A0B4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96FD6D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29208D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76914C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54F9E1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A71ADBB" w14:textId="77777777" w:rsidR="00BF46E1" w:rsidRPr="0041528A" w:rsidRDefault="00BF46E1" w:rsidP="0092045E">
            <w:pPr>
              <w:pStyle w:val="TAC"/>
            </w:pPr>
          </w:p>
        </w:tc>
      </w:tr>
    </w:tbl>
    <w:p w14:paraId="4A87F316" w14:textId="77777777" w:rsidR="00BF46E1" w:rsidRPr="0041528A" w:rsidRDefault="00BF46E1" w:rsidP="00BF46E1"/>
    <w:p w14:paraId="5C857F43" w14:textId="77777777" w:rsidR="00BF46E1" w:rsidRPr="0041528A" w:rsidRDefault="00BF46E1" w:rsidP="00BF46E1">
      <w:pPr>
        <w:pStyle w:val="TH"/>
      </w:pPr>
      <w:r w:rsidRPr="0041528A">
        <w:t>Expected Sequence 2.1B (RUN AT COMMAND, basic icon self explanatory, request IMSI, requested icon could not be displayed)</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20D86D2F" w14:textId="77777777" w:rsidTr="00195D76">
        <w:trPr>
          <w:cantSplit/>
          <w:jc w:val="center"/>
        </w:trPr>
        <w:tc>
          <w:tcPr>
            <w:tcW w:w="737" w:type="dxa"/>
            <w:tcBorders>
              <w:top w:val="single" w:sz="6" w:space="0" w:color="auto"/>
              <w:left w:val="single" w:sz="6" w:space="0" w:color="auto"/>
              <w:right w:val="single" w:sz="6" w:space="0" w:color="auto"/>
            </w:tcBorders>
          </w:tcPr>
          <w:p w14:paraId="0870193E"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4F850237"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3CB2D5A4"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33BAD05E" w14:textId="77777777" w:rsidR="00BF46E1" w:rsidRPr="0041528A" w:rsidRDefault="00BF46E1" w:rsidP="0092045E">
            <w:pPr>
              <w:pStyle w:val="TAH"/>
            </w:pPr>
            <w:r w:rsidRPr="0041528A">
              <w:t>Comments</w:t>
            </w:r>
          </w:p>
        </w:tc>
      </w:tr>
      <w:tr w:rsidR="00BF46E1" w:rsidRPr="0041528A" w14:paraId="027AA4B7" w14:textId="77777777" w:rsidTr="00195D76">
        <w:trPr>
          <w:cantSplit/>
          <w:jc w:val="center"/>
        </w:trPr>
        <w:tc>
          <w:tcPr>
            <w:tcW w:w="737" w:type="dxa"/>
            <w:tcBorders>
              <w:top w:val="single" w:sz="6" w:space="0" w:color="auto"/>
              <w:left w:val="single" w:sz="6" w:space="0" w:color="auto"/>
              <w:right w:val="single" w:sz="6" w:space="0" w:color="auto"/>
            </w:tcBorders>
          </w:tcPr>
          <w:p w14:paraId="29E15F0B"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460800F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3C19C0A6" w14:textId="77777777" w:rsidR="00BF46E1" w:rsidRPr="0041528A" w:rsidRDefault="00BF46E1" w:rsidP="0092045E">
            <w:pPr>
              <w:pStyle w:val="TAL"/>
            </w:pPr>
            <w:r w:rsidRPr="0041528A">
              <w:t>PROACTIVE COMMAND PENDING: RUN AT COMMAND 2.1.1</w:t>
            </w:r>
          </w:p>
        </w:tc>
        <w:tc>
          <w:tcPr>
            <w:tcW w:w="3776" w:type="dxa"/>
            <w:tcBorders>
              <w:left w:val="single" w:sz="6" w:space="0" w:color="auto"/>
              <w:right w:val="single" w:sz="6" w:space="0" w:color="auto"/>
            </w:tcBorders>
          </w:tcPr>
          <w:p w14:paraId="43006DA1" w14:textId="77777777" w:rsidR="00BF46E1" w:rsidRPr="0041528A" w:rsidRDefault="00BF46E1" w:rsidP="0092045E">
            <w:pPr>
              <w:pStyle w:val="TAL"/>
            </w:pPr>
          </w:p>
        </w:tc>
      </w:tr>
      <w:tr w:rsidR="00BF46E1" w:rsidRPr="0041528A" w14:paraId="7F3DA87F" w14:textId="77777777" w:rsidTr="00195D76">
        <w:trPr>
          <w:cantSplit/>
          <w:jc w:val="center"/>
        </w:trPr>
        <w:tc>
          <w:tcPr>
            <w:tcW w:w="737" w:type="dxa"/>
            <w:tcBorders>
              <w:left w:val="single" w:sz="6" w:space="0" w:color="auto"/>
              <w:right w:val="single" w:sz="6" w:space="0" w:color="auto"/>
            </w:tcBorders>
          </w:tcPr>
          <w:p w14:paraId="360DB12F"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46533477"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110824A"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7163082D" w14:textId="77777777" w:rsidR="00BF46E1" w:rsidRPr="0041528A" w:rsidRDefault="00BF46E1" w:rsidP="0092045E">
            <w:pPr>
              <w:pStyle w:val="TAL"/>
            </w:pPr>
          </w:p>
        </w:tc>
      </w:tr>
      <w:tr w:rsidR="00BF46E1" w:rsidRPr="0041528A" w14:paraId="3FEF7D57" w14:textId="77777777" w:rsidTr="00195D76">
        <w:trPr>
          <w:cantSplit/>
          <w:jc w:val="center"/>
        </w:trPr>
        <w:tc>
          <w:tcPr>
            <w:tcW w:w="737" w:type="dxa"/>
            <w:tcBorders>
              <w:left w:val="single" w:sz="6" w:space="0" w:color="auto"/>
              <w:right w:val="single" w:sz="6" w:space="0" w:color="auto"/>
            </w:tcBorders>
          </w:tcPr>
          <w:p w14:paraId="7B760925"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7A49B7C4"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91BC69F" w14:textId="77777777" w:rsidR="00BF46E1" w:rsidRPr="0041528A" w:rsidRDefault="00BF46E1" w:rsidP="0092045E">
            <w:pPr>
              <w:pStyle w:val="TAL"/>
            </w:pPr>
            <w:r w:rsidRPr="0041528A">
              <w:t>PROACTIVE COMMAND: RUN AT COMMAND 2.1.1</w:t>
            </w:r>
          </w:p>
        </w:tc>
        <w:tc>
          <w:tcPr>
            <w:tcW w:w="3776" w:type="dxa"/>
            <w:tcBorders>
              <w:left w:val="single" w:sz="6" w:space="0" w:color="auto"/>
              <w:right w:val="single" w:sz="6" w:space="0" w:color="auto"/>
            </w:tcBorders>
          </w:tcPr>
          <w:p w14:paraId="399FBBAC" w14:textId="77777777" w:rsidR="00BF46E1" w:rsidRPr="0041528A" w:rsidRDefault="00BF46E1" w:rsidP="0092045E">
            <w:pPr>
              <w:pStyle w:val="TAL"/>
            </w:pPr>
            <w:r w:rsidRPr="0041528A">
              <w:t>[BASIC-ICON, self-explanatory, request IMSI]</w:t>
            </w:r>
          </w:p>
        </w:tc>
      </w:tr>
      <w:tr w:rsidR="00BF46E1" w:rsidRPr="0041528A" w14:paraId="18EFDF4D" w14:textId="77777777" w:rsidTr="00195D76">
        <w:trPr>
          <w:cantSplit/>
          <w:jc w:val="center"/>
        </w:trPr>
        <w:tc>
          <w:tcPr>
            <w:tcW w:w="737" w:type="dxa"/>
            <w:tcBorders>
              <w:left w:val="single" w:sz="6" w:space="0" w:color="auto"/>
              <w:right w:val="single" w:sz="6" w:space="0" w:color="auto"/>
            </w:tcBorders>
          </w:tcPr>
          <w:p w14:paraId="61A853DC"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11A61649"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2BB1AF8F" w14:textId="77777777" w:rsidR="00BF46E1" w:rsidRPr="0041528A" w:rsidRDefault="00BF46E1" w:rsidP="0092045E">
            <w:pPr>
              <w:pStyle w:val="TAL"/>
            </w:pPr>
            <w:r w:rsidRPr="0041528A">
              <w:t>Display "Basic Icon" without the BASIC-ICON</w:t>
            </w:r>
          </w:p>
        </w:tc>
        <w:tc>
          <w:tcPr>
            <w:tcW w:w="3776" w:type="dxa"/>
            <w:tcBorders>
              <w:left w:val="single" w:sz="6" w:space="0" w:color="auto"/>
              <w:right w:val="single" w:sz="6" w:space="0" w:color="auto"/>
            </w:tcBorders>
          </w:tcPr>
          <w:p w14:paraId="5AA8CDE6" w14:textId="77777777" w:rsidR="00BF46E1" w:rsidRPr="0041528A" w:rsidRDefault="00BF46E1" w:rsidP="0092045E">
            <w:pPr>
              <w:pStyle w:val="TAL"/>
            </w:pPr>
          </w:p>
        </w:tc>
      </w:tr>
      <w:tr w:rsidR="00BF46E1" w:rsidRPr="0041528A" w14:paraId="29156B68" w14:textId="77777777" w:rsidTr="00195D76">
        <w:trPr>
          <w:cantSplit/>
          <w:jc w:val="center"/>
        </w:trPr>
        <w:tc>
          <w:tcPr>
            <w:tcW w:w="737" w:type="dxa"/>
            <w:tcBorders>
              <w:left w:val="single" w:sz="6" w:space="0" w:color="auto"/>
              <w:bottom w:val="single" w:sz="4" w:space="0" w:color="auto"/>
              <w:right w:val="single" w:sz="6" w:space="0" w:color="auto"/>
            </w:tcBorders>
          </w:tcPr>
          <w:p w14:paraId="45565248" w14:textId="77777777" w:rsidR="00BF46E1" w:rsidRPr="0041528A" w:rsidRDefault="00BF46E1" w:rsidP="0092045E">
            <w:pPr>
              <w:pStyle w:val="TAC"/>
            </w:pPr>
            <w:r w:rsidRPr="0041528A">
              <w:t>5</w:t>
            </w:r>
          </w:p>
        </w:tc>
        <w:tc>
          <w:tcPr>
            <w:tcW w:w="1232" w:type="dxa"/>
            <w:tcBorders>
              <w:left w:val="single" w:sz="6" w:space="0" w:color="auto"/>
              <w:bottom w:val="single" w:sz="4" w:space="0" w:color="auto"/>
              <w:right w:val="single" w:sz="6" w:space="0" w:color="auto"/>
            </w:tcBorders>
          </w:tcPr>
          <w:p w14:paraId="1B9F6EAC"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4E658025" w14:textId="77777777" w:rsidR="00BF46E1" w:rsidRPr="0041528A" w:rsidRDefault="00BF46E1" w:rsidP="0092045E">
            <w:pPr>
              <w:pStyle w:val="TAL"/>
            </w:pPr>
            <w:r w:rsidRPr="0041528A">
              <w:t>TERMINAL RESPONSE: RUN AT COMMAND 2.1.1B</w:t>
            </w:r>
          </w:p>
        </w:tc>
        <w:tc>
          <w:tcPr>
            <w:tcW w:w="3776" w:type="dxa"/>
            <w:tcBorders>
              <w:left w:val="single" w:sz="6" w:space="0" w:color="auto"/>
              <w:bottom w:val="single" w:sz="4" w:space="0" w:color="auto"/>
              <w:right w:val="single" w:sz="6" w:space="0" w:color="auto"/>
            </w:tcBorders>
          </w:tcPr>
          <w:p w14:paraId="26F1E61B" w14:textId="77777777" w:rsidR="00BF46E1" w:rsidRPr="0041528A" w:rsidRDefault="00BF46E1" w:rsidP="0092045E">
            <w:pPr>
              <w:pStyle w:val="TAL"/>
            </w:pPr>
            <w:r w:rsidRPr="0041528A">
              <w:t>[Command performed but requested icon could not be displayed, AT response containing IMSI]</w:t>
            </w:r>
          </w:p>
        </w:tc>
      </w:tr>
    </w:tbl>
    <w:p w14:paraId="35C64734" w14:textId="77777777" w:rsidR="00BF46E1" w:rsidRPr="0041528A" w:rsidRDefault="00BF46E1" w:rsidP="00BF46E1"/>
    <w:p w14:paraId="12A6683D" w14:textId="77777777" w:rsidR="00BF46E1" w:rsidRPr="0041528A" w:rsidRDefault="00BF46E1" w:rsidP="00BF46E1">
      <w:r w:rsidRPr="0041528A">
        <w:t>TERMINAL RESPONSE: RUN AT COMMAND 2.1.1B</w:t>
      </w:r>
    </w:p>
    <w:p w14:paraId="14F9B78A" w14:textId="77777777" w:rsidR="00BF46E1" w:rsidRPr="0041528A" w:rsidRDefault="00BF46E1" w:rsidP="00BF46E1">
      <w:r w:rsidRPr="0041528A">
        <w:t>Logically:</w:t>
      </w:r>
    </w:p>
    <w:p w14:paraId="4B02F8A2" w14:textId="77777777" w:rsidR="00BF46E1" w:rsidRPr="0041528A" w:rsidRDefault="00BF46E1" w:rsidP="0041528A">
      <w:pPr>
        <w:pStyle w:val="EW"/>
      </w:pPr>
      <w:r w:rsidRPr="0041528A">
        <w:t>Command details</w:t>
      </w:r>
    </w:p>
    <w:p w14:paraId="4C092DFA" w14:textId="77777777" w:rsidR="00BF46E1" w:rsidRPr="0041528A" w:rsidRDefault="00BF46E1" w:rsidP="0041528A">
      <w:pPr>
        <w:pStyle w:val="EW"/>
      </w:pPr>
      <w:r w:rsidRPr="0041528A">
        <w:tab/>
        <w:t>Command number:</w:t>
      </w:r>
      <w:r w:rsidRPr="0041528A">
        <w:tab/>
        <w:t>1</w:t>
      </w:r>
    </w:p>
    <w:p w14:paraId="1735A278" w14:textId="77777777" w:rsidR="00BF46E1" w:rsidRPr="0041528A" w:rsidRDefault="00BF46E1" w:rsidP="0041528A">
      <w:pPr>
        <w:pStyle w:val="EW"/>
      </w:pPr>
      <w:r w:rsidRPr="0041528A">
        <w:tab/>
        <w:t>Command type:</w:t>
      </w:r>
      <w:r w:rsidRPr="0041528A">
        <w:tab/>
        <w:t>RUN AT COMMAND</w:t>
      </w:r>
    </w:p>
    <w:p w14:paraId="7FA6967A" w14:textId="77777777" w:rsidR="00BF46E1" w:rsidRPr="0041528A" w:rsidRDefault="00BF46E1" w:rsidP="0041528A">
      <w:pPr>
        <w:pStyle w:val="EW"/>
      </w:pPr>
      <w:r w:rsidRPr="0041528A">
        <w:tab/>
        <w:t>Command qualifier:</w:t>
      </w:r>
      <w:r w:rsidRPr="0041528A">
        <w:tab/>
        <w:t>"00"</w:t>
      </w:r>
    </w:p>
    <w:p w14:paraId="34E7D210" w14:textId="77777777" w:rsidR="00BF46E1" w:rsidRPr="0041528A" w:rsidRDefault="00BF46E1" w:rsidP="0041528A">
      <w:pPr>
        <w:pStyle w:val="EW"/>
      </w:pPr>
      <w:r w:rsidRPr="0041528A">
        <w:t>Device identities</w:t>
      </w:r>
    </w:p>
    <w:p w14:paraId="3C728083" w14:textId="77777777" w:rsidR="00BF46E1" w:rsidRPr="0041528A" w:rsidRDefault="00BF46E1" w:rsidP="0041528A">
      <w:pPr>
        <w:pStyle w:val="EW"/>
      </w:pPr>
      <w:r w:rsidRPr="0041528A">
        <w:tab/>
        <w:t>Source device:</w:t>
      </w:r>
      <w:r w:rsidRPr="0041528A">
        <w:tab/>
        <w:t>ME</w:t>
      </w:r>
    </w:p>
    <w:p w14:paraId="0FB8ED1F" w14:textId="77777777" w:rsidR="00BF46E1" w:rsidRPr="0041528A" w:rsidRDefault="00BF46E1" w:rsidP="0041528A">
      <w:pPr>
        <w:pStyle w:val="EW"/>
      </w:pPr>
      <w:r w:rsidRPr="0041528A">
        <w:tab/>
        <w:t>Destination device:</w:t>
      </w:r>
      <w:r w:rsidRPr="0041528A">
        <w:tab/>
        <w:t>UICC</w:t>
      </w:r>
    </w:p>
    <w:p w14:paraId="446D7556" w14:textId="77777777" w:rsidR="00BF46E1" w:rsidRPr="0041528A" w:rsidRDefault="00BF46E1" w:rsidP="0041528A">
      <w:pPr>
        <w:pStyle w:val="EW"/>
      </w:pPr>
      <w:r w:rsidRPr="0041528A">
        <w:t>Result</w:t>
      </w:r>
    </w:p>
    <w:p w14:paraId="363B2B20" w14:textId="77777777" w:rsidR="00BF46E1" w:rsidRPr="0041528A" w:rsidRDefault="00BF46E1" w:rsidP="0041528A">
      <w:pPr>
        <w:pStyle w:val="EW"/>
      </w:pPr>
      <w:r w:rsidRPr="0041528A">
        <w:tab/>
        <w:t>General Result:</w:t>
      </w:r>
      <w:r w:rsidRPr="0041528A">
        <w:tab/>
        <w:t>Command performed successfully, but requested icon could not be displayed</w:t>
      </w:r>
    </w:p>
    <w:p w14:paraId="16F23E06" w14:textId="77777777" w:rsidR="00BF46E1" w:rsidRPr="0041528A" w:rsidRDefault="00BF46E1" w:rsidP="0041528A">
      <w:pPr>
        <w:pStyle w:val="EW"/>
      </w:pPr>
      <w:r w:rsidRPr="0041528A">
        <w:t>AT Response</w:t>
      </w:r>
    </w:p>
    <w:p w14:paraId="66422606" w14:textId="77777777" w:rsidR="00BF46E1" w:rsidRPr="0041528A" w:rsidRDefault="00BF46E1" w:rsidP="0041528A">
      <w:pPr>
        <w:pStyle w:val="EX"/>
      </w:pPr>
      <w:r w:rsidRPr="0041528A">
        <w:tab/>
        <w:t>AT Response string:</w:t>
      </w:r>
      <w:r w:rsidRPr="0041528A">
        <w:tab/>
        <w:t>&lt;CR&gt;&lt;LF&gt;IMSI&lt;CR&gt;&lt;LF&gt;&lt;CR&gt;&lt;LF&gt;OK&lt;CR&gt;&lt;LF&gt;</w:t>
      </w:r>
    </w:p>
    <w:p w14:paraId="12B996B7" w14:textId="77777777" w:rsidR="00BF46E1" w:rsidRPr="0041528A" w:rsidRDefault="00BF46E1" w:rsidP="00BF46E1">
      <w:r w:rsidRPr="0041528A">
        <w:t>Coding:</w:t>
      </w:r>
    </w:p>
    <w:p w14:paraId="74D7987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A0155D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E01BB1F"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374414A"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DF9BA74"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072D6AD"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0A258DA"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7F379143"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1CCBC7E"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667D8B4"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8F174AB"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2158097"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DF2EABB"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B240BE1"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0E8B1FE" w14:textId="77777777" w:rsidR="00BF46E1" w:rsidRPr="0041528A" w:rsidRDefault="00BF46E1" w:rsidP="0092045E">
            <w:pPr>
              <w:pStyle w:val="TAC"/>
            </w:pPr>
            <w:r w:rsidRPr="0041528A">
              <w:t>04</w:t>
            </w:r>
          </w:p>
        </w:tc>
      </w:tr>
      <w:tr w:rsidR="00BF46E1" w:rsidRPr="0041528A" w14:paraId="54FDB91D" w14:textId="77777777" w:rsidTr="00195D76">
        <w:trPr>
          <w:jc w:val="center"/>
        </w:trPr>
        <w:tc>
          <w:tcPr>
            <w:tcW w:w="1134" w:type="dxa"/>
            <w:tcBorders>
              <w:top w:val="single" w:sz="4" w:space="0" w:color="auto"/>
              <w:right w:val="single" w:sz="4" w:space="0" w:color="auto"/>
            </w:tcBorders>
          </w:tcPr>
          <w:p w14:paraId="0046B030"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2E1D2D1" w14:textId="77777777" w:rsidR="00BF46E1" w:rsidRPr="0041528A" w:rsidRDefault="00BF46E1" w:rsidP="0092045E">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1C616A4E" w14:textId="77777777" w:rsidR="00BF46E1" w:rsidRPr="0041528A" w:rsidRDefault="00BF46E1" w:rsidP="0092045E">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6037F40C"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D9A55A9"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4D5246B"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7FE2BF2F"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38CD759F"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3D261EDE"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7A7AF6C6"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5A59F8BF"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48A8AA1A"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99284CF" w14:textId="77777777" w:rsidR="00BF46E1" w:rsidRPr="0041528A" w:rsidRDefault="00BF46E1" w:rsidP="0092045E">
            <w:pPr>
              <w:pStyle w:val="TAC"/>
            </w:pPr>
            <w:r w:rsidRPr="0041528A">
              <w:t>32</w:t>
            </w:r>
          </w:p>
        </w:tc>
      </w:tr>
      <w:tr w:rsidR="00BF46E1" w:rsidRPr="0041528A" w14:paraId="49426318" w14:textId="77777777" w:rsidTr="00195D76">
        <w:trPr>
          <w:jc w:val="center"/>
        </w:trPr>
        <w:tc>
          <w:tcPr>
            <w:tcW w:w="1134" w:type="dxa"/>
            <w:tcBorders>
              <w:right w:val="single" w:sz="4" w:space="0" w:color="auto"/>
            </w:tcBorders>
          </w:tcPr>
          <w:p w14:paraId="24B3650E"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138838F" w14:textId="77777777" w:rsidR="00BF46E1" w:rsidRPr="0041528A" w:rsidRDefault="00BF46E1" w:rsidP="0092045E">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401BC4A3"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04538A31" w14:textId="77777777" w:rsidR="00BF46E1" w:rsidRPr="0041528A"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13E93FA3" w14:textId="77777777" w:rsidR="00BF46E1" w:rsidRPr="0041528A" w:rsidRDefault="00BF46E1" w:rsidP="0092045E">
            <w:pPr>
              <w:pStyle w:val="TAC"/>
            </w:pPr>
            <w:r w:rsidRPr="0041528A">
              <w:t>36</w:t>
            </w:r>
          </w:p>
        </w:tc>
        <w:tc>
          <w:tcPr>
            <w:tcW w:w="567" w:type="dxa"/>
            <w:tcBorders>
              <w:top w:val="single" w:sz="4" w:space="0" w:color="auto"/>
              <w:left w:val="single" w:sz="4" w:space="0" w:color="auto"/>
              <w:bottom w:val="single" w:sz="4" w:space="0" w:color="auto"/>
              <w:right w:val="single" w:sz="4" w:space="0" w:color="auto"/>
            </w:tcBorders>
          </w:tcPr>
          <w:p w14:paraId="763B0EC7" w14:textId="77777777" w:rsidR="00BF46E1" w:rsidRPr="0041528A" w:rsidRDefault="00BF46E1" w:rsidP="0092045E">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52B2DBD5" w14:textId="77777777" w:rsidR="00BF46E1" w:rsidRPr="0041528A" w:rsidRDefault="00BF46E1" w:rsidP="0092045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32A857D1"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7F3DB3CE"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D27DF97"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DB9AA80"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6CEDA13"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890E231" w14:textId="77777777" w:rsidR="00BF46E1" w:rsidRPr="0041528A" w:rsidRDefault="00BF46E1" w:rsidP="0092045E">
            <w:pPr>
              <w:pStyle w:val="TAC"/>
            </w:pPr>
            <w:r w:rsidRPr="0041528A">
              <w:t>4F</w:t>
            </w:r>
          </w:p>
        </w:tc>
      </w:tr>
      <w:tr w:rsidR="00BF46E1" w:rsidRPr="0041528A" w14:paraId="0FBFB36B" w14:textId="77777777" w:rsidTr="00195D76">
        <w:trPr>
          <w:jc w:val="center"/>
        </w:trPr>
        <w:tc>
          <w:tcPr>
            <w:tcW w:w="1134" w:type="dxa"/>
            <w:tcBorders>
              <w:right w:val="single" w:sz="4" w:space="0" w:color="auto"/>
            </w:tcBorders>
          </w:tcPr>
          <w:p w14:paraId="12E05BC6"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42D7C6B" w14:textId="77777777" w:rsidR="00BF46E1" w:rsidRPr="0041528A" w:rsidRDefault="00BF46E1" w:rsidP="0092045E">
            <w:pPr>
              <w:pStyle w:val="TAC"/>
            </w:pPr>
            <w:r w:rsidRPr="0041528A">
              <w:t>4B</w:t>
            </w:r>
          </w:p>
        </w:tc>
        <w:tc>
          <w:tcPr>
            <w:tcW w:w="567" w:type="dxa"/>
            <w:tcBorders>
              <w:top w:val="single" w:sz="4" w:space="0" w:color="auto"/>
              <w:left w:val="single" w:sz="4" w:space="0" w:color="auto"/>
              <w:bottom w:val="single" w:sz="4" w:space="0" w:color="auto"/>
              <w:right w:val="single" w:sz="4" w:space="0" w:color="auto"/>
            </w:tcBorders>
          </w:tcPr>
          <w:p w14:paraId="200AE545"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D0A5E15"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1C8398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9549B9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DE26AF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22D6D0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3BC785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061706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523091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C20D58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2AC86E4" w14:textId="77777777" w:rsidR="00BF46E1" w:rsidRPr="0041528A" w:rsidRDefault="00BF46E1" w:rsidP="0092045E">
            <w:pPr>
              <w:pStyle w:val="TAC"/>
            </w:pPr>
          </w:p>
        </w:tc>
      </w:tr>
    </w:tbl>
    <w:p w14:paraId="4852DA80" w14:textId="77777777" w:rsidR="00BF46E1" w:rsidRPr="0041528A" w:rsidRDefault="00BF46E1" w:rsidP="00BF46E1"/>
    <w:p w14:paraId="2D95370B" w14:textId="77777777" w:rsidR="00BF46E1" w:rsidRPr="0041528A" w:rsidRDefault="00BF46E1" w:rsidP="00BF46E1">
      <w:pPr>
        <w:pStyle w:val="TH"/>
      </w:pPr>
      <w:r w:rsidRPr="0041528A">
        <w:t>Expected Sequence 2.2A (RUN AT COMMAND, colour icon self explanatory, request IMSI,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73E95BA9" w14:textId="77777777" w:rsidTr="00195D76">
        <w:trPr>
          <w:cantSplit/>
          <w:jc w:val="center"/>
        </w:trPr>
        <w:tc>
          <w:tcPr>
            <w:tcW w:w="737" w:type="dxa"/>
            <w:tcBorders>
              <w:top w:val="single" w:sz="6" w:space="0" w:color="auto"/>
              <w:left w:val="single" w:sz="6" w:space="0" w:color="auto"/>
              <w:right w:val="single" w:sz="6" w:space="0" w:color="auto"/>
            </w:tcBorders>
          </w:tcPr>
          <w:p w14:paraId="506D72F8"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11E062FF"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68428E60"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5C5CEC7D" w14:textId="77777777" w:rsidR="00BF46E1" w:rsidRPr="0041528A" w:rsidRDefault="00BF46E1" w:rsidP="0092045E">
            <w:pPr>
              <w:pStyle w:val="TAH"/>
            </w:pPr>
            <w:r w:rsidRPr="0041528A">
              <w:t>Comments</w:t>
            </w:r>
          </w:p>
        </w:tc>
      </w:tr>
      <w:tr w:rsidR="00BF46E1" w:rsidRPr="0041528A" w14:paraId="5059D174" w14:textId="77777777" w:rsidTr="00195D76">
        <w:trPr>
          <w:cantSplit/>
          <w:jc w:val="center"/>
        </w:trPr>
        <w:tc>
          <w:tcPr>
            <w:tcW w:w="737" w:type="dxa"/>
            <w:tcBorders>
              <w:top w:val="single" w:sz="6" w:space="0" w:color="auto"/>
              <w:left w:val="single" w:sz="6" w:space="0" w:color="auto"/>
              <w:right w:val="single" w:sz="6" w:space="0" w:color="auto"/>
            </w:tcBorders>
          </w:tcPr>
          <w:p w14:paraId="5A6E63F2"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57FD170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23683DE8" w14:textId="77777777" w:rsidR="00BF46E1" w:rsidRPr="0041528A" w:rsidRDefault="00BF46E1" w:rsidP="0092045E">
            <w:pPr>
              <w:pStyle w:val="TAL"/>
            </w:pPr>
            <w:r w:rsidRPr="0041528A">
              <w:t>PROACTIVE COMMAND PENDING: RUN AT COMMAND 2.2.1</w:t>
            </w:r>
          </w:p>
        </w:tc>
        <w:tc>
          <w:tcPr>
            <w:tcW w:w="3776" w:type="dxa"/>
            <w:tcBorders>
              <w:left w:val="single" w:sz="6" w:space="0" w:color="auto"/>
              <w:right w:val="single" w:sz="6" w:space="0" w:color="auto"/>
            </w:tcBorders>
          </w:tcPr>
          <w:p w14:paraId="711BBE20" w14:textId="77777777" w:rsidR="00BF46E1" w:rsidRPr="0041528A" w:rsidRDefault="00BF46E1" w:rsidP="0092045E">
            <w:pPr>
              <w:pStyle w:val="TAL"/>
            </w:pPr>
          </w:p>
        </w:tc>
      </w:tr>
      <w:tr w:rsidR="00BF46E1" w:rsidRPr="0041528A" w14:paraId="4BF5467A" w14:textId="77777777" w:rsidTr="00195D76">
        <w:trPr>
          <w:cantSplit/>
          <w:jc w:val="center"/>
        </w:trPr>
        <w:tc>
          <w:tcPr>
            <w:tcW w:w="737" w:type="dxa"/>
            <w:tcBorders>
              <w:left w:val="single" w:sz="6" w:space="0" w:color="auto"/>
              <w:right w:val="single" w:sz="6" w:space="0" w:color="auto"/>
            </w:tcBorders>
          </w:tcPr>
          <w:p w14:paraId="20C5247C"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46157E9D"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1A73782"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47095456" w14:textId="77777777" w:rsidR="00BF46E1" w:rsidRPr="0041528A" w:rsidRDefault="00BF46E1" w:rsidP="0092045E">
            <w:pPr>
              <w:pStyle w:val="TAL"/>
            </w:pPr>
          </w:p>
        </w:tc>
      </w:tr>
      <w:tr w:rsidR="00BF46E1" w:rsidRPr="0041528A" w14:paraId="393D72C9" w14:textId="77777777" w:rsidTr="00195D76">
        <w:trPr>
          <w:cantSplit/>
          <w:jc w:val="center"/>
        </w:trPr>
        <w:tc>
          <w:tcPr>
            <w:tcW w:w="737" w:type="dxa"/>
            <w:tcBorders>
              <w:left w:val="single" w:sz="6" w:space="0" w:color="auto"/>
              <w:right w:val="single" w:sz="6" w:space="0" w:color="auto"/>
            </w:tcBorders>
          </w:tcPr>
          <w:p w14:paraId="1B9D8AFE"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05E9EF7E"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A95779B" w14:textId="77777777" w:rsidR="00BF46E1" w:rsidRPr="0041528A" w:rsidRDefault="00BF46E1" w:rsidP="0092045E">
            <w:pPr>
              <w:pStyle w:val="TAL"/>
            </w:pPr>
            <w:r w:rsidRPr="0041528A">
              <w:t>PROACTIVE COMMAND: RUN AT COMMAND 2.2.1</w:t>
            </w:r>
          </w:p>
        </w:tc>
        <w:tc>
          <w:tcPr>
            <w:tcW w:w="3776" w:type="dxa"/>
            <w:tcBorders>
              <w:left w:val="single" w:sz="6" w:space="0" w:color="auto"/>
              <w:right w:val="single" w:sz="6" w:space="0" w:color="auto"/>
            </w:tcBorders>
          </w:tcPr>
          <w:p w14:paraId="531A7669" w14:textId="77777777" w:rsidR="00BF46E1" w:rsidRPr="0041528A" w:rsidRDefault="00BF46E1" w:rsidP="0092045E">
            <w:pPr>
              <w:pStyle w:val="TAL"/>
            </w:pPr>
            <w:r w:rsidRPr="0041528A">
              <w:t>[COLOUR-ICON, self-explanatory, request IMSI]</w:t>
            </w:r>
          </w:p>
        </w:tc>
      </w:tr>
      <w:tr w:rsidR="00BF46E1" w:rsidRPr="0041528A" w14:paraId="475136CC" w14:textId="77777777" w:rsidTr="00195D76">
        <w:trPr>
          <w:cantSplit/>
          <w:jc w:val="center"/>
        </w:trPr>
        <w:tc>
          <w:tcPr>
            <w:tcW w:w="737" w:type="dxa"/>
            <w:tcBorders>
              <w:left w:val="single" w:sz="6" w:space="0" w:color="auto"/>
              <w:right w:val="single" w:sz="6" w:space="0" w:color="auto"/>
            </w:tcBorders>
          </w:tcPr>
          <w:p w14:paraId="05695E4B"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36530B7C"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2AEC5C48" w14:textId="77777777" w:rsidR="00BF46E1" w:rsidRPr="0041528A" w:rsidRDefault="00BF46E1" w:rsidP="0092045E">
            <w:pPr>
              <w:pStyle w:val="TAL"/>
            </w:pPr>
            <w:r w:rsidRPr="0041528A">
              <w:t>Display COLOUR-ICON without the alpha identifier</w:t>
            </w:r>
          </w:p>
        </w:tc>
        <w:tc>
          <w:tcPr>
            <w:tcW w:w="3776" w:type="dxa"/>
            <w:tcBorders>
              <w:left w:val="single" w:sz="6" w:space="0" w:color="auto"/>
              <w:right w:val="single" w:sz="6" w:space="0" w:color="auto"/>
            </w:tcBorders>
          </w:tcPr>
          <w:p w14:paraId="489CED87" w14:textId="77777777" w:rsidR="00BF46E1" w:rsidRPr="0041528A" w:rsidRDefault="00BF46E1" w:rsidP="0092045E">
            <w:pPr>
              <w:pStyle w:val="TAL"/>
            </w:pPr>
          </w:p>
        </w:tc>
      </w:tr>
      <w:tr w:rsidR="00BF46E1" w:rsidRPr="0041528A" w14:paraId="3A5A8119" w14:textId="77777777" w:rsidTr="00195D76">
        <w:trPr>
          <w:cantSplit/>
          <w:jc w:val="center"/>
        </w:trPr>
        <w:tc>
          <w:tcPr>
            <w:tcW w:w="737" w:type="dxa"/>
            <w:tcBorders>
              <w:left w:val="single" w:sz="6" w:space="0" w:color="auto"/>
              <w:bottom w:val="single" w:sz="4" w:space="0" w:color="auto"/>
              <w:right w:val="single" w:sz="6" w:space="0" w:color="auto"/>
            </w:tcBorders>
          </w:tcPr>
          <w:p w14:paraId="11B01963" w14:textId="77777777" w:rsidR="00BF46E1" w:rsidRPr="0041528A" w:rsidRDefault="00BF46E1" w:rsidP="0092045E">
            <w:pPr>
              <w:pStyle w:val="TAC"/>
            </w:pPr>
            <w:r w:rsidRPr="0041528A">
              <w:t>5</w:t>
            </w:r>
          </w:p>
        </w:tc>
        <w:tc>
          <w:tcPr>
            <w:tcW w:w="1232" w:type="dxa"/>
            <w:tcBorders>
              <w:left w:val="single" w:sz="6" w:space="0" w:color="auto"/>
              <w:bottom w:val="single" w:sz="4" w:space="0" w:color="auto"/>
              <w:right w:val="single" w:sz="6" w:space="0" w:color="auto"/>
            </w:tcBorders>
          </w:tcPr>
          <w:p w14:paraId="2BCAA64F"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185AF925" w14:textId="77777777" w:rsidR="00BF46E1" w:rsidRPr="0041528A" w:rsidRDefault="00BF46E1" w:rsidP="0092045E">
            <w:pPr>
              <w:pStyle w:val="TAL"/>
            </w:pPr>
            <w:r w:rsidRPr="0041528A">
              <w:t>TERMINAL RESPONSE: RUN AT COMMAND 2.1.1A</w:t>
            </w:r>
          </w:p>
        </w:tc>
        <w:tc>
          <w:tcPr>
            <w:tcW w:w="3776" w:type="dxa"/>
            <w:tcBorders>
              <w:left w:val="single" w:sz="6" w:space="0" w:color="auto"/>
              <w:bottom w:val="single" w:sz="4" w:space="0" w:color="auto"/>
              <w:right w:val="single" w:sz="6" w:space="0" w:color="auto"/>
            </w:tcBorders>
          </w:tcPr>
          <w:p w14:paraId="7514CF1D" w14:textId="77777777" w:rsidR="00BF46E1" w:rsidRPr="0041528A" w:rsidRDefault="00BF46E1" w:rsidP="0092045E">
            <w:pPr>
              <w:pStyle w:val="TAL"/>
            </w:pPr>
            <w:r w:rsidRPr="0041528A">
              <w:t>[Command performed successfully, AT response containing IMSI]</w:t>
            </w:r>
            <w:r w:rsidRPr="0041528A">
              <w:br/>
            </w:r>
          </w:p>
        </w:tc>
      </w:tr>
    </w:tbl>
    <w:p w14:paraId="3D1775C6" w14:textId="77777777" w:rsidR="00BF46E1" w:rsidRPr="0041528A" w:rsidRDefault="00BF46E1" w:rsidP="00BF46E1"/>
    <w:p w14:paraId="480DF0AA" w14:textId="77777777" w:rsidR="00BF46E1" w:rsidRPr="0041528A" w:rsidRDefault="00BF46E1" w:rsidP="00BF46E1">
      <w:r w:rsidRPr="0041528A">
        <w:t>PROACTIVE COMMAND: RUN AT COMMAND 2.2.1</w:t>
      </w:r>
    </w:p>
    <w:p w14:paraId="59D68B63" w14:textId="77777777" w:rsidR="00BF46E1" w:rsidRPr="0041528A" w:rsidRDefault="00BF46E1" w:rsidP="00BF46E1">
      <w:r w:rsidRPr="0041528A">
        <w:t>Logically:</w:t>
      </w:r>
    </w:p>
    <w:p w14:paraId="16AE48CF" w14:textId="77777777" w:rsidR="00BF46E1" w:rsidRPr="0041528A" w:rsidRDefault="00BF46E1" w:rsidP="0041528A">
      <w:pPr>
        <w:pStyle w:val="EW"/>
      </w:pPr>
      <w:r w:rsidRPr="0041528A">
        <w:t>Command details</w:t>
      </w:r>
    </w:p>
    <w:p w14:paraId="372BD9A2" w14:textId="77777777" w:rsidR="00BF46E1" w:rsidRPr="0041528A" w:rsidRDefault="00BF46E1" w:rsidP="0041528A">
      <w:pPr>
        <w:pStyle w:val="EW"/>
      </w:pPr>
      <w:r w:rsidRPr="0041528A">
        <w:tab/>
        <w:t>Command number:</w:t>
      </w:r>
      <w:r w:rsidRPr="0041528A">
        <w:tab/>
        <w:t>1</w:t>
      </w:r>
    </w:p>
    <w:p w14:paraId="2848EAAE" w14:textId="77777777" w:rsidR="00BF46E1" w:rsidRPr="0041528A" w:rsidRDefault="00BF46E1" w:rsidP="0041528A">
      <w:pPr>
        <w:pStyle w:val="EW"/>
      </w:pPr>
      <w:r w:rsidRPr="0041528A">
        <w:tab/>
        <w:t>Command type:</w:t>
      </w:r>
      <w:r w:rsidRPr="0041528A">
        <w:tab/>
        <w:t>RUN AT COMMAND</w:t>
      </w:r>
    </w:p>
    <w:p w14:paraId="105FCBFD" w14:textId="77777777" w:rsidR="00BF46E1" w:rsidRPr="0041528A" w:rsidRDefault="00BF46E1" w:rsidP="0041528A">
      <w:pPr>
        <w:pStyle w:val="EW"/>
      </w:pPr>
      <w:r w:rsidRPr="0041528A">
        <w:tab/>
        <w:t>Command qualifier:</w:t>
      </w:r>
      <w:r w:rsidRPr="0041528A">
        <w:tab/>
        <w:t>"00"</w:t>
      </w:r>
    </w:p>
    <w:p w14:paraId="462153EB" w14:textId="77777777" w:rsidR="00BF46E1" w:rsidRPr="0041528A" w:rsidRDefault="00BF46E1" w:rsidP="0041528A">
      <w:pPr>
        <w:pStyle w:val="EW"/>
      </w:pPr>
      <w:r w:rsidRPr="0041528A">
        <w:t>Device identities</w:t>
      </w:r>
    </w:p>
    <w:p w14:paraId="079D4241" w14:textId="77777777" w:rsidR="00BF46E1" w:rsidRPr="0041528A" w:rsidRDefault="00BF46E1" w:rsidP="0041528A">
      <w:pPr>
        <w:pStyle w:val="EW"/>
      </w:pPr>
      <w:r w:rsidRPr="0041528A">
        <w:tab/>
        <w:t>Source device:</w:t>
      </w:r>
      <w:r w:rsidRPr="0041528A">
        <w:tab/>
        <w:t>UICC</w:t>
      </w:r>
    </w:p>
    <w:p w14:paraId="37036FF6" w14:textId="77777777" w:rsidR="00BF46E1" w:rsidRPr="0041528A" w:rsidRDefault="00BF46E1" w:rsidP="0041528A">
      <w:pPr>
        <w:pStyle w:val="EW"/>
      </w:pPr>
      <w:r w:rsidRPr="0041528A">
        <w:tab/>
        <w:t>Destination device:</w:t>
      </w:r>
      <w:r w:rsidRPr="0041528A">
        <w:tab/>
        <w:t>ME</w:t>
      </w:r>
    </w:p>
    <w:p w14:paraId="19EAFAA0" w14:textId="77777777" w:rsidR="00BF46E1" w:rsidRPr="0041528A" w:rsidRDefault="00BF46E1" w:rsidP="0041528A">
      <w:pPr>
        <w:pStyle w:val="EW"/>
      </w:pPr>
      <w:r w:rsidRPr="0041528A">
        <w:t>Alpha Identifier</w:t>
      </w:r>
    </w:p>
    <w:p w14:paraId="669D7FD3" w14:textId="77777777" w:rsidR="00BF46E1" w:rsidRPr="0041528A" w:rsidRDefault="00BF46E1" w:rsidP="0041528A">
      <w:pPr>
        <w:pStyle w:val="EW"/>
      </w:pPr>
      <w:r w:rsidRPr="0041528A">
        <w:tab/>
        <w:t>Alpha identifier:</w:t>
      </w:r>
      <w:r w:rsidRPr="0041528A">
        <w:tab/>
        <w:t>"Colour Icon"</w:t>
      </w:r>
    </w:p>
    <w:p w14:paraId="433DA83B" w14:textId="77777777" w:rsidR="00BF46E1" w:rsidRPr="0041528A" w:rsidRDefault="00BF46E1" w:rsidP="0041528A">
      <w:pPr>
        <w:pStyle w:val="EW"/>
      </w:pPr>
      <w:r w:rsidRPr="0041528A">
        <w:t>AT Command</w:t>
      </w:r>
    </w:p>
    <w:p w14:paraId="2F6BAC76" w14:textId="77777777" w:rsidR="00BF46E1" w:rsidRPr="0041528A" w:rsidRDefault="00BF46E1" w:rsidP="0041528A">
      <w:pPr>
        <w:pStyle w:val="EW"/>
      </w:pPr>
      <w:r w:rsidRPr="0041528A">
        <w:tab/>
        <w:t>AT Command string:</w:t>
      </w:r>
      <w:r w:rsidRPr="0041528A">
        <w:tab/>
        <w:t>"AT+CIMI&lt;CR&gt;"</w:t>
      </w:r>
    </w:p>
    <w:p w14:paraId="50C3FA37" w14:textId="77777777" w:rsidR="00BF46E1" w:rsidRPr="0041528A" w:rsidRDefault="00BF46E1" w:rsidP="0041528A">
      <w:pPr>
        <w:pStyle w:val="EW"/>
      </w:pPr>
      <w:r w:rsidRPr="0041528A">
        <w:t>Icon identifier:</w:t>
      </w:r>
    </w:p>
    <w:p w14:paraId="0962F789" w14:textId="77777777" w:rsidR="00BF46E1" w:rsidRPr="0041528A" w:rsidRDefault="00BF46E1" w:rsidP="0041528A">
      <w:pPr>
        <w:pStyle w:val="EW"/>
      </w:pPr>
      <w:r w:rsidRPr="0041528A">
        <w:tab/>
        <w:t>Icon qualifier:</w:t>
      </w:r>
      <w:r w:rsidRPr="0041528A">
        <w:tab/>
        <w:t>icon is self-explanatory</w:t>
      </w:r>
    </w:p>
    <w:p w14:paraId="34BEF74C" w14:textId="77777777" w:rsidR="00BF46E1" w:rsidRPr="0041528A" w:rsidRDefault="00BF46E1" w:rsidP="0041528A">
      <w:pPr>
        <w:pStyle w:val="EX"/>
      </w:pPr>
      <w:r w:rsidRPr="0041528A">
        <w:tab/>
        <w:t>Icon identifier:</w:t>
      </w:r>
      <w:r w:rsidRPr="0041528A">
        <w:tab/>
        <w:t>record 2 in EF</w:t>
      </w:r>
      <w:r w:rsidRPr="0041528A">
        <w:rPr>
          <w:vertAlign w:val="subscript"/>
        </w:rPr>
        <w:t>(IMG)</w:t>
      </w:r>
    </w:p>
    <w:p w14:paraId="1D21DEC0" w14:textId="77777777" w:rsidR="00BF46E1" w:rsidRPr="0041528A" w:rsidRDefault="00BF46E1" w:rsidP="00BF46E1">
      <w:r w:rsidRPr="0041528A">
        <w:t>Coding:</w:t>
      </w:r>
    </w:p>
    <w:p w14:paraId="376B31C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184533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662A5AC"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17A784C"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265DA05" w14:textId="77777777" w:rsidR="00BF46E1" w:rsidRPr="0041528A" w:rsidRDefault="00BF46E1" w:rsidP="0092045E">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5869C68F"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CF3467F"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BE45B37"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28C282C"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25EDD5A3"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02983CA"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3B1B15A"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2EDA2CA"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18AD1BC"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59CF58A" w14:textId="77777777" w:rsidR="00BF46E1" w:rsidRPr="0041528A" w:rsidRDefault="00BF46E1" w:rsidP="0092045E">
            <w:pPr>
              <w:pStyle w:val="TAC"/>
            </w:pPr>
            <w:r w:rsidRPr="0041528A">
              <w:t>A8</w:t>
            </w:r>
          </w:p>
        </w:tc>
      </w:tr>
      <w:tr w:rsidR="00BF46E1" w:rsidRPr="0041528A" w14:paraId="2520C9B2" w14:textId="77777777" w:rsidTr="00195D76">
        <w:trPr>
          <w:jc w:val="center"/>
        </w:trPr>
        <w:tc>
          <w:tcPr>
            <w:tcW w:w="1134" w:type="dxa"/>
            <w:tcBorders>
              <w:top w:val="single" w:sz="4" w:space="0" w:color="auto"/>
              <w:right w:val="single" w:sz="4" w:space="0" w:color="auto"/>
            </w:tcBorders>
          </w:tcPr>
          <w:p w14:paraId="7C7A86DA"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39459DA"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6D47AF06"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212672C"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70CF5B3" w14:textId="77777777" w:rsidR="00BF46E1" w:rsidRPr="0041528A" w:rsidRDefault="00BF46E1" w:rsidP="0092045E">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573AB176"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1B6E91E"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6119D0EE" w14:textId="77777777" w:rsidR="00BF46E1" w:rsidRPr="0041528A" w:rsidRDefault="00BF46E1" w:rsidP="0092045E">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6711AAC"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C190BA8"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57E0F755" w14:textId="77777777" w:rsidR="00BF46E1" w:rsidRPr="0041528A" w:rsidRDefault="00BF46E1" w:rsidP="0092045E">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6C7D66C5"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1DC8D2D" w14:textId="77777777" w:rsidR="00BF46E1" w:rsidRPr="0041528A" w:rsidRDefault="00BF46E1" w:rsidP="0092045E">
            <w:pPr>
              <w:pStyle w:val="TAC"/>
            </w:pPr>
            <w:r w:rsidRPr="0041528A">
              <w:t>6E</w:t>
            </w:r>
          </w:p>
        </w:tc>
      </w:tr>
      <w:tr w:rsidR="00BF46E1" w:rsidRPr="0041528A" w14:paraId="79D113B6" w14:textId="77777777" w:rsidTr="00195D76">
        <w:trPr>
          <w:jc w:val="center"/>
        </w:trPr>
        <w:tc>
          <w:tcPr>
            <w:tcW w:w="1134" w:type="dxa"/>
            <w:tcBorders>
              <w:right w:val="single" w:sz="4" w:space="0" w:color="auto"/>
            </w:tcBorders>
          </w:tcPr>
          <w:p w14:paraId="75E67D0A"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657DE7F"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13FF7D57"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4B7825DB"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5B5125B0"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31FB6B0"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02B07168"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5FB52BC"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55A1D9BA"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3D2AA6D6"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84F39A8"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263BAAD" w14:textId="77777777" w:rsidR="00BF46E1" w:rsidRPr="0041528A" w:rsidRDefault="00BF46E1" w:rsidP="0092045E">
            <w:pPr>
              <w:pStyle w:val="TAC"/>
            </w:pPr>
            <w:r w:rsidRPr="0041528A">
              <w:t>9E</w:t>
            </w:r>
          </w:p>
        </w:tc>
        <w:tc>
          <w:tcPr>
            <w:tcW w:w="567" w:type="dxa"/>
            <w:tcBorders>
              <w:top w:val="single" w:sz="4" w:space="0" w:color="auto"/>
              <w:left w:val="single" w:sz="4" w:space="0" w:color="auto"/>
              <w:bottom w:val="single" w:sz="4" w:space="0" w:color="auto"/>
              <w:right w:val="single" w:sz="4" w:space="0" w:color="auto"/>
            </w:tcBorders>
          </w:tcPr>
          <w:p w14:paraId="46FD2DC1" w14:textId="77777777" w:rsidR="00BF46E1" w:rsidRPr="0041528A" w:rsidRDefault="00BF46E1" w:rsidP="0092045E">
            <w:pPr>
              <w:pStyle w:val="TAC"/>
            </w:pPr>
            <w:r w:rsidRPr="0041528A">
              <w:t>02</w:t>
            </w:r>
          </w:p>
        </w:tc>
      </w:tr>
      <w:tr w:rsidR="00BF46E1" w:rsidRPr="0041528A" w14:paraId="0F5AD057" w14:textId="77777777" w:rsidTr="00195D76">
        <w:trPr>
          <w:jc w:val="center"/>
        </w:trPr>
        <w:tc>
          <w:tcPr>
            <w:tcW w:w="1134" w:type="dxa"/>
            <w:tcBorders>
              <w:right w:val="single" w:sz="4" w:space="0" w:color="auto"/>
            </w:tcBorders>
          </w:tcPr>
          <w:p w14:paraId="64EE32B6"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11C6B3A"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A4A5441"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08F26B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ECC2F6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A43CA8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5BE634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3F395C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2C4C35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1878DB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8558C6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4F78E0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8116BA1" w14:textId="77777777" w:rsidR="00BF46E1" w:rsidRPr="0041528A" w:rsidRDefault="00BF46E1" w:rsidP="0092045E">
            <w:pPr>
              <w:pStyle w:val="TAC"/>
            </w:pPr>
          </w:p>
        </w:tc>
      </w:tr>
    </w:tbl>
    <w:p w14:paraId="29F74CB5" w14:textId="77777777" w:rsidR="00BF46E1" w:rsidRPr="0041528A" w:rsidRDefault="00BF46E1" w:rsidP="00BF46E1"/>
    <w:p w14:paraId="0F4690F3" w14:textId="77777777" w:rsidR="00BF46E1" w:rsidRPr="0041528A" w:rsidRDefault="00BF46E1" w:rsidP="00BF46E1">
      <w:pPr>
        <w:pStyle w:val="TH"/>
      </w:pPr>
      <w:r w:rsidRPr="0041528A">
        <w:lastRenderedPageBreak/>
        <w:t>Expected Sequence 2.2B (RUN AT COMMAND, colour icon self explanatory, request IMSI, requested icon could not be displayed)</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141BDE87" w14:textId="77777777" w:rsidTr="00195D76">
        <w:trPr>
          <w:cantSplit/>
          <w:jc w:val="center"/>
        </w:trPr>
        <w:tc>
          <w:tcPr>
            <w:tcW w:w="737" w:type="dxa"/>
            <w:tcBorders>
              <w:top w:val="single" w:sz="6" w:space="0" w:color="auto"/>
              <w:left w:val="single" w:sz="6" w:space="0" w:color="auto"/>
              <w:right w:val="single" w:sz="6" w:space="0" w:color="auto"/>
            </w:tcBorders>
          </w:tcPr>
          <w:p w14:paraId="213381E9"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500B93FF"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67397AFF"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23306EEA" w14:textId="77777777" w:rsidR="00BF46E1" w:rsidRPr="0041528A" w:rsidRDefault="00BF46E1" w:rsidP="0092045E">
            <w:pPr>
              <w:pStyle w:val="TAH"/>
            </w:pPr>
            <w:r w:rsidRPr="0041528A">
              <w:t>Comments</w:t>
            </w:r>
          </w:p>
        </w:tc>
      </w:tr>
      <w:tr w:rsidR="00BF46E1" w:rsidRPr="0041528A" w14:paraId="1C665FCD" w14:textId="77777777" w:rsidTr="00195D76">
        <w:trPr>
          <w:cantSplit/>
          <w:jc w:val="center"/>
        </w:trPr>
        <w:tc>
          <w:tcPr>
            <w:tcW w:w="737" w:type="dxa"/>
            <w:tcBorders>
              <w:top w:val="single" w:sz="6" w:space="0" w:color="auto"/>
              <w:left w:val="single" w:sz="6" w:space="0" w:color="auto"/>
              <w:right w:val="single" w:sz="6" w:space="0" w:color="auto"/>
            </w:tcBorders>
          </w:tcPr>
          <w:p w14:paraId="0C349A84"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591879A4"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1AFF718E" w14:textId="77777777" w:rsidR="00BF46E1" w:rsidRPr="0041528A" w:rsidRDefault="00BF46E1" w:rsidP="0092045E">
            <w:pPr>
              <w:pStyle w:val="TAL"/>
            </w:pPr>
            <w:r w:rsidRPr="0041528A">
              <w:t>PROACTIVE COMMAND PENDING: RUN AT COMMAND 2.2.1</w:t>
            </w:r>
          </w:p>
        </w:tc>
        <w:tc>
          <w:tcPr>
            <w:tcW w:w="3776" w:type="dxa"/>
            <w:tcBorders>
              <w:left w:val="single" w:sz="6" w:space="0" w:color="auto"/>
              <w:right w:val="single" w:sz="6" w:space="0" w:color="auto"/>
            </w:tcBorders>
          </w:tcPr>
          <w:p w14:paraId="54B41A6B" w14:textId="77777777" w:rsidR="00BF46E1" w:rsidRPr="0041528A" w:rsidRDefault="00BF46E1" w:rsidP="0092045E">
            <w:pPr>
              <w:pStyle w:val="TAL"/>
            </w:pPr>
          </w:p>
        </w:tc>
      </w:tr>
      <w:tr w:rsidR="00BF46E1" w:rsidRPr="0041528A" w14:paraId="7320B7A6" w14:textId="77777777" w:rsidTr="00195D76">
        <w:trPr>
          <w:cantSplit/>
          <w:jc w:val="center"/>
        </w:trPr>
        <w:tc>
          <w:tcPr>
            <w:tcW w:w="737" w:type="dxa"/>
            <w:tcBorders>
              <w:left w:val="single" w:sz="6" w:space="0" w:color="auto"/>
              <w:right w:val="single" w:sz="6" w:space="0" w:color="auto"/>
            </w:tcBorders>
          </w:tcPr>
          <w:p w14:paraId="1E7608A7"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3136A597"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87B712B"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52B133E5" w14:textId="77777777" w:rsidR="00BF46E1" w:rsidRPr="0041528A" w:rsidRDefault="00BF46E1" w:rsidP="0092045E">
            <w:pPr>
              <w:pStyle w:val="TAL"/>
            </w:pPr>
          </w:p>
        </w:tc>
      </w:tr>
      <w:tr w:rsidR="00BF46E1" w:rsidRPr="0041528A" w14:paraId="38109099" w14:textId="77777777" w:rsidTr="00195D76">
        <w:trPr>
          <w:cantSplit/>
          <w:jc w:val="center"/>
        </w:trPr>
        <w:tc>
          <w:tcPr>
            <w:tcW w:w="737" w:type="dxa"/>
            <w:tcBorders>
              <w:left w:val="single" w:sz="6" w:space="0" w:color="auto"/>
              <w:right w:val="single" w:sz="6" w:space="0" w:color="auto"/>
            </w:tcBorders>
          </w:tcPr>
          <w:p w14:paraId="493244E1"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2889430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4DD54D6" w14:textId="77777777" w:rsidR="00BF46E1" w:rsidRPr="0041528A" w:rsidRDefault="00BF46E1" w:rsidP="0092045E">
            <w:pPr>
              <w:pStyle w:val="TAL"/>
            </w:pPr>
            <w:r w:rsidRPr="0041528A">
              <w:t>PROACTIVE COMMAND: RUN AT COMMAND 2.2.1</w:t>
            </w:r>
          </w:p>
        </w:tc>
        <w:tc>
          <w:tcPr>
            <w:tcW w:w="3776" w:type="dxa"/>
            <w:tcBorders>
              <w:left w:val="single" w:sz="6" w:space="0" w:color="auto"/>
              <w:right w:val="single" w:sz="6" w:space="0" w:color="auto"/>
            </w:tcBorders>
          </w:tcPr>
          <w:p w14:paraId="2A0C61CC" w14:textId="77777777" w:rsidR="00BF46E1" w:rsidRPr="0041528A" w:rsidRDefault="00BF46E1" w:rsidP="0092045E">
            <w:pPr>
              <w:pStyle w:val="TAL"/>
            </w:pPr>
            <w:r w:rsidRPr="0041528A">
              <w:t>[COLOUR-ICON, self-explanatory, request IMSI]</w:t>
            </w:r>
          </w:p>
        </w:tc>
      </w:tr>
      <w:tr w:rsidR="00BF46E1" w:rsidRPr="0041528A" w14:paraId="1F34C140" w14:textId="77777777" w:rsidTr="00195D76">
        <w:trPr>
          <w:cantSplit/>
          <w:jc w:val="center"/>
        </w:trPr>
        <w:tc>
          <w:tcPr>
            <w:tcW w:w="737" w:type="dxa"/>
            <w:tcBorders>
              <w:left w:val="single" w:sz="6" w:space="0" w:color="auto"/>
              <w:right w:val="single" w:sz="6" w:space="0" w:color="auto"/>
            </w:tcBorders>
          </w:tcPr>
          <w:p w14:paraId="6E880DFA"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748D2C33"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66E58E72" w14:textId="77777777" w:rsidR="00BF46E1" w:rsidRPr="0041528A" w:rsidRDefault="00BF46E1" w:rsidP="0092045E">
            <w:pPr>
              <w:pStyle w:val="TAL"/>
            </w:pPr>
            <w:r w:rsidRPr="0041528A">
              <w:t>Display "Colour Icon" without the COLOUR-ICON</w:t>
            </w:r>
          </w:p>
        </w:tc>
        <w:tc>
          <w:tcPr>
            <w:tcW w:w="3776" w:type="dxa"/>
            <w:tcBorders>
              <w:left w:val="single" w:sz="6" w:space="0" w:color="auto"/>
              <w:right w:val="single" w:sz="6" w:space="0" w:color="auto"/>
            </w:tcBorders>
          </w:tcPr>
          <w:p w14:paraId="0F96973D" w14:textId="77777777" w:rsidR="00BF46E1" w:rsidRPr="0041528A" w:rsidRDefault="00BF46E1" w:rsidP="0092045E">
            <w:pPr>
              <w:pStyle w:val="TAL"/>
            </w:pPr>
          </w:p>
        </w:tc>
      </w:tr>
      <w:tr w:rsidR="00BF46E1" w:rsidRPr="0041528A" w14:paraId="680400A9" w14:textId="77777777" w:rsidTr="00195D76">
        <w:trPr>
          <w:cantSplit/>
          <w:jc w:val="center"/>
        </w:trPr>
        <w:tc>
          <w:tcPr>
            <w:tcW w:w="737" w:type="dxa"/>
            <w:tcBorders>
              <w:left w:val="single" w:sz="6" w:space="0" w:color="auto"/>
              <w:bottom w:val="single" w:sz="4" w:space="0" w:color="auto"/>
              <w:right w:val="single" w:sz="6" w:space="0" w:color="auto"/>
            </w:tcBorders>
          </w:tcPr>
          <w:p w14:paraId="45E66FAB" w14:textId="77777777" w:rsidR="00BF46E1" w:rsidRPr="0041528A" w:rsidRDefault="00BF46E1" w:rsidP="0092045E">
            <w:pPr>
              <w:pStyle w:val="TAC"/>
            </w:pPr>
            <w:r w:rsidRPr="0041528A">
              <w:t>5</w:t>
            </w:r>
          </w:p>
        </w:tc>
        <w:tc>
          <w:tcPr>
            <w:tcW w:w="1232" w:type="dxa"/>
            <w:tcBorders>
              <w:left w:val="single" w:sz="6" w:space="0" w:color="auto"/>
              <w:bottom w:val="single" w:sz="4" w:space="0" w:color="auto"/>
              <w:right w:val="single" w:sz="6" w:space="0" w:color="auto"/>
            </w:tcBorders>
          </w:tcPr>
          <w:p w14:paraId="3456CE89"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013E2854" w14:textId="77777777" w:rsidR="00BF46E1" w:rsidRPr="0041528A" w:rsidRDefault="00BF46E1" w:rsidP="0092045E">
            <w:pPr>
              <w:pStyle w:val="TAL"/>
            </w:pPr>
            <w:r w:rsidRPr="0041528A">
              <w:t>TERMINAL RESPONSE: RUN AT COMMAND 2.1.1B</w:t>
            </w:r>
          </w:p>
        </w:tc>
        <w:tc>
          <w:tcPr>
            <w:tcW w:w="3776" w:type="dxa"/>
            <w:tcBorders>
              <w:left w:val="single" w:sz="6" w:space="0" w:color="auto"/>
              <w:bottom w:val="single" w:sz="4" w:space="0" w:color="auto"/>
              <w:right w:val="single" w:sz="6" w:space="0" w:color="auto"/>
            </w:tcBorders>
          </w:tcPr>
          <w:p w14:paraId="489DC7BA" w14:textId="77777777" w:rsidR="00BF46E1" w:rsidRPr="0041528A" w:rsidRDefault="00BF46E1" w:rsidP="0092045E">
            <w:pPr>
              <w:pStyle w:val="TAL"/>
            </w:pPr>
            <w:r w:rsidRPr="0041528A">
              <w:t>[Command performed but requested icon could not be displayed, AT response containing IMSI]</w:t>
            </w:r>
          </w:p>
        </w:tc>
      </w:tr>
    </w:tbl>
    <w:p w14:paraId="7C9A53BE" w14:textId="77777777" w:rsidR="00BF46E1" w:rsidRPr="0041528A" w:rsidRDefault="00BF46E1" w:rsidP="00BF46E1"/>
    <w:p w14:paraId="478BA5FF" w14:textId="77777777" w:rsidR="00BF46E1" w:rsidRPr="0041528A" w:rsidRDefault="00BF46E1" w:rsidP="00BF46E1">
      <w:pPr>
        <w:pStyle w:val="TH"/>
      </w:pPr>
      <w:r w:rsidRPr="0041528A">
        <w:t>Expected Sequence 2.3A (RUN AT COMMAND, basic icon non self-explanatory, request IMSI,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0B7AE25F" w14:textId="77777777" w:rsidTr="00195D76">
        <w:trPr>
          <w:cantSplit/>
          <w:jc w:val="center"/>
        </w:trPr>
        <w:tc>
          <w:tcPr>
            <w:tcW w:w="737" w:type="dxa"/>
            <w:tcBorders>
              <w:top w:val="single" w:sz="6" w:space="0" w:color="auto"/>
              <w:left w:val="single" w:sz="6" w:space="0" w:color="auto"/>
              <w:right w:val="single" w:sz="6" w:space="0" w:color="auto"/>
            </w:tcBorders>
          </w:tcPr>
          <w:p w14:paraId="536BF8C8"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703405FE"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16D6CC59"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496A3B89" w14:textId="77777777" w:rsidR="00BF46E1" w:rsidRPr="0041528A" w:rsidRDefault="00BF46E1" w:rsidP="0092045E">
            <w:pPr>
              <w:pStyle w:val="TAH"/>
            </w:pPr>
            <w:r w:rsidRPr="0041528A">
              <w:t>Comments</w:t>
            </w:r>
          </w:p>
        </w:tc>
      </w:tr>
      <w:tr w:rsidR="00BF46E1" w:rsidRPr="0041528A" w14:paraId="1BF59641" w14:textId="77777777" w:rsidTr="00195D76">
        <w:trPr>
          <w:cantSplit/>
          <w:jc w:val="center"/>
        </w:trPr>
        <w:tc>
          <w:tcPr>
            <w:tcW w:w="737" w:type="dxa"/>
            <w:tcBorders>
              <w:top w:val="single" w:sz="6" w:space="0" w:color="auto"/>
              <w:left w:val="single" w:sz="6" w:space="0" w:color="auto"/>
              <w:right w:val="single" w:sz="6" w:space="0" w:color="auto"/>
            </w:tcBorders>
          </w:tcPr>
          <w:p w14:paraId="044B03B3"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4CD98B72"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50C76EB4" w14:textId="77777777" w:rsidR="00BF46E1" w:rsidRPr="0041528A" w:rsidRDefault="00BF46E1" w:rsidP="0092045E">
            <w:pPr>
              <w:pStyle w:val="TAL"/>
            </w:pPr>
            <w:r w:rsidRPr="0041528A">
              <w:t>PROACTIVE COMMAND PENDING: RUN AT COMMAND 2.3.1</w:t>
            </w:r>
          </w:p>
        </w:tc>
        <w:tc>
          <w:tcPr>
            <w:tcW w:w="3776" w:type="dxa"/>
            <w:tcBorders>
              <w:left w:val="single" w:sz="6" w:space="0" w:color="auto"/>
              <w:right w:val="single" w:sz="6" w:space="0" w:color="auto"/>
            </w:tcBorders>
          </w:tcPr>
          <w:p w14:paraId="0DEEC483" w14:textId="77777777" w:rsidR="00BF46E1" w:rsidRPr="0041528A" w:rsidRDefault="00BF46E1" w:rsidP="0092045E">
            <w:pPr>
              <w:pStyle w:val="TAL"/>
            </w:pPr>
          </w:p>
        </w:tc>
      </w:tr>
      <w:tr w:rsidR="00BF46E1" w:rsidRPr="0041528A" w14:paraId="51305547" w14:textId="77777777" w:rsidTr="00195D76">
        <w:trPr>
          <w:cantSplit/>
          <w:jc w:val="center"/>
        </w:trPr>
        <w:tc>
          <w:tcPr>
            <w:tcW w:w="737" w:type="dxa"/>
            <w:tcBorders>
              <w:left w:val="single" w:sz="6" w:space="0" w:color="auto"/>
              <w:right w:val="single" w:sz="6" w:space="0" w:color="auto"/>
            </w:tcBorders>
          </w:tcPr>
          <w:p w14:paraId="37920C16"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78E684FA"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E88549F"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0F231D86" w14:textId="77777777" w:rsidR="00BF46E1" w:rsidRPr="0041528A" w:rsidRDefault="00BF46E1" w:rsidP="0092045E">
            <w:pPr>
              <w:pStyle w:val="TAL"/>
            </w:pPr>
          </w:p>
        </w:tc>
      </w:tr>
      <w:tr w:rsidR="00BF46E1" w:rsidRPr="0041528A" w14:paraId="61D8D6E3" w14:textId="77777777" w:rsidTr="00195D76">
        <w:trPr>
          <w:cantSplit/>
          <w:jc w:val="center"/>
        </w:trPr>
        <w:tc>
          <w:tcPr>
            <w:tcW w:w="737" w:type="dxa"/>
            <w:tcBorders>
              <w:left w:val="single" w:sz="6" w:space="0" w:color="auto"/>
              <w:right w:val="single" w:sz="6" w:space="0" w:color="auto"/>
            </w:tcBorders>
          </w:tcPr>
          <w:p w14:paraId="46445617"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46A78D44"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4E34C89" w14:textId="77777777" w:rsidR="00BF46E1" w:rsidRPr="0041528A" w:rsidRDefault="00BF46E1" w:rsidP="0092045E">
            <w:pPr>
              <w:pStyle w:val="TAL"/>
            </w:pPr>
            <w:r w:rsidRPr="0041528A">
              <w:t>PROACTIVE COMMAND: RUN AT COMMAND 2.3.1</w:t>
            </w:r>
          </w:p>
        </w:tc>
        <w:tc>
          <w:tcPr>
            <w:tcW w:w="3776" w:type="dxa"/>
            <w:tcBorders>
              <w:left w:val="single" w:sz="6" w:space="0" w:color="auto"/>
              <w:right w:val="single" w:sz="6" w:space="0" w:color="auto"/>
            </w:tcBorders>
          </w:tcPr>
          <w:p w14:paraId="3EFBEDA6" w14:textId="77777777" w:rsidR="00BF46E1" w:rsidRPr="0041528A" w:rsidRDefault="00BF46E1" w:rsidP="0092045E">
            <w:pPr>
              <w:pStyle w:val="TAL"/>
            </w:pPr>
            <w:r w:rsidRPr="0041528A">
              <w:t>[BASIC-ICON, non self-explanatory, request IMSI]</w:t>
            </w:r>
          </w:p>
        </w:tc>
      </w:tr>
      <w:tr w:rsidR="00BF46E1" w:rsidRPr="0041528A" w14:paraId="3A45AB95" w14:textId="77777777" w:rsidTr="00195D76">
        <w:trPr>
          <w:cantSplit/>
          <w:jc w:val="center"/>
        </w:trPr>
        <w:tc>
          <w:tcPr>
            <w:tcW w:w="737" w:type="dxa"/>
            <w:tcBorders>
              <w:left w:val="single" w:sz="6" w:space="0" w:color="auto"/>
              <w:right w:val="single" w:sz="6" w:space="0" w:color="auto"/>
            </w:tcBorders>
          </w:tcPr>
          <w:p w14:paraId="56B8BDA5"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08505476"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0CC4ED77" w14:textId="77777777" w:rsidR="00BF46E1" w:rsidRPr="0041528A" w:rsidRDefault="00BF46E1" w:rsidP="0092045E">
            <w:pPr>
              <w:pStyle w:val="TAL"/>
            </w:pPr>
            <w:r w:rsidRPr="0041528A">
              <w:t>Display "Basic Icon" and BASIC-ICON</w:t>
            </w:r>
            <w:r w:rsidRPr="0041528A">
              <w:br/>
            </w:r>
          </w:p>
        </w:tc>
        <w:tc>
          <w:tcPr>
            <w:tcW w:w="3776" w:type="dxa"/>
            <w:tcBorders>
              <w:left w:val="single" w:sz="6" w:space="0" w:color="auto"/>
              <w:right w:val="single" w:sz="6" w:space="0" w:color="auto"/>
            </w:tcBorders>
          </w:tcPr>
          <w:p w14:paraId="79D6A35A" w14:textId="77777777" w:rsidR="00BF46E1" w:rsidRPr="0041528A" w:rsidRDefault="00BF46E1" w:rsidP="0092045E">
            <w:pPr>
              <w:pStyle w:val="TAL"/>
            </w:pPr>
          </w:p>
        </w:tc>
      </w:tr>
      <w:tr w:rsidR="00BF46E1" w:rsidRPr="0041528A" w14:paraId="48004631" w14:textId="77777777" w:rsidTr="00195D76">
        <w:trPr>
          <w:cantSplit/>
          <w:jc w:val="center"/>
        </w:trPr>
        <w:tc>
          <w:tcPr>
            <w:tcW w:w="737" w:type="dxa"/>
            <w:tcBorders>
              <w:left w:val="single" w:sz="6" w:space="0" w:color="auto"/>
              <w:bottom w:val="single" w:sz="4" w:space="0" w:color="auto"/>
              <w:right w:val="single" w:sz="6" w:space="0" w:color="auto"/>
            </w:tcBorders>
          </w:tcPr>
          <w:p w14:paraId="1DD43E96" w14:textId="77777777" w:rsidR="00BF46E1" w:rsidRPr="0041528A" w:rsidRDefault="00BF46E1" w:rsidP="0092045E">
            <w:pPr>
              <w:pStyle w:val="TAC"/>
            </w:pPr>
            <w:r w:rsidRPr="0041528A">
              <w:t>5</w:t>
            </w:r>
          </w:p>
        </w:tc>
        <w:tc>
          <w:tcPr>
            <w:tcW w:w="1232" w:type="dxa"/>
            <w:tcBorders>
              <w:left w:val="single" w:sz="6" w:space="0" w:color="auto"/>
              <w:bottom w:val="single" w:sz="4" w:space="0" w:color="auto"/>
              <w:right w:val="single" w:sz="6" w:space="0" w:color="auto"/>
            </w:tcBorders>
          </w:tcPr>
          <w:p w14:paraId="7271B098"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0E90A897" w14:textId="77777777" w:rsidR="00BF46E1" w:rsidRPr="0041528A" w:rsidRDefault="00BF46E1" w:rsidP="0092045E">
            <w:pPr>
              <w:pStyle w:val="TAL"/>
            </w:pPr>
            <w:r w:rsidRPr="0041528A">
              <w:t>TERMINAL RESPONSE: RUN AT COMMAND 2.1.1A</w:t>
            </w:r>
          </w:p>
        </w:tc>
        <w:tc>
          <w:tcPr>
            <w:tcW w:w="3776" w:type="dxa"/>
            <w:tcBorders>
              <w:left w:val="single" w:sz="6" w:space="0" w:color="auto"/>
              <w:bottom w:val="single" w:sz="4" w:space="0" w:color="auto"/>
              <w:right w:val="single" w:sz="6" w:space="0" w:color="auto"/>
            </w:tcBorders>
          </w:tcPr>
          <w:p w14:paraId="5EA05596" w14:textId="77777777" w:rsidR="00BF46E1" w:rsidRPr="0041528A" w:rsidRDefault="00BF46E1" w:rsidP="0092045E">
            <w:pPr>
              <w:pStyle w:val="TAL"/>
            </w:pPr>
            <w:r w:rsidRPr="0041528A">
              <w:t>[Command performed successfully, AT response containing IMSI]</w:t>
            </w:r>
            <w:r w:rsidRPr="0041528A">
              <w:br/>
            </w:r>
          </w:p>
        </w:tc>
      </w:tr>
    </w:tbl>
    <w:p w14:paraId="4D919274" w14:textId="77777777" w:rsidR="00BF46E1" w:rsidRPr="0041528A" w:rsidRDefault="00BF46E1" w:rsidP="00BF46E1"/>
    <w:p w14:paraId="64AC3F02" w14:textId="77777777" w:rsidR="00BF46E1" w:rsidRPr="0041528A" w:rsidRDefault="00BF46E1" w:rsidP="00BF46E1">
      <w:r w:rsidRPr="0041528A">
        <w:t>PROACTIVE COMMAND: RUN AT COMMAND 2.3.1</w:t>
      </w:r>
    </w:p>
    <w:p w14:paraId="3EFA2BE2" w14:textId="77777777" w:rsidR="00BF46E1" w:rsidRPr="0041528A" w:rsidRDefault="00BF46E1" w:rsidP="00BF46E1">
      <w:r w:rsidRPr="0041528A">
        <w:t>Logically:</w:t>
      </w:r>
    </w:p>
    <w:p w14:paraId="1E72561E" w14:textId="77777777" w:rsidR="00BF46E1" w:rsidRPr="0041528A" w:rsidRDefault="00BF46E1" w:rsidP="0041528A">
      <w:pPr>
        <w:pStyle w:val="EW"/>
      </w:pPr>
      <w:r w:rsidRPr="0041528A">
        <w:t>Command details</w:t>
      </w:r>
    </w:p>
    <w:p w14:paraId="235E8EA6" w14:textId="77777777" w:rsidR="00BF46E1" w:rsidRPr="0041528A" w:rsidRDefault="00BF46E1" w:rsidP="0041528A">
      <w:pPr>
        <w:pStyle w:val="EW"/>
      </w:pPr>
      <w:r w:rsidRPr="0041528A">
        <w:tab/>
        <w:t>Command number:</w:t>
      </w:r>
      <w:r w:rsidRPr="0041528A">
        <w:tab/>
        <w:t>1</w:t>
      </w:r>
    </w:p>
    <w:p w14:paraId="7D93304C" w14:textId="77777777" w:rsidR="00BF46E1" w:rsidRPr="0041528A" w:rsidRDefault="00BF46E1" w:rsidP="0041528A">
      <w:pPr>
        <w:pStyle w:val="EW"/>
      </w:pPr>
      <w:r w:rsidRPr="0041528A">
        <w:tab/>
        <w:t>Command type:</w:t>
      </w:r>
      <w:r w:rsidRPr="0041528A">
        <w:tab/>
        <w:t>RUN AT COMMAND</w:t>
      </w:r>
    </w:p>
    <w:p w14:paraId="12B0C414" w14:textId="77777777" w:rsidR="00BF46E1" w:rsidRPr="0041528A" w:rsidRDefault="00BF46E1" w:rsidP="0041528A">
      <w:pPr>
        <w:pStyle w:val="EW"/>
      </w:pPr>
      <w:r w:rsidRPr="0041528A">
        <w:tab/>
        <w:t>Command qualifier:</w:t>
      </w:r>
      <w:r w:rsidRPr="0041528A">
        <w:tab/>
        <w:t>"00"</w:t>
      </w:r>
    </w:p>
    <w:p w14:paraId="225EFF78" w14:textId="77777777" w:rsidR="00BF46E1" w:rsidRPr="0041528A" w:rsidRDefault="00BF46E1" w:rsidP="0041528A">
      <w:pPr>
        <w:pStyle w:val="EW"/>
      </w:pPr>
      <w:r w:rsidRPr="0041528A">
        <w:t>Device identities</w:t>
      </w:r>
    </w:p>
    <w:p w14:paraId="317B6E05" w14:textId="77777777" w:rsidR="00BF46E1" w:rsidRPr="0041528A" w:rsidRDefault="00BF46E1" w:rsidP="0041528A">
      <w:pPr>
        <w:pStyle w:val="EW"/>
      </w:pPr>
      <w:r w:rsidRPr="0041528A">
        <w:tab/>
        <w:t>Source device:</w:t>
      </w:r>
      <w:r w:rsidRPr="0041528A">
        <w:tab/>
        <w:t>UICC</w:t>
      </w:r>
    </w:p>
    <w:p w14:paraId="67387DF8" w14:textId="77777777" w:rsidR="00BF46E1" w:rsidRPr="0041528A" w:rsidRDefault="00BF46E1" w:rsidP="0041528A">
      <w:pPr>
        <w:pStyle w:val="EW"/>
      </w:pPr>
      <w:r w:rsidRPr="0041528A">
        <w:tab/>
        <w:t>Destination device:</w:t>
      </w:r>
      <w:r w:rsidRPr="0041528A">
        <w:tab/>
        <w:t>ME</w:t>
      </w:r>
    </w:p>
    <w:p w14:paraId="7D459038" w14:textId="77777777" w:rsidR="00BF46E1" w:rsidRPr="0041528A" w:rsidRDefault="00BF46E1" w:rsidP="0041528A">
      <w:pPr>
        <w:pStyle w:val="EW"/>
      </w:pPr>
      <w:r w:rsidRPr="0041528A">
        <w:t>Alpha Identifier</w:t>
      </w:r>
    </w:p>
    <w:p w14:paraId="70BAC195" w14:textId="77777777" w:rsidR="00BF46E1" w:rsidRPr="0041528A" w:rsidRDefault="00BF46E1" w:rsidP="0041528A">
      <w:pPr>
        <w:pStyle w:val="EW"/>
      </w:pPr>
      <w:r w:rsidRPr="0041528A">
        <w:tab/>
        <w:t>Alpha identifier:</w:t>
      </w:r>
      <w:r w:rsidRPr="0041528A">
        <w:tab/>
        <w:t>"Basic Icon"</w:t>
      </w:r>
    </w:p>
    <w:p w14:paraId="47A15A1A" w14:textId="77777777" w:rsidR="00BF46E1" w:rsidRPr="0041528A" w:rsidRDefault="00BF46E1" w:rsidP="0041528A">
      <w:pPr>
        <w:pStyle w:val="EW"/>
      </w:pPr>
      <w:r w:rsidRPr="0041528A">
        <w:t>AT Command</w:t>
      </w:r>
    </w:p>
    <w:p w14:paraId="140A83B8" w14:textId="77777777" w:rsidR="00BF46E1" w:rsidRPr="0041528A" w:rsidRDefault="00BF46E1" w:rsidP="0041528A">
      <w:pPr>
        <w:pStyle w:val="EW"/>
      </w:pPr>
      <w:r w:rsidRPr="0041528A">
        <w:tab/>
        <w:t>AT Command string:</w:t>
      </w:r>
      <w:r w:rsidRPr="0041528A">
        <w:tab/>
        <w:t>"AT+CIMI&lt;CR&gt;"</w:t>
      </w:r>
      <w:r w:rsidRPr="0041528A">
        <w:tab/>
      </w:r>
    </w:p>
    <w:p w14:paraId="726BEF60" w14:textId="77777777" w:rsidR="00BF46E1" w:rsidRPr="0041528A" w:rsidRDefault="00BF46E1" w:rsidP="0041528A">
      <w:pPr>
        <w:pStyle w:val="EW"/>
      </w:pPr>
      <w:r w:rsidRPr="0041528A">
        <w:t>Icon identifier</w:t>
      </w:r>
    </w:p>
    <w:p w14:paraId="31CB254B" w14:textId="77777777" w:rsidR="00BF46E1" w:rsidRPr="0041528A" w:rsidRDefault="00BF46E1" w:rsidP="0041528A">
      <w:pPr>
        <w:pStyle w:val="EW"/>
      </w:pPr>
      <w:r w:rsidRPr="0041528A">
        <w:tab/>
        <w:t>Icon qualifier:</w:t>
      </w:r>
      <w:r w:rsidRPr="0041528A">
        <w:tab/>
        <w:t>icon is non self-explanatory</w:t>
      </w:r>
    </w:p>
    <w:p w14:paraId="59628BFB" w14:textId="77777777" w:rsidR="00BF46E1" w:rsidRPr="0041528A" w:rsidRDefault="00BF46E1" w:rsidP="0041528A">
      <w:pPr>
        <w:pStyle w:val="EX"/>
      </w:pPr>
      <w:r w:rsidRPr="0041528A">
        <w:tab/>
        <w:t>Icon identifier:</w:t>
      </w:r>
      <w:r w:rsidRPr="0041528A">
        <w:tab/>
        <w:t>record 1 in EF</w:t>
      </w:r>
      <w:r w:rsidRPr="0041528A">
        <w:rPr>
          <w:vertAlign w:val="subscript"/>
        </w:rPr>
        <w:t>(IMG)</w:t>
      </w:r>
    </w:p>
    <w:p w14:paraId="34A0FEF1" w14:textId="77777777" w:rsidR="00BF46E1" w:rsidRPr="0041528A" w:rsidRDefault="00BF46E1" w:rsidP="00BF46E1">
      <w:pPr>
        <w:keepNext/>
        <w:keepLines/>
      </w:pPr>
      <w:r w:rsidRPr="0041528A">
        <w:t>Coding:</w:t>
      </w:r>
    </w:p>
    <w:p w14:paraId="1F61267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6E67A1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D0D5E92"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4F201D9"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33DB095" w14:textId="77777777" w:rsidR="00BF46E1" w:rsidRPr="0041528A" w:rsidRDefault="00BF46E1" w:rsidP="0092045E">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30AC1A4C"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579AB1A"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7A5E7F3"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2C03781"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531E5516"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DB30555"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7E06DA3"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7DAE54D"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39B81B5"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FCBC236" w14:textId="77777777" w:rsidR="00BF46E1" w:rsidRPr="0041528A" w:rsidRDefault="00BF46E1" w:rsidP="0092045E">
            <w:pPr>
              <w:pStyle w:val="TAC"/>
            </w:pPr>
            <w:r w:rsidRPr="0041528A">
              <w:t>85</w:t>
            </w:r>
          </w:p>
        </w:tc>
      </w:tr>
      <w:tr w:rsidR="00BF46E1" w:rsidRPr="0041528A" w14:paraId="0C384510" w14:textId="77777777" w:rsidTr="00195D76">
        <w:trPr>
          <w:jc w:val="center"/>
        </w:trPr>
        <w:tc>
          <w:tcPr>
            <w:tcW w:w="1134" w:type="dxa"/>
            <w:tcBorders>
              <w:top w:val="single" w:sz="4" w:space="0" w:color="auto"/>
              <w:right w:val="single" w:sz="4" w:space="0" w:color="auto"/>
            </w:tcBorders>
          </w:tcPr>
          <w:p w14:paraId="62E5BFF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301F56B"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D30D46D" w14:textId="77777777" w:rsidR="00BF46E1" w:rsidRPr="0041528A" w:rsidRDefault="00BF46E1" w:rsidP="0092045E">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7552292B"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6C025313" w14:textId="77777777" w:rsidR="00BF46E1" w:rsidRPr="0041528A" w:rsidRDefault="00BF46E1" w:rsidP="0092045E">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039F4DE" w14:textId="77777777" w:rsidR="00BF46E1" w:rsidRPr="0041528A" w:rsidRDefault="00BF46E1" w:rsidP="0092045E">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3A73B0F4" w14:textId="77777777" w:rsidR="00BF46E1" w:rsidRPr="0041528A" w:rsidRDefault="00BF46E1" w:rsidP="0092045E">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03586559"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134BF9A"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FA76099" w14:textId="77777777" w:rsidR="00BF46E1" w:rsidRPr="0041528A" w:rsidRDefault="00BF46E1" w:rsidP="0092045E">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2331858E"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3DDD665D"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1ACC617" w14:textId="77777777" w:rsidR="00BF46E1" w:rsidRPr="0041528A" w:rsidRDefault="00BF46E1" w:rsidP="0092045E">
            <w:pPr>
              <w:pStyle w:val="TAC"/>
            </w:pPr>
            <w:r w:rsidRPr="0041528A">
              <w:t>A8</w:t>
            </w:r>
          </w:p>
        </w:tc>
      </w:tr>
      <w:tr w:rsidR="00BF46E1" w:rsidRPr="0041528A" w14:paraId="3753D02B" w14:textId="77777777" w:rsidTr="00195D76">
        <w:trPr>
          <w:jc w:val="center"/>
        </w:trPr>
        <w:tc>
          <w:tcPr>
            <w:tcW w:w="1134" w:type="dxa"/>
            <w:tcBorders>
              <w:right w:val="single" w:sz="4" w:space="0" w:color="auto"/>
            </w:tcBorders>
          </w:tcPr>
          <w:p w14:paraId="65BE2F1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C212247"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2E2CDBFB"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9FFEC07"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A0E72BA"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57542D86"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363535B"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481B68F"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1F454007"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EB6093C"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688D2194" w14:textId="77777777" w:rsidR="00BF46E1" w:rsidRPr="0041528A" w:rsidRDefault="00BF46E1" w:rsidP="0092045E">
            <w:pPr>
              <w:pStyle w:val="TAC"/>
            </w:pPr>
            <w:r w:rsidRPr="0041528A">
              <w:t>9E</w:t>
            </w:r>
          </w:p>
        </w:tc>
        <w:tc>
          <w:tcPr>
            <w:tcW w:w="567" w:type="dxa"/>
            <w:tcBorders>
              <w:top w:val="single" w:sz="4" w:space="0" w:color="auto"/>
              <w:left w:val="single" w:sz="4" w:space="0" w:color="auto"/>
              <w:bottom w:val="single" w:sz="4" w:space="0" w:color="auto"/>
              <w:right w:val="single" w:sz="4" w:space="0" w:color="auto"/>
            </w:tcBorders>
          </w:tcPr>
          <w:p w14:paraId="094E225B"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588ACA4" w14:textId="77777777" w:rsidR="00BF46E1" w:rsidRPr="0041528A" w:rsidRDefault="00BF46E1" w:rsidP="0092045E">
            <w:pPr>
              <w:pStyle w:val="TAC"/>
            </w:pPr>
            <w:r w:rsidRPr="0041528A">
              <w:t>01</w:t>
            </w:r>
          </w:p>
        </w:tc>
      </w:tr>
      <w:tr w:rsidR="00BF46E1" w:rsidRPr="0041528A" w14:paraId="7DE7C9F5" w14:textId="77777777" w:rsidTr="00195D76">
        <w:trPr>
          <w:jc w:val="center"/>
        </w:trPr>
        <w:tc>
          <w:tcPr>
            <w:tcW w:w="1134" w:type="dxa"/>
            <w:tcBorders>
              <w:right w:val="single" w:sz="4" w:space="0" w:color="auto"/>
            </w:tcBorders>
          </w:tcPr>
          <w:p w14:paraId="2565CB21"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D2E6BBB"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8E7CE5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FE468B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8918D9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2F1CFA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1B7B51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FAB56D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B2FA9B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E8E6DA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91184E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0242E3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70ECD54" w14:textId="77777777" w:rsidR="00BF46E1" w:rsidRPr="0041528A" w:rsidRDefault="00BF46E1" w:rsidP="0092045E">
            <w:pPr>
              <w:pStyle w:val="TAC"/>
            </w:pPr>
          </w:p>
        </w:tc>
      </w:tr>
    </w:tbl>
    <w:p w14:paraId="403BAFEB" w14:textId="77777777" w:rsidR="00BF46E1" w:rsidRPr="0041528A" w:rsidRDefault="00BF46E1" w:rsidP="00BF46E1"/>
    <w:p w14:paraId="4CD8A436" w14:textId="77777777" w:rsidR="00BF46E1" w:rsidRPr="0041528A" w:rsidRDefault="00BF46E1" w:rsidP="00BF46E1">
      <w:pPr>
        <w:pStyle w:val="TH"/>
      </w:pPr>
      <w:r w:rsidRPr="0041528A">
        <w:lastRenderedPageBreak/>
        <w:t>Expected Sequence 2.3B (RUN AT COMMAND, basic icon non self-explanatory, request IMSI, requested icon could not be displayed)</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6D37A312" w14:textId="77777777" w:rsidTr="00195D76">
        <w:trPr>
          <w:cantSplit/>
          <w:jc w:val="center"/>
        </w:trPr>
        <w:tc>
          <w:tcPr>
            <w:tcW w:w="737" w:type="dxa"/>
            <w:tcBorders>
              <w:top w:val="single" w:sz="6" w:space="0" w:color="auto"/>
              <w:left w:val="single" w:sz="6" w:space="0" w:color="auto"/>
              <w:right w:val="single" w:sz="6" w:space="0" w:color="auto"/>
            </w:tcBorders>
          </w:tcPr>
          <w:p w14:paraId="2E207D4A"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2F735946"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7734A0A7"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390418C9" w14:textId="77777777" w:rsidR="00BF46E1" w:rsidRPr="0041528A" w:rsidRDefault="00BF46E1" w:rsidP="0092045E">
            <w:pPr>
              <w:pStyle w:val="TAH"/>
            </w:pPr>
            <w:r w:rsidRPr="0041528A">
              <w:t>Comments</w:t>
            </w:r>
          </w:p>
        </w:tc>
      </w:tr>
      <w:tr w:rsidR="00BF46E1" w:rsidRPr="0041528A" w14:paraId="6E6CCA4B" w14:textId="77777777" w:rsidTr="00195D76">
        <w:trPr>
          <w:cantSplit/>
          <w:jc w:val="center"/>
        </w:trPr>
        <w:tc>
          <w:tcPr>
            <w:tcW w:w="737" w:type="dxa"/>
            <w:tcBorders>
              <w:top w:val="single" w:sz="6" w:space="0" w:color="auto"/>
              <w:left w:val="single" w:sz="6" w:space="0" w:color="auto"/>
              <w:right w:val="single" w:sz="6" w:space="0" w:color="auto"/>
            </w:tcBorders>
          </w:tcPr>
          <w:p w14:paraId="0A77D165"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31A8B9E1"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30EFAA55" w14:textId="77777777" w:rsidR="00BF46E1" w:rsidRPr="0041528A" w:rsidRDefault="00BF46E1" w:rsidP="0092045E">
            <w:pPr>
              <w:pStyle w:val="TAL"/>
            </w:pPr>
            <w:r w:rsidRPr="0041528A">
              <w:t>PROACTIVE COMMAND PENDING: RUN AT COMMAND 2.3.1</w:t>
            </w:r>
          </w:p>
        </w:tc>
        <w:tc>
          <w:tcPr>
            <w:tcW w:w="3776" w:type="dxa"/>
            <w:tcBorders>
              <w:left w:val="single" w:sz="6" w:space="0" w:color="auto"/>
              <w:right w:val="single" w:sz="6" w:space="0" w:color="auto"/>
            </w:tcBorders>
          </w:tcPr>
          <w:p w14:paraId="75663E31" w14:textId="77777777" w:rsidR="00BF46E1" w:rsidRPr="0041528A" w:rsidRDefault="00BF46E1" w:rsidP="0092045E">
            <w:pPr>
              <w:pStyle w:val="TAL"/>
            </w:pPr>
          </w:p>
        </w:tc>
      </w:tr>
      <w:tr w:rsidR="00BF46E1" w:rsidRPr="0041528A" w14:paraId="5319CBBD" w14:textId="77777777" w:rsidTr="00195D76">
        <w:trPr>
          <w:cantSplit/>
          <w:jc w:val="center"/>
        </w:trPr>
        <w:tc>
          <w:tcPr>
            <w:tcW w:w="737" w:type="dxa"/>
            <w:tcBorders>
              <w:left w:val="single" w:sz="6" w:space="0" w:color="auto"/>
              <w:right w:val="single" w:sz="6" w:space="0" w:color="auto"/>
            </w:tcBorders>
          </w:tcPr>
          <w:p w14:paraId="5E99A00C"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469DCF7D"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F2DD42A"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0C311C5D" w14:textId="77777777" w:rsidR="00BF46E1" w:rsidRPr="0041528A" w:rsidRDefault="00BF46E1" w:rsidP="0092045E">
            <w:pPr>
              <w:pStyle w:val="TAL"/>
            </w:pPr>
          </w:p>
        </w:tc>
      </w:tr>
      <w:tr w:rsidR="00BF46E1" w:rsidRPr="0041528A" w14:paraId="5839C16E" w14:textId="77777777" w:rsidTr="00195D76">
        <w:trPr>
          <w:cantSplit/>
          <w:jc w:val="center"/>
        </w:trPr>
        <w:tc>
          <w:tcPr>
            <w:tcW w:w="737" w:type="dxa"/>
            <w:tcBorders>
              <w:left w:val="single" w:sz="6" w:space="0" w:color="auto"/>
              <w:right w:val="single" w:sz="6" w:space="0" w:color="auto"/>
            </w:tcBorders>
          </w:tcPr>
          <w:p w14:paraId="1FA9F518"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562C4E9E"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CD0E660" w14:textId="77777777" w:rsidR="00BF46E1" w:rsidRPr="0041528A" w:rsidRDefault="00BF46E1" w:rsidP="0092045E">
            <w:pPr>
              <w:pStyle w:val="TAL"/>
            </w:pPr>
            <w:r w:rsidRPr="0041528A">
              <w:t>PROACTIVE COMMAND: RUN AT COMMAND 2.3.1</w:t>
            </w:r>
          </w:p>
        </w:tc>
        <w:tc>
          <w:tcPr>
            <w:tcW w:w="3776" w:type="dxa"/>
            <w:tcBorders>
              <w:left w:val="single" w:sz="6" w:space="0" w:color="auto"/>
              <w:right w:val="single" w:sz="6" w:space="0" w:color="auto"/>
            </w:tcBorders>
          </w:tcPr>
          <w:p w14:paraId="7522EF0D" w14:textId="77777777" w:rsidR="00BF46E1" w:rsidRPr="0041528A" w:rsidRDefault="00BF46E1" w:rsidP="0092045E">
            <w:pPr>
              <w:pStyle w:val="TAL"/>
            </w:pPr>
            <w:r w:rsidRPr="0041528A">
              <w:t>[BASIC-ICON, non self-explanatory, request IMSI]</w:t>
            </w:r>
          </w:p>
        </w:tc>
      </w:tr>
      <w:tr w:rsidR="00BF46E1" w:rsidRPr="0041528A" w14:paraId="3AF16666" w14:textId="77777777" w:rsidTr="00195D76">
        <w:trPr>
          <w:cantSplit/>
          <w:jc w:val="center"/>
        </w:trPr>
        <w:tc>
          <w:tcPr>
            <w:tcW w:w="737" w:type="dxa"/>
            <w:tcBorders>
              <w:left w:val="single" w:sz="6" w:space="0" w:color="auto"/>
              <w:right w:val="single" w:sz="6" w:space="0" w:color="auto"/>
            </w:tcBorders>
          </w:tcPr>
          <w:p w14:paraId="3ABE6E9B"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36A5FB63"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18A9DEF5" w14:textId="77777777" w:rsidR="00BF46E1" w:rsidRPr="0041528A" w:rsidRDefault="00BF46E1" w:rsidP="0092045E">
            <w:pPr>
              <w:pStyle w:val="TAL"/>
            </w:pPr>
            <w:r w:rsidRPr="0041528A">
              <w:t>Display "Basic Icon" without BASIC-ICON</w:t>
            </w:r>
          </w:p>
        </w:tc>
        <w:tc>
          <w:tcPr>
            <w:tcW w:w="3776" w:type="dxa"/>
            <w:tcBorders>
              <w:left w:val="single" w:sz="6" w:space="0" w:color="auto"/>
              <w:right w:val="single" w:sz="6" w:space="0" w:color="auto"/>
            </w:tcBorders>
          </w:tcPr>
          <w:p w14:paraId="47DB1640" w14:textId="77777777" w:rsidR="00BF46E1" w:rsidRPr="0041528A" w:rsidRDefault="00BF46E1" w:rsidP="0092045E">
            <w:pPr>
              <w:pStyle w:val="TAL"/>
            </w:pPr>
          </w:p>
        </w:tc>
      </w:tr>
      <w:tr w:rsidR="00BF46E1" w:rsidRPr="0041528A" w14:paraId="46C06027" w14:textId="77777777" w:rsidTr="00195D76">
        <w:trPr>
          <w:cantSplit/>
          <w:jc w:val="center"/>
        </w:trPr>
        <w:tc>
          <w:tcPr>
            <w:tcW w:w="737" w:type="dxa"/>
            <w:tcBorders>
              <w:left w:val="single" w:sz="6" w:space="0" w:color="auto"/>
              <w:bottom w:val="single" w:sz="4" w:space="0" w:color="auto"/>
              <w:right w:val="single" w:sz="6" w:space="0" w:color="auto"/>
            </w:tcBorders>
          </w:tcPr>
          <w:p w14:paraId="59F22607" w14:textId="77777777" w:rsidR="00BF46E1" w:rsidRPr="0041528A" w:rsidRDefault="00BF46E1" w:rsidP="0092045E">
            <w:pPr>
              <w:pStyle w:val="TAC"/>
            </w:pPr>
            <w:r w:rsidRPr="0041528A">
              <w:t>5</w:t>
            </w:r>
          </w:p>
        </w:tc>
        <w:tc>
          <w:tcPr>
            <w:tcW w:w="1232" w:type="dxa"/>
            <w:tcBorders>
              <w:left w:val="single" w:sz="6" w:space="0" w:color="auto"/>
              <w:bottom w:val="single" w:sz="4" w:space="0" w:color="auto"/>
              <w:right w:val="single" w:sz="6" w:space="0" w:color="auto"/>
            </w:tcBorders>
          </w:tcPr>
          <w:p w14:paraId="39A9C59E"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410F0787" w14:textId="77777777" w:rsidR="00BF46E1" w:rsidRPr="0041528A" w:rsidRDefault="00BF46E1" w:rsidP="0092045E">
            <w:pPr>
              <w:pStyle w:val="TAL"/>
            </w:pPr>
            <w:r w:rsidRPr="0041528A">
              <w:t>TERMINAL RESPONSE: RUN AT COMMAND 2.1.1B</w:t>
            </w:r>
          </w:p>
        </w:tc>
        <w:tc>
          <w:tcPr>
            <w:tcW w:w="3776" w:type="dxa"/>
            <w:tcBorders>
              <w:left w:val="single" w:sz="6" w:space="0" w:color="auto"/>
              <w:bottom w:val="single" w:sz="4" w:space="0" w:color="auto"/>
              <w:right w:val="single" w:sz="6" w:space="0" w:color="auto"/>
            </w:tcBorders>
          </w:tcPr>
          <w:p w14:paraId="78A0AAAB" w14:textId="77777777" w:rsidR="00BF46E1" w:rsidRPr="0041528A" w:rsidRDefault="00BF46E1" w:rsidP="0092045E">
            <w:pPr>
              <w:pStyle w:val="TAL"/>
            </w:pPr>
            <w:r w:rsidRPr="0041528A">
              <w:t>[Command performed but requested icon could not be displayed, AT response containing IMSI]</w:t>
            </w:r>
          </w:p>
        </w:tc>
      </w:tr>
    </w:tbl>
    <w:p w14:paraId="5D357FB9" w14:textId="77777777" w:rsidR="00BF46E1" w:rsidRPr="0041528A" w:rsidRDefault="00BF46E1" w:rsidP="00BF46E1"/>
    <w:p w14:paraId="6871C7F4" w14:textId="77777777" w:rsidR="00BF46E1" w:rsidRPr="0041528A" w:rsidRDefault="00BF46E1" w:rsidP="00BF46E1">
      <w:pPr>
        <w:pStyle w:val="TH"/>
      </w:pPr>
      <w:r w:rsidRPr="0041528A">
        <w:t>Expected Sequence 2.4A (RUN AT COMMAND, colour icon non self-explanatory, request IMSI,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6FF2C4C0" w14:textId="77777777" w:rsidTr="00195D76">
        <w:trPr>
          <w:cantSplit/>
          <w:jc w:val="center"/>
        </w:trPr>
        <w:tc>
          <w:tcPr>
            <w:tcW w:w="737" w:type="dxa"/>
            <w:tcBorders>
              <w:top w:val="single" w:sz="6" w:space="0" w:color="auto"/>
              <w:left w:val="single" w:sz="6" w:space="0" w:color="auto"/>
              <w:right w:val="single" w:sz="6" w:space="0" w:color="auto"/>
            </w:tcBorders>
          </w:tcPr>
          <w:p w14:paraId="7010BD1F"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4D34342A"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66C20A4B"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3D11D3AF" w14:textId="77777777" w:rsidR="00BF46E1" w:rsidRPr="0041528A" w:rsidRDefault="00BF46E1" w:rsidP="0092045E">
            <w:pPr>
              <w:pStyle w:val="TAH"/>
            </w:pPr>
            <w:r w:rsidRPr="0041528A">
              <w:t>Comments</w:t>
            </w:r>
          </w:p>
        </w:tc>
      </w:tr>
      <w:tr w:rsidR="00BF46E1" w:rsidRPr="0041528A" w14:paraId="67247239" w14:textId="77777777" w:rsidTr="00195D76">
        <w:trPr>
          <w:cantSplit/>
          <w:jc w:val="center"/>
        </w:trPr>
        <w:tc>
          <w:tcPr>
            <w:tcW w:w="737" w:type="dxa"/>
            <w:tcBorders>
              <w:top w:val="single" w:sz="6" w:space="0" w:color="auto"/>
              <w:left w:val="single" w:sz="6" w:space="0" w:color="auto"/>
              <w:right w:val="single" w:sz="6" w:space="0" w:color="auto"/>
            </w:tcBorders>
          </w:tcPr>
          <w:p w14:paraId="4F72F455"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08144104"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0C0EEBA8" w14:textId="77777777" w:rsidR="00BF46E1" w:rsidRPr="0041528A" w:rsidRDefault="00BF46E1" w:rsidP="0092045E">
            <w:pPr>
              <w:pStyle w:val="TAL"/>
            </w:pPr>
            <w:r w:rsidRPr="0041528A">
              <w:t>PROACTIVE COMMAND PENDING: RUN AT COMMAND 2.4.1</w:t>
            </w:r>
          </w:p>
        </w:tc>
        <w:tc>
          <w:tcPr>
            <w:tcW w:w="3776" w:type="dxa"/>
            <w:tcBorders>
              <w:left w:val="single" w:sz="6" w:space="0" w:color="auto"/>
              <w:right w:val="single" w:sz="6" w:space="0" w:color="auto"/>
            </w:tcBorders>
          </w:tcPr>
          <w:p w14:paraId="33733E29" w14:textId="77777777" w:rsidR="00BF46E1" w:rsidRPr="0041528A" w:rsidRDefault="00BF46E1" w:rsidP="0092045E">
            <w:pPr>
              <w:pStyle w:val="TAL"/>
            </w:pPr>
          </w:p>
        </w:tc>
      </w:tr>
      <w:tr w:rsidR="00BF46E1" w:rsidRPr="0041528A" w14:paraId="214F2CF2" w14:textId="77777777" w:rsidTr="00195D76">
        <w:trPr>
          <w:cantSplit/>
          <w:jc w:val="center"/>
        </w:trPr>
        <w:tc>
          <w:tcPr>
            <w:tcW w:w="737" w:type="dxa"/>
            <w:tcBorders>
              <w:left w:val="single" w:sz="6" w:space="0" w:color="auto"/>
              <w:right w:val="single" w:sz="6" w:space="0" w:color="auto"/>
            </w:tcBorders>
          </w:tcPr>
          <w:p w14:paraId="7C3EF1E9"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15D3657E"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9E95156"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36E243C8" w14:textId="77777777" w:rsidR="00BF46E1" w:rsidRPr="0041528A" w:rsidRDefault="00BF46E1" w:rsidP="0092045E">
            <w:pPr>
              <w:pStyle w:val="TAL"/>
            </w:pPr>
          </w:p>
        </w:tc>
      </w:tr>
      <w:tr w:rsidR="00BF46E1" w:rsidRPr="0041528A" w14:paraId="3A17132B" w14:textId="77777777" w:rsidTr="00195D76">
        <w:trPr>
          <w:cantSplit/>
          <w:jc w:val="center"/>
        </w:trPr>
        <w:tc>
          <w:tcPr>
            <w:tcW w:w="737" w:type="dxa"/>
            <w:tcBorders>
              <w:left w:val="single" w:sz="6" w:space="0" w:color="auto"/>
              <w:right w:val="single" w:sz="6" w:space="0" w:color="auto"/>
            </w:tcBorders>
          </w:tcPr>
          <w:p w14:paraId="757BF8DB"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3006EB8F"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487AC7C" w14:textId="77777777" w:rsidR="00BF46E1" w:rsidRPr="0041528A" w:rsidRDefault="00BF46E1" w:rsidP="0092045E">
            <w:pPr>
              <w:pStyle w:val="TAL"/>
            </w:pPr>
            <w:r w:rsidRPr="0041528A">
              <w:t>PROACTIVE COMMAND: RUN AT COMMAND 2.4.1</w:t>
            </w:r>
          </w:p>
        </w:tc>
        <w:tc>
          <w:tcPr>
            <w:tcW w:w="3776" w:type="dxa"/>
            <w:tcBorders>
              <w:left w:val="single" w:sz="6" w:space="0" w:color="auto"/>
              <w:right w:val="single" w:sz="6" w:space="0" w:color="auto"/>
            </w:tcBorders>
          </w:tcPr>
          <w:p w14:paraId="33F0DB3A" w14:textId="77777777" w:rsidR="00BF46E1" w:rsidRPr="0041528A" w:rsidRDefault="00BF46E1" w:rsidP="0092045E">
            <w:pPr>
              <w:pStyle w:val="TAL"/>
            </w:pPr>
            <w:r w:rsidRPr="0041528A">
              <w:t>[COLOUR-ICON, non self-explanatory, request IMSI]</w:t>
            </w:r>
          </w:p>
        </w:tc>
      </w:tr>
      <w:tr w:rsidR="00BF46E1" w:rsidRPr="0041528A" w14:paraId="6D308821" w14:textId="77777777" w:rsidTr="00195D76">
        <w:trPr>
          <w:cantSplit/>
          <w:jc w:val="center"/>
        </w:trPr>
        <w:tc>
          <w:tcPr>
            <w:tcW w:w="737" w:type="dxa"/>
            <w:tcBorders>
              <w:left w:val="single" w:sz="6" w:space="0" w:color="auto"/>
              <w:right w:val="single" w:sz="6" w:space="0" w:color="auto"/>
            </w:tcBorders>
          </w:tcPr>
          <w:p w14:paraId="22471CF5"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1D2EAFA8"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231592E7" w14:textId="77777777" w:rsidR="00BF46E1" w:rsidRPr="0041528A" w:rsidRDefault="00BF46E1" w:rsidP="0092045E">
            <w:pPr>
              <w:pStyle w:val="TAL"/>
            </w:pPr>
            <w:r w:rsidRPr="0041528A">
              <w:t>Display "Colour Icon" and COLOUR-ICON</w:t>
            </w:r>
          </w:p>
        </w:tc>
        <w:tc>
          <w:tcPr>
            <w:tcW w:w="3776" w:type="dxa"/>
            <w:tcBorders>
              <w:left w:val="single" w:sz="6" w:space="0" w:color="auto"/>
              <w:right w:val="single" w:sz="6" w:space="0" w:color="auto"/>
            </w:tcBorders>
          </w:tcPr>
          <w:p w14:paraId="0DB17DB7" w14:textId="77777777" w:rsidR="00BF46E1" w:rsidRPr="0041528A" w:rsidRDefault="00BF46E1" w:rsidP="0092045E">
            <w:pPr>
              <w:pStyle w:val="TAL"/>
            </w:pPr>
          </w:p>
        </w:tc>
      </w:tr>
      <w:tr w:rsidR="00BF46E1" w:rsidRPr="0041528A" w14:paraId="389285F2" w14:textId="77777777" w:rsidTr="00195D76">
        <w:trPr>
          <w:cantSplit/>
          <w:jc w:val="center"/>
        </w:trPr>
        <w:tc>
          <w:tcPr>
            <w:tcW w:w="737" w:type="dxa"/>
            <w:tcBorders>
              <w:left w:val="single" w:sz="6" w:space="0" w:color="auto"/>
              <w:bottom w:val="single" w:sz="4" w:space="0" w:color="auto"/>
              <w:right w:val="single" w:sz="6" w:space="0" w:color="auto"/>
            </w:tcBorders>
          </w:tcPr>
          <w:p w14:paraId="79E35218" w14:textId="77777777" w:rsidR="00BF46E1" w:rsidRPr="0041528A" w:rsidRDefault="00BF46E1" w:rsidP="0092045E">
            <w:pPr>
              <w:pStyle w:val="TAC"/>
            </w:pPr>
            <w:r w:rsidRPr="0041528A">
              <w:t>5</w:t>
            </w:r>
          </w:p>
        </w:tc>
        <w:tc>
          <w:tcPr>
            <w:tcW w:w="1232" w:type="dxa"/>
            <w:tcBorders>
              <w:left w:val="single" w:sz="6" w:space="0" w:color="auto"/>
              <w:bottom w:val="single" w:sz="4" w:space="0" w:color="auto"/>
              <w:right w:val="single" w:sz="6" w:space="0" w:color="auto"/>
            </w:tcBorders>
          </w:tcPr>
          <w:p w14:paraId="20D16984"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1CC9BE1A" w14:textId="77777777" w:rsidR="00BF46E1" w:rsidRPr="0041528A" w:rsidRDefault="00BF46E1" w:rsidP="0092045E">
            <w:pPr>
              <w:pStyle w:val="TAL"/>
            </w:pPr>
            <w:r w:rsidRPr="0041528A">
              <w:t>TERMINAL RESPONSE: RUN AT COMMAND 2.1.1A</w:t>
            </w:r>
          </w:p>
        </w:tc>
        <w:tc>
          <w:tcPr>
            <w:tcW w:w="3776" w:type="dxa"/>
            <w:tcBorders>
              <w:left w:val="single" w:sz="6" w:space="0" w:color="auto"/>
              <w:bottom w:val="single" w:sz="4" w:space="0" w:color="auto"/>
              <w:right w:val="single" w:sz="6" w:space="0" w:color="auto"/>
            </w:tcBorders>
          </w:tcPr>
          <w:p w14:paraId="028EBA6C" w14:textId="77777777" w:rsidR="00BF46E1" w:rsidRPr="0041528A" w:rsidRDefault="00BF46E1" w:rsidP="0092045E">
            <w:pPr>
              <w:pStyle w:val="TAL"/>
            </w:pPr>
            <w:r w:rsidRPr="0041528A">
              <w:t>[Command performed successfully, AT response containing IMSI]</w:t>
            </w:r>
            <w:r w:rsidRPr="0041528A">
              <w:br/>
            </w:r>
          </w:p>
        </w:tc>
      </w:tr>
    </w:tbl>
    <w:p w14:paraId="68295E0B" w14:textId="77777777" w:rsidR="00BF46E1" w:rsidRPr="0041528A" w:rsidRDefault="00BF46E1" w:rsidP="00BF46E1"/>
    <w:p w14:paraId="1609C7A1" w14:textId="77777777" w:rsidR="00BF46E1" w:rsidRPr="0041528A" w:rsidRDefault="00BF46E1" w:rsidP="00BF46E1">
      <w:r w:rsidRPr="0041528A">
        <w:t>PROACTIVE COMMAND: RUN AT COMMAND 2.4.1</w:t>
      </w:r>
    </w:p>
    <w:p w14:paraId="103C3A17" w14:textId="77777777" w:rsidR="00BF46E1" w:rsidRPr="0041528A" w:rsidRDefault="00BF46E1" w:rsidP="00BF46E1">
      <w:r w:rsidRPr="0041528A">
        <w:t>Logically:</w:t>
      </w:r>
    </w:p>
    <w:p w14:paraId="718D4C95" w14:textId="77777777" w:rsidR="00BF46E1" w:rsidRPr="0041528A" w:rsidRDefault="00BF46E1" w:rsidP="0041528A">
      <w:pPr>
        <w:pStyle w:val="EW"/>
      </w:pPr>
      <w:r w:rsidRPr="0041528A">
        <w:t>Command details</w:t>
      </w:r>
    </w:p>
    <w:p w14:paraId="54BFF43A" w14:textId="77777777" w:rsidR="00BF46E1" w:rsidRPr="0041528A" w:rsidRDefault="00BF46E1" w:rsidP="0041528A">
      <w:pPr>
        <w:pStyle w:val="EW"/>
      </w:pPr>
      <w:r w:rsidRPr="0041528A">
        <w:tab/>
        <w:t>Command number:</w:t>
      </w:r>
      <w:r w:rsidRPr="0041528A">
        <w:tab/>
        <w:t>1</w:t>
      </w:r>
    </w:p>
    <w:p w14:paraId="630937E6" w14:textId="77777777" w:rsidR="00BF46E1" w:rsidRPr="0041528A" w:rsidRDefault="00BF46E1" w:rsidP="0041528A">
      <w:pPr>
        <w:pStyle w:val="EW"/>
      </w:pPr>
      <w:r w:rsidRPr="0041528A">
        <w:tab/>
        <w:t>Command type:</w:t>
      </w:r>
      <w:r w:rsidRPr="0041528A">
        <w:tab/>
        <w:t>RUN AT COMMAND</w:t>
      </w:r>
    </w:p>
    <w:p w14:paraId="73B262CB" w14:textId="77777777" w:rsidR="00BF46E1" w:rsidRPr="0041528A" w:rsidRDefault="00BF46E1" w:rsidP="0041528A">
      <w:pPr>
        <w:pStyle w:val="EW"/>
      </w:pPr>
      <w:r w:rsidRPr="0041528A">
        <w:tab/>
        <w:t>Command qualifier:</w:t>
      </w:r>
      <w:r w:rsidRPr="0041528A">
        <w:tab/>
        <w:t>"00"</w:t>
      </w:r>
    </w:p>
    <w:p w14:paraId="1D8509B2" w14:textId="77777777" w:rsidR="00BF46E1" w:rsidRPr="0041528A" w:rsidRDefault="00BF46E1" w:rsidP="0041528A">
      <w:pPr>
        <w:pStyle w:val="EW"/>
      </w:pPr>
      <w:r w:rsidRPr="0041528A">
        <w:t>Device identities</w:t>
      </w:r>
    </w:p>
    <w:p w14:paraId="13D1C690" w14:textId="77777777" w:rsidR="00BF46E1" w:rsidRPr="0041528A" w:rsidRDefault="00BF46E1" w:rsidP="0041528A">
      <w:pPr>
        <w:pStyle w:val="EW"/>
      </w:pPr>
      <w:r w:rsidRPr="0041528A">
        <w:tab/>
        <w:t>Source device:</w:t>
      </w:r>
      <w:r w:rsidRPr="0041528A">
        <w:tab/>
        <w:t>UICC</w:t>
      </w:r>
    </w:p>
    <w:p w14:paraId="71BB2E11" w14:textId="77777777" w:rsidR="00BF46E1" w:rsidRPr="0041528A" w:rsidRDefault="00BF46E1" w:rsidP="0041528A">
      <w:pPr>
        <w:pStyle w:val="EW"/>
      </w:pPr>
      <w:r w:rsidRPr="0041528A">
        <w:tab/>
        <w:t>Destination device:</w:t>
      </w:r>
      <w:r w:rsidRPr="0041528A">
        <w:tab/>
        <w:t>ME</w:t>
      </w:r>
    </w:p>
    <w:p w14:paraId="34E34560" w14:textId="77777777" w:rsidR="00BF46E1" w:rsidRPr="0041528A" w:rsidRDefault="00BF46E1" w:rsidP="0041528A">
      <w:pPr>
        <w:pStyle w:val="EW"/>
      </w:pPr>
      <w:r w:rsidRPr="0041528A">
        <w:t>Alpha Identifier</w:t>
      </w:r>
    </w:p>
    <w:p w14:paraId="0DE94FD1" w14:textId="77777777" w:rsidR="00BF46E1" w:rsidRPr="0041528A" w:rsidRDefault="00BF46E1" w:rsidP="0041528A">
      <w:pPr>
        <w:pStyle w:val="EW"/>
      </w:pPr>
      <w:r w:rsidRPr="0041528A">
        <w:tab/>
        <w:t>Alpha identifier:</w:t>
      </w:r>
      <w:r w:rsidRPr="0041528A">
        <w:tab/>
        <w:t>"Colour Icon"</w:t>
      </w:r>
    </w:p>
    <w:p w14:paraId="4AA7B388" w14:textId="77777777" w:rsidR="00BF46E1" w:rsidRPr="0041528A" w:rsidRDefault="00BF46E1" w:rsidP="0041528A">
      <w:pPr>
        <w:pStyle w:val="EW"/>
      </w:pPr>
      <w:r w:rsidRPr="0041528A">
        <w:t>AT Command</w:t>
      </w:r>
    </w:p>
    <w:p w14:paraId="1E9F4180" w14:textId="77777777" w:rsidR="00BF46E1" w:rsidRPr="0041528A" w:rsidRDefault="00BF46E1" w:rsidP="0041528A">
      <w:pPr>
        <w:pStyle w:val="EW"/>
      </w:pPr>
      <w:r w:rsidRPr="0041528A">
        <w:tab/>
        <w:t>AT Command string:</w:t>
      </w:r>
      <w:r w:rsidRPr="0041528A">
        <w:tab/>
        <w:t>"AT+CIMI&lt;CR&gt;"</w:t>
      </w:r>
    </w:p>
    <w:p w14:paraId="5EA07DDA" w14:textId="77777777" w:rsidR="00BF46E1" w:rsidRPr="0041528A" w:rsidRDefault="00BF46E1" w:rsidP="0041528A">
      <w:pPr>
        <w:pStyle w:val="EW"/>
      </w:pPr>
      <w:r w:rsidRPr="0041528A">
        <w:t>Icon identifier:</w:t>
      </w:r>
    </w:p>
    <w:p w14:paraId="4E08F06E" w14:textId="77777777" w:rsidR="00BF46E1" w:rsidRPr="0041528A" w:rsidRDefault="00BF46E1" w:rsidP="0041528A">
      <w:pPr>
        <w:pStyle w:val="EW"/>
      </w:pPr>
      <w:r w:rsidRPr="0041528A">
        <w:tab/>
        <w:t>Icon qualifier:</w:t>
      </w:r>
      <w:r w:rsidRPr="0041528A">
        <w:tab/>
        <w:t>icon is self-explanatory</w:t>
      </w:r>
    </w:p>
    <w:p w14:paraId="47FC9CCE" w14:textId="77777777" w:rsidR="00BF46E1" w:rsidRPr="0041528A" w:rsidRDefault="00BF46E1" w:rsidP="0041528A">
      <w:pPr>
        <w:pStyle w:val="EX"/>
      </w:pPr>
      <w:r w:rsidRPr="0041528A">
        <w:tab/>
        <w:t>Icon identifier:</w:t>
      </w:r>
      <w:r w:rsidRPr="0041528A">
        <w:tab/>
        <w:t>record 2 in EF</w:t>
      </w:r>
      <w:r w:rsidRPr="0041528A">
        <w:rPr>
          <w:vertAlign w:val="subscript"/>
        </w:rPr>
        <w:t>(IMG)</w:t>
      </w:r>
    </w:p>
    <w:p w14:paraId="41185371" w14:textId="77777777" w:rsidR="00BF46E1" w:rsidRPr="0041528A" w:rsidRDefault="00BF46E1" w:rsidP="00BF46E1">
      <w:r w:rsidRPr="0041528A">
        <w:t>Coding:</w:t>
      </w:r>
    </w:p>
    <w:p w14:paraId="5D45F04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6860C2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F1F2EDA"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A554C58"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55E9C11" w14:textId="77777777" w:rsidR="00BF46E1" w:rsidRPr="0041528A" w:rsidRDefault="00BF46E1" w:rsidP="0092045E">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599618AF"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E3DC99D"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36C7648"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30297E1"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15893F8C"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D57A92A"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7018FCB"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1F628ED"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B8CDF31"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65B4580" w14:textId="77777777" w:rsidR="00BF46E1" w:rsidRPr="0041528A" w:rsidRDefault="00BF46E1" w:rsidP="0092045E">
            <w:pPr>
              <w:pStyle w:val="TAC"/>
            </w:pPr>
            <w:r w:rsidRPr="0041528A">
              <w:t>85</w:t>
            </w:r>
          </w:p>
        </w:tc>
      </w:tr>
      <w:tr w:rsidR="00BF46E1" w:rsidRPr="0041528A" w14:paraId="4B7CC111" w14:textId="77777777" w:rsidTr="00195D76">
        <w:trPr>
          <w:jc w:val="center"/>
        </w:trPr>
        <w:tc>
          <w:tcPr>
            <w:tcW w:w="1134" w:type="dxa"/>
            <w:tcBorders>
              <w:top w:val="single" w:sz="4" w:space="0" w:color="auto"/>
              <w:right w:val="single" w:sz="4" w:space="0" w:color="auto"/>
            </w:tcBorders>
          </w:tcPr>
          <w:p w14:paraId="1F8D070A"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053E06E"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2CD58E9D"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7CCEEC9"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BF15D67" w14:textId="77777777" w:rsidR="00BF46E1" w:rsidRPr="0041528A" w:rsidRDefault="00BF46E1" w:rsidP="0092045E">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6598FDBA"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394AA316"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7F5F46A6" w14:textId="77777777" w:rsidR="00BF46E1" w:rsidRPr="0041528A" w:rsidRDefault="00BF46E1" w:rsidP="0092045E">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5264F56"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9BE41A1"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2E8777D" w14:textId="77777777" w:rsidR="00BF46E1" w:rsidRPr="0041528A" w:rsidRDefault="00BF46E1" w:rsidP="0092045E">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2B3C9A27"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EF2964C" w14:textId="77777777" w:rsidR="00BF46E1" w:rsidRPr="0041528A" w:rsidRDefault="00BF46E1" w:rsidP="0092045E">
            <w:pPr>
              <w:pStyle w:val="TAC"/>
            </w:pPr>
            <w:r w:rsidRPr="0041528A">
              <w:t>6E</w:t>
            </w:r>
          </w:p>
        </w:tc>
      </w:tr>
      <w:tr w:rsidR="00BF46E1" w:rsidRPr="0041528A" w14:paraId="12647769" w14:textId="77777777" w:rsidTr="00195D76">
        <w:trPr>
          <w:jc w:val="center"/>
        </w:trPr>
        <w:tc>
          <w:tcPr>
            <w:tcW w:w="1134" w:type="dxa"/>
            <w:tcBorders>
              <w:right w:val="single" w:sz="4" w:space="0" w:color="auto"/>
            </w:tcBorders>
          </w:tcPr>
          <w:p w14:paraId="0C0792C1"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995A6F8"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1D333C0E"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5193B542"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A9D8C74"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922120F"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2B1BB413"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0D802A9"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59EAEB5A"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2453D35C"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EE026F8"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3843DAED" w14:textId="77777777" w:rsidR="00BF46E1" w:rsidRPr="0041528A" w:rsidRDefault="00BF46E1" w:rsidP="0092045E">
            <w:pPr>
              <w:pStyle w:val="TAC"/>
            </w:pPr>
            <w:r w:rsidRPr="0041528A">
              <w:t>9E</w:t>
            </w:r>
          </w:p>
        </w:tc>
        <w:tc>
          <w:tcPr>
            <w:tcW w:w="567" w:type="dxa"/>
            <w:tcBorders>
              <w:top w:val="single" w:sz="4" w:space="0" w:color="auto"/>
              <w:left w:val="single" w:sz="4" w:space="0" w:color="auto"/>
              <w:bottom w:val="single" w:sz="4" w:space="0" w:color="auto"/>
              <w:right w:val="single" w:sz="4" w:space="0" w:color="auto"/>
            </w:tcBorders>
          </w:tcPr>
          <w:p w14:paraId="1E327FFB" w14:textId="77777777" w:rsidR="00BF46E1" w:rsidRPr="0041528A" w:rsidRDefault="00BF46E1" w:rsidP="0092045E">
            <w:pPr>
              <w:pStyle w:val="TAC"/>
            </w:pPr>
            <w:r w:rsidRPr="0041528A">
              <w:t>02</w:t>
            </w:r>
          </w:p>
        </w:tc>
      </w:tr>
      <w:tr w:rsidR="00BF46E1" w:rsidRPr="0041528A" w14:paraId="17066E9A" w14:textId="77777777" w:rsidTr="00195D76">
        <w:trPr>
          <w:jc w:val="center"/>
        </w:trPr>
        <w:tc>
          <w:tcPr>
            <w:tcW w:w="1134" w:type="dxa"/>
            <w:tcBorders>
              <w:right w:val="single" w:sz="4" w:space="0" w:color="auto"/>
            </w:tcBorders>
          </w:tcPr>
          <w:p w14:paraId="3345A59A"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1EED01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1B2300B"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BE9CB1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32235C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2762B7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A6E976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FB3FB9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6C815F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4FF887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A22E7A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81D511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7BC1F37" w14:textId="77777777" w:rsidR="00BF46E1" w:rsidRPr="0041528A" w:rsidRDefault="00BF46E1" w:rsidP="0092045E">
            <w:pPr>
              <w:pStyle w:val="TAC"/>
            </w:pPr>
          </w:p>
        </w:tc>
      </w:tr>
    </w:tbl>
    <w:p w14:paraId="6CCDD9D1" w14:textId="77777777" w:rsidR="00BF46E1" w:rsidRPr="0041528A" w:rsidRDefault="00BF46E1" w:rsidP="00BF46E1"/>
    <w:p w14:paraId="302A18E5" w14:textId="77777777" w:rsidR="00BF46E1" w:rsidRPr="0041528A" w:rsidRDefault="00BF46E1" w:rsidP="00BF46E1">
      <w:pPr>
        <w:pStyle w:val="TH"/>
      </w:pPr>
      <w:r w:rsidRPr="0041528A">
        <w:lastRenderedPageBreak/>
        <w:t>Expected Sequence 2.4B (RUN AT COMMAND, colour icon non self-explanatory, request IMSI, requested icon could not be displayed)</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2D4799DA" w14:textId="77777777" w:rsidTr="00195D76">
        <w:trPr>
          <w:cantSplit/>
          <w:jc w:val="center"/>
        </w:trPr>
        <w:tc>
          <w:tcPr>
            <w:tcW w:w="737" w:type="dxa"/>
            <w:tcBorders>
              <w:top w:val="single" w:sz="6" w:space="0" w:color="auto"/>
              <w:left w:val="single" w:sz="6" w:space="0" w:color="auto"/>
              <w:right w:val="single" w:sz="6" w:space="0" w:color="auto"/>
            </w:tcBorders>
          </w:tcPr>
          <w:p w14:paraId="5A09C74E"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442FEB6E"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7D67AA9B"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0D08FFBC" w14:textId="77777777" w:rsidR="00BF46E1" w:rsidRPr="0041528A" w:rsidRDefault="00BF46E1" w:rsidP="0092045E">
            <w:pPr>
              <w:pStyle w:val="TAH"/>
            </w:pPr>
            <w:r w:rsidRPr="0041528A">
              <w:t>Comments</w:t>
            </w:r>
          </w:p>
        </w:tc>
      </w:tr>
      <w:tr w:rsidR="00BF46E1" w:rsidRPr="0041528A" w14:paraId="1035ED7F" w14:textId="77777777" w:rsidTr="00195D76">
        <w:trPr>
          <w:cantSplit/>
          <w:jc w:val="center"/>
        </w:trPr>
        <w:tc>
          <w:tcPr>
            <w:tcW w:w="737" w:type="dxa"/>
            <w:tcBorders>
              <w:top w:val="single" w:sz="6" w:space="0" w:color="auto"/>
              <w:left w:val="single" w:sz="6" w:space="0" w:color="auto"/>
              <w:right w:val="single" w:sz="6" w:space="0" w:color="auto"/>
            </w:tcBorders>
          </w:tcPr>
          <w:p w14:paraId="2EE60FC5"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4AF7CEA9"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1FBFF7EC" w14:textId="77777777" w:rsidR="00BF46E1" w:rsidRPr="0041528A" w:rsidRDefault="00BF46E1" w:rsidP="0092045E">
            <w:pPr>
              <w:pStyle w:val="TAL"/>
            </w:pPr>
            <w:r w:rsidRPr="0041528A">
              <w:t>PROACTIVE COMMAND PENDING: RUN AT COMMAND 2.4.1</w:t>
            </w:r>
          </w:p>
        </w:tc>
        <w:tc>
          <w:tcPr>
            <w:tcW w:w="3776" w:type="dxa"/>
            <w:tcBorders>
              <w:left w:val="single" w:sz="6" w:space="0" w:color="auto"/>
              <w:right w:val="single" w:sz="6" w:space="0" w:color="auto"/>
            </w:tcBorders>
          </w:tcPr>
          <w:p w14:paraId="2296DA00" w14:textId="77777777" w:rsidR="00BF46E1" w:rsidRPr="0041528A" w:rsidRDefault="00BF46E1" w:rsidP="0092045E">
            <w:pPr>
              <w:pStyle w:val="TAL"/>
            </w:pPr>
          </w:p>
        </w:tc>
      </w:tr>
      <w:tr w:rsidR="00BF46E1" w:rsidRPr="0041528A" w14:paraId="2970F617" w14:textId="77777777" w:rsidTr="00195D76">
        <w:trPr>
          <w:cantSplit/>
          <w:jc w:val="center"/>
        </w:trPr>
        <w:tc>
          <w:tcPr>
            <w:tcW w:w="737" w:type="dxa"/>
            <w:tcBorders>
              <w:left w:val="single" w:sz="6" w:space="0" w:color="auto"/>
              <w:right w:val="single" w:sz="6" w:space="0" w:color="auto"/>
            </w:tcBorders>
          </w:tcPr>
          <w:p w14:paraId="7FE4DD27"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0A050DF8"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EF58CAD"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2D22C1C9" w14:textId="77777777" w:rsidR="00BF46E1" w:rsidRPr="0041528A" w:rsidRDefault="00BF46E1" w:rsidP="0092045E">
            <w:pPr>
              <w:pStyle w:val="TAL"/>
            </w:pPr>
          </w:p>
        </w:tc>
      </w:tr>
      <w:tr w:rsidR="00BF46E1" w:rsidRPr="0041528A" w14:paraId="038A5B3E" w14:textId="77777777" w:rsidTr="00195D76">
        <w:trPr>
          <w:cantSplit/>
          <w:jc w:val="center"/>
        </w:trPr>
        <w:tc>
          <w:tcPr>
            <w:tcW w:w="737" w:type="dxa"/>
            <w:tcBorders>
              <w:left w:val="single" w:sz="6" w:space="0" w:color="auto"/>
              <w:right w:val="single" w:sz="6" w:space="0" w:color="auto"/>
            </w:tcBorders>
          </w:tcPr>
          <w:p w14:paraId="6D9DA16D"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5346C0F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C65B2FF" w14:textId="77777777" w:rsidR="00BF46E1" w:rsidRPr="0041528A" w:rsidRDefault="00BF46E1" w:rsidP="0092045E">
            <w:pPr>
              <w:pStyle w:val="TAL"/>
            </w:pPr>
            <w:r w:rsidRPr="0041528A">
              <w:t>PROACTIVE COMMAND: RUN AT COMMAND 2.4.1</w:t>
            </w:r>
          </w:p>
        </w:tc>
        <w:tc>
          <w:tcPr>
            <w:tcW w:w="3776" w:type="dxa"/>
            <w:tcBorders>
              <w:left w:val="single" w:sz="6" w:space="0" w:color="auto"/>
              <w:right w:val="single" w:sz="6" w:space="0" w:color="auto"/>
            </w:tcBorders>
          </w:tcPr>
          <w:p w14:paraId="4490D6B9" w14:textId="77777777" w:rsidR="00BF46E1" w:rsidRPr="0041528A" w:rsidRDefault="00BF46E1" w:rsidP="0092045E">
            <w:pPr>
              <w:pStyle w:val="TAL"/>
            </w:pPr>
            <w:r w:rsidRPr="0041528A">
              <w:t>[COLOUR-ICON, non self-explanatory, request IMSI]</w:t>
            </w:r>
          </w:p>
        </w:tc>
      </w:tr>
      <w:tr w:rsidR="00BF46E1" w:rsidRPr="0041528A" w14:paraId="3EAFC248" w14:textId="77777777" w:rsidTr="00195D76">
        <w:trPr>
          <w:cantSplit/>
          <w:jc w:val="center"/>
        </w:trPr>
        <w:tc>
          <w:tcPr>
            <w:tcW w:w="737" w:type="dxa"/>
            <w:tcBorders>
              <w:left w:val="single" w:sz="6" w:space="0" w:color="auto"/>
              <w:right w:val="single" w:sz="6" w:space="0" w:color="auto"/>
            </w:tcBorders>
          </w:tcPr>
          <w:p w14:paraId="6DDAF971"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04A04C6E"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14A0CC7D" w14:textId="77777777" w:rsidR="00BF46E1" w:rsidRPr="0041528A" w:rsidRDefault="00BF46E1" w:rsidP="0092045E">
            <w:pPr>
              <w:pStyle w:val="TAL"/>
            </w:pPr>
            <w:r w:rsidRPr="0041528A">
              <w:t>Display "Colour Icon" without COLOUR-ICON</w:t>
            </w:r>
          </w:p>
        </w:tc>
        <w:tc>
          <w:tcPr>
            <w:tcW w:w="3776" w:type="dxa"/>
            <w:tcBorders>
              <w:left w:val="single" w:sz="6" w:space="0" w:color="auto"/>
              <w:right w:val="single" w:sz="6" w:space="0" w:color="auto"/>
            </w:tcBorders>
          </w:tcPr>
          <w:p w14:paraId="77D1978C" w14:textId="77777777" w:rsidR="00BF46E1" w:rsidRPr="0041528A" w:rsidRDefault="00BF46E1" w:rsidP="0092045E">
            <w:pPr>
              <w:pStyle w:val="TAL"/>
            </w:pPr>
          </w:p>
        </w:tc>
      </w:tr>
      <w:tr w:rsidR="00BF46E1" w:rsidRPr="0041528A" w14:paraId="4FF18DAB" w14:textId="77777777" w:rsidTr="00195D76">
        <w:trPr>
          <w:cantSplit/>
          <w:jc w:val="center"/>
        </w:trPr>
        <w:tc>
          <w:tcPr>
            <w:tcW w:w="737" w:type="dxa"/>
            <w:tcBorders>
              <w:left w:val="single" w:sz="6" w:space="0" w:color="auto"/>
              <w:bottom w:val="single" w:sz="4" w:space="0" w:color="auto"/>
              <w:right w:val="single" w:sz="6" w:space="0" w:color="auto"/>
            </w:tcBorders>
          </w:tcPr>
          <w:p w14:paraId="77BD17B3" w14:textId="77777777" w:rsidR="00BF46E1" w:rsidRPr="0041528A" w:rsidRDefault="00BF46E1" w:rsidP="0092045E">
            <w:pPr>
              <w:pStyle w:val="TAC"/>
            </w:pPr>
            <w:r w:rsidRPr="0041528A">
              <w:t>5</w:t>
            </w:r>
          </w:p>
        </w:tc>
        <w:tc>
          <w:tcPr>
            <w:tcW w:w="1232" w:type="dxa"/>
            <w:tcBorders>
              <w:left w:val="single" w:sz="6" w:space="0" w:color="auto"/>
              <w:bottom w:val="single" w:sz="4" w:space="0" w:color="auto"/>
              <w:right w:val="single" w:sz="6" w:space="0" w:color="auto"/>
            </w:tcBorders>
          </w:tcPr>
          <w:p w14:paraId="2C431C2C"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259C9E6D" w14:textId="77777777" w:rsidR="00BF46E1" w:rsidRPr="0041528A" w:rsidRDefault="00BF46E1" w:rsidP="0092045E">
            <w:pPr>
              <w:pStyle w:val="TAL"/>
            </w:pPr>
            <w:r w:rsidRPr="0041528A">
              <w:t>TERMINAL RESPONSE: RUN AT COMMAND 2.1.1B</w:t>
            </w:r>
          </w:p>
        </w:tc>
        <w:tc>
          <w:tcPr>
            <w:tcW w:w="3776" w:type="dxa"/>
            <w:tcBorders>
              <w:left w:val="single" w:sz="6" w:space="0" w:color="auto"/>
              <w:bottom w:val="single" w:sz="4" w:space="0" w:color="auto"/>
              <w:right w:val="single" w:sz="6" w:space="0" w:color="auto"/>
            </w:tcBorders>
          </w:tcPr>
          <w:p w14:paraId="0476784B" w14:textId="77777777" w:rsidR="00BF46E1" w:rsidRPr="0041528A" w:rsidRDefault="00BF46E1" w:rsidP="0092045E">
            <w:pPr>
              <w:pStyle w:val="TAL"/>
            </w:pPr>
            <w:r w:rsidRPr="0041528A">
              <w:t>[Command performed but requested icon could not be displayed, AT response containing IMSI]</w:t>
            </w:r>
          </w:p>
        </w:tc>
      </w:tr>
    </w:tbl>
    <w:p w14:paraId="00D4AA59" w14:textId="77777777" w:rsidR="00BF46E1" w:rsidRPr="0041528A" w:rsidRDefault="00BF46E1" w:rsidP="00BF46E1"/>
    <w:p w14:paraId="7997C7E9" w14:textId="77777777" w:rsidR="00BF46E1" w:rsidRPr="0041528A" w:rsidRDefault="00BF46E1" w:rsidP="00BF46E1">
      <w:pPr>
        <w:pStyle w:val="TH"/>
      </w:pPr>
      <w:r w:rsidRPr="0041528A">
        <w:t>Expected Sequence 2.5 (RUN AT COMMAND, basic icon non self-explanatory, no alpha identifier presented)</w:t>
      </w:r>
    </w:p>
    <w:tbl>
      <w:tblPr>
        <w:tblW w:w="0" w:type="auto"/>
        <w:jc w:val="center"/>
        <w:tblLayout w:type="fixed"/>
        <w:tblCellMar>
          <w:left w:w="28" w:type="dxa"/>
          <w:right w:w="56" w:type="dxa"/>
        </w:tblCellMar>
        <w:tblLook w:val="0000" w:firstRow="0" w:lastRow="0" w:firstColumn="0" w:lastColumn="0" w:noHBand="0" w:noVBand="0"/>
      </w:tblPr>
      <w:tblGrid>
        <w:gridCol w:w="737"/>
        <w:gridCol w:w="1223"/>
        <w:gridCol w:w="2721"/>
        <w:gridCol w:w="3776"/>
      </w:tblGrid>
      <w:tr w:rsidR="00BF46E1" w:rsidRPr="0041528A" w14:paraId="45644FBC" w14:textId="77777777" w:rsidTr="00195D76">
        <w:trPr>
          <w:cantSplit/>
          <w:jc w:val="center"/>
        </w:trPr>
        <w:tc>
          <w:tcPr>
            <w:tcW w:w="737" w:type="dxa"/>
            <w:tcBorders>
              <w:top w:val="single" w:sz="6" w:space="0" w:color="auto"/>
              <w:left w:val="single" w:sz="6" w:space="0" w:color="auto"/>
              <w:right w:val="single" w:sz="6" w:space="0" w:color="auto"/>
            </w:tcBorders>
          </w:tcPr>
          <w:p w14:paraId="4EDD1C99" w14:textId="77777777" w:rsidR="00BF46E1" w:rsidRPr="0041528A" w:rsidRDefault="00BF46E1" w:rsidP="0092045E">
            <w:pPr>
              <w:pStyle w:val="TAH"/>
            </w:pPr>
            <w:r w:rsidRPr="0041528A">
              <w:t>Step</w:t>
            </w:r>
          </w:p>
        </w:tc>
        <w:tc>
          <w:tcPr>
            <w:tcW w:w="1223" w:type="dxa"/>
            <w:tcBorders>
              <w:top w:val="single" w:sz="6" w:space="0" w:color="auto"/>
              <w:left w:val="single" w:sz="6" w:space="0" w:color="auto"/>
              <w:right w:val="single" w:sz="6" w:space="0" w:color="auto"/>
            </w:tcBorders>
          </w:tcPr>
          <w:p w14:paraId="139EEEA1" w14:textId="77777777" w:rsidR="00BF46E1" w:rsidRPr="0041528A" w:rsidRDefault="00BF46E1" w:rsidP="0092045E">
            <w:pPr>
              <w:pStyle w:val="TAH"/>
            </w:pPr>
            <w:r w:rsidRPr="0041528A">
              <w:t>Direction</w:t>
            </w:r>
          </w:p>
        </w:tc>
        <w:tc>
          <w:tcPr>
            <w:tcW w:w="2721" w:type="dxa"/>
            <w:tcBorders>
              <w:top w:val="single" w:sz="6" w:space="0" w:color="auto"/>
              <w:left w:val="single" w:sz="6" w:space="0" w:color="auto"/>
              <w:right w:val="single" w:sz="6" w:space="0" w:color="auto"/>
            </w:tcBorders>
          </w:tcPr>
          <w:p w14:paraId="5335502F"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3F51EFAB" w14:textId="77777777" w:rsidR="00BF46E1" w:rsidRPr="0041528A" w:rsidRDefault="00BF46E1" w:rsidP="0092045E">
            <w:pPr>
              <w:pStyle w:val="TAH"/>
            </w:pPr>
            <w:r w:rsidRPr="0041528A">
              <w:t>Comments</w:t>
            </w:r>
          </w:p>
        </w:tc>
      </w:tr>
      <w:tr w:rsidR="00BF46E1" w:rsidRPr="0041528A" w14:paraId="7FB78848" w14:textId="77777777" w:rsidTr="00195D76">
        <w:trPr>
          <w:cantSplit/>
          <w:jc w:val="center"/>
        </w:trPr>
        <w:tc>
          <w:tcPr>
            <w:tcW w:w="737" w:type="dxa"/>
            <w:tcBorders>
              <w:top w:val="single" w:sz="6" w:space="0" w:color="auto"/>
              <w:left w:val="single" w:sz="6" w:space="0" w:color="auto"/>
              <w:right w:val="single" w:sz="6" w:space="0" w:color="auto"/>
            </w:tcBorders>
          </w:tcPr>
          <w:p w14:paraId="3453A641" w14:textId="77777777" w:rsidR="00BF46E1" w:rsidRPr="0041528A" w:rsidRDefault="00BF46E1" w:rsidP="0092045E">
            <w:pPr>
              <w:pStyle w:val="TAC"/>
            </w:pPr>
            <w:r w:rsidRPr="0041528A">
              <w:t>1</w:t>
            </w:r>
          </w:p>
        </w:tc>
        <w:tc>
          <w:tcPr>
            <w:tcW w:w="1223" w:type="dxa"/>
            <w:tcBorders>
              <w:top w:val="single" w:sz="6" w:space="0" w:color="auto"/>
              <w:left w:val="single" w:sz="6" w:space="0" w:color="auto"/>
              <w:right w:val="single" w:sz="6" w:space="0" w:color="auto"/>
            </w:tcBorders>
          </w:tcPr>
          <w:p w14:paraId="081DE5F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721" w:type="dxa"/>
            <w:tcBorders>
              <w:top w:val="single" w:sz="6" w:space="0" w:color="auto"/>
              <w:left w:val="single" w:sz="6" w:space="0" w:color="auto"/>
              <w:right w:val="single" w:sz="6" w:space="0" w:color="auto"/>
            </w:tcBorders>
          </w:tcPr>
          <w:p w14:paraId="7E0C83E7" w14:textId="77777777" w:rsidR="00BF46E1" w:rsidRPr="0041528A" w:rsidRDefault="00BF46E1" w:rsidP="0092045E">
            <w:pPr>
              <w:pStyle w:val="TAL"/>
            </w:pPr>
            <w:r w:rsidRPr="0041528A">
              <w:t>PROACTIVE COMMAND PENDING: RUN AT COMMAND 2.5.1</w:t>
            </w:r>
          </w:p>
        </w:tc>
        <w:tc>
          <w:tcPr>
            <w:tcW w:w="3776" w:type="dxa"/>
            <w:tcBorders>
              <w:left w:val="single" w:sz="6" w:space="0" w:color="auto"/>
              <w:right w:val="single" w:sz="6" w:space="0" w:color="auto"/>
            </w:tcBorders>
          </w:tcPr>
          <w:p w14:paraId="412D3E30" w14:textId="77777777" w:rsidR="00BF46E1" w:rsidRPr="0041528A" w:rsidRDefault="00BF46E1" w:rsidP="0092045E">
            <w:pPr>
              <w:pStyle w:val="TAL"/>
            </w:pPr>
          </w:p>
        </w:tc>
      </w:tr>
      <w:tr w:rsidR="00BF46E1" w:rsidRPr="0041528A" w14:paraId="44E8DB5E" w14:textId="77777777" w:rsidTr="00195D76">
        <w:trPr>
          <w:cantSplit/>
          <w:jc w:val="center"/>
        </w:trPr>
        <w:tc>
          <w:tcPr>
            <w:tcW w:w="737" w:type="dxa"/>
            <w:tcBorders>
              <w:left w:val="single" w:sz="6" w:space="0" w:color="auto"/>
              <w:right w:val="single" w:sz="6" w:space="0" w:color="auto"/>
            </w:tcBorders>
          </w:tcPr>
          <w:p w14:paraId="3EF431FC" w14:textId="77777777" w:rsidR="00BF46E1" w:rsidRPr="0041528A" w:rsidRDefault="00BF46E1" w:rsidP="0092045E">
            <w:pPr>
              <w:pStyle w:val="TAC"/>
            </w:pPr>
            <w:r w:rsidRPr="0041528A">
              <w:t>2</w:t>
            </w:r>
          </w:p>
        </w:tc>
        <w:tc>
          <w:tcPr>
            <w:tcW w:w="1223" w:type="dxa"/>
            <w:tcBorders>
              <w:left w:val="single" w:sz="6" w:space="0" w:color="auto"/>
              <w:right w:val="single" w:sz="6" w:space="0" w:color="auto"/>
            </w:tcBorders>
          </w:tcPr>
          <w:p w14:paraId="392E65E4"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721" w:type="dxa"/>
            <w:tcBorders>
              <w:left w:val="single" w:sz="6" w:space="0" w:color="auto"/>
              <w:right w:val="single" w:sz="6" w:space="0" w:color="auto"/>
            </w:tcBorders>
          </w:tcPr>
          <w:p w14:paraId="4407B165"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762D5A29" w14:textId="77777777" w:rsidR="00BF46E1" w:rsidRPr="0041528A" w:rsidRDefault="00BF46E1" w:rsidP="0092045E">
            <w:pPr>
              <w:pStyle w:val="TAL"/>
            </w:pPr>
          </w:p>
        </w:tc>
      </w:tr>
      <w:tr w:rsidR="00BF46E1" w:rsidRPr="0041528A" w14:paraId="51A458D1" w14:textId="77777777" w:rsidTr="00195D76">
        <w:trPr>
          <w:cantSplit/>
          <w:jc w:val="center"/>
        </w:trPr>
        <w:tc>
          <w:tcPr>
            <w:tcW w:w="737" w:type="dxa"/>
            <w:tcBorders>
              <w:left w:val="single" w:sz="6" w:space="0" w:color="auto"/>
              <w:right w:val="single" w:sz="6" w:space="0" w:color="auto"/>
            </w:tcBorders>
          </w:tcPr>
          <w:p w14:paraId="34348462" w14:textId="77777777" w:rsidR="00BF46E1" w:rsidRPr="0041528A" w:rsidRDefault="00BF46E1" w:rsidP="0092045E">
            <w:pPr>
              <w:pStyle w:val="TAC"/>
            </w:pPr>
            <w:r w:rsidRPr="0041528A">
              <w:t>3</w:t>
            </w:r>
          </w:p>
        </w:tc>
        <w:tc>
          <w:tcPr>
            <w:tcW w:w="1223" w:type="dxa"/>
            <w:tcBorders>
              <w:left w:val="single" w:sz="6" w:space="0" w:color="auto"/>
              <w:right w:val="single" w:sz="6" w:space="0" w:color="auto"/>
            </w:tcBorders>
          </w:tcPr>
          <w:p w14:paraId="5DC77845"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721" w:type="dxa"/>
            <w:tcBorders>
              <w:left w:val="single" w:sz="6" w:space="0" w:color="auto"/>
              <w:right w:val="single" w:sz="6" w:space="0" w:color="auto"/>
            </w:tcBorders>
          </w:tcPr>
          <w:p w14:paraId="485DD2A5" w14:textId="77777777" w:rsidR="00BF46E1" w:rsidRPr="0041528A" w:rsidRDefault="00BF46E1" w:rsidP="0092045E">
            <w:pPr>
              <w:pStyle w:val="TAL"/>
            </w:pPr>
            <w:r w:rsidRPr="0041528A">
              <w:t>PROACTIVE COMMAND: RUN AT COMMAND 2.5.1</w:t>
            </w:r>
          </w:p>
        </w:tc>
        <w:tc>
          <w:tcPr>
            <w:tcW w:w="3776" w:type="dxa"/>
            <w:tcBorders>
              <w:left w:val="single" w:sz="6" w:space="0" w:color="auto"/>
              <w:right w:val="single" w:sz="6" w:space="0" w:color="auto"/>
            </w:tcBorders>
          </w:tcPr>
          <w:p w14:paraId="5266ED24" w14:textId="77777777" w:rsidR="00BF46E1" w:rsidRPr="0041528A" w:rsidRDefault="00BF46E1" w:rsidP="0092045E">
            <w:pPr>
              <w:pStyle w:val="TAL"/>
            </w:pPr>
            <w:r w:rsidRPr="0041528A">
              <w:t>[BASIC-ICON, non self-explanatory]</w:t>
            </w:r>
          </w:p>
        </w:tc>
      </w:tr>
      <w:tr w:rsidR="00BF46E1" w:rsidRPr="0041528A" w14:paraId="74971083" w14:textId="77777777" w:rsidTr="00195D76">
        <w:trPr>
          <w:cantSplit/>
          <w:jc w:val="center"/>
        </w:trPr>
        <w:tc>
          <w:tcPr>
            <w:tcW w:w="737" w:type="dxa"/>
            <w:tcBorders>
              <w:left w:val="single" w:sz="6" w:space="0" w:color="auto"/>
              <w:bottom w:val="single" w:sz="4" w:space="0" w:color="auto"/>
              <w:right w:val="single" w:sz="6" w:space="0" w:color="auto"/>
            </w:tcBorders>
          </w:tcPr>
          <w:p w14:paraId="28F0227E" w14:textId="77777777" w:rsidR="00BF46E1" w:rsidRPr="0041528A" w:rsidRDefault="00BF46E1" w:rsidP="0092045E">
            <w:pPr>
              <w:pStyle w:val="TAC"/>
            </w:pPr>
            <w:r w:rsidRPr="0041528A">
              <w:t>4</w:t>
            </w:r>
          </w:p>
        </w:tc>
        <w:tc>
          <w:tcPr>
            <w:tcW w:w="1223" w:type="dxa"/>
            <w:tcBorders>
              <w:left w:val="single" w:sz="6" w:space="0" w:color="auto"/>
              <w:bottom w:val="single" w:sz="4" w:space="0" w:color="auto"/>
              <w:right w:val="single" w:sz="6" w:space="0" w:color="auto"/>
            </w:tcBorders>
          </w:tcPr>
          <w:p w14:paraId="1F680A13"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721" w:type="dxa"/>
            <w:tcBorders>
              <w:left w:val="single" w:sz="6" w:space="0" w:color="auto"/>
              <w:bottom w:val="single" w:sz="4" w:space="0" w:color="auto"/>
              <w:right w:val="single" w:sz="6" w:space="0" w:color="auto"/>
            </w:tcBorders>
          </w:tcPr>
          <w:p w14:paraId="75574D9F" w14:textId="77777777" w:rsidR="00BF46E1" w:rsidRPr="0041528A" w:rsidRDefault="00BF46E1" w:rsidP="0092045E">
            <w:pPr>
              <w:pStyle w:val="TAL"/>
            </w:pPr>
            <w:r w:rsidRPr="0041528A">
              <w:t>TERMINAL RESPONSE: RUN AT COMMAND 2.5.1</w:t>
            </w:r>
          </w:p>
        </w:tc>
        <w:tc>
          <w:tcPr>
            <w:tcW w:w="3776" w:type="dxa"/>
            <w:tcBorders>
              <w:left w:val="single" w:sz="6" w:space="0" w:color="auto"/>
              <w:bottom w:val="single" w:sz="4" w:space="0" w:color="auto"/>
              <w:right w:val="single" w:sz="6" w:space="0" w:color="auto"/>
            </w:tcBorders>
          </w:tcPr>
          <w:p w14:paraId="3149BAFC" w14:textId="77777777" w:rsidR="00BF46E1" w:rsidRPr="0041528A" w:rsidRDefault="00BF46E1" w:rsidP="0092045E">
            <w:pPr>
              <w:pStyle w:val="TAL"/>
            </w:pPr>
            <w:r w:rsidRPr="0041528A">
              <w:t>[Command data not understood by ME]</w:t>
            </w:r>
          </w:p>
        </w:tc>
      </w:tr>
    </w:tbl>
    <w:p w14:paraId="62616FEB" w14:textId="77777777" w:rsidR="00BF46E1" w:rsidRPr="0041528A" w:rsidRDefault="00BF46E1" w:rsidP="00BF46E1"/>
    <w:p w14:paraId="4F0F6DCD" w14:textId="77777777" w:rsidR="00BF46E1" w:rsidRPr="0041528A" w:rsidRDefault="00BF46E1" w:rsidP="00BF46E1">
      <w:r w:rsidRPr="0041528A">
        <w:t>PROACTIVE COMMAND: RUN AT COMMAND 2.5.1</w:t>
      </w:r>
    </w:p>
    <w:p w14:paraId="1DF42CBD" w14:textId="77777777" w:rsidR="00BF46E1" w:rsidRPr="0041528A" w:rsidRDefault="00BF46E1" w:rsidP="00BF46E1">
      <w:r w:rsidRPr="0041528A">
        <w:t>Logically:</w:t>
      </w:r>
    </w:p>
    <w:p w14:paraId="3B650B47" w14:textId="77777777" w:rsidR="00BF46E1" w:rsidRPr="0041528A" w:rsidRDefault="00BF46E1" w:rsidP="0041528A">
      <w:pPr>
        <w:pStyle w:val="EW"/>
      </w:pPr>
      <w:r w:rsidRPr="0041528A">
        <w:t>Command details</w:t>
      </w:r>
    </w:p>
    <w:p w14:paraId="2E6E7A9C" w14:textId="77777777" w:rsidR="00BF46E1" w:rsidRPr="0041528A" w:rsidRDefault="00BF46E1" w:rsidP="0041528A">
      <w:pPr>
        <w:pStyle w:val="EW"/>
      </w:pPr>
      <w:r w:rsidRPr="0041528A">
        <w:tab/>
        <w:t>Command number:</w:t>
      </w:r>
      <w:r w:rsidRPr="0041528A">
        <w:tab/>
        <w:t>1</w:t>
      </w:r>
    </w:p>
    <w:p w14:paraId="5F628803" w14:textId="77777777" w:rsidR="00BF46E1" w:rsidRPr="0041528A" w:rsidRDefault="00BF46E1" w:rsidP="0041528A">
      <w:pPr>
        <w:pStyle w:val="EW"/>
      </w:pPr>
      <w:r w:rsidRPr="0041528A">
        <w:tab/>
        <w:t>Command type:</w:t>
      </w:r>
      <w:r w:rsidRPr="0041528A">
        <w:tab/>
        <w:t>RUN AT COMMAND</w:t>
      </w:r>
    </w:p>
    <w:p w14:paraId="6208D705" w14:textId="77777777" w:rsidR="00BF46E1" w:rsidRPr="0041528A" w:rsidRDefault="00BF46E1" w:rsidP="0041528A">
      <w:pPr>
        <w:pStyle w:val="EW"/>
      </w:pPr>
      <w:r w:rsidRPr="0041528A">
        <w:tab/>
        <w:t>Command qualifier:</w:t>
      </w:r>
      <w:r w:rsidRPr="0041528A">
        <w:tab/>
        <w:t>"00"</w:t>
      </w:r>
    </w:p>
    <w:p w14:paraId="082DC54B" w14:textId="77777777" w:rsidR="00BF46E1" w:rsidRPr="0041528A" w:rsidRDefault="00BF46E1" w:rsidP="0041528A">
      <w:pPr>
        <w:pStyle w:val="EW"/>
      </w:pPr>
      <w:r w:rsidRPr="0041528A">
        <w:t>Device identities</w:t>
      </w:r>
    </w:p>
    <w:p w14:paraId="5EF685FE" w14:textId="77777777" w:rsidR="00BF46E1" w:rsidRPr="0041528A" w:rsidRDefault="00BF46E1" w:rsidP="0041528A">
      <w:pPr>
        <w:pStyle w:val="EW"/>
      </w:pPr>
      <w:r w:rsidRPr="0041528A">
        <w:tab/>
        <w:t>Source device:</w:t>
      </w:r>
      <w:r w:rsidRPr="0041528A">
        <w:tab/>
        <w:t>UICC</w:t>
      </w:r>
    </w:p>
    <w:p w14:paraId="327F4082" w14:textId="77777777" w:rsidR="00BF46E1" w:rsidRPr="0041528A" w:rsidRDefault="00BF46E1" w:rsidP="0041528A">
      <w:pPr>
        <w:pStyle w:val="EW"/>
      </w:pPr>
      <w:r w:rsidRPr="0041528A">
        <w:tab/>
        <w:t>Destination device:</w:t>
      </w:r>
      <w:r w:rsidRPr="0041528A">
        <w:tab/>
        <w:t>ME</w:t>
      </w:r>
    </w:p>
    <w:p w14:paraId="56DA8FE5" w14:textId="77777777" w:rsidR="00BF46E1" w:rsidRPr="0041528A" w:rsidRDefault="00BF46E1" w:rsidP="0041528A">
      <w:pPr>
        <w:pStyle w:val="EW"/>
      </w:pPr>
      <w:r w:rsidRPr="0041528A">
        <w:t>AT Command</w:t>
      </w:r>
    </w:p>
    <w:p w14:paraId="19CF27C6" w14:textId="77777777" w:rsidR="00BF46E1" w:rsidRPr="0041528A" w:rsidRDefault="00BF46E1" w:rsidP="0041528A">
      <w:pPr>
        <w:pStyle w:val="EW"/>
      </w:pPr>
      <w:r w:rsidRPr="0041528A">
        <w:tab/>
        <w:t>AT Command string:</w:t>
      </w:r>
      <w:r w:rsidRPr="0041528A">
        <w:tab/>
        <w:t>"AT+CIMI&lt;CR&gt;"</w:t>
      </w:r>
    </w:p>
    <w:p w14:paraId="3B3599C4" w14:textId="77777777" w:rsidR="00BF46E1" w:rsidRPr="0041528A" w:rsidRDefault="00BF46E1" w:rsidP="0041528A">
      <w:pPr>
        <w:pStyle w:val="EW"/>
      </w:pPr>
      <w:r w:rsidRPr="0041528A">
        <w:t>Icon identifier</w:t>
      </w:r>
    </w:p>
    <w:p w14:paraId="1258CEF2" w14:textId="77777777" w:rsidR="00BF46E1" w:rsidRPr="0041528A" w:rsidRDefault="00BF46E1" w:rsidP="0041528A">
      <w:pPr>
        <w:pStyle w:val="EW"/>
      </w:pPr>
      <w:r w:rsidRPr="0041528A">
        <w:tab/>
        <w:t>Icon qualifier:</w:t>
      </w:r>
      <w:r w:rsidRPr="0041528A">
        <w:tab/>
        <w:t>icon is non self-explanatory</w:t>
      </w:r>
    </w:p>
    <w:p w14:paraId="7407CC1D" w14:textId="77777777" w:rsidR="00BF46E1" w:rsidRPr="0041528A" w:rsidRDefault="00BF46E1" w:rsidP="0041528A">
      <w:pPr>
        <w:pStyle w:val="EX"/>
      </w:pPr>
      <w:r w:rsidRPr="0041528A">
        <w:tab/>
        <w:t>Icon identifier:</w:t>
      </w:r>
      <w:r w:rsidRPr="0041528A">
        <w:tab/>
        <w:t>record 1 in EF</w:t>
      </w:r>
      <w:r w:rsidRPr="0041528A">
        <w:rPr>
          <w:vertAlign w:val="subscript"/>
        </w:rPr>
        <w:t>(IMG)</w:t>
      </w:r>
    </w:p>
    <w:p w14:paraId="6A2E6932" w14:textId="77777777" w:rsidR="00BF46E1" w:rsidRPr="0041528A" w:rsidRDefault="00BF46E1" w:rsidP="00BF46E1">
      <w:r w:rsidRPr="0041528A">
        <w:t>Coding:</w:t>
      </w:r>
    </w:p>
    <w:p w14:paraId="11869C5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C5BA5E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427EAF9"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A6E55F5"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5E46974" w14:textId="77777777" w:rsidR="00BF46E1" w:rsidRPr="0041528A" w:rsidRDefault="00BF46E1" w:rsidP="0092045E">
            <w:pPr>
              <w:pStyle w:val="TAC"/>
            </w:pPr>
            <w:r w:rsidRPr="0041528A">
              <w:t>17</w:t>
            </w:r>
          </w:p>
        </w:tc>
        <w:tc>
          <w:tcPr>
            <w:tcW w:w="567" w:type="dxa"/>
            <w:tcBorders>
              <w:top w:val="single" w:sz="4" w:space="0" w:color="auto"/>
              <w:left w:val="single" w:sz="4" w:space="0" w:color="auto"/>
              <w:bottom w:val="single" w:sz="4" w:space="0" w:color="auto"/>
              <w:right w:val="single" w:sz="4" w:space="0" w:color="auto"/>
            </w:tcBorders>
          </w:tcPr>
          <w:p w14:paraId="16AE4BA1"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79813B7"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0391E1B"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A44EEB8"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1186B475"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7C59509"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1F384BC"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63813EA"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060B5F9"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931F39D" w14:textId="77777777" w:rsidR="00BF46E1" w:rsidRPr="0041528A" w:rsidRDefault="00BF46E1" w:rsidP="0092045E">
            <w:pPr>
              <w:pStyle w:val="TAC"/>
            </w:pPr>
            <w:r w:rsidRPr="0041528A">
              <w:t>A8</w:t>
            </w:r>
          </w:p>
        </w:tc>
      </w:tr>
      <w:tr w:rsidR="00BF46E1" w:rsidRPr="0041528A" w14:paraId="4DEB5BA6" w14:textId="77777777" w:rsidTr="00195D76">
        <w:trPr>
          <w:jc w:val="center"/>
        </w:trPr>
        <w:tc>
          <w:tcPr>
            <w:tcW w:w="1134" w:type="dxa"/>
            <w:tcBorders>
              <w:top w:val="single" w:sz="4" w:space="0" w:color="auto"/>
              <w:bottom w:val="single" w:sz="4" w:space="0" w:color="auto"/>
              <w:right w:val="single" w:sz="4" w:space="0" w:color="auto"/>
            </w:tcBorders>
          </w:tcPr>
          <w:p w14:paraId="62F9516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1B4FA98"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66FE5DB3"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75D9CFB"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D5C13CF"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0070E91C"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6AB82DC"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CC7E16D"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1B1FFE15"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5631A03"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35E9A947" w14:textId="77777777" w:rsidR="00BF46E1" w:rsidRPr="0041528A" w:rsidRDefault="00BF46E1" w:rsidP="0092045E">
            <w:pPr>
              <w:pStyle w:val="TAC"/>
            </w:pPr>
            <w:r w:rsidRPr="0041528A">
              <w:t>9E</w:t>
            </w:r>
          </w:p>
        </w:tc>
        <w:tc>
          <w:tcPr>
            <w:tcW w:w="567" w:type="dxa"/>
            <w:tcBorders>
              <w:top w:val="single" w:sz="4" w:space="0" w:color="auto"/>
              <w:left w:val="single" w:sz="4" w:space="0" w:color="auto"/>
              <w:bottom w:val="single" w:sz="4" w:space="0" w:color="auto"/>
              <w:right w:val="single" w:sz="4" w:space="0" w:color="auto"/>
            </w:tcBorders>
          </w:tcPr>
          <w:p w14:paraId="600FC782"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865A157" w14:textId="77777777" w:rsidR="00BF46E1" w:rsidRPr="0041528A" w:rsidRDefault="00BF46E1" w:rsidP="0092045E">
            <w:pPr>
              <w:pStyle w:val="TAC"/>
            </w:pPr>
            <w:r w:rsidRPr="0041528A">
              <w:t>01</w:t>
            </w:r>
          </w:p>
        </w:tc>
      </w:tr>
      <w:tr w:rsidR="00BF46E1" w:rsidRPr="0041528A" w14:paraId="5AEC68FB" w14:textId="77777777" w:rsidTr="00195D76">
        <w:trPr>
          <w:jc w:val="center"/>
        </w:trPr>
        <w:tc>
          <w:tcPr>
            <w:tcW w:w="1134" w:type="dxa"/>
            <w:tcBorders>
              <w:top w:val="single" w:sz="4" w:space="0" w:color="auto"/>
              <w:right w:val="single" w:sz="4" w:space="0" w:color="auto"/>
            </w:tcBorders>
          </w:tcPr>
          <w:p w14:paraId="5927CF5D"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74AF761" w14:textId="77777777" w:rsidR="00BF46E1" w:rsidRPr="0041528A" w:rsidDel="006D430B"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20120D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056122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1033C8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436097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81709A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6DB290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0C2FDE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393CF34" w14:textId="77777777" w:rsidR="00BF46E1" w:rsidRPr="0041528A" w:rsidDel="006D430B"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880C586" w14:textId="77777777" w:rsidR="00BF46E1" w:rsidRPr="0041528A" w:rsidDel="006D430B"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F26720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0F17A44" w14:textId="77777777" w:rsidR="00BF46E1" w:rsidRPr="0041528A" w:rsidRDefault="00BF46E1" w:rsidP="0092045E">
            <w:pPr>
              <w:pStyle w:val="TAC"/>
            </w:pPr>
          </w:p>
        </w:tc>
      </w:tr>
    </w:tbl>
    <w:p w14:paraId="3A843CB3" w14:textId="77777777" w:rsidR="00BF46E1" w:rsidRPr="0041528A" w:rsidRDefault="00BF46E1" w:rsidP="00BF46E1"/>
    <w:p w14:paraId="7E197EDB" w14:textId="77777777" w:rsidR="00BF46E1" w:rsidRPr="0041528A" w:rsidRDefault="00BF46E1" w:rsidP="00BF46E1">
      <w:r w:rsidRPr="0041528A">
        <w:t>TERMINAL RESPONSE: RUN AT COMMAND 2.5.1</w:t>
      </w:r>
    </w:p>
    <w:p w14:paraId="3324A3FA" w14:textId="77777777" w:rsidR="00BF46E1" w:rsidRPr="0041528A" w:rsidRDefault="00BF46E1" w:rsidP="00BF46E1">
      <w:r w:rsidRPr="0041528A">
        <w:t>Logically:</w:t>
      </w:r>
    </w:p>
    <w:p w14:paraId="1FB37095" w14:textId="77777777" w:rsidR="00BF46E1" w:rsidRPr="0041528A" w:rsidRDefault="00BF46E1" w:rsidP="0041528A">
      <w:pPr>
        <w:pStyle w:val="EW"/>
      </w:pPr>
      <w:r w:rsidRPr="0041528A">
        <w:t>Command details</w:t>
      </w:r>
    </w:p>
    <w:p w14:paraId="41F2D7E6" w14:textId="77777777" w:rsidR="00BF46E1" w:rsidRPr="0041528A" w:rsidRDefault="00BF46E1" w:rsidP="0041528A">
      <w:pPr>
        <w:pStyle w:val="EW"/>
      </w:pPr>
      <w:r w:rsidRPr="0041528A">
        <w:tab/>
        <w:t>Command number:</w:t>
      </w:r>
      <w:r w:rsidRPr="0041528A">
        <w:tab/>
        <w:t>1</w:t>
      </w:r>
    </w:p>
    <w:p w14:paraId="1C516F3E" w14:textId="77777777" w:rsidR="00BF46E1" w:rsidRPr="0041528A" w:rsidRDefault="00BF46E1" w:rsidP="0041528A">
      <w:pPr>
        <w:pStyle w:val="EW"/>
      </w:pPr>
      <w:r w:rsidRPr="0041528A">
        <w:tab/>
        <w:t>Command type:</w:t>
      </w:r>
      <w:r w:rsidRPr="0041528A">
        <w:tab/>
        <w:t>RUN AT COMMAND</w:t>
      </w:r>
    </w:p>
    <w:p w14:paraId="7B256B72" w14:textId="77777777" w:rsidR="00BF46E1" w:rsidRPr="0041528A" w:rsidRDefault="00BF46E1" w:rsidP="0041528A">
      <w:pPr>
        <w:pStyle w:val="EW"/>
      </w:pPr>
      <w:r w:rsidRPr="0041528A">
        <w:tab/>
        <w:t>Command qualifier:</w:t>
      </w:r>
      <w:r w:rsidRPr="0041528A">
        <w:tab/>
        <w:t>"00"</w:t>
      </w:r>
    </w:p>
    <w:p w14:paraId="6597F105" w14:textId="77777777" w:rsidR="00BF46E1" w:rsidRPr="0041528A" w:rsidRDefault="00BF46E1" w:rsidP="0041528A">
      <w:pPr>
        <w:pStyle w:val="EW"/>
      </w:pPr>
      <w:r w:rsidRPr="0041528A">
        <w:t>Device identities</w:t>
      </w:r>
    </w:p>
    <w:p w14:paraId="1106295B" w14:textId="77777777" w:rsidR="00BF46E1" w:rsidRPr="0041528A" w:rsidRDefault="00BF46E1" w:rsidP="0041528A">
      <w:pPr>
        <w:pStyle w:val="EW"/>
      </w:pPr>
      <w:r w:rsidRPr="0041528A">
        <w:tab/>
        <w:t>Source device:</w:t>
      </w:r>
      <w:r w:rsidRPr="0041528A">
        <w:tab/>
        <w:t>UICC</w:t>
      </w:r>
    </w:p>
    <w:p w14:paraId="346D480C" w14:textId="77777777" w:rsidR="00BF46E1" w:rsidRPr="0041528A" w:rsidRDefault="00BF46E1" w:rsidP="0041528A">
      <w:pPr>
        <w:pStyle w:val="EW"/>
      </w:pPr>
      <w:r w:rsidRPr="0041528A">
        <w:lastRenderedPageBreak/>
        <w:tab/>
        <w:t>Destination device:</w:t>
      </w:r>
      <w:r w:rsidRPr="0041528A">
        <w:tab/>
        <w:t>ME</w:t>
      </w:r>
    </w:p>
    <w:p w14:paraId="5F71D2D8" w14:textId="77777777" w:rsidR="00BF46E1" w:rsidRPr="0041528A" w:rsidRDefault="00BF46E1" w:rsidP="0041528A">
      <w:pPr>
        <w:pStyle w:val="EW"/>
      </w:pPr>
      <w:r w:rsidRPr="0041528A">
        <w:t>Result</w:t>
      </w:r>
    </w:p>
    <w:p w14:paraId="2CB2842F" w14:textId="77777777" w:rsidR="00BF46E1" w:rsidRPr="0041528A" w:rsidRDefault="00BF46E1" w:rsidP="0041528A">
      <w:pPr>
        <w:pStyle w:val="EX"/>
      </w:pPr>
      <w:r w:rsidRPr="0041528A">
        <w:tab/>
        <w:t>General Result:</w:t>
      </w:r>
      <w:r w:rsidRPr="0041528A">
        <w:tab/>
        <w:t>Command data not understood by ME</w:t>
      </w:r>
    </w:p>
    <w:p w14:paraId="5785BF23" w14:textId="77777777" w:rsidR="00BF46E1" w:rsidRPr="0041528A" w:rsidRDefault="00BF46E1" w:rsidP="00BF46E1">
      <w:r w:rsidRPr="0041528A">
        <w:t>Coding:</w:t>
      </w:r>
    </w:p>
    <w:p w14:paraId="4102872B"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62E1021" w14:textId="77777777" w:rsidTr="00195D76">
        <w:trPr>
          <w:jc w:val="center"/>
        </w:trPr>
        <w:tc>
          <w:tcPr>
            <w:tcW w:w="1134" w:type="dxa"/>
          </w:tcPr>
          <w:p w14:paraId="19085437" w14:textId="77777777" w:rsidR="00BF46E1" w:rsidRPr="0041528A" w:rsidRDefault="00BF46E1" w:rsidP="0092045E">
            <w:pPr>
              <w:pStyle w:val="TAL"/>
            </w:pPr>
            <w:r w:rsidRPr="0041528A">
              <w:t>BER-TLV:</w:t>
            </w:r>
          </w:p>
        </w:tc>
        <w:tc>
          <w:tcPr>
            <w:tcW w:w="567" w:type="dxa"/>
          </w:tcPr>
          <w:p w14:paraId="6F93826B" w14:textId="77777777" w:rsidR="00BF46E1" w:rsidRPr="0041528A" w:rsidRDefault="00BF46E1" w:rsidP="0092045E">
            <w:pPr>
              <w:pStyle w:val="TAC"/>
            </w:pPr>
            <w:r w:rsidRPr="0041528A">
              <w:t>81</w:t>
            </w:r>
          </w:p>
        </w:tc>
        <w:tc>
          <w:tcPr>
            <w:tcW w:w="567" w:type="dxa"/>
          </w:tcPr>
          <w:p w14:paraId="08FF24CE" w14:textId="77777777" w:rsidR="00BF46E1" w:rsidRPr="0041528A" w:rsidRDefault="00BF46E1" w:rsidP="0092045E">
            <w:pPr>
              <w:pStyle w:val="TAC"/>
            </w:pPr>
            <w:r w:rsidRPr="0041528A">
              <w:t>03</w:t>
            </w:r>
          </w:p>
        </w:tc>
        <w:tc>
          <w:tcPr>
            <w:tcW w:w="567" w:type="dxa"/>
          </w:tcPr>
          <w:p w14:paraId="3F33B5E6" w14:textId="77777777" w:rsidR="00BF46E1" w:rsidRPr="0041528A" w:rsidRDefault="00BF46E1" w:rsidP="0092045E">
            <w:pPr>
              <w:pStyle w:val="TAC"/>
            </w:pPr>
            <w:r w:rsidRPr="0041528A">
              <w:t>01</w:t>
            </w:r>
          </w:p>
        </w:tc>
        <w:tc>
          <w:tcPr>
            <w:tcW w:w="567" w:type="dxa"/>
          </w:tcPr>
          <w:p w14:paraId="3DD601D6" w14:textId="77777777" w:rsidR="00BF46E1" w:rsidRPr="0041528A" w:rsidRDefault="00BF46E1" w:rsidP="0092045E">
            <w:pPr>
              <w:pStyle w:val="TAC"/>
            </w:pPr>
            <w:r w:rsidRPr="0041528A">
              <w:t>34</w:t>
            </w:r>
          </w:p>
        </w:tc>
        <w:tc>
          <w:tcPr>
            <w:tcW w:w="567" w:type="dxa"/>
          </w:tcPr>
          <w:p w14:paraId="56113AF1" w14:textId="77777777" w:rsidR="00BF46E1" w:rsidRPr="0041528A" w:rsidRDefault="00BF46E1" w:rsidP="0092045E">
            <w:pPr>
              <w:pStyle w:val="TAC"/>
            </w:pPr>
            <w:r w:rsidRPr="0041528A">
              <w:t>00</w:t>
            </w:r>
          </w:p>
        </w:tc>
        <w:tc>
          <w:tcPr>
            <w:tcW w:w="567" w:type="dxa"/>
          </w:tcPr>
          <w:p w14:paraId="6E0F2556" w14:textId="77777777" w:rsidR="00BF46E1" w:rsidRPr="0041528A" w:rsidRDefault="00BF46E1" w:rsidP="0092045E">
            <w:pPr>
              <w:pStyle w:val="TAC"/>
            </w:pPr>
            <w:r w:rsidRPr="0041528A">
              <w:t>82</w:t>
            </w:r>
          </w:p>
        </w:tc>
        <w:tc>
          <w:tcPr>
            <w:tcW w:w="567" w:type="dxa"/>
          </w:tcPr>
          <w:p w14:paraId="561842C3" w14:textId="77777777" w:rsidR="00BF46E1" w:rsidRPr="0041528A" w:rsidRDefault="00BF46E1" w:rsidP="0092045E">
            <w:pPr>
              <w:pStyle w:val="TAC"/>
            </w:pPr>
            <w:r w:rsidRPr="0041528A">
              <w:t>02</w:t>
            </w:r>
          </w:p>
        </w:tc>
        <w:tc>
          <w:tcPr>
            <w:tcW w:w="567" w:type="dxa"/>
          </w:tcPr>
          <w:p w14:paraId="7BC609AE" w14:textId="77777777" w:rsidR="00BF46E1" w:rsidRPr="0041528A" w:rsidRDefault="00BF46E1" w:rsidP="0092045E">
            <w:pPr>
              <w:pStyle w:val="TAC"/>
            </w:pPr>
            <w:r w:rsidRPr="0041528A">
              <w:t>82</w:t>
            </w:r>
          </w:p>
        </w:tc>
        <w:tc>
          <w:tcPr>
            <w:tcW w:w="567" w:type="dxa"/>
          </w:tcPr>
          <w:p w14:paraId="776E460E" w14:textId="77777777" w:rsidR="00BF46E1" w:rsidRPr="0041528A" w:rsidRDefault="00BF46E1" w:rsidP="0092045E">
            <w:pPr>
              <w:pStyle w:val="TAC"/>
            </w:pPr>
            <w:r w:rsidRPr="0041528A">
              <w:t>81</w:t>
            </w:r>
          </w:p>
        </w:tc>
        <w:tc>
          <w:tcPr>
            <w:tcW w:w="567" w:type="dxa"/>
          </w:tcPr>
          <w:p w14:paraId="5C826C03" w14:textId="77777777" w:rsidR="00BF46E1" w:rsidRPr="0041528A" w:rsidRDefault="00BF46E1" w:rsidP="0092045E">
            <w:pPr>
              <w:pStyle w:val="TAC"/>
            </w:pPr>
            <w:r w:rsidRPr="0041528A">
              <w:t>83</w:t>
            </w:r>
          </w:p>
        </w:tc>
        <w:tc>
          <w:tcPr>
            <w:tcW w:w="567" w:type="dxa"/>
          </w:tcPr>
          <w:p w14:paraId="1276A2B5" w14:textId="77777777" w:rsidR="00BF46E1" w:rsidRPr="0041528A" w:rsidRDefault="00BF46E1" w:rsidP="0092045E">
            <w:pPr>
              <w:pStyle w:val="TAC"/>
            </w:pPr>
            <w:r w:rsidRPr="0041528A">
              <w:t>01</w:t>
            </w:r>
          </w:p>
        </w:tc>
        <w:tc>
          <w:tcPr>
            <w:tcW w:w="567" w:type="dxa"/>
          </w:tcPr>
          <w:p w14:paraId="6C4CB7A4" w14:textId="77777777" w:rsidR="00BF46E1" w:rsidRPr="0041528A" w:rsidRDefault="00BF46E1" w:rsidP="0092045E">
            <w:pPr>
              <w:pStyle w:val="TAC"/>
            </w:pPr>
            <w:r w:rsidRPr="0041528A">
              <w:t>32</w:t>
            </w:r>
          </w:p>
        </w:tc>
      </w:tr>
    </w:tbl>
    <w:p w14:paraId="402D9E13" w14:textId="77777777" w:rsidR="00BF46E1" w:rsidRPr="0041528A" w:rsidRDefault="00BF46E1" w:rsidP="00BF46E1"/>
    <w:p w14:paraId="311621CF" w14:textId="77777777" w:rsidR="00BF46E1" w:rsidRPr="0041528A" w:rsidRDefault="00BF46E1" w:rsidP="00BF46E1">
      <w:pPr>
        <w:pStyle w:val="H6"/>
      </w:pPr>
      <w:r w:rsidRPr="0041528A">
        <w:t>27.22.4.23.2.5</w:t>
      </w:r>
      <w:r w:rsidRPr="0041528A">
        <w:tab/>
        <w:t>Test requirement</w:t>
      </w:r>
    </w:p>
    <w:p w14:paraId="391BD30C" w14:textId="77777777" w:rsidR="00BF46E1" w:rsidRPr="0041528A" w:rsidRDefault="00BF46E1" w:rsidP="00BF46E1">
      <w:r w:rsidRPr="0041528A">
        <w:t>The ME shall operate in the manner defined in expected sequences 2.1 to 2.5.</w:t>
      </w:r>
    </w:p>
    <w:p w14:paraId="7B7C4CD2" w14:textId="77777777" w:rsidR="00BF46E1" w:rsidRPr="0041528A" w:rsidRDefault="00BF46E1" w:rsidP="00BF46E1">
      <w:pPr>
        <w:pStyle w:val="Heading5"/>
      </w:pPr>
      <w:bookmarkStart w:id="3" w:name="_Toc146313035"/>
      <w:r w:rsidRPr="0041528A">
        <w:t>27.22.4.23.3</w:t>
      </w:r>
      <w:r w:rsidRPr="0041528A">
        <w:tab/>
        <w:t>RUN AT COMMAND (support of Text Attribute)</w:t>
      </w:r>
      <w:bookmarkEnd w:id="3"/>
    </w:p>
    <w:p w14:paraId="6A9C0FD8" w14:textId="77777777" w:rsidR="00BF46E1" w:rsidRPr="0041528A" w:rsidRDefault="00BF46E1" w:rsidP="00BF46E1">
      <w:pPr>
        <w:pStyle w:val="H6"/>
      </w:pPr>
      <w:r w:rsidRPr="0041528A">
        <w:t>27.22.4.23.3.1</w:t>
      </w:r>
      <w:r w:rsidRPr="0041528A">
        <w:tab/>
        <w:t>RUN AT COMMAND (support of Text Attribute – Left Alignment)</w:t>
      </w:r>
    </w:p>
    <w:p w14:paraId="0018BF8B" w14:textId="77777777" w:rsidR="00BF46E1" w:rsidRPr="0041528A" w:rsidRDefault="00BF46E1" w:rsidP="00BF46E1">
      <w:pPr>
        <w:pStyle w:val="H6"/>
      </w:pPr>
      <w:r w:rsidRPr="0041528A">
        <w:t>27.22.4.23.3.1.1</w:t>
      </w:r>
      <w:r w:rsidRPr="0041528A">
        <w:tab/>
        <w:t>Definition and applicability</w:t>
      </w:r>
    </w:p>
    <w:p w14:paraId="5078E474" w14:textId="77777777" w:rsidR="00BF46E1" w:rsidRPr="0041528A" w:rsidRDefault="00BF46E1" w:rsidP="00BF46E1">
      <w:r w:rsidRPr="0041528A">
        <w:t>See clause 3.2.2.</w:t>
      </w:r>
    </w:p>
    <w:p w14:paraId="48E10F62" w14:textId="77777777" w:rsidR="00BF46E1" w:rsidRPr="0041528A" w:rsidRDefault="00BF46E1" w:rsidP="00BF46E1">
      <w:pPr>
        <w:pStyle w:val="H6"/>
      </w:pPr>
      <w:r w:rsidRPr="0041528A">
        <w:t>27.22.4.23.3.1.2</w:t>
      </w:r>
      <w:r w:rsidRPr="0041528A">
        <w:tab/>
        <w:t>Conformance requirement</w:t>
      </w:r>
    </w:p>
    <w:p w14:paraId="7D17F086" w14:textId="77777777" w:rsidR="00BF46E1" w:rsidRPr="0041528A" w:rsidRDefault="00BF46E1" w:rsidP="00BF46E1">
      <w:r w:rsidRPr="0041528A">
        <w:t>The ME shall support the Proactive UICC: RUN AT COMMAND facility as defined in:</w:t>
      </w:r>
    </w:p>
    <w:p w14:paraId="1A73414A" w14:textId="77777777" w:rsidR="00BF46E1" w:rsidRPr="0041528A" w:rsidRDefault="00BF46E1" w:rsidP="00BF46E1">
      <w:pPr>
        <w:pStyle w:val="B1"/>
      </w:pPr>
      <w:r w:rsidRPr="0041528A">
        <w:t>-</w:t>
      </w:r>
      <w:r w:rsidRPr="0041528A">
        <w:tab/>
        <w:t>TS 31.111 [15] clause 6.4.23, clause 6.6.23, clause 5.2, clause 6.8, clause 8.6, clause 8.7, clause 8.2, clause 8.40, clause 8.31, clause 8.41 and clause 8.70.</w:t>
      </w:r>
    </w:p>
    <w:p w14:paraId="529C6A0E" w14:textId="77777777" w:rsidR="00BF46E1" w:rsidRPr="0041528A" w:rsidRDefault="00BF46E1" w:rsidP="00BF46E1">
      <w:pPr>
        <w:pStyle w:val="B1"/>
      </w:pPr>
      <w:r w:rsidRPr="0041528A">
        <w:t>-</w:t>
      </w:r>
      <w:r w:rsidRPr="0041528A">
        <w:tab/>
        <w:t>TS 27.007 [18].</w:t>
      </w:r>
    </w:p>
    <w:p w14:paraId="559D8170" w14:textId="77777777" w:rsidR="00BF46E1" w:rsidRPr="0041528A" w:rsidRDefault="00BF46E1" w:rsidP="00BF46E1">
      <w:r w:rsidRPr="0041528A">
        <w:t>The terminal shall support the text attribute.</w:t>
      </w:r>
    </w:p>
    <w:p w14:paraId="167B842D" w14:textId="77777777" w:rsidR="00BF46E1" w:rsidRPr="0041528A" w:rsidRDefault="00BF46E1" w:rsidP="00BF46E1">
      <w:pPr>
        <w:pStyle w:val="H6"/>
      </w:pPr>
      <w:r w:rsidRPr="0041528A">
        <w:t>27.22.4.23.3.1.3</w:t>
      </w:r>
      <w:r w:rsidRPr="0041528A">
        <w:tab/>
        <w:t>Test purpose</w:t>
      </w:r>
    </w:p>
    <w:p w14:paraId="1B8A67B3" w14:textId="77777777" w:rsidR="00BF46E1" w:rsidRPr="0041528A" w:rsidRDefault="00BF46E1" w:rsidP="00BF46E1">
      <w:r w:rsidRPr="0041528A">
        <w:t>To verify that the ME responds to an AT Command contained within a RUN AT COMMAND with left alignment text attribute as though it were initiated by an attached TE, and returns an AT Response within a TERMINAL RESPONSE to the UICC.</w:t>
      </w:r>
    </w:p>
    <w:p w14:paraId="27B8FE18" w14:textId="77777777" w:rsidR="00BF46E1" w:rsidRPr="0041528A" w:rsidRDefault="00BF46E1" w:rsidP="00BF46E1">
      <w:pPr>
        <w:pStyle w:val="H6"/>
      </w:pPr>
      <w:r w:rsidRPr="0041528A">
        <w:t>27.22.4.23.3.1.4</w:t>
      </w:r>
      <w:r w:rsidRPr="0041528A">
        <w:tab/>
        <w:t>Method of test</w:t>
      </w:r>
    </w:p>
    <w:p w14:paraId="7EF89DCE" w14:textId="77777777" w:rsidR="00BF46E1" w:rsidRPr="0041528A" w:rsidRDefault="00BF46E1" w:rsidP="00BF46E1">
      <w:pPr>
        <w:pStyle w:val="H6"/>
      </w:pPr>
      <w:r w:rsidRPr="0041528A">
        <w:t>27.22.4.23.3.1.4.1</w:t>
      </w:r>
      <w:r w:rsidRPr="0041528A">
        <w:tab/>
        <w:t>Initial conditions</w:t>
      </w:r>
    </w:p>
    <w:p w14:paraId="22CAE5CB" w14:textId="77777777" w:rsidR="00BF46E1" w:rsidRPr="0041528A" w:rsidRDefault="00BF46E1" w:rsidP="00BF46E1">
      <w:r w:rsidRPr="0041528A">
        <w:t>The ME is connected to the USIM Simulator.</w:t>
      </w:r>
    </w:p>
    <w:p w14:paraId="5CDE5D42" w14:textId="77777777" w:rsidR="00BF46E1" w:rsidRPr="0041528A" w:rsidRDefault="00BF46E1" w:rsidP="00BF46E1">
      <w:r w:rsidRPr="0041528A">
        <w:t>The elementary files are coded as Toolkit default.</w:t>
      </w:r>
    </w:p>
    <w:p w14:paraId="59AC95E0" w14:textId="77777777" w:rsidR="00BF46E1" w:rsidRPr="0041528A" w:rsidRDefault="00BF46E1" w:rsidP="00BF46E1">
      <w:r w:rsidRPr="0041528A">
        <w:t>Prior to this test the ME shall have been powered on and performed the PROFILE DOWNLOAD procedure.</w:t>
      </w:r>
    </w:p>
    <w:p w14:paraId="4CFE979A" w14:textId="77777777" w:rsidR="00BF46E1" w:rsidRPr="0041528A" w:rsidRDefault="00BF46E1" w:rsidP="00BF46E1">
      <w:r w:rsidRPr="0041528A">
        <w:t>Prior to the test the ME shall be connected to the TE.</w:t>
      </w:r>
    </w:p>
    <w:p w14:paraId="5E0AD7FE" w14:textId="77777777" w:rsidR="00BF46E1" w:rsidRPr="0041528A" w:rsidRDefault="00BF46E1" w:rsidP="00BF46E1">
      <w:r w:rsidRPr="0041528A">
        <w:t xml:space="preserve">The </w:t>
      </w:r>
      <w:r w:rsidRPr="0041528A">
        <w:rPr>
          <w:snapToGrid w:val="0"/>
          <w:lang w:eastAsia="de-DE"/>
        </w:rPr>
        <w:t>TA-TE interface is set to 8-bit operation.</w:t>
      </w:r>
    </w:p>
    <w:p w14:paraId="610D1E70" w14:textId="77777777" w:rsidR="00BF46E1" w:rsidRPr="0041528A" w:rsidRDefault="00BF46E1" w:rsidP="00BF46E1">
      <w:pPr>
        <w:pStyle w:val="H6"/>
      </w:pPr>
      <w:r w:rsidRPr="0041528A">
        <w:lastRenderedPageBreak/>
        <w:t>27.22.4.23.3.1.4.2</w:t>
      </w:r>
      <w:r w:rsidRPr="0041528A">
        <w:tab/>
        <w:t>Procedure</w:t>
      </w:r>
    </w:p>
    <w:p w14:paraId="4F558F7F" w14:textId="77777777" w:rsidR="00BF46E1" w:rsidRPr="0041528A" w:rsidRDefault="00BF46E1" w:rsidP="00BF46E1">
      <w:pPr>
        <w:pStyle w:val="TH"/>
      </w:pPr>
      <w:r w:rsidRPr="0041528A">
        <w:t>Expected Sequence 3.1(RUN AT COMMAND, with alpha identifier presented, request IMSI, Text Attribute – Left Alignment)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7FB6CC48" w14:textId="77777777" w:rsidTr="00195D76">
        <w:trPr>
          <w:cantSplit/>
          <w:jc w:val="center"/>
        </w:trPr>
        <w:tc>
          <w:tcPr>
            <w:tcW w:w="737" w:type="dxa"/>
            <w:tcBorders>
              <w:top w:val="single" w:sz="6" w:space="0" w:color="auto"/>
              <w:left w:val="single" w:sz="6" w:space="0" w:color="auto"/>
              <w:right w:val="single" w:sz="6" w:space="0" w:color="auto"/>
            </w:tcBorders>
          </w:tcPr>
          <w:p w14:paraId="206EC8B1"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5515E1B3"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43808118"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33E5533B" w14:textId="77777777" w:rsidR="00BF46E1" w:rsidRPr="0041528A" w:rsidRDefault="00BF46E1" w:rsidP="0092045E">
            <w:pPr>
              <w:pStyle w:val="TAH"/>
            </w:pPr>
            <w:r w:rsidRPr="0041528A">
              <w:t>Comments</w:t>
            </w:r>
          </w:p>
        </w:tc>
      </w:tr>
      <w:tr w:rsidR="00BF46E1" w:rsidRPr="0041528A" w14:paraId="6CB8652F" w14:textId="77777777" w:rsidTr="00195D76">
        <w:trPr>
          <w:cantSplit/>
          <w:jc w:val="center"/>
        </w:trPr>
        <w:tc>
          <w:tcPr>
            <w:tcW w:w="737" w:type="dxa"/>
            <w:tcBorders>
              <w:top w:val="single" w:sz="6" w:space="0" w:color="auto"/>
              <w:left w:val="single" w:sz="6" w:space="0" w:color="auto"/>
              <w:right w:val="single" w:sz="6" w:space="0" w:color="auto"/>
            </w:tcBorders>
          </w:tcPr>
          <w:p w14:paraId="22C7DBCC"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6847DB7A"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27BBC445" w14:textId="77777777" w:rsidR="00BF46E1" w:rsidRPr="0041528A" w:rsidRDefault="00BF46E1" w:rsidP="0092045E">
            <w:pPr>
              <w:pStyle w:val="TAL"/>
            </w:pPr>
            <w:r w:rsidRPr="0041528A">
              <w:t>PROACTIVE COMMAND PENDING: RUN AT COMMAND 3.1.1</w:t>
            </w:r>
          </w:p>
        </w:tc>
        <w:tc>
          <w:tcPr>
            <w:tcW w:w="3776" w:type="dxa"/>
            <w:tcBorders>
              <w:left w:val="single" w:sz="6" w:space="0" w:color="auto"/>
              <w:right w:val="single" w:sz="6" w:space="0" w:color="auto"/>
            </w:tcBorders>
          </w:tcPr>
          <w:p w14:paraId="69654296" w14:textId="77777777" w:rsidR="00BF46E1" w:rsidRPr="0041528A" w:rsidRDefault="00BF46E1" w:rsidP="0092045E">
            <w:pPr>
              <w:pStyle w:val="TAL"/>
            </w:pPr>
          </w:p>
        </w:tc>
      </w:tr>
      <w:tr w:rsidR="00BF46E1" w:rsidRPr="0041528A" w14:paraId="63B15667" w14:textId="77777777" w:rsidTr="00195D76">
        <w:trPr>
          <w:cantSplit/>
          <w:jc w:val="center"/>
        </w:trPr>
        <w:tc>
          <w:tcPr>
            <w:tcW w:w="737" w:type="dxa"/>
            <w:tcBorders>
              <w:left w:val="single" w:sz="6" w:space="0" w:color="auto"/>
              <w:right w:val="single" w:sz="6" w:space="0" w:color="auto"/>
            </w:tcBorders>
          </w:tcPr>
          <w:p w14:paraId="790E9D1A"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40ADF757"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CF6990C"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4B5A5666" w14:textId="77777777" w:rsidR="00BF46E1" w:rsidRPr="0041528A" w:rsidRDefault="00BF46E1" w:rsidP="0092045E">
            <w:pPr>
              <w:pStyle w:val="TAL"/>
            </w:pPr>
          </w:p>
        </w:tc>
      </w:tr>
      <w:tr w:rsidR="00BF46E1" w:rsidRPr="0041528A" w14:paraId="54743E1B" w14:textId="77777777" w:rsidTr="00195D76">
        <w:trPr>
          <w:cantSplit/>
          <w:jc w:val="center"/>
        </w:trPr>
        <w:tc>
          <w:tcPr>
            <w:tcW w:w="737" w:type="dxa"/>
            <w:tcBorders>
              <w:left w:val="single" w:sz="6" w:space="0" w:color="auto"/>
              <w:right w:val="single" w:sz="6" w:space="0" w:color="auto"/>
            </w:tcBorders>
          </w:tcPr>
          <w:p w14:paraId="254C94F9"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05FBC8FC"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75A2BB0" w14:textId="77777777" w:rsidR="00BF46E1" w:rsidRPr="0041528A" w:rsidRDefault="00BF46E1" w:rsidP="0092045E">
            <w:pPr>
              <w:pStyle w:val="TAL"/>
            </w:pPr>
            <w:r w:rsidRPr="0041528A">
              <w:t>PROACTIVE COMMAND: RUN AT COMMAND 3.1.1</w:t>
            </w:r>
          </w:p>
        </w:tc>
        <w:tc>
          <w:tcPr>
            <w:tcW w:w="3776" w:type="dxa"/>
            <w:tcBorders>
              <w:left w:val="single" w:sz="6" w:space="0" w:color="auto"/>
              <w:right w:val="single" w:sz="6" w:space="0" w:color="auto"/>
            </w:tcBorders>
          </w:tcPr>
          <w:p w14:paraId="494AC4FF" w14:textId="77777777" w:rsidR="00BF46E1" w:rsidRPr="0041528A" w:rsidRDefault="00BF46E1" w:rsidP="0092045E">
            <w:pPr>
              <w:pStyle w:val="TAL"/>
            </w:pPr>
          </w:p>
        </w:tc>
      </w:tr>
      <w:tr w:rsidR="00BF46E1" w:rsidRPr="0041528A" w14:paraId="6A40BAE6" w14:textId="77777777" w:rsidTr="00195D76">
        <w:trPr>
          <w:cantSplit/>
          <w:jc w:val="center"/>
        </w:trPr>
        <w:tc>
          <w:tcPr>
            <w:tcW w:w="737" w:type="dxa"/>
            <w:tcBorders>
              <w:left w:val="single" w:sz="6" w:space="0" w:color="auto"/>
              <w:right w:val="single" w:sz="6" w:space="0" w:color="auto"/>
            </w:tcBorders>
          </w:tcPr>
          <w:p w14:paraId="0A7F78FD"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575139F5"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622940BF" w14:textId="77777777" w:rsidR="00BF46E1" w:rsidRPr="0041528A" w:rsidRDefault="00BF46E1" w:rsidP="0092045E">
            <w:pPr>
              <w:pStyle w:val="TAL"/>
            </w:pPr>
            <w:r w:rsidRPr="0041528A">
              <w:t>Display "Run AT Command 1"</w:t>
            </w:r>
          </w:p>
        </w:tc>
        <w:tc>
          <w:tcPr>
            <w:tcW w:w="3776" w:type="dxa"/>
            <w:tcBorders>
              <w:left w:val="single" w:sz="6" w:space="0" w:color="auto"/>
              <w:right w:val="single" w:sz="6" w:space="0" w:color="auto"/>
            </w:tcBorders>
          </w:tcPr>
          <w:p w14:paraId="63A5C9EF" w14:textId="77777777" w:rsidR="00BF46E1" w:rsidRPr="0041528A" w:rsidRDefault="00BF46E1" w:rsidP="0092045E">
            <w:pPr>
              <w:pStyle w:val="TAL"/>
            </w:pPr>
            <w:r w:rsidRPr="0041528A">
              <w:t>[alpha identifier is displayed with left alignment, request IMSI]</w:t>
            </w:r>
          </w:p>
        </w:tc>
      </w:tr>
      <w:tr w:rsidR="00BF46E1" w:rsidRPr="0041528A" w14:paraId="37B6A15B" w14:textId="77777777" w:rsidTr="00195D76">
        <w:trPr>
          <w:cantSplit/>
          <w:jc w:val="center"/>
        </w:trPr>
        <w:tc>
          <w:tcPr>
            <w:tcW w:w="737" w:type="dxa"/>
            <w:tcBorders>
              <w:left w:val="single" w:sz="6" w:space="0" w:color="auto"/>
              <w:right w:val="single" w:sz="6" w:space="0" w:color="auto"/>
            </w:tcBorders>
          </w:tcPr>
          <w:p w14:paraId="504F0B08"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036706F4"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2827856" w14:textId="77777777" w:rsidR="00BF46E1" w:rsidRPr="0041528A" w:rsidRDefault="00BF46E1" w:rsidP="0092045E">
            <w:pPr>
              <w:pStyle w:val="TAL"/>
            </w:pPr>
            <w:r w:rsidRPr="0041528A">
              <w:t>TERMINAL RESPONSE: RUN AT COMMAND 3.1.1</w:t>
            </w:r>
          </w:p>
        </w:tc>
        <w:tc>
          <w:tcPr>
            <w:tcW w:w="3776" w:type="dxa"/>
            <w:tcBorders>
              <w:left w:val="single" w:sz="6" w:space="0" w:color="auto"/>
              <w:right w:val="single" w:sz="6" w:space="0" w:color="auto"/>
            </w:tcBorders>
          </w:tcPr>
          <w:p w14:paraId="024F4FD7" w14:textId="77777777" w:rsidR="00BF46E1" w:rsidRPr="0041528A" w:rsidRDefault="00BF46E1" w:rsidP="0092045E">
            <w:pPr>
              <w:pStyle w:val="TAL"/>
            </w:pPr>
            <w:r w:rsidRPr="0041528A">
              <w:t>[Command performed successfully, AT Response containing IMSI]</w:t>
            </w:r>
          </w:p>
        </w:tc>
      </w:tr>
      <w:tr w:rsidR="00BF46E1" w:rsidRPr="0041528A" w14:paraId="05BA74A1" w14:textId="77777777" w:rsidTr="00195D76">
        <w:trPr>
          <w:cantSplit/>
          <w:jc w:val="center"/>
        </w:trPr>
        <w:tc>
          <w:tcPr>
            <w:tcW w:w="737" w:type="dxa"/>
            <w:tcBorders>
              <w:left w:val="single" w:sz="6" w:space="0" w:color="auto"/>
              <w:right w:val="single" w:sz="6" w:space="0" w:color="auto"/>
            </w:tcBorders>
          </w:tcPr>
          <w:p w14:paraId="7458E704"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11A375D3"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6EBCC62"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5F0CB64C" w14:textId="77777777" w:rsidR="00BF46E1" w:rsidRPr="0041528A" w:rsidRDefault="00BF46E1" w:rsidP="0092045E">
            <w:pPr>
              <w:pStyle w:val="TAL"/>
            </w:pPr>
          </w:p>
        </w:tc>
      </w:tr>
      <w:tr w:rsidR="00BF46E1" w:rsidRPr="0041528A" w14:paraId="676CE308" w14:textId="77777777" w:rsidTr="00195D76">
        <w:trPr>
          <w:cantSplit/>
          <w:jc w:val="center"/>
        </w:trPr>
        <w:tc>
          <w:tcPr>
            <w:tcW w:w="737" w:type="dxa"/>
            <w:tcBorders>
              <w:left w:val="single" w:sz="6" w:space="0" w:color="auto"/>
              <w:right w:val="single" w:sz="6" w:space="0" w:color="auto"/>
            </w:tcBorders>
          </w:tcPr>
          <w:p w14:paraId="5D18F0FF"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20E23C6F"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23520FA" w14:textId="77777777" w:rsidR="00BF46E1" w:rsidRPr="0041528A" w:rsidRDefault="00BF46E1" w:rsidP="0092045E">
            <w:pPr>
              <w:pStyle w:val="TAL"/>
            </w:pPr>
            <w:r w:rsidRPr="0041528A">
              <w:t>PROACTIVE COMMAND PENDING: RUN AT COMMAND 3.1.2</w:t>
            </w:r>
          </w:p>
        </w:tc>
        <w:tc>
          <w:tcPr>
            <w:tcW w:w="3776" w:type="dxa"/>
            <w:tcBorders>
              <w:left w:val="single" w:sz="6" w:space="0" w:color="auto"/>
              <w:right w:val="single" w:sz="6" w:space="0" w:color="auto"/>
            </w:tcBorders>
          </w:tcPr>
          <w:p w14:paraId="6B3EE891" w14:textId="77777777" w:rsidR="00BF46E1" w:rsidRPr="0041528A" w:rsidRDefault="00BF46E1" w:rsidP="0092045E">
            <w:pPr>
              <w:pStyle w:val="TAL"/>
            </w:pPr>
          </w:p>
        </w:tc>
      </w:tr>
      <w:tr w:rsidR="00BF46E1" w:rsidRPr="0041528A" w14:paraId="1CD256AE" w14:textId="77777777" w:rsidTr="00195D76">
        <w:trPr>
          <w:cantSplit/>
          <w:jc w:val="center"/>
        </w:trPr>
        <w:tc>
          <w:tcPr>
            <w:tcW w:w="737" w:type="dxa"/>
            <w:tcBorders>
              <w:left w:val="single" w:sz="6" w:space="0" w:color="auto"/>
              <w:right w:val="single" w:sz="6" w:space="0" w:color="auto"/>
            </w:tcBorders>
          </w:tcPr>
          <w:p w14:paraId="574E9A86"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7D8AE0BD"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3DCBF99"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56AF440C" w14:textId="77777777" w:rsidR="00BF46E1" w:rsidRPr="0041528A" w:rsidRDefault="00BF46E1" w:rsidP="0092045E">
            <w:pPr>
              <w:pStyle w:val="TAL"/>
            </w:pPr>
          </w:p>
        </w:tc>
      </w:tr>
      <w:tr w:rsidR="00BF46E1" w:rsidRPr="0041528A" w14:paraId="7D3AA19D" w14:textId="77777777" w:rsidTr="00195D76">
        <w:trPr>
          <w:cantSplit/>
          <w:jc w:val="center"/>
        </w:trPr>
        <w:tc>
          <w:tcPr>
            <w:tcW w:w="737" w:type="dxa"/>
            <w:tcBorders>
              <w:left w:val="single" w:sz="6" w:space="0" w:color="auto"/>
              <w:right w:val="single" w:sz="6" w:space="0" w:color="auto"/>
            </w:tcBorders>
          </w:tcPr>
          <w:p w14:paraId="4C540E47"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4FB4950E"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DC71D11" w14:textId="77777777" w:rsidR="00BF46E1" w:rsidRPr="0041528A" w:rsidRDefault="00BF46E1" w:rsidP="0092045E">
            <w:pPr>
              <w:pStyle w:val="TAL"/>
            </w:pPr>
            <w:r w:rsidRPr="0041528A">
              <w:t>PROACTIVE COMMAND: RUN AT COMMAND 3.1.2</w:t>
            </w:r>
          </w:p>
        </w:tc>
        <w:tc>
          <w:tcPr>
            <w:tcW w:w="3776" w:type="dxa"/>
            <w:tcBorders>
              <w:left w:val="single" w:sz="6" w:space="0" w:color="auto"/>
              <w:right w:val="single" w:sz="6" w:space="0" w:color="auto"/>
            </w:tcBorders>
          </w:tcPr>
          <w:p w14:paraId="3AB2ECFE" w14:textId="77777777" w:rsidR="00BF46E1" w:rsidRPr="0041528A" w:rsidRDefault="00BF46E1" w:rsidP="0092045E">
            <w:pPr>
              <w:pStyle w:val="TAL"/>
            </w:pPr>
          </w:p>
        </w:tc>
      </w:tr>
      <w:tr w:rsidR="00BF46E1" w:rsidRPr="0041528A" w14:paraId="31FBFBDF" w14:textId="77777777" w:rsidTr="00195D76">
        <w:trPr>
          <w:cantSplit/>
          <w:jc w:val="center"/>
        </w:trPr>
        <w:tc>
          <w:tcPr>
            <w:tcW w:w="737" w:type="dxa"/>
            <w:tcBorders>
              <w:left w:val="single" w:sz="6" w:space="0" w:color="auto"/>
              <w:right w:val="single" w:sz="6" w:space="0" w:color="auto"/>
            </w:tcBorders>
          </w:tcPr>
          <w:p w14:paraId="4D56FFF7"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1DA6915B"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1A2315BF" w14:textId="77777777" w:rsidR="00BF46E1" w:rsidRPr="0041528A" w:rsidRDefault="00BF46E1" w:rsidP="0092045E">
            <w:pPr>
              <w:pStyle w:val="TAL"/>
            </w:pPr>
            <w:r w:rsidRPr="0041528A">
              <w:t>Display "Run AT Command 2"</w:t>
            </w:r>
          </w:p>
        </w:tc>
        <w:tc>
          <w:tcPr>
            <w:tcW w:w="3776" w:type="dxa"/>
            <w:tcBorders>
              <w:left w:val="single" w:sz="6" w:space="0" w:color="auto"/>
              <w:right w:val="single" w:sz="6" w:space="0" w:color="auto"/>
            </w:tcBorders>
          </w:tcPr>
          <w:p w14:paraId="4F05F104" w14:textId="77777777" w:rsidR="00BF46E1" w:rsidRPr="0041528A" w:rsidRDefault="00BF46E1" w:rsidP="0092045E">
            <w:pPr>
              <w:pStyle w:val="TAL"/>
            </w:pPr>
            <w:r w:rsidRPr="0041528A">
              <w:t>[Message shall be formatted without left alignment, request IMSI. Remark: If left alignment is the ME's default alignment as declared in table A.2/16, no alignment change will take place]</w:t>
            </w:r>
          </w:p>
        </w:tc>
      </w:tr>
      <w:tr w:rsidR="00BF46E1" w:rsidRPr="0041528A" w14:paraId="4247E2F5" w14:textId="77777777" w:rsidTr="00195D76">
        <w:trPr>
          <w:cantSplit/>
          <w:jc w:val="center"/>
        </w:trPr>
        <w:tc>
          <w:tcPr>
            <w:tcW w:w="737" w:type="dxa"/>
            <w:tcBorders>
              <w:left w:val="single" w:sz="6" w:space="0" w:color="auto"/>
              <w:right w:val="single" w:sz="6" w:space="0" w:color="auto"/>
            </w:tcBorders>
          </w:tcPr>
          <w:p w14:paraId="2AFA768D"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65A2BF36"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F8E591A" w14:textId="77777777" w:rsidR="00BF46E1" w:rsidRPr="0041528A" w:rsidRDefault="00BF46E1" w:rsidP="0092045E">
            <w:pPr>
              <w:pStyle w:val="TAL"/>
            </w:pPr>
            <w:r w:rsidRPr="0041528A">
              <w:t>TERMINAL RESPONSE: RUN AT COMMAND 3.1.1</w:t>
            </w:r>
          </w:p>
        </w:tc>
        <w:tc>
          <w:tcPr>
            <w:tcW w:w="3776" w:type="dxa"/>
            <w:tcBorders>
              <w:left w:val="single" w:sz="6" w:space="0" w:color="auto"/>
              <w:right w:val="single" w:sz="6" w:space="0" w:color="auto"/>
            </w:tcBorders>
          </w:tcPr>
          <w:p w14:paraId="02FD1629" w14:textId="77777777" w:rsidR="00BF46E1" w:rsidRPr="0041528A" w:rsidRDefault="00BF46E1" w:rsidP="0092045E">
            <w:pPr>
              <w:pStyle w:val="TAL"/>
            </w:pPr>
            <w:r w:rsidRPr="0041528A">
              <w:t>[Command performed successfully, AT Response containing IMSI]</w:t>
            </w:r>
          </w:p>
        </w:tc>
      </w:tr>
      <w:tr w:rsidR="00BF46E1" w:rsidRPr="0041528A" w14:paraId="467D457C" w14:textId="77777777" w:rsidTr="00195D76">
        <w:trPr>
          <w:cantSplit/>
          <w:jc w:val="center"/>
        </w:trPr>
        <w:tc>
          <w:tcPr>
            <w:tcW w:w="737" w:type="dxa"/>
            <w:tcBorders>
              <w:left w:val="single" w:sz="6" w:space="0" w:color="auto"/>
              <w:bottom w:val="single" w:sz="4" w:space="0" w:color="auto"/>
              <w:right w:val="single" w:sz="6" w:space="0" w:color="auto"/>
            </w:tcBorders>
          </w:tcPr>
          <w:p w14:paraId="5ADAB675" w14:textId="77777777" w:rsidR="00BF46E1" w:rsidRPr="0041528A" w:rsidRDefault="00BF46E1" w:rsidP="0092045E">
            <w:pPr>
              <w:pStyle w:val="TAC"/>
            </w:pPr>
            <w:r w:rsidRPr="0041528A">
              <w:t>12</w:t>
            </w:r>
          </w:p>
        </w:tc>
        <w:tc>
          <w:tcPr>
            <w:tcW w:w="1232" w:type="dxa"/>
            <w:tcBorders>
              <w:left w:val="single" w:sz="6" w:space="0" w:color="auto"/>
              <w:bottom w:val="single" w:sz="4" w:space="0" w:color="auto"/>
              <w:right w:val="single" w:sz="6" w:space="0" w:color="auto"/>
            </w:tcBorders>
          </w:tcPr>
          <w:p w14:paraId="1396951A"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12E2BDD2" w14:textId="77777777" w:rsidR="00BF46E1" w:rsidRPr="0041528A" w:rsidRDefault="00BF46E1" w:rsidP="0092045E">
            <w:pPr>
              <w:pStyle w:val="TAL"/>
            </w:pPr>
            <w:r w:rsidRPr="0041528A">
              <w:t>PROACTIVE UICC SESSION ENDED</w:t>
            </w:r>
          </w:p>
        </w:tc>
        <w:tc>
          <w:tcPr>
            <w:tcW w:w="3776" w:type="dxa"/>
            <w:tcBorders>
              <w:left w:val="single" w:sz="6" w:space="0" w:color="auto"/>
              <w:bottom w:val="single" w:sz="4" w:space="0" w:color="auto"/>
              <w:right w:val="single" w:sz="6" w:space="0" w:color="auto"/>
            </w:tcBorders>
          </w:tcPr>
          <w:p w14:paraId="1F98DDAF" w14:textId="77777777" w:rsidR="00BF46E1" w:rsidRPr="0041528A" w:rsidRDefault="00BF46E1" w:rsidP="0092045E">
            <w:pPr>
              <w:pStyle w:val="TAL"/>
            </w:pPr>
          </w:p>
        </w:tc>
      </w:tr>
    </w:tbl>
    <w:p w14:paraId="4EDF87C1" w14:textId="77777777" w:rsidR="00BF46E1" w:rsidRPr="0041528A" w:rsidRDefault="00BF46E1" w:rsidP="00BF46E1"/>
    <w:p w14:paraId="7067CB8E" w14:textId="77777777" w:rsidR="00BF46E1" w:rsidRPr="0041528A" w:rsidRDefault="00BF46E1" w:rsidP="00BF46E1">
      <w:r w:rsidRPr="0041528A">
        <w:t>PROACTIVE  COMMAND: RUN AT COMMAND 3.1.1</w:t>
      </w:r>
    </w:p>
    <w:p w14:paraId="58F8FB9F" w14:textId="77777777" w:rsidR="00BF46E1" w:rsidRPr="0041528A" w:rsidRDefault="00BF46E1" w:rsidP="00BF46E1">
      <w:r w:rsidRPr="0041528A">
        <w:t>Logically:</w:t>
      </w:r>
    </w:p>
    <w:p w14:paraId="62D9F879" w14:textId="77777777" w:rsidR="00BF46E1" w:rsidRPr="0041528A" w:rsidRDefault="00BF46E1" w:rsidP="0041528A">
      <w:pPr>
        <w:pStyle w:val="EW"/>
      </w:pPr>
      <w:r w:rsidRPr="0041528A">
        <w:t>Command details</w:t>
      </w:r>
    </w:p>
    <w:p w14:paraId="5F1E2182" w14:textId="77777777" w:rsidR="00BF46E1" w:rsidRPr="0041528A" w:rsidRDefault="00BF46E1" w:rsidP="0041528A">
      <w:pPr>
        <w:pStyle w:val="EW"/>
      </w:pPr>
      <w:r w:rsidRPr="0041528A">
        <w:tab/>
        <w:t>Command number:</w:t>
      </w:r>
      <w:r w:rsidRPr="0041528A">
        <w:tab/>
        <w:t>1</w:t>
      </w:r>
    </w:p>
    <w:p w14:paraId="21F8531E" w14:textId="77777777" w:rsidR="00BF46E1" w:rsidRPr="0041528A" w:rsidRDefault="00BF46E1" w:rsidP="0041528A">
      <w:pPr>
        <w:pStyle w:val="EW"/>
      </w:pPr>
      <w:r w:rsidRPr="0041528A">
        <w:tab/>
        <w:t>Command type:</w:t>
      </w:r>
      <w:r w:rsidRPr="0041528A">
        <w:tab/>
        <w:t>RUN AT COMMAND</w:t>
      </w:r>
    </w:p>
    <w:p w14:paraId="4E996609" w14:textId="77777777" w:rsidR="00BF46E1" w:rsidRPr="0041528A" w:rsidRDefault="00BF46E1" w:rsidP="0041528A">
      <w:pPr>
        <w:pStyle w:val="EW"/>
      </w:pPr>
      <w:r w:rsidRPr="0041528A">
        <w:tab/>
        <w:t>Command qualifier:</w:t>
      </w:r>
      <w:r w:rsidRPr="0041528A">
        <w:tab/>
        <w:t>"00"</w:t>
      </w:r>
    </w:p>
    <w:p w14:paraId="6DEC53B0" w14:textId="77777777" w:rsidR="00BF46E1" w:rsidRPr="0041528A" w:rsidRDefault="00BF46E1" w:rsidP="0041528A">
      <w:pPr>
        <w:pStyle w:val="EW"/>
      </w:pPr>
      <w:r w:rsidRPr="0041528A">
        <w:t>Device identities</w:t>
      </w:r>
    </w:p>
    <w:p w14:paraId="1E5380C6" w14:textId="77777777" w:rsidR="00BF46E1" w:rsidRPr="0041528A" w:rsidRDefault="00BF46E1" w:rsidP="0041528A">
      <w:pPr>
        <w:pStyle w:val="EW"/>
      </w:pPr>
      <w:r w:rsidRPr="0041528A">
        <w:tab/>
        <w:t>Source device:</w:t>
      </w:r>
      <w:r w:rsidRPr="0041528A">
        <w:tab/>
        <w:t>UICC</w:t>
      </w:r>
    </w:p>
    <w:p w14:paraId="047FECE5" w14:textId="77777777" w:rsidR="00BF46E1" w:rsidRPr="0041528A" w:rsidRDefault="00BF46E1" w:rsidP="0041528A">
      <w:pPr>
        <w:pStyle w:val="EW"/>
      </w:pPr>
      <w:r w:rsidRPr="0041528A">
        <w:tab/>
        <w:t>Destination device:</w:t>
      </w:r>
      <w:r w:rsidRPr="0041528A">
        <w:tab/>
        <w:t>ME</w:t>
      </w:r>
    </w:p>
    <w:p w14:paraId="3AAFD32D" w14:textId="77777777" w:rsidR="00BF46E1" w:rsidRPr="0041528A" w:rsidRDefault="00BF46E1" w:rsidP="0041528A">
      <w:pPr>
        <w:pStyle w:val="EW"/>
      </w:pPr>
      <w:r w:rsidRPr="0041528A">
        <w:t>Alpha Identifier</w:t>
      </w:r>
    </w:p>
    <w:p w14:paraId="064531DA" w14:textId="77777777" w:rsidR="00BF46E1" w:rsidRPr="0041528A" w:rsidRDefault="00BF46E1" w:rsidP="0041528A">
      <w:pPr>
        <w:pStyle w:val="EW"/>
      </w:pPr>
      <w:r w:rsidRPr="0041528A">
        <w:tab/>
        <w:t>Alpha Identifier</w:t>
      </w:r>
      <w:r w:rsidRPr="0041528A">
        <w:tab/>
        <w:t>"Run AT Command 1"</w:t>
      </w:r>
    </w:p>
    <w:p w14:paraId="27963D22" w14:textId="77777777" w:rsidR="00BF46E1" w:rsidRPr="0041528A" w:rsidRDefault="00BF46E1" w:rsidP="0041528A">
      <w:pPr>
        <w:pStyle w:val="EW"/>
      </w:pPr>
      <w:r w:rsidRPr="0041528A">
        <w:t>AT Command</w:t>
      </w:r>
    </w:p>
    <w:p w14:paraId="49B3F906" w14:textId="77777777" w:rsidR="00BF46E1" w:rsidRPr="0041528A" w:rsidRDefault="00BF46E1" w:rsidP="0041528A">
      <w:pPr>
        <w:pStyle w:val="EW"/>
      </w:pPr>
      <w:r w:rsidRPr="0041528A">
        <w:t>AT Command string:</w:t>
      </w:r>
      <w:r w:rsidRPr="0041528A">
        <w:tab/>
        <w:t>"AT+CIMI&lt;CR&gt;"</w:t>
      </w:r>
    </w:p>
    <w:p w14:paraId="18653373" w14:textId="77777777" w:rsidR="00BF46E1" w:rsidRPr="0041528A" w:rsidRDefault="00BF46E1" w:rsidP="0041528A">
      <w:pPr>
        <w:pStyle w:val="EW"/>
      </w:pPr>
      <w:r w:rsidRPr="0041528A">
        <w:t>Text Attribute</w:t>
      </w:r>
    </w:p>
    <w:p w14:paraId="7D737533" w14:textId="77777777" w:rsidR="00BF46E1" w:rsidRPr="0041528A" w:rsidRDefault="00BF46E1" w:rsidP="0041528A">
      <w:pPr>
        <w:pStyle w:val="EW"/>
      </w:pPr>
      <w:r w:rsidRPr="0041528A">
        <w:tab/>
        <w:t>Formatting position:</w:t>
      </w:r>
      <w:r w:rsidRPr="0041528A">
        <w:tab/>
        <w:t>0</w:t>
      </w:r>
    </w:p>
    <w:p w14:paraId="51642F18" w14:textId="77777777" w:rsidR="00BF46E1" w:rsidRPr="0041528A" w:rsidRDefault="00BF46E1" w:rsidP="0041528A">
      <w:pPr>
        <w:pStyle w:val="EW"/>
      </w:pPr>
      <w:r w:rsidRPr="0041528A">
        <w:tab/>
        <w:t>Formatting length:</w:t>
      </w:r>
      <w:r w:rsidRPr="0041528A">
        <w:tab/>
        <w:t>16</w:t>
      </w:r>
    </w:p>
    <w:p w14:paraId="0B6F9871" w14:textId="77777777" w:rsidR="00BF46E1" w:rsidRPr="0041528A" w:rsidRDefault="00BF46E1" w:rsidP="0041528A">
      <w:pPr>
        <w:pStyle w:val="EW"/>
      </w:pPr>
      <w:r w:rsidRPr="0041528A">
        <w:tab/>
        <w:t>Formatting mode:</w:t>
      </w:r>
      <w:r w:rsidRPr="0041528A">
        <w:tab/>
        <w:t>Right Alignment, Normal Font, Bold Off, Italic Off, Underline Off, Strikethrough Off</w:t>
      </w:r>
    </w:p>
    <w:p w14:paraId="5337F008" w14:textId="77777777" w:rsidR="00BF46E1" w:rsidRPr="0041528A" w:rsidRDefault="00BF46E1" w:rsidP="0041528A">
      <w:pPr>
        <w:pStyle w:val="EX"/>
      </w:pPr>
      <w:r w:rsidRPr="0041528A">
        <w:tab/>
        <w:t>Colour:</w:t>
      </w:r>
      <w:r w:rsidRPr="0041528A">
        <w:tab/>
        <w:t>Dark Green Foreground, Bright Yellow Background</w:t>
      </w:r>
    </w:p>
    <w:p w14:paraId="2400399A" w14:textId="77777777" w:rsidR="00BF46E1" w:rsidRPr="0041528A" w:rsidRDefault="00BF46E1" w:rsidP="00BF46E1">
      <w:r w:rsidRPr="0041528A">
        <w:t>Coding:</w:t>
      </w:r>
    </w:p>
    <w:p w14:paraId="37AE827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BC9ED6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CD0E26E"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48B7AD1"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5F36A22"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463B7BC2"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307A068"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6A1BB4F"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59B6D31"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36B899B6"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2EDBBB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546A109"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19CBC66"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4F45EA2"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DDF54ED" w14:textId="77777777" w:rsidR="00BF46E1" w:rsidRPr="0041528A" w:rsidRDefault="00BF46E1" w:rsidP="0092045E">
            <w:pPr>
              <w:pStyle w:val="TAC"/>
            </w:pPr>
            <w:r w:rsidRPr="0041528A">
              <w:t>85</w:t>
            </w:r>
          </w:p>
        </w:tc>
      </w:tr>
      <w:tr w:rsidR="00BF46E1" w:rsidRPr="0041528A" w14:paraId="14D9B7EE" w14:textId="77777777" w:rsidTr="00195D76">
        <w:trPr>
          <w:jc w:val="center"/>
        </w:trPr>
        <w:tc>
          <w:tcPr>
            <w:tcW w:w="1134" w:type="dxa"/>
            <w:tcBorders>
              <w:top w:val="single" w:sz="4" w:space="0" w:color="auto"/>
              <w:right w:val="single" w:sz="4" w:space="0" w:color="auto"/>
            </w:tcBorders>
          </w:tcPr>
          <w:p w14:paraId="7CA55212"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D4A6B95"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B0E1476"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4633CAE8"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4BFC1087"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012FA9D"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3251E46"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207109D"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4151ED1"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94C1237"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6639D19"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68EAF1C"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7AE095A4" w14:textId="77777777" w:rsidR="00BF46E1" w:rsidRPr="0041528A" w:rsidRDefault="00BF46E1" w:rsidP="0092045E">
            <w:pPr>
              <w:pStyle w:val="TAC"/>
            </w:pPr>
            <w:r w:rsidRPr="0041528A">
              <w:t>6D</w:t>
            </w:r>
          </w:p>
        </w:tc>
      </w:tr>
      <w:tr w:rsidR="00BF46E1" w:rsidRPr="0041528A" w14:paraId="72D2CC47" w14:textId="77777777" w:rsidTr="00195D76">
        <w:trPr>
          <w:jc w:val="center"/>
        </w:trPr>
        <w:tc>
          <w:tcPr>
            <w:tcW w:w="1134" w:type="dxa"/>
            <w:tcBorders>
              <w:right w:val="single" w:sz="4" w:space="0" w:color="auto"/>
            </w:tcBorders>
          </w:tcPr>
          <w:p w14:paraId="7F71E8F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003652F"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2D4D95EA"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47D03AF"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1B03039A"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DADF92B"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763CD8BC"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175396A4" w14:textId="77777777" w:rsidR="00BF46E1" w:rsidRPr="0041528A" w:rsidRDefault="00BF46E1" w:rsidP="0092045E">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7CC6CC3E"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1966F57"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33A5085"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5F2FD827"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9844834" w14:textId="77777777" w:rsidR="00BF46E1" w:rsidRPr="0041528A" w:rsidRDefault="00BF46E1" w:rsidP="0092045E">
            <w:pPr>
              <w:pStyle w:val="TAC"/>
            </w:pPr>
            <w:r w:rsidRPr="0041528A">
              <w:t>49</w:t>
            </w:r>
          </w:p>
        </w:tc>
      </w:tr>
      <w:tr w:rsidR="00BF46E1" w:rsidRPr="0041528A" w14:paraId="50A5B00F" w14:textId="77777777" w:rsidTr="00195D76">
        <w:trPr>
          <w:jc w:val="center"/>
        </w:trPr>
        <w:tc>
          <w:tcPr>
            <w:tcW w:w="1134" w:type="dxa"/>
            <w:tcBorders>
              <w:right w:val="single" w:sz="4" w:space="0" w:color="auto"/>
            </w:tcBorders>
          </w:tcPr>
          <w:p w14:paraId="1BF3B462"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F5BDF5A"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32947209"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3E7A44E"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6897006D"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3F8495E"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723409C"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E7299FB"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D8A0EF2"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46C2ECF"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554C8D5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4D65F9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F1F58FC" w14:textId="77777777" w:rsidR="00BF46E1" w:rsidRPr="0041528A" w:rsidRDefault="00BF46E1" w:rsidP="0092045E">
            <w:pPr>
              <w:pStyle w:val="TAC"/>
            </w:pPr>
          </w:p>
        </w:tc>
      </w:tr>
    </w:tbl>
    <w:p w14:paraId="7F601A98" w14:textId="77777777" w:rsidR="00BF46E1" w:rsidRPr="0041528A" w:rsidRDefault="00BF46E1" w:rsidP="00BF46E1"/>
    <w:p w14:paraId="24E92FAF" w14:textId="77777777" w:rsidR="00BF46E1" w:rsidRPr="0041528A" w:rsidRDefault="00BF46E1" w:rsidP="00BF46E1">
      <w:r w:rsidRPr="0041528A">
        <w:lastRenderedPageBreak/>
        <w:t>PROACTIVE  COMMAND: RUN AT COMMAND 3.1.2</w:t>
      </w:r>
    </w:p>
    <w:p w14:paraId="20D706CC" w14:textId="77777777" w:rsidR="00BF46E1" w:rsidRPr="0041528A" w:rsidRDefault="00BF46E1" w:rsidP="00BF46E1">
      <w:r w:rsidRPr="0041528A">
        <w:t>Logically:</w:t>
      </w:r>
    </w:p>
    <w:p w14:paraId="742C78C1" w14:textId="77777777" w:rsidR="00BF46E1" w:rsidRPr="0041528A" w:rsidRDefault="00BF46E1" w:rsidP="0041528A">
      <w:pPr>
        <w:pStyle w:val="EW"/>
      </w:pPr>
      <w:r w:rsidRPr="0041528A">
        <w:t>Command details</w:t>
      </w:r>
    </w:p>
    <w:p w14:paraId="69216A3D" w14:textId="77777777" w:rsidR="00BF46E1" w:rsidRPr="0041528A" w:rsidRDefault="00BF46E1" w:rsidP="0041528A">
      <w:pPr>
        <w:pStyle w:val="EW"/>
      </w:pPr>
      <w:r w:rsidRPr="0041528A">
        <w:tab/>
        <w:t>Command number:</w:t>
      </w:r>
      <w:r w:rsidRPr="0041528A">
        <w:tab/>
        <w:t>1</w:t>
      </w:r>
    </w:p>
    <w:p w14:paraId="41F5962E" w14:textId="77777777" w:rsidR="00BF46E1" w:rsidRPr="0041528A" w:rsidRDefault="00BF46E1" w:rsidP="0041528A">
      <w:pPr>
        <w:pStyle w:val="EW"/>
      </w:pPr>
      <w:r w:rsidRPr="0041528A">
        <w:tab/>
        <w:t>Command type:</w:t>
      </w:r>
      <w:r w:rsidRPr="0041528A">
        <w:tab/>
        <w:t>RUN AT COMMAND</w:t>
      </w:r>
    </w:p>
    <w:p w14:paraId="058F2B65" w14:textId="77777777" w:rsidR="00BF46E1" w:rsidRPr="0041528A" w:rsidRDefault="00BF46E1" w:rsidP="0041528A">
      <w:pPr>
        <w:pStyle w:val="EW"/>
      </w:pPr>
      <w:r w:rsidRPr="0041528A">
        <w:tab/>
        <w:t>Command qualifier:</w:t>
      </w:r>
      <w:r w:rsidRPr="0041528A">
        <w:tab/>
        <w:t>"00"</w:t>
      </w:r>
    </w:p>
    <w:p w14:paraId="60807C82" w14:textId="77777777" w:rsidR="00BF46E1" w:rsidRPr="0041528A" w:rsidRDefault="00BF46E1" w:rsidP="0041528A">
      <w:pPr>
        <w:pStyle w:val="EW"/>
      </w:pPr>
      <w:r w:rsidRPr="0041528A">
        <w:t>Device identities</w:t>
      </w:r>
    </w:p>
    <w:p w14:paraId="3C35779F" w14:textId="77777777" w:rsidR="00BF46E1" w:rsidRPr="0041528A" w:rsidRDefault="00BF46E1" w:rsidP="0041528A">
      <w:pPr>
        <w:pStyle w:val="EW"/>
      </w:pPr>
      <w:r w:rsidRPr="0041528A">
        <w:tab/>
        <w:t>Source device:</w:t>
      </w:r>
      <w:r w:rsidRPr="0041528A">
        <w:tab/>
        <w:t>UICC</w:t>
      </w:r>
    </w:p>
    <w:p w14:paraId="6A3AD3EB" w14:textId="77777777" w:rsidR="00BF46E1" w:rsidRPr="0041528A" w:rsidRDefault="00BF46E1" w:rsidP="0041528A">
      <w:pPr>
        <w:pStyle w:val="EW"/>
      </w:pPr>
      <w:r w:rsidRPr="0041528A">
        <w:tab/>
        <w:t>Destination device:</w:t>
      </w:r>
      <w:r w:rsidRPr="0041528A">
        <w:tab/>
        <w:t>ME</w:t>
      </w:r>
    </w:p>
    <w:p w14:paraId="6DE0D14F" w14:textId="77777777" w:rsidR="00BF46E1" w:rsidRPr="0041528A" w:rsidRDefault="00BF46E1" w:rsidP="0041528A">
      <w:pPr>
        <w:pStyle w:val="EW"/>
      </w:pPr>
      <w:r w:rsidRPr="0041528A">
        <w:t>Alpha Identifier</w:t>
      </w:r>
    </w:p>
    <w:p w14:paraId="64CAB5F7" w14:textId="77777777" w:rsidR="00BF46E1" w:rsidRPr="0041528A" w:rsidRDefault="00BF46E1" w:rsidP="0041528A">
      <w:pPr>
        <w:pStyle w:val="EW"/>
      </w:pPr>
      <w:r w:rsidRPr="0041528A">
        <w:tab/>
        <w:t>Alpha Identifier</w:t>
      </w:r>
      <w:r w:rsidRPr="0041528A">
        <w:tab/>
        <w:t>"Run AT Command 2"</w:t>
      </w:r>
    </w:p>
    <w:p w14:paraId="4FB39EB8" w14:textId="77777777" w:rsidR="00BF46E1" w:rsidRPr="0041528A" w:rsidRDefault="00BF46E1" w:rsidP="0041528A">
      <w:pPr>
        <w:pStyle w:val="EW"/>
      </w:pPr>
      <w:r w:rsidRPr="0041528A">
        <w:t>AT Command</w:t>
      </w:r>
    </w:p>
    <w:p w14:paraId="38DCD874" w14:textId="77777777" w:rsidR="00BF46E1" w:rsidRPr="0041528A" w:rsidRDefault="00BF46E1" w:rsidP="0041528A">
      <w:pPr>
        <w:pStyle w:val="EX"/>
      </w:pPr>
      <w:r w:rsidRPr="0041528A">
        <w:t>AT Command string:</w:t>
      </w:r>
      <w:r w:rsidRPr="0041528A">
        <w:tab/>
        <w:t>"AT+CIMI&lt;CR&gt;"</w:t>
      </w:r>
    </w:p>
    <w:p w14:paraId="0B68AB4B" w14:textId="77777777" w:rsidR="00BF46E1" w:rsidRPr="0041528A" w:rsidRDefault="00BF46E1" w:rsidP="00BF46E1">
      <w:r w:rsidRPr="0041528A">
        <w:t>Coding:</w:t>
      </w:r>
    </w:p>
    <w:p w14:paraId="498004D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7561EC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F4730A1"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9217FFA"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537A4D1" w14:textId="77777777" w:rsidR="00BF46E1" w:rsidRPr="0041528A" w:rsidRDefault="00BF46E1" w:rsidP="0092045E">
            <w:pPr>
              <w:pStyle w:val="TAC"/>
            </w:pPr>
            <w:r w:rsidRPr="0041528A">
              <w:t>25</w:t>
            </w:r>
          </w:p>
        </w:tc>
        <w:tc>
          <w:tcPr>
            <w:tcW w:w="567" w:type="dxa"/>
            <w:tcBorders>
              <w:top w:val="single" w:sz="4" w:space="0" w:color="auto"/>
              <w:left w:val="single" w:sz="4" w:space="0" w:color="auto"/>
              <w:bottom w:val="single" w:sz="4" w:space="0" w:color="auto"/>
              <w:right w:val="single" w:sz="4" w:space="0" w:color="auto"/>
            </w:tcBorders>
          </w:tcPr>
          <w:p w14:paraId="12BA974E"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B4B59B7"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4BD74CF"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336ECEF"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4D2C6E75"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C964BFB"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CEDAEFA"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55EA201"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A7A03DD"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5F306BB" w14:textId="77777777" w:rsidR="00BF46E1" w:rsidRPr="0041528A" w:rsidRDefault="00BF46E1" w:rsidP="0092045E">
            <w:pPr>
              <w:pStyle w:val="TAC"/>
            </w:pPr>
            <w:r w:rsidRPr="0041528A">
              <w:t>85</w:t>
            </w:r>
          </w:p>
        </w:tc>
      </w:tr>
      <w:tr w:rsidR="00BF46E1" w:rsidRPr="0041528A" w14:paraId="7C67B032" w14:textId="77777777" w:rsidTr="00195D76">
        <w:trPr>
          <w:jc w:val="center"/>
        </w:trPr>
        <w:tc>
          <w:tcPr>
            <w:tcW w:w="1134" w:type="dxa"/>
            <w:tcBorders>
              <w:top w:val="single" w:sz="4" w:space="0" w:color="auto"/>
              <w:right w:val="single" w:sz="4" w:space="0" w:color="auto"/>
            </w:tcBorders>
          </w:tcPr>
          <w:p w14:paraId="5DE7B93E"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DBA7085"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47B4E80"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597F301B"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7F657111"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1AFA3A4"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A25BE30"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4FE4222"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93BCE37"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6631935"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2CAB83C"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60A8F31"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6E2429E2" w14:textId="77777777" w:rsidR="00BF46E1" w:rsidRPr="0041528A" w:rsidRDefault="00BF46E1" w:rsidP="0092045E">
            <w:pPr>
              <w:pStyle w:val="TAC"/>
            </w:pPr>
            <w:r w:rsidRPr="0041528A">
              <w:t>6D</w:t>
            </w:r>
          </w:p>
        </w:tc>
      </w:tr>
      <w:tr w:rsidR="00BF46E1" w:rsidRPr="0041528A" w14:paraId="547BA781" w14:textId="77777777" w:rsidTr="00195D76">
        <w:trPr>
          <w:jc w:val="center"/>
        </w:trPr>
        <w:tc>
          <w:tcPr>
            <w:tcW w:w="1134" w:type="dxa"/>
            <w:tcBorders>
              <w:right w:val="single" w:sz="4" w:space="0" w:color="auto"/>
            </w:tcBorders>
          </w:tcPr>
          <w:p w14:paraId="30DF59FD"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38C0113"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2D11F84A"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56F062D"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F4CB747"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D1FEAD9" w14:textId="77777777" w:rsidR="00BF46E1" w:rsidRPr="0041528A" w:rsidRDefault="00BF46E1" w:rsidP="0092045E">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C814852"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46C04230"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58B80174"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61CAD10"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5280432"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5B35D3A5"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B0546D8" w14:textId="77777777" w:rsidR="00BF46E1" w:rsidRPr="0041528A" w:rsidRDefault="00BF46E1" w:rsidP="0092045E">
            <w:pPr>
              <w:pStyle w:val="TAC"/>
            </w:pPr>
            <w:r w:rsidRPr="0041528A">
              <w:t>49</w:t>
            </w:r>
          </w:p>
        </w:tc>
      </w:tr>
      <w:tr w:rsidR="00BF46E1" w:rsidRPr="0041528A" w14:paraId="017C8D5C" w14:textId="77777777" w:rsidTr="00195D76">
        <w:trPr>
          <w:jc w:val="center"/>
        </w:trPr>
        <w:tc>
          <w:tcPr>
            <w:tcW w:w="1134" w:type="dxa"/>
            <w:tcBorders>
              <w:right w:val="single" w:sz="4" w:space="0" w:color="auto"/>
            </w:tcBorders>
          </w:tcPr>
          <w:p w14:paraId="26D5F44E"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90A1226"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12673664"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1C9E541A"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10D1EA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F5D786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FE201A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C666C6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059E50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3B3A15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D4287F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C66C90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E3AD14F" w14:textId="77777777" w:rsidR="00BF46E1" w:rsidRPr="0041528A" w:rsidRDefault="00BF46E1" w:rsidP="0092045E">
            <w:pPr>
              <w:pStyle w:val="TAC"/>
            </w:pPr>
          </w:p>
        </w:tc>
      </w:tr>
    </w:tbl>
    <w:p w14:paraId="2247A4BE" w14:textId="77777777" w:rsidR="00BF46E1" w:rsidRPr="0041528A" w:rsidRDefault="00BF46E1" w:rsidP="00BF46E1"/>
    <w:p w14:paraId="3187C7D8" w14:textId="77777777" w:rsidR="00BF46E1" w:rsidRPr="0041528A" w:rsidRDefault="00BF46E1" w:rsidP="00BF46E1">
      <w:r w:rsidRPr="0041528A">
        <w:t>TERMINAL RESPONSE: RUN AT COMMAND 3.1.1</w:t>
      </w:r>
    </w:p>
    <w:p w14:paraId="410A7F00" w14:textId="77777777" w:rsidR="00BF46E1" w:rsidRPr="0041528A" w:rsidRDefault="00BF46E1" w:rsidP="00BF46E1">
      <w:r w:rsidRPr="0041528A">
        <w:t>Logically:</w:t>
      </w:r>
    </w:p>
    <w:p w14:paraId="4AB6F6CF" w14:textId="77777777" w:rsidR="00BF46E1" w:rsidRPr="0041528A" w:rsidRDefault="00BF46E1" w:rsidP="0041528A">
      <w:pPr>
        <w:pStyle w:val="EW"/>
      </w:pPr>
      <w:r w:rsidRPr="0041528A">
        <w:t>Command details</w:t>
      </w:r>
    </w:p>
    <w:p w14:paraId="68273039" w14:textId="77777777" w:rsidR="00BF46E1" w:rsidRPr="0041528A" w:rsidRDefault="00BF46E1" w:rsidP="0041528A">
      <w:pPr>
        <w:pStyle w:val="EW"/>
      </w:pPr>
      <w:r w:rsidRPr="0041528A">
        <w:tab/>
        <w:t>Command number:</w:t>
      </w:r>
      <w:r w:rsidRPr="0041528A">
        <w:tab/>
        <w:t>1</w:t>
      </w:r>
    </w:p>
    <w:p w14:paraId="4271F06B" w14:textId="77777777" w:rsidR="00BF46E1" w:rsidRPr="0041528A" w:rsidRDefault="00BF46E1" w:rsidP="0041528A">
      <w:pPr>
        <w:pStyle w:val="EW"/>
      </w:pPr>
      <w:r w:rsidRPr="0041528A">
        <w:tab/>
        <w:t>Command type:</w:t>
      </w:r>
      <w:r w:rsidRPr="0041528A">
        <w:tab/>
        <w:t>RUN AT COMMAND</w:t>
      </w:r>
    </w:p>
    <w:p w14:paraId="2821206C" w14:textId="77777777" w:rsidR="00BF46E1" w:rsidRPr="0041528A" w:rsidRDefault="00BF46E1" w:rsidP="0041528A">
      <w:pPr>
        <w:pStyle w:val="EW"/>
      </w:pPr>
      <w:r w:rsidRPr="0041528A">
        <w:tab/>
        <w:t>Command qualifier:</w:t>
      </w:r>
      <w:r w:rsidRPr="0041528A">
        <w:tab/>
        <w:t>"00"</w:t>
      </w:r>
    </w:p>
    <w:p w14:paraId="19E5AA20" w14:textId="77777777" w:rsidR="00BF46E1" w:rsidRPr="0041528A" w:rsidRDefault="00BF46E1" w:rsidP="0041528A">
      <w:pPr>
        <w:pStyle w:val="EW"/>
      </w:pPr>
      <w:r w:rsidRPr="0041528A">
        <w:t>Device identities</w:t>
      </w:r>
    </w:p>
    <w:p w14:paraId="1ABC4DC4" w14:textId="77777777" w:rsidR="00BF46E1" w:rsidRPr="0041528A" w:rsidRDefault="00BF46E1" w:rsidP="0041528A">
      <w:pPr>
        <w:pStyle w:val="EW"/>
      </w:pPr>
      <w:r w:rsidRPr="0041528A">
        <w:tab/>
        <w:t>Source device:</w:t>
      </w:r>
      <w:r w:rsidRPr="0041528A">
        <w:tab/>
        <w:t>ME</w:t>
      </w:r>
    </w:p>
    <w:p w14:paraId="45001E43" w14:textId="77777777" w:rsidR="00BF46E1" w:rsidRPr="0041528A" w:rsidRDefault="00BF46E1" w:rsidP="0041528A">
      <w:pPr>
        <w:pStyle w:val="EW"/>
      </w:pPr>
      <w:r w:rsidRPr="0041528A">
        <w:tab/>
        <w:t>Destination device:</w:t>
      </w:r>
      <w:r w:rsidRPr="0041528A">
        <w:tab/>
        <w:t>UICC</w:t>
      </w:r>
    </w:p>
    <w:p w14:paraId="3095C3D0" w14:textId="77777777" w:rsidR="00BF46E1" w:rsidRPr="0041528A" w:rsidRDefault="00BF46E1" w:rsidP="0041528A">
      <w:pPr>
        <w:pStyle w:val="EW"/>
      </w:pPr>
      <w:r w:rsidRPr="0041528A">
        <w:t>Result</w:t>
      </w:r>
    </w:p>
    <w:p w14:paraId="7C85C35F" w14:textId="77777777" w:rsidR="00BF46E1" w:rsidRPr="0041528A" w:rsidRDefault="00BF46E1" w:rsidP="0041528A">
      <w:pPr>
        <w:pStyle w:val="EW"/>
      </w:pPr>
      <w:r w:rsidRPr="0041528A">
        <w:tab/>
        <w:t>General Result:</w:t>
      </w:r>
      <w:r w:rsidRPr="0041528A">
        <w:tab/>
        <w:t>Command performed successfully</w:t>
      </w:r>
    </w:p>
    <w:p w14:paraId="32A51849" w14:textId="77777777" w:rsidR="00BF46E1" w:rsidRPr="0041528A" w:rsidRDefault="00BF46E1" w:rsidP="0041528A">
      <w:pPr>
        <w:pStyle w:val="EW"/>
      </w:pPr>
      <w:r w:rsidRPr="0041528A">
        <w:t>AT Response</w:t>
      </w:r>
    </w:p>
    <w:p w14:paraId="02A17D44" w14:textId="77777777" w:rsidR="00BF46E1" w:rsidRPr="0041528A" w:rsidRDefault="00BF46E1" w:rsidP="0041528A">
      <w:pPr>
        <w:pStyle w:val="EX"/>
      </w:pPr>
      <w:r w:rsidRPr="0041528A">
        <w:tab/>
        <w:t>AT Response string:</w:t>
      </w:r>
      <w:r w:rsidRPr="0041528A">
        <w:tab/>
        <w:t>&lt;CR&gt;&lt;LF&gt;IMSI&lt;CR&gt;&lt;LF&gt;&lt;CR&gt;&lt;LF&gt;OK&lt;CR&gt;&lt;LF&gt;</w:t>
      </w:r>
    </w:p>
    <w:p w14:paraId="084F5DE4" w14:textId="77777777" w:rsidR="00BF46E1" w:rsidRPr="0041528A" w:rsidRDefault="00BF46E1" w:rsidP="00BF46E1">
      <w:r w:rsidRPr="0041528A">
        <w:t>Coding:</w:t>
      </w:r>
    </w:p>
    <w:p w14:paraId="67D1B28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D3C0AC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2BB709A"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BDBA701"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4A289EF"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A9274FB"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F9EB53F"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669C19A9"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D915831"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BF10394"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8230BF4"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38E322F"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12804CC"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74CEA24"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CBF2D5D" w14:textId="77777777" w:rsidR="00BF46E1" w:rsidRPr="0041528A" w:rsidRDefault="00BF46E1" w:rsidP="0092045E">
            <w:pPr>
              <w:pStyle w:val="TAC"/>
            </w:pPr>
            <w:r w:rsidRPr="0041528A">
              <w:t>00</w:t>
            </w:r>
          </w:p>
        </w:tc>
      </w:tr>
      <w:tr w:rsidR="00BF46E1" w:rsidRPr="0041528A" w14:paraId="04294E97" w14:textId="77777777" w:rsidTr="00195D76">
        <w:trPr>
          <w:jc w:val="center"/>
        </w:trPr>
        <w:tc>
          <w:tcPr>
            <w:tcW w:w="1134" w:type="dxa"/>
            <w:tcBorders>
              <w:top w:val="single" w:sz="4" w:space="0" w:color="auto"/>
              <w:right w:val="single" w:sz="4" w:space="0" w:color="auto"/>
            </w:tcBorders>
          </w:tcPr>
          <w:p w14:paraId="33770EEC"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9845344" w14:textId="77777777" w:rsidR="00BF46E1" w:rsidRPr="0041528A" w:rsidRDefault="00BF46E1" w:rsidP="0092045E">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647B483E" w14:textId="77777777" w:rsidR="00BF46E1" w:rsidRPr="0041528A" w:rsidRDefault="00BF46E1" w:rsidP="0092045E">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688F6C21"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6134269F"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28BA8C89"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17AE3764"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118FC615"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53AEC36F"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728C4ED1"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BB88B6F"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41C9DD31"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78377FA8" w14:textId="77777777" w:rsidR="00BF46E1" w:rsidRPr="0041528A" w:rsidRDefault="00BF46E1" w:rsidP="0092045E">
            <w:pPr>
              <w:pStyle w:val="TAC"/>
            </w:pPr>
            <w:r w:rsidRPr="0041528A">
              <w:t>32</w:t>
            </w:r>
          </w:p>
        </w:tc>
      </w:tr>
      <w:tr w:rsidR="00BF46E1" w:rsidRPr="0041528A" w14:paraId="5C5E3037" w14:textId="77777777" w:rsidTr="00195D76">
        <w:trPr>
          <w:jc w:val="center"/>
        </w:trPr>
        <w:tc>
          <w:tcPr>
            <w:tcW w:w="1134" w:type="dxa"/>
            <w:tcBorders>
              <w:right w:val="single" w:sz="4" w:space="0" w:color="auto"/>
            </w:tcBorders>
          </w:tcPr>
          <w:p w14:paraId="3FB8A264"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93A9E43" w14:textId="77777777" w:rsidR="00BF46E1" w:rsidRPr="0041528A" w:rsidRDefault="00BF46E1" w:rsidP="0092045E">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48D63234"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5C50C1C4" w14:textId="77777777" w:rsidR="00BF46E1" w:rsidRPr="0041528A"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212663FB" w14:textId="77777777" w:rsidR="00BF46E1" w:rsidRPr="0041528A" w:rsidRDefault="00BF46E1" w:rsidP="0092045E">
            <w:pPr>
              <w:pStyle w:val="TAC"/>
            </w:pPr>
            <w:r w:rsidRPr="0041528A">
              <w:t>36</w:t>
            </w:r>
          </w:p>
        </w:tc>
        <w:tc>
          <w:tcPr>
            <w:tcW w:w="567" w:type="dxa"/>
            <w:tcBorders>
              <w:top w:val="single" w:sz="4" w:space="0" w:color="auto"/>
              <w:left w:val="single" w:sz="4" w:space="0" w:color="auto"/>
              <w:bottom w:val="single" w:sz="4" w:space="0" w:color="auto"/>
              <w:right w:val="single" w:sz="4" w:space="0" w:color="auto"/>
            </w:tcBorders>
          </w:tcPr>
          <w:p w14:paraId="58D65D9D" w14:textId="77777777" w:rsidR="00BF46E1" w:rsidRPr="0041528A" w:rsidRDefault="00BF46E1" w:rsidP="0092045E">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32D22A2D" w14:textId="77777777" w:rsidR="00BF46E1" w:rsidRPr="0041528A" w:rsidRDefault="00BF46E1" w:rsidP="0092045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43A8C788"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3CFB7550"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15D04DCA"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344FC0C"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38864502"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2121FE4" w14:textId="77777777" w:rsidR="00BF46E1" w:rsidRPr="0041528A" w:rsidRDefault="00BF46E1" w:rsidP="0092045E">
            <w:pPr>
              <w:pStyle w:val="TAC"/>
            </w:pPr>
            <w:r w:rsidRPr="0041528A">
              <w:t>4F</w:t>
            </w:r>
          </w:p>
        </w:tc>
      </w:tr>
      <w:tr w:rsidR="00BF46E1" w:rsidRPr="0041528A" w14:paraId="6B94BEF0" w14:textId="77777777" w:rsidTr="00195D76">
        <w:trPr>
          <w:jc w:val="center"/>
        </w:trPr>
        <w:tc>
          <w:tcPr>
            <w:tcW w:w="1134" w:type="dxa"/>
            <w:tcBorders>
              <w:right w:val="single" w:sz="4" w:space="0" w:color="auto"/>
            </w:tcBorders>
          </w:tcPr>
          <w:p w14:paraId="246C8546"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241995B" w14:textId="77777777" w:rsidR="00BF46E1" w:rsidRPr="0041528A" w:rsidRDefault="00BF46E1" w:rsidP="0092045E">
            <w:pPr>
              <w:pStyle w:val="TAC"/>
            </w:pPr>
            <w:r w:rsidRPr="0041528A">
              <w:t>4B</w:t>
            </w:r>
          </w:p>
        </w:tc>
        <w:tc>
          <w:tcPr>
            <w:tcW w:w="567" w:type="dxa"/>
            <w:tcBorders>
              <w:top w:val="single" w:sz="4" w:space="0" w:color="auto"/>
              <w:left w:val="single" w:sz="4" w:space="0" w:color="auto"/>
              <w:bottom w:val="single" w:sz="4" w:space="0" w:color="auto"/>
              <w:right w:val="single" w:sz="4" w:space="0" w:color="auto"/>
            </w:tcBorders>
          </w:tcPr>
          <w:p w14:paraId="59A52A79"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305B4BE2"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97AF47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D01717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B6BB6B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E4CFF9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AF71D5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52DCE2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94A7A7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9483DC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377F23C" w14:textId="77777777" w:rsidR="00BF46E1" w:rsidRPr="0041528A" w:rsidRDefault="00BF46E1" w:rsidP="0092045E">
            <w:pPr>
              <w:pStyle w:val="TAC"/>
            </w:pPr>
          </w:p>
        </w:tc>
      </w:tr>
    </w:tbl>
    <w:p w14:paraId="446DE08B" w14:textId="77777777" w:rsidR="00BF46E1" w:rsidRPr="0041528A" w:rsidRDefault="00BF46E1" w:rsidP="00BF46E1"/>
    <w:p w14:paraId="464C08F1" w14:textId="77777777" w:rsidR="00BF46E1" w:rsidRPr="0041528A" w:rsidRDefault="00BF46E1" w:rsidP="00BF46E1">
      <w:pPr>
        <w:pStyle w:val="H6"/>
      </w:pPr>
      <w:r w:rsidRPr="0041528A">
        <w:t>27.22.4.23.3.1.5</w:t>
      </w:r>
      <w:r w:rsidRPr="0041528A">
        <w:tab/>
        <w:t>Test requirement</w:t>
      </w:r>
    </w:p>
    <w:p w14:paraId="6DFFD439" w14:textId="77777777" w:rsidR="00BF46E1" w:rsidRPr="0041528A" w:rsidRDefault="00BF46E1" w:rsidP="00BF46E1">
      <w:r w:rsidRPr="0041528A">
        <w:t>The ME shall operate in the manner defined in expected sequence 3.1.</w:t>
      </w:r>
    </w:p>
    <w:p w14:paraId="0A7D8446" w14:textId="77777777" w:rsidR="00BF46E1" w:rsidRPr="0041528A" w:rsidRDefault="00BF46E1" w:rsidP="00BF46E1">
      <w:pPr>
        <w:pStyle w:val="H6"/>
      </w:pPr>
      <w:r w:rsidRPr="0041528A">
        <w:t>27.22.4.23.3.2</w:t>
      </w:r>
      <w:r w:rsidRPr="0041528A">
        <w:tab/>
        <w:t>RUN AT COMMAND (support of Text Attribute – Center Alignment)</w:t>
      </w:r>
    </w:p>
    <w:p w14:paraId="0C4824C2" w14:textId="77777777" w:rsidR="00BF46E1" w:rsidRPr="0041528A" w:rsidRDefault="00BF46E1" w:rsidP="00BF46E1">
      <w:pPr>
        <w:pStyle w:val="H6"/>
      </w:pPr>
      <w:r w:rsidRPr="0041528A">
        <w:t>27.22.4.23.3.2.1</w:t>
      </w:r>
      <w:r w:rsidRPr="0041528A">
        <w:tab/>
        <w:t>Definition and applicability</w:t>
      </w:r>
    </w:p>
    <w:p w14:paraId="46B6EA36" w14:textId="77777777" w:rsidR="00BF46E1" w:rsidRPr="0041528A" w:rsidRDefault="00BF46E1" w:rsidP="00BF46E1">
      <w:r w:rsidRPr="0041528A">
        <w:t>See clause 3.2.2.</w:t>
      </w:r>
    </w:p>
    <w:p w14:paraId="7243FB3F" w14:textId="77777777" w:rsidR="00BF46E1" w:rsidRPr="0041528A" w:rsidRDefault="00BF46E1" w:rsidP="00BF46E1">
      <w:pPr>
        <w:pStyle w:val="H6"/>
      </w:pPr>
      <w:r w:rsidRPr="0041528A">
        <w:t>27.22.4.23.3.2.2</w:t>
      </w:r>
      <w:r w:rsidRPr="0041528A">
        <w:tab/>
        <w:t>Conformance requirement</w:t>
      </w:r>
    </w:p>
    <w:p w14:paraId="350A93BA" w14:textId="77777777" w:rsidR="00BF46E1" w:rsidRPr="0041528A" w:rsidRDefault="00BF46E1" w:rsidP="00BF46E1">
      <w:r w:rsidRPr="0041528A">
        <w:t>The ME shall support the Proactive UICC: RUN AT COMMAND facility as defined in:</w:t>
      </w:r>
    </w:p>
    <w:p w14:paraId="71D21983" w14:textId="77777777" w:rsidR="00BF46E1" w:rsidRPr="0041528A" w:rsidRDefault="00BF46E1" w:rsidP="00BF46E1">
      <w:pPr>
        <w:pStyle w:val="B1"/>
      </w:pPr>
      <w:r w:rsidRPr="0041528A">
        <w:lastRenderedPageBreak/>
        <w:t>-</w:t>
      </w:r>
      <w:r w:rsidRPr="0041528A">
        <w:tab/>
        <w:t>TS 31.111 [15] clause 6.4.23, clause 6.6.23, clause 5.2, clause 6.8, clause 8.6, clause 8.7, clause 8.2, clause 8.40, clause 8.31, clause 8.41 and clause 8.70.</w:t>
      </w:r>
    </w:p>
    <w:p w14:paraId="2429B9B7" w14:textId="77777777" w:rsidR="00BF46E1" w:rsidRPr="0041528A" w:rsidRDefault="00BF46E1" w:rsidP="00BF46E1">
      <w:pPr>
        <w:pStyle w:val="B1"/>
      </w:pPr>
      <w:r w:rsidRPr="0041528A">
        <w:t>-</w:t>
      </w:r>
      <w:r w:rsidRPr="0041528A">
        <w:tab/>
        <w:t>TS 27.007 [18].</w:t>
      </w:r>
    </w:p>
    <w:p w14:paraId="6FC67686" w14:textId="77777777" w:rsidR="00BF46E1" w:rsidRPr="0041528A" w:rsidRDefault="00BF46E1" w:rsidP="00BF46E1">
      <w:r w:rsidRPr="0041528A">
        <w:t>The terminal shall support the text attribute.</w:t>
      </w:r>
    </w:p>
    <w:p w14:paraId="2BBDD2BD" w14:textId="77777777" w:rsidR="00BF46E1" w:rsidRPr="0041528A" w:rsidRDefault="00BF46E1" w:rsidP="00BF46E1">
      <w:pPr>
        <w:pStyle w:val="H6"/>
      </w:pPr>
      <w:r w:rsidRPr="0041528A">
        <w:t>27.22.4.23.3.2.3</w:t>
      </w:r>
      <w:r w:rsidRPr="0041528A">
        <w:tab/>
        <w:t>Test purpose</w:t>
      </w:r>
    </w:p>
    <w:p w14:paraId="2C4A7168" w14:textId="77777777" w:rsidR="00BF46E1" w:rsidRPr="0041528A" w:rsidRDefault="00BF46E1" w:rsidP="00BF46E1">
      <w:r w:rsidRPr="0041528A">
        <w:t>To verify that the ME responds to an AT Command contained within a RUN AT COMMAND with center alignment text attribute as though it were initiated by an attached TE, and returns an AT Response within a TERMINAL RESPONSE to the UICC.</w:t>
      </w:r>
    </w:p>
    <w:p w14:paraId="3EED66F7" w14:textId="77777777" w:rsidR="00BF46E1" w:rsidRPr="0041528A" w:rsidRDefault="00BF46E1" w:rsidP="00BF46E1">
      <w:pPr>
        <w:pStyle w:val="H6"/>
      </w:pPr>
      <w:r w:rsidRPr="0041528A">
        <w:t>27.22.4.23.3.2.4</w:t>
      </w:r>
      <w:r w:rsidRPr="0041528A">
        <w:tab/>
        <w:t>Method of test</w:t>
      </w:r>
    </w:p>
    <w:p w14:paraId="3493F6CF" w14:textId="77777777" w:rsidR="00BF46E1" w:rsidRPr="0041528A" w:rsidRDefault="00BF46E1" w:rsidP="00BF46E1">
      <w:pPr>
        <w:pStyle w:val="H6"/>
      </w:pPr>
      <w:r w:rsidRPr="0041528A">
        <w:t>27.22.4.23.3.2.4.1</w:t>
      </w:r>
      <w:r w:rsidRPr="0041528A">
        <w:tab/>
        <w:t>Initial conditions</w:t>
      </w:r>
    </w:p>
    <w:p w14:paraId="2B703E50" w14:textId="77777777" w:rsidR="00BF46E1" w:rsidRPr="0041528A" w:rsidRDefault="00BF46E1" w:rsidP="00BF46E1">
      <w:r w:rsidRPr="0041528A">
        <w:t>The ME is connected to the USIM Simulator.</w:t>
      </w:r>
    </w:p>
    <w:p w14:paraId="0C13581C" w14:textId="77777777" w:rsidR="00BF46E1" w:rsidRPr="0041528A" w:rsidRDefault="00BF46E1" w:rsidP="00BF46E1">
      <w:r w:rsidRPr="0041528A">
        <w:t>The elementary files are coded as Toolkit default.</w:t>
      </w:r>
    </w:p>
    <w:p w14:paraId="5D27E3DD" w14:textId="77777777" w:rsidR="00BF46E1" w:rsidRPr="0041528A" w:rsidRDefault="00BF46E1" w:rsidP="00BF46E1">
      <w:r w:rsidRPr="0041528A">
        <w:t>Prior to this test the ME shall have been powered on and performed the PROFILE DOWNLOAD procedure.</w:t>
      </w:r>
    </w:p>
    <w:p w14:paraId="5E5D903E" w14:textId="77777777" w:rsidR="00BF46E1" w:rsidRPr="0041528A" w:rsidRDefault="00BF46E1" w:rsidP="00BF46E1">
      <w:r w:rsidRPr="0041528A">
        <w:t>Prior to the test the ME shall be connected to the TE.</w:t>
      </w:r>
    </w:p>
    <w:p w14:paraId="46737722" w14:textId="77777777" w:rsidR="00BF46E1" w:rsidRPr="0041528A" w:rsidRDefault="00BF46E1" w:rsidP="00BF46E1">
      <w:r w:rsidRPr="0041528A">
        <w:t xml:space="preserve">The </w:t>
      </w:r>
      <w:r w:rsidRPr="0041528A">
        <w:rPr>
          <w:snapToGrid w:val="0"/>
          <w:lang w:eastAsia="de-DE"/>
        </w:rPr>
        <w:t>TA-TE interface is set to 8-bit operation.</w:t>
      </w:r>
    </w:p>
    <w:p w14:paraId="56AE40AC" w14:textId="77777777" w:rsidR="00BF46E1" w:rsidRPr="0041528A" w:rsidRDefault="00BF46E1" w:rsidP="00BF46E1">
      <w:pPr>
        <w:pStyle w:val="H6"/>
      </w:pPr>
      <w:r w:rsidRPr="0041528A">
        <w:t>27.22.4.23.3.2.4.2</w:t>
      </w:r>
      <w:r w:rsidRPr="0041528A">
        <w:tab/>
        <w:t>Procedure</w:t>
      </w:r>
    </w:p>
    <w:p w14:paraId="75F3E0D8" w14:textId="77777777" w:rsidR="00BF46E1" w:rsidRPr="0041528A" w:rsidRDefault="00BF46E1" w:rsidP="00BF46E1">
      <w:pPr>
        <w:pStyle w:val="TH"/>
      </w:pPr>
      <w:r w:rsidRPr="0041528A">
        <w:t>Expected Sequence 3.2(RUN AT COMMAND, with alpha identifier presented, request IMSI, Text Attribute – Center Alignment)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3261BA65" w14:textId="77777777" w:rsidTr="00195D76">
        <w:trPr>
          <w:cantSplit/>
          <w:jc w:val="center"/>
        </w:trPr>
        <w:tc>
          <w:tcPr>
            <w:tcW w:w="737" w:type="dxa"/>
            <w:tcBorders>
              <w:top w:val="single" w:sz="6" w:space="0" w:color="auto"/>
              <w:left w:val="single" w:sz="6" w:space="0" w:color="auto"/>
              <w:right w:val="single" w:sz="6" w:space="0" w:color="auto"/>
            </w:tcBorders>
          </w:tcPr>
          <w:p w14:paraId="2805C0EC"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7FC6DA59"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0AB38684"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243C24EF" w14:textId="77777777" w:rsidR="00BF46E1" w:rsidRPr="0041528A" w:rsidRDefault="00BF46E1" w:rsidP="0092045E">
            <w:pPr>
              <w:pStyle w:val="TAH"/>
            </w:pPr>
            <w:r w:rsidRPr="0041528A">
              <w:t>Comments</w:t>
            </w:r>
          </w:p>
        </w:tc>
      </w:tr>
      <w:tr w:rsidR="00BF46E1" w:rsidRPr="0041528A" w14:paraId="6CA56AB8" w14:textId="77777777" w:rsidTr="00195D76">
        <w:trPr>
          <w:cantSplit/>
          <w:jc w:val="center"/>
        </w:trPr>
        <w:tc>
          <w:tcPr>
            <w:tcW w:w="737" w:type="dxa"/>
            <w:tcBorders>
              <w:top w:val="single" w:sz="6" w:space="0" w:color="auto"/>
              <w:left w:val="single" w:sz="6" w:space="0" w:color="auto"/>
              <w:right w:val="single" w:sz="6" w:space="0" w:color="auto"/>
            </w:tcBorders>
          </w:tcPr>
          <w:p w14:paraId="6A3878CD"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137F2E9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112AE95E" w14:textId="77777777" w:rsidR="00BF46E1" w:rsidRPr="0041528A" w:rsidRDefault="00BF46E1" w:rsidP="0092045E">
            <w:pPr>
              <w:pStyle w:val="TAL"/>
            </w:pPr>
            <w:r w:rsidRPr="0041528A">
              <w:t>PROACTIVE COMMAND PENDING: RUN AT COMMAND 3.2.1</w:t>
            </w:r>
          </w:p>
        </w:tc>
        <w:tc>
          <w:tcPr>
            <w:tcW w:w="3776" w:type="dxa"/>
            <w:tcBorders>
              <w:left w:val="single" w:sz="6" w:space="0" w:color="auto"/>
              <w:right w:val="single" w:sz="6" w:space="0" w:color="auto"/>
            </w:tcBorders>
          </w:tcPr>
          <w:p w14:paraId="36476974" w14:textId="77777777" w:rsidR="00BF46E1" w:rsidRPr="0041528A" w:rsidRDefault="00BF46E1" w:rsidP="0092045E">
            <w:pPr>
              <w:pStyle w:val="TAL"/>
            </w:pPr>
          </w:p>
        </w:tc>
      </w:tr>
      <w:tr w:rsidR="00BF46E1" w:rsidRPr="0041528A" w14:paraId="4F3CCAF4" w14:textId="77777777" w:rsidTr="00195D76">
        <w:trPr>
          <w:cantSplit/>
          <w:jc w:val="center"/>
        </w:trPr>
        <w:tc>
          <w:tcPr>
            <w:tcW w:w="737" w:type="dxa"/>
            <w:tcBorders>
              <w:left w:val="single" w:sz="6" w:space="0" w:color="auto"/>
              <w:right w:val="single" w:sz="6" w:space="0" w:color="auto"/>
            </w:tcBorders>
          </w:tcPr>
          <w:p w14:paraId="20FBFE0C"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7E4DC6BB"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8CDF2DE"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5FEAD6BC" w14:textId="77777777" w:rsidR="00BF46E1" w:rsidRPr="0041528A" w:rsidRDefault="00BF46E1" w:rsidP="0092045E">
            <w:pPr>
              <w:pStyle w:val="TAL"/>
            </w:pPr>
          </w:p>
        </w:tc>
      </w:tr>
      <w:tr w:rsidR="00BF46E1" w:rsidRPr="0041528A" w14:paraId="47CB05E5" w14:textId="77777777" w:rsidTr="00195D76">
        <w:trPr>
          <w:cantSplit/>
          <w:jc w:val="center"/>
        </w:trPr>
        <w:tc>
          <w:tcPr>
            <w:tcW w:w="737" w:type="dxa"/>
            <w:tcBorders>
              <w:left w:val="single" w:sz="6" w:space="0" w:color="auto"/>
              <w:right w:val="single" w:sz="6" w:space="0" w:color="auto"/>
            </w:tcBorders>
          </w:tcPr>
          <w:p w14:paraId="6A42D89E"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217D076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491EABC" w14:textId="77777777" w:rsidR="00BF46E1" w:rsidRPr="0041528A" w:rsidRDefault="00BF46E1" w:rsidP="0092045E">
            <w:pPr>
              <w:pStyle w:val="TAL"/>
            </w:pPr>
            <w:r w:rsidRPr="0041528A">
              <w:t>PROACTIVE COMMAND: RUN AT COMMAND 3.2.1</w:t>
            </w:r>
          </w:p>
        </w:tc>
        <w:tc>
          <w:tcPr>
            <w:tcW w:w="3776" w:type="dxa"/>
            <w:tcBorders>
              <w:left w:val="single" w:sz="6" w:space="0" w:color="auto"/>
              <w:right w:val="single" w:sz="6" w:space="0" w:color="auto"/>
            </w:tcBorders>
          </w:tcPr>
          <w:p w14:paraId="7CE712D9" w14:textId="77777777" w:rsidR="00BF46E1" w:rsidRPr="0041528A" w:rsidRDefault="00BF46E1" w:rsidP="0092045E">
            <w:pPr>
              <w:pStyle w:val="TAL"/>
            </w:pPr>
          </w:p>
        </w:tc>
      </w:tr>
      <w:tr w:rsidR="00BF46E1" w:rsidRPr="0041528A" w14:paraId="7A6950FD" w14:textId="77777777" w:rsidTr="00195D76">
        <w:trPr>
          <w:cantSplit/>
          <w:jc w:val="center"/>
        </w:trPr>
        <w:tc>
          <w:tcPr>
            <w:tcW w:w="737" w:type="dxa"/>
            <w:tcBorders>
              <w:left w:val="single" w:sz="6" w:space="0" w:color="auto"/>
              <w:right w:val="single" w:sz="6" w:space="0" w:color="auto"/>
            </w:tcBorders>
          </w:tcPr>
          <w:p w14:paraId="52ADEDCB"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75886926"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0D36BFEF" w14:textId="77777777" w:rsidR="00BF46E1" w:rsidRPr="0041528A" w:rsidRDefault="00BF46E1" w:rsidP="0092045E">
            <w:pPr>
              <w:pStyle w:val="TAL"/>
            </w:pPr>
            <w:r w:rsidRPr="0041528A">
              <w:t>Display "Run AT Command 1"</w:t>
            </w:r>
          </w:p>
        </w:tc>
        <w:tc>
          <w:tcPr>
            <w:tcW w:w="3776" w:type="dxa"/>
            <w:tcBorders>
              <w:left w:val="single" w:sz="6" w:space="0" w:color="auto"/>
              <w:right w:val="single" w:sz="6" w:space="0" w:color="auto"/>
            </w:tcBorders>
          </w:tcPr>
          <w:p w14:paraId="086DE14F" w14:textId="77777777" w:rsidR="00BF46E1" w:rsidRPr="0041528A" w:rsidRDefault="00BF46E1" w:rsidP="0092045E">
            <w:pPr>
              <w:pStyle w:val="TAL"/>
            </w:pPr>
            <w:r w:rsidRPr="0041528A">
              <w:t>[alpha identifier is displayed with center alignment, request IMSI]</w:t>
            </w:r>
          </w:p>
        </w:tc>
      </w:tr>
      <w:tr w:rsidR="00BF46E1" w:rsidRPr="0041528A" w14:paraId="5E4E72AF" w14:textId="77777777" w:rsidTr="00195D76">
        <w:trPr>
          <w:cantSplit/>
          <w:jc w:val="center"/>
        </w:trPr>
        <w:tc>
          <w:tcPr>
            <w:tcW w:w="737" w:type="dxa"/>
            <w:tcBorders>
              <w:left w:val="single" w:sz="6" w:space="0" w:color="auto"/>
              <w:right w:val="single" w:sz="6" w:space="0" w:color="auto"/>
            </w:tcBorders>
          </w:tcPr>
          <w:p w14:paraId="3554EA14"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15A4D7F6"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FFDB1E9" w14:textId="77777777" w:rsidR="00BF46E1" w:rsidRPr="0041528A" w:rsidRDefault="00BF46E1" w:rsidP="0092045E">
            <w:pPr>
              <w:pStyle w:val="TAL"/>
            </w:pPr>
            <w:r w:rsidRPr="0041528A">
              <w:t>TERMINAL RESPONSE: RUN AT COMMAND 3.2.1</w:t>
            </w:r>
          </w:p>
        </w:tc>
        <w:tc>
          <w:tcPr>
            <w:tcW w:w="3776" w:type="dxa"/>
            <w:tcBorders>
              <w:left w:val="single" w:sz="6" w:space="0" w:color="auto"/>
              <w:right w:val="single" w:sz="6" w:space="0" w:color="auto"/>
            </w:tcBorders>
          </w:tcPr>
          <w:p w14:paraId="729F24AA" w14:textId="77777777" w:rsidR="00BF46E1" w:rsidRPr="0041528A" w:rsidRDefault="00BF46E1" w:rsidP="0092045E">
            <w:pPr>
              <w:pStyle w:val="TAL"/>
            </w:pPr>
            <w:r w:rsidRPr="0041528A">
              <w:t>[Command performed successfully, AT Response containing IMSI]</w:t>
            </w:r>
          </w:p>
        </w:tc>
      </w:tr>
      <w:tr w:rsidR="00BF46E1" w:rsidRPr="0041528A" w14:paraId="68363777" w14:textId="77777777" w:rsidTr="00195D76">
        <w:trPr>
          <w:cantSplit/>
          <w:jc w:val="center"/>
        </w:trPr>
        <w:tc>
          <w:tcPr>
            <w:tcW w:w="737" w:type="dxa"/>
            <w:tcBorders>
              <w:left w:val="single" w:sz="6" w:space="0" w:color="auto"/>
              <w:right w:val="single" w:sz="6" w:space="0" w:color="auto"/>
            </w:tcBorders>
          </w:tcPr>
          <w:p w14:paraId="02929731"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4CBEF0B1"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424917D"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19EE5B6D" w14:textId="77777777" w:rsidR="00BF46E1" w:rsidRPr="0041528A" w:rsidRDefault="00BF46E1" w:rsidP="0092045E">
            <w:pPr>
              <w:pStyle w:val="TAL"/>
            </w:pPr>
          </w:p>
        </w:tc>
      </w:tr>
      <w:tr w:rsidR="00BF46E1" w:rsidRPr="0041528A" w14:paraId="43DA2CB1" w14:textId="77777777" w:rsidTr="00195D76">
        <w:trPr>
          <w:cantSplit/>
          <w:jc w:val="center"/>
        </w:trPr>
        <w:tc>
          <w:tcPr>
            <w:tcW w:w="737" w:type="dxa"/>
            <w:tcBorders>
              <w:left w:val="single" w:sz="6" w:space="0" w:color="auto"/>
              <w:right w:val="single" w:sz="6" w:space="0" w:color="auto"/>
            </w:tcBorders>
          </w:tcPr>
          <w:p w14:paraId="02FACC64"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6A7FCAFA"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39AD0EF" w14:textId="77777777" w:rsidR="00BF46E1" w:rsidRPr="0041528A" w:rsidRDefault="00BF46E1" w:rsidP="0092045E">
            <w:pPr>
              <w:pStyle w:val="TAL"/>
            </w:pPr>
            <w:r w:rsidRPr="0041528A">
              <w:t>PROACTIVE COMMAND PENDING: RUN AT COMMAND 3.2.2</w:t>
            </w:r>
          </w:p>
        </w:tc>
        <w:tc>
          <w:tcPr>
            <w:tcW w:w="3776" w:type="dxa"/>
            <w:tcBorders>
              <w:left w:val="single" w:sz="6" w:space="0" w:color="auto"/>
              <w:right w:val="single" w:sz="6" w:space="0" w:color="auto"/>
            </w:tcBorders>
          </w:tcPr>
          <w:p w14:paraId="254E31D3" w14:textId="77777777" w:rsidR="00BF46E1" w:rsidRPr="0041528A" w:rsidRDefault="00BF46E1" w:rsidP="0092045E">
            <w:pPr>
              <w:pStyle w:val="TAL"/>
            </w:pPr>
          </w:p>
        </w:tc>
      </w:tr>
      <w:tr w:rsidR="00BF46E1" w:rsidRPr="0041528A" w14:paraId="16E5307F" w14:textId="77777777" w:rsidTr="00195D76">
        <w:trPr>
          <w:cantSplit/>
          <w:jc w:val="center"/>
        </w:trPr>
        <w:tc>
          <w:tcPr>
            <w:tcW w:w="737" w:type="dxa"/>
            <w:tcBorders>
              <w:left w:val="single" w:sz="6" w:space="0" w:color="auto"/>
              <w:right w:val="single" w:sz="6" w:space="0" w:color="auto"/>
            </w:tcBorders>
          </w:tcPr>
          <w:p w14:paraId="23F14F41"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7B7A38FE"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AE953F3"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04464582" w14:textId="77777777" w:rsidR="00BF46E1" w:rsidRPr="0041528A" w:rsidRDefault="00BF46E1" w:rsidP="0092045E">
            <w:pPr>
              <w:pStyle w:val="TAL"/>
            </w:pPr>
          </w:p>
        </w:tc>
      </w:tr>
      <w:tr w:rsidR="00BF46E1" w:rsidRPr="0041528A" w14:paraId="5E2DE46B" w14:textId="77777777" w:rsidTr="00195D76">
        <w:trPr>
          <w:cantSplit/>
          <w:jc w:val="center"/>
        </w:trPr>
        <w:tc>
          <w:tcPr>
            <w:tcW w:w="737" w:type="dxa"/>
            <w:tcBorders>
              <w:left w:val="single" w:sz="6" w:space="0" w:color="auto"/>
              <w:right w:val="single" w:sz="6" w:space="0" w:color="auto"/>
            </w:tcBorders>
          </w:tcPr>
          <w:p w14:paraId="71822850"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29517D6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644811B" w14:textId="77777777" w:rsidR="00BF46E1" w:rsidRPr="0041528A" w:rsidRDefault="00BF46E1" w:rsidP="0092045E">
            <w:pPr>
              <w:pStyle w:val="TAL"/>
            </w:pPr>
            <w:r w:rsidRPr="0041528A">
              <w:t>PROACTIVE COMMAND: RUN AT COMMAND 3.2.2</w:t>
            </w:r>
          </w:p>
        </w:tc>
        <w:tc>
          <w:tcPr>
            <w:tcW w:w="3776" w:type="dxa"/>
            <w:tcBorders>
              <w:left w:val="single" w:sz="6" w:space="0" w:color="auto"/>
              <w:right w:val="single" w:sz="6" w:space="0" w:color="auto"/>
            </w:tcBorders>
          </w:tcPr>
          <w:p w14:paraId="7D19B47C" w14:textId="77777777" w:rsidR="00BF46E1" w:rsidRPr="0041528A" w:rsidRDefault="00BF46E1" w:rsidP="0092045E">
            <w:pPr>
              <w:pStyle w:val="TAL"/>
            </w:pPr>
          </w:p>
        </w:tc>
      </w:tr>
      <w:tr w:rsidR="00BF46E1" w:rsidRPr="0041528A" w14:paraId="620AE4A2" w14:textId="77777777" w:rsidTr="00195D76">
        <w:trPr>
          <w:cantSplit/>
          <w:jc w:val="center"/>
        </w:trPr>
        <w:tc>
          <w:tcPr>
            <w:tcW w:w="737" w:type="dxa"/>
            <w:tcBorders>
              <w:left w:val="single" w:sz="6" w:space="0" w:color="auto"/>
              <w:right w:val="single" w:sz="6" w:space="0" w:color="auto"/>
            </w:tcBorders>
          </w:tcPr>
          <w:p w14:paraId="21A0C1F4"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2F3D6264"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60F46B5F" w14:textId="77777777" w:rsidR="00BF46E1" w:rsidRPr="0041528A" w:rsidRDefault="00BF46E1" w:rsidP="0092045E">
            <w:pPr>
              <w:pStyle w:val="TAL"/>
            </w:pPr>
            <w:r w:rsidRPr="0041528A">
              <w:t>Display "Run AT Command 2"</w:t>
            </w:r>
          </w:p>
        </w:tc>
        <w:tc>
          <w:tcPr>
            <w:tcW w:w="3776" w:type="dxa"/>
            <w:tcBorders>
              <w:left w:val="single" w:sz="6" w:space="0" w:color="auto"/>
              <w:right w:val="single" w:sz="6" w:space="0" w:color="auto"/>
            </w:tcBorders>
          </w:tcPr>
          <w:p w14:paraId="1BC7FB93" w14:textId="77777777" w:rsidR="00BF46E1" w:rsidRPr="0041528A" w:rsidRDefault="00BF46E1" w:rsidP="0092045E">
            <w:pPr>
              <w:pStyle w:val="TAL"/>
            </w:pPr>
            <w:r w:rsidRPr="0041528A">
              <w:t>[Message shall be formatted without center alignment, request IMSI. Remark: If center alignment is the ME's default alignment as declared in table A.2/16, no alignment change will take place]</w:t>
            </w:r>
          </w:p>
        </w:tc>
      </w:tr>
      <w:tr w:rsidR="00BF46E1" w:rsidRPr="0041528A" w14:paraId="712F6ADA" w14:textId="77777777" w:rsidTr="00195D76">
        <w:trPr>
          <w:cantSplit/>
          <w:jc w:val="center"/>
        </w:trPr>
        <w:tc>
          <w:tcPr>
            <w:tcW w:w="737" w:type="dxa"/>
            <w:tcBorders>
              <w:left w:val="single" w:sz="6" w:space="0" w:color="auto"/>
              <w:right w:val="single" w:sz="6" w:space="0" w:color="auto"/>
            </w:tcBorders>
          </w:tcPr>
          <w:p w14:paraId="56F1F776"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1BAF5731"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0B0A6CD" w14:textId="77777777" w:rsidR="00BF46E1" w:rsidRPr="0041528A" w:rsidRDefault="00BF46E1" w:rsidP="0092045E">
            <w:pPr>
              <w:pStyle w:val="TAL"/>
            </w:pPr>
            <w:r w:rsidRPr="0041528A">
              <w:t>TERMINAL RESPONSE: RUN AT COMMAND 3.2.1</w:t>
            </w:r>
          </w:p>
        </w:tc>
        <w:tc>
          <w:tcPr>
            <w:tcW w:w="3776" w:type="dxa"/>
            <w:tcBorders>
              <w:left w:val="single" w:sz="6" w:space="0" w:color="auto"/>
              <w:right w:val="single" w:sz="6" w:space="0" w:color="auto"/>
            </w:tcBorders>
          </w:tcPr>
          <w:p w14:paraId="03FBE290" w14:textId="77777777" w:rsidR="00BF46E1" w:rsidRPr="0041528A" w:rsidRDefault="00BF46E1" w:rsidP="0092045E">
            <w:pPr>
              <w:pStyle w:val="TAL"/>
            </w:pPr>
            <w:r w:rsidRPr="0041528A">
              <w:t>[Command performed successfully, AT Response containing IMSI]</w:t>
            </w:r>
          </w:p>
        </w:tc>
      </w:tr>
      <w:tr w:rsidR="00BF46E1" w:rsidRPr="0041528A" w14:paraId="6EF7C4E4" w14:textId="77777777" w:rsidTr="00195D76">
        <w:trPr>
          <w:cantSplit/>
          <w:jc w:val="center"/>
        </w:trPr>
        <w:tc>
          <w:tcPr>
            <w:tcW w:w="737" w:type="dxa"/>
            <w:tcBorders>
              <w:left w:val="single" w:sz="6" w:space="0" w:color="auto"/>
              <w:bottom w:val="single" w:sz="4" w:space="0" w:color="auto"/>
              <w:right w:val="single" w:sz="6" w:space="0" w:color="auto"/>
            </w:tcBorders>
          </w:tcPr>
          <w:p w14:paraId="43232468" w14:textId="77777777" w:rsidR="00BF46E1" w:rsidRPr="0041528A" w:rsidRDefault="00BF46E1" w:rsidP="0092045E">
            <w:pPr>
              <w:pStyle w:val="TAC"/>
            </w:pPr>
            <w:r w:rsidRPr="0041528A">
              <w:t>12</w:t>
            </w:r>
          </w:p>
        </w:tc>
        <w:tc>
          <w:tcPr>
            <w:tcW w:w="1232" w:type="dxa"/>
            <w:tcBorders>
              <w:left w:val="single" w:sz="6" w:space="0" w:color="auto"/>
              <w:bottom w:val="single" w:sz="4" w:space="0" w:color="auto"/>
              <w:right w:val="single" w:sz="6" w:space="0" w:color="auto"/>
            </w:tcBorders>
          </w:tcPr>
          <w:p w14:paraId="36388352"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3112BCF4" w14:textId="77777777" w:rsidR="00BF46E1" w:rsidRPr="0041528A" w:rsidRDefault="00BF46E1" w:rsidP="0092045E">
            <w:pPr>
              <w:pStyle w:val="TAL"/>
            </w:pPr>
            <w:r w:rsidRPr="0041528A">
              <w:t>PROACTIVE UICC SESSION ENDED</w:t>
            </w:r>
          </w:p>
        </w:tc>
        <w:tc>
          <w:tcPr>
            <w:tcW w:w="3776" w:type="dxa"/>
            <w:tcBorders>
              <w:left w:val="single" w:sz="6" w:space="0" w:color="auto"/>
              <w:bottom w:val="single" w:sz="4" w:space="0" w:color="auto"/>
              <w:right w:val="single" w:sz="6" w:space="0" w:color="auto"/>
            </w:tcBorders>
          </w:tcPr>
          <w:p w14:paraId="36E7A027" w14:textId="77777777" w:rsidR="00BF46E1" w:rsidRPr="0041528A" w:rsidRDefault="00BF46E1" w:rsidP="0092045E">
            <w:pPr>
              <w:pStyle w:val="TAL"/>
            </w:pPr>
          </w:p>
        </w:tc>
      </w:tr>
    </w:tbl>
    <w:p w14:paraId="32495F08" w14:textId="77777777" w:rsidR="00BF46E1" w:rsidRPr="0041528A" w:rsidRDefault="00BF46E1" w:rsidP="00BF46E1"/>
    <w:p w14:paraId="43CF87A7" w14:textId="77777777" w:rsidR="00BF46E1" w:rsidRPr="0041528A" w:rsidRDefault="00BF46E1" w:rsidP="00BF46E1">
      <w:r w:rsidRPr="0041528A">
        <w:t>PROACTIVE COMMAND: RUN AT COMMAND 3.2.1</w:t>
      </w:r>
    </w:p>
    <w:p w14:paraId="0B93F207" w14:textId="77777777" w:rsidR="00BF46E1" w:rsidRPr="0041528A" w:rsidRDefault="00BF46E1" w:rsidP="00BF46E1">
      <w:r w:rsidRPr="0041528A">
        <w:t>Logically:</w:t>
      </w:r>
    </w:p>
    <w:p w14:paraId="45B8C0A6" w14:textId="77777777" w:rsidR="00BF46E1" w:rsidRPr="0041528A" w:rsidRDefault="00BF46E1" w:rsidP="0041528A">
      <w:pPr>
        <w:pStyle w:val="EW"/>
      </w:pPr>
      <w:r w:rsidRPr="0041528A">
        <w:lastRenderedPageBreak/>
        <w:t>Command details</w:t>
      </w:r>
    </w:p>
    <w:p w14:paraId="5BC36C6E" w14:textId="77777777" w:rsidR="00BF46E1" w:rsidRPr="0041528A" w:rsidRDefault="00BF46E1" w:rsidP="0041528A">
      <w:pPr>
        <w:pStyle w:val="EW"/>
      </w:pPr>
      <w:r w:rsidRPr="0041528A">
        <w:tab/>
        <w:t>Command number:</w:t>
      </w:r>
      <w:r w:rsidRPr="0041528A">
        <w:tab/>
        <w:t>1</w:t>
      </w:r>
    </w:p>
    <w:p w14:paraId="7323A6C7" w14:textId="77777777" w:rsidR="00BF46E1" w:rsidRPr="0041528A" w:rsidRDefault="00BF46E1" w:rsidP="0041528A">
      <w:pPr>
        <w:pStyle w:val="EW"/>
      </w:pPr>
      <w:r w:rsidRPr="0041528A">
        <w:tab/>
        <w:t>Command type:</w:t>
      </w:r>
      <w:r w:rsidRPr="0041528A">
        <w:tab/>
        <w:t>RUN AT COMMAND</w:t>
      </w:r>
    </w:p>
    <w:p w14:paraId="39C212EF" w14:textId="77777777" w:rsidR="00BF46E1" w:rsidRPr="0041528A" w:rsidRDefault="00BF46E1" w:rsidP="0041528A">
      <w:pPr>
        <w:pStyle w:val="EW"/>
      </w:pPr>
      <w:r w:rsidRPr="0041528A">
        <w:tab/>
        <w:t>Command qualifier:</w:t>
      </w:r>
      <w:r w:rsidRPr="0041528A">
        <w:tab/>
        <w:t>"00"</w:t>
      </w:r>
    </w:p>
    <w:p w14:paraId="655D315D" w14:textId="77777777" w:rsidR="00BF46E1" w:rsidRPr="0041528A" w:rsidRDefault="00BF46E1" w:rsidP="0041528A">
      <w:pPr>
        <w:pStyle w:val="EW"/>
      </w:pPr>
      <w:r w:rsidRPr="0041528A">
        <w:t>Device identities</w:t>
      </w:r>
    </w:p>
    <w:p w14:paraId="433BB51F" w14:textId="77777777" w:rsidR="00BF46E1" w:rsidRPr="0041528A" w:rsidRDefault="00BF46E1" w:rsidP="0041528A">
      <w:pPr>
        <w:pStyle w:val="EW"/>
      </w:pPr>
      <w:r w:rsidRPr="0041528A">
        <w:tab/>
        <w:t>Source device:</w:t>
      </w:r>
      <w:r w:rsidRPr="0041528A">
        <w:tab/>
        <w:t>UICC</w:t>
      </w:r>
    </w:p>
    <w:p w14:paraId="64A03529" w14:textId="77777777" w:rsidR="00BF46E1" w:rsidRPr="0041528A" w:rsidRDefault="00BF46E1" w:rsidP="0041528A">
      <w:pPr>
        <w:pStyle w:val="EW"/>
      </w:pPr>
      <w:r w:rsidRPr="0041528A">
        <w:tab/>
        <w:t>Destination device:</w:t>
      </w:r>
      <w:r w:rsidRPr="0041528A">
        <w:tab/>
        <w:t>ME</w:t>
      </w:r>
    </w:p>
    <w:p w14:paraId="712449FF" w14:textId="77777777" w:rsidR="00BF46E1" w:rsidRPr="0041528A" w:rsidRDefault="00BF46E1" w:rsidP="0041528A">
      <w:pPr>
        <w:pStyle w:val="EW"/>
      </w:pPr>
      <w:r w:rsidRPr="0041528A">
        <w:t>Alpha Identifier</w:t>
      </w:r>
    </w:p>
    <w:p w14:paraId="1837AF41" w14:textId="77777777" w:rsidR="00BF46E1" w:rsidRPr="0041528A" w:rsidRDefault="00BF46E1" w:rsidP="0041528A">
      <w:pPr>
        <w:pStyle w:val="EW"/>
      </w:pPr>
      <w:r w:rsidRPr="0041528A">
        <w:tab/>
        <w:t>Alpha Identifier</w:t>
      </w:r>
      <w:r w:rsidRPr="0041528A">
        <w:tab/>
        <w:t>"Run AT Command 1"</w:t>
      </w:r>
    </w:p>
    <w:p w14:paraId="2B4B0E95" w14:textId="77777777" w:rsidR="00BF46E1" w:rsidRPr="0041528A" w:rsidRDefault="00BF46E1" w:rsidP="0041528A">
      <w:pPr>
        <w:pStyle w:val="EW"/>
      </w:pPr>
      <w:r w:rsidRPr="0041528A">
        <w:t>AT Command</w:t>
      </w:r>
    </w:p>
    <w:p w14:paraId="797B25EB" w14:textId="77777777" w:rsidR="00BF46E1" w:rsidRPr="0041528A" w:rsidRDefault="00BF46E1" w:rsidP="0041528A">
      <w:pPr>
        <w:pStyle w:val="EW"/>
      </w:pPr>
      <w:r w:rsidRPr="0041528A">
        <w:t>AT Command string:</w:t>
      </w:r>
      <w:r w:rsidRPr="0041528A">
        <w:tab/>
        <w:t>"AT+CIMI&lt;CR&gt;"</w:t>
      </w:r>
    </w:p>
    <w:p w14:paraId="046AA6A1" w14:textId="77777777" w:rsidR="00BF46E1" w:rsidRPr="0041528A" w:rsidRDefault="00BF46E1" w:rsidP="0041528A">
      <w:pPr>
        <w:pStyle w:val="EW"/>
      </w:pPr>
      <w:r w:rsidRPr="0041528A">
        <w:t>Text Attribute</w:t>
      </w:r>
    </w:p>
    <w:p w14:paraId="0A872484" w14:textId="77777777" w:rsidR="00BF46E1" w:rsidRPr="0041528A" w:rsidRDefault="00BF46E1" w:rsidP="0041528A">
      <w:pPr>
        <w:pStyle w:val="EW"/>
      </w:pPr>
      <w:r w:rsidRPr="0041528A">
        <w:tab/>
        <w:t>Formatting position:</w:t>
      </w:r>
      <w:r w:rsidRPr="0041528A">
        <w:tab/>
        <w:t>0</w:t>
      </w:r>
    </w:p>
    <w:p w14:paraId="7D908E00" w14:textId="77777777" w:rsidR="00BF46E1" w:rsidRPr="0041528A" w:rsidRDefault="00BF46E1" w:rsidP="0041528A">
      <w:pPr>
        <w:pStyle w:val="EW"/>
      </w:pPr>
      <w:r w:rsidRPr="0041528A">
        <w:tab/>
        <w:t>Formatting length:</w:t>
      </w:r>
      <w:r w:rsidRPr="0041528A">
        <w:tab/>
        <w:t>16</w:t>
      </w:r>
    </w:p>
    <w:p w14:paraId="2DA4A317" w14:textId="77777777" w:rsidR="00BF46E1" w:rsidRPr="0041528A" w:rsidRDefault="00BF46E1" w:rsidP="0041528A">
      <w:pPr>
        <w:pStyle w:val="EW"/>
      </w:pPr>
      <w:r w:rsidRPr="0041528A">
        <w:tab/>
        <w:t>Formatting mode:</w:t>
      </w:r>
      <w:r w:rsidRPr="0041528A">
        <w:tab/>
        <w:t>Center Alignment, Normal Font, Bold Off, Italic Off, Underline Off, Strikethrough Off</w:t>
      </w:r>
    </w:p>
    <w:p w14:paraId="20118465" w14:textId="77777777" w:rsidR="00BF46E1" w:rsidRPr="0041528A" w:rsidRDefault="00BF46E1" w:rsidP="0041528A">
      <w:pPr>
        <w:pStyle w:val="EX"/>
      </w:pPr>
      <w:r w:rsidRPr="0041528A">
        <w:tab/>
        <w:t>Colour:</w:t>
      </w:r>
      <w:r w:rsidRPr="0041528A">
        <w:tab/>
        <w:t>Dark Green Foreground, Bright Yellow Background</w:t>
      </w:r>
    </w:p>
    <w:p w14:paraId="5B10E4C4" w14:textId="77777777" w:rsidR="00BF46E1" w:rsidRPr="0041528A" w:rsidRDefault="00BF46E1" w:rsidP="00BF46E1">
      <w:r w:rsidRPr="0041528A">
        <w:t>Coding:</w:t>
      </w:r>
    </w:p>
    <w:p w14:paraId="3225176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5CF3A8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3FEDED2"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3B6FE6B"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E4B50CC" w14:textId="77777777" w:rsidR="00BF46E1" w:rsidRPr="0041528A" w:rsidRDefault="00BF46E1" w:rsidP="0092045E">
            <w:pPr>
              <w:pStyle w:val="TAC"/>
            </w:pPr>
            <w:r w:rsidRPr="0041528A">
              <w:t>2A</w:t>
            </w:r>
          </w:p>
        </w:tc>
        <w:tc>
          <w:tcPr>
            <w:tcW w:w="567" w:type="dxa"/>
            <w:tcBorders>
              <w:top w:val="single" w:sz="4" w:space="0" w:color="auto"/>
              <w:left w:val="single" w:sz="4" w:space="0" w:color="auto"/>
              <w:bottom w:val="single" w:sz="4" w:space="0" w:color="auto"/>
              <w:right w:val="single" w:sz="4" w:space="0" w:color="auto"/>
            </w:tcBorders>
          </w:tcPr>
          <w:p w14:paraId="3A677AC0"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EDCED05"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C7DA76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B8C7C1B"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4781CF2E"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9F5FA77"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C969081"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7328692"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861637B"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B325AB9" w14:textId="77777777" w:rsidR="00BF46E1" w:rsidRPr="0041528A" w:rsidRDefault="00BF46E1" w:rsidP="0092045E">
            <w:pPr>
              <w:pStyle w:val="TAC"/>
            </w:pPr>
            <w:r w:rsidRPr="0041528A">
              <w:t>85</w:t>
            </w:r>
          </w:p>
        </w:tc>
      </w:tr>
      <w:tr w:rsidR="00BF46E1" w:rsidRPr="0041528A" w14:paraId="612274DD" w14:textId="77777777" w:rsidTr="00195D76">
        <w:trPr>
          <w:jc w:val="center"/>
        </w:trPr>
        <w:tc>
          <w:tcPr>
            <w:tcW w:w="1134" w:type="dxa"/>
            <w:tcBorders>
              <w:top w:val="single" w:sz="4" w:space="0" w:color="auto"/>
              <w:right w:val="single" w:sz="4" w:space="0" w:color="auto"/>
            </w:tcBorders>
          </w:tcPr>
          <w:p w14:paraId="5A064123"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CFDB69A"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C531872"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4ADDB9D6"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372F1A4A"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51050AB"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DF3640B"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D51F579"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C433059"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8A296E1"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08319B2"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07D80FA"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49C9E351" w14:textId="77777777" w:rsidR="00BF46E1" w:rsidRPr="0041528A" w:rsidRDefault="00BF46E1" w:rsidP="0092045E">
            <w:pPr>
              <w:pStyle w:val="TAC"/>
            </w:pPr>
            <w:r w:rsidRPr="0041528A">
              <w:t>6D</w:t>
            </w:r>
          </w:p>
        </w:tc>
      </w:tr>
      <w:tr w:rsidR="00BF46E1" w:rsidRPr="0041528A" w14:paraId="4BC5DE55" w14:textId="77777777" w:rsidTr="00195D76">
        <w:trPr>
          <w:jc w:val="center"/>
        </w:trPr>
        <w:tc>
          <w:tcPr>
            <w:tcW w:w="1134" w:type="dxa"/>
            <w:tcBorders>
              <w:right w:val="single" w:sz="4" w:space="0" w:color="auto"/>
            </w:tcBorders>
          </w:tcPr>
          <w:p w14:paraId="01EA255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EA75965"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451D228E"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09C3682C"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8801782"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512A08E"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46A6489E"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743CB7DA" w14:textId="77777777" w:rsidR="00BF46E1" w:rsidRPr="0041528A" w:rsidRDefault="00BF46E1" w:rsidP="0092045E">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586619F5"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5FFEBE45"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AD636FB"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170813D4"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BED5AEC" w14:textId="77777777" w:rsidR="00BF46E1" w:rsidRPr="0041528A" w:rsidRDefault="00BF46E1" w:rsidP="0092045E">
            <w:pPr>
              <w:pStyle w:val="TAC"/>
            </w:pPr>
            <w:r w:rsidRPr="0041528A">
              <w:t>49</w:t>
            </w:r>
          </w:p>
        </w:tc>
      </w:tr>
      <w:tr w:rsidR="00BF46E1" w:rsidRPr="0041528A" w14:paraId="3428B680" w14:textId="77777777" w:rsidTr="00195D76">
        <w:trPr>
          <w:jc w:val="center"/>
        </w:trPr>
        <w:tc>
          <w:tcPr>
            <w:tcW w:w="1134" w:type="dxa"/>
            <w:tcBorders>
              <w:right w:val="single" w:sz="4" w:space="0" w:color="auto"/>
            </w:tcBorders>
          </w:tcPr>
          <w:p w14:paraId="00EF517A"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8156CB0"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68F7A50E"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F83FEE5"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5D69E37" w14:textId="77777777" w:rsidR="00BF46E1" w:rsidRPr="0041528A" w:rsidRDefault="00BF46E1" w:rsidP="0092045E">
            <w:pPr>
              <w:pStyle w:val="TAC"/>
            </w:pPr>
            <w:r w:rsidRPr="0041528A">
              <w:t>D04</w:t>
            </w:r>
          </w:p>
        </w:tc>
        <w:tc>
          <w:tcPr>
            <w:tcW w:w="567" w:type="dxa"/>
            <w:tcBorders>
              <w:top w:val="single" w:sz="4" w:space="0" w:color="auto"/>
              <w:left w:val="single" w:sz="4" w:space="0" w:color="auto"/>
              <w:bottom w:val="single" w:sz="4" w:space="0" w:color="auto"/>
              <w:right w:val="single" w:sz="4" w:space="0" w:color="auto"/>
            </w:tcBorders>
          </w:tcPr>
          <w:p w14:paraId="158063BF"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97F5FF7"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6916ECF"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454BA37"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178A09B"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7BB61ED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4CB0C3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CA013E9" w14:textId="77777777" w:rsidR="00BF46E1" w:rsidRPr="0041528A" w:rsidRDefault="00BF46E1" w:rsidP="0092045E">
            <w:pPr>
              <w:pStyle w:val="TAC"/>
            </w:pPr>
          </w:p>
        </w:tc>
      </w:tr>
    </w:tbl>
    <w:p w14:paraId="18EE12B6" w14:textId="77777777" w:rsidR="00BF46E1" w:rsidRPr="0041528A" w:rsidRDefault="00BF46E1" w:rsidP="00BF46E1"/>
    <w:p w14:paraId="00508B2A" w14:textId="77777777" w:rsidR="00BF46E1" w:rsidRPr="0041528A" w:rsidRDefault="00BF46E1" w:rsidP="00BF46E1">
      <w:r w:rsidRPr="0041528A">
        <w:t>PROACTIVE COMMAND: RUN AT COMMAND 3.2.2</w:t>
      </w:r>
    </w:p>
    <w:p w14:paraId="2CF782D5" w14:textId="77777777" w:rsidR="00BF46E1" w:rsidRPr="0041528A" w:rsidRDefault="00BF46E1" w:rsidP="00BF46E1">
      <w:r w:rsidRPr="0041528A">
        <w:t>Logically:</w:t>
      </w:r>
    </w:p>
    <w:p w14:paraId="2E62DE2D" w14:textId="77777777" w:rsidR="00BF46E1" w:rsidRPr="0041528A" w:rsidRDefault="00BF46E1" w:rsidP="0041528A">
      <w:pPr>
        <w:pStyle w:val="EW"/>
      </w:pPr>
      <w:r w:rsidRPr="0041528A">
        <w:t>Command details</w:t>
      </w:r>
    </w:p>
    <w:p w14:paraId="21F24070" w14:textId="77777777" w:rsidR="00BF46E1" w:rsidRPr="0041528A" w:rsidRDefault="00BF46E1" w:rsidP="0041528A">
      <w:pPr>
        <w:pStyle w:val="EW"/>
      </w:pPr>
      <w:r w:rsidRPr="0041528A">
        <w:tab/>
        <w:t>Command number:</w:t>
      </w:r>
      <w:r w:rsidRPr="0041528A">
        <w:tab/>
        <w:t>1</w:t>
      </w:r>
    </w:p>
    <w:p w14:paraId="659EC53A" w14:textId="77777777" w:rsidR="00BF46E1" w:rsidRPr="0041528A" w:rsidRDefault="00BF46E1" w:rsidP="0041528A">
      <w:pPr>
        <w:pStyle w:val="EW"/>
      </w:pPr>
      <w:r w:rsidRPr="0041528A">
        <w:tab/>
        <w:t>Command type:</w:t>
      </w:r>
      <w:r w:rsidRPr="0041528A">
        <w:tab/>
        <w:t>RUN AT COMMAND</w:t>
      </w:r>
    </w:p>
    <w:p w14:paraId="17013949" w14:textId="77777777" w:rsidR="00BF46E1" w:rsidRPr="0041528A" w:rsidRDefault="00BF46E1" w:rsidP="0041528A">
      <w:pPr>
        <w:pStyle w:val="EW"/>
      </w:pPr>
      <w:r w:rsidRPr="0041528A">
        <w:tab/>
        <w:t>Command qualifier:</w:t>
      </w:r>
      <w:r w:rsidRPr="0041528A">
        <w:tab/>
        <w:t>"00"</w:t>
      </w:r>
    </w:p>
    <w:p w14:paraId="24FF589F" w14:textId="77777777" w:rsidR="00BF46E1" w:rsidRPr="0041528A" w:rsidRDefault="00BF46E1" w:rsidP="0041528A">
      <w:pPr>
        <w:pStyle w:val="EW"/>
      </w:pPr>
      <w:r w:rsidRPr="0041528A">
        <w:t>Device identities</w:t>
      </w:r>
    </w:p>
    <w:p w14:paraId="72F7A0F4" w14:textId="77777777" w:rsidR="00BF46E1" w:rsidRPr="0041528A" w:rsidRDefault="00BF46E1" w:rsidP="0041528A">
      <w:pPr>
        <w:pStyle w:val="EW"/>
      </w:pPr>
      <w:r w:rsidRPr="0041528A">
        <w:tab/>
        <w:t>Source device:</w:t>
      </w:r>
      <w:r w:rsidRPr="0041528A">
        <w:tab/>
        <w:t>UICC</w:t>
      </w:r>
    </w:p>
    <w:p w14:paraId="20E69EA3" w14:textId="77777777" w:rsidR="00BF46E1" w:rsidRPr="0041528A" w:rsidRDefault="00BF46E1" w:rsidP="0041528A">
      <w:pPr>
        <w:pStyle w:val="EW"/>
      </w:pPr>
      <w:r w:rsidRPr="0041528A">
        <w:tab/>
        <w:t>Destination device:</w:t>
      </w:r>
      <w:r w:rsidRPr="0041528A">
        <w:tab/>
        <w:t>ME</w:t>
      </w:r>
    </w:p>
    <w:p w14:paraId="4A609F91" w14:textId="77777777" w:rsidR="00BF46E1" w:rsidRPr="0041528A" w:rsidRDefault="00BF46E1" w:rsidP="0041528A">
      <w:pPr>
        <w:pStyle w:val="EW"/>
      </w:pPr>
      <w:r w:rsidRPr="0041528A">
        <w:t>Alpha Identifier</w:t>
      </w:r>
    </w:p>
    <w:p w14:paraId="77D65B09" w14:textId="77777777" w:rsidR="00BF46E1" w:rsidRPr="0041528A" w:rsidRDefault="00BF46E1" w:rsidP="0041528A">
      <w:pPr>
        <w:pStyle w:val="EW"/>
      </w:pPr>
      <w:r w:rsidRPr="0041528A">
        <w:tab/>
        <w:t>Alpha Identifier</w:t>
      </w:r>
      <w:r w:rsidRPr="0041528A">
        <w:tab/>
        <w:t>"Run AT Command 2"</w:t>
      </w:r>
    </w:p>
    <w:p w14:paraId="756F4E8B" w14:textId="77777777" w:rsidR="00BF46E1" w:rsidRPr="0041528A" w:rsidRDefault="00BF46E1" w:rsidP="0041528A">
      <w:pPr>
        <w:pStyle w:val="EW"/>
      </w:pPr>
      <w:r w:rsidRPr="0041528A">
        <w:t>AT Command</w:t>
      </w:r>
    </w:p>
    <w:p w14:paraId="4A252873" w14:textId="77777777" w:rsidR="00BF46E1" w:rsidRPr="0041528A" w:rsidRDefault="00BF46E1" w:rsidP="0041528A">
      <w:pPr>
        <w:pStyle w:val="EX"/>
      </w:pPr>
      <w:r w:rsidRPr="0041528A">
        <w:t>AT Command string:</w:t>
      </w:r>
      <w:r w:rsidRPr="0041528A">
        <w:tab/>
        <w:t>"AT+CIMI&lt;CR&gt;"</w:t>
      </w:r>
    </w:p>
    <w:p w14:paraId="0E8DAAA8" w14:textId="77777777" w:rsidR="00BF46E1" w:rsidRPr="0041528A" w:rsidRDefault="00BF46E1" w:rsidP="00BF46E1">
      <w:r w:rsidRPr="0041528A">
        <w:t>Coding:</w:t>
      </w:r>
    </w:p>
    <w:p w14:paraId="6BD8B19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016B90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320ECE7"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12D430B"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071D0D7" w14:textId="77777777" w:rsidR="00BF46E1" w:rsidRPr="0041528A" w:rsidRDefault="00BF46E1" w:rsidP="0092045E">
            <w:pPr>
              <w:pStyle w:val="TAC"/>
            </w:pPr>
            <w:r w:rsidRPr="0041528A">
              <w:t>25</w:t>
            </w:r>
          </w:p>
        </w:tc>
        <w:tc>
          <w:tcPr>
            <w:tcW w:w="567" w:type="dxa"/>
            <w:tcBorders>
              <w:top w:val="single" w:sz="4" w:space="0" w:color="auto"/>
              <w:left w:val="single" w:sz="4" w:space="0" w:color="auto"/>
              <w:bottom w:val="single" w:sz="4" w:space="0" w:color="auto"/>
              <w:right w:val="single" w:sz="4" w:space="0" w:color="auto"/>
            </w:tcBorders>
          </w:tcPr>
          <w:p w14:paraId="3965ABC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C7B21A6"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AC68D8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E317FE3"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2C0418AF"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433B6A9"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EF33701"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391F164"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0E63C81"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BABFD06" w14:textId="77777777" w:rsidR="00BF46E1" w:rsidRPr="0041528A" w:rsidRDefault="00BF46E1" w:rsidP="0092045E">
            <w:pPr>
              <w:pStyle w:val="TAC"/>
            </w:pPr>
            <w:r w:rsidRPr="0041528A">
              <w:t>85</w:t>
            </w:r>
          </w:p>
        </w:tc>
      </w:tr>
      <w:tr w:rsidR="00BF46E1" w:rsidRPr="0041528A" w14:paraId="2CFF8E4B" w14:textId="77777777" w:rsidTr="00195D76">
        <w:trPr>
          <w:jc w:val="center"/>
        </w:trPr>
        <w:tc>
          <w:tcPr>
            <w:tcW w:w="1134" w:type="dxa"/>
            <w:tcBorders>
              <w:top w:val="single" w:sz="4" w:space="0" w:color="auto"/>
              <w:right w:val="single" w:sz="4" w:space="0" w:color="auto"/>
            </w:tcBorders>
          </w:tcPr>
          <w:p w14:paraId="52C61AE3"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5025746"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5DAE5FC"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09B5A7F4"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18F8DFFC"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EB57DB2"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3A3E384"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15C0E3A"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39AA7A7"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F1E90AD"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2A122F9"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AC79A66"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367B2322" w14:textId="77777777" w:rsidR="00BF46E1" w:rsidRPr="0041528A" w:rsidRDefault="00BF46E1" w:rsidP="0092045E">
            <w:pPr>
              <w:pStyle w:val="TAC"/>
            </w:pPr>
            <w:r w:rsidRPr="0041528A">
              <w:t>6D</w:t>
            </w:r>
          </w:p>
        </w:tc>
      </w:tr>
      <w:tr w:rsidR="00BF46E1" w:rsidRPr="0041528A" w14:paraId="12BCA9D8" w14:textId="77777777" w:rsidTr="00195D76">
        <w:trPr>
          <w:jc w:val="center"/>
        </w:trPr>
        <w:tc>
          <w:tcPr>
            <w:tcW w:w="1134" w:type="dxa"/>
            <w:tcBorders>
              <w:right w:val="single" w:sz="4" w:space="0" w:color="auto"/>
            </w:tcBorders>
          </w:tcPr>
          <w:p w14:paraId="63029CE6"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64A1298"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12B858C4"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4532214F"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F349FD4"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0E45079" w14:textId="77777777" w:rsidR="00BF46E1" w:rsidRPr="0041528A" w:rsidRDefault="00BF46E1" w:rsidP="0092045E">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21EFFE3C"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0EF91A31"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56E8DD7"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D4421E1"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9D4BE75"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319B62F3"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12FD2F4" w14:textId="77777777" w:rsidR="00BF46E1" w:rsidRPr="0041528A" w:rsidRDefault="00BF46E1" w:rsidP="0092045E">
            <w:pPr>
              <w:pStyle w:val="TAC"/>
            </w:pPr>
            <w:r w:rsidRPr="0041528A">
              <w:t>49</w:t>
            </w:r>
          </w:p>
        </w:tc>
      </w:tr>
      <w:tr w:rsidR="00BF46E1" w:rsidRPr="0041528A" w14:paraId="12E85042" w14:textId="77777777" w:rsidTr="00195D76">
        <w:trPr>
          <w:jc w:val="center"/>
        </w:trPr>
        <w:tc>
          <w:tcPr>
            <w:tcW w:w="1134" w:type="dxa"/>
            <w:tcBorders>
              <w:right w:val="single" w:sz="4" w:space="0" w:color="auto"/>
            </w:tcBorders>
          </w:tcPr>
          <w:p w14:paraId="6ACC76B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0F353F9"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51E95D49"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0AC8D98"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6C0AC0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895528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38BE85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95C857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D79848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9DE9F9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C9C33B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F78327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133FFC8" w14:textId="77777777" w:rsidR="00BF46E1" w:rsidRPr="0041528A" w:rsidRDefault="00BF46E1" w:rsidP="0092045E">
            <w:pPr>
              <w:pStyle w:val="TAC"/>
            </w:pPr>
          </w:p>
        </w:tc>
      </w:tr>
    </w:tbl>
    <w:p w14:paraId="755BBB15" w14:textId="77777777" w:rsidR="00BF46E1" w:rsidRPr="0041528A" w:rsidRDefault="00BF46E1" w:rsidP="00BF46E1"/>
    <w:p w14:paraId="5B24FCEE" w14:textId="77777777" w:rsidR="00BF46E1" w:rsidRPr="0041528A" w:rsidRDefault="00BF46E1" w:rsidP="00BF46E1">
      <w:r w:rsidRPr="0041528A">
        <w:t>TERMINAL RESPONSE: RUN AT COMMAND 3.2.1</w:t>
      </w:r>
    </w:p>
    <w:p w14:paraId="35080A4F" w14:textId="77777777" w:rsidR="00BF46E1" w:rsidRPr="0041528A" w:rsidRDefault="00BF46E1" w:rsidP="00BF46E1">
      <w:r w:rsidRPr="0041528A">
        <w:t>Logically:</w:t>
      </w:r>
    </w:p>
    <w:p w14:paraId="108035FE" w14:textId="77777777" w:rsidR="00BF46E1" w:rsidRPr="0041528A" w:rsidRDefault="00BF46E1" w:rsidP="0041528A">
      <w:pPr>
        <w:pStyle w:val="EW"/>
      </w:pPr>
      <w:r w:rsidRPr="0041528A">
        <w:t>Command details</w:t>
      </w:r>
    </w:p>
    <w:p w14:paraId="21A41B14" w14:textId="77777777" w:rsidR="00BF46E1" w:rsidRPr="0041528A" w:rsidRDefault="00BF46E1" w:rsidP="0041528A">
      <w:pPr>
        <w:pStyle w:val="EW"/>
      </w:pPr>
      <w:r w:rsidRPr="0041528A">
        <w:tab/>
        <w:t>Command number:</w:t>
      </w:r>
      <w:r w:rsidRPr="0041528A">
        <w:tab/>
        <w:t>1</w:t>
      </w:r>
    </w:p>
    <w:p w14:paraId="2FAFA4E2" w14:textId="77777777" w:rsidR="00BF46E1" w:rsidRPr="0041528A" w:rsidRDefault="00BF46E1" w:rsidP="0041528A">
      <w:pPr>
        <w:pStyle w:val="EW"/>
      </w:pPr>
      <w:r w:rsidRPr="0041528A">
        <w:tab/>
        <w:t>Command type:</w:t>
      </w:r>
      <w:r w:rsidRPr="0041528A">
        <w:tab/>
        <w:t>RUN AT COMMAND</w:t>
      </w:r>
    </w:p>
    <w:p w14:paraId="00554B0C" w14:textId="77777777" w:rsidR="00BF46E1" w:rsidRPr="0041528A" w:rsidRDefault="00BF46E1" w:rsidP="0041528A">
      <w:pPr>
        <w:pStyle w:val="EW"/>
      </w:pPr>
      <w:r w:rsidRPr="0041528A">
        <w:tab/>
        <w:t>Command qualifier:</w:t>
      </w:r>
      <w:r w:rsidRPr="0041528A">
        <w:tab/>
        <w:t>"00"</w:t>
      </w:r>
    </w:p>
    <w:p w14:paraId="632CAFC6" w14:textId="77777777" w:rsidR="00BF46E1" w:rsidRPr="0041528A" w:rsidRDefault="00BF46E1" w:rsidP="0041528A">
      <w:pPr>
        <w:pStyle w:val="EW"/>
      </w:pPr>
      <w:r w:rsidRPr="0041528A">
        <w:t>Device identities</w:t>
      </w:r>
    </w:p>
    <w:p w14:paraId="44602369" w14:textId="77777777" w:rsidR="00BF46E1" w:rsidRPr="0041528A" w:rsidRDefault="00BF46E1" w:rsidP="0041528A">
      <w:pPr>
        <w:pStyle w:val="EW"/>
      </w:pPr>
      <w:r w:rsidRPr="0041528A">
        <w:tab/>
        <w:t>Source device:</w:t>
      </w:r>
      <w:r w:rsidRPr="0041528A">
        <w:tab/>
        <w:t>ME</w:t>
      </w:r>
    </w:p>
    <w:p w14:paraId="373B4B43" w14:textId="77777777" w:rsidR="00BF46E1" w:rsidRPr="0041528A" w:rsidRDefault="00BF46E1" w:rsidP="0041528A">
      <w:pPr>
        <w:pStyle w:val="EW"/>
      </w:pPr>
      <w:r w:rsidRPr="0041528A">
        <w:tab/>
        <w:t>Destination device:</w:t>
      </w:r>
      <w:r w:rsidRPr="0041528A">
        <w:tab/>
        <w:t>UICC</w:t>
      </w:r>
    </w:p>
    <w:p w14:paraId="78C31431" w14:textId="77777777" w:rsidR="00BF46E1" w:rsidRPr="0041528A" w:rsidRDefault="00BF46E1" w:rsidP="0041528A">
      <w:pPr>
        <w:pStyle w:val="EW"/>
      </w:pPr>
      <w:r w:rsidRPr="0041528A">
        <w:t>Result</w:t>
      </w:r>
    </w:p>
    <w:p w14:paraId="6EEA873F" w14:textId="77777777" w:rsidR="00BF46E1" w:rsidRPr="0041528A" w:rsidRDefault="00BF46E1" w:rsidP="0041528A">
      <w:pPr>
        <w:pStyle w:val="EW"/>
      </w:pPr>
      <w:r w:rsidRPr="0041528A">
        <w:tab/>
        <w:t>General Result:</w:t>
      </w:r>
      <w:r w:rsidRPr="0041528A">
        <w:tab/>
        <w:t>Command performed successfully</w:t>
      </w:r>
    </w:p>
    <w:p w14:paraId="36536802" w14:textId="77777777" w:rsidR="00BF46E1" w:rsidRPr="0041528A" w:rsidRDefault="00BF46E1" w:rsidP="0041528A">
      <w:pPr>
        <w:pStyle w:val="EW"/>
      </w:pPr>
      <w:r w:rsidRPr="0041528A">
        <w:lastRenderedPageBreak/>
        <w:t>AT Response</w:t>
      </w:r>
    </w:p>
    <w:p w14:paraId="38C9F2C3" w14:textId="77777777" w:rsidR="00BF46E1" w:rsidRPr="0041528A" w:rsidRDefault="00BF46E1" w:rsidP="0041528A">
      <w:pPr>
        <w:pStyle w:val="EX"/>
      </w:pPr>
      <w:r w:rsidRPr="0041528A">
        <w:tab/>
        <w:t>AT Response string:</w:t>
      </w:r>
      <w:r w:rsidRPr="0041528A">
        <w:tab/>
        <w:t>&lt;CR&gt;&lt;LF&gt;IMSI&lt;CR&gt;&lt;LF&gt;&lt;CR&gt;&lt;LF&gt;OK&lt;CR&gt;&lt;LF&gt;</w:t>
      </w:r>
    </w:p>
    <w:p w14:paraId="3672FB1B" w14:textId="77777777" w:rsidR="00BF46E1" w:rsidRPr="0041528A" w:rsidRDefault="00BF46E1" w:rsidP="00BF46E1">
      <w:r w:rsidRPr="0041528A">
        <w:t>Coding:</w:t>
      </w:r>
    </w:p>
    <w:p w14:paraId="7418139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C2EB1C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AB4B7C9"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1FB86BD"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96CF002"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3402D0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00D51FF"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5A0F6A4B"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C6DA41A"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53D3FA7"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9BFCB14"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DDE76D7"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A81CEE6"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0EB419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C41322D" w14:textId="77777777" w:rsidR="00BF46E1" w:rsidRPr="0041528A" w:rsidRDefault="00BF46E1" w:rsidP="0092045E">
            <w:pPr>
              <w:pStyle w:val="TAC"/>
            </w:pPr>
            <w:r w:rsidRPr="0041528A">
              <w:t>00</w:t>
            </w:r>
          </w:p>
        </w:tc>
      </w:tr>
      <w:tr w:rsidR="00BF46E1" w:rsidRPr="0041528A" w14:paraId="26F8028A" w14:textId="77777777" w:rsidTr="00195D76">
        <w:trPr>
          <w:jc w:val="center"/>
        </w:trPr>
        <w:tc>
          <w:tcPr>
            <w:tcW w:w="1134" w:type="dxa"/>
            <w:tcBorders>
              <w:top w:val="single" w:sz="4" w:space="0" w:color="auto"/>
              <w:right w:val="single" w:sz="4" w:space="0" w:color="auto"/>
            </w:tcBorders>
          </w:tcPr>
          <w:p w14:paraId="1666F96F"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77BDE83" w14:textId="77777777" w:rsidR="00BF46E1" w:rsidRPr="0041528A" w:rsidRDefault="00BF46E1" w:rsidP="0092045E">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3613EA22" w14:textId="77777777" w:rsidR="00BF46E1" w:rsidRPr="0041528A" w:rsidRDefault="00BF46E1" w:rsidP="0092045E">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3509EA14"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865BEEE"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25A9D1B"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7949FD2E"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2682CEE4"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347BA01"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71B75C2D"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225823D0"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2A62978A"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235C4CB8" w14:textId="77777777" w:rsidR="00BF46E1" w:rsidRPr="0041528A" w:rsidRDefault="00BF46E1" w:rsidP="0092045E">
            <w:pPr>
              <w:pStyle w:val="TAC"/>
            </w:pPr>
            <w:r w:rsidRPr="0041528A">
              <w:t>32</w:t>
            </w:r>
          </w:p>
        </w:tc>
      </w:tr>
      <w:tr w:rsidR="00BF46E1" w:rsidRPr="0041528A" w14:paraId="18572FC3" w14:textId="77777777" w:rsidTr="00195D76">
        <w:trPr>
          <w:jc w:val="center"/>
        </w:trPr>
        <w:tc>
          <w:tcPr>
            <w:tcW w:w="1134" w:type="dxa"/>
            <w:tcBorders>
              <w:right w:val="single" w:sz="4" w:space="0" w:color="auto"/>
            </w:tcBorders>
          </w:tcPr>
          <w:p w14:paraId="13863DDB"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FFFA63E" w14:textId="77777777" w:rsidR="00BF46E1" w:rsidRPr="0041528A" w:rsidRDefault="00BF46E1" w:rsidP="0092045E">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D996E65"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722CD24F" w14:textId="77777777" w:rsidR="00BF46E1" w:rsidRPr="0041528A"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3C8D14B0" w14:textId="77777777" w:rsidR="00BF46E1" w:rsidRPr="0041528A" w:rsidRDefault="00BF46E1" w:rsidP="0092045E">
            <w:pPr>
              <w:pStyle w:val="TAC"/>
            </w:pPr>
            <w:r w:rsidRPr="0041528A">
              <w:t>36</w:t>
            </w:r>
          </w:p>
        </w:tc>
        <w:tc>
          <w:tcPr>
            <w:tcW w:w="567" w:type="dxa"/>
            <w:tcBorders>
              <w:top w:val="single" w:sz="4" w:space="0" w:color="auto"/>
              <w:left w:val="single" w:sz="4" w:space="0" w:color="auto"/>
              <w:bottom w:val="single" w:sz="4" w:space="0" w:color="auto"/>
              <w:right w:val="single" w:sz="4" w:space="0" w:color="auto"/>
            </w:tcBorders>
          </w:tcPr>
          <w:p w14:paraId="0B5F84AC" w14:textId="77777777" w:rsidR="00BF46E1" w:rsidRPr="0041528A" w:rsidRDefault="00BF46E1" w:rsidP="0092045E">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6A718111" w14:textId="77777777" w:rsidR="00BF46E1" w:rsidRPr="0041528A" w:rsidRDefault="00BF46E1" w:rsidP="0092045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1F714710"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57BFFB24"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B12751B"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E2395A2"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6300F0B"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CBDCC65" w14:textId="77777777" w:rsidR="00BF46E1" w:rsidRPr="0041528A" w:rsidRDefault="00BF46E1" w:rsidP="0092045E">
            <w:pPr>
              <w:pStyle w:val="TAC"/>
            </w:pPr>
            <w:r w:rsidRPr="0041528A">
              <w:t>4F</w:t>
            </w:r>
          </w:p>
        </w:tc>
      </w:tr>
      <w:tr w:rsidR="00BF46E1" w:rsidRPr="0041528A" w14:paraId="42011EC0" w14:textId="77777777" w:rsidTr="00195D76">
        <w:trPr>
          <w:jc w:val="center"/>
        </w:trPr>
        <w:tc>
          <w:tcPr>
            <w:tcW w:w="1134" w:type="dxa"/>
            <w:tcBorders>
              <w:right w:val="single" w:sz="4" w:space="0" w:color="auto"/>
            </w:tcBorders>
          </w:tcPr>
          <w:p w14:paraId="63D0030F"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E1251A2" w14:textId="77777777" w:rsidR="00BF46E1" w:rsidRPr="0041528A" w:rsidRDefault="00BF46E1" w:rsidP="0092045E">
            <w:pPr>
              <w:pStyle w:val="TAC"/>
            </w:pPr>
            <w:r w:rsidRPr="0041528A">
              <w:t>4B</w:t>
            </w:r>
          </w:p>
        </w:tc>
        <w:tc>
          <w:tcPr>
            <w:tcW w:w="567" w:type="dxa"/>
            <w:tcBorders>
              <w:top w:val="single" w:sz="4" w:space="0" w:color="auto"/>
              <w:left w:val="single" w:sz="4" w:space="0" w:color="auto"/>
              <w:bottom w:val="single" w:sz="4" w:space="0" w:color="auto"/>
              <w:right w:val="single" w:sz="4" w:space="0" w:color="auto"/>
            </w:tcBorders>
          </w:tcPr>
          <w:p w14:paraId="5FD27F01"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95F2A52"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2E7674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271E05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5B74EE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459E43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794904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96F06F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36C485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C210EE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B46463B" w14:textId="77777777" w:rsidR="00BF46E1" w:rsidRPr="0041528A" w:rsidRDefault="00BF46E1" w:rsidP="0092045E">
            <w:pPr>
              <w:pStyle w:val="TAC"/>
            </w:pPr>
          </w:p>
        </w:tc>
      </w:tr>
    </w:tbl>
    <w:p w14:paraId="40057302" w14:textId="77777777" w:rsidR="00BF46E1" w:rsidRPr="0041528A" w:rsidRDefault="00BF46E1" w:rsidP="00BF46E1"/>
    <w:p w14:paraId="2C19E39A" w14:textId="77777777" w:rsidR="00BF46E1" w:rsidRPr="0041528A" w:rsidRDefault="00BF46E1" w:rsidP="00BF46E1">
      <w:pPr>
        <w:pStyle w:val="H6"/>
      </w:pPr>
      <w:r w:rsidRPr="0041528A">
        <w:t>27.22.4.23.3.2.5</w:t>
      </w:r>
      <w:r w:rsidRPr="0041528A">
        <w:tab/>
        <w:t>Test requirement</w:t>
      </w:r>
    </w:p>
    <w:p w14:paraId="783D568B" w14:textId="77777777" w:rsidR="00BF46E1" w:rsidRPr="0041528A" w:rsidRDefault="00BF46E1" w:rsidP="00BF46E1">
      <w:r w:rsidRPr="0041528A">
        <w:t>The ME shall operate in the manner defined in expected sequence 3.2.</w:t>
      </w:r>
    </w:p>
    <w:p w14:paraId="642E1D43" w14:textId="77777777" w:rsidR="00BF46E1" w:rsidRPr="0041528A" w:rsidRDefault="00BF46E1" w:rsidP="00BF46E1">
      <w:pPr>
        <w:pStyle w:val="H6"/>
      </w:pPr>
      <w:r w:rsidRPr="0041528A">
        <w:t>27.22.4.23.3.3</w:t>
      </w:r>
      <w:r w:rsidRPr="0041528A">
        <w:tab/>
        <w:t>RUN AT COMMAND (support of Text Attribute – Right Alignment)</w:t>
      </w:r>
    </w:p>
    <w:p w14:paraId="58257C77" w14:textId="77777777" w:rsidR="00BF46E1" w:rsidRPr="0041528A" w:rsidRDefault="00BF46E1" w:rsidP="00BF46E1">
      <w:pPr>
        <w:pStyle w:val="H6"/>
      </w:pPr>
      <w:r w:rsidRPr="0041528A">
        <w:t>27.22.4.23.3.3.1</w:t>
      </w:r>
      <w:r w:rsidRPr="0041528A">
        <w:tab/>
        <w:t>Definition and applicability</w:t>
      </w:r>
    </w:p>
    <w:p w14:paraId="3124B500" w14:textId="77777777" w:rsidR="00BF46E1" w:rsidRPr="0041528A" w:rsidRDefault="00BF46E1" w:rsidP="00BF46E1">
      <w:r w:rsidRPr="0041528A">
        <w:t>See clause 3.2.2.</w:t>
      </w:r>
    </w:p>
    <w:p w14:paraId="68409DAF" w14:textId="77777777" w:rsidR="00BF46E1" w:rsidRPr="0041528A" w:rsidRDefault="00BF46E1" w:rsidP="00BF46E1">
      <w:pPr>
        <w:pStyle w:val="H6"/>
      </w:pPr>
      <w:r w:rsidRPr="0041528A">
        <w:t>27.22.4.23.3.3.2</w:t>
      </w:r>
      <w:r w:rsidRPr="0041528A">
        <w:tab/>
        <w:t>Conformance requirement</w:t>
      </w:r>
    </w:p>
    <w:p w14:paraId="11EE36DE" w14:textId="77777777" w:rsidR="00BF46E1" w:rsidRPr="0041528A" w:rsidRDefault="00BF46E1" w:rsidP="00BF46E1">
      <w:r w:rsidRPr="0041528A">
        <w:t>The ME shall support the Proactive UICC: RUN AT COMMAND facility as defined in:</w:t>
      </w:r>
    </w:p>
    <w:p w14:paraId="7ABB9286" w14:textId="77777777" w:rsidR="00BF46E1" w:rsidRPr="0041528A" w:rsidRDefault="00BF46E1" w:rsidP="00BF46E1">
      <w:pPr>
        <w:pStyle w:val="B1"/>
      </w:pPr>
      <w:r w:rsidRPr="0041528A">
        <w:t>-</w:t>
      </w:r>
      <w:r w:rsidRPr="0041528A">
        <w:tab/>
        <w:t>TS 31.111 [15] clause 6.4.23, clause 6.6.23, clause 5.2, clause 6.8, clause 8.6, clause 8.7, clause 8.2, clause 8.40, clause 8.31, clause 8.41 and clause 8.70.</w:t>
      </w:r>
    </w:p>
    <w:p w14:paraId="08F12182" w14:textId="77777777" w:rsidR="00BF46E1" w:rsidRPr="0041528A" w:rsidRDefault="00BF46E1" w:rsidP="00BF46E1">
      <w:pPr>
        <w:pStyle w:val="B1"/>
      </w:pPr>
      <w:r w:rsidRPr="0041528A">
        <w:t>-</w:t>
      </w:r>
      <w:r w:rsidRPr="0041528A">
        <w:tab/>
        <w:t>TS 27.007 [18].</w:t>
      </w:r>
    </w:p>
    <w:p w14:paraId="259F3166" w14:textId="77777777" w:rsidR="00BF46E1" w:rsidRPr="0041528A" w:rsidRDefault="00BF46E1" w:rsidP="00BF46E1">
      <w:r w:rsidRPr="0041528A">
        <w:t>The terminal shall support the text attribute.</w:t>
      </w:r>
    </w:p>
    <w:p w14:paraId="6736E03B" w14:textId="77777777" w:rsidR="00BF46E1" w:rsidRPr="0041528A" w:rsidRDefault="00BF46E1" w:rsidP="00BF46E1">
      <w:pPr>
        <w:pStyle w:val="H6"/>
      </w:pPr>
      <w:r w:rsidRPr="0041528A">
        <w:t>27.22.4.23.3.3.3</w:t>
      </w:r>
      <w:r w:rsidRPr="0041528A">
        <w:tab/>
        <w:t>Test purpose</w:t>
      </w:r>
    </w:p>
    <w:p w14:paraId="3F4530E5" w14:textId="77777777" w:rsidR="00BF46E1" w:rsidRPr="0041528A" w:rsidRDefault="00BF46E1" w:rsidP="00BF46E1">
      <w:r w:rsidRPr="0041528A">
        <w:t>To verify that the ME responds to an AT Command contained within a RUN AT COMMAND with right alignment text attribute as though it were initiated by an attached TE, and returns an AT Response within a TERMINAL RESPONSE to the UICC.</w:t>
      </w:r>
    </w:p>
    <w:p w14:paraId="5C718586" w14:textId="77777777" w:rsidR="00BF46E1" w:rsidRPr="0041528A" w:rsidRDefault="00BF46E1" w:rsidP="00BF46E1">
      <w:pPr>
        <w:pStyle w:val="H6"/>
      </w:pPr>
      <w:r w:rsidRPr="0041528A">
        <w:t>27.22.4.23.3.3.4</w:t>
      </w:r>
      <w:r w:rsidRPr="0041528A">
        <w:tab/>
        <w:t>Method of test</w:t>
      </w:r>
    </w:p>
    <w:p w14:paraId="0A1C58B3" w14:textId="77777777" w:rsidR="00BF46E1" w:rsidRPr="0041528A" w:rsidRDefault="00BF46E1" w:rsidP="00BF46E1">
      <w:pPr>
        <w:pStyle w:val="H6"/>
      </w:pPr>
      <w:r w:rsidRPr="0041528A">
        <w:t>27.22.4.23.3.3.4.1</w:t>
      </w:r>
      <w:r w:rsidRPr="0041528A">
        <w:tab/>
        <w:t>Initial conditions</w:t>
      </w:r>
    </w:p>
    <w:p w14:paraId="7C837788" w14:textId="77777777" w:rsidR="00BF46E1" w:rsidRPr="0041528A" w:rsidRDefault="00BF46E1" w:rsidP="00BF46E1">
      <w:r w:rsidRPr="0041528A">
        <w:t>The ME is connected to the USIM Simulator.</w:t>
      </w:r>
    </w:p>
    <w:p w14:paraId="5A8D9890" w14:textId="77777777" w:rsidR="00BF46E1" w:rsidRPr="0041528A" w:rsidRDefault="00BF46E1" w:rsidP="00BF46E1">
      <w:r w:rsidRPr="0041528A">
        <w:t>The elementary files are coded as Toolkit default.</w:t>
      </w:r>
    </w:p>
    <w:p w14:paraId="0522A568" w14:textId="77777777" w:rsidR="00BF46E1" w:rsidRPr="0041528A" w:rsidRDefault="00BF46E1" w:rsidP="00BF46E1">
      <w:r w:rsidRPr="0041528A">
        <w:t>Prior to this test the ME shall have been powered on and performed the PROFILE DOWNLOAD procedure.</w:t>
      </w:r>
    </w:p>
    <w:p w14:paraId="1D303923" w14:textId="77777777" w:rsidR="00BF46E1" w:rsidRPr="0041528A" w:rsidRDefault="00BF46E1" w:rsidP="00BF46E1">
      <w:r w:rsidRPr="0041528A">
        <w:t>Prior to the test the ME shall be connected to the TE.</w:t>
      </w:r>
    </w:p>
    <w:p w14:paraId="5E0CA996" w14:textId="77777777" w:rsidR="00BF46E1" w:rsidRPr="0041528A" w:rsidRDefault="00BF46E1" w:rsidP="00BF46E1">
      <w:r w:rsidRPr="0041528A">
        <w:t xml:space="preserve">The </w:t>
      </w:r>
      <w:r w:rsidRPr="0041528A">
        <w:rPr>
          <w:snapToGrid w:val="0"/>
          <w:lang w:eastAsia="de-DE"/>
        </w:rPr>
        <w:t>TA-TE interface is set to 8-bit operation.</w:t>
      </w:r>
    </w:p>
    <w:p w14:paraId="26D2D056" w14:textId="77777777" w:rsidR="00BF46E1" w:rsidRPr="0041528A" w:rsidRDefault="00BF46E1" w:rsidP="00BF46E1">
      <w:pPr>
        <w:pStyle w:val="H6"/>
      </w:pPr>
      <w:r w:rsidRPr="0041528A">
        <w:lastRenderedPageBreak/>
        <w:t>27.22.4.23.3.3.4.2</w:t>
      </w:r>
      <w:r w:rsidRPr="0041528A">
        <w:tab/>
        <w:t>Procedure</w:t>
      </w:r>
    </w:p>
    <w:p w14:paraId="008F3BDA" w14:textId="77777777" w:rsidR="00BF46E1" w:rsidRPr="0041528A" w:rsidRDefault="00BF46E1" w:rsidP="00BF46E1">
      <w:pPr>
        <w:pStyle w:val="TH"/>
      </w:pPr>
      <w:r w:rsidRPr="0041528A">
        <w:t>Expected Sequence 3.3(RUN AT COMMAND, with alpha identifier presented, request IMSI, Text Attribute – Right Alignment)</w:t>
      </w:r>
    </w:p>
    <w:tbl>
      <w:tblPr>
        <w:tblW w:w="0" w:type="auto"/>
        <w:jc w:val="center"/>
        <w:tblLayout w:type="fixed"/>
        <w:tblCellMar>
          <w:left w:w="28" w:type="dxa"/>
          <w:right w:w="56" w:type="dxa"/>
        </w:tblCellMar>
        <w:tblLook w:val="0000" w:firstRow="0" w:lastRow="0" w:firstColumn="0" w:lastColumn="0" w:noHBand="0" w:noVBand="0"/>
      </w:tblPr>
      <w:tblGrid>
        <w:gridCol w:w="737"/>
        <w:gridCol w:w="1313"/>
        <w:gridCol w:w="2811"/>
        <w:gridCol w:w="3776"/>
      </w:tblGrid>
      <w:tr w:rsidR="00BF46E1" w:rsidRPr="0041528A" w14:paraId="6B3EAF3E" w14:textId="77777777" w:rsidTr="00195D76">
        <w:trPr>
          <w:cantSplit/>
          <w:jc w:val="center"/>
        </w:trPr>
        <w:tc>
          <w:tcPr>
            <w:tcW w:w="737" w:type="dxa"/>
            <w:tcBorders>
              <w:top w:val="single" w:sz="6" w:space="0" w:color="auto"/>
              <w:left w:val="single" w:sz="6" w:space="0" w:color="auto"/>
              <w:right w:val="single" w:sz="6" w:space="0" w:color="auto"/>
            </w:tcBorders>
          </w:tcPr>
          <w:p w14:paraId="11F7CE0D" w14:textId="77777777" w:rsidR="00BF46E1" w:rsidRPr="0041528A" w:rsidRDefault="00BF46E1" w:rsidP="0092045E">
            <w:pPr>
              <w:pStyle w:val="TAH"/>
            </w:pPr>
            <w:r w:rsidRPr="0041528A">
              <w:t>Step</w:t>
            </w:r>
          </w:p>
        </w:tc>
        <w:tc>
          <w:tcPr>
            <w:tcW w:w="1313" w:type="dxa"/>
            <w:tcBorders>
              <w:top w:val="single" w:sz="6" w:space="0" w:color="auto"/>
              <w:left w:val="single" w:sz="6" w:space="0" w:color="auto"/>
              <w:right w:val="single" w:sz="6" w:space="0" w:color="auto"/>
            </w:tcBorders>
          </w:tcPr>
          <w:p w14:paraId="6AA87082" w14:textId="77777777" w:rsidR="00BF46E1" w:rsidRPr="0041528A" w:rsidRDefault="00BF46E1" w:rsidP="0092045E">
            <w:pPr>
              <w:pStyle w:val="TAH"/>
            </w:pPr>
            <w:r w:rsidRPr="0041528A">
              <w:t>Direction</w:t>
            </w:r>
          </w:p>
        </w:tc>
        <w:tc>
          <w:tcPr>
            <w:tcW w:w="2811" w:type="dxa"/>
            <w:tcBorders>
              <w:top w:val="single" w:sz="6" w:space="0" w:color="auto"/>
              <w:left w:val="single" w:sz="6" w:space="0" w:color="auto"/>
              <w:right w:val="single" w:sz="6" w:space="0" w:color="auto"/>
            </w:tcBorders>
          </w:tcPr>
          <w:p w14:paraId="5AF121E0"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FAD6D15" w14:textId="77777777" w:rsidR="00BF46E1" w:rsidRPr="0041528A" w:rsidRDefault="00BF46E1" w:rsidP="0092045E">
            <w:pPr>
              <w:pStyle w:val="TAH"/>
            </w:pPr>
            <w:r w:rsidRPr="0041528A">
              <w:t>Comments</w:t>
            </w:r>
          </w:p>
        </w:tc>
      </w:tr>
      <w:tr w:rsidR="00BF46E1" w:rsidRPr="0041528A" w14:paraId="3B33D74E" w14:textId="77777777" w:rsidTr="00195D76">
        <w:trPr>
          <w:cantSplit/>
          <w:jc w:val="center"/>
        </w:trPr>
        <w:tc>
          <w:tcPr>
            <w:tcW w:w="737" w:type="dxa"/>
            <w:tcBorders>
              <w:top w:val="single" w:sz="6" w:space="0" w:color="auto"/>
              <w:left w:val="single" w:sz="6" w:space="0" w:color="auto"/>
              <w:right w:val="single" w:sz="6" w:space="0" w:color="auto"/>
            </w:tcBorders>
          </w:tcPr>
          <w:p w14:paraId="5ED5DE06" w14:textId="77777777" w:rsidR="00BF46E1" w:rsidRPr="0041528A" w:rsidRDefault="00BF46E1" w:rsidP="0092045E">
            <w:pPr>
              <w:pStyle w:val="TAC"/>
            </w:pPr>
            <w:r w:rsidRPr="0041528A">
              <w:t>1</w:t>
            </w:r>
          </w:p>
        </w:tc>
        <w:tc>
          <w:tcPr>
            <w:tcW w:w="1313" w:type="dxa"/>
            <w:tcBorders>
              <w:top w:val="single" w:sz="6" w:space="0" w:color="auto"/>
              <w:left w:val="single" w:sz="6" w:space="0" w:color="auto"/>
              <w:right w:val="single" w:sz="6" w:space="0" w:color="auto"/>
            </w:tcBorders>
          </w:tcPr>
          <w:p w14:paraId="4DB379CD"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11" w:type="dxa"/>
            <w:tcBorders>
              <w:top w:val="single" w:sz="6" w:space="0" w:color="auto"/>
              <w:left w:val="single" w:sz="6" w:space="0" w:color="auto"/>
              <w:right w:val="single" w:sz="6" w:space="0" w:color="auto"/>
            </w:tcBorders>
          </w:tcPr>
          <w:p w14:paraId="79547D58" w14:textId="77777777" w:rsidR="00BF46E1" w:rsidRPr="0041528A" w:rsidRDefault="00BF46E1" w:rsidP="0092045E">
            <w:pPr>
              <w:pStyle w:val="TAL"/>
            </w:pPr>
            <w:r w:rsidRPr="0041528A">
              <w:t>PROACTIVE COMMAND PENDING: RUN AT COMMAND 3.3.1</w:t>
            </w:r>
          </w:p>
        </w:tc>
        <w:tc>
          <w:tcPr>
            <w:tcW w:w="3776" w:type="dxa"/>
            <w:tcBorders>
              <w:left w:val="single" w:sz="6" w:space="0" w:color="auto"/>
              <w:right w:val="single" w:sz="6" w:space="0" w:color="auto"/>
            </w:tcBorders>
          </w:tcPr>
          <w:p w14:paraId="39598AEF" w14:textId="77777777" w:rsidR="00BF46E1" w:rsidRPr="0041528A" w:rsidRDefault="00BF46E1" w:rsidP="0092045E">
            <w:pPr>
              <w:pStyle w:val="TAL"/>
            </w:pPr>
          </w:p>
        </w:tc>
      </w:tr>
      <w:tr w:rsidR="00BF46E1" w:rsidRPr="0041528A" w14:paraId="24E2632E" w14:textId="77777777" w:rsidTr="00195D76">
        <w:trPr>
          <w:cantSplit/>
          <w:jc w:val="center"/>
        </w:trPr>
        <w:tc>
          <w:tcPr>
            <w:tcW w:w="737" w:type="dxa"/>
            <w:tcBorders>
              <w:left w:val="single" w:sz="6" w:space="0" w:color="auto"/>
              <w:right w:val="single" w:sz="6" w:space="0" w:color="auto"/>
            </w:tcBorders>
          </w:tcPr>
          <w:p w14:paraId="4ED79511" w14:textId="77777777" w:rsidR="00BF46E1" w:rsidRPr="0041528A" w:rsidRDefault="00BF46E1" w:rsidP="0092045E">
            <w:pPr>
              <w:pStyle w:val="TAC"/>
            </w:pPr>
            <w:r w:rsidRPr="0041528A">
              <w:t>2</w:t>
            </w:r>
          </w:p>
        </w:tc>
        <w:tc>
          <w:tcPr>
            <w:tcW w:w="1313" w:type="dxa"/>
            <w:tcBorders>
              <w:left w:val="single" w:sz="6" w:space="0" w:color="auto"/>
              <w:right w:val="single" w:sz="6" w:space="0" w:color="auto"/>
            </w:tcBorders>
          </w:tcPr>
          <w:p w14:paraId="3F7E7CD3"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11" w:type="dxa"/>
            <w:tcBorders>
              <w:left w:val="single" w:sz="6" w:space="0" w:color="auto"/>
              <w:right w:val="single" w:sz="6" w:space="0" w:color="auto"/>
            </w:tcBorders>
          </w:tcPr>
          <w:p w14:paraId="728787B6"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546E41E2" w14:textId="77777777" w:rsidR="00BF46E1" w:rsidRPr="0041528A" w:rsidRDefault="00BF46E1" w:rsidP="0092045E">
            <w:pPr>
              <w:pStyle w:val="TAL"/>
            </w:pPr>
          </w:p>
        </w:tc>
      </w:tr>
      <w:tr w:rsidR="00BF46E1" w:rsidRPr="0041528A" w14:paraId="61F93C57" w14:textId="77777777" w:rsidTr="00195D76">
        <w:trPr>
          <w:cantSplit/>
          <w:jc w:val="center"/>
        </w:trPr>
        <w:tc>
          <w:tcPr>
            <w:tcW w:w="737" w:type="dxa"/>
            <w:tcBorders>
              <w:left w:val="single" w:sz="6" w:space="0" w:color="auto"/>
              <w:right w:val="single" w:sz="6" w:space="0" w:color="auto"/>
            </w:tcBorders>
          </w:tcPr>
          <w:p w14:paraId="1C039AA7" w14:textId="77777777" w:rsidR="00BF46E1" w:rsidRPr="0041528A" w:rsidRDefault="00BF46E1" w:rsidP="0092045E">
            <w:pPr>
              <w:pStyle w:val="TAC"/>
            </w:pPr>
            <w:r w:rsidRPr="0041528A">
              <w:t>3</w:t>
            </w:r>
          </w:p>
        </w:tc>
        <w:tc>
          <w:tcPr>
            <w:tcW w:w="1313" w:type="dxa"/>
            <w:tcBorders>
              <w:left w:val="single" w:sz="6" w:space="0" w:color="auto"/>
              <w:right w:val="single" w:sz="6" w:space="0" w:color="auto"/>
            </w:tcBorders>
          </w:tcPr>
          <w:p w14:paraId="5150C252"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11" w:type="dxa"/>
            <w:tcBorders>
              <w:left w:val="single" w:sz="6" w:space="0" w:color="auto"/>
              <w:right w:val="single" w:sz="6" w:space="0" w:color="auto"/>
            </w:tcBorders>
          </w:tcPr>
          <w:p w14:paraId="223BB2D6" w14:textId="77777777" w:rsidR="00BF46E1" w:rsidRPr="0041528A" w:rsidRDefault="00BF46E1" w:rsidP="0092045E">
            <w:pPr>
              <w:pStyle w:val="TAL"/>
            </w:pPr>
            <w:r w:rsidRPr="0041528A">
              <w:t>PROACTIVE COMMAND: RUN AT COMMAND 3.3.1</w:t>
            </w:r>
          </w:p>
        </w:tc>
        <w:tc>
          <w:tcPr>
            <w:tcW w:w="3776" w:type="dxa"/>
            <w:tcBorders>
              <w:left w:val="single" w:sz="6" w:space="0" w:color="auto"/>
              <w:right w:val="single" w:sz="6" w:space="0" w:color="auto"/>
            </w:tcBorders>
          </w:tcPr>
          <w:p w14:paraId="6748768F" w14:textId="77777777" w:rsidR="00BF46E1" w:rsidRPr="0041528A" w:rsidRDefault="00BF46E1" w:rsidP="0092045E">
            <w:pPr>
              <w:pStyle w:val="TAL"/>
            </w:pPr>
          </w:p>
        </w:tc>
      </w:tr>
      <w:tr w:rsidR="00BF46E1" w:rsidRPr="0041528A" w14:paraId="224FD3B9" w14:textId="77777777" w:rsidTr="00195D76">
        <w:trPr>
          <w:cantSplit/>
          <w:jc w:val="center"/>
        </w:trPr>
        <w:tc>
          <w:tcPr>
            <w:tcW w:w="737" w:type="dxa"/>
            <w:tcBorders>
              <w:left w:val="single" w:sz="6" w:space="0" w:color="auto"/>
              <w:right w:val="single" w:sz="6" w:space="0" w:color="auto"/>
            </w:tcBorders>
          </w:tcPr>
          <w:p w14:paraId="318CC121" w14:textId="77777777" w:rsidR="00BF46E1" w:rsidRPr="0041528A" w:rsidRDefault="00BF46E1" w:rsidP="0092045E">
            <w:pPr>
              <w:pStyle w:val="TAC"/>
            </w:pPr>
            <w:r w:rsidRPr="0041528A">
              <w:t>4</w:t>
            </w:r>
          </w:p>
        </w:tc>
        <w:tc>
          <w:tcPr>
            <w:tcW w:w="1313" w:type="dxa"/>
            <w:tcBorders>
              <w:left w:val="single" w:sz="6" w:space="0" w:color="auto"/>
              <w:right w:val="single" w:sz="6" w:space="0" w:color="auto"/>
            </w:tcBorders>
          </w:tcPr>
          <w:p w14:paraId="7FD9DB90" w14:textId="77777777" w:rsidR="00BF46E1" w:rsidRPr="0041528A" w:rsidRDefault="00BF46E1" w:rsidP="0092045E">
            <w:pPr>
              <w:pStyle w:val="TAC"/>
            </w:pPr>
            <w:r w:rsidRPr="0041528A">
              <w:t>ME (</w:t>
            </w:r>
            <w:r w:rsidRPr="0041528A">
              <w:sym w:font="Symbol" w:char="F0AE"/>
            </w:r>
            <w:r w:rsidRPr="0041528A">
              <w:t xml:space="preserve"> USER)</w:t>
            </w:r>
          </w:p>
        </w:tc>
        <w:tc>
          <w:tcPr>
            <w:tcW w:w="2811" w:type="dxa"/>
            <w:tcBorders>
              <w:left w:val="single" w:sz="6" w:space="0" w:color="auto"/>
              <w:right w:val="single" w:sz="6" w:space="0" w:color="auto"/>
            </w:tcBorders>
          </w:tcPr>
          <w:p w14:paraId="63C91594" w14:textId="77777777" w:rsidR="00BF46E1" w:rsidRPr="0041528A" w:rsidRDefault="00BF46E1" w:rsidP="0092045E">
            <w:pPr>
              <w:pStyle w:val="TAL"/>
            </w:pPr>
            <w:r w:rsidRPr="0041528A">
              <w:t>Display "Run AT Command 1"</w:t>
            </w:r>
          </w:p>
        </w:tc>
        <w:tc>
          <w:tcPr>
            <w:tcW w:w="3776" w:type="dxa"/>
            <w:tcBorders>
              <w:left w:val="single" w:sz="6" w:space="0" w:color="auto"/>
              <w:right w:val="single" w:sz="6" w:space="0" w:color="auto"/>
            </w:tcBorders>
          </w:tcPr>
          <w:p w14:paraId="344DA8C1" w14:textId="77777777" w:rsidR="00BF46E1" w:rsidRPr="0041528A" w:rsidRDefault="00BF46E1" w:rsidP="0092045E">
            <w:pPr>
              <w:pStyle w:val="TAL"/>
            </w:pPr>
            <w:r w:rsidRPr="0041528A">
              <w:t>[alpha identifier is displayed with right alignment, request IMSI]</w:t>
            </w:r>
          </w:p>
        </w:tc>
      </w:tr>
      <w:tr w:rsidR="00BF46E1" w:rsidRPr="0041528A" w14:paraId="4FA3C379" w14:textId="77777777" w:rsidTr="00195D76">
        <w:trPr>
          <w:cantSplit/>
          <w:jc w:val="center"/>
        </w:trPr>
        <w:tc>
          <w:tcPr>
            <w:tcW w:w="737" w:type="dxa"/>
            <w:tcBorders>
              <w:left w:val="single" w:sz="6" w:space="0" w:color="auto"/>
              <w:right w:val="single" w:sz="6" w:space="0" w:color="auto"/>
            </w:tcBorders>
          </w:tcPr>
          <w:p w14:paraId="6B7A315A" w14:textId="77777777" w:rsidR="00BF46E1" w:rsidRPr="0041528A" w:rsidRDefault="00BF46E1" w:rsidP="0092045E">
            <w:pPr>
              <w:pStyle w:val="TAC"/>
            </w:pPr>
            <w:r w:rsidRPr="0041528A">
              <w:t>5</w:t>
            </w:r>
          </w:p>
        </w:tc>
        <w:tc>
          <w:tcPr>
            <w:tcW w:w="1313" w:type="dxa"/>
            <w:tcBorders>
              <w:left w:val="single" w:sz="6" w:space="0" w:color="auto"/>
              <w:right w:val="single" w:sz="6" w:space="0" w:color="auto"/>
            </w:tcBorders>
          </w:tcPr>
          <w:p w14:paraId="49C43F08"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11" w:type="dxa"/>
            <w:tcBorders>
              <w:left w:val="single" w:sz="6" w:space="0" w:color="auto"/>
              <w:right w:val="single" w:sz="6" w:space="0" w:color="auto"/>
            </w:tcBorders>
          </w:tcPr>
          <w:p w14:paraId="08B30122" w14:textId="77777777" w:rsidR="00BF46E1" w:rsidRPr="0041528A" w:rsidRDefault="00BF46E1" w:rsidP="0092045E">
            <w:pPr>
              <w:pStyle w:val="TAL"/>
            </w:pPr>
            <w:r w:rsidRPr="0041528A">
              <w:t>TERMINAL RESPONSE: RUN AT COMMAND 3.3.1</w:t>
            </w:r>
          </w:p>
        </w:tc>
        <w:tc>
          <w:tcPr>
            <w:tcW w:w="3776" w:type="dxa"/>
            <w:tcBorders>
              <w:left w:val="single" w:sz="6" w:space="0" w:color="auto"/>
              <w:right w:val="single" w:sz="6" w:space="0" w:color="auto"/>
            </w:tcBorders>
          </w:tcPr>
          <w:p w14:paraId="563F260E" w14:textId="77777777" w:rsidR="00BF46E1" w:rsidRPr="0041528A" w:rsidRDefault="00BF46E1" w:rsidP="0092045E">
            <w:pPr>
              <w:pStyle w:val="TAL"/>
            </w:pPr>
            <w:r w:rsidRPr="0041528A">
              <w:t>[Command performed successfully, AT Response containing IMSI]</w:t>
            </w:r>
          </w:p>
        </w:tc>
      </w:tr>
      <w:tr w:rsidR="00BF46E1" w:rsidRPr="0041528A" w14:paraId="45543EFA" w14:textId="77777777" w:rsidTr="00195D76">
        <w:trPr>
          <w:cantSplit/>
          <w:jc w:val="center"/>
        </w:trPr>
        <w:tc>
          <w:tcPr>
            <w:tcW w:w="737" w:type="dxa"/>
            <w:tcBorders>
              <w:left w:val="single" w:sz="6" w:space="0" w:color="auto"/>
              <w:right w:val="single" w:sz="6" w:space="0" w:color="auto"/>
            </w:tcBorders>
          </w:tcPr>
          <w:p w14:paraId="588ED15F" w14:textId="77777777" w:rsidR="00BF46E1" w:rsidRPr="0041528A" w:rsidRDefault="00BF46E1" w:rsidP="0092045E">
            <w:pPr>
              <w:pStyle w:val="TAC"/>
            </w:pPr>
            <w:r w:rsidRPr="0041528A">
              <w:t>6</w:t>
            </w:r>
          </w:p>
        </w:tc>
        <w:tc>
          <w:tcPr>
            <w:tcW w:w="1313" w:type="dxa"/>
            <w:tcBorders>
              <w:left w:val="single" w:sz="6" w:space="0" w:color="auto"/>
              <w:right w:val="single" w:sz="6" w:space="0" w:color="auto"/>
            </w:tcBorders>
          </w:tcPr>
          <w:p w14:paraId="7A03103C"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11" w:type="dxa"/>
            <w:tcBorders>
              <w:left w:val="single" w:sz="6" w:space="0" w:color="auto"/>
              <w:right w:val="single" w:sz="6" w:space="0" w:color="auto"/>
            </w:tcBorders>
          </w:tcPr>
          <w:p w14:paraId="6292CF1F"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3520C5E2" w14:textId="77777777" w:rsidR="00BF46E1" w:rsidRPr="0041528A" w:rsidRDefault="00BF46E1" w:rsidP="0092045E">
            <w:pPr>
              <w:pStyle w:val="TAL"/>
            </w:pPr>
          </w:p>
        </w:tc>
      </w:tr>
      <w:tr w:rsidR="00BF46E1" w:rsidRPr="0041528A" w14:paraId="19A1B590" w14:textId="77777777" w:rsidTr="00195D76">
        <w:trPr>
          <w:cantSplit/>
          <w:jc w:val="center"/>
        </w:trPr>
        <w:tc>
          <w:tcPr>
            <w:tcW w:w="737" w:type="dxa"/>
            <w:tcBorders>
              <w:left w:val="single" w:sz="6" w:space="0" w:color="auto"/>
              <w:right w:val="single" w:sz="6" w:space="0" w:color="auto"/>
            </w:tcBorders>
          </w:tcPr>
          <w:p w14:paraId="4C00C86C" w14:textId="77777777" w:rsidR="00BF46E1" w:rsidRPr="0041528A" w:rsidRDefault="00BF46E1" w:rsidP="0092045E">
            <w:pPr>
              <w:pStyle w:val="TAC"/>
            </w:pPr>
            <w:r w:rsidRPr="0041528A">
              <w:t>7</w:t>
            </w:r>
          </w:p>
        </w:tc>
        <w:tc>
          <w:tcPr>
            <w:tcW w:w="1313" w:type="dxa"/>
            <w:tcBorders>
              <w:left w:val="single" w:sz="6" w:space="0" w:color="auto"/>
              <w:right w:val="single" w:sz="6" w:space="0" w:color="auto"/>
            </w:tcBorders>
          </w:tcPr>
          <w:p w14:paraId="5515BBA3"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11" w:type="dxa"/>
            <w:tcBorders>
              <w:left w:val="single" w:sz="6" w:space="0" w:color="auto"/>
              <w:right w:val="single" w:sz="6" w:space="0" w:color="auto"/>
            </w:tcBorders>
          </w:tcPr>
          <w:p w14:paraId="3DCC4557" w14:textId="77777777" w:rsidR="00BF46E1" w:rsidRPr="0041528A" w:rsidRDefault="00BF46E1" w:rsidP="0092045E">
            <w:pPr>
              <w:pStyle w:val="TAL"/>
            </w:pPr>
            <w:r w:rsidRPr="0041528A">
              <w:t>PROACTIVE COMMAND PENDING: RUN AT COMMAND 3.3.2</w:t>
            </w:r>
          </w:p>
        </w:tc>
        <w:tc>
          <w:tcPr>
            <w:tcW w:w="3776" w:type="dxa"/>
            <w:tcBorders>
              <w:left w:val="single" w:sz="6" w:space="0" w:color="auto"/>
              <w:right w:val="single" w:sz="6" w:space="0" w:color="auto"/>
            </w:tcBorders>
          </w:tcPr>
          <w:p w14:paraId="608CEE60" w14:textId="77777777" w:rsidR="00BF46E1" w:rsidRPr="0041528A" w:rsidRDefault="00BF46E1" w:rsidP="0092045E">
            <w:pPr>
              <w:pStyle w:val="TAL"/>
            </w:pPr>
          </w:p>
        </w:tc>
      </w:tr>
      <w:tr w:rsidR="00BF46E1" w:rsidRPr="0041528A" w14:paraId="742324C1" w14:textId="77777777" w:rsidTr="00195D76">
        <w:trPr>
          <w:cantSplit/>
          <w:jc w:val="center"/>
        </w:trPr>
        <w:tc>
          <w:tcPr>
            <w:tcW w:w="737" w:type="dxa"/>
            <w:tcBorders>
              <w:left w:val="single" w:sz="6" w:space="0" w:color="auto"/>
              <w:right w:val="single" w:sz="6" w:space="0" w:color="auto"/>
            </w:tcBorders>
          </w:tcPr>
          <w:p w14:paraId="6BBF233C" w14:textId="77777777" w:rsidR="00BF46E1" w:rsidRPr="0041528A" w:rsidRDefault="00BF46E1" w:rsidP="0092045E">
            <w:pPr>
              <w:pStyle w:val="TAC"/>
            </w:pPr>
            <w:r w:rsidRPr="0041528A">
              <w:t>8</w:t>
            </w:r>
          </w:p>
        </w:tc>
        <w:tc>
          <w:tcPr>
            <w:tcW w:w="1313" w:type="dxa"/>
            <w:tcBorders>
              <w:left w:val="single" w:sz="6" w:space="0" w:color="auto"/>
              <w:right w:val="single" w:sz="6" w:space="0" w:color="auto"/>
            </w:tcBorders>
          </w:tcPr>
          <w:p w14:paraId="1EB7B168"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11" w:type="dxa"/>
            <w:tcBorders>
              <w:left w:val="single" w:sz="6" w:space="0" w:color="auto"/>
              <w:right w:val="single" w:sz="6" w:space="0" w:color="auto"/>
            </w:tcBorders>
          </w:tcPr>
          <w:p w14:paraId="081D98F5"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7281AEFD" w14:textId="77777777" w:rsidR="00BF46E1" w:rsidRPr="0041528A" w:rsidRDefault="00BF46E1" w:rsidP="0092045E">
            <w:pPr>
              <w:pStyle w:val="TAL"/>
            </w:pPr>
          </w:p>
        </w:tc>
      </w:tr>
      <w:tr w:rsidR="00BF46E1" w:rsidRPr="0041528A" w14:paraId="744FCFEB" w14:textId="77777777" w:rsidTr="00195D76">
        <w:trPr>
          <w:cantSplit/>
          <w:jc w:val="center"/>
        </w:trPr>
        <w:tc>
          <w:tcPr>
            <w:tcW w:w="737" w:type="dxa"/>
            <w:tcBorders>
              <w:left w:val="single" w:sz="6" w:space="0" w:color="auto"/>
              <w:right w:val="single" w:sz="6" w:space="0" w:color="auto"/>
            </w:tcBorders>
          </w:tcPr>
          <w:p w14:paraId="03460245" w14:textId="77777777" w:rsidR="00BF46E1" w:rsidRPr="0041528A" w:rsidRDefault="00BF46E1" w:rsidP="0092045E">
            <w:pPr>
              <w:pStyle w:val="TAC"/>
            </w:pPr>
            <w:r w:rsidRPr="0041528A">
              <w:t>9</w:t>
            </w:r>
          </w:p>
        </w:tc>
        <w:tc>
          <w:tcPr>
            <w:tcW w:w="1313" w:type="dxa"/>
            <w:tcBorders>
              <w:left w:val="single" w:sz="6" w:space="0" w:color="auto"/>
              <w:right w:val="single" w:sz="6" w:space="0" w:color="auto"/>
            </w:tcBorders>
          </w:tcPr>
          <w:p w14:paraId="2FD1B1D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11" w:type="dxa"/>
            <w:tcBorders>
              <w:left w:val="single" w:sz="6" w:space="0" w:color="auto"/>
              <w:right w:val="single" w:sz="6" w:space="0" w:color="auto"/>
            </w:tcBorders>
          </w:tcPr>
          <w:p w14:paraId="1A9F3A81" w14:textId="77777777" w:rsidR="00BF46E1" w:rsidRPr="0041528A" w:rsidRDefault="00BF46E1" w:rsidP="0092045E">
            <w:pPr>
              <w:pStyle w:val="TAL"/>
            </w:pPr>
            <w:r w:rsidRPr="0041528A">
              <w:t>PROACTIVE COMMAND: RUN AT COMMAND 3.3.2</w:t>
            </w:r>
          </w:p>
        </w:tc>
        <w:tc>
          <w:tcPr>
            <w:tcW w:w="3776" w:type="dxa"/>
            <w:tcBorders>
              <w:left w:val="single" w:sz="6" w:space="0" w:color="auto"/>
              <w:right w:val="single" w:sz="6" w:space="0" w:color="auto"/>
            </w:tcBorders>
          </w:tcPr>
          <w:p w14:paraId="69942B58" w14:textId="77777777" w:rsidR="00BF46E1" w:rsidRPr="0041528A" w:rsidRDefault="00BF46E1" w:rsidP="0092045E">
            <w:pPr>
              <w:pStyle w:val="TAL"/>
            </w:pPr>
          </w:p>
        </w:tc>
      </w:tr>
      <w:tr w:rsidR="00BF46E1" w:rsidRPr="0041528A" w14:paraId="7749ADCD" w14:textId="77777777" w:rsidTr="00195D76">
        <w:trPr>
          <w:cantSplit/>
          <w:jc w:val="center"/>
        </w:trPr>
        <w:tc>
          <w:tcPr>
            <w:tcW w:w="737" w:type="dxa"/>
            <w:tcBorders>
              <w:left w:val="single" w:sz="6" w:space="0" w:color="auto"/>
              <w:right w:val="single" w:sz="6" w:space="0" w:color="auto"/>
            </w:tcBorders>
          </w:tcPr>
          <w:p w14:paraId="34E85B5D" w14:textId="77777777" w:rsidR="00BF46E1" w:rsidRPr="0041528A" w:rsidRDefault="00BF46E1" w:rsidP="0092045E">
            <w:pPr>
              <w:pStyle w:val="TAC"/>
            </w:pPr>
            <w:r w:rsidRPr="0041528A">
              <w:t>10</w:t>
            </w:r>
          </w:p>
        </w:tc>
        <w:tc>
          <w:tcPr>
            <w:tcW w:w="1313" w:type="dxa"/>
            <w:tcBorders>
              <w:left w:val="single" w:sz="6" w:space="0" w:color="auto"/>
              <w:right w:val="single" w:sz="6" w:space="0" w:color="auto"/>
            </w:tcBorders>
          </w:tcPr>
          <w:p w14:paraId="5105D554" w14:textId="77777777" w:rsidR="00BF46E1" w:rsidRPr="0041528A" w:rsidRDefault="00BF46E1" w:rsidP="0092045E">
            <w:pPr>
              <w:pStyle w:val="TAC"/>
            </w:pPr>
            <w:r w:rsidRPr="0041528A">
              <w:t>ME (</w:t>
            </w:r>
            <w:r w:rsidRPr="0041528A">
              <w:sym w:font="Symbol" w:char="F0AE"/>
            </w:r>
            <w:r w:rsidRPr="0041528A">
              <w:t xml:space="preserve"> USER)</w:t>
            </w:r>
          </w:p>
        </w:tc>
        <w:tc>
          <w:tcPr>
            <w:tcW w:w="2811" w:type="dxa"/>
            <w:tcBorders>
              <w:left w:val="single" w:sz="6" w:space="0" w:color="auto"/>
              <w:right w:val="single" w:sz="6" w:space="0" w:color="auto"/>
            </w:tcBorders>
          </w:tcPr>
          <w:p w14:paraId="67D5C97C" w14:textId="77777777" w:rsidR="00BF46E1" w:rsidRPr="0041528A" w:rsidRDefault="00BF46E1" w:rsidP="0092045E">
            <w:pPr>
              <w:pStyle w:val="TAL"/>
            </w:pPr>
            <w:r w:rsidRPr="0041528A">
              <w:t>Display "Run AT Command 2"</w:t>
            </w:r>
          </w:p>
        </w:tc>
        <w:tc>
          <w:tcPr>
            <w:tcW w:w="3776" w:type="dxa"/>
            <w:tcBorders>
              <w:left w:val="single" w:sz="6" w:space="0" w:color="auto"/>
              <w:right w:val="single" w:sz="6" w:space="0" w:color="auto"/>
            </w:tcBorders>
          </w:tcPr>
          <w:p w14:paraId="0F9F8F50" w14:textId="77777777" w:rsidR="00BF46E1" w:rsidRPr="0041528A" w:rsidRDefault="00BF46E1" w:rsidP="0092045E">
            <w:pPr>
              <w:pStyle w:val="TAL"/>
            </w:pPr>
            <w:r w:rsidRPr="0041528A">
              <w:t>[Message shall be formatted without right alignment, request IMSI. Remark: If right alignment is the ME's default alignment as declared in table A.2/16, no alignment change will take place]</w:t>
            </w:r>
          </w:p>
        </w:tc>
      </w:tr>
      <w:tr w:rsidR="00BF46E1" w:rsidRPr="0041528A" w14:paraId="5473D226" w14:textId="77777777" w:rsidTr="00195D76">
        <w:trPr>
          <w:cantSplit/>
          <w:jc w:val="center"/>
        </w:trPr>
        <w:tc>
          <w:tcPr>
            <w:tcW w:w="737" w:type="dxa"/>
            <w:tcBorders>
              <w:left w:val="single" w:sz="6" w:space="0" w:color="auto"/>
              <w:right w:val="single" w:sz="6" w:space="0" w:color="auto"/>
            </w:tcBorders>
          </w:tcPr>
          <w:p w14:paraId="609D8516" w14:textId="77777777" w:rsidR="00BF46E1" w:rsidRPr="0041528A" w:rsidRDefault="00BF46E1" w:rsidP="0092045E">
            <w:pPr>
              <w:pStyle w:val="TAC"/>
            </w:pPr>
            <w:r w:rsidRPr="0041528A">
              <w:t>11</w:t>
            </w:r>
          </w:p>
        </w:tc>
        <w:tc>
          <w:tcPr>
            <w:tcW w:w="1313" w:type="dxa"/>
            <w:tcBorders>
              <w:left w:val="single" w:sz="6" w:space="0" w:color="auto"/>
              <w:right w:val="single" w:sz="6" w:space="0" w:color="auto"/>
            </w:tcBorders>
          </w:tcPr>
          <w:p w14:paraId="16078153"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11" w:type="dxa"/>
            <w:tcBorders>
              <w:left w:val="single" w:sz="6" w:space="0" w:color="auto"/>
              <w:right w:val="single" w:sz="6" w:space="0" w:color="auto"/>
            </w:tcBorders>
          </w:tcPr>
          <w:p w14:paraId="38F908F2" w14:textId="77777777" w:rsidR="00BF46E1" w:rsidRPr="0041528A" w:rsidRDefault="00BF46E1" w:rsidP="0092045E">
            <w:pPr>
              <w:pStyle w:val="TAL"/>
            </w:pPr>
            <w:r w:rsidRPr="0041528A">
              <w:t>TERMINAL RESPONSE: RUN AT COMMAND 3.3.1</w:t>
            </w:r>
          </w:p>
        </w:tc>
        <w:tc>
          <w:tcPr>
            <w:tcW w:w="3776" w:type="dxa"/>
            <w:tcBorders>
              <w:left w:val="single" w:sz="6" w:space="0" w:color="auto"/>
              <w:right w:val="single" w:sz="6" w:space="0" w:color="auto"/>
            </w:tcBorders>
          </w:tcPr>
          <w:p w14:paraId="44D903CE" w14:textId="77777777" w:rsidR="00BF46E1" w:rsidRPr="0041528A" w:rsidRDefault="00BF46E1" w:rsidP="0092045E">
            <w:pPr>
              <w:pStyle w:val="TAL"/>
            </w:pPr>
            <w:r w:rsidRPr="0041528A">
              <w:t>[Command performed successfully, AT Response containing IMSI]</w:t>
            </w:r>
          </w:p>
        </w:tc>
      </w:tr>
      <w:tr w:rsidR="00BF46E1" w:rsidRPr="0041528A" w14:paraId="5F67B7DB" w14:textId="77777777" w:rsidTr="00195D76">
        <w:trPr>
          <w:cantSplit/>
          <w:jc w:val="center"/>
        </w:trPr>
        <w:tc>
          <w:tcPr>
            <w:tcW w:w="737" w:type="dxa"/>
            <w:tcBorders>
              <w:left w:val="single" w:sz="6" w:space="0" w:color="auto"/>
              <w:bottom w:val="single" w:sz="4" w:space="0" w:color="auto"/>
              <w:right w:val="single" w:sz="6" w:space="0" w:color="auto"/>
            </w:tcBorders>
          </w:tcPr>
          <w:p w14:paraId="7A51CD40" w14:textId="77777777" w:rsidR="00BF46E1" w:rsidRPr="0041528A" w:rsidRDefault="00BF46E1" w:rsidP="0092045E">
            <w:pPr>
              <w:pStyle w:val="TAC"/>
            </w:pPr>
            <w:r w:rsidRPr="0041528A">
              <w:t>12</w:t>
            </w:r>
          </w:p>
        </w:tc>
        <w:tc>
          <w:tcPr>
            <w:tcW w:w="1313" w:type="dxa"/>
            <w:tcBorders>
              <w:left w:val="single" w:sz="6" w:space="0" w:color="auto"/>
              <w:bottom w:val="single" w:sz="4" w:space="0" w:color="auto"/>
              <w:right w:val="single" w:sz="6" w:space="0" w:color="auto"/>
            </w:tcBorders>
          </w:tcPr>
          <w:p w14:paraId="2F3BFB19"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11" w:type="dxa"/>
            <w:tcBorders>
              <w:left w:val="single" w:sz="6" w:space="0" w:color="auto"/>
              <w:bottom w:val="single" w:sz="4" w:space="0" w:color="auto"/>
              <w:right w:val="single" w:sz="6" w:space="0" w:color="auto"/>
            </w:tcBorders>
          </w:tcPr>
          <w:p w14:paraId="2B1CC8D2" w14:textId="77777777" w:rsidR="00BF46E1" w:rsidRPr="0041528A" w:rsidRDefault="00BF46E1" w:rsidP="0092045E">
            <w:pPr>
              <w:pStyle w:val="TAL"/>
            </w:pPr>
            <w:r w:rsidRPr="0041528A">
              <w:t>PROACTIVE UICC SESSION ENDED</w:t>
            </w:r>
          </w:p>
        </w:tc>
        <w:tc>
          <w:tcPr>
            <w:tcW w:w="3776" w:type="dxa"/>
            <w:tcBorders>
              <w:left w:val="single" w:sz="6" w:space="0" w:color="auto"/>
              <w:bottom w:val="single" w:sz="4" w:space="0" w:color="auto"/>
              <w:right w:val="single" w:sz="6" w:space="0" w:color="auto"/>
            </w:tcBorders>
          </w:tcPr>
          <w:p w14:paraId="0A50F8DC" w14:textId="77777777" w:rsidR="00BF46E1" w:rsidRPr="0041528A" w:rsidRDefault="00BF46E1" w:rsidP="0092045E">
            <w:pPr>
              <w:pStyle w:val="TAL"/>
            </w:pPr>
          </w:p>
        </w:tc>
      </w:tr>
    </w:tbl>
    <w:p w14:paraId="290545A5" w14:textId="77777777" w:rsidR="00BF46E1" w:rsidRPr="0041528A" w:rsidRDefault="00BF46E1" w:rsidP="00BF46E1"/>
    <w:p w14:paraId="4A4D92CC" w14:textId="77777777" w:rsidR="00BF46E1" w:rsidRPr="0041528A" w:rsidRDefault="00BF46E1" w:rsidP="00BF46E1">
      <w:r w:rsidRPr="0041528A">
        <w:t>PROACTIVE COMMAND: RUN AT COMMAND 3.3.1</w:t>
      </w:r>
    </w:p>
    <w:p w14:paraId="1D057D5E" w14:textId="77777777" w:rsidR="00BF46E1" w:rsidRPr="0041528A" w:rsidRDefault="00BF46E1" w:rsidP="00BF46E1">
      <w:r w:rsidRPr="0041528A">
        <w:t>Logically:</w:t>
      </w:r>
    </w:p>
    <w:p w14:paraId="76A75025" w14:textId="77777777" w:rsidR="00BF46E1" w:rsidRPr="0041528A" w:rsidRDefault="00BF46E1" w:rsidP="0041528A">
      <w:pPr>
        <w:pStyle w:val="EW"/>
      </w:pPr>
      <w:r w:rsidRPr="0041528A">
        <w:t>Command details</w:t>
      </w:r>
    </w:p>
    <w:p w14:paraId="0BBA82D9" w14:textId="77777777" w:rsidR="00BF46E1" w:rsidRPr="0041528A" w:rsidRDefault="00BF46E1" w:rsidP="0041528A">
      <w:pPr>
        <w:pStyle w:val="EW"/>
      </w:pPr>
      <w:r w:rsidRPr="0041528A">
        <w:tab/>
        <w:t>Command number:</w:t>
      </w:r>
      <w:r w:rsidRPr="0041528A">
        <w:tab/>
        <w:t>1</w:t>
      </w:r>
    </w:p>
    <w:p w14:paraId="0D3A656C" w14:textId="77777777" w:rsidR="00BF46E1" w:rsidRPr="0041528A" w:rsidRDefault="00BF46E1" w:rsidP="0041528A">
      <w:pPr>
        <w:pStyle w:val="EW"/>
      </w:pPr>
      <w:r w:rsidRPr="0041528A">
        <w:tab/>
        <w:t>Command type:</w:t>
      </w:r>
      <w:r w:rsidRPr="0041528A">
        <w:tab/>
        <w:t>RUN AT COMMAND</w:t>
      </w:r>
    </w:p>
    <w:p w14:paraId="1451A89E" w14:textId="77777777" w:rsidR="00BF46E1" w:rsidRPr="0041528A" w:rsidRDefault="00BF46E1" w:rsidP="0041528A">
      <w:pPr>
        <w:pStyle w:val="EW"/>
      </w:pPr>
      <w:r w:rsidRPr="0041528A">
        <w:tab/>
        <w:t>Command qualifier:</w:t>
      </w:r>
      <w:r w:rsidRPr="0041528A">
        <w:tab/>
        <w:t>"00"</w:t>
      </w:r>
    </w:p>
    <w:p w14:paraId="1BBE7AB6" w14:textId="77777777" w:rsidR="00BF46E1" w:rsidRPr="0041528A" w:rsidRDefault="00BF46E1" w:rsidP="0041528A">
      <w:pPr>
        <w:pStyle w:val="EW"/>
      </w:pPr>
      <w:r w:rsidRPr="0041528A">
        <w:t>Device identities</w:t>
      </w:r>
    </w:p>
    <w:p w14:paraId="75764C44" w14:textId="77777777" w:rsidR="00BF46E1" w:rsidRPr="0041528A" w:rsidRDefault="00BF46E1" w:rsidP="0041528A">
      <w:pPr>
        <w:pStyle w:val="EW"/>
      </w:pPr>
      <w:r w:rsidRPr="0041528A">
        <w:tab/>
        <w:t>Source device:</w:t>
      </w:r>
      <w:r w:rsidRPr="0041528A">
        <w:tab/>
        <w:t>UICC</w:t>
      </w:r>
    </w:p>
    <w:p w14:paraId="5658B6BA" w14:textId="77777777" w:rsidR="00BF46E1" w:rsidRPr="0041528A" w:rsidRDefault="00BF46E1" w:rsidP="0041528A">
      <w:pPr>
        <w:pStyle w:val="EW"/>
      </w:pPr>
      <w:r w:rsidRPr="0041528A">
        <w:tab/>
        <w:t>Destination device:</w:t>
      </w:r>
      <w:r w:rsidRPr="0041528A">
        <w:tab/>
        <w:t>ME</w:t>
      </w:r>
    </w:p>
    <w:p w14:paraId="2466D84F" w14:textId="77777777" w:rsidR="00BF46E1" w:rsidRPr="0041528A" w:rsidRDefault="00BF46E1" w:rsidP="0041528A">
      <w:pPr>
        <w:pStyle w:val="EW"/>
      </w:pPr>
      <w:r w:rsidRPr="0041528A">
        <w:t>Alpha Identifier</w:t>
      </w:r>
    </w:p>
    <w:p w14:paraId="18852744" w14:textId="77777777" w:rsidR="00BF46E1" w:rsidRPr="0041528A" w:rsidRDefault="00BF46E1" w:rsidP="0041528A">
      <w:pPr>
        <w:pStyle w:val="EW"/>
      </w:pPr>
      <w:r w:rsidRPr="0041528A">
        <w:tab/>
        <w:t>Alpha Identifier</w:t>
      </w:r>
      <w:r w:rsidRPr="0041528A">
        <w:tab/>
        <w:t>"Run AT Command 1"</w:t>
      </w:r>
    </w:p>
    <w:p w14:paraId="47402A01" w14:textId="77777777" w:rsidR="00BF46E1" w:rsidRPr="0041528A" w:rsidRDefault="00BF46E1" w:rsidP="0041528A">
      <w:pPr>
        <w:pStyle w:val="EW"/>
      </w:pPr>
      <w:r w:rsidRPr="0041528A">
        <w:t>AT Command</w:t>
      </w:r>
    </w:p>
    <w:p w14:paraId="03983B17" w14:textId="77777777" w:rsidR="00BF46E1" w:rsidRPr="0041528A" w:rsidRDefault="00BF46E1" w:rsidP="0041528A">
      <w:pPr>
        <w:pStyle w:val="EW"/>
      </w:pPr>
      <w:r w:rsidRPr="0041528A">
        <w:t>AT Command string:</w:t>
      </w:r>
      <w:r w:rsidRPr="0041528A">
        <w:tab/>
        <w:t>"AT+CIMI&lt;CR&gt;"</w:t>
      </w:r>
    </w:p>
    <w:p w14:paraId="021F82DA" w14:textId="77777777" w:rsidR="00BF46E1" w:rsidRPr="0041528A" w:rsidRDefault="00BF46E1" w:rsidP="0041528A">
      <w:pPr>
        <w:pStyle w:val="EW"/>
      </w:pPr>
      <w:r w:rsidRPr="0041528A">
        <w:t>Text Attribute</w:t>
      </w:r>
    </w:p>
    <w:p w14:paraId="0DEBA018" w14:textId="77777777" w:rsidR="00BF46E1" w:rsidRPr="0041528A" w:rsidRDefault="00BF46E1" w:rsidP="0041528A">
      <w:pPr>
        <w:pStyle w:val="EW"/>
      </w:pPr>
      <w:r w:rsidRPr="0041528A">
        <w:tab/>
        <w:t>Formatting position:</w:t>
      </w:r>
      <w:r w:rsidRPr="0041528A">
        <w:tab/>
        <w:t>0</w:t>
      </w:r>
    </w:p>
    <w:p w14:paraId="2369635B" w14:textId="77777777" w:rsidR="00BF46E1" w:rsidRPr="0041528A" w:rsidRDefault="00BF46E1" w:rsidP="0041528A">
      <w:pPr>
        <w:pStyle w:val="EW"/>
      </w:pPr>
      <w:r w:rsidRPr="0041528A">
        <w:tab/>
        <w:t>Formatting length:</w:t>
      </w:r>
      <w:r w:rsidRPr="0041528A">
        <w:tab/>
        <w:t>16</w:t>
      </w:r>
    </w:p>
    <w:p w14:paraId="1D15721A" w14:textId="77777777" w:rsidR="00BF46E1" w:rsidRPr="0041528A" w:rsidRDefault="00BF46E1" w:rsidP="0041528A">
      <w:pPr>
        <w:pStyle w:val="EW"/>
      </w:pPr>
      <w:r w:rsidRPr="0041528A">
        <w:tab/>
        <w:t>Formatting mode:</w:t>
      </w:r>
      <w:r w:rsidRPr="0041528A">
        <w:tab/>
        <w:t>Right Alignment, Normal Font, Bold Off, Italic Off, Underline Off, Strikethrough Off</w:t>
      </w:r>
    </w:p>
    <w:p w14:paraId="5AC71354" w14:textId="77777777" w:rsidR="00BF46E1" w:rsidRPr="0041528A" w:rsidRDefault="00BF46E1" w:rsidP="0041528A">
      <w:pPr>
        <w:pStyle w:val="EX"/>
      </w:pPr>
      <w:r w:rsidRPr="0041528A">
        <w:tab/>
        <w:t>Colour:</w:t>
      </w:r>
      <w:r w:rsidRPr="0041528A">
        <w:tab/>
        <w:t>Dark Green Foreground, Bright Yellow Background</w:t>
      </w:r>
    </w:p>
    <w:p w14:paraId="223D6D16" w14:textId="77777777" w:rsidR="00BF46E1" w:rsidRPr="0041528A" w:rsidRDefault="00BF46E1" w:rsidP="00BF46E1">
      <w:r w:rsidRPr="0041528A">
        <w:t>Coding:</w:t>
      </w:r>
    </w:p>
    <w:p w14:paraId="298EAA3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4FBF8A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125469D"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E12E32D"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5A235FF"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1AFE7332"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E960CCC"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D75BA76"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87F1E3B"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7FB77D58"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D5096D9"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7B7E2AA"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47F79CF"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970E32C"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AC7FB2F" w14:textId="77777777" w:rsidR="00BF46E1" w:rsidRPr="0041528A" w:rsidRDefault="00BF46E1" w:rsidP="0092045E">
            <w:pPr>
              <w:pStyle w:val="TAC"/>
            </w:pPr>
            <w:r w:rsidRPr="0041528A">
              <w:t>85</w:t>
            </w:r>
          </w:p>
        </w:tc>
      </w:tr>
      <w:tr w:rsidR="00BF46E1" w:rsidRPr="0041528A" w14:paraId="13A4CE9D" w14:textId="77777777" w:rsidTr="00195D76">
        <w:trPr>
          <w:jc w:val="center"/>
        </w:trPr>
        <w:tc>
          <w:tcPr>
            <w:tcW w:w="1134" w:type="dxa"/>
            <w:tcBorders>
              <w:top w:val="single" w:sz="4" w:space="0" w:color="auto"/>
              <w:right w:val="single" w:sz="4" w:space="0" w:color="auto"/>
            </w:tcBorders>
          </w:tcPr>
          <w:p w14:paraId="617E78C1"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BEB6166"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004655E"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63B17C6C"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2AFF1AB2"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7AFE1E1"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1792597"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FA3FC2E"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10E40E2"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ADC0594"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5CED2AF"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A756E33"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76116035" w14:textId="77777777" w:rsidR="00BF46E1" w:rsidRPr="0041528A" w:rsidRDefault="00BF46E1" w:rsidP="0092045E">
            <w:pPr>
              <w:pStyle w:val="TAC"/>
            </w:pPr>
            <w:r w:rsidRPr="0041528A">
              <w:t>6D</w:t>
            </w:r>
          </w:p>
        </w:tc>
      </w:tr>
      <w:tr w:rsidR="00BF46E1" w:rsidRPr="0041528A" w14:paraId="1F5E0E09" w14:textId="77777777" w:rsidTr="00195D76">
        <w:trPr>
          <w:jc w:val="center"/>
        </w:trPr>
        <w:tc>
          <w:tcPr>
            <w:tcW w:w="1134" w:type="dxa"/>
            <w:tcBorders>
              <w:right w:val="single" w:sz="4" w:space="0" w:color="auto"/>
            </w:tcBorders>
          </w:tcPr>
          <w:p w14:paraId="34970C2B"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1BA8AC4"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0C6A3D13"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2B5BA66"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0BCB33E"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23549B6"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21598C15"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035FC79E" w14:textId="77777777" w:rsidR="00BF46E1" w:rsidRPr="0041528A" w:rsidRDefault="00BF46E1" w:rsidP="0092045E">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0C799E8A"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0C3D911"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46B3F35"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0164D2E3"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3FB00E5" w14:textId="77777777" w:rsidR="00BF46E1" w:rsidRPr="0041528A" w:rsidRDefault="00BF46E1" w:rsidP="0092045E">
            <w:pPr>
              <w:pStyle w:val="TAC"/>
            </w:pPr>
            <w:r w:rsidRPr="0041528A">
              <w:t>49</w:t>
            </w:r>
          </w:p>
        </w:tc>
      </w:tr>
      <w:tr w:rsidR="00BF46E1" w:rsidRPr="0041528A" w14:paraId="4A156E67" w14:textId="77777777" w:rsidTr="00195D76">
        <w:trPr>
          <w:jc w:val="center"/>
        </w:trPr>
        <w:tc>
          <w:tcPr>
            <w:tcW w:w="1134" w:type="dxa"/>
            <w:tcBorders>
              <w:right w:val="single" w:sz="4" w:space="0" w:color="auto"/>
            </w:tcBorders>
          </w:tcPr>
          <w:p w14:paraId="764D4120"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CC8669F"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7F159289"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9A39B7C"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1490DEDB"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4C24650"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C101ADD"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0E38C25"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48424A9"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C7F2A3B"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1583F42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23B148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F903386" w14:textId="77777777" w:rsidR="00BF46E1" w:rsidRPr="0041528A" w:rsidRDefault="00BF46E1" w:rsidP="0092045E">
            <w:pPr>
              <w:pStyle w:val="TAC"/>
            </w:pPr>
          </w:p>
        </w:tc>
      </w:tr>
    </w:tbl>
    <w:p w14:paraId="33394447" w14:textId="77777777" w:rsidR="00BF46E1" w:rsidRPr="0041528A" w:rsidRDefault="00BF46E1" w:rsidP="00BF46E1"/>
    <w:p w14:paraId="36FD2FFC" w14:textId="77777777" w:rsidR="00BF46E1" w:rsidRPr="0041528A" w:rsidRDefault="00BF46E1" w:rsidP="00BF46E1">
      <w:r w:rsidRPr="0041528A">
        <w:lastRenderedPageBreak/>
        <w:t>PROACTIVE COMMAND: RUN AT COMMAND 3.3.2</w:t>
      </w:r>
    </w:p>
    <w:p w14:paraId="2A26A85F" w14:textId="77777777" w:rsidR="00BF46E1" w:rsidRPr="0041528A" w:rsidRDefault="00BF46E1" w:rsidP="00BF46E1">
      <w:r w:rsidRPr="0041528A">
        <w:t>Logically:</w:t>
      </w:r>
    </w:p>
    <w:p w14:paraId="2816057A" w14:textId="77777777" w:rsidR="00BF46E1" w:rsidRPr="0041528A" w:rsidRDefault="00BF46E1" w:rsidP="0041528A">
      <w:pPr>
        <w:pStyle w:val="EW"/>
      </w:pPr>
      <w:r w:rsidRPr="0041528A">
        <w:t>Command details</w:t>
      </w:r>
    </w:p>
    <w:p w14:paraId="6FDCDF4D" w14:textId="77777777" w:rsidR="00BF46E1" w:rsidRPr="0041528A" w:rsidRDefault="00BF46E1" w:rsidP="0041528A">
      <w:pPr>
        <w:pStyle w:val="EW"/>
      </w:pPr>
      <w:r w:rsidRPr="0041528A">
        <w:tab/>
        <w:t>Command number:</w:t>
      </w:r>
      <w:r w:rsidRPr="0041528A">
        <w:tab/>
        <w:t>1</w:t>
      </w:r>
    </w:p>
    <w:p w14:paraId="076F7FD7" w14:textId="77777777" w:rsidR="00BF46E1" w:rsidRPr="0041528A" w:rsidRDefault="00BF46E1" w:rsidP="0041528A">
      <w:pPr>
        <w:pStyle w:val="EW"/>
      </w:pPr>
      <w:r w:rsidRPr="0041528A">
        <w:tab/>
        <w:t>Command type:</w:t>
      </w:r>
      <w:r w:rsidRPr="0041528A">
        <w:tab/>
        <w:t>RUN AT COMMAND</w:t>
      </w:r>
    </w:p>
    <w:p w14:paraId="5B88201D" w14:textId="77777777" w:rsidR="00BF46E1" w:rsidRPr="0041528A" w:rsidRDefault="00BF46E1" w:rsidP="0041528A">
      <w:pPr>
        <w:pStyle w:val="EW"/>
      </w:pPr>
      <w:r w:rsidRPr="0041528A">
        <w:tab/>
        <w:t>Command qualifier:</w:t>
      </w:r>
      <w:r w:rsidRPr="0041528A">
        <w:tab/>
        <w:t>"00"</w:t>
      </w:r>
    </w:p>
    <w:p w14:paraId="1044DD8B" w14:textId="77777777" w:rsidR="00BF46E1" w:rsidRPr="0041528A" w:rsidRDefault="00BF46E1" w:rsidP="0041528A">
      <w:pPr>
        <w:pStyle w:val="EW"/>
      </w:pPr>
      <w:r w:rsidRPr="0041528A">
        <w:t>Device identities</w:t>
      </w:r>
    </w:p>
    <w:p w14:paraId="3CF3CB47" w14:textId="77777777" w:rsidR="00BF46E1" w:rsidRPr="0041528A" w:rsidRDefault="00BF46E1" w:rsidP="0041528A">
      <w:pPr>
        <w:pStyle w:val="EW"/>
      </w:pPr>
      <w:r w:rsidRPr="0041528A">
        <w:tab/>
        <w:t>Source device:</w:t>
      </w:r>
      <w:r w:rsidRPr="0041528A">
        <w:tab/>
        <w:t>UICC</w:t>
      </w:r>
    </w:p>
    <w:p w14:paraId="6FCA3BF4" w14:textId="77777777" w:rsidR="00BF46E1" w:rsidRPr="0041528A" w:rsidRDefault="00BF46E1" w:rsidP="0041528A">
      <w:pPr>
        <w:pStyle w:val="EW"/>
      </w:pPr>
      <w:r w:rsidRPr="0041528A">
        <w:tab/>
        <w:t>Destination device:</w:t>
      </w:r>
      <w:r w:rsidRPr="0041528A">
        <w:tab/>
        <w:t>ME</w:t>
      </w:r>
    </w:p>
    <w:p w14:paraId="3C6B05B0" w14:textId="77777777" w:rsidR="00BF46E1" w:rsidRPr="0041528A" w:rsidRDefault="00BF46E1" w:rsidP="0041528A">
      <w:pPr>
        <w:pStyle w:val="EW"/>
      </w:pPr>
      <w:r w:rsidRPr="0041528A">
        <w:t>Alpha Identifier</w:t>
      </w:r>
    </w:p>
    <w:p w14:paraId="70C60920" w14:textId="77777777" w:rsidR="00BF46E1" w:rsidRPr="0041528A" w:rsidRDefault="00BF46E1" w:rsidP="0041528A">
      <w:pPr>
        <w:pStyle w:val="EW"/>
      </w:pPr>
      <w:r w:rsidRPr="0041528A">
        <w:tab/>
        <w:t>Alpha Identifier</w:t>
      </w:r>
      <w:r w:rsidRPr="0041528A">
        <w:tab/>
        <w:t>"Run AT Command 2"</w:t>
      </w:r>
    </w:p>
    <w:p w14:paraId="785908CF" w14:textId="77777777" w:rsidR="00BF46E1" w:rsidRPr="0041528A" w:rsidRDefault="00BF46E1" w:rsidP="0041528A">
      <w:pPr>
        <w:pStyle w:val="EW"/>
      </w:pPr>
      <w:r w:rsidRPr="0041528A">
        <w:t>AT Command</w:t>
      </w:r>
    </w:p>
    <w:p w14:paraId="0AB3D487" w14:textId="77777777" w:rsidR="00BF46E1" w:rsidRPr="0041528A" w:rsidRDefault="00BF46E1" w:rsidP="0041528A">
      <w:pPr>
        <w:pStyle w:val="EX"/>
      </w:pPr>
      <w:r w:rsidRPr="0041528A">
        <w:t>AT Command string:</w:t>
      </w:r>
      <w:r w:rsidRPr="0041528A">
        <w:tab/>
        <w:t>"AT+CIMI&lt;CR&gt;"</w:t>
      </w:r>
    </w:p>
    <w:p w14:paraId="2FED051A" w14:textId="77777777" w:rsidR="00BF46E1" w:rsidRPr="0041528A" w:rsidRDefault="00BF46E1" w:rsidP="00BF46E1">
      <w:r w:rsidRPr="0041528A">
        <w:t>Coding:</w:t>
      </w:r>
    </w:p>
    <w:p w14:paraId="32E989E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B4D919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45CBD2F"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4D2927C"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D4A73CB" w14:textId="77777777" w:rsidR="00BF46E1" w:rsidRPr="0041528A" w:rsidRDefault="00BF46E1" w:rsidP="0092045E">
            <w:pPr>
              <w:pStyle w:val="TAC"/>
            </w:pPr>
            <w:r w:rsidRPr="0041528A">
              <w:t>25</w:t>
            </w:r>
          </w:p>
        </w:tc>
        <w:tc>
          <w:tcPr>
            <w:tcW w:w="567" w:type="dxa"/>
            <w:tcBorders>
              <w:top w:val="single" w:sz="4" w:space="0" w:color="auto"/>
              <w:left w:val="single" w:sz="4" w:space="0" w:color="auto"/>
              <w:bottom w:val="single" w:sz="4" w:space="0" w:color="auto"/>
              <w:right w:val="single" w:sz="4" w:space="0" w:color="auto"/>
            </w:tcBorders>
          </w:tcPr>
          <w:p w14:paraId="7C48F6ED"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635ED8B"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DE6A25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3EDFFCE"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5C7B3769"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E098C1C"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F510DA0"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3848BEA"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EF87337"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C68CB56" w14:textId="77777777" w:rsidR="00BF46E1" w:rsidRPr="0041528A" w:rsidRDefault="00BF46E1" w:rsidP="0092045E">
            <w:pPr>
              <w:pStyle w:val="TAC"/>
            </w:pPr>
            <w:r w:rsidRPr="0041528A">
              <w:t>85</w:t>
            </w:r>
          </w:p>
        </w:tc>
      </w:tr>
      <w:tr w:rsidR="00BF46E1" w:rsidRPr="0041528A" w14:paraId="0C6E9334" w14:textId="77777777" w:rsidTr="00195D76">
        <w:trPr>
          <w:jc w:val="center"/>
        </w:trPr>
        <w:tc>
          <w:tcPr>
            <w:tcW w:w="1134" w:type="dxa"/>
            <w:tcBorders>
              <w:top w:val="single" w:sz="4" w:space="0" w:color="auto"/>
              <w:right w:val="single" w:sz="4" w:space="0" w:color="auto"/>
            </w:tcBorders>
          </w:tcPr>
          <w:p w14:paraId="29D6FE30"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7E230FC"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B7DFA33"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2AF481BF"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012242C0"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A67625F"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B3586D8"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F82D184"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8AC8A41"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E40EB3F"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B8D82E9"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EE4193C"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7FA8DE8C" w14:textId="77777777" w:rsidR="00BF46E1" w:rsidRPr="0041528A" w:rsidRDefault="00BF46E1" w:rsidP="0092045E">
            <w:pPr>
              <w:pStyle w:val="TAC"/>
            </w:pPr>
            <w:r w:rsidRPr="0041528A">
              <w:t>6D</w:t>
            </w:r>
          </w:p>
        </w:tc>
      </w:tr>
      <w:tr w:rsidR="00BF46E1" w:rsidRPr="0041528A" w14:paraId="6DF08CC7" w14:textId="77777777" w:rsidTr="00195D76">
        <w:trPr>
          <w:jc w:val="center"/>
        </w:trPr>
        <w:tc>
          <w:tcPr>
            <w:tcW w:w="1134" w:type="dxa"/>
            <w:tcBorders>
              <w:right w:val="single" w:sz="4" w:space="0" w:color="auto"/>
            </w:tcBorders>
          </w:tcPr>
          <w:p w14:paraId="0911EC90"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FAD0C69"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7CC1BF2E"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FD039E7"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24A25DD"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19B6C0C" w14:textId="77777777" w:rsidR="00BF46E1" w:rsidRPr="0041528A" w:rsidRDefault="00BF46E1" w:rsidP="0092045E">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28CDD41"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0110D8BD"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7E578121"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E01D136"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6C40486"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48EE3E8E"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6E29810" w14:textId="77777777" w:rsidR="00BF46E1" w:rsidRPr="0041528A" w:rsidRDefault="00BF46E1" w:rsidP="0092045E">
            <w:pPr>
              <w:pStyle w:val="TAC"/>
            </w:pPr>
            <w:r w:rsidRPr="0041528A">
              <w:t>49</w:t>
            </w:r>
          </w:p>
        </w:tc>
      </w:tr>
      <w:tr w:rsidR="00BF46E1" w:rsidRPr="0041528A" w14:paraId="3E5087B0" w14:textId="77777777" w:rsidTr="00195D76">
        <w:trPr>
          <w:jc w:val="center"/>
        </w:trPr>
        <w:tc>
          <w:tcPr>
            <w:tcW w:w="1134" w:type="dxa"/>
            <w:tcBorders>
              <w:right w:val="single" w:sz="4" w:space="0" w:color="auto"/>
            </w:tcBorders>
          </w:tcPr>
          <w:p w14:paraId="4055AEF2"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2254F1C"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5C58ACCD"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50EA2730"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1EE39C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B2C2D6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8D6067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5C37C8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78CBA0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CC8A15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7E24C7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F9B499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363FF93" w14:textId="77777777" w:rsidR="00BF46E1" w:rsidRPr="0041528A" w:rsidRDefault="00BF46E1" w:rsidP="0092045E">
            <w:pPr>
              <w:pStyle w:val="TAC"/>
            </w:pPr>
          </w:p>
        </w:tc>
      </w:tr>
    </w:tbl>
    <w:p w14:paraId="32724A3F" w14:textId="77777777" w:rsidR="00BF46E1" w:rsidRPr="0041528A" w:rsidRDefault="00BF46E1" w:rsidP="00BF46E1"/>
    <w:p w14:paraId="65972E86" w14:textId="77777777" w:rsidR="00BF46E1" w:rsidRPr="0041528A" w:rsidRDefault="00BF46E1" w:rsidP="00BF46E1">
      <w:r w:rsidRPr="0041528A">
        <w:t>TERMINAL RESPONSE: RUN AT COMMAND 3.3.1</w:t>
      </w:r>
    </w:p>
    <w:p w14:paraId="73E0AA23" w14:textId="77777777" w:rsidR="00BF46E1" w:rsidRPr="0041528A" w:rsidRDefault="00BF46E1" w:rsidP="00BF46E1">
      <w:r w:rsidRPr="0041528A">
        <w:t>Logically:</w:t>
      </w:r>
    </w:p>
    <w:p w14:paraId="0CEBEA4B" w14:textId="77777777" w:rsidR="00BF46E1" w:rsidRPr="0041528A" w:rsidRDefault="00BF46E1" w:rsidP="0041528A">
      <w:pPr>
        <w:pStyle w:val="EW"/>
      </w:pPr>
      <w:r w:rsidRPr="0041528A">
        <w:t>Command details</w:t>
      </w:r>
    </w:p>
    <w:p w14:paraId="5187F02C" w14:textId="77777777" w:rsidR="00BF46E1" w:rsidRPr="0041528A" w:rsidRDefault="00BF46E1" w:rsidP="0041528A">
      <w:pPr>
        <w:pStyle w:val="EW"/>
      </w:pPr>
      <w:r w:rsidRPr="0041528A">
        <w:tab/>
        <w:t>Command number:</w:t>
      </w:r>
      <w:r w:rsidRPr="0041528A">
        <w:tab/>
        <w:t>1</w:t>
      </w:r>
    </w:p>
    <w:p w14:paraId="6715B946" w14:textId="77777777" w:rsidR="00BF46E1" w:rsidRPr="0041528A" w:rsidRDefault="00BF46E1" w:rsidP="0041528A">
      <w:pPr>
        <w:pStyle w:val="EW"/>
      </w:pPr>
      <w:r w:rsidRPr="0041528A">
        <w:tab/>
        <w:t>Command type:</w:t>
      </w:r>
      <w:r w:rsidRPr="0041528A">
        <w:tab/>
        <w:t>RUN AT COMMAND</w:t>
      </w:r>
    </w:p>
    <w:p w14:paraId="4771A4D8" w14:textId="77777777" w:rsidR="00BF46E1" w:rsidRPr="0041528A" w:rsidRDefault="00BF46E1" w:rsidP="0041528A">
      <w:pPr>
        <w:pStyle w:val="EW"/>
      </w:pPr>
      <w:r w:rsidRPr="0041528A">
        <w:tab/>
        <w:t>Command qualifier:</w:t>
      </w:r>
      <w:r w:rsidRPr="0041528A">
        <w:tab/>
        <w:t>"00"</w:t>
      </w:r>
    </w:p>
    <w:p w14:paraId="6DCDDA51" w14:textId="77777777" w:rsidR="00BF46E1" w:rsidRPr="0041528A" w:rsidRDefault="00BF46E1" w:rsidP="0041528A">
      <w:pPr>
        <w:pStyle w:val="EW"/>
      </w:pPr>
      <w:r w:rsidRPr="0041528A">
        <w:t>Device identities</w:t>
      </w:r>
    </w:p>
    <w:p w14:paraId="0D3D4C31" w14:textId="77777777" w:rsidR="00BF46E1" w:rsidRPr="0041528A" w:rsidRDefault="00BF46E1" w:rsidP="0041528A">
      <w:pPr>
        <w:pStyle w:val="EW"/>
      </w:pPr>
      <w:r w:rsidRPr="0041528A">
        <w:tab/>
        <w:t>Source device:</w:t>
      </w:r>
      <w:r w:rsidRPr="0041528A">
        <w:tab/>
        <w:t>ME</w:t>
      </w:r>
    </w:p>
    <w:p w14:paraId="03A0A389" w14:textId="77777777" w:rsidR="00BF46E1" w:rsidRPr="0041528A" w:rsidRDefault="00BF46E1" w:rsidP="0041528A">
      <w:pPr>
        <w:pStyle w:val="EW"/>
      </w:pPr>
      <w:r w:rsidRPr="0041528A">
        <w:tab/>
        <w:t>Destination device:</w:t>
      </w:r>
      <w:r w:rsidRPr="0041528A">
        <w:tab/>
        <w:t>UICC</w:t>
      </w:r>
    </w:p>
    <w:p w14:paraId="44AE66EE" w14:textId="77777777" w:rsidR="00BF46E1" w:rsidRPr="0041528A" w:rsidRDefault="00BF46E1" w:rsidP="0041528A">
      <w:pPr>
        <w:pStyle w:val="EW"/>
      </w:pPr>
      <w:r w:rsidRPr="0041528A">
        <w:t>Result</w:t>
      </w:r>
    </w:p>
    <w:p w14:paraId="71AFA016" w14:textId="77777777" w:rsidR="00BF46E1" w:rsidRPr="0041528A" w:rsidRDefault="00BF46E1" w:rsidP="0041528A">
      <w:pPr>
        <w:pStyle w:val="EW"/>
      </w:pPr>
      <w:r w:rsidRPr="0041528A">
        <w:tab/>
        <w:t>General Result:</w:t>
      </w:r>
      <w:r w:rsidRPr="0041528A">
        <w:tab/>
        <w:t>Command performed successfully</w:t>
      </w:r>
    </w:p>
    <w:p w14:paraId="799D4DD8" w14:textId="77777777" w:rsidR="00BF46E1" w:rsidRPr="0041528A" w:rsidRDefault="00BF46E1" w:rsidP="0041528A">
      <w:pPr>
        <w:pStyle w:val="EW"/>
      </w:pPr>
      <w:r w:rsidRPr="0041528A">
        <w:t>AT Response</w:t>
      </w:r>
    </w:p>
    <w:p w14:paraId="22C0605D" w14:textId="77777777" w:rsidR="00BF46E1" w:rsidRPr="0041528A" w:rsidRDefault="00BF46E1" w:rsidP="0041528A">
      <w:pPr>
        <w:pStyle w:val="EX"/>
      </w:pPr>
      <w:r w:rsidRPr="0041528A">
        <w:tab/>
        <w:t>AT Response string:</w:t>
      </w:r>
      <w:r w:rsidRPr="0041528A">
        <w:tab/>
        <w:t>&lt;CR&gt;&lt;LF&gt;IMSI&lt;CR&gt;&lt;LF&gt;&lt;CR&gt;&lt;LF&gt;OK&lt;CR&gt;&lt;LF&gt;</w:t>
      </w:r>
    </w:p>
    <w:p w14:paraId="493DA43B" w14:textId="77777777" w:rsidR="00BF46E1" w:rsidRPr="0041528A" w:rsidRDefault="00BF46E1" w:rsidP="00BF46E1">
      <w:r w:rsidRPr="0041528A">
        <w:t>Coding:</w:t>
      </w:r>
    </w:p>
    <w:p w14:paraId="5CD23A1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C4D3F4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80C1360"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24FFD20"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1AE97C1"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200ACDF"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EF48DBF"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36EED512"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370E7B0"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D74FDBE"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C371B5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920D71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BE831D8"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5CD16E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7F4FAFA" w14:textId="77777777" w:rsidR="00BF46E1" w:rsidRPr="0041528A" w:rsidRDefault="00BF46E1" w:rsidP="0092045E">
            <w:pPr>
              <w:pStyle w:val="TAC"/>
            </w:pPr>
            <w:r w:rsidRPr="0041528A">
              <w:t>00</w:t>
            </w:r>
          </w:p>
        </w:tc>
      </w:tr>
      <w:tr w:rsidR="00BF46E1" w:rsidRPr="0041528A" w14:paraId="2E4EEB6F" w14:textId="77777777" w:rsidTr="00195D76">
        <w:trPr>
          <w:jc w:val="center"/>
        </w:trPr>
        <w:tc>
          <w:tcPr>
            <w:tcW w:w="1134" w:type="dxa"/>
            <w:tcBorders>
              <w:top w:val="single" w:sz="4" w:space="0" w:color="auto"/>
              <w:right w:val="single" w:sz="4" w:space="0" w:color="auto"/>
            </w:tcBorders>
          </w:tcPr>
          <w:p w14:paraId="6A818DA9"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7248ACD" w14:textId="77777777" w:rsidR="00BF46E1" w:rsidRPr="0041528A" w:rsidRDefault="00BF46E1" w:rsidP="0092045E">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1FED9E5C" w14:textId="77777777" w:rsidR="00BF46E1" w:rsidRPr="0041528A" w:rsidRDefault="00BF46E1" w:rsidP="0092045E">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79E0F8A0"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6AEFDB9"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24875C1"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70DA34E4"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7E2C0F7A"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7B5AB6E0"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62269D71"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7E72F1CE"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1AB37269"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7138E24F" w14:textId="77777777" w:rsidR="00BF46E1" w:rsidRPr="0041528A" w:rsidRDefault="00BF46E1" w:rsidP="0092045E">
            <w:pPr>
              <w:pStyle w:val="TAC"/>
            </w:pPr>
            <w:r w:rsidRPr="0041528A">
              <w:t>32</w:t>
            </w:r>
          </w:p>
        </w:tc>
      </w:tr>
      <w:tr w:rsidR="00BF46E1" w:rsidRPr="0041528A" w14:paraId="069F283C" w14:textId="77777777" w:rsidTr="00195D76">
        <w:trPr>
          <w:jc w:val="center"/>
        </w:trPr>
        <w:tc>
          <w:tcPr>
            <w:tcW w:w="1134" w:type="dxa"/>
            <w:tcBorders>
              <w:right w:val="single" w:sz="4" w:space="0" w:color="auto"/>
            </w:tcBorders>
          </w:tcPr>
          <w:p w14:paraId="24AAC92F"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6F4CAF8" w14:textId="77777777" w:rsidR="00BF46E1" w:rsidRPr="0041528A" w:rsidRDefault="00BF46E1" w:rsidP="0092045E">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381B5D18"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0CCF22C3" w14:textId="77777777" w:rsidR="00BF46E1" w:rsidRPr="0041528A"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0175396F" w14:textId="77777777" w:rsidR="00BF46E1" w:rsidRPr="0041528A" w:rsidRDefault="00BF46E1" w:rsidP="0092045E">
            <w:pPr>
              <w:pStyle w:val="TAC"/>
            </w:pPr>
            <w:r w:rsidRPr="0041528A">
              <w:t>36</w:t>
            </w:r>
          </w:p>
        </w:tc>
        <w:tc>
          <w:tcPr>
            <w:tcW w:w="567" w:type="dxa"/>
            <w:tcBorders>
              <w:top w:val="single" w:sz="4" w:space="0" w:color="auto"/>
              <w:left w:val="single" w:sz="4" w:space="0" w:color="auto"/>
              <w:bottom w:val="single" w:sz="4" w:space="0" w:color="auto"/>
              <w:right w:val="single" w:sz="4" w:space="0" w:color="auto"/>
            </w:tcBorders>
          </w:tcPr>
          <w:p w14:paraId="0928F958" w14:textId="77777777" w:rsidR="00BF46E1" w:rsidRPr="0041528A" w:rsidRDefault="00BF46E1" w:rsidP="0092045E">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03F26A48" w14:textId="77777777" w:rsidR="00BF46E1" w:rsidRPr="0041528A" w:rsidRDefault="00BF46E1" w:rsidP="0092045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05E40BD0"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18A5D683"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D23144E"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5CEB2B7"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5AAE56B"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8300E3E" w14:textId="77777777" w:rsidR="00BF46E1" w:rsidRPr="0041528A" w:rsidRDefault="00BF46E1" w:rsidP="0092045E">
            <w:pPr>
              <w:pStyle w:val="TAC"/>
            </w:pPr>
            <w:r w:rsidRPr="0041528A">
              <w:t>4F</w:t>
            </w:r>
          </w:p>
        </w:tc>
      </w:tr>
      <w:tr w:rsidR="00BF46E1" w:rsidRPr="0041528A" w14:paraId="65D88067" w14:textId="77777777" w:rsidTr="00195D76">
        <w:trPr>
          <w:jc w:val="center"/>
        </w:trPr>
        <w:tc>
          <w:tcPr>
            <w:tcW w:w="1134" w:type="dxa"/>
            <w:tcBorders>
              <w:right w:val="single" w:sz="4" w:space="0" w:color="auto"/>
            </w:tcBorders>
          </w:tcPr>
          <w:p w14:paraId="22D732C2"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4C2EF5B" w14:textId="77777777" w:rsidR="00BF46E1" w:rsidRPr="0041528A" w:rsidRDefault="00BF46E1" w:rsidP="0092045E">
            <w:pPr>
              <w:pStyle w:val="TAC"/>
            </w:pPr>
            <w:r w:rsidRPr="0041528A">
              <w:t>4B</w:t>
            </w:r>
          </w:p>
        </w:tc>
        <w:tc>
          <w:tcPr>
            <w:tcW w:w="567" w:type="dxa"/>
            <w:tcBorders>
              <w:top w:val="single" w:sz="4" w:space="0" w:color="auto"/>
              <w:left w:val="single" w:sz="4" w:space="0" w:color="auto"/>
              <w:bottom w:val="single" w:sz="4" w:space="0" w:color="auto"/>
              <w:right w:val="single" w:sz="4" w:space="0" w:color="auto"/>
            </w:tcBorders>
          </w:tcPr>
          <w:p w14:paraId="35653659"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6E2C855"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52C09B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57EA5F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6B132A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6F0B5D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B7CC10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C065E7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B63FB0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5A189D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132D315" w14:textId="77777777" w:rsidR="00BF46E1" w:rsidRPr="0041528A" w:rsidRDefault="00BF46E1" w:rsidP="0092045E">
            <w:pPr>
              <w:pStyle w:val="TAC"/>
            </w:pPr>
          </w:p>
        </w:tc>
      </w:tr>
    </w:tbl>
    <w:p w14:paraId="3DC2DCF7" w14:textId="77777777" w:rsidR="00BF46E1" w:rsidRPr="0041528A" w:rsidRDefault="00BF46E1" w:rsidP="00BF46E1"/>
    <w:p w14:paraId="77A3B8A2" w14:textId="77777777" w:rsidR="00BF46E1" w:rsidRPr="0041528A" w:rsidRDefault="00BF46E1" w:rsidP="00BF46E1">
      <w:pPr>
        <w:pStyle w:val="H6"/>
      </w:pPr>
      <w:r w:rsidRPr="0041528A">
        <w:t>27.22.4.23.3.3.5</w:t>
      </w:r>
      <w:r w:rsidRPr="0041528A">
        <w:tab/>
        <w:t>Test requirement</w:t>
      </w:r>
    </w:p>
    <w:p w14:paraId="5EEF14F0" w14:textId="77777777" w:rsidR="00BF46E1" w:rsidRPr="0041528A" w:rsidRDefault="00BF46E1" w:rsidP="00BF46E1">
      <w:r w:rsidRPr="0041528A">
        <w:t>The ME shall operate in the manner defined in expected sequence 3.3.</w:t>
      </w:r>
    </w:p>
    <w:p w14:paraId="15031F38" w14:textId="77777777" w:rsidR="00BF46E1" w:rsidRPr="0041528A" w:rsidRDefault="00BF46E1" w:rsidP="00BF46E1">
      <w:pPr>
        <w:pStyle w:val="H6"/>
      </w:pPr>
      <w:r w:rsidRPr="0041528A">
        <w:t>27.22.4.23.3.4</w:t>
      </w:r>
      <w:r w:rsidRPr="0041528A">
        <w:tab/>
        <w:t>RUN AT COMMAND (support of Text Attribute – Large Font Size)</w:t>
      </w:r>
    </w:p>
    <w:p w14:paraId="33D16DA1" w14:textId="77777777" w:rsidR="00BF46E1" w:rsidRPr="0041528A" w:rsidRDefault="00BF46E1" w:rsidP="00BF46E1">
      <w:pPr>
        <w:pStyle w:val="H6"/>
      </w:pPr>
      <w:r w:rsidRPr="0041528A">
        <w:t>27.22.4.23.3.4.1</w:t>
      </w:r>
      <w:r w:rsidRPr="0041528A">
        <w:tab/>
        <w:t>Definition and applicability</w:t>
      </w:r>
    </w:p>
    <w:p w14:paraId="04677B81" w14:textId="77777777" w:rsidR="00BF46E1" w:rsidRPr="0041528A" w:rsidRDefault="00BF46E1" w:rsidP="00BF46E1">
      <w:r w:rsidRPr="0041528A">
        <w:t>See clause 3.2.2.</w:t>
      </w:r>
    </w:p>
    <w:p w14:paraId="10F9B851" w14:textId="77777777" w:rsidR="00BF46E1" w:rsidRPr="0041528A" w:rsidRDefault="00BF46E1" w:rsidP="00BF46E1">
      <w:pPr>
        <w:pStyle w:val="H6"/>
      </w:pPr>
      <w:r w:rsidRPr="0041528A">
        <w:t>27.22.4.23.3.4.2</w:t>
      </w:r>
      <w:r w:rsidRPr="0041528A">
        <w:tab/>
        <w:t>Conformance requirement</w:t>
      </w:r>
    </w:p>
    <w:p w14:paraId="5720B498" w14:textId="77777777" w:rsidR="00BF46E1" w:rsidRPr="0041528A" w:rsidRDefault="00BF46E1" w:rsidP="00BF46E1">
      <w:r w:rsidRPr="0041528A">
        <w:t>The ME shall support the Proactive UICC: RUN AT COMMAND facility as defined in:</w:t>
      </w:r>
    </w:p>
    <w:p w14:paraId="1CBD1BC3" w14:textId="77777777" w:rsidR="00BF46E1" w:rsidRPr="0041528A" w:rsidRDefault="00BF46E1" w:rsidP="00BF46E1">
      <w:pPr>
        <w:pStyle w:val="B1"/>
      </w:pPr>
      <w:r w:rsidRPr="0041528A">
        <w:lastRenderedPageBreak/>
        <w:t>-</w:t>
      </w:r>
      <w:r w:rsidRPr="0041528A">
        <w:tab/>
        <w:t>TS 31.111 [15] clause 6.4.23, clause 6.6.23, clause 5.2, clause 6.8, clause 8.6, clause 8.7, clause 8.2, clause 8.40, clause 8.31, clause 8.41 and clause 8.70.</w:t>
      </w:r>
    </w:p>
    <w:p w14:paraId="1DDEDAF0" w14:textId="77777777" w:rsidR="00BF46E1" w:rsidRPr="0041528A" w:rsidRDefault="00BF46E1" w:rsidP="00BF46E1">
      <w:pPr>
        <w:pStyle w:val="B1"/>
      </w:pPr>
      <w:r w:rsidRPr="0041528A">
        <w:t>-</w:t>
      </w:r>
      <w:r w:rsidRPr="0041528A">
        <w:tab/>
        <w:t>TS 27.007 [18].</w:t>
      </w:r>
    </w:p>
    <w:p w14:paraId="0981ED87" w14:textId="77777777" w:rsidR="00BF46E1" w:rsidRPr="0041528A" w:rsidRDefault="00BF46E1" w:rsidP="00BF46E1">
      <w:r w:rsidRPr="0041528A">
        <w:t>The terminal shall support the text attribute.</w:t>
      </w:r>
    </w:p>
    <w:p w14:paraId="5881FA55" w14:textId="77777777" w:rsidR="00BF46E1" w:rsidRPr="0041528A" w:rsidRDefault="00BF46E1" w:rsidP="00BF46E1">
      <w:pPr>
        <w:pStyle w:val="H6"/>
      </w:pPr>
      <w:r w:rsidRPr="0041528A">
        <w:t>27.22.4.23.3.4.3</w:t>
      </w:r>
      <w:r w:rsidRPr="0041528A">
        <w:tab/>
        <w:t>Test purpose</w:t>
      </w:r>
    </w:p>
    <w:p w14:paraId="0D6D61C1" w14:textId="77777777" w:rsidR="00BF46E1" w:rsidRPr="0041528A" w:rsidRDefault="00BF46E1" w:rsidP="00BF46E1">
      <w:r w:rsidRPr="0041528A">
        <w:t>To verify that the ME responds to an AT Command contained within a RUN AT COMMAND with large font size as though it were initiated by an attached TE, and returns an AT Response within a TERMINAL RESPONSE to the UICC.</w:t>
      </w:r>
    </w:p>
    <w:p w14:paraId="384BD88B" w14:textId="77777777" w:rsidR="00BF46E1" w:rsidRPr="0041528A" w:rsidRDefault="00BF46E1" w:rsidP="00BF46E1">
      <w:pPr>
        <w:pStyle w:val="H6"/>
      </w:pPr>
      <w:r w:rsidRPr="0041528A">
        <w:t>27.22.4.23.3.4.4</w:t>
      </w:r>
      <w:r w:rsidRPr="0041528A">
        <w:tab/>
        <w:t>Method of test</w:t>
      </w:r>
    </w:p>
    <w:p w14:paraId="50BF2583" w14:textId="77777777" w:rsidR="00BF46E1" w:rsidRPr="0041528A" w:rsidRDefault="00BF46E1" w:rsidP="00BF46E1">
      <w:pPr>
        <w:pStyle w:val="H6"/>
      </w:pPr>
      <w:r w:rsidRPr="0041528A">
        <w:t>27.22.4.23.3.4.4.1</w:t>
      </w:r>
      <w:r w:rsidRPr="0041528A">
        <w:tab/>
        <w:t>Initial conditions</w:t>
      </w:r>
    </w:p>
    <w:p w14:paraId="500EE456" w14:textId="77777777" w:rsidR="00BF46E1" w:rsidRPr="0041528A" w:rsidRDefault="00BF46E1" w:rsidP="00BF46E1">
      <w:r w:rsidRPr="0041528A">
        <w:t>The ME is connected to the USIM Simulator.</w:t>
      </w:r>
    </w:p>
    <w:p w14:paraId="665A9799" w14:textId="77777777" w:rsidR="00BF46E1" w:rsidRPr="0041528A" w:rsidRDefault="00BF46E1" w:rsidP="00BF46E1">
      <w:r w:rsidRPr="0041528A">
        <w:t>The elementary files are coded as Toolkit default.</w:t>
      </w:r>
    </w:p>
    <w:p w14:paraId="3C76B90D" w14:textId="77777777" w:rsidR="00BF46E1" w:rsidRPr="0041528A" w:rsidRDefault="00BF46E1" w:rsidP="00BF46E1">
      <w:r w:rsidRPr="0041528A">
        <w:t>Prior to this test the ME shall have been powered on and performed the PROFILE DOWNLOAD procedure.</w:t>
      </w:r>
    </w:p>
    <w:p w14:paraId="31A5F3DA" w14:textId="77777777" w:rsidR="00BF46E1" w:rsidRPr="0041528A" w:rsidRDefault="00BF46E1" w:rsidP="00BF46E1">
      <w:r w:rsidRPr="0041528A">
        <w:t>Prior to the test the ME shall be connected to the TE.</w:t>
      </w:r>
    </w:p>
    <w:p w14:paraId="4688BAA7" w14:textId="77777777" w:rsidR="00BF46E1" w:rsidRPr="0041528A" w:rsidRDefault="00BF46E1" w:rsidP="00BF46E1">
      <w:r w:rsidRPr="0041528A">
        <w:t xml:space="preserve">The </w:t>
      </w:r>
      <w:r w:rsidRPr="0041528A">
        <w:rPr>
          <w:snapToGrid w:val="0"/>
          <w:lang w:eastAsia="de-DE"/>
        </w:rPr>
        <w:t>TA-TE interface is set to 8-bit operation.</w:t>
      </w:r>
    </w:p>
    <w:p w14:paraId="066D64F3" w14:textId="77777777" w:rsidR="00BF46E1" w:rsidRPr="0041528A" w:rsidRDefault="00BF46E1" w:rsidP="00BF46E1">
      <w:pPr>
        <w:pStyle w:val="H6"/>
      </w:pPr>
      <w:r w:rsidRPr="0041528A">
        <w:lastRenderedPageBreak/>
        <w:t>27.22.4.23.3.4.4.2</w:t>
      </w:r>
      <w:r w:rsidRPr="0041528A">
        <w:tab/>
        <w:t>Procedure</w:t>
      </w:r>
    </w:p>
    <w:p w14:paraId="2DC66E4F" w14:textId="77777777" w:rsidR="00BF46E1" w:rsidRPr="0041528A" w:rsidRDefault="00BF46E1" w:rsidP="00BF46E1">
      <w:pPr>
        <w:pStyle w:val="TH"/>
      </w:pPr>
      <w:r w:rsidRPr="0041528A">
        <w:t>Expected Sequence 3.4(RUN AT COMMAND, with alpha identifier presented, request IMSI, Text Attribute – Large Font Size)</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496AFB0F" w14:textId="77777777" w:rsidTr="00195D76">
        <w:trPr>
          <w:cantSplit/>
          <w:jc w:val="center"/>
        </w:trPr>
        <w:tc>
          <w:tcPr>
            <w:tcW w:w="737" w:type="dxa"/>
            <w:tcBorders>
              <w:top w:val="single" w:sz="6" w:space="0" w:color="auto"/>
              <w:left w:val="single" w:sz="6" w:space="0" w:color="auto"/>
              <w:right w:val="single" w:sz="6" w:space="0" w:color="auto"/>
            </w:tcBorders>
          </w:tcPr>
          <w:p w14:paraId="308290BC"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1BF75371"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7A48D30A"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56D5214A" w14:textId="77777777" w:rsidR="00BF46E1" w:rsidRPr="0041528A" w:rsidRDefault="00BF46E1" w:rsidP="0092045E">
            <w:pPr>
              <w:pStyle w:val="TAH"/>
            </w:pPr>
            <w:r w:rsidRPr="0041528A">
              <w:t>Comments</w:t>
            </w:r>
          </w:p>
        </w:tc>
      </w:tr>
      <w:tr w:rsidR="00BF46E1" w:rsidRPr="0041528A" w14:paraId="3FC66A9F" w14:textId="77777777" w:rsidTr="00195D76">
        <w:trPr>
          <w:cantSplit/>
          <w:jc w:val="center"/>
        </w:trPr>
        <w:tc>
          <w:tcPr>
            <w:tcW w:w="737" w:type="dxa"/>
            <w:tcBorders>
              <w:top w:val="single" w:sz="6" w:space="0" w:color="auto"/>
              <w:left w:val="single" w:sz="6" w:space="0" w:color="auto"/>
              <w:right w:val="single" w:sz="6" w:space="0" w:color="auto"/>
            </w:tcBorders>
          </w:tcPr>
          <w:p w14:paraId="282E4CDC"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134768A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35872C4F" w14:textId="77777777" w:rsidR="00BF46E1" w:rsidRPr="0041528A" w:rsidRDefault="00BF46E1" w:rsidP="0092045E">
            <w:pPr>
              <w:pStyle w:val="TAL"/>
            </w:pPr>
            <w:r w:rsidRPr="0041528A">
              <w:t>PROACTIVE COMMAND PENDING: RUN AT COMMAND 3.4.1</w:t>
            </w:r>
          </w:p>
        </w:tc>
        <w:tc>
          <w:tcPr>
            <w:tcW w:w="3776" w:type="dxa"/>
            <w:tcBorders>
              <w:left w:val="single" w:sz="6" w:space="0" w:color="auto"/>
              <w:right w:val="single" w:sz="6" w:space="0" w:color="auto"/>
            </w:tcBorders>
          </w:tcPr>
          <w:p w14:paraId="1DBB916B" w14:textId="77777777" w:rsidR="00BF46E1" w:rsidRPr="0041528A" w:rsidRDefault="00BF46E1" w:rsidP="0092045E">
            <w:pPr>
              <w:pStyle w:val="TAL"/>
            </w:pPr>
          </w:p>
        </w:tc>
      </w:tr>
      <w:tr w:rsidR="00BF46E1" w:rsidRPr="0041528A" w14:paraId="1FB149D0" w14:textId="77777777" w:rsidTr="00195D76">
        <w:trPr>
          <w:cantSplit/>
          <w:jc w:val="center"/>
        </w:trPr>
        <w:tc>
          <w:tcPr>
            <w:tcW w:w="737" w:type="dxa"/>
            <w:tcBorders>
              <w:left w:val="single" w:sz="6" w:space="0" w:color="auto"/>
              <w:right w:val="single" w:sz="6" w:space="0" w:color="auto"/>
            </w:tcBorders>
          </w:tcPr>
          <w:p w14:paraId="39F52ACE"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0D7800E6"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FC725C9"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26016CA2" w14:textId="77777777" w:rsidR="00BF46E1" w:rsidRPr="0041528A" w:rsidRDefault="00BF46E1" w:rsidP="0092045E">
            <w:pPr>
              <w:pStyle w:val="TAL"/>
            </w:pPr>
          </w:p>
        </w:tc>
      </w:tr>
      <w:tr w:rsidR="00BF46E1" w:rsidRPr="0041528A" w14:paraId="0F8B4E57" w14:textId="77777777" w:rsidTr="00195D76">
        <w:trPr>
          <w:cantSplit/>
          <w:jc w:val="center"/>
        </w:trPr>
        <w:tc>
          <w:tcPr>
            <w:tcW w:w="737" w:type="dxa"/>
            <w:tcBorders>
              <w:left w:val="single" w:sz="6" w:space="0" w:color="auto"/>
              <w:right w:val="single" w:sz="6" w:space="0" w:color="auto"/>
            </w:tcBorders>
          </w:tcPr>
          <w:p w14:paraId="6F69648F"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3943C46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7D26008" w14:textId="77777777" w:rsidR="00BF46E1" w:rsidRPr="0041528A" w:rsidRDefault="00BF46E1" w:rsidP="0092045E">
            <w:pPr>
              <w:pStyle w:val="TAL"/>
            </w:pPr>
            <w:r w:rsidRPr="0041528A">
              <w:t>PROACTIVE COMMAND: RUN AT COMMAND 3.4.1</w:t>
            </w:r>
          </w:p>
        </w:tc>
        <w:tc>
          <w:tcPr>
            <w:tcW w:w="3776" w:type="dxa"/>
            <w:tcBorders>
              <w:left w:val="single" w:sz="6" w:space="0" w:color="auto"/>
              <w:right w:val="single" w:sz="6" w:space="0" w:color="auto"/>
            </w:tcBorders>
          </w:tcPr>
          <w:p w14:paraId="5CBB1116" w14:textId="77777777" w:rsidR="00BF46E1" w:rsidRPr="0041528A" w:rsidRDefault="00BF46E1" w:rsidP="0092045E">
            <w:pPr>
              <w:pStyle w:val="TAL"/>
            </w:pPr>
          </w:p>
        </w:tc>
      </w:tr>
      <w:tr w:rsidR="00BF46E1" w:rsidRPr="0041528A" w14:paraId="6A40CBB3" w14:textId="77777777" w:rsidTr="00195D76">
        <w:trPr>
          <w:cantSplit/>
          <w:jc w:val="center"/>
        </w:trPr>
        <w:tc>
          <w:tcPr>
            <w:tcW w:w="737" w:type="dxa"/>
            <w:tcBorders>
              <w:left w:val="single" w:sz="6" w:space="0" w:color="auto"/>
              <w:right w:val="single" w:sz="6" w:space="0" w:color="auto"/>
            </w:tcBorders>
          </w:tcPr>
          <w:p w14:paraId="6E490ECF"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03CA05AD"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784875AB" w14:textId="77777777" w:rsidR="00BF46E1" w:rsidRPr="0041528A" w:rsidRDefault="00BF46E1" w:rsidP="0092045E">
            <w:pPr>
              <w:pStyle w:val="TAL"/>
            </w:pPr>
            <w:r w:rsidRPr="0041528A">
              <w:t>Display "Run AT Command 1"</w:t>
            </w:r>
          </w:p>
        </w:tc>
        <w:tc>
          <w:tcPr>
            <w:tcW w:w="3776" w:type="dxa"/>
            <w:tcBorders>
              <w:left w:val="single" w:sz="6" w:space="0" w:color="auto"/>
              <w:right w:val="single" w:sz="6" w:space="0" w:color="auto"/>
            </w:tcBorders>
          </w:tcPr>
          <w:p w14:paraId="0ED70754" w14:textId="77777777" w:rsidR="00BF46E1" w:rsidRPr="0041528A" w:rsidRDefault="00BF46E1" w:rsidP="0092045E">
            <w:pPr>
              <w:pStyle w:val="TAL"/>
            </w:pPr>
            <w:r w:rsidRPr="0041528A">
              <w:t>[alpha identifier is displayed with large font size, request IMSI]</w:t>
            </w:r>
          </w:p>
        </w:tc>
      </w:tr>
      <w:tr w:rsidR="00BF46E1" w:rsidRPr="0041528A" w14:paraId="08E743D5" w14:textId="77777777" w:rsidTr="00195D76">
        <w:trPr>
          <w:cantSplit/>
          <w:jc w:val="center"/>
        </w:trPr>
        <w:tc>
          <w:tcPr>
            <w:tcW w:w="737" w:type="dxa"/>
            <w:tcBorders>
              <w:left w:val="single" w:sz="6" w:space="0" w:color="auto"/>
              <w:right w:val="single" w:sz="6" w:space="0" w:color="auto"/>
            </w:tcBorders>
          </w:tcPr>
          <w:p w14:paraId="52D375FB"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156203DD"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C3AFB6A" w14:textId="77777777" w:rsidR="00BF46E1" w:rsidRPr="0041528A" w:rsidRDefault="00BF46E1" w:rsidP="0092045E">
            <w:pPr>
              <w:pStyle w:val="TAL"/>
            </w:pPr>
            <w:r w:rsidRPr="0041528A">
              <w:t>TERMINAL RESPONSE: RUN AT COMMAND 3.4.1</w:t>
            </w:r>
          </w:p>
        </w:tc>
        <w:tc>
          <w:tcPr>
            <w:tcW w:w="3776" w:type="dxa"/>
            <w:tcBorders>
              <w:left w:val="single" w:sz="6" w:space="0" w:color="auto"/>
              <w:right w:val="single" w:sz="6" w:space="0" w:color="auto"/>
            </w:tcBorders>
          </w:tcPr>
          <w:p w14:paraId="2DCC1250" w14:textId="77777777" w:rsidR="00BF46E1" w:rsidRPr="0041528A" w:rsidRDefault="00BF46E1" w:rsidP="0092045E">
            <w:pPr>
              <w:pStyle w:val="TAL"/>
            </w:pPr>
            <w:r w:rsidRPr="0041528A">
              <w:t>[Command performed successfully, AT Response containing IMSI]</w:t>
            </w:r>
          </w:p>
        </w:tc>
      </w:tr>
      <w:tr w:rsidR="00BF46E1" w:rsidRPr="0041528A" w14:paraId="4FBEE73C" w14:textId="77777777" w:rsidTr="00195D76">
        <w:trPr>
          <w:cantSplit/>
          <w:jc w:val="center"/>
        </w:trPr>
        <w:tc>
          <w:tcPr>
            <w:tcW w:w="737" w:type="dxa"/>
            <w:tcBorders>
              <w:left w:val="single" w:sz="6" w:space="0" w:color="auto"/>
              <w:right w:val="single" w:sz="6" w:space="0" w:color="auto"/>
            </w:tcBorders>
          </w:tcPr>
          <w:p w14:paraId="2B2201C5"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52AAAFA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922096F"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29D0F11E" w14:textId="77777777" w:rsidR="00BF46E1" w:rsidRPr="0041528A" w:rsidRDefault="00BF46E1" w:rsidP="0092045E">
            <w:pPr>
              <w:pStyle w:val="TAL"/>
            </w:pPr>
          </w:p>
        </w:tc>
      </w:tr>
      <w:tr w:rsidR="00BF46E1" w:rsidRPr="0041528A" w14:paraId="2D40AB1C" w14:textId="77777777" w:rsidTr="00195D76">
        <w:trPr>
          <w:cantSplit/>
          <w:jc w:val="center"/>
        </w:trPr>
        <w:tc>
          <w:tcPr>
            <w:tcW w:w="737" w:type="dxa"/>
            <w:tcBorders>
              <w:left w:val="single" w:sz="6" w:space="0" w:color="auto"/>
              <w:right w:val="single" w:sz="6" w:space="0" w:color="auto"/>
            </w:tcBorders>
          </w:tcPr>
          <w:p w14:paraId="69B9D2BE"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18D6BD1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120A45A" w14:textId="77777777" w:rsidR="00BF46E1" w:rsidRPr="0041528A" w:rsidRDefault="00BF46E1" w:rsidP="0092045E">
            <w:pPr>
              <w:pStyle w:val="TAL"/>
            </w:pPr>
            <w:r w:rsidRPr="0041528A">
              <w:t>PROACTIVE COMMAND PENDING: RUN AT COMMAND 3.4.2</w:t>
            </w:r>
          </w:p>
        </w:tc>
        <w:tc>
          <w:tcPr>
            <w:tcW w:w="3776" w:type="dxa"/>
            <w:tcBorders>
              <w:left w:val="single" w:sz="6" w:space="0" w:color="auto"/>
              <w:right w:val="single" w:sz="6" w:space="0" w:color="auto"/>
            </w:tcBorders>
          </w:tcPr>
          <w:p w14:paraId="5C4DBC61" w14:textId="77777777" w:rsidR="00BF46E1" w:rsidRPr="0041528A" w:rsidRDefault="00BF46E1" w:rsidP="0092045E">
            <w:pPr>
              <w:pStyle w:val="TAL"/>
            </w:pPr>
          </w:p>
        </w:tc>
      </w:tr>
      <w:tr w:rsidR="00BF46E1" w:rsidRPr="0041528A" w14:paraId="4F5D97EF" w14:textId="77777777" w:rsidTr="00195D76">
        <w:trPr>
          <w:cantSplit/>
          <w:jc w:val="center"/>
        </w:trPr>
        <w:tc>
          <w:tcPr>
            <w:tcW w:w="737" w:type="dxa"/>
            <w:tcBorders>
              <w:left w:val="single" w:sz="6" w:space="0" w:color="auto"/>
              <w:right w:val="single" w:sz="6" w:space="0" w:color="auto"/>
            </w:tcBorders>
          </w:tcPr>
          <w:p w14:paraId="24F11642"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4FEFA796"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7FCF584"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7E63A27D" w14:textId="77777777" w:rsidR="00BF46E1" w:rsidRPr="0041528A" w:rsidRDefault="00BF46E1" w:rsidP="0092045E">
            <w:pPr>
              <w:pStyle w:val="TAL"/>
            </w:pPr>
          </w:p>
        </w:tc>
      </w:tr>
      <w:tr w:rsidR="00BF46E1" w:rsidRPr="0041528A" w14:paraId="70388C30" w14:textId="77777777" w:rsidTr="00195D76">
        <w:trPr>
          <w:cantSplit/>
          <w:jc w:val="center"/>
        </w:trPr>
        <w:tc>
          <w:tcPr>
            <w:tcW w:w="737" w:type="dxa"/>
            <w:tcBorders>
              <w:left w:val="single" w:sz="6" w:space="0" w:color="auto"/>
              <w:right w:val="single" w:sz="6" w:space="0" w:color="auto"/>
            </w:tcBorders>
          </w:tcPr>
          <w:p w14:paraId="549A95D9"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4973807F"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F1559BB" w14:textId="77777777" w:rsidR="00BF46E1" w:rsidRPr="0041528A" w:rsidRDefault="00BF46E1" w:rsidP="0092045E">
            <w:pPr>
              <w:pStyle w:val="TAL"/>
            </w:pPr>
            <w:r w:rsidRPr="0041528A">
              <w:t>PROACTIVE COMMAND: RUN AT COMMAND 3.4.2</w:t>
            </w:r>
          </w:p>
        </w:tc>
        <w:tc>
          <w:tcPr>
            <w:tcW w:w="3776" w:type="dxa"/>
            <w:tcBorders>
              <w:left w:val="single" w:sz="6" w:space="0" w:color="auto"/>
              <w:right w:val="single" w:sz="6" w:space="0" w:color="auto"/>
            </w:tcBorders>
          </w:tcPr>
          <w:p w14:paraId="212053B8" w14:textId="77777777" w:rsidR="00BF46E1" w:rsidRPr="0041528A" w:rsidRDefault="00BF46E1" w:rsidP="0092045E">
            <w:pPr>
              <w:pStyle w:val="TAL"/>
            </w:pPr>
          </w:p>
        </w:tc>
      </w:tr>
      <w:tr w:rsidR="00BF46E1" w:rsidRPr="0041528A" w14:paraId="5CC9AFC7" w14:textId="77777777" w:rsidTr="00195D76">
        <w:trPr>
          <w:cantSplit/>
          <w:jc w:val="center"/>
        </w:trPr>
        <w:tc>
          <w:tcPr>
            <w:tcW w:w="737" w:type="dxa"/>
            <w:tcBorders>
              <w:left w:val="single" w:sz="6" w:space="0" w:color="auto"/>
              <w:right w:val="single" w:sz="6" w:space="0" w:color="auto"/>
            </w:tcBorders>
          </w:tcPr>
          <w:p w14:paraId="4466FF2E"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3E58575C"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5E1C417B" w14:textId="77777777" w:rsidR="00BF46E1" w:rsidRPr="0041528A" w:rsidRDefault="00BF46E1" w:rsidP="0092045E">
            <w:pPr>
              <w:pStyle w:val="TAL"/>
            </w:pPr>
            <w:r w:rsidRPr="0041528A">
              <w:t>Display "Run AT Command 2"</w:t>
            </w:r>
          </w:p>
        </w:tc>
        <w:tc>
          <w:tcPr>
            <w:tcW w:w="3776" w:type="dxa"/>
            <w:tcBorders>
              <w:left w:val="single" w:sz="6" w:space="0" w:color="auto"/>
              <w:right w:val="single" w:sz="6" w:space="0" w:color="auto"/>
            </w:tcBorders>
          </w:tcPr>
          <w:p w14:paraId="7D08FC73" w14:textId="77777777" w:rsidR="00BF46E1" w:rsidRPr="0041528A" w:rsidRDefault="00BF46E1" w:rsidP="0092045E">
            <w:pPr>
              <w:pStyle w:val="TAL"/>
            </w:pPr>
            <w:r w:rsidRPr="0041528A">
              <w:t>[alpha identifier is displayed with normal font size, request IMSI]</w:t>
            </w:r>
          </w:p>
        </w:tc>
      </w:tr>
      <w:tr w:rsidR="00BF46E1" w:rsidRPr="0041528A" w14:paraId="419A0198" w14:textId="77777777" w:rsidTr="00195D76">
        <w:trPr>
          <w:cantSplit/>
          <w:jc w:val="center"/>
        </w:trPr>
        <w:tc>
          <w:tcPr>
            <w:tcW w:w="737" w:type="dxa"/>
            <w:tcBorders>
              <w:left w:val="single" w:sz="6" w:space="0" w:color="auto"/>
              <w:right w:val="single" w:sz="6" w:space="0" w:color="auto"/>
            </w:tcBorders>
          </w:tcPr>
          <w:p w14:paraId="406943A1"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21544544"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8F20A02" w14:textId="77777777" w:rsidR="00BF46E1" w:rsidRPr="0041528A" w:rsidRDefault="00BF46E1" w:rsidP="0092045E">
            <w:pPr>
              <w:pStyle w:val="TAL"/>
            </w:pPr>
            <w:r w:rsidRPr="0041528A">
              <w:t>TERMINAL RESPONSE: RUN AT COMMAND 3.4.1</w:t>
            </w:r>
          </w:p>
        </w:tc>
        <w:tc>
          <w:tcPr>
            <w:tcW w:w="3776" w:type="dxa"/>
            <w:tcBorders>
              <w:left w:val="single" w:sz="6" w:space="0" w:color="auto"/>
              <w:right w:val="single" w:sz="6" w:space="0" w:color="auto"/>
            </w:tcBorders>
          </w:tcPr>
          <w:p w14:paraId="3876D36E" w14:textId="77777777" w:rsidR="00BF46E1" w:rsidRPr="0041528A" w:rsidRDefault="00BF46E1" w:rsidP="0092045E">
            <w:pPr>
              <w:pStyle w:val="TAL"/>
            </w:pPr>
            <w:r w:rsidRPr="0041528A">
              <w:t>[Command performed successfully, AT Response containing IMSI]</w:t>
            </w:r>
          </w:p>
        </w:tc>
      </w:tr>
      <w:tr w:rsidR="00BF46E1" w:rsidRPr="0041528A" w14:paraId="287844CE" w14:textId="77777777" w:rsidTr="00195D76">
        <w:trPr>
          <w:cantSplit/>
          <w:jc w:val="center"/>
        </w:trPr>
        <w:tc>
          <w:tcPr>
            <w:tcW w:w="737" w:type="dxa"/>
            <w:tcBorders>
              <w:left w:val="single" w:sz="6" w:space="0" w:color="auto"/>
              <w:right w:val="single" w:sz="6" w:space="0" w:color="auto"/>
            </w:tcBorders>
          </w:tcPr>
          <w:p w14:paraId="4C3C0DDE" w14:textId="77777777" w:rsidR="00BF46E1" w:rsidRPr="0041528A" w:rsidRDefault="00BF46E1" w:rsidP="0092045E">
            <w:pPr>
              <w:pStyle w:val="TAC"/>
            </w:pPr>
            <w:r w:rsidRPr="0041528A">
              <w:t>12</w:t>
            </w:r>
          </w:p>
        </w:tc>
        <w:tc>
          <w:tcPr>
            <w:tcW w:w="1232" w:type="dxa"/>
            <w:tcBorders>
              <w:left w:val="single" w:sz="6" w:space="0" w:color="auto"/>
              <w:right w:val="single" w:sz="6" w:space="0" w:color="auto"/>
            </w:tcBorders>
          </w:tcPr>
          <w:p w14:paraId="36ECDBD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7BA6095"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041804AE" w14:textId="77777777" w:rsidR="00BF46E1" w:rsidRPr="0041528A" w:rsidRDefault="00BF46E1" w:rsidP="0092045E">
            <w:pPr>
              <w:pStyle w:val="TAL"/>
            </w:pPr>
          </w:p>
        </w:tc>
      </w:tr>
      <w:tr w:rsidR="00BF46E1" w:rsidRPr="0041528A" w14:paraId="6150D24F" w14:textId="77777777" w:rsidTr="00195D76">
        <w:trPr>
          <w:cantSplit/>
          <w:jc w:val="center"/>
        </w:trPr>
        <w:tc>
          <w:tcPr>
            <w:tcW w:w="737" w:type="dxa"/>
            <w:tcBorders>
              <w:left w:val="single" w:sz="6" w:space="0" w:color="auto"/>
              <w:right w:val="single" w:sz="6" w:space="0" w:color="auto"/>
            </w:tcBorders>
          </w:tcPr>
          <w:p w14:paraId="28F45227" w14:textId="77777777" w:rsidR="00BF46E1" w:rsidRPr="0041528A" w:rsidRDefault="00BF46E1" w:rsidP="0092045E">
            <w:pPr>
              <w:pStyle w:val="TAC"/>
            </w:pPr>
            <w:r w:rsidRPr="0041528A">
              <w:t>13</w:t>
            </w:r>
          </w:p>
        </w:tc>
        <w:tc>
          <w:tcPr>
            <w:tcW w:w="1232" w:type="dxa"/>
            <w:tcBorders>
              <w:left w:val="single" w:sz="6" w:space="0" w:color="auto"/>
              <w:right w:val="single" w:sz="6" w:space="0" w:color="auto"/>
            </w:tcBorders>
          </w:tcPr>
          <w:p w14:paraId="4000684D"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AAE2C69" w14:textId="77777777" w:rsidR="00BF46E1" w:rsidRPr="0041528A" w:rsidRDefault="00BF46E1" w:rsidP="0092045E">
            <w:pPr>
              <w:pStyle w:val="TAL"/>
            </w:pPr>
            <w:r w:rsidRPr="0041528A">
              <w:t>PROACTIVE COMMAND PENDING: RUN AT COMMAND 3.4.1</w:t>
            </w:r>
          </w:p>
        </w:tc>
        <w:tc>
          <w:tcPr>
            <w:tcW w:w="3776" w:type="dxa"/>
            <w:tcBorders>
              <w:left w:val="single" w:sz="6" w:space="0" w:color="auto"/>
              <w:right w:val="single" w:sz="6" w:space="0" w:color="auto"/>
            </w:tcBorders>
          </w:tcPr>
          <w:p w14:paraId="36EA9B33" w14:textId="77777777" w:rsidR="00BF46E1" w:rsidRPr="0041528A" w:rsidRDefault="00BF46E1" w:rsidP="0092045E">
            <w:pPr>
              <w:pStyle w:val="TAL"/>
            </w:pPr>
          </w:p>
        </w:tc>
      </w:tr>
      <w:tr w:rsidR="00BF46E1" w:rsidRPr="0041528A" w14:paraId="5882C6BE" w14:textId="77777777" w:rsidTr="00195D76">
        <w:trPr>
          <w:cantSplit/>
          <w:jc w:val="center"/>
        </w:trPr>
        <w:tc>
          <w:tcPr>
            <w:tcW w:w="737" w:type="dxa"/>
            <w:tcBorders>
              <w:left w:val="single" w:sz="6" w:space="0" w:color="auto"/>
              <w:right w:val="single" w:sz="6" w:space="0" w:color="auto"/>
            </w:tcBorders>
          </w:tcPr>
          <w:p w14:paraId="74A11848" w14:textId="77777777" w:rsidR="00BF46E1" w:rsidRPr="0041528A" w:rsidRDefault="00BF46E1" w:rsidP="0092045E">
            <w:pPr>
              <w:pStyle w:val="TAC"/>
            </w:pPr>
            <w:r w:rsidRPr="0041528A">
              <w:t>14</w:t>
            </w:r>
          </w:p>
        </w:tc>
        <w:tc>
          <w:tcPr>
            <w:tcW w:w="1232" w:type="dxa"/>
            <w:tcBorders>
              <w:left w:val="single" w:sz="6" w:space="0" w:color="auto"/>
              <w:right w:val="single" w:sz="6" w:space="0" w:color="auto"/>
            </w:tcBorders>
          </w:tcPr>
          <w:p w14:paraId="632D7E76"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3595BE4"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762730A9" w14:textId="77777777" w:rsidR="00BF46E1" w:rsidRPr="0041528A" w:rsidRDefault="00BF46E1" w:rsidP="0092045E">
            <w:pPr>
              <w:pStyle w:val="TAL"/>
            </w:pPr>
          </w:p>
        </w:tc>
      </w:tr>
      <w:tr w:rsidR="00BF46E1" w:rsidRPr="0041528A" w14:paraId="08753718" w14:textId="77777777" w:rsidTr="00195D76">
        <w:trPr>
          <w:cantSplit/>
          <w:jc w:val="center"/>
        </w:trPr>
        <w:tc>
          <w:tcPr>
            <w:tcW w:w="737" w:type="dxa"/>
            <w:tcBorders>
              <w:left w:val="single" w:sz="6" w:space="0" w:color="auto"/>
              <w:right w:val="single" w:sz="6" w:space="0" w:color="auto"/>
            </w:tcBorders>
          </w:tcPr>
          <w:p w14:paraId="2C0F50E6" w14:textId="77777777" w:rsidR="00BF46E1" w:rsidRPr="0041528A" w:rsidRDefault="00BF46E1" w:rsidP="0092045E">
            <w:pPr>
              <w:pStyle w:val="TAC"/>
            </w:pPr>
            <w:r w:rsidRPr="0041528A">
              <w:t>15</w:t>
            </w:r>
          </w:p>
        </w:tc>
        <w:tc>
          <w:tcPr>
            <w:tcW w:w="1232" w:type="dxa"/>
            <w:tcBorders>
              <w:left w:val="single" w:sz="6" w:space="0" w:color="auto"/>
              <w:right w:val="single" w:sz="6" w:space="0" w:color="auto"/>
            </w:tcBorders>
          </w:tcPr>
          <w:p w14:paraId="629F544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5712800" w14:textId="77777777" w:rsidR="00BF46E1" w:rsidRPr="0041528A" w:rsidRDefault="00BF46E1" w:rsidP="0092045E">
            <w:pPr>
              <w:pStyle w:val="TAL"/>
            </w:pPr>
            <w:r w:rsidRPr="0041528A">
              <w:t>PROACTIVE COMMAND: RUN AT COMMAND 3.4.1</w:t>
            </w:r>
          </w:p>
        </w:tc>
        <w:tc>
          <w:tcPr>
            <w:tcW w:w="3776" w:type="dxa"/>
            <w:tcBorders>
              <w:left w:val="single" w:sz="6" w:space="0" w:color="auto"/>
              <w:right w:val="single" w:sz="6" w:space="0" w:color="auto"/>
            </w:tcBorders>
          </w:tcPr>
          <w:p w14:paraId="3118334F" w14:textId="77777777" w:rsidR="00BF46E1" w:rsidRPr="0041528A" w:rsidRDefault="00BF46E1" w:rsidP="0092045E">
            <w:pPr>
              <w:pStyle w:val="TAL"/>
            </w:pPr>
          </w:p>
        </w:tc>
      </w:tr>
      <w:tr w:rsidR="00BF46E1" w:rsidRPr="0041528A" w14:paraId="5E102653" w14:textId="77777777" w:rsidTr="00195D76">
        <w:trPr>
          <w:cantSplit/>
          <w:jc w:val="center"/>
        </w:trPr>
        <w:tc>
          <w:tcPr>
            <w:tcW w:w="737" w:type="dxa"/>
            <w:tcBorders>
              <w:left w:val="single" w:sz="6" w:space="0" w:color="auto"/>
              <w:right w:val="single" w:sz="6" w:space="0" w:color="auto"/>
            </w:tcBorders>
          </w:tcPr>
          <w:p w14:paraId="13CF3B95" w14:textId="77777777" w:rsidR="00BF46E1" w:rsidRPr="0041528A" w:rsidRDefault="00BF46E1" w:rsidP="0092045E">
            <w:pPr>
              <w:pStyle w:val="TAC"/>
            </w:pPr>
            <w:r w:rsidRPr="0041528A">
              <w:t>16</w:t>
            </w:r>
          </w:p>
        </w:tc>
        <w:tc>
          <w:tcPr>
            <w:tcW w:w="1232" w:type="dxa"/>
            <w:tcBorders>
              <w:left w:val="single" w:sz="6" w:space="0" w:color="auto"/>
              <w:right w:val="single" w:sz="6" w:space="0" w:color="auto"/>
            </w:tcBorders>
          </w:tcPr>
          <w:p w14:paraId="102D8EE2"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3ECF4014" w14:textId="77777777" w:rsidR="00BF46E1" w:rsidRPr="0041528A" w:rsidRDefault="00BF46E1" w:rsidP="0092045E">
            <w:pPr>
              <w:pStyle w:val="TAL"/>
            </w:pPr>
            <w:r w:rsidRPr="0041528A">
              <w:t>Display "Run AT Command 1"</w:t>
            </w:r>
          </w:p>
        </w:tc>
        <w:tc>
          <w:tcPr>
            <w:tcW w:w="3776" w:type="dxa"/>
            <w:tcBorders>
              <w:left w:val="single" w:sz="6" w:space="0" w:color="auto"/>
              <w:right w:val="single" w:sz="6" w:space="0" w:color="auto"/>
            </w:tcBorders>
          </w:tcPr>
          <w:p w14:paraId="2FDA2026" w14:textId="77777777" w:rsidR="00BF46E1" w:rsidRPr="0041528A" w:rsidRDefault="00BF46E1" w:rsidP="0092045E">
            <w:pPr>
              <w:pStyle w:val="TAL"/>
            </w:pPr>
            <w:r w:rsidRPr="0041528A">
              <w:t>[alpha identifier is displayed with large font size, request IMSI]</w:t>
            </w:r>
          </w:p>
        </w:tc>
      </w:tr>
      <w:tr w:rsidR="00BF46E1" w:rsidRPr="0041528A" w14:paraId="4D2AFA67" w14:textId="77777777" w:rsidTr="00195D76">
        <w:trPr>
          <w:cantSplit/>
          <w:jc w:val="center"/>
        </w:trPr>
        <w:tc>
          <w:tcPr>
            <w:tcW w:w="737" w:type="dxa"/>
            <w:tcBorders>
              <w:left w:val="single" w:sz="6" w:space="0" w:color="auto"/>
              <w:right w:val="single" w:sz="6" w:space="0" w:color="auto"/>
            </w:tcBorders>
          </w:tcPr>
          <w:p w14:paraId="2C9B13CC" w14:textId="77777777" w:rsidR="00BF46E1" w:rsidRPr="0041528A" w:rsidRDefault="00BF46E1" w:rsidP="0092045E">
            <w:pPr>
              <w:pStyle w:val="TAC"/>
            </w:pPr>
            <w:r w:rsidRPr="0041528A">
              <w:t>17</w:t>
            </w:r>
          </w:p>
        </w:tc>
        <w:tc>
          <w:tcPr>
            <w:tcW w:w="1232" w:type="dxa"/>
            <w:tcBorders>
              <w:left w:val="single" w:sz="6" w:space="0" w:color="auto"/>
              <w:right w:val="single" w:sz="6" w:space="0" w:color="auto"/>
            </w:tcBorders>
          </w:tcPr>
          <w:p w14:paraId="54534430"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96BBF6E" w14:textId="77777777" w:rsidR="00BF46E1" w:rsidRPr="0041528A" w:rsidRDefault="00BF46E1" w:rsidP="0092045E">
            <w:pPr>
              <w:pStyle w:val="TAL"/>
            </w:pPr>
            <w:r w:rsidRPr="0041528A">
              <w:t>TERMINAL RESPONSE: RUN AT COMMAND 3.4.1</w:t>
            </w:r>
          </w:p>
        </w:tc>
        <w:tc>
          <w:tcPr>
            <w:tcW w:w="3776" w:type="dxa"/>
            <w:tcBorders>
              <w:left w:val="single" w:sz="6" w:space="0" w:color="auto"/>
              <w:right w:val="single" w:sz="6" w:space="0" w:color="auto"/>
            </w:tcBorders>
          </w:tcPr>
          <w:p w14:paraId="559B9835" w14:textId="77777777" w:rsidR="00BF46E1" w:rsidRPr="0041528A" w:rsidRDefault="00BF46E1" w:rsidP="0092045E">
            <w:pPr>
              <w:pStyle w:val="TAL"/>
            </w:pPr>
            <w:r w:rsidRPr="0041528A">
              <w:t>[Command performed successfully, AT Response containing IMSI]</w:t>
            </w:r>
          </w:p>
        </w:tc>
      </w:tr>
      <w:tr w:rsidR="00BF46E1" w:rsidRPr="0041528A" w14:paraId="486D2113" w14:textId="77777777" w:rsidTr="00195D76">
        <w:trPr>
          <w:cantSplit/>
          <w:jc w:val="center"/>
        </w:trPr>
        <w:tc>
          <w:tcPr>
            <w:tcW w:w="737" w:type="dxa"/>
            <w:tcBorders>
              <w:left w:val="single" w:sz="6" w:space="0" w:color="auto"/>
              <w:right w:val="single" w:sz="6" w:space="0" w:color="auto"/>
            </w:tcBorders>
          </w:tcPr>
          <w:p w14:paraId="04D51065" w14:textId="77777777" w:rsidR="00BF46E1" w:rsidRPr="0041528A" w:rsidRDefault="00BF46E1" w:rsidP="0092045E">
            <w:pPr>
              <w:pStyle w:val="TAC"/>
            </w:pPr>
            <w:r w:rsidRPr="0041528A">
              <w:t>18</w:t>
            </w:r>
          </w:p>
        </w:tc>
        <w:tc>
          <w:tcPr>
            <w:tcW w:w="1232" w:type="dxa"/>
            <w:tcBorders>
              <w:left w:val="single" w:sz="6" w:space="0" w:color="auto"/>
              <w:right w:val="single" w:sz="6" w:space="0" w:color="auto"/>
            </w:tcBorders>
          </w:tcPr>
          <w:p w14:paraId="7CE2B76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0A2B38D"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1CCEE67E" w14:textId="77777777" w:rsidR="00BF46E1" w:rsidRPr="0041528A" w:rsidRDefault="00BF46E1" w:rsidP="0092045E">
            <w:pPr>
              <w:pStyle w:val="TAL"/>
            </w:pPr>
          </w:p>
        </w:tc>
      </w:tr>
      <w:tr w:rsidR="00BF46E1" w:rsidRPr="0041528A" w14:paraId="123302F9" w14:textId="77777777" w:rsidTr="00195D76">
        <w:trPr>
          <w:cantSplit/>
          <w:jc w:val="center"/>
        </w:trPr>
        <w:tc>
          <w:tcPr>
            <w:tcW w:w="737" w:type="dxa"/>
            <w:tcBorders>
              <w:left w:val="single" w:sz="6" w:space="0" w:color="auto"/>
              <w:right w:val="single" w:sz="6" w:space="0" w:color="auto"/>
            </w:tcBorders>
          </w:tcPr>
          <w:p w14:paraId="1D9AC3AD" w14:textId="77777777" w:rsidR="00BF46E1" w:rsidRPr="0041528A" w:rsidRDefault="00BF46E1" w:rsidP="0092045E">
            <w:pPr>
              <w:pStyle w:val="TAC"/>
            </w:pPr>
            <w:r w:rsidRPr="0041528A">
              <w:t>19</w:t>
            </w:r>
          </w:p>
        </w:tc>
        <w:tc>
          <w:tcPr>
            <w:tcW w:w="1232" w:type="dxa"/>
            <w:tcBorders>
              <w:left w:val="single" w:sz="6" w:space="0" w:color="auto"/>
              <w:right w:val="single" w:sz="6" w:space="0" w:color="auto"/>
            </w:tcBorders>
          </w:tcPr>
          <w:p w14:paraId="55517B4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1F3D5F9" w14:textId="77777777" w:rsidR="00BF46E1" w:rsidRPr="0041528A" w:rsidRDefault="00BF46E1" w:rsidP="0092045E">
            <w:pPr>
              <w:pStyle w:val="TAL"/>
            </w:pPr>
            <w:r w:rsidRPr="0041528A">
              <w:t>PROACTIVE COMMAND PENDING: RUN AT COMMAND 3.4.3</w:t>
            </w:r>
          </w:p>
        </w:tc>
        <w:tc>
          <w:tcPr>
            <w:tcW w:w="3776" w:type="dxa"/>
            <w:tcBorders>
              <w:left w:val="single" w:sz="6" w:space="0" w:color="auto"/>
              <w:right w:val="single" w:sz="6" w:space="0" w:color="auto"/>
            </w:tcBorders>
          </w:tcPr>
          <w:p w14:paraId="7264703F" w14:textId="77777777" w:rsidR="00BF46E1" w:rsidRPr="0041528A" w:rsidRDefault="00BF46E1" w:rsidP="0092045E">
            <w:pPr>
              <w:pStyle w:val="TAL"/>
            </w:pPr>
          </w:p>
        </w:tc>
      </w:tr>
      <w:tr w:rsidR="00BF46E1" w:rsidRPr="0041528A" w14:paraId="6DAC4246" w14:textId="77777777" w:rsidTr="00195D76">
        <w:trPr>
          <w:cantSplit/>
          <w:jc w:val="center"/>
        </w:trPr>
        <w:tc>
          <w:tcPr>
            <w:tcW w:w="737" w:type="dxa"/>
            <w:tcBorders>
              <w:left w:val="single" w:sz="6" w:space="0" w:color="auto"/>
              <w:right w:val="single" w:sz="6" w:space="0" w:color="auto"/>
            </w:tcBorders>
          </w:tcPr>
          <w:p w14:paraId="4A05B517" w14:textId="77777777" w:rsidR="00BF46E1" w:rsidRPr="0041528A" w:rsidRDefault="00BF46E1" w:rsidP="0092045E">
            <w:pPr>
              <w:pStyle w:val="TAC"/>
            </w:pPr>
            <w:r w:rsidRPr="0041528A">
              <w:t>20</w:t>
            </w:r>
          </w:p>
        </w:tc>
        <w:tc>
          <w:tcPr>
            <w:tcW w:w="1232" w:type="dxa"/>
            <w:tcBorders>
              <w:left w:val="single" w:sz="6" w:space="0" w:color="auto"/>
              <w:right w:val="single" w:sz="6" w:space="0" w:color="auto"/>
            </w:tcBorders>
          </w:tcPr>
          <w:p w14:paraId="58011AC1"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D6C516E"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7F7CB157" w14:textId="77777777" w:rsidR="00BF46E1" w:rsidRPr="0041528A" w:rsidRDefault="00BF46E1" w:rsidP="0092045E">
            <w:pPr>
              <w:pStyle w:val="TAL"/>
            </w:pPr>
          </w:p>
        </w:tc>
      </w:tr>
      <w:tr w:rsidR="00BF46E1" w:rsidRPr="0041528A" w14:paraId="11D3E1DA" w14:textId="77777777" w:rsidTr="00195D76">
        <w:trPr>
          <w:cantSplit/>
          <w:jc w:val="center"/>
        </w:trPr>
        <w:tc>
          <w:tcPr>
            <w:tcW w:w="737" w:type="dxa"/>
            <w:tcBorders>
              <w:left w:val="single" w:sz="6" w:space="0" w:color="auto"/>
              <w:right w:val="single" w:sz="6" w:space="0" w:color="auto"/>
            </w:tcBorders>
          </w:tcPr>
          <w:p w14:paraId="04777863" w14:textId="77777777" w:rsidR="00BF46E1" w:rsidRPr="0041528A" w:rsidRDefault="00BF46E1" w:rsidP="0092045E">
            <w:pPr>
              <w:pStyle w:val="TAC"/>
            </w:pPr>
            <w:r w:rsidRPr="0041528A">
              <w:t>21</w:t>
            </w:r>
          </w:p>
        </w:tc>
        <w:tc>
          <w:tcPr>
            <w:tcW w:w="1232" w:type="dxa"/>
            <w:tcBorders>
              <w:left w:val="single" w:sz="6" w:space="0" w:color="auto"/>
              <w:right w:val="single" w:sz="6" w:space="0" w:color="auto"/>
            </w:tcBorders>
          </w:tcPr>
          <w:p w14:paraId="7652124D"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59517D9" w14:textId="77777777" w:rsidR="00BF46E1" w:rsidRPr="0041528A" w:rsidRDefault="00BF46E1" w:rsidP="0092045E">
            <w:pPr>
              <w:pStyle w:val="TAL"/>
            </w:pPr>
            <w:r w:rsidRPr="0041528A">
              <w:t>PROACTIVE COMMAND: RUN AT COMMAND 3.4.3</w:t>
            </w:r>
          </w:p>
        </w:tc>
        <w:tc>
          <w:tcPr>
            <w:tcW w:w="3776" w:type="dxa"/>
            <w:tcBorders>
              <w:left w:val="single" w:sz="6" w:space="0" w:color="auto"/>
              <w:right w:val="single" w:sz="6" w:space="0" w:color="auto"/>
            </w:tcBorders>
          </w:tcPr>
          <w:p w14:paraId="03C0ADB0" w14:textId="77777777" w:rsidR="00BF46E1" w:rsidRPr="0041528A" w:rsidRDefault="00BF46E1" w:rsidP="0092045E">
            <w:pPr>
              <w:pStyle w:val="TAL"/>
            </w:pPr>
          </w:p>
        </w:tc>
      </w:tr>
      <w:tr w:rsidR="00BF46E1" w:rsidRPr="0041528A" w14:paraId="39E4E855" w14:textId="77777777" w:rsidTr="00195D76">
        <w:trPr>
          <w:cantSplit/>
          <w:jc w:val="center"/>
        </w:trPr>
        <w:tc>
          <w:tcPr>
            <w:tcW w:w="737" w:type="dxa"/>
            <w:tcBorders>
              <w:left w:val="single" w:sz="6" w:space="0" w:color="auto"/>
              <w:right w:val="single" w:sz="6" w:space="0" w:color="auto"/>
            </w:tcBorders>
          </w:tcPr>
          <w:p w14:paraId="088C226B" w14:textId="77777777" w:rsidR="00BF46E1" w:rsidRPr="0041528A" w:rsidRDefault="00BF46E1" w:rsidP="0092045E">
            <w:pPr>
              <w:pStyle w:val="TAC"/>
            </w:pPr>
            <w:r w:rsidRPr="0041528A">
              <w:t>22</w:t>
            </w:r>
          </w:p>
        </w:tc>
        <w:tc>
          <w:tcPr>
            <w:tcW w:w="1232" w:type="dxa"/>
            <w:tcBorders>
              <w:left w:val="single" w:sz="6" w:space="0" w:color="auto"/>
              <w:right w:val="single" w:sz="6" w:space="0" w:color="auto"/>
            </w:tcBorders>
          </w:tcPr>
          <w:p w14:paraId="03111B85"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42597D15" w14:textId="77777777" w:rsidR="00BF46E1" w:rsidRPr="0041528A" w:rsidRDefault="00BF46E1" w:rsidP="0092045E">
            <w:pPr>
              <w:pStyle w:val="TAL"/>
            </w:pPr>
            <w:r w:rsidRPr="0041528A">
              <w:t>Display "Run AT Command 3"</w:t>
            </w:r>
          </w:p>
        </w:tc>
        <w:tc>
          <w:tcPr>
            <w:tcW w:w="3776" w:type="dxa"/>
            <w:tcBorders>
              <w:left w:val="single" w:sz="6" w:space="0" w:color="auto"/>
              <w:right w:val="single" w:sz="6" w:space="0" w:color="auto"/>
            </w:tcBorders>
          </w:tcPr>
          <w:p w14:paraId="7E205835" w14:textId="77777777" w:rsidR="00BF46E1" w:rsidRPr="0041528A" w:rsidRDefault="00BF46E1" w:rsidP="0092045E">
            <w:pPr>
              <w:pStyle w:val="TAL"/>
            </w:pPr>
            <w:r w:rsidRPr="0041528A">
              <w:t>[alpha identifier is displayed with normal font size, request IMSI]</w:t>
            </w:r>
          </w:p>
        </w:tc>
      </w:tr>
      <w:tr w:rsidR="00BF46E1" w:rsidRPr="0041528A" w14:paraId="364216BA" w14:textId="77777777" w:rsidTr="00195D76">
        <w:trPr>
          <w:cantSplit/>
          <w:jc w:val="center"/>
        </w:trPr>
        <w:tc>
          <w:tcPr>
            <w:tcW w:w="737" w:type="dxa"/>
            <w:tcBorders>
              <w:left w:val="single" w:sz="6" w:space="0" w:color="auto"/>
              <w:right w:val="single" w:sz="6" w:space="0" w:color="auto"/>
            </w:tcBorders>
          </w:tcPr>
          <w:p w14:paraId="1DB1E11E" w14:textId="77777777" w:rsidR="00BF46E1" w:rsidRPr="0041528A" w:rsidRDefault="00BF46E1" w:rsidP="0092045E">
            <w:pPr>
              <w:pStyle w:val="TAC"/>
            </w:pPr>
            <w:r w:rsidRPr="0041528A">
              <w:t>23</w:t>
            </w:r>
          </w:p>
        </w:tc>
        <w:tc>
          <w:tcPr>
            <w:tcW w:w="1232" w:type="dxa"/>
            <w:tcBorders>
              <w:left w:val="single" w:sz="6" w:space="0" w:color="auto"/>
              <w:right w:val="single" w:sz="6" w:space="0" w:color="auto"/>
            </w:tcBorders>
          </w:tcPr>
          <w:p w14:paraId="4C160660"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3FF7FD9" w14:textId="77777777" w:rsidR="00BF46E1" w:rsidRPr="0041528A" w:rsidRDefault="00BF46E1" w:rsidP="0092045E">
            <w:pPr>
              <w:pStyle w:val="TAL"/>
            </w:pPr>
            <w:r w:rsidRPr="0041528A">
              <w:t>TERMINAL RESPONSE: RUN AT COMMAND 3.4.1</w:t>
            </w:r>
          </w:p>
        </w:tc>
        <w:tc>
          <w:tcPr>
            <w:tcW w:w="3776" w:type="dxa"/>
            <w:tcBorders>
              <w:left w:val="single" w:sz="6" w:space="0" w:color="auto"/>
              <w:right w:val="single" w:sz="6" w:space="0" w:color="auto"/>
            </w:tcBorders>
          </w:tcPr>
          <w:p w14:paraId="7BD85BAE" w14:textId="77777777" w:rsidR="00BF46E1" w:rsidRPr="0041528A" w:rsidRDefault="00BF46E1" w:rsidP="0092045E">
            <w:pPr>
              <w:pStyle w:val="TAL"/>
            </w:pPr>
            <w:r w:rsidRPr="0041528A">
              <w:t>[Command performed successfully, AT Response containing IMSI]</w:t>
            </w:r>
          </w:p>
        </w:tc>
      </w:tr>
      <w:tr w:rsidR="00BF46E1" w:rsidRPr="0041528A" w14:paraId="6037BB1A" w14:textId="77777777" w:rsidTr="00195D76">
        <w:trPr>
          <w:cantSplit/>
          <w:jc w:val="center"/>
        </w:trPr>
        <w:tc>
          <w:tcPr>
            <w:tcW w:w="737" w:type="dxa"/>
            <w:tcBorders>
              <w:left w:val="single" w:sz="6" w:space="0" w:color="auto"/>
              <w:bottom w:val="single" w:sz="4" w:space="0" w:color="auto"/>
              <w:right w:val="single" w:sz="6" w:space="0" w:color="auto"/>
            </w:tcBorders>
          </w:tcPr>
          <w:p w14:paraId="206EA26F" w14:textId="77777777" w:rsidR="00BF46E1" w:rsidRPr="0041528A" w:rsidRDefault="00BF46E1" w:rsidP="0092045E">
            <w:pPr>
              <w:pStyle w:val="TAC"/>
            </w:pPr>
            <w:r w:rsidRPr="0041528A">
              <w:t>24</w:t>
            </w:r>
          </w:p>
        </w:tc>
        <w:tc>
          <w:tcPr>
            <w:tcW w:w="1232" w:type="dxa"/>
            <w:tcBorders>
              <w:left w:val="single" w:sz="6" w:space="0" w:color="auto"/>
              <w:bottom w:val="single" w:sz="4" w:space="0" w:color="auto"/>
              <w:right w:val="single" w:sz="6" w:space="0" w:color="auto"/>
            </w:tcBorders>
          </w:tcPr>
          <w:p w14:paraId="4F5A2D0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517E41EE" w14:textId="77777777" w:rsidR="00BF46E1" w:rsidRPr="0041528A" w:rsidRDefault="00BF46E1" w:rsidP="0092045E">
            <w:pPr>
              <w:pStyle w:val="TAL"/>
            </w:pPr>
            <w:r w:rsidRPr="0041528A">
              <w:t>PROACTIVE UICC SESSION ENDED</w:t>
            </w:r>
          </w:p>
        </w:tc>
        <w:tc>
          <w:tcPr>
            <w:tcW w:w="3776" w:type="dxa"/>
            <w:tcBorders>
              <w:left w:val="single" w:sz="6" w:space="0" w:color="auto"/>
              <w:bottom w:val="single" w:sz="4" w:space="0" w:color="auto"/>
              <w:right w:val="single" w:sz="6" w:space="0" w:color="auto"/>
            </w:tcBorders>
          </w:tcPr>
          <w:p w14:paraId="73B41FE0" w14:textId="77777777" w:rsidR="00BF46E1" w:rsidRPr="0041528A" w:rsidRDefault="00BF46E1" w:rsidP="0092045E">
            <w:pPr>
              <w:pStyle w:val="TAL"/>
            </w:pPr>
          </w:p>
        </w:tc>
      </w:tr>
    </w:tbl>
    <w:p w14:paraId="5511AF7B" w14:textId="77777777" w:rsidR="00BF46E1" w:rsidRPr="0041528A" w:rsidRDefault="00BF46E1" w:rsidP="00BF46E1"/>
    <w:p w14:paraId="2285F620" w14:textId="77777777" w:rsidR="00BF46E1" w:rsidRPr="0041528A" w:rsidRDefault="00BF46E1" w:rsidP="00BF46E1">
      <w:r w:rsidRPr="0041528A">
        <w:t>PROACTIVE COMMAND: RUN AT COMMAND 3.4.1</w:t>
      </w:r>
    </w:p>
    <w:p w14:paraId="083FE772" w14:textId="77777777" w:rsidR="00BF46E1" w:rsidRPr="0041528A" w:rsidRDefault="00BF46E1" w:rsidP="00BF46E1">
      <w:r w:rsidRPr="0041528A">
        <w:t>Logically:</w:t>
      </w:r>
    </w:p>
    <w:p w14:paraId="169EAE46" w14:textId="77777777" w:rsidR="00BF46E1" w:rsidRPr="0041528A" w:rsidRDefault="00BF46E1" w:rsidP="0041528A">
      <w:pPr>
        <w:pStyle w:val="EW"/>
      </w:pPr>
      <w:r w:rsidRPr="0041528A">
        <w:t>Command details</w:t>
      </w:r>
    </w:p>
    <w:p w14:paraId="60906D33" w14:textId="77777777" w:rsidR="00BF46E1" w:rsidRPr="0041528A" w:rsidRDefault="00BF46E1" w:rsidP="0041528A">
      <w:pPr>
        <w:pStyle w:val="EW"/>
      </w:pPr>
      <w:r w:rsidRPr="0041528A">
        <w:tab/>
        <w:t>Command number:</w:t>
      </w:r>
      <w:r w:rsidRPr="0041528A">
        <w:tab/>
        <w:t>1</w:t>
      </w:r>
    </w:p>
    <w:p w14:paraId="1FBA1918" w14:textId="77777777" w:rsidR="00BF46E1" w:rsidRPr="0041528A" w:rsidRDefault="00BF46E1" w:rsidP="0041528A">
      <w:pPr>
        <w:pStyle w:val="EW"/>
      </w:pPr>
      <w:r w:rsidRPr="0041528A">
        <w:tab/>
        <w:t>Command type:</w:t>
      </w:r>
      <w:r w:rsidRPr="0041528A">
        <w:tab/>
        <w:t>RUN AT COMMAND</w:t>
      </w:r>
    </w:p>
    <w:p w14:paraId="41615FD9" w14:textId="77777777" w:rsidR="00BF46E1" w:rsidRPr="0041528A" w:rsidRDefault="00BF46E1" w:rsidP="0041528A">
      <w:pPr>
        <w:pStyle w:val="EW"/>
      </w:pPr>
      <w:r w:rsidRPr="0041528A">
        <w:tab/>
        <w:t>Command qualifier:</w:t>
      </w:r>
      <w:r w:rsidRPr="0041528A">
        <w:tab/>
        <w:t>"00"</w:t>
      </w:r>
    </w:p>
    <w:p w14:paraId="4FA6CF2A" w14:textId="77777777" w:rsidR="00BF46E1" w:rsidRPr="0041528A" w:rsidRDefault="00BF46E1" w:rsidP="0041528A">
      <w:pPr>
        <w:pStyle w:val="EW"/>
      </w:pPr>
      <w:r w:rsidRPr="0041528A">
        <w:t>Device identities</w:t>
      </w:r>
    </w:p>
    <w:p w14:paraId="4D665519" w14:textId="77777777" w:rsidR="00BF46E1" w:rsidRPr="0041528A" w:rsidRDefault="00BF46E1" w:rsidP="0041528A">
      <w:pPr>
        <w:pStyle w:val="EW"/>
      </w:pPr>
      <w:r w:rsidRPr="0041528A">
        <w:tab/>
        <w:t>Source device:</w:t>
      </w:r>
      <w:r w:rsidRPr="0041528A">
        <w:tab/>
        <w:t>UICC</w:t>
      </w:r>
    </w:p>
    <w:p w14:paraId="69DB8DED" w14:textId="77777777" w:rsidR="00BF46E1" w:rsidRPr="0041528A" w:rsidRDefault="00BF46E1" w:rsidP="0041528A">
      <w:pPr>
        <w:pStyle w:val="EW"/>
      </w:pPr>
      <w:r w:rsidRPr="0041528A">
        <w:tab/>
        <w:t>Destination device:</w:t>
      </w:r>
      <w:r w:rsidRPr="0041528A">
        <w:tab/>
        <w:t>ME</w:t>
      </w:r>
    </w:p>
    <w:p w14:paraId="26E0A1E1" w14:textId="77777777" w:rsidR="00BF46E1" w:rsidRPr="0041528A" w:rsidRDefault="00BF46E1" w:rsidP="0041528A">
      <w:pPr>
        <w:pStyle w:val="EW"/>
      </w:pPr>
      <w:r w:rsidRPr="0041528A">
        <w:lastRenderedPageBreak/>
        <w:t>Alpha Identifier</w:t>
      </w:r>
    </w:p>
    <w:p w14:paraId="12AEF3FB" w14:textId="77777777" w:rsidR="00BF46E1" w:rsidRPr="0041528A" w:rsidRDefault="00BF46E1" w:rsidP="0041528A">
      <w:pPr>
        <w:pStyle w:val="EW"/>
      </w:pPr>
      <w:r w:rsidRPr="0041528A">
        <w:tab/>
        <w:t>Alpha Identifier</w:t>
      </w:r>
      <w:r w:rsidRPr="0041528A">
        <w:tab/>
        <w:t>"Run AT Command 1"</w:t>
      </w:r>
    </w:p>
    <w:p w14:paraId="5CD2A359" w14:textId="77777777" w:rsidR="00BF46E1" w:rsidRPr="0041528A" w:rsidRDefault="00BF46E1" w:rsidP="0041528A">
      <w:pPr>
        <w:pStyle w:val="EW"/>
      </w:pPr>
      <w:r w:rsidRPr="0041528A">
        <w:t>AT Command</w:t>
      </w:r>
    </w:p>
    <w:p w14:paraId="17D16BE5" w14:textId="77777777" w:rsidR="00BF46E1" w:rsidRPr="0041528A" w:rsidRDefault="00BF46E1" w:rsidP="0041528A">
      <w:pPr>
        <w:pStyle w:val="EW"/>
      </w:pPr>
      <w:r w:rsidRPr="0041528A">
        <w:t>AT Command string:</w:t>
      </w:r>
      <w:r w:rsidRPr="0041528A">
        <w:tab/>
        <w:t>"AT+CIMI&lt;CR&gt;"</w:t>
      </w:r>
    </w:p>
    <w:p w14:paraId="5824EC82" w14:textId="77777777" w:rsidR="00BF46E1" w:rsidRPr="0041528A" w:rsidRDefault="00BF46E1" w:rsidP="0041528A">
      <w:pPr>
        <w:pStyle w:val="EW"/>
      </w:pPr>
      <w:r w:rsidRPr="0041528A">
        <w:t>Text Attribute</w:t>
      </w:r>
    </w:p>
    <w:p w14:paraId="1B921989" w14:textId="77777777" w:rsidR="00BF46E1" w:rsidRPr="0041528A" w:rsidRDefault="00BF46E1" w:rsidP="0041528A">
      <w:pPr>
        <w:pStyle w:val="EW"/>
      </w:pPr>
      <w:r w:rsidRPr="0041528A">
        <w:tab/>
        <w:t>Formatting position:</w:t>
      </w:r>
      <w:r w:rsidRPr="0041528A">
        <w:tab/>
        <w:t>0</w:t>
      </w:r>
    </w:p>
    <w:p w14:paraId="4EEA5C3C" w14:textId="77777777" w:rsidR="00BF46E1" w:rsidRPr="0041528A" w:rsidRDefault="00BF46E1" w:rsidP="0041528A">
      <w:pPr>
        <w:pStyle w:val="EW"/>
      </w:pPr>
      <w:r w:rsidRPr="0041528A">
        <w:tab/>
        <w:t>Formatting length:</w:t>
      </w:r>
      <w:r w:rsidRPr="0041528A">
        <w:tab/>
        <w:t>16</w:t>
      </w:r>
    </w:p>
    <w:p w14:paraId="0FE13DDF" w14:textId="77777777" w:rsidR="00BF46E1" w:rsidRPr="0041528A" w:rsidRDefault="00BF46E1" w:rsidP="0041528A">
      <w:pPr>
        <w:pStyle w:val="EW"/>
      </w:pPr>
      <w:r w:rsidRPr="0041528A">
        <w:tab/>
        <w:t>Formatting mode:</w:t>
      </w:r>
      <w:r w:rsidRPr="0041528A">
        <w:tab/>
        <w:t>Left Alignment, Large Font, Bold Off, Italic Off, Underline Off, Strikethrough Off</w:t>
      </w:r>
    </w:p>
    <w:p w14:paraId="4F0F3FD8" w14:textId="77777777" w:rsidR="00BF46E1" w:rsidRPr="0041528A" w:rsidRDefault="00BF46E1" w:rsidP="0041528A">
      <w:pPr>
        <w:pStyle w:val="EX"/>
      </w:pPr>
      <w:r w:rsidRPr="0041528A">
        <w:tab/>
        <w:t>Colour:</w:t>
      </w:r>
      <w:r w:rsidRPr="0041528A">
        <w:tab/>
        <w:t>Dark Green Foreground, Bright Yellow Background</w:t>
      </w:r>
    </w:p>
    <w:p w14:paraId="17112547" w14:textId="77777777" w:rsidR="00BF46E1" w:rsidRPr="0041528A" w:rsidRDefault="00BF46E1" w:rsidP="00BF46E1">
      <w:r w:rsidRPr="0041528A">
        <w:t>Coding:</w:t>
      </w:r>
    </w:p>
    <w:p w14:paraId="07CFC62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167AC5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8F2545C"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39B271D"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2384745"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041303B4"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881B780"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369A2A8"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691FC39"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7985CD7A"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D28B90F"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E50321E"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59F6F2F"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0792015"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1D0C6CD" w14:textId="77777777" w:rsidR="00BF46E1" w:rsidRPr="0041528A" w:rsidRDefault="00BF46E1" w:rsidP="0092045E">
            <w:pPr>
              <w:pStyle w:val="TAC"/>
            </w:pPr>
            <w:r w:rsidRPr="0041528A">
              <w:t>85</w:t>
            </w:r>
          </w:p>
        </w:tc>
      </w:tr>
      <w:tr w:rsidR="00BF46E1" w:rsidRPr="0041528A" w14:paraId="114CE2BF" w14:textId="77777777" w:rsidTr="00195D76">
        <w:trPr>
          <w:jc w:val="center"/>
        </w:trPr>
        <w:tc>
          <w:tcPr>
            <w:tcW w:w="1134" w:type="dxa"/>
            <w:tcBorders>
              <w:top w:val="single" w:sz="4" w:space="0" w:color="auto"/>
              <w:right w:val="single" w:sz="4" w:space="0" w:color="auto"/>
            </w:tcBorders>
          </w:tcPr>
          <w:p w14:paraId="314C82C4"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F417357"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CF2BE26"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3775A713"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379753B4"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4372E506"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9C8FFB5"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F068525"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82E8D5E"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CF24072"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49EFB1A"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213FC4C"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73C2C001" w14:textId="77777777" w:rsidR="00BF46E1" w:rsidRPr="0041528A" w:rsidRDefault="00BF46E1" w:rsidP="0092045E">
            <w:pPr>
              <w:pStyle w:val="TAC"/>
            </w:pPr>
            <w:r w:rsidRPr="0041528A">
              <w:t>6D</w:t>
            </w:r>
          </w:p>
        </w:tc>
      </w:tr>
      <w:tr w:rsidR="00BF46E1" w:rsidRPr="0041528A" w14:paraId="6035C72D" w14:textId="77777777" w:rsidTr="00195D76">
        <w:trPr>
          <w:jc w:val="center"/>
        </w:trPr>
        <w:tc>
          <w:tcPr>
            <w:tcW w:w="1134" w:type="dxa"/>
            <w:tcBorders>
              <w:right w:val="single" w:sz="4" w:space="0" w:color="auto"/>
            </w:tcBorders>
          </w:tcPr>
          <w:p w14:paraId="4DA380F1"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496894D"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6E1E0A17"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175FA43"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60E9103"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7DE1488"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DC66360"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0EDF15AC"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F4F1904"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87F6467"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A3B94DE"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2ACACD22"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12C6BF1" w14:textId="77777777" w:rsidR="00BF46E1" w:rsidRPr="0041528A" w:rsidRDefault="00BF46E1" w:rsidP="0092045E">
            <w:pPr>
              <w:pStyle w:val="TAC"/>
            </w:pPr>
            <w:r w:rsidRPr="0041528A">
              <w:t>49</w:t>
            </w:r>
          </w:p>
        </w:tc>
      </w:tr>
      <w:tr w:rsidR="00BF46E1" w:rsidRPr="0041528A" w14:paraId="031DC552" w14:textId="77777777" w:rsidTr="00195D76">
        <w:trPr>
          <w:jc w:val="center"/>
        </w:trPr>
        <w:tc>
          <w:tcPr>
            <w:tcW w:w="1134" w:type="dxa"/>
            <w:tcBorders>
              <w:right w:val="single" w:sz="4" w:space="0" w:color="auto"/>
            </w:tcBorders>
          </w:tcPr>
          <w:p w14:paraId="0A270642"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627BD96"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0DA0F265"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27FCA6E"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B85D194"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7C5D8BB"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C186018"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E2B2A40"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9008F32"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58268FA"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1702036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34881C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FA8359E" w14:textId="77777777" w:rsidR="00BF46E1" w:rsidRPr="0041528A" w:rsidRDefault="00BF46E1" w:rsidP="0092045E">
            <w:pPr>
              <w:pStyle w:val="TAC"/>
            </w:pPr>
          </w:p>
        </w:tc>
      </w:tr>
    </w:tbl>
    <w:p w14:paraId="282782E1" w14:textId="77777777" w:rsidR="00BF46E1" w:rsidRPr="0041528A" w:rsidRDefault="00BF46E1" w:rsidP="00BF46E1"/>
    <w:p w14:paraId="0ED4AC0A" w14:textId="77777777" w:rsidR="00BF46E1" w:rsidRPr="0041528A" w:rsidRDefault="00BF46E1" w:rsidP="00BF46E1">
      <w:r w:rsidRPr="0041528A">
        <w:t>PROACTIVE COMMAND: RUN AT COMMAND 3.4.2</w:t>
      </w:r>
    </w:p>
    <w:p w14:paraId="0FD8ABE4" w14:textId="77777777" w:rsidR="00BF46E1" w:rsidRPr="0041528A" w:rsidRDefault="00BF46E1" w:rsidP="00BF46E1">
      <w:r w:rsidRPr="0041528A">
        <w:t>Logically:</w:t>
      </w:r>
    </w:p>
    <w:p w14:paraId="0646FC69" w14:textId="77777777" w:rsidR="00BF46E1" w:rsidRPr="0041528A" w:rsidRDefault="00BF46E1" w:rsidP="0041528A">
      <w:pPr>
        <w:pStyle w:val="EW"/>
      </w:pPr>
      <w:r w:rsidRPr="0041528A">
        <w:t>Command details</w:t>
      </w:r>
    </w:p>
    <w:p w14:paraId="6C4DEC8F" w14:textId="77777777" w:rsidR="00BF46E1" w:rsidRPr="0041528A" w:rsidRDefault="00BF46E1" w:rsidP="0041528A">
      <w:pPr>
        <w:pStyle w:val="EW"/>
      </w:pPr>
      <w:r w:rsidRPr="0041528A">
        <w:tab/>
        <w:t>Command number:</w:t>
      </w:r>
      <w:r w:rsidRPr="0041528A">
        <w:tab/>
        <w:t>1</w:t>
      </w:r>
    </w:p>
    <w:p w14:paraId="04790E6F" w14:textId="77777777" w:rsidR="00BF46E1" w:rsidRPr="0041528A" w:rsidRDefault="00BF46E1" w:rsidP="0041528A">
      <w:pPr>
        <w:pStyle w:val="EW"/>
      </w:pPr>
      <w:r w:rsidRPr="0041528A">
        <w:tab/>
        <w:t>Command type:</w:t>
      </w:r>
      <w:r w:rsidRPr="0041528A">
        <w:tab/>
        <w:t>RUN AT COMMAND</w:t>
      </w:r>
    </w:p>
    <w:p w14:paraId="332B5BC4" w14:textId="77777777" w:rsidR="00BF46E1" w:rsidRPr="0041528A" w:rsidRDefault="00BF46E1" w:rsidP="0041528A">
      <w:pPr>
        <w:pStyle w:val="EW"/>
      </w:pPr>
      <w:r w:rsidRPr="0041528A">
        <w:tab/>
        <w:t>Command qualifier:</w:t>
      </w:r>
      <w:r w:rsidRPr="0041528A">
        <w:tab/>
        <w:t>"00"</w:t>
      </w:r>
    </w:p>
    <w:p w14:paraId="216C44D3" w14:textId="77777777" w:rsidR="00BF46E1" w:rsidRPr="0041528A" w:rsidRDefault="00BF46E1" w:rsidP="0041528A">
      <w:pPr>
        <w:pStyle w:val="EW"/>
      </w:pPr>
      <w:r w:rsidRPr="0041528A">
        <w:t>Device identities</w:t>
      </w:r>
    </w:p>
    <w:p w14:paraId="5199053A" w14:textId="77777777" w:rsidR="00BF46E1" w:rsidRPr="0041528A" w:rsidRDefault="00BF46E1" w:rsidP="0041528A">
      <w:pPr>
        <w:pStyle w:val="EW"/>
      </w:pPr>
      <w:r w:rsidRPr="0041528A">
        <w:tab/>
        <w:t>Source device:</w:t>
      </w:r>
      <w:r w:rsidRPr="0041528A">
        <w:tab/>
        <w:t>UICC</w:t>
      </w:r>
    </w:p>
    <w:p w14:paraId="766A7336" w14:textId="77777777" w:rsidR="00BF46E1" w:rsidRPr="0041528A" w:rsidRDefault="00BF46E1" w:rsidP="0041528A">
      <w:pPr>
        <w:pStyle w:val="EW"/>
      </w:pPr>
      <w:r w:rsidRPr="0041528A">
        <w:tab/>
        <w:t>Destination device:</w:t>
      </w:r>
      <w:r w:rsidRPr="0041528A">
        <w:tab/>
        <w:t>ME</w:t>
      </w:r>
    </w:p>
    <w:p w14:paraId="6CD2C318" w14:textId="77777777" w:rsidR="00BF46E1" w:rsidRPr="0041528A" w:rsidRDefault="00BF46E1" w:rsidP="0041528A">
      <w:pPr>
        <w:pStyle w:val="EW"/>
      </w:pPr>
      <w:r w:rsidRPr="0041528A">
        <w:t>Alpha Identifier</w:t>
      </w:r>
    </w:p>
    <w:p w14:paraId="6C935FE2" w14:textId="77777777" w:rsidR="00BF46E1" w:rsidRPr="0041528A" w:rsidRDefault="00BF46E1" w:rsidP="0041528A">
      <w:pPr>
        <w:pStyle w:val="EW"/>
      </w:pPr>
      <w:r w:rsidRPr="0041528A">
        <w:tab/>
        <w:t>Alpha Identifier</w:t>
      </w:r>
      <w:r w:rsidRPr="0041528A">
        <w:tab/>
        <w:t>"Run AT Command 2"</w:t>
      </w:r>
    </w:p>
    <w:p w14:paraId="6CD25E28" w14:textId="77777777" w:rsidR="00BF46E1" w:rsidRPr="0041528A" w:rsidRDefault="00BF46E1" w:rsidP="0041528A">
      <w:pPr>
        <w:pStyle w:val="EW"/>
      </w:pPr>
      <w:r w:rsidRPr="0041528A">
        <w:t>AT Command</w:t>
      </w:r>
    </w:p>
    <w:p w14:paraId="5D730483" w14:textId="77777777" w:rsidR="00BF46E1" w:rsidRPr="0041528A" w:rsidRDefault="00BF46E1" w:rsidP="0041528A">
      <w:pPr>
        <w:pStyle w:val="EW"/>
      </w:pPr>
      <w:r w:rsidRPr="0041528A">
        <w:t>AT Command string:</w:t>
      </w:r>
      <w:r w:rsidRPr="0041528A">
        <w:tab/>
        <w:t>"AT+CIMI&lt;CR&gt;"</w:t>
      </w:r>
    </w:p>
    <w:p w14:paraId="208109A8" w14:textId="77777777" w:rsidR="00BF46E1" w:rsidRPr="0041528A" w:rsidRDefault="00BF46E1" w:rsidP="0041528A">
      <w:pPr>
        <w:pStyle w:val="EW"/>
      </w:pPr>
      <w:r w:rsidRPr="0041528A">
        <w:t>Text Attribute</w:t>
      </w:r>
    </w:p>
    <w:p w14:paraId="115C335F" w14:textId="77777777" w:rsidR="00BF46E1" w:rsidRPr="0041528A" w:rsidRDefault="00BF46E1" w:rsidP="0041528A">
      <w:pPr>
        <w:pStyle w:val="EW"/>
      </w:pPr>
      <w:r w:rsidRPr="0041528A">
        <w:tab/>
        <w:t>Formatting position:</w:t>
      </w:r>
      <w:r w:rsidRPr="0041528A">
        <w:tab/>
        <w:t>0</w:t>
      </w:r>
    </w:p>
    <w:p w14:paraId="192B85FA" w14:textId="77777777" w:rsidR="00BF46E1" w:rsidRPr="0041528A" w:rsidRDefault="00BF46E1" w:rsidP="0041528A">
      <w:pPr>
        <w:pStyle w:val="EW"/>
      </w:pPr>
      <w:r w:rsidRPr="0041528A">
        <w:tab/>
        <w:t>Formatting length:</w:t>
      </w:r>
      <w:r w:rsidRPr="0041528A">
        <w:tab/>
        <w:t>16</w:t>
      </w:r>
    </w:p>
    <w:p w14:paraId="35BF7FB8"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0E937CA8" w14:textId="77777777" w:rsidR="00BF46E1" w:rsidRPr="0041528A" w:rsidRDefault="00BF46E1" w:rsidP="0041528A">
      <w:pPr>
        <w:pStyle w:val="EX"/>
      </w:pPr>
      <w:r w:rsidRPr="0041528A">
        <w:tab/>
        <w:t>Colour:</w:t>
      </w:r>
      <w:r w:rsidRPr="0041528A">
        <w:tab/>
        <w:t>Dark Green Foreground, Bright Yellow Background</w:t>
      </w:r>
    </w:p>
    <w:p w14:paraId="4B21DF18" w14:textId="77777777" w:rsidR="00BF46E1" w:rsidRPr="0041528A" w:rsidRDefault="00BF46E1" w:rsidP="00BF46E1">
      <w:r w:rsidRPr="0041528A">
        <w:t>Coding:</w:t>
      </w:r>
    </w:p>
    <w:p w14:paraId="6D78800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E261FF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2D52E84"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76655FF"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BFDDB85"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54DB6CE2"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0ED05C7"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003577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B3E7413"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65F7E311"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1CEE362"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8F60922"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1C931CD"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E882DC9"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9514738" w14:textId="77777777" w:rsidR="00BF46E1" w:rsidRPr="0041528A" w:rsidRDefault="00BF46E1" w:rsidP="0092045E">
            <w:pPr>
              <w:pStyle w:val="TAC"/>
            </w:pPr>
            <w:r w:rsidRPr="0041528A">
              <w:t>85</w:t>
            </w:r>
          </w:p>
        </w:tc>
      </w:tr>
      <w:tr w:rsidR="00BF46E1" w:rsidRPr="0041528A" w14:paraId="2CF9765F" w14:textId="77777777" w:rsidTr="00195D76">
        <w:trPr>
          <w:jc w:val="center"/>
        </w:trPr>
        <w:tc>
          <w:tcPr>
            <w:tcW w:w="1134" w:type="dxa"/>
            <w:tcBorders>
              <w:top w:val="single" w:sz="4" w:space="0" w:color="auto"/>
              <w:right w:val="single" w:sz="4" w:space="0" w:color="auto"/>
            </w:tcBorders>
          </w:tcPr>
          <w:p w14:paraId="47A4FA6E"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F2834B1"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47A1EE6"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3C004B07"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724B0D7A"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4450FB87"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1CE4DC5"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28A75B5"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4D24D09"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2E23985"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BC588B1"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419E55D"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4080EC63" w14:textId="77777777" w:rsidR="00BF46E1" w:rsidRPr="0041528A" w:rsidRDefault="00BF46E1" w:rsidP="0092045E">
            <w:pPr>
              <w:pStyle w:val="TAC"/>
            </w:pPr>
            <w:r w:rsidRPr="0041528A">
              <w:t>6D</w:t>
            </w:r>
          </w:p>
        </w:tc>
      </w:tr>
      <w:tr w:rsidR="00BF46E1" w:rsidRPr="0041528A" w14:paraId="6CAE6057" w14:textId="77777777" w:rsidTr="00195D76">
        <w:trPr>
          <w:jc w:val="center"/>
        </w:trPr>
        <w:tc>
          <w:tcPr>
            <w:tcW w:w="1134" w:type="dxa"/>
            <w:tcBorders>
              <w:right w:val="single" w:sz="4" w:space="0" w:color="auto"/>
            </w:tcBorders>
          </w:tcPr>
          <w:p w14:paraId="793EDD4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BBB9A32"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6717735D"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09B192BA"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C56982C"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118CF71" w14:textId="77777777" w:rsidR="00BF46E1" w:rsidRPr="0041528A" w:rsidRDefault="00BF46E1" w:rsidP="0092045E">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FDAD47A"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19162F87"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32A1468"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05D7C67"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D7A2BC0"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72ED354A"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12251F2" w14:textId="77777777" w:rsidR="00BF46E1" w:rsidRPr="0041528A" w:rsidRDefault="00BF46E1" w:rsidP="0092045E">
            <w:pPr>
              <w:pStyle w:val="TAC"/>
            </w:pPr>
            <w:r w:rsidRPr="0041528A">
              <w:t>49</w:t>
            </w:r>
          </w:p>
        </w:tc>
      </w:tr>
      <w:tr w:rsidR="00BF46E1" w:rsidRPr="0041528A" w14:paraId="6304AE9E" w14:textId="77777777" w:rsidTr="00195D76">
        <w:trPr>
          <w:jc w:val="center"/>
        </w:trPr>
        <w:tc>
          <w:tcPr>
            <w:tcW w:w="1134" w:type="dxa"/>
            <w:tcBorders>
              <w:right w:val="single" w:sz="4" w:space="0" w:color="auto"/>
            </w:tcBorders>
          </w:tcPr>
          <w:p w14:paraId="78B2E8FB"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2A0DD4C"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705666AD"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DADF249"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534B99A"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2C1360A"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9430975"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BCE8F98"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E6775A4"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218C9A1"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7BFBF00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B34A59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DC0A847" w14:textId="77777777" w:rsidR="00BF46E1" w:rsidRPr="0041528A" w:rsidRDefault="00BF46E1" w:rsidP="0092045E">
            <w:pPr>
              <w:pStyle w:val="TAC"/>
            </w:pPr>
          </w:p>
        </w:tc>
      </w:tr>
    </w:tbl>
    <w:p w14:paraId="45ABC2EF" w14:textId="77777777" w:rsidR="00BF46E1" w:rsidRPr="0041528A" w:rsidRDefault="00BF46E1" w:rsidP="00BF46E1"/>
    <w:p w14:paraId="69621500" w14:textId="77777777" w:rsidR="00BF46E1" w:rsidRPr="0041528A" w:rsidRDefault="00BF46E1" w:rsidP="00BF46E1">
      <w:r w:rsidRPr="0041528A">
        <w:t>PROACTIVE COMMAND: RUN AT COMMAND 3.4.3</w:t>
      </w:r>
    </w:p>
    <w:p w14:paraId="72CC9A75" w14:textId="77777777" w:rsidR="00BF46E1" w:rsidRPr="0041528A" w:rsidRDefault="00BF46E1" w:rsidP="00BF46E1">
      <w:r w:rsidRPr="0041528A">
        <w:t>Logically:</w:t>
      </w:r>
    </w:p>
    <w:p w14:paraId="2E4E6534" w14:textId="77777777" w:rsidR="00BF46E1" w:rsidRPr="0041528A" w:rsidRDefault="00BF46E1" w:rsidP="0041528A">
      <w:pPr>
        <w:pStyle w:val="EW"/>
      </w:pPr>
      <w:r w:rsidRPr="0041528A">
        <w:t>Command details</w:t>
      </w:r>
    </w:p>
    <w:p w14:paraId="108D488C" w14:textId="77777777" w:rsidR="00BF46E1" w:rsidRPr="0041528A" w:rsidRDefault="00BF46E1" w:rsidP="0041528A">
      <w:pPr>
        <w:pStyle w:val="EW"/>
      </w:pPr>
      <w:r w:rsidRPr="0041528A">
        <w:tab/>
        <w:t>Command number:</w:t>
      </w:r>
      <w:r w:rsidRPr="0041528A">
        <w:tab/>
        <w:t>1</w:t>
      </w:r>
    </w:p>
    <w:p w14:paraId="1724CF5F" w14:textId="77777777" w:rsidR="00BF46E1" w:rsidRPr="0041528A" w:rsidRDefault="00BF46E1" w:rsidP="0041528A">
      <w:pPr>
        <w:pStyle w:val="EW"/>
      </w:pPr>
      <w:r w:rsidRPr="0041528A">
        <w:tab/>
        <w:t>Command type:</w:t>
      </w:r>
      <w:r w:rsidRPr="0041528A">
        <w:tab/>
        <w:t>RUN AT COMMAND</w:t>
      </w:r>
    </w:p>
    <w:p w14:paraId="7A341EF0" w14:textId="77777777" w:rsidR="00BF46E1" w:rsidRPr="0041528A" w:rsidRDefault="00BF46E1" w:rsidP="0041528A">
      <w:pPr>
        <w:pStyle w:val="EW"/>
      </w:pPr>
      <w:r w:rsidRPr="0041528A">
        <w:tab/>
        <w:t>Command qualifier:</w:t>
      </w:r>
      <w:r w:rsidRPr="0041528A">
        <w:tab/>
        <w:t>"00"</w:t>
      </w:r>
    </w:p>
    <w:p w14:paraId="3C93DC91" w14:textId="77777777" w:rsidR="00BF46E1" w:rsidRPr="0041528A" w:rsidRDefault="00BF46E1" w:rsidP="0041528A">
      <w:pPr>
        <w:pStyle w:val="EW"/>
      </w:pPr>
      <w:r w:rsidRPr="0041528A">
        <w:t>Device identities</w:t>
      </w:r>
    </w:p>
    <w:p w14:paraId="0F81786D" w14:textId="77777777" w:rsidR="00BF46E1" w:rsidRPr="0041528A" w:rsidRDefault="00BF46E1" w:rsidP="0041528A">
      <w:pPr>
        <w:pStyle w:val="EW"/>
      </w:pPr>
      <w:r w:rsidRPr="0041528A">
        <w:tab/>
        <w:t>Source device:</w:t>
      </w:r>
      <w:r w:rsidRPr="0041528A">
        <w:tab/>
        <w:t>UICC</w:t>
      </w:r>
    </w:p>
    <w:p w14:paraId="74F5A797" w14:textId="77777777" w:rsidR="00BF46E1" w:rsidRPr="0041528A" w:rsidRDefault="00BF46E1" w:rsidP="0041528A">
      <w:pPr>
        <w:pStyle w:val="EW"/>
      </w:pPr>
      <w:r w:rsidRPr="0041528A">
        <w:tab/>
        <w:t>Destination device:</w:t>
      </w:r>
      <w:r w:rsidRPr="0041528A">
        <w:tab/>
        <w:t>ME</w:t>
      </w:r>
    </w:p>
    <w:p w14:paraId="0F2B3C53" w14:textId="77777777" w:rsidR="00BF46E1" w:rsidRPr="0041528A" w:rsidRDefault="00BF46E1" w:rsidP="0041528A">
      <w:pPr>
        <w:pStyle w:val="EW"/>
      </w:pPr>
      <w:r w:rsidRPr="0041528A">
        <w:t>Alpha Identifier</w:t>
      </w:r>
    </w:p>
    <w:p w14:paraId="08B6085C" w14:textId="77777777" w:rsidR="00BF46E1" w:rsidRPr="0041528A" w:rsidRDefault="00BF46E1" w:rsidP="0041528A">
      <w:pPr>
        <w:pStyle w:val="EW"/>
      </w:pPr>
      <w:r w:rsidRPr="0041528A">
        <w:tab/>
        <w:t>Alpha Identifier</w:t>
      </w:r>
      <w:r w:rsidRPr="0041528A">
        <w:tab/>
        <w:t>"Run AT Command 3"</w:t>
      </w:r>
    </w:p>
    <w:p w14:paraId="4A6B5A7B" w14:textId="77777777" w:rsidR="00BF46E1" w:rsidRPr="0041528A" w:rsidRDefault="00BF46E1" w:rsidP="0041528A">
      <w:pPr>
        <w:pStyle w:val="EW"/>
      </w:pPr>
      <w:r w:rsidRPr="0041528A">
        <w:t>AT Command</w:t>
      </w:r>
    </w:p>
    <w:p w14:paraId="137B0F35" w14:textId="77777777" w:rsidR="00BF46E1" w:rsidRPr="0041528A" w:rsidRDefault="00BF46E1" w:rsidP="0041528A">
      <w:pPr>
        <w:pStyle w:val="EX"/>
      </w:pPr>
      <w:r w:rsidRPr="0041528A">
        <w:lastRenderedPageBreak/>
        <w:t>AT Command string:</w:t>
      </w:r>
      <w:r w:rsidRPr="0041528A">
        <w:tab/>
        <w:t>"AT+CIMI&lt;CR&gt;"</w:t>
      </w:r>
    </w:p>
    <w:p w14:paraId="730314A8" w14:textId="77777777" w:rsidR="00BF46E1" w:rsidRPr="0041528A" w:rsidRDefault="00BF46E1" w:rsidP="00BF46E1">
      <w:r w:rsidRPr="0041528A">
        <w:t>Coding:</w:t>
      </w:r>
    </w:p>
    <w:p w14:paraId="583C57E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938749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E054842"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BB1D1CF"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FCAD720" w14:textId="77777777" w:rsidR="00BF46E1" w:rsidRPr="0041528A" w:rsidRDefault="00BF46E1" w:rsidP="0092045E">
            <w:pPr>
              <w:pStyle w:val="TAC"/>
            </w:pPr>
            <w:r w:rsidRPr="0041528A">
              <w:t>25</w:t>
            </w:r>
          </w:p>
        </w:tc>
        <w:tc>
          <w:tcPr>
            <w:tcW w:w="567" w:type="dxa"/>
            <w:tcBorders>
              <w:top w:val="single" w:sz="4" w:space="0" w:color="auto"/>
              <w:left w:val="single" w:sz="4" w:space="0" w:color="auto"/>
              <w:bottom w:val="single" w:sz="4" w:space="0" w:color="auto"/>
              <w:right w:val="single" w:sz="4" w:space="0" w:color="auto"/>
            </w:tcBorders>
          </w:tcPr>
          <w:p w14:paraId="23ABDA2B"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2DD5AB2"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0ED258C"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4C63F41"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347580D2"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ADBDAD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F667EA8"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A15E11B"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46975D7"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CDA9950" w14:textId="77777777" w:rsidR="00BF46E1" w:rsidRPr="0041528A" w:rsidRDefault="00BF46E1" w:rsidP="0092045E">
            <w:pPr>
              <w:pStyle w:val="TAC"/>
            </w:pPr>
            <w:r w:rsidRPr="0041528A">
              <w:t>85</w:t>
            </w:r>
          </w:p>
        </w:tc>
      </w:tr>
      <w:tr w:rsidR="00BF46E1" w:rsidRPr="0041528A" w14:paraId="434E7D38" w14:textId="77777777" w:rsidTr="00195D76">
        <w:trPr>
          <w:jc w:val="center"/>
        </w:trPr>
        <w:tc>
          <w:tcPr>
            <w:tcW w:w="1134" w:type="dxa"/>
            <w:tcBorders>
              <w:top w:val="single" w:sz="4" w:space="0" w:color="auto"/>
              <w:right w:val="single" w:sz="4" w:space="0" w:color="auto"/>
            </w:tcBorders>
          </w:tcPr>
          <w:p w14:paraId="25DDBFAA"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70EAB6F"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8D39087"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075C3E4C"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78CEA660"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AD196A1"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58C6BBD"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70E15EA"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26B8D32"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314932D"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75F0149"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2C1227E"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4654EE80" w14:textId="77777777" w:rsidR="00BF46E1" w:rsidRPr="0041528A" w:rsidRDefault="00BF46E1" w:rsidP="0092045E">
            <w:pPr>
              <w:pStyle w:val="TAC"/>
            </w:pPr>
            <w:r w:rsidRPr="0041528A">
              <w:t>6D</w:t>
            </w:r>
          </w:p>
        </w:tc>
      </w:tr>
      <w:tr w:rsidR="00BF46E1" w:rsidRPr="0041528A" w14:paraId="35763A8D" w14:textId="77777777" w:rsidTr="00195D76">
        <w:trPr>
          <w:jc w:val="center"/>
        </w:trPr>
        <w:tc>
          <w:tcPr>
            <w:tcW w:w="1134" w:type="dxa"/>
            <w:tcBorders>
              <w:right w:val="single" w:sz="4" w:space="0" w:color="auto"/>
            </w:tcBorders>
          </w:tcPr>
          <w:p w14:paraId="35269A39"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4F73E1F"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3C16F4B1"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57B60470"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CD52A3B"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8C208B4" w14:textId="77777777" w:rsidR="00BF46E1" w:rsidRPr="0041528A" w:rsidRDefault="00BF46E1" w:rsidP="0092045E">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6D4B130"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089E6970"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403FAFD9"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64A0094"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0052B6C"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215F992A"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B83AC4F" w14:textId="77777777" w:rsidR="00BF46E1" w:rsidRPr="0041528A" w:rsidRDefault="00BF46E1" w:rsidP="0092045E">
            <w:pPr>
              <w:pStyle w:val="TAC"/>
            </w:pPr>
            <w:r w:rsidRPr="0041528A">
              <w:t>49</w:t>
            </w:r>
          </w:p>
        </w:tc>
      </w:tr>
      <w:tr w:rsidR="00BF46E1" w:rsidRPr="0041528A" w14:paraId="1D28E673" w14:textId="77777777" w:rsidTr="00195D76">
        <w:trPr>
          <w:jc w:val="center"/>
        </w:trPr>
        <w:tc>
          <w:tcPr>
            <w:tcW w:w="1134" w:type="dxa"/>
            <w:tcBorders>
              <w:right w:val="single" w:sz="4" w:space="0" w:color="auto"/>
            </w:tcBorders>
          </w:tcPr>
          <w:p w14:paraId="13B103C6"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8EA8086"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275153FF"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61023C4"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6439170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D34647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E001B8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52CD74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44C3C8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BB9D5B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3479CF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D5CF23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1C4FCF4" w14:textId="77777777" w:rsidR="00BF46E1" w:rsidRPr="0041528A" w:rsidRDefault="00BF46E1" w:rsidP="0092045E">
            <w:pPr>
              <w:pStyle w:val="TAC"/>
            </w:pPr>
          </w:p>
        </w:tc>
      </w:tr>
    </w:tbl>
    <w:p w14:paraId="451D7A08" w14:textId="77777777" w:rsidR="00BF46E1" w:rsidRPr="0041528A" w:rsidRDefault="00BF46E1" w:rsidP="00BF46E1"/>
    <w:p w14:paraId="16DF5DD9" w14:textId="77777777" w:rsidR="00BF46E1" w:rsidRPr="0041528A" w:rsidRDefault="00BF46E1" w:rsidP="00BF46E1">
      <w:r w:rsidRPr="0041528A">
        <w:t>TERMINAL RESPONSE: RUN AT COMMAND 3.4.1</w:t>
      </w:r>
    </w:p>
    <w:p w14:paraId="1220189D" w14:textId="77777777" w:rsidR="00BF46E1" w:rsidRPr="0041528A" w:rsidRDefault="00BF46E1" w:rsidP="00BF46E1">
      <w:r w:rsidRPr="0041528A">
        <w:t>Logically:</w:t>
      </w:r>
    </w:p>
    <w:p w14:paraId="745CFD26" w14:textId="77777777" w:rsidR="00BF46E1" w:rsidRPr="0041528A" w:rsidRDefault="00BF46E1" w:rsidP="0041528A">
      <w:pPr>
        <w:pStyle w:val="EW"/>
      </w:pPr>
      <w:r w:rsidRPr="0041528A">
        <w:t>Command details</w:t>
      </w:r>
    </w:p>
    <w:p w14:paraId="2E688AE6" w14:textId="77777777" w:rsidR="00BF46E1" w:rsidRPr="0041528A" w:rsidRDefault="00BF46E1" w:rsidP="0041528A">
      <w:pPr>
        <w:pStyle w:val="EW"/>
      </w:pPr>
      <w:r w:rsidRPr="0041528A">
        <w:tab/>
        <w:t>Command number:</w:t>
      </w:r>
      <w:r w:rsidRPr="0041528A">
        <w:tab/>
        <w:t>1</w:t>
      </w:r>
    </w:p>
    <w:p w14:paraId="7BA56933" w14:textId="77777777" w:rsidR="00BF46E1" w:rsidRPr="0041528A" w:rsidRDefault="00BF46E1" w:rsidP="0041528A">
      <w:pPr>
        <w:pStyle w:val="EW"/>
      </w:pPr>
      <w:r w:rsidRPr="0041528A">
        <w:tab/>
        <w:t>Command type:</w:t>
      </w:r>
      <w:r w:rsidRPr="0041528A">
        <w:tab/>
        <w:t>RUN AT COMMAND</w:t>
      </w:r>
    </w:p>
    <w:p w14:paraId="13C1CCF4" w14:textId="77777777" w:rsidR="00BF46E1" w:rsidRPr="0041528A" w:rsidRDefault="00BF46E1" w:rsidP="0041528A">
      <w:pPr>
        <w:pStyle w:val="EW"/>
      </w:pPr>
      <w:r w:rsidRPr="0041528A">
        <w:tab/>
        <w:t>Command qualifier:</w:t>
      </w:r>
      <w:r w:rsidRPr="0041528A">
        <w:tab/>
        <w:t>"00"</w:t>
      </w:r>
    </w:p>
    <w:p w14:paraId="0CE07733" w14:textId="77777777" w:rsidR="00BF46E1" w:rsidRPr="0041528A" w:rsidRDefault="00BF46E1" w:rsidP="0041528A">
      <w:pPr>
        <w:pStyle w:val="EW"/>
      </w:pPr>
      <w:r w:rsidRPr="0041528A">
        <w:t>Device identities</w:t>
      </w:r>
    </w:p>
    <w:p w14:paraId="1A4988BE" w14:textId="77777777" w:rsidR="00BF46E1" w:rsidRPr="0041528A" w:rsidRDefault="00BF46E1" w:rsidP="0041528A">
      <w:pPr>
        <w:pStyle w:val="EW"/>
      </w:pPr>
      <w:r w:rsidRPr="0041528A">
        <w:tab/>
        <w:t>Source device:</w:t>
      </w:r>
      <w:r w:rsidRPr="0041528A">
        <w:tab/>
        <w:t>ME</w:t>
      </w:r>
    </w:p>
    <w:p w14:paraId="120F90C2" w14:textId="77777777" w:rsidR="00BF46E1" w:rsidRPr="0041528A" w:rsidRDefault="00BF46E1" w:rsidP="0041528A">
      <w:pPr>
        <w:pStyle w:val="EW"/>
      </w:pPr>
      <w:r w:rsidRPr="0041528A">
        <w:tab/>
        <w:t>Destination device:</w:t>
      </w:r>
      <w:r w:rsidRPr="0041528A">
        <w:tab/>
        <w:t>UICC</w:t>
      </w:r>
    </w:p>
    <w:p w14:paraId="7A310AA3" w14:textId="77777777" w:rsidR="00BF46E1" w:rsidRPr="0041528A" w:rsidRDefault="00BF46E1" w:rsidP="0041528A">
      <w:pPr>
        <w:pStyle w:val="EW"/>
      </w:pPr>
      <w:r w:rsidRPr="0041528A">
        <w:t>Result</w:t>
      </w:r>
    </w:p>
    <w:p w14:paraId="4671F6D7" w14:textId="77777777" w:rsidR="00BF46E1" w:rsidRPr="0041528A" w:rsidRDefault="00BF46E1" w:rsidP="0041528A">
      <w:pPr>
        <w:pStyle w:val="EW"/>
      </w:pPr>
      <w:r w:rsidRPr="0041528A">
        <w:tab/>
        <w:t>General Result:</w:t>
      </w:r>
      <w:r w:rsidRPr="0041528A">
        <w:tab/>
        <w:t>Command performed successfully</w:t>
      </w:r>
    </w:p>
    <w:p w14:paraId="1D17780A" w14:textId="77777777" w:rsidR="00BF46E1" w:rsidRPr="0041528A" w:rsidRDefault="00BF46E1" w:rsidP="0041528A">
      <w:pPr>
        <w:pStyle w:val="EW"/>
      </w:pPr>
      <w:r w:rsidRPr="0041528A">
        <w:t>AT Response</w:t>
      </w:r>
    </w:p>
    <w:p w14:paraId="2864DA9F" w14:textId="77777777" w:rsidR="00BF46E1" w:rsidRPr="0041528A" w:rsidRDefault="00BF46E1" w:rsidP="0041528A">
      <w:pPr>
        <w:pStyle w:val="EX"/>
      </w:pPr>
      <w:r w:rsidRPr="0041528A">
        <w:tab/>
        <w:t>AT Response string:</w:t>
      </w:r>
      <w:r w:rsidRPr="0041528A">
        <w:tab/>
        <w:t>&lt;CR&gt;&lt;LF&gt;IMSI&lt;CR&gt;&lt;LF&gt;&lt;CR&gt;&lt;LF&gt;OK&lt;CR&gt;&lt;LF&gt;</w:t>
      </w:r>
    </w:p>
    <w:p w14:paraId="4023C813" w14:textId="77777777" w:rsidR="00BF46E1" w:rsidRPr="0041528A" w:rsidRDefault="00BF46E1" w:rsidP="00BF46E1">
      <w:r w:rsidRPr="0041528A">
        <w:t>Coding:</w:t>
      </w:r>
    </w:p>
    <w:p w14:paraId="37BF513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E350F1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19BED1F"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5E489F1"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B8CA78E"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E04FDF3"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08F4DCA"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14A7F130"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9DC77C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9EB3117"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EC73F3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CD1333E"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0A79A94"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8E1FD6C"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0C41A63" w14:textId="77777777" w:rsidR="00BF46E1" w:rsidRPr="0041528A" w:rsidRDefault="00BF46E1" w:rsidP="0092045E">
            <w:pPr>
              <w:pStyle w:val="TAC"/>
            </w:pPr>
            <w:r w:rsidRPr="0041528A">
              <w:t>00</w:t>
            </w:r>
          </w:p>
        </w:tc>
      </w:tr>
      <w:tr w:rsidR="00BF46E1" w:rsidRPr="0041528A" w14:paraId="293FE838" w14:textId="77777777" w:rsidTr="00195D76">
        <w:trPr>
          <w:jc w:val="center"/>
        </w:trPr>
        <w:tc>
          <w:tcPr>
            <w:tcW w:w="1134" w:type="dxa"/>
            <w:tcBorders>
              <w:top w:val="single" w:sz="4" w:space="0" w:color="auto"/>
              <w:right w:val="single" w:sz="4" w:space="0" w:color="auto"/>
            </w:tcBorders>
          </w:tcPr>
          <w:p w14:paraId="64900DD6"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56FC4F4" w14:textId="77777777" w:rsidR="00BF46E1" w:rsidRPr="0041528A" w:rsidRDefault="00BF46E1" w:rsidP="0092045E">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2BE381EF" w14:textId="77777777" w:rsidR="00BF46E1" w:rsidRPr="0041528A" w:rsidRDefault="00BF46E1" w:rsidP="0092045E">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51FC77A1"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D86321B"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03D0EC1"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416BA687"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59E06D86"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11D685CC"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6DD7ADF6"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639A1D1"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6C0194AF"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13B1DB8A" w14:textId="77777777" w:rsidR="00BF46E1" w:rsidRPr="0041528A" w:rsidRDefault="00BF46E1" w:rsidP="0092045E">
            <w:pPr>
              <w:pStyle w:val="TAC"/>
            </w:pPr>
            <w:r w:rsidRPr="0041528A">
              <w:t>32</w:t>
            </w:r>
          </w:p>
        </w:tc>
      </w:tr>
      <w:tr w:rsidR="00BF46E1" w:rsidRPr="0041528A" w14:paraId="63897F6F" w14:textId="77777777" w:rsidTr="00195D76">
        <w:trPr>
          <w:jc w:val="center"/>
        </w:trPr>
        <w:tc>
          <w:tcPr>
            <w:tcW w:w="1134" w:type="dxa"/>
            <w:tcBorders>
              <w:right w:val="single" w:sz="4" w:space="0" w:color="auto"/>
            </w:tcBorders>
          </w:tcPr>
          <w:p w14:paraId="13BC70D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F414F9B" w14:textId="77777777" w:rsidR="00BF46E1" w:rsidRPr="0041528A" w:rsidRDefault="00BF46E1" w:rsidP="0092045E">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4797B7F0"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227848BB" w14:textId="77777777" w:rsidR="00BF46E1" w:rsidRPr="0041528A"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7B8AFFE7" w14:textId="77777777" w:rsidR="00BF46E1" w:rsidRPr="0041528A" w:rsidRDefault="00BF46E1" w:rsidP="0092045E">
            <w:pPr>
              <w:pStyle w:val="TAC"/>
            </w:pPr>
            <w:r w:rsidRPr="0041528A">
              <w:t>36</w:t>
            </w:r>
          </w:p>
        </w:tc>
        <w:tc>
          <w:tcPr>
            <w:tcW w:w="567" w:type="dxa"/>
            <w:tcBorders>
              <w:top w:val="single" w:sz="4" w:space="0" w:color="auto"/>
              <w:left w:val="single" w:sz="4" w:space="0" w:color="auto"/>
              <w:bottom w:val="single" w:sz="4" w:space="0" w:color="auto"/>
              <w:right w:val="single" w:sz="4" w:space="0" w:color="auto"/>
            </w:tcBorders>
          </w:tcPr>
          <w:p w14:paraId="1E88362F" w14:textId="77777777" w:rsidR="00BF46E1" w:rsidRPr="0041528A" w:rsidRDefault="00BF46E1" w:rsidP="0092045E">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6A9366E3" w14:textId="77777777" w:rsidR="00BF46E1" w:rsidRPr="0041528A" w:rsidRDefault="00BF46E1" w:rsidP="0092045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33DF0D0C"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F04657F"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36B66E56"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FB3B1BC"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BB640A0"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9DA3755" w14:textId="77777777" w:rsidR="00BF46E1" w:rsidRPr="0041528A" w:rsidRDefault="00BF46E1" w:rsidP="0092045E">
            <w:pPr>
              <w:pStyle w:val="TAC"/>
            </w:pPr>
            <w:r w:rsidRPr="0041528A">
              <w:t>4F</w:t>
            </w:r>
          </w:p>
        </w:tc>
      </w:tr>
      <w:tr w:rsidR="00BF46E1" w:rsidRPr="0041528A" w14:paraId="22D3B5B7" w14:textId="77777777" w:rsidTr="00195D76">
        <w:trPr>
          <w:jc w:val="center"/>
        </w:trPr>
        <w:tc>
          <w:tcPr>
            <w:tcW w:w="1134" w:type="dxa"/>
            <w:tcBorders>
              <w:right w:val="single" w:sz="4" w:space="0" w:color="auto"/>
            </w:tcBorders>
          </w:tcPr>
          <w:p w14:paraId="2CEAB113"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297E105" w14:textId="77777777" w:rsidR="00BF46E1" w:rsidRPr="0041528A" w:rsidRDefault="00BF46E1" w:rsidP="0092045E">
            <w:pPr>
              <w:pStyle w:val="TAC"/>
            </w:pPr>
            <w:r w:rsidRPr="0041528A">
              <w:t>4B</w:t>
            </w:r>
          </w:p>
        </w:tc>
        <w:tc>
          <w:tcPr>
            <w:tcW w:w="567" w:type="dxa"/>
            <w:tcBorders>
              <w:top w:val="single" w:sz="4" w:space="0" w:color="auto"/>
              <w:left w:val="single" w:sz="4" w:space="0" w:color="auto"/>
              <w:bottom w:val="single" w:sz="4" w:space="0" w:color="auto"/>
              <w:right w:val="single" w:sz="4" w:space="0" w:color="auto"/>
            </w:tcBorders>
          </w:tcPr>
          <w:p w14:paraId="57A062B8"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3EF807E2"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C53372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F789D8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140184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2EFA27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E38D78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5B0E1C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DD3898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74FFD3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2B347BC" w14:textId="77777777" w:rsidR="00BF46E1" w:rsidRPr="0041528A" w:rsidRDefault="00BF46E1" w:rsidP="0092045E">
            <w:pPr>
              <w:pStyle w:val="TAC"/>
            </w:pPr>
          </w:p>
        </w:tc>
      </w:tr>
    </w:tbl>
    <w:p w14:paraId="2EEEECB9" w14:textId="77777777" w:rsidR="00BF46E1" w:rsidRPr="0041528A" w:rsidRDefault="00BF46E1" w:rsidP="00BF46E1"/>
    <w:p w14:paraId="1EFC3460" w14:textId="77777777" w:rsidR="00BF46E1" w:rsidRPr="0041528A" w:rsidRDefault="00BF46E1" w:rsidP="00BF46E1">
      <w:pPr>
        <w:pStyle w:val="H6"/>
      </w:pPr>
      <w:r w:rsidRPr="0041528A">
        <w:t>27.22.4.23.3.4.5</w:t>
      </w:r>
      <w:r w:rsidRPr="0041528A">
        <w:tab/>
        <w:t>Test requirement</w:t>
      </w:r>
    </w:p>
    <w:p w14:paraId="4C71FF12" w14:textId="77777777" w:rsidR="00BF46E1" w:rsidRPr="0041528A" w:rsidRDefault="00BF46E1" w:rsidP="00BF46E1">
      <w:r w:rsidRPr="0041528A">
        <w:t>The ME shall operate in the manner defined in expected sequence 3.4.</w:t>
      </w:r>
    </w:p>
    <w:p w14:paraId="4C533838" w14:textId="77777777" w:rsidR="00BF46E1" w:rsidRPr="0041528A" w:rsidRDefault="00BF46E1" w:rsidP="00BF46E1">
      <w:pPr>
        <w:pStyle w:val="H6"/>
      </w:pPr>
      <w:r w:rsidRPr="0041528A">
        <w:t>27.22.4.23.3.5</w:t>
      </w:r>
      <w:r w:rsidRPr="0041528A">
        <w:tab/>
        <w:t>RUN AT COMMAND (support of Text Attribute – Small Font Size)</w:t>
      </w:r>
    </w:p>
    <w:p w14:paraId="2FA09EA7" w14:textId="77777777" w:rsidR="00BF46E1" w:rsidRPr="0041528A" w:rsidRDefault="00BF46E1" w:rsidP="00BF46E1">
      <w:pPr>
        <w:pStyle w:val="H6"/>
      </w:pPr>
      <w:r w:rsidRPr="0041528A">
        <w:t>27.22.4.23.3.5.1</w:t>
      </w:r>
      <w:r w:rsidRPr="0041528A">
        <w:tab/>
        <w:t>Definition and applicability</w:t>
      </w:r>
    </w:p>
    <w:p w14:paraId="3FF32C22" w14:textId="77777777" w:rsidR="00BF46E1" w:rsidRPr="0041528A" w:rsidRDefault="00BF46E1" w:rsidP="00BF46E1">
      <w:r w:rsidRPr="0041528A">
        <w:t>See clause 3.2.2.</w:t>
      </w:r>
    </w:p>
    <w:p w14:paraId="6EF0E86B" w14:textId="77777777" w:rsidR="00BF46E1" w:rsidRPr="0041528A" w:rsidRDefault="00BF46E1" w:rsidP="00BF46E1">
      <w:pPr>
        <w:pStyle w:val="H6"/>
      </w:pPr>
      <w:r w:rsidRPr="0041528A">
        <w:t>27.22.4.23.3.5.2</w:t>
      </w:r>
      <w:r w:rsidRPr="0041528A">
        <w:tab/>
        <w:t>Conformance requirement</w:t>
      </w:r>
    </w:p>
    <w:p w14:paraId="2B11496F" w14:textId="77777777" w:rsidR="00BF46E1" w:rsidRPr="0041528A" w:rsidRDefault="00BF46E1" w:rsidP="00BF46E1">
      <w:r w:rsidRPr="0041528A">
        <w:t>The ME shall support the Proactive UICC: RUN AT COMMAND facility as defined in:</w:t>
      </w:r>
    </w:p>
    <w:p w14:paraId="513AE4D7" w14:textId="77777777" w:rsidR="00BF46E1" w:rsidRPr="0041528A" w:rsidRDefault="00BF46E1" w:rsidP="00BF46E1">
      <w:pPr>
        <w:pStyle w:val="B1"/>
      </w:pPr>
      <w:r w:rsidRPr="0041528A">
        <w:t>-</w:t>
      </w:r>
      <w:r w:rsidRPr="0041528A">
        <w:tab/>
        <w:t>TS 31.111 [15] clause 6.4.23, clause 6.6.23, clause 5.2, clause 6.8, clause 8.6, clause 8.7, clause 8.2, clause 8.40, clause 8.31, clause 8.41 and clause 8.70.</w:t>
      </w:r>
    </w:p>
    <w:p w14:paraId="5B69EAD0" w14:textId="77777777" w:rsidR="00BF46E1" w:rsidRPr="0041528A" w:rsidRDefault="00BF46E1" w:rsidP="00BF46E1">
      <w:pPr>
        <w:pStyle w:val="B1"/>
      </w:pPr>
      <w:r w:rsidRPr="0041528A">
        <w:t>-</w:t>
      </w:r>
      <w:r w:rsidRPr="0041528A">
        <w:tab/>
        <w:t>TS 27.007 [18].</w:t>
      </w:r>
    </w:p>
    <w:p w14:paraId="09621E2F" w14:textId="77777777" w:rsidR="00BF46E1" w:rsidRPr="0041528A" w:rsidRDefault="00BF46E1" w:rsidP="00BF46E1">
      <w:r w:rsidRPr="0041528A">
        <w:t>The terminal shall support the text attribute.</w:t>
      </w:r>
    </w:p>
    <w:p w14:paraId="142CA4C7" w14:textId="77777777" w:rsidR="00BF46E1" w:rsidRPr="0041528A" w:rsidRDefault="00BF46E1" w:rsidP="00BF46E1">
      <w:pPr>
        <w:pStyle w:val="H6"/>
      </w:pPr>
      <w:r w:rsidRPr="0041528A">
        <w:t>27.22.4.23.3.5.3</w:t>
      </w:r>
      <w:r w:rsidRPr="0041528A">
        <w:tab/>
        <w:t>Test purpose</w:t>
      </w:r>
    </w:p>
    <w:p w14:paraId="0FBA2683" w14:textId="77777777" w:rsidR="00BF46E1" w:rsidRPr="0041528A" w:rsidRDefault="00BF46E1" w:rsidP="00BF46E1">
      <w:r w:rsidRPr="0041528A">
        <w:t>To verify that the ME responds to an AT Command contained within a RUN AT COMMAND with small font size as though it were initiated by an attached TE, and returns an AT Response within a TERMINAL RESPONSE to the UICC.</w:t>
      </w:r>
    </w:p>
    <w:p w14:paraId="73641640" w14:textId="77777777" w:rsidR="00BF46E1" w:rsidRPr="0041528A" w:rsidRDefault="00BF46E1" w:rsidP="00BF46E1">
      <w:pPr>
        <w:pStyle w:val="H6"/>
      </w:pPr>
      <w:r w:rsidRPr="0041528A">
        <w:lastRenderedPageBreak/>
        <w:t>27.22.4.23.3.5.4</w:t>
      </w:r>
      <w:r w:rsidRPr="0041528A">
        <w:tab/>
        <w:t>Method of test</w:t>
      </w:r>
    </w:p>
    <w:p w14:paraId="61B68AF6" w14:textId="77777777" w:rsidR="00BF46E1" w:rsidRPr="0041528A" w:rsidRDefault="00BF46E1" w:rsidP="00BF46E1">
      <w:pPr>
        <w:pStyle w:val="H6"/>
      </w:pPr>
      <w:r w:rsidRPr="0041528A">
        <w:t>27.22.4.23.3.5.4.1</w:t>
      </w:r>
      <w:r w:rsidRPr="0041528A">
        <w:tab/>
        <w:t>Initial conditions</w:t>
      </w:r>
    </w:p>
    <w:p w14:paraId="32FDE6FE" w14:textId="77777777" w:rsidR="00BF46E1" w:rsidRPr="0041528A" w:rsidRDefault="00BF46E1" w:rsidP="00BF46E1">
      <w:r w:rsidRPr="0041528A">
        <w:t>The ME is connected to the USIM Simulator.</w:t>
      </w:r>
    </w:p>
    <w:p w14:paraId="51938021" w14:textId="77777777" w:rsidR="00BF46E1" w:rsidRPr="0041528A" w:rsidRDefault="00BF46E1" w:rsidP="00BF46E1">
      <w:r w:rsidRPr="0041528A">
        <w:t>The elementary files are coded as Toolkit default.</w:t>
      </w:r>
    </w:p>
    <w:p w14:paraId="22A7545F" w14:textId="77777777" w:rsidR="00BF46E1" w:rsidRPr="0041528A" w:rsidRDefault="00BF46E1" w:rsidP="00BF46E1">
      <w:r w:rsidRPr="0041528A">
        <w:t>Prior to this test the ME shall have been powered on and performed the PROFILE DOWNLOAD procedure.</w:t>
      </w:r>
    </w:p>
    <w:p w14:paraId="085C86F3" w14:textId="77777777" w:rsidR="00BF46E1" w:rsidRPr="0041528A" w:rsidRDefault="00BF46E1" w:rsidP="00BF46E1">
      <w:r w:rsidRPr="0041528A">
        <w:t>Prior to the test the ME shall be connected to the TE.</w:t>
      </w:r>
    </w:p>
    <w:p w14:paraId="60B1C1DC" w14:textId="77777777" w:rsidR="00BF46E1" w:rsidRPr="0041528A" w:rsidRDefault="00BF46E1" w:rsidP="00BF46E1">
      <w:r w:rsidRPr="0041528A">
        <w:t xml:space="preserve">The </w:t>
      </w:r>
      <w:r w:rsidRPr="0041528A">
        <w:rPr>
          <w:snapToGrid w:val="0"/>
          <w:lang w:eastAsia="de-DE"/>
        </w:rPr>
        <w:t>TA-TE interface is set to 8-bit operation.</w:t>
      </w:r>
    </w:p>
    <w:p w14:paraId="1E670DDC" w14:textId="77777777" w:rsidR="00BF46E1" w:rsidRPr="0041528A" w:rsidRDefault="00BF46E1" w:rsidP="00BF46E1">
      <w:pPr>
        <w:pStyle w:val="H6"/>
      </w:pPr>
      <w:r w:rsidRPr="0041528A">
        <w:lastRenderedPageBreak/>
        <w:t>27.22.4.23.3.5.4.2</w:t>
      </w:r>
      <w:r w:rsidRPr="0041528A">
        <w:tab/>
        <w:t>Procedure</w:t>
      </w:r>
    </w:p>
    <w:p w14:paraId="728B6AD7" w14:textId="77777777" w:rsidR="00BF46E1" w:rsidRPr="0041528A" w:rsidRDefault="00BF46E1" w:rsidP="00BF46E1">
      <w:pPr>
        <w:pStyle w:val="TH"/>
      </w:pPr>
      <w:r w:rsidRPr="0041528A">
        <w:t>Expected Sequence 3.5(RUN AT COMMAND, with alpha identifier presented, request IMSI, Text Attribute – Small Font Size)</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3BD14964" w14:textId="77777777" w:rsidTr="00195D76">
        <w:trPr>
          <w:cantSplit/>
          <w:jc w:val="center"/>
        </w:trPr>
        <w:tc>
          <w:tcPr>
            <w:tcW w:w="737" w:type="dxa"/>
            <w:tcBorders>
              <w:top w:val="single" w:sz="6" w:space="0" w:color="auto"/>
              <w:left w:val="single" w:sz="6" w:space="0" w:color="auto"/>
              <w:right w:val="single" w:sz="6" w:space="0" w:color="auto"/>
            </w:tcBorders>
          </w:tcPr>
          <w:p w14:paraId="698EA39A"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2027418F"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1D0AD308"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434EA9B4" w14:textId="77777777" w:rsidR="00BF46E1" w:rsidRPr="0041528A" w:rsidRDefault="00BF46E1" w:rsidP="0092045E">
            <w:pPr>
              <w:pStyle w:val="TAH"/>
            </w:pPr>
            <w:r w:rsidRPr="0041528A">
              <w:t>Comments</w:t>
            </w:r>
          </w:p>
        </w:tc>
      </w:tr>
      <w:tr w:rsidR="00BF46E1" w:rsidRPr="0041528A" w14:paraId="59EC3133" w14:textId="77777777" w:rsidTr="00195D76">
        <w:trPr>
          <w:cantSplit/>
          <w:jc w:val="center"/>
        </w:trPr>
        <w:tc>
          <w:tcPr>
            <w:tcW w:w="737" w:type="dxa"/>
            <w:tcBorders>
              <w:top w:val="single" w:sz="6" w:space="0" w:color="auto"/>
              <w:left w:val="single" w:sz="6" w:space="0" w:color="auto"/>
              <w:right w:val="single" w:sz="6" w:space="0" w:color="auto"/>
            </w:tcBorders>
          </w:tcPr>
          <w:p w14:paraId="66F9437D"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039EFB2A"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05162B31" w14:textId="77777777" w:rsidR="00BF46E1" w:rsidRPr="0041528A" w:rsidRDefault="00BF46E1" w:rsidP="0092045E">
            <w:pPr>
              <w:pStyle w:val="TAL"/>
            </w:pPr>
            <w:r w:rsidRPr="0041528A">
              <w:t>PROACTIVE COMMAND PENDING: RUN AT COMMAND 3.5.1</w:t>
            </w:r>
          </w:p>
        </w:tc>
        <w:tc>
          <w:tcPr>
            <w:tcW w:w="3776" w:type="dxa"/>
            <w:tcBorders>
              <w:left w:val="single" w:sz="6" w:space="0" w:color="auto"/>
              <w:right w:val="single" w:sz="6" w:space="0" w:color="auto"/>
            </w:tcBorders>
          </w:tcPr>
          <w:p w14:paraId="3E839B5E" w14:textId="77777777" w:rsidR="00BF46E1" w:rsidRPr="0041528A" w:rsidRDefault="00BF46E1" w:rsidP="0092045E">
            <w:pPr>
              <w:pStyle w:val="TAL"/>
            </w:pPr>
          </w:p>
        </w:tc>
      </w:tr>
      <w:tr w:rsidR="00BF46E1" w:rsidRPr="0041528A" w14:paraId="1EC9FA72" w14:textId="77777777" w:rsidTr="00195D76">
        <w:trPr>
          <w:cantSplit/>
          <w:jc w:val="center"/>
        </w:trPr>
        <w:tc>
          <w:tcPr>
            <w:tcW w:w="737" w:type="dxa"/>
            <w:tcBorders>
              <w:left w:val="single" w:sz="6" w:space="0" w:color="auto"/>
              <w:right w:val="single" w:sz="6" w:space="0" w:color="auto"/>
            </w:tcBorders>
          </w:tcPr>
          <w:p w14:paraId="55285961"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07F9AEA4"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0AD793C"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6A10BA5A" w14:textId="77777777" w:rsidR="00BF46E1" w:rsidRPr="0041528A" w:rsidRDefault="00BF46E1" w:rsidP="0092045E">
            <w:pPr>
              <w:pStyle w:val="TAL"/>
            </w:pPr>
          </w:p>
        </w:tc>
      </w:tr>
      <w:tr w:rsidR="00BF46E1" w:rsidRPr="0041528A" w14:paraId="12A34E7B" w14:textId="77777777" w:rsidTr="00195D76">
        <w:trPr>
          <w:cantSplit/>
          <w:jc w:val="center"/>
        </w:trPr>
        <w:tc>
          <w:tcPr>
            <w:tcW w:w="737" w:type="dxa"/>
            <w:tcBorders>
              <w:left w:val="single" w:sz="6" w:space="0" w:color="auto"/>
              <w:right w:val="single" w:sz="6" w:space="0" w:color="auto"/>
            </w:tcBorders>
          </w:tcPr>
          <w:p w14:paraId="4599A288"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31FD214F"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6F3AEBC" w14:textId="77777777" w:rsidR="00BF46E1" w:rsidRPr="0041528A" w:rsidRDefault="00BF46E1" w:rsidP="0092045E">
            <w:pPr>
              <w:pStyle w:val="TAL"/>
            </w:pPr>
            <w:r w:rsidRPr="0041528A">
              <w:t>PROACTIVE COMMAND: RUN AT COMMAND 3.5.1</w:t>
            </w:r>
          </w:p>
        </w:tc>
        <w:tc>
          <w:tcPr>
            <w:tcW w:w="3776" w:type="dxa"/>
            <w:tcBorders>
              <w:left w:val="single" w:sz="6" w:space="0" w:color="auto"/>
              <w:right w:val="single" w:sz="6" w:space="0" w:color="auto"/>
            </w:tcBorders>
          </w:tcPr>
          <w:p w14:paraId="5D8356BC" w14:textId="77777777" w:rsidR="00BF46E1" w:rsidRPr="0041528A" w:rsidRDefault="00BF46E1" w:rsidP="0092045E">
            <w:pPr>
              <w:pStyle w:val="TAL"/>
            </w:pPr>
          </w:p>
        </w:tc>
      </w:tr>
      <w:tr w:rsidR="00BF46E1" w:rsidRPr="0041528A" w14:paraId="3E7B8E3D" w14:textId="77777777" w:rsidTr="00195D76">
        <w:trPr>
          <w:cantSplit/>
          <w:jc w:val="center"/>
        </w:trPr>
        <w:tc>
          <w:tcPr>
            <w:tcW w:w="737" w:type="dxa"/>
            <w:tcBorders>
              <w:left w:val="single" w:sz="6" w:space="0" w:color="auto"/>
              <w:right w:val="single" w:sz="6" w:space="0" w:color="auto"/>
            </w:tcBorders>
          </w:tcPr>
          <w:p w14:paraId="1E06728B"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7864F843"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54952444" w14:textId="77777777" w:rsidR="00BF46E1" w:rsidRPr="0041528A" w:rsidRDefault="00BF46E1" w:rsidP="0092045E">
            <w:pPr>
              <w:pStyle w:val="TAL"/>
            </w:pPr>
            <w:r w:rsidRPr="0041528A">
              <w:t>Display "Run AT Command 1"</w:t>
            </w:r>
          </w:p>
        </w:tc>
        <w:tc>
          <w:tcPr>
            <w:tcW w:w="3776" w:type="dxa"/>
            <w:tcBorders>
              <w:left w:val="single" w:sz="6" w:space="0" w:color="auto"/>
              <w:right w:val="single" w:sz="6" w:space="0" w:color="auto"/>
            </w:tcBorders>
          </w:tcPr>
          <w:p w14:paraId="789D1D57" w14:textId="77777777" w:rsidR="00BF46E1" w:rsidRPr="0041528A" w:rsidRDefault="00BF46E1" w:rsidP="0092045E">
            <w:pPr>
              <w:pStyle w:val="TAL"/>
            </w:pPr>
            <w:r w:rsidRPr="0041528A">
              <w:t>[alpha identifier is displayed with small font size, request IMSI]</w:t>
            </w:r>
          </w:p>
        </w:tc>
      </w:tr>
      <w:tr w:rsidR="00BF46E1" w:rsidRPr="0041528A" w14:paraId="1A2B7FF6" w14:textId="77777777" w:rsidTr="00195D76">
        <w:trPr>
          <w:cantSplit/>
          <w:jc w:val="center"/>
        </w:trPr>
        <w:tc>
          <w:tcPr>
            <w:tcW w:w="737" w:type="dxa"/>
            <w:tcBorders>
              <w:left w:val="single" w:sz="6" w:space="0" w:color="auto"/>
              <w:right w:val="single" w:sz="6" w:space="0" w:color="auto"/>
            </w:tcBorders>
          </w:tcPr>
          <w:p w14:paraId="250C88E9"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6CED28CF"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143890E" w14:textId="77777777" w:rsidR="00BF46E1" w:rsidRPr="0041528A" w:rsidRDefault="00BF46E1" w:rsidP="0092045E">
            <w:pPr>
              <w:pStyle w:val="TAL"/>
            </w:pPr>
            <w:r w:rsidRPr="0041528A">
              <w:t>TERMINAL RESPONSE: RUN AT COMMAND 3.5.1</w:t>
            </w:r>
          </w:p>
        </w:tc>
        <w:tc>
          <w:tcPr>
            <w:tcW w:w="3776" w:type="dxa"/>
            <w:tcBorders>
              <w:left w:val="single" w:sz="6" w:space="0" w:color="auto"/>
              <w:right w:val="single" w:sz="6" w:space="0" w:color="auto"/>
            </w:tcBorders>
          </w:tcPr>
          <w:p w14:paraId="76EDC1AA" w14:textId="77777777" w:rsidR="00BF46E1" w:rsidRPr="0041528A" w:rsidRDefault="00BF46E1" w:rsidP="0092045E">
            <w:pPr>
              <w:pStyle w:val="TAL"/>
            </w:pPr>
            <w:r w:rsidRPr="0041528A">
              <w:t>[Command performed successfully, AT Response containing IMSI]</w:t>
            </w:r>
          </w:p>
        </w:tc>
      </w:tr>
      <w:tr w:rsidR="00BF46E1" w:rsidRPr="0041528A" w14:paraId="59252278" w14:textId="77777777" w:rsidTr="00195D76">
        <w:trPr>
          <w:cantSplit/>
          <w:jc w:val="center"/>
        </w:trPr>
        <w:tc>
          <w:tcPr>
            <w:tcW w:w="737" w:type="dxa"/>
            <w:tcBorders>
              <w:left w:val="single" w:sz="6" w:space="0" w:color="auto"/>
              <w:right w:val="single" w:sz="6" w:space="0" w:color="auto"/>
            </w:tcBorders>
          </w:tcPr>
          <w:p w14:paraId="11D8B4BF"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419AB59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7353027"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7E854140" w14:textId="77777777" w:rsidR="00BF46E1" w:rsidRPr="0041528A" w:rsidRDefault="00BF46E1" w:rsidP="0092045E">
            <w:pPr>
              <w:pStyle w:val="TAL"/>
            </w:pPr>
          </w:p>
        </w:tc>
      </w:tr>
      <w:tr w:rsidR="00BF46E1" w:rsidRPr="0041528A" w14:paraId="7AA49E6E" w14:textId="77777777" w:rsidTr="00195D76">
        <w:trPr>
          <w:cantSplit/>
          <w:jc w:val="center"/>
        </w:trPr>
        <w:tc>
          <w:tcPr>
            <w:tcW w:w="737" w:type="dxa"/>
            <w:tcBorders>
              <w:left w:val="single" w:sz="6" w:space="0" w:color="auto"/>
              <w:right w:val="single" w:sz="6" w:space="0" w:color="auto"/>
            </w:tcBorders>
          </w:tcPr>
          <w:p w14:paraId="00A836EE"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504FFA1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7391B18" w14:textId="77777777" w:rsidR="00BF46E1" w:rsidRPr="0041528A" w:rsidRDefault="00BF46E1" w:rsidP="0092045E">
            <w:pPr>
              <w:pStyle w:val="TAL"/>
            </w:pPr>
            <w:r w:rsidRPr="0041528A">
              <w:t>PROACTIVE COMMAND PENDING: RUN AT COMMAND 3.5.2</w:t>
            </w:r>
          </w:p>
        </w:tc>
        <w:tc>
          <w:tcPr>
            <w:tcW w:w="3776" w:type="dxa"/>
            <w:tcBorders>
              <w:left w:val="single" w:sz="6" w:space="0" w:color="auto"/>
              <w:right w:val="single" w:sz="6" w:space="0" w:color="auto"/>
            </w:tcBorders>
          </w:tcPr>
          <w:p w14:paraId="54D14082" w14:textId="77777777" w:rsidR="00BF46E1" w:rsidRPr="0041528A" w:rsidRDefault="00BF46E1" w:rsidP="0092045E">
            <w:pPr>
              <w:pStyle w:val="TAL"/>
            </w:pPr>
          </w:p>
        </w:tc>
      </w:tr>
      <w:tr w:rsidR="00BF46E1" w:rsidRPr="0041528A" w14:paraId="44FB6D40" w14:textId="77777777" w:rsidTr="00195D76">
        <w:trPr>
          <w:cantSplit/>
          <w:jc w:val="center"/>
        </w:trPr>
        <w:tc>
          <w:tcPr>
            <w:tcW w:w="737" w:type="dxa"/>
            <w:tcBorders>
              <w:left w:val="single" w:sz="6" w:space="0" w:color="auto"/>
              <w:right w:val="single" w:sz="6" w:space="0" w:color="auto"/>
            </w:tcBorders>
          </w:tcPr>
          <w:p w14:paraId="185ECEAF"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082BD8A2"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5227627"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661B6B97" w14:textId="77777777" w:rsidR="00BF46E1" w:rsidRPr="0041528A" w:rsidRDefault="00BF46E1" w:rsidP="0092045E">
            <w:pPr>
              <w:pStyle w:val="TAL"/>
            </w:pPr>
          </w:p>
        </w:tc>
      </w:tr>
      <w:tr w:rsidR="00BF46E1" w:rsidRPr="0041528A" w14:paraId="25B7C128" w14:textId="77777777" w:rsidTr="00195D76">
        <w:trPr>
          <w:cantSplit/>
          <w:jc w:val="center"/>
        </w:trPr>
        <w:tc>
          <w:tcPr>
            <w:tcW w:w="737" w:type="dxa"/>
            <w:tcBorders>
              <w:left w:val="single" w:sz="6" w:space="0" w:color="auto"/>
              <w:right w:val="single" w:sz="6" w:space="0" w:color="auto"/>
            </w:tcBorders>
          </w:tcPr>
          <w:p w14:paraId="7C9B1194"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63FE591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FACD126" w14:textId="77777777" w:rsidR="00BF46E1" w:rsidRPr="0041528A" w:rsidRDefault="00BF46E1" w:rsidP="0092045E">
            <w:pPr>
              <w:pStyle w:val="TAL"/>
            </w:pPr>
            <w:r w:rsidRPr="0041528A">
              <w:t>PROACTIVE COMMAND: RUN AT COMMAND 3.5.2</w:t>
            </w:r>
          </w:p>
        </w:tc>
        <w:tc>
          <w:tcPr>
            <w:tcW w:w="3776" w:type="dxa"/>
            <w:tcBorders>
              <w:left w:val="single" w:sz="6" w:space="0" w:color="auto"/>
              <w:right w:val="single" w:sz="6" w:space="0" w:color="auto"/>
            </w:tcBorders>
          </w:tcPr>
          <w:p w14:paraId="13E07A12" w14:textId="77777777" w:rsidR="00BF46E1" w:rsidRPr="0041528A" w:rsidRDefault="00BF46E1" w:rsidP="0092045E">
            <w:pPr>
              <w:pStyle w:val="TAL"/>
            </w:pPr>
          </w:p>
        </w:tc>
      </w:tr>
      <w:tr w:rsidR="00BF46E1" w:rsidRPr="0041528A" w14:paraId="4B083A49" w14:textId="77777777" w:rsidTr="00195D76">
        <w:trPr>
          <w:cantSplit/>
          <w:jc w:val="center"/>
        </w:trPr>
        <w:tc>
          <w:tcPr>
            <w:tcW w:w="737" w:type="dxa"/>
            <w:tcBorders>
              <w:left w:val="single" w:sz="6" w:space="0" w:color="auto"/>
              <w:right w:val="single" w:sz="6" w:space="0" w:color="auto"/>
            </w:tcBorders>
          </w:tcPr>
          <w:p w14:paraId="1579F35A"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027972AE"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08312C6B" w14:textId="77777777" w:rsidR="00BF46E1" w:rsidRPr="0041528A" w:rsidRDefault="00BF46E1" w:rsidP="0092045E">
            <w:pPr>
              <w:pStyle w:val="TAL"/>
            </w:pPr>
            <w:r w:rsidRPr="0041528A">
              <w:t>Display "Run AT Command 2"</w:t>
            </w:r>
          </w:p>
        </w:tc>
        <w:tc>
          <w:tcPr>
            <w:tcW w:w="3776" w:type="dxa"/>
            <w:tcBorders>
              <w:left w:val="single" w:sz="6" w:space="0" w:color="auto"/>
              <w:right w:val="single" w:sz="6" w:space="0" w:color="auto"/>
            </w:tcBorders>
          </w:tcPr>
          <w:p w14:paraId="6181C8FB" w14:textId="77777777" w:rsidR="00BF46E1" w:rsidRPr="0041528A" w:rsidRDefault="00BF46E1" w:rsidP="0092045E">
            <w:pPr>
              <w:pStyle w:val="TAL"/>
            </w:pPr>
            <w:r w:rsidRPr="0041528A">
              <w:t>[alpha identifier is displayed with normal font size, request IMSI]</w:t>
            </w:r>
          </w:p>
        </w:tc>
      </w:tr>
      <w:tr w:rsidR="00BF46E1" w:rsidRPr="0041528A" w14:paraId="0C9B1E61" w14:textId="77777777" w:rsidTr="00195D76">
        <w:trPr>
          <w:cantSplit/>
          <w:jc w:val="center"/>
        </w:trPr>
        <w:tc>
          <w:tcPr>
            <w:tcW w:w="737" w:type="dxa"/>
            <w:tcBorders>
              <w:left w:val="single" w:sz="6" w:space="0" w:color="auto"/>
              <w:right w:val="single" w:sz="6" w:space="0" w:color="auto"/>
            </w:tcBorders>
          </w:tcPr>
          <w:p w14:paraId="15B0EFC5"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3FEB0599"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6429ECA" w14:textId="77777777" w:rsidR="00BF46E1" w:rsidRPr="0041528A" w:rsidRDefault="00BF46E1" w:rsidP="0092045E">
            <w:pPr>
              <w:pStyle w:val="TAL"/>
            </w:pPr>
            <w:r w:rsidRPr="0041528A">
              <w:t>TERMINAL RESPONSE: RUN AT COMMAND 3.5.1</w:t>
            </w:r>
          </w:p>
        </w:tc>
        <w:tc>
          <w:tcPr>
            <w:tcW w:w="3776" w:type="dxa"/>
            <w:tcBorders>
              <w:left w:val="single" w:sz="6" w:space="0" w:color="auto"/>
              <w:right w:val="single" w:sz="6" w:space="0" w:color="auto"/>
            </w:tcBorders>
          </w:tcPr>
          <w:p w14:paraId="34D28DEA" w14:textId="77777777" w:rsidR="00BF46E1" w:rsidRPr="0041528A" w:rsidRDefault="00BF46E1" w:rsidP="0092045E">
            <w:pPr>
              <w:pStyle w:val="TAL"/>
            </w:pPr>
            <w:r w:rsidRPr="0041528A">
              <w:t>[Command performed successfully, AT Response containing IMSI]</w:t>
            </w:r>
          </w:p>
        </w:tc>
      </w:tr>
      <w:tr w:rsidR="00BF46E1" w:rsidRPr="0041528A" w14:paraId="48A46CBB" w14:textId="77777777" w:rsidTr="00195D76">
        <w:trPr>
          <w:cantSplit/>
          <w:jc w:val="center"/>
        </w:trPr>
        <w:tc>
          <w:tcPr>
            <w:tcW w:w="737" w:type="dxa"/>
            <w:tcBorders>
              <w:left w:val="single" w:sz="6" w:space="0" w:color="auto"/>
              <w:right w:val="single" w:sz="6" w:space="0" w:color="auto"/>
            </w:tcBorders>
          </w:tcPr>
          <w:p w14:paraId="35E936F2" w14:textId="77777777" w:rsidR="00BF46E1" w:rsidRPr="0041528A" w:rsidRDefault="00BF46E1" w:rsidP="0092045E">
            <w:pPr>
              <w:pStyle w:val="TAC"/>
            </w:pPr>
            <w:r w:rsidRPr="0041528A">
              <w:t>12</w:t>
            </w:r>
          </w:p>
        </w:tc>
        <w:tc>
          <w:tcPr>
            <w:tcW w:w="1232" w:type="dxa"/>
            <w:tcBorders>
              <w:left w:val="single" w:sz="6" w:space="0" w:color="auto"/>
              <w:right w:val="single" w:sz="6" w:space="0" w:color="auto"/>
            </w:tcBorders>
          </w:tcPr>
          <w:p w14:paraId="4EEDB53C"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04E980A"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322B77EC" w14:textId="77777777" w:rsidR="00BF46E1" w:rsidRPr="0041528A" w:rsidRDefault="00BF46E1" w:rsidP="0092045E">
            <w:pPr>
              <w:pStyle w:val="TAL"/>
            </w:pPr>
          </w:p>
        </w:tc>
      </w:tr>
      <w:tr w:rsidR="00BF46E1" w:rsidRPr="0041528A" w14:paraId="057F9865" w14:textId="77777777" w:rsidTr="00195D76">
        <w:trPr>
          <w:cantSplit/>
          <w:jc w:val="center"/>
        </w:trPr>
        <w:tc>
          <w:tcPr>
            <w:tcW w:w="737" w:type="dxa"/>
            <w:tcBorders>
              <w:left w:val="single" w:sz="6" w:space="0" w:color="auto"/>
              <w:right w:val="single" w:sz="6" w:space="0" w:color="auto"/>
            </w:tcBorders>
          </w:tcPr>
          <w:p w14:paraId="66EC0D29" w14:textId="77777777" w:rsidR="00BF46E1" w:rsidRPr="0041528A" w:rsidRDefault="00BF46E1" w:rsidP="0092045E">
            <w:pPr>
              <w:pStyle w:val="TAC"/>
            </w:pPr>
            <w:r w:rsidRPr="0041528A">
              <w:t>13</w:t>
            </w:r>
          </w:p>
        </w:tc>
        <w:tc>
          <w:tcPr>
            <w:tcW w:w="1232" w:type="dxa"/>
            <w:tcBorders>
              <w:left w:val="single" w:sz="6" w:space="0" w:color="auto"/>
              <w:right w:val="single" w:sz="6" w:space="0" w:color="auto"/>
            </w:tcBorders>
          </w:tcPr>
          <w:p w14:paraId="08C1C5D3"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CCEE0A9" w14:textId="77777777" w:rsidR="00BF46E1" w:rsidRPr="0041528A" w:rsidRDefault="00BF46E1" w:rsidP="0092045E">
            <w:pPr>
              <w:pStyle w:val="TAL"/>
            </w:pPr>
            <w:r w:rsidRPr="0041528A">
              <w:t>PROACTIVE COMMAND PENDING: RUN AT COMMAND 3.5.1</w:t>
            </w:r>
          </w:p>
        </w:tc>
        <w:tc>
          <w:tcPr>
            <w:tcW w:w="3776" w:type="dxa"/>
            <w:tcBorders>
              <w:left w:val="single" w:sz="6" w:space="0" w:color="auto"/>
              <w:right w:val="single" w:sz="6" w:space="0" w:color="auto"/>
            </w:tcBorders>
          </w:tcPr>
          <w:p w14:paraId="778D5EED" w14:textId="77777777" w:rsidR="00BF46E1" w:rsidRPr="0041528A" w:rsidRDefault="00BF46E1" w:rsidP="0092045E">
            <w:pPr>
              <w:pStyle w:val="TAL"/>
            </w:pPr>
          </w:p>
        </w:tc>
      </w:tr>
      <w:tr w:rsidR="00BF46E1" w:rsidRPr="0041528A" w14:paraId="6B7AB3A6" w14:textId="77777777" w:rsidTr="00195D76">
        <w:trPr>
          <w:cantSplit/>
          <w:jc w:val="center"/>
        </w:trPr>
        <w:tc>
          <w:tcPr>
            <w:tcW w:w="737" w:type="dxa"/>
            <w:tcBorders>
              <w:left w:val="single" w:sz="6" w:space="0" w:color="auto"/>
              <w:right w:val="single" w:sz="6" w:space="0" w:color="auto"/>
            </w:tcBorders>
          </w:tcPr>
          <w:p w14:paraId="0B061C8F" w14:textId="77777777" w:rsidR="00BF46E1" w:rsidRPr="0041528A" w:rsidRDefault="00BF46E1" w:rsidP="0092045E">
            <w:pPr>
              <w:pStyle w:val="TAC"/>
            </w:pPr>
            <w:r w:rsidRPr="0041528A">
              <w:t>14</w:t>
            </w:r>
          </w:p>
        </w:tc>
        <w:tc>
          <w:tcPr>
            <w:tcW w:w="1232" w:type="dxa"/>
            <w:tcBorders>
              <w:left w:val="single" w:sz="6" w:space="0" w:color="auto"/>
              <w:right w:val="single" w:sz="6" w:space="0" w:color="auto"/>
            </w:tcBorders>
          </w:tcPr>
          <w:p w14:paraId="04824077"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3EFD6A5"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730A415E" w14:textId="77777777" w:rsidR="00BF46E1" w:rsidRPr="0041528A" w:rsidRDefault="00BF46E1" w:rsidP="0092045E">
            <w:pPr>
              <w:pStyle w:val="TAL"/>
            </w:pPr>
          </w:p>
        </w:tc>
      </w:tr>
      <w:tr w:rsidR="00BF46E1" w:rsidRPr="0041528A" w14:paraId="665C4A85" w14:textId="77777777" w:rsidTr="00195D76">
        <w:trPr>
          <w:cantSplit/>
          <w:jc w:val="center"/>
        </w:trPr>
        <w:tc>
          <w:tcPr>
            <w:tcW w:w="737" w:type="dxa"/>
            <w:tcBorders>
              <w:left w:val="single" w:sz="6" w:space="0" w:color="auto"/>
              <w:right w:val="single" w:sz="6" w:space="0" w:color="auto"/>
            </w:tcBorders>
          </w:tcPr>
          <w:p w14:paraId="5D4AD4EC" w14:textId="77777777" w:rsidR="00BF46E1" w:rsidRPr="0041528A" w:rsidRDefault="00BF46E1" w:rsidP="0092045E">
            <w:pPr>
              <w:pStyle w:val="TAC"/>
            </w:pPr>
            <w:r w:rsidRPr="0041528A">
              <w:t>15</w:t>
            </w:r>
          </w:p>
        </w:tc>
        <w:tc>
          <w:tcPr>
            <w:tcW w:w="1232" w:type="dxa"/>
            <w:tcBorders>
              <w:left w:val="single" w:sz="6" w:space="0" w:color="auto"/>
              <w:right w:val="single" w:sz="6" w:space="0" w:color="auto"/>
            </w:tcBorders>
          </w:tcPr>
          <w:p w14:paraId="1AD7580C"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25996EE" w14:textId="77777777" w:rsidR="00BF46E1" w:rsidRPr="0041528A" w:rsidRDefault="00BF46E1" w:rsidP="0092045E">
            <w:pPr>
              <w:pStyle w:val="TAL"/>
            </w:pPr>
            <w:r w:rsidRPr="0041528A">
              <w:t>PROACTIVE COMMAND: RUN AT COMMAND 3.5.1</w:t>
            </w:r>
          </w:p>
        </w:tc>
        <w:tc>
          <w:tcPr>
            <w:tcW w:w="3776" w:type="dxa"/>
            <w:tcBorders>
              <w:left w:val="single" w:sz="6" w:space="0" w:color="auto"/>
              <w:right w:val="single" w:sz="6" w:space="0" w:color="auto"/>
            </w:tcBorders>
          </w:tcPr>
          <w:p w14:paraId="520008BE" w14:textId="77777777" w:rsidR="00BF46E1" w:rsidRPr="0041528A" w:rsidRDefault="00BF46E1" w:rsidP="0092045E">
            <w:pPr>
              <w:pStyle w:val="TAL"/>
            </w:pPr>
          </w:p>
        </w:tc>
      </w:tr>
      <w:tr w:rsidR="00BF46E1" w:rsidRPr="0041528A" w14:paraId="733832FA" w14:textId="77777777" w:rsidTr="00195D76">
        <w:trPr>
          <w:cantSplit/>
          <w:jc w:val="center"/>
        </w:trPr>
        <w:tc>
          <w:tcPr>
            <w:tcW w:w="737" w:type="dxa"/>
            <w:tcBorders>
              <w:left w:val="single" w:sz="6" w:space="0" w:color="auto"/>
              <w:right w:val="single" w:sz="6" w:space="0" w:color="auto"/>
            </w:tcBorders>
          </w:tcPr>
          <w:p w14:paraId="7DA3C6ED" w14:textId="77777777" w:rsidR="00BF46E1" w:rsidRPr="0041528A" w:rsidRDefault="00BF46E1" w:rsidP="0092045E">
            <w:pPr>
              <w:pStyle w:val="TAC"/>
            </w:pPr>
            <w:r w:rsidRPr="0041528A">
              <w:t>16</w:t>
            </w:r>
          </w:p>
        </w:tc>
        <w:tc>
          <w:tcPr>
            <w:tcW w:w="1232" w:type="dxa"/>
            <w:tcBorders>
              <w:left w:val="single" w:sz="6" w:space="0" w:color="auto"/>
              <w:right w:val="single" w:sz="6" w:space="0" w:color="auto"/>
            </w:tcBorders>
          </w:tcPr>
          <w:p w14:paraId="0F13608C"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756B8471" w14:textId="77777777" w:rsidR="00BF46E1" w:rsidRPr="0041528A" w:rsidRDefault="00BF46E1" w:rsidP="0092045E">
            <w:pPr>
              <w:pStyle w:val="TAL"/>
            </w:pPr>
            <w:r w:rsidRPr="0041528A">
              <w:t>Display "Run AT Command 1"</w:t>
            </w:r>
          </w:p>
        </w:tc>
        <w:tc>
          <w:tcPr>
            <w:tcW w:w="3776" w:type="dxa"/>
            <w:tcBorders>
              <w:left w:val="single" w:sz="6" w:space="0" w:color="auto"/>
              <w:right w:val="single" w:sz="6" w:space="0" w:color="auto"/>
            </w:tcBorders>
          </w:tcPr>
          <w:p w14:paraId="38C4DBFC" w14:textId="77777777" w:rsidR="00BF46E1" w:rsidRPr="0041528A" w:rsidRDefault="00BF46E1" w:rsidP="0092045E">
            <w:pPr>
              <w:pStyle w:val="TAL"/>
            </w:pPr>
            <w:r w:rsidRPr="0041528A">
              <w:t>[alpha identifier is displayed with small font size, request IMSI]</w:t>
            </w:r>
          </w:p>
        </w:tc>
      </w:tr>
      <w:tr w:rsidR="00BF46E1" w:rsidRPr="0041528A" w14:paraId="00FF60D5" w14:textId="77777777" w:rsidTr="00195D76">
        <w:trPr>
          <w:cantSplit/>
          <w:jc w:val="center"/>
        </w:trPr>
        <w:tc>
          <w:tcPr>
            <w:tcW w:w="737" w:type="dxa"/>
            <w:tcBorders>
              <w:left w:val="single" w:sz="6" w:space="0" w:color="auto"/>
              <w:right w:val="single" w:sz="6" w:space="0" w:color="auto"/>
            </w:tcBorders>
          </w:tcPr>
          <w:p w14:paraId="4E089841" w14:textId="77777777" w:rsidR="00BF46E1" w:rsidRPr="0041528A" w:rsidRDefault="00BF46E1" w:rsidP="0092045E">
            <w:pPr>
              <w:pStyle w:val="TAC"/>
            </w:pPr>
            <w:r w:rsidRPr="0041528A">
              <w:t>17</w:t>
            </w:r>
          </w:p>
        </w:tc>
        <w:tc>
          <w:tcPr>
            <w:tcW w:w="1232" w:type="dxa"/>
            <w:tcBorders>
              <w:left w:val="single" w:sz="6" w:space="0" w:color="auto"/>
              <w:right w:val="single" w:sz="6" w:space="0" w:color="auto"/>
            </w:tcBorders>
          </w:tcPr>
          <w:p w14:paraId="3AC5E422"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4CDC31E" w14:textId="77777777" w:rsidR="00BF46E1" w:rsidRPr="0041528A" w:rsidRDefault="00BF46E1" w:rsidP="0092045E">
            <w:pPr>
              <w:pStyle w:val="TAL"/>
            </w:pPr>
            <w:r w:rsidRPr="0041528A">
              <w:t>TERMINAL RESPONSE: RUN AT COMMAND 3.5.1</w:t>
            </w:r>
          </w:p>
        </w:tc>
        <w:tc>
          <w:tcPr>
            <w:tcW w:w="3776" w:type="dxa"/>
            <w:tcBorders>
              <w:left w:val="single" w:sz="6" w:space="0" w:color="auto"/>
              <w:right w:val="single" w:sz="6" w:space="0" w:color="auto"/>
            </w:tcBorders>
          </w:tcPr>
          <w:p w14:paraId="74C33CC6" w14:textId="77777777" w:rsidR="00BF46E1" w:rsidRPr="0041528A" w:rsidRDefault="00BF46E1" w:rsidP="0092045E">
            <w:pPr>
              <w:pStyle w:val="TAL"/>
            </w:pPr>
            <w:r w:rsidRPr="0041528A">
              <w:t>[Command performed successfully, AT Response containing IMSI]</w:t>
            </w:r>
          </w:p>
        </w:tc>
      </w:tr>
      <w:tr w:rsidR="00BF46E1" w:rsidRPr="0041528A" w14:paraId="230D25DA" w14:textId="77777777" w:rsidTr="00195D76">
        <w:trPr>
          <w:cantSplit/>
          <w:jc w:val="center"/>
        </w:trPr>
        <w:tc>
          <w:tcPr>
            <w:tcW w:w="737" w:type="dxa"/>
            <w:tcBorders>
              <w:left w:val="single" w:sz="6" w:space="0" w:color="auto"/>
              <w:right w:val="single" w:sz="6" w:space="0" w:color="auto"/>
            </w:tcBorders>
          </w:tcPr>
          <w:p w14:paraId="60328A3E" w14:textId="77777777" w:rsidR="00BF46E1" w:rsidRPr="0041528A" w:rsidRDefault="00BF46E1" w:rsidP="0092045E">
            <w:pPr>
              <w:pStyle w:val="TAC"/>
            </w:pPr>
            <w:r w:rsidRPr="0041528A">
              <w:t>18</w:t>
            </w:r>
          </w:p>
        </w:tc>
        <w:tc>
          <w:tcPr>
            <w:tcW w:w="1232" w:type="dxa"/>
            <w:tcBorders>
              <w:left w:val="single" w:sz="6" w:space="0" w:color="auto"/>
              <w:right w:val="single" w:sz="6" w:space="0" w:color="auto"/>
            </w:tcBorders>
          </w:tcPr>
          <w:p w14:paraId="0DEE5594"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B55C0AC"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73CD38E9" w14:textId="77777777" w:rsidR="00BF46E1" w:rsidRPr="0041528A" w:rsidRDefault="00BF46E1" w:rsidP="0092045E">
            <w:pPr>
              <w:pStyle w:val="TAL"/>
            </w:pPr>
          </w:p>
        </w:tc>
      </w:tr>
      <w:tr w:rsidR="00BF46E1" w:rsidRPr="0041528A" w14:paraId="23A10F1C" w14:textId="77777777" w:rsidTr="00195D76">
        <w:trPr>
          <w:cantSplit/>
          <w:jc w:val="center"/>
        </w:trPr>
        <w:tc>
          <w:tcPr>
            <w:tcW w:w="737" w:type="dxa"/>
            <w:tcBorders>
              <w:left w:val="single" w:sz="6" w:space="0" w:color="auto"/>
              <w:right w:val="single" w:sz="6" w:space="0" w:color="auto"/>
            </w:tcBorders>
          </w:tcPr>
          <w:p w14:paraId="4A71E28D" w14:textId="77777777" w:rsidR="00BF46E1" w:rsidRPr="0041528A" w:rsidRDefault="00BF46E1" w:rsidP="0092045E">
            <w:pPr>
              <w:pStyle w:val="TAC"/>
            </w:pPr>
            <w:r w:rsidRPr="0041528A">
              <w:t>19</w:t>
            </w:r>
          </w:p>
        </w:tc>
        <w:tc>
          <w:tcPr>
            <w:tcW w:w="1232" w:type="dxa"/>
            <w:tcBorders>
              <w:left w:val="single" w:sz="6" w:space="0" w:color="auto"/>
              <w:right w:val="single" w:sz="6" w:space="0" w:color="auto"/>
            </w:tcBorders>
          </w:tcPr>
          <w:p w14:paraId="0E0D2A92"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A26D35F" w14:textId="77777777" w:rsidR="00BF46E1" w:rsidRPr="0041528A" w:rsidRDefault="00BF46E1" w:rsidP="0092045E">
            <w:pPr>
              <w:pStyle w:val="TAL"/>
            </w:pPr>
            <w:r w:rsidRPr="0041528A">
              <w:t>PROACTIVE COMMAND PENDING: RUN AT COMMAND 3.5.3</w:t>
            </w:r>
          </w:p>
        </w:tc>
        <w:tc>
          <w:tcPr>
            <w:tcW w:w="3776" w:type="dxa"/>
            <w:tcBorders>
              <w:left w:val="single" w:sz="6" w:space="0" w:color="auto"/>
              <w:right w:val="single" w:sz="6" w:space="0" w:color="auto"/>
            </w:tcBorders>
          </w:tcPr>
          <w:p w14:paraId="2E879D0F" w14:textId="77777777" w:rsidR="00BF46E1" w:rsidRPr="0041528A" w:rsidRDefault="00BF46E1" w:rsidP="0092045E">
            <w:pPr>
              <w:pStyle w:val="TAL"/>
            </w:pPr>
          </w:p>
        </w:tc>
      </w:tr>
      <w:tr w:rsidR="00BF46E1" w:rsidRPr="0041528A" w14:paraId="4F068D5B" w14:textId="77777777" w:rsidTr="00195D76">
        <w:trPr>
          <w:cantSplit/>
          <w:jc w:val="center"/>
        </w:trPr>
        <w:tc>
          <w:tcPr>
            <w:tcW w:w="737" w:type="dxa"/>
            <w:tcBorders>
              <w:left w:val="single" w:sz="6" w:space="0" w:color="auto"/>
              <w:right w:val="single" w:sz="6" w:space="0" w:color="auto"/>
            </w:tcBorders>
          </w:tcPr>
          <w:p w14:paraId="74CD63A9" w14:textId="77777777" w:rsidR="00BF46E1" w:rsidRPr="0041528A" w:rsidRDefault="00BF46E1" w:rsidP="0092045E">
            <w:pPr>
              <w:pStyle w:val="TAC"/>
            </w:pPr>
            <w:r w:rsidRPr="0041528A">
              <w:t>20</w:t>
            </w:r>
          </w:p>
        </w:tc>
        <w:tc>
          <w:tcPr>
            <w:tcW w:w="1232" w:type="dxa"/>
            <w:tcBorders>
              <w:left w:val="single" w:sz="6" w:space="0" w:color="auto"/>
              <w:right w:val="single" w:sz="6" w:space="0" w:color="auto"/>
            </w:tcBorders>
          </w:tcPr>
          <w:p w14:paraId="067536F8"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9CA8336"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49189485" w14:textId="77777777" w:rsidR="00BF46E1" w:rsidRPr="0041528A" w:rsidRDefault="00BF46E1" w:rsidP="0092045E">
            <w:pPr>
              <w:pStyle w:val="TAL"/>
            </w:pPr>
          </w:p>
        </w:tc>
      </w:tr>
      <w:tr w:rsidR="00BF46E1" w:rsidRPr="0041528A" w14:paraId="46ED448A" w14:textId="77777777" w:rsidTr="00195D76">
        <w:trPr>
          <w:cantSplit/>
          <w:jc w:val="center"/>
        </w:trPr>
        <w:tc>
          <w:tcPr>
            <w:tcW w:w="737" w:type="dxa"/>
            <w:tcBorders>
              <w:left w:val="single" w:sz="6" w:space="0" w:color="auto"/>
              <w:right w:val="single" w:sz="6" w:space="0" w:color="auto"/>
            </w:tcBorders>
          </w:tcPr>
          <w:p w14:paraId="4969AA22" w14:textId="77777777" w:rsidR="00BF46E1" w:rsidRPr="0041528A" w:rsidRDefault="00BF46E1" w:rsidP="0092045E">
            <w:pPr>
              <w:pStyle w:val="TAC"/>
            </w:pPr>
            <w:r w:rsidRPr="0041528A">
              <w:t>21</w:t>
            </w:r>
          </w:p>
        </w:tc>
        <w:tc>
          <w:tcPr>
            <w:tcW w:w="1232" w:type="dxa"/>
            <w:tcBorders>
              <w:left w:val="single" w:sz="6" w:space="0" w:color="auto"/>
              <w:right w:val="single" w:sz="6" w:space="0" w:color="auto"/>
            </w:tcBorders>
          </w:tcPr>
          <w:p w14:paraId="75B0BE8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88A3BA1" w14:textId="77777777" w:rsidR="00BF46E1" w:rsidRPr="0041528A" w:rsidRDefault="00BF46E1" w:rsidP="0092045E">
            <w:pPr>
              <w:pStyle w:val="TAL"/>
            </w:pPr>
            <w:r w:rsidRPr="0041528A">
              <w:t>PROACTIVE COMMAND: RUN AT COMMAND 3.5.3</w:t>
            </w:r>
          </w:p>
        </w:tc>
        <w:tc>
          <w:tcPr>
            <w:tcW w:w="3776" w:type="dxa"/>
            <w:tcBorders>
              <w:left w:val="single" w:sz="6" w:space="0" w:color="auto"/>
              <w:right w:val="single" w:sz="6" w:space="0" w:color="auto"/>
            </w:tcBorders>
          </w:tcPr>
          <w:p w14:paraId="0A1E4943" w14:textId="77777777" w:rsidR="00BF46E1" w:rsidRPr="0041528A" w:rsidRDefault="00BF46E1" w:rsidP="0092045E">
            <w:pPr>
              <w:pStyle w:val="TAL"/>
            </w:pPr>
          </w:p>
        </w:tc>
      </w:tr>
      <w:tr w:rsidR="00BF46E1" w:rsidRPr="0041528A" w14:paraId="40524F57" w14:textId="77777777" w:rsidTr="00195D76">
        <w:trPr>
          <w:cantSplit/>
          <w:jc w:val="center"/>
        </w:trPr>
        <w:tc>
          <w:tcPr>
            <w:tcW w:w="737" w:type="dxa"/>
            <w:tcBorders>
              <w:left w:val="single" w:sz="6" w:space="0" w:color="auto"/>
              <w:right w:val="single" w:sz="6" w:space="0" w:color="auto"/>
            </w:tcBorders>
          </w:tcPr>
          <w:p w14:paraId="176B3AA0" w14:textId="77777777" w:rsidR="00BF46E1" w:rsidRPr="0041528A" w:rsidRDefault="00BF46E1" w:rsidP="0092045E">
            <w:pPr>
              <w:pStyle w:val="TAC"/>
            </w:pPr>
            <w:r w:rsidRPr="0041528A">
              <w:t>22</w:t>
            </w:r>
          </w:p>
        </w:tc>
        <w:tc>
          <w:tcPr>
            <w:tcW w:w="1232" w:type="dxa"/>
            <w:tcBorders>
              <w:left w:val="single" w:sz="6" w:space="0" w:color="auto"/>
              <w:right w:val="single" w:sz="6" w:space="0" w:color="auto"/>
            </w:tcBorders>
          </w:tcPr>
          <w:p w14:paraId="07B4D376"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3F210659" w14:textId="77777777" w:rsidR="00BF46E1" w:rsidRPr="0041528A" w:rsidRDefault="00BF46E1" w:rsidP="0092045E">
            <w:pPr>
              <w:pStyle w:val="TAL"/>
            </w:pPr>
            <w:r w:rsidRPr="0041528A">
              <w:t>Display "Run AT Command 3"</w:t>
            </w:r>
          </w:p>
        </w:tc>
        <w:tc>
          <w:tcPr>
            <w:tcW w:w="3776" w:type="dxa"/>
            <w:tcBorders>
              <w:left w:val="single" w:sz="6" w:space="0" w:color="auto"/>
              <w:right w:val="single" w:sz="6" w:space="0" w:color="auto"/>
            </w:tcBorders>
          </w:tcPr>
          <w:p w14:paraId="70FD4BD0" w14:textId="77777777" w:rsidR="00BF46E1" w:rsidRPr="0041528A" w:rsidRDefault="00BF46E1" w:rsidP="0092045E">
            <w:pPr>
              <w:pStyle w:val="TAL"/>
            </w:pPr>
            <w:r w:rsidRPr="0041528A">
              <w:t>[alpha identifier is displayed with normal font size, request IMSI]</w:t>
            </w:r>
          </w:p>
        </w:tc>
      </w:tr>
      <w:tr w:rsidR="00BF46E1" w:rsidRPr="0041528A" w14:paraId="49B60312" w14:textId="77777777" w:rsidTr="00195D76">
        <w:trPr>
          <w:cantSplit/>
          <w:jc w:val="center"/>
        </w:trPr>
        <w:tc>
          <w:tcPr>
            <w:tcW w:w="737" w:type="dxa"/>
            <w:tcBorders>
              <w:left w:val="single" w:sz="6" w:space="0" w:color="auto"/>
              <w:right w:val="single" w:sz="6" w:space="0" w:color="auto"/>
            </w:tcBorders>
          </w:tcPr>
          <w:p w14:paraId="30BAA249" w14:textId="77777777" w:rsidR="00BF46E1" w:rsidRPr="0041528A" w:rsidRDefault="00BF46E1" w:rsidP="0092045E">
            <w:pPr>
              <w:pStyle w:val="TAC"/>
            </w:pPr>
            <w:r w:rsidRPr="0041528A">
              <w:t>23</w:t>
            </w:r>
          </w:p>
        </w:tc>
        <w:tc>
          <w:tcPr>
            <w:tcW w:w="1232" w:type="dxa"/>
            <w:tcBorders>
              <w:left w:val="single" w:sz="6" w:space="0" w:color="auto"/>
              <w:right w:val="single" w:sz="6" w:space="0" w:color="auto"/>
            </w:tcBorders>
          </w:tcPr>
          <w:p w14:paraId="02F090A8"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1EA311B" w14:textId="77777777" w:rsidR="00BF46E1" w:rsidRPr="0041528A" w:rsidRDefault="00BF46E1" w:rsidP="0092045E">
            <w:pPr>
              <w:pStyle w:val="TAL"/>
            </w:pPr>
            <w:r w:rsidRPr="0041528A">
              <w:t>TERMINAL RESPONSE: RUN AT COMMAND 3.5.1</w:t>
            </w:r>
          </w:p>
        </w:tc>
        <w:tc>
          <w:tcPr>
            <w:tcW w:w="3776" w:type="dxa"/>
            <w:tcBorders>
              <w:left w:val="single" w:sz="6" w:space="0" w:color="auto"/>
              <w:right w:val="single" w:sz="6" w:space="0" w:color="auto"/>
            </w:tcBorders>
          </w:tcPr>
          <w:p w14:paraId="706ABBDD" w14:textId="77777777" w:rsidR="00BF46E1" w:rsidRPr="0041528A" w:rsidRDefault="00BF46E1" w:rsidP="0092045E">
            <w:pPr>
              <w:pStyle w:val="TAL"/>
            </w:pPr>
            <w:r w:rsidRPr="0041528A">
              <w:t>[Command performed successfully, AT Response containing IMSI]</w:t>
            </w:r>
          </w:p>
        </w:tc>
      </w:tr>
      <w:tr w:rsidR="00BF46E1" w:rsidRPr="0041528A" w14:paraId="653DE9BB" w14:textId="77777777" w:rsidTr="00195D76">
        <w:trPr>
          <w:cantSplit/>
          <w:jc w:val="center"/>
        </w:trPr>
        <w:tc>
          <w:tcPr>
            <w:tcW w:w="737" w:type="dxa"/>
            <w:tcBorders>
              <w:left w:val="single" w:sz="6" w:space="0" w:color="auto"/>
              <w:bottom w:val="single" w:sz="4" w:space="0" w:color="auto"/>
              <w:right w:val="single" w:sz="6" w:space="0" w:color="auto"/>
            </w:tcBorders>
          </w:tcPr>
          <w:p w14:paraId="66A0B80E" w14:textId="77777777" w:rsidR="00BF46E1" w:rsidRPr="0041528A" w:rsidRDefault="00BF46E1" w:rsidP="0092045E">
            <w:pPr>
              <w:pStyle w:val="TAC"/>
            </w:pPr>
            <w:r w:rsidRPr="0041528A">
              <w:t>24</w:t>
            </w:r>
          </w:p>
        </w:tc>
        <w:tc>
          <w:tcPr>
            <w:tcW w:w="1232" w:type="dxa"/>
            <w:tcBorders>
              <w:left w:val="single" w:sz="6" w:space="0" w:color="auto"/>
              <w:bottom w:val="single" w:sz="4" w:space="0" w:color="auto"/>
              <w:right w:val="single" w:sz="6" w:space="0" w:color="auto"/>
            </w:tcBorders>
          </w:tcPr>
          <w:p w14:paraId="3EC1EE3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30DC9ADC" w14:textId="77777777" w:rsidR="00BF46E1" w:rsidRPr="0041528A" w:rsidRDefault="00BF46E1" w:rsidP="0092045E">
            <w:pPr>
              <w:pStyle w:val="TAL"/>
            </w:pPr>
            <w:r w:rsidRPr="0041528A">
              <w:t>PROACTIVE UICC SESSION ENDED</w:t>
            </w:r>
          </w:p>
        </w:tc>
        <w:tc>
          <w:tcPr>
            <w:tcW w:w="3776" w:type="dxa"/>
            <w:tcBorders>
              <w:left w:val="single" w:sz="6" w:space="0" w:color="auto"/>
              <w:bottom w:val="single" w:sz="4" w:space="0" w:color="auto"/>
              <w:right w:val="single" w:sz="6" w:space="0" w:color="auto"/>
            </w:tcBorders>
          </w:tcPr>
          <w:p w14:paraId="1A2DAC76" w14:textId="77777777" w:rsidR="00BF46E1" w:rsidRPr="0041528A" w:rsidRDefault="00BF46E1" w:rsidP="0092045E">
            <w:pPr>
              <w:pStyle w:val="TAL"/>
            </w:pPr>
          </w:p>
        </w:tc>
      </w:tr>
    </w:tbl>
    <w:p w14:paraId="133C93FC" w14:textId="77777777" w:rsidR="00BF46E1" w:rsidRPr="0041528A" w:rsidRDefault="00BF46E1" w:rsidP="00BF46E1"/>
    <w:p w14:paraId="1605F75A" w14:textId="77777777" w:rsidR="00BF46E1" w:rsidRPr="0041528A" w:rsidRDefault="00BF46E1" w:rsidP="00BF46E1">
      <w:r w:rsidRPr="0041528A">
        <w:t>PROACTIVE COMMAND: RUN AT COMMAND 3.5.1</w:t>
      </w:r>
    </w:p>
    <w:p w14:paraId="7DEEF223" w14:textId="77777777" w:rsidR="00BF46E1" w:rsidRPr="0041528A" w:rsidRDefault="00BF46E1" w:rsidP="00BF46E1">
      <w:r w:rsidRPr="0041528A">
        <w:t>Logically:</w:t>
      </w:r>
    </w:p>
    <w:p w14:paraId="52CC1CA1" w14:textId="77777777" w:rsidR="00BF46E1" w:rsidRPr="0041528A" w:rsidRDefault="00BF46E1" w:rsidP="0041528A">
      <w:pPr>
        <w:pStyle w:val="EW"/>
      </w:pPr>
      <w:r w:rsidRPr="0041528A">
        <w:t>Command details</w:t>
      </w:r>
    </w:p>
    <w:p w14:paraId="7B732653" w14:textId="77777777" w:rsidR="00BF46E1" w:rsidRPr="0041528A" w:rsidRDefault="00BF46E1" w:rsidP="0041528A">
      <w:pPr>
        <w:pStyle w:val="EW"/>
      </w:pPr>
      <w:r w:rsidRPr="0041528A">
        <w:tab/>
        <w:t>Command number:</w:t>
      </w:r>
      <w:r w:rsidRPr="0041528A">
        <w:tab/>
        <w:t>1</w:t>
      </w:r>
    </w:p>
    <w:p w14:paraId="0B923631" w14:textId="77777777" w:rsidR="00BF46E1" w:rsidRPr="0041528A" w:rsidRDefault="00BF46E1" w:rsidP="0041528A">
      <w:pPr>
        <w:pStyle w:val="EW"/>
      </w:pPr>
      <w:r w:rsidRPr="0041528A">
        <w:tab/>
        <w:t>Command type:</w:t>
      </w:r>
      <w:r w:rsidRPr="0041528A">
        <w:tab/>
        <w:t>RUN AT COMMAND</w:t>
      </w:r>
    </w:p>
    <w:p w14:paraId="0335A8FB" w14:textId="77777777" w:rsidR="00BF46E1" w:rsidRPr="0041528A" w:rsidRDefault="00BF46E1" w:rsidP="0041528A">
      <w:pPr>
        <w:pStyle w:val="EW"/>
      </w:pPr>
      <w:r w:rsidRPr="0041528A">
        <w:tab/>
        <w:t>Command qualifier:</w:t>
      </w:r>
      <w:r w:rsidRPr="0041528A">
        <w:tab/>
        <w:t>"00"</w:t>
      </w:r>
    </w:p>
    <w:p w14:paraId="3CA05AFC" w14:textId="77777777" w:rsidR="00BF46E1" w:rsidRPr="0041528A" w:rsidRDefault="00BF46E1" w:rsidP="0041528A">
      <w:pPr>
        <w:pStyle w:val="EW"/>
      </w:pPr>
      <w:r w:rsidRPr="0041528A">
        <w:t>Device identities</w:t>
      </w:r>
    </w:p>
    <w:p w14:paraId="6ECF390F" w14:textId="77777777" w:rsidR="00BF46E1" w:rsidRPr="0041528A" w:rsidRDefault="00BF46E1" w:rsidP="0041528A">
      <w:pPr>
        <w:pStyle w:val="EW"/>
      </w:pPr>
      <w:r w:rsidRPr="0041528A">
        <w:tab/>
        <w:t>Source device:</w:t>
      </w:r>
      <w:r w:rsidRPr="0041528A">
        <w:tab/>
        <w:t>UICC</w:t>
      </w:r>
    </w:p>
    <w:p w14:paraId="1ECCD82E" w14:textId="77777777" w:rsidR="00BF46E1" w:rsidRPr="0041528A" w:rsidRDefault="00BF46E1" w:rsidP="0041528A">
      <w:pPr>
        <w:pStyle w:val="EW"/>
      </w:pPr>
      <w:r w:rsidRPr="0041528A">
        <w:tab/>
        <w:t>Destination device:</w:t>
      </w:r>
      <w:r w:rsidRPr="0041528A">
        <w:tab/>
        <w:t>ME</w:t>
      </w:r>
    </w:p>
    <w:p w14:paraId="338E2D8F" w14:textId="77777777" w:rsidR="00BF46E1" w:rsidRPr="0041528A" w:rsidRDefault="00BF46E1" w:rsidP="0041528A">
      <w:pPr>
        <w:pStyle w:val="EW"/>
      </w:pPr>
      <w:r w:rsidRPr="0041528A">
        <w:lastRenderedPageBreak/>
        <w:t>Alpha Identifier</w:t>
      </w:r>
    </w:p>
    <w:p w14:paraId="7076A069" w14:textId="77777777" w:rsidR="00BF46E1" w:rsidRPr="0041528A" w:rsidRDefault="00BF46E1" w:rsidP="0041528A">
      <w:pPr>
        <w:pStyle w:val="EW"/>
      </w:pPr>
      <w:r w:rsidRPr="0041528A">
        <w:tab/>
        <w:t>Alpha Identifier</w:t>
      </w:r>
      <w:r w:rsidRPr="0041528A">
        <w:tab/>
        <w:t>"Run AT Command 1"</w:t>
      </w:r>
    </w:p>
    <w:p w14:paraId="11F4D7B4" w14:textId="77777777" w:rsidR="00BF46E1" w:rsidRPr="0041528A" w:rsidRDefault="00BF46E1" w:rsidP="0041528A">
      <w:pPr>
        <w:pStyle w:val="EW"/>
      </w:pPr>
      <w:r w:rsidRPr="0041528A">
        <w:t>AT Command</w:t>
      </w:r>
    </w:p>
    <w:p w14:paraId="7903DC18" w14:textId="77777777" w:rsidR="00BF46E1" w:rsidRPr="0041528A" w:rsidRDefault="00BF46E1" w:rsidP="0041528A">
      <w:pPr>
        <w:pStyle w:val="EW"/>
      </w:pPr>
      <w:r w:rsidRPr="0041528A">
        <w:t>AT Command string:</w:t>
      </w:r>
      <w:r w:rsidRPr="0041528A">
        <w:tab/>
        <w:t>"AT+CIMI&lt;CR&gt;"</w:t>
      </w:r>
    </w:p>
    <w:p w14:paraId="241F7E68" w14:textId="77777777" w:rsidR="00BF46E1" w:rsidRPr="0041528A" w:rsidRDefault="00BF46E1" w:rsidP="0041528A">
      <w:pPr>
        <w:pStyle w:val="EW"/>
      </w:pPr>
      <w:r w:rsidRPr="0041528A">
        <w:t>Text Attribute</w:t>
      </w:r>
    </w:p>
    <w:p w14:paraId="67410EA8" w14:textId="77777777" w:rsidR="00BF46E1" w:rsidRPr="0041528A" w:rsidRDefault="00BF46E1" w:rsidP="0041528A">
      <w:pPr>
        <w:pStyle w:val="EW"/>
      </w:pPr>
      <w:r w:rsidRPr="0041528A">
        <w:tab/>
        <w:t>Formatting position:</w:t>
      </w:r>
      <w:r w:rsidRPr="0041528A">
        <w:tab/>
        <w:t>0</w:t>
      </w:r>
    </w:p>
    <w:p w14:paraId="45DC29AF" w14:textId="77777777" w:rsidR="00BF46E1" w:rsidRPr="0041528A" w:rsidRDefault="00BF46E1" w:rsidP="0041528A">
      <w:pPr>
        <w:pStyle w:val="EW"/>
      </w:pPr>
      <w:r w:rsidRPr="0041528A">
        <w:tab/>
        <w:t>Formatting length:</w:t>
      </w:r>
      <w:r w:rsidRPr="0041528A">
        <w:tab/>
        <w:t>16</w:t>
      </w:r>
    </w:p>
    <w:p w14:paraId="2A37F292" w14:textId="77777777" w:rsidR="00BF46E1" w:rsidRPr="0041528A" w:rsidRDefault="00BF46E1" w:rsidP="0041528A">
      <w:pPr>
        <w:pStyle w:val="EW"/>
      </w:pPr>
      <w:r w:rsidRPr="0041528A">
        <w:tab/>
        <w:t>Formatting mode:</w:t>
      </w:r>
      <w:r w:rsidRPr="0041528A">
        <w:tab/>
        <w:t>Left Alignment, Small Font, Bold Off, Italic Off, Underline Off, Strikethrough Off</w:t>
      </w:r>
    </w:p>
    <w:p w14:paraId="3F619644" w14:textId="77777777" w:rsidR="00BF46E1" w:rsidRPr="0041528A" w:rsidRDefault="00BF46E1" w:rsidP="0041528A">
      <w:pPr>
        <w:pStyle w:val="EX"/>
      </w:pPr>
      <w:r w:rsidRPr="0041528A">
        <w:tab/>
        <w:t>Colour:</w:t>
      </w:r>
      <w:r w:rsidRPr="0041528A">
        <w:tab/>
        <w:t>Dark Green Foreground, Bright Yellow Background</w:t>
      </w:r>
    </w:p>
    <w:p w14:paraId="1DCE96A2" w14:textId="77777777" w:rsidR="00BF46E1" w:rsidRPr="0041528A" w:rsidRDefault="00BF46E1" w:rsidP="00BF46E1">
      <w:r w:rsidRPr="0041528A">
        <w:t>Coding:</w:t>
      </w:r>
    </w:p>
    <w:p w14:paraId="197575D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C463BB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A372474"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07E646F"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BDFDE8D"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66699419"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B636ADB"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007435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1AFADD6"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6BACB1EC"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B329A00"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F4AE82A"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7B957E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C6DAE5A"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6C69B71" w14:textId="77777777" w:rsidR="00BF46E1" w:rsidRPr="0041528A" w:rsidRDefault="00BF46E1" w:rsidP="0092045E">
            <w:pPr>
              <w:pStyle w:val="TAC"/>
            </w:pPr>
            <w:r w:rsidRPr="0041528A">
              <w:t>85</w:t>
            </w:r>
          </w:p>
        </w:tc>
      </w:tr>
      <w:tr w:rsidR="00BF46E1" w:rsidRPr="0041528A" w14:paraId="45A5F25D" w14:textId="77777777" w:rsidTr="00195D76">
        <w:trPr>
          <w:jc w:val="center"/>
        </w:trPr>
        <w:tc>
          <w:tcPr>
            <w:tcW w:w="1134" w:type="dxa"/>
            <w:tcBorders>
              <w:top w:val="single" w:sz="4" w:space="0" w:color="auto"/>
              <w:right w:val="single" w:sz="4" w:space="0" w:color="auto"/>
            </w:tcBorders>
          </w:tcPr>
          <w:p w14:paraId="6D6D59C1"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7193A80"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DE5FDDE"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3B48FE6C"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7A5547BA"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4ADAA40"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5692083"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D10EB1A"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D18100B"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F2C80C4"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954A1F8"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ED65481"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4F748F30" w14:textId="77777777" w:rsidR="00BF46E1" w:rsidRPr="0041528A" w:rsidRDefault="00BF46E1" w:rsidP="0092045E">
            <w:pPr>
              <w:pStyle w:val="TAC"/>
            </w:pPr>
            <w:r w:rsidRPr="0041528A">
              <w:t>6D</w:t>
            </w:r>
          </w:p>
        </w:tc>
      </w:tr>
      <w:tr w:rsidR="00BF46E1" w:rsidRPr="0041528A" w14:paraId="4200A17E" w14:textId="77777777" w:rsidTr="00195D76">
        <w:trPr>
          <w:jc w:val="center"/>
        </w:trPr>
        <w:tc>
          <w:tcPr>
            <w:tcW w:w="1134" w:type="dxa"/>
            <w:tcBorders>
              <w:right w:val="single" w:sz="4" w:space="0" w:color="auto"/>
            </w:tcBorders>
          </w:tcPr>
          <w:p w14:paraId="0A4FB00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E20D902"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3D31DABF"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CA1B3FE"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282F29D"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4A234A0"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2DC98B75"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27F7DD39"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6AEEA5C0"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059B2FB"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C342750"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27D529FD"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7B8A78D" w14:textId="77777777" w:rsidR="00BF46E1" w:rsidRPr="0041528A" w:rsidRDefault="00BF46E1" w:rsidP="0092045E">
            <w:pPr>
              <w:pStyle w:val="TAC"/>
            </w:pPr>
            <w:r w:rsidRPr="0041528A">
              <w:t>49</w:t>
            </w:r>
          </w:p>
        </w:tc>
      </w:tr>
      <w:tr w:rsidR="00BF46E1" w:rsidRPr="0041528A" w14:paraId="54EA4BFA" w14:textId="77777777" w:rsidTr="00195D76">
        <w:trPr>
          <w:jc w:val="center"/>
        </w:trPr>
        <w:tc>
          <w:tcPr>
            <w:tcW w:w="1134" w:type="dxa"/>
            <w:tcBorders>
              <w:right w:val="single" w:sz="4" w:space="0" w:color="auto"/>
            </w:tcBorders>
          </w:tcPr>
          <w:p w14:paraId="2D402D60"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219841C"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77EDDD8A"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B590040"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06B80AD"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7343634"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9103C11"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EDCFD1D"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EE7306F"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5639BF35"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0069268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CF7CD7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991AEC4" w14:textId="77777777" w:rsidR="00BF46E1" w:rsidRPr="0041528A" w:rsidRDefault="00BF46E1" w:rsidP="0092045E">
            <w:pPr>
              <w:pStyle w:val="TAC"/>
            </w:pPr>
          </w:p>
        </w:tc>
      </w:tr>
    </w:tbl>
    <w:p w14:paraId="3B718731" w14:textId="77777777" w:rsidR="00BF46E1" w:rsidRPr="0041528A" w:rsidRDefault="00BF46E1" w:rsidP="00BF46E1"/>
    <w:p w14:paraId="0D5C46AF" w14:textId="77777777" w:rsidR="00BF46E1" w:rsidRPr="0041528A" w:rsidRDefault="00BF46E1" w:rsidP="00BF46E1">
      <w:r w:rsidRPr="0041528A">
        <w:t>PROACTIVE COMMAND: RUN AT COMMAND 3.5.2</w:t>
      </w:r>
    </w:p>
    <w:p w14:paraId="28105FEC" w14:textId="77777777" w:rsidR="00BF46E1" w:rsidRPr="0041528A" w:rsidRDefault="00BF46E1" w:rsidP="00BF46E1">
      <w:r w:rsidRPr="0041528A">
        <w:t>Logically:</w:t>
      </w:r>
    </w:p>
    <w:p w14:paraId="173CAAFE" w14:textId="77777777" w:rsidR="00BF46E1" w:rsidRPr="0041528A" w:rsidRDefault="00BF46E1" w:rsidP="0041528A">
      <w:pPr>
        <w:pStyle w:val="EW"/>
      </w:pPr>
      <w:r w:rsidRPr="0041528A">
        <w:t>Command details</w:t>
      </w:r>
    </w:p>
    <w:p w14:paraId="0D7885FA" w14:textId="77777777" w:rsidR="00BF46E1" w:rsidRPr="0041528A" w:rsidRDefault="00BF46E1" w:rsidP="0041528A">
      <w:pPr>
        <w:pStyle w:val="EW"/>
      </w:pPr>
      <w:r w:rsidRPr="0041528A">
        <w:tab/>
        <w:t>Command number:</w:t>
      </w:r>
      <w:r w:rsidRPr="0041528A">
        <w:tab/>
        <w:t>1</w:t>
      </w:r>
    </w:p>
    <w:p w14:paraId="63B88808" w14:textId="77777777" w:rsidR="00BF46E1" w:rsidRPr="0041528A" w:rsidRDefault="00BF46E1" w:rsidP="0041528A">
      <w:pPr>
        <w:pStyle w:val="EW"/>
      </w:pPr>
      <w:r w:rsidRPr="0041528A">
        <w:tab/>
        <w:t>Command type:</w:t>
      </w:r>
      <w:r w:rsidRPr="0041528A">
        <w:tab/>
        <w:t>RUN AT COMMAND</w:t>
      </w:r>
    </w:p>
    <w:p w14:paraId="39478E4C" w14:textId="77777777" w:rsidR="00BF46E1" w:rsidRPr="0041528A" w:rsidRDefault="00BF46E1" w:rsidP="0041528A">
      <w:pPr>
        <w:pStyle w:val="EW"/>
      </w:pPr>
      <w:r w:rsidRPr="0041528A">
        <w:tab/>
        <w:t>Command qualifier:</w:t>
      </w:r>
      <w:r w:rsidRPr="0041528A">
        <w:tab/>
        <w:t>"00"</w:t>
      </w:r>
    </w:p>
    <w:p w14:paraId="092AC8F6" w14:textId="77777777" w:rsidR="00BF46E1" w:rsidRPr="0041528A" w:rsidRDefault="00BF46E1" w:rsidP="0041528A">
      <w:pPr>
        <w:pStyle w:val="EW"/>
      </w:pPr>
      <w:r w:rsidRPr="0041528A">
        <w:t>Device identities</w:t>
      </w:r>
    </w:p>
    <w:p w14:paraId="496C468E" w14:textId="77777777" w:rsidR="00BF46E1" w:rsidRPr="0041528A" w:rsidRDefault="00BF46E1" w:rsidP="0041528A">
      <w:pPr>
        <w:pStyle w:val="EW"/>
      </w:pPr>
      <w:r w:rsidRPr="0041528A">
        <w:tab/>
        <w:t>Source device:</w:t>
      </w:r>
      <w:r w:rsidRPr="0041528A">
        <w:tab/>
        <w:t>UICC</w:t>
      </w:r>
    </w:p>
    <w:p w14:paraId="59DB9079" w14:textId="77777777" w:rsidR="00BF46E1" w:rsidRPr="0041528A" w:rsidRDefault="00BF46E1" w:rsidP="0041528A">
      <w:pPr>
        <w:pStyle w:val="EW"/>
      </w:pPr>
      <w:r w:rsidRPr="0041528A">
        <w:tab/>
        <w:t>Destination device:</w:t>
      </w:r>
      <w:r w:rsidRPr="0041528A">
        <w:tab/>
        <w:t>ME</w:t>
      </w:r>
    </w:p>
    <w:p w14:paraId="57425875" w14:textId="77777777" w:rsidR="00BF46E1" w:rsidRPr="0041528A" w:rsidRDefault="00BF46E1" w:rsidP="0041528A">
      <w:pPr>
        <w:pStyle w:val="EW"/>
      </w:pPr>
      <w:r w:rsidRPr="0041528A">
        <w:t>Alpha Identifier</w:t>
      </w:r>
    </w:p>
    <w:p w14:paraId="27486CED" w14:textId="77777777" w:rsidR="00BF46E1" w:rsidRPr="0041528A" w:rsidRDefault="00BF46E1" w:rsidP="0041528A">
      <w:pPr>
        <w:pStyle w:val="EW"/>
      </w:pPr>
      <w:r w:rsidRPr="0041528A">
        <w:tab/>
        <w:t>Alpha Identifier</w:t>
      </w:r>
      <w:r w:rsidRPr="0041528A">
        <w:tab/>
        <w:t>"Run AT Command 2"</w:t>
      </w:r>
    </w:p>
    <w:p w14:paraId="20879392" w14:textId="77777777" w:rsidR="00BF46E1" w:rsidRPr="0041528A" w:rsidRDefault="00BF46E1" w:rsidP="0041528A">
      <w:pPr>
        <w:pStyle w:val="EW"/>
      </w:pPr>
      <w:r w:rsidRPr="0041528A">
        <w:t>AT Command</w:t>
      </w:r>
    </w:p>
    <w:p w14:paraId="0C3508DB" w14:textId="77777777" w:rsidR="00BF46E1" w:rsidRPr="0041528A" w:rsidRDefault="00BF46E1" w:rsidP="0041528A">
      <w:pPr>
        <w:pStyle w:val="EW"/>
      </w:pPr>
      <w:r w:rsidRPr="0041528A">
        <w:t>AT Command string:</w:t>
      </w:r>
      <w:r w:rsidRPr="0041528A">
        <w:tab/>
        <w:t>"AT+CIMI&lt;CR&gt;"</w:t>
      </w:r>
    </w:p>
    <w:p w14:paraId="69A1719A" w14:textId="77777777" w:rsidR="00BF46E1" w:rsidRPr="0041528A" w:rsidRDefault="00BF46E1" w:rsidP="0041528A">
      <w:pPr>
        <w:pStyle w:val="EW"/>
      </w:pPr>
      <w:r w:rsidRPr="0041528A">
        <w:t>Text Attribute</w:t>
      </w:r>
    </w:p>
    <w:p w14:paraId="71901C0D" w14:textId="77777777" w:rsidR="00BF46E1" w:rsidRPr="0041528A" w:rsidRDefault="00BF46E1" w:rsidP="0041528A">
      <w:pPr>
        <w:pStyle w:val="EW"/>
      </w:pPr>
      <w:r w:rsidRPr="0041528A">
        <w:tab/>
        <w:t>Formatting position:</w:t>
      </w:r>
      <w:r w:rsidRPr="0041528A">
        <w:tab/>
        <w:t>0</w:t>
      </w:r>
    </w:p>
    <w:p w14:paraId="40910945" w14:textId="77777777" w:rsidR="00BF46E1" w:rsidRPr="0041528A" w:rsidRDefault="00BF46E1" w:rsidP="0041528A">
      <w:pPr>
        <w:pStyle w:val="EW"/>
      </w:pPr>
      <w:r w:rsidRPr="0041528A">
        <w:tab/>
        <w:t>Formatting length:</w:t>
      </w:r>
      <w:r w:rsidRPr="0041528A">
        <w:tab/>
        <w:t>16</w:t>
      </w:r>
    </w:p>
    <w:p w14:paraId="171D814C"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61F6034B" w14:textId="77777777" w:rsidR="00BF46E1" w:rsidRPr="0041528A" w:rsidRDefault="00BF46E1" w:rsidP="0041528A">
      <w:pPr>
        <w:pStyle w:val="EX"/>
      </w:pPr>
      <w:r w:rsidRPr="0041528A">
        <w:tab/>
        <w:t>Colour:</w:t>
      </w:r>
      <w:r w:rsidRPr="0041528A">
        <w:tab/>
        <w:t>Dark Green Foreground, Bright Yellow Background</w:t>
      </w:r>
    </w:p>
    <w:p w14:paraId="35E94769" w14:textId="77777777" w:rsidR="00BF46E1" w:rsidRPr="0041528A" w:rsidRDefault="00BF46E1" w:rsidP="00BF46E1">
      <w:r w:rsidRPr="0041528A">
        <w:t>Coding:</w:t>
      </w:r>
    </w:p>
    <w:p w14:paraId="516567F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8EF084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A51C931"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EA03690"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35A2362"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040C1DD4"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FE0FC78"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542791C"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22D0820"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449DB57A"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147DAEA"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CA63BCA"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050AD18"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20D3D2B"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0F09775" w14:textId="77777777" w:rsidR="00BF46E1" w:rsidRPr="0041528A" w:rsidRDefault="00BF46E1" w:rsidP="0092045E">
            <w:pPr>
              <w:pStyle w:val="TAC"/>
            </w:pPr>
            <w:r w:rsidRPr="0041528A">
              <w:t>85</w:t>
            </w:r>
          </w:p>
        </w:tc>
      </w:tr>
      <w:tr w:rsidR="00BF46E1" w:rsidRPr="0041528A" w14:paraId="03EB23CB" w14:textId="77777777" w:rsidTr="00195D76">
        <w:trPr>
          <w:jc w:val="center"/>
        </w:trPr>
        <w:tc>
          <w:tcPr>
            <w:tcW w:w="1134" w:type="dxa"/>
            <w:tcBorders>
              <w:top w:val="single" w:sz="4" w:space="0" w:color="auto"/>
              <w:right w:val="single" w:sz="4" w:space="0" w:color="auto"/>
            </w:tcBorders>
          </w:tcPr>
          <w:p w14:paraId="751E0634"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BE0DFE2"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CF99B06"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2EBCF851"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228F0BAD"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4BFB3ED"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9668143"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5C79ABF9"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2C757FB"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48720EE"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F07481D"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56671E7"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562C7E03" w14:textId="77777777" w:rsidR="00BF46E1" w:rsidRPr="0041528A" w:rsidRDefault="00BF46E1" w:rsidP="0092045E">
            <w:pPr>
              <w:pStyle w:val="TAC"/>
            </w:pPr>
            <w:r w:rsidRPr="0041528A">
              <w:t>6D</w:t>
            </w:r>
          </w:p>
        </w:tc>
      </w:tr>
      <w:tr w:rsidR="00BF46E1" w:rsidRPr="0041528A" w14:paraId="245BC8E5" w14:textId="77777777" w:rsidTr="00195D76">
        <w:trPr>
          <w:jc w:val="center"/>
        </w:trPr>
        <w:tc>
          <w:tcPr>
            <w:tcW w:w="1134" w:type="dxa"/>
            <w:tcBorders>
              <w:right w:val="single" w:sz="4" w:space="0" w:color="auto"/>
            </w:tcBorders>
          </w:tcPr>
          <w:p w14:paraId="6EC8C90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7D53124"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38CB0806"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5FFF8EC4"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A14E512"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EA4C4A6" w14:textId="77777777" w:rsidR="00BF46E1" w:rsidRPr="0041528A" w:rsidRDefault="00BF46E1" w:rsidP="0092045E">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218D75D"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1E0AFA6E"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26361A2A"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4968CB0"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E9FDDBC"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760A25B3"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E552AE7" w14:textId="77777777" w:rsidR="00BF46E1" w:rsidRPr="0041528A" w:rsidRDefault="00BF46E1" w:rsidP="0092045E">
            <w:pPr>
              <w:pStyle w:val="TAC"/>
            </w:pPr>
            <w:r w:rsidRPr="0041528A">
              <w:t>49</w:t>
            </w:r>
          </w:p>
        </w:tc>
      </w:tr>
      <w:tr w:rsidR="00BF46E1" w:rsidRPr="0041528A" w14:paraId="0434D4A3" w14:textId="77777777" w:rsidTr="00195D76">
        <w:trPr>
          <w:jc w:val="center"/>
        </w:trPr>
        <w:tc>
          <w:tcPr>
            <w:tcW w:w="1134" w:type="dxa"/>
            <w:tcBorders>
              <w:right w:val="single" w:sz="4" w:space="0" w:color="auto"/>
            </w:tcBorders>
          </w:tcPr>
          <w:p w14:paraId="7036BF19"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F4E0DFA"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707B1F3C"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E6A44E5"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DE1E806"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E8EF80F"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DCF3509"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1326F16"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6DC9083"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6A0AC30"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7CFA628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CA3FFD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A9A8032" w14:textId="77777777" w:rsidR="00BF46E1" w:rsidRPr="0041528A" w:rsidRDefault="00BF46E1" w:rsidP="0092045E">
            <w:pPr>
              <w:pStyle w:val="TAC"/>
            </w:pPr>
          </w:p>
        </w:tc>
      </w:tr>
    </w:tbl>
    <w:p w14:paraId="79CE15DA" w14:textId="77777777" w:rsidR="00BF46E1" w:rsidRPr="0041528A" w:rsidRDefault="00BF46E1" w:rsidP="00BF46E1"/>
    <w:p w14:paraId="72294594" w14:textId="77777777" w:rsidR="00BF46E1" w:rsidRPr="0041528A" w:rsidRDefault="00BF46E1" w:rsidP="00BF46E1">
      <w:r w:rsidRPr="0041528A">
        <w:t>PROACTIVE COMMAND: RUN AT COMMAND 3.5.3</w:t>
      </w:r>
    </w:p>
    <w:p w14:paraId="345F227F" w14:textId="77777777" w:rsidR="00BF46E1" w:rsidRPr="0041528A" w:rsidRDefault="00BF46E1" w:rsidP="00BF46E1">
      <w:r w:rsidRPr="0041528A">
        <w:t>Logically:</w:t>
      </w:r>
    </w:p>
    <w:p w14:paraId="40BB32FC" w14:textId="77777777" w:rsidR="00BF46E1" w:rsidRPr="0041528A" w:rsidRDefault="00BF46E1" w:rsidP="0041528A">
      <w:pPr>
        <w:pStyle w:val="EW"/>
      </w:pPr>
      <w:r w:rsidRPr="0041528A">
        <w:t>Command details</w:t>
      </w:r>
    </w:p>
    <w:p w14:paraId="689FC702" w14:textId="77777777" w:rsidR="00BF46E1" w:rsidRPr="0041528A" w:rsidRDefault="00BF46E1" w:rsidP="0041528A">
      <w:pPr>
        <w:pStyle w:val="EW"/>
      </w:pPr>
      <w:r w:rsidRPr="0041528A">
        <w:tab/>
        <w:t>Command number:</w:t>
      </w:r>
      <w:r w:rsidRPr="0041528A">
        <w:tab/>
        <w:t>1</w:t>
      </w:r>
    </w:p>
    <w:p w14:paraId="54A29348" w14:textId="77777777" w:rsidR="00BF46E1" w:rsidRPr="0041528A" w:rsidRDefault="00BF46E1" w:rsidP="0041528A">
      <w:pPr>
        <w:pStyle w:val="EW"/>
      </w:pPr>
      <w:r w:rsidRPr="0041528A">
        <w:tab/>
        <w:t>Command type:</w:t>
      </w:r>
      <w:r w:rsidRPr="0041528A">
        <w:tab/>
        <w:t>RUN AT COMMAND</w:t>
      </w:r>
    </w:p>
    <w:p w14:paraId="7BF91F26" w14:textId="77777777" w:rsidR="00BF46E1" w:rsidRPr="0041528A" w:rsidRDefault="00BF46E1" w:rsidP="0041528A">
      <w:pPr>
        <w:pStyle w:val="EW"/>
      </w:pPr>
      <w:r w:rsidRPr="0041528A">
        <w:tab/>
        <w:t>Command qualifier:</w:t>
      </w:r>
      <w:r w:rsidRPr="0041528A">
        <w:tab/>
        <w:t>"00"</w:t>
      </w:r>
    </w:p>
    <w:p w14:paraId="1F2CE786" w14:textId="77777777" w:rsidR="00BF46E1" w:rsidRPr="0041528A" w:rsidRDefault="00BF46E1" w:rsidP="0041528A">
      <w:pPr>
        <w:pStyle w:val="EW"/>
      </w:pPr>
      <w:r w:rsidRPr="0041528A">
        <w:t>Device identities</w:t>
      </w:r>
    </w:p>
    <w:p w14:paraId="18BAB6C1" w14:textId="77777777" w:rsidR="00BF46E1" w:rsidRPr="0041528A" w:rsidRDefault="00BF46E1" w:rsidP="0041528A">
      <w:pPr>
        <w:pStyle w:val="EW"/>
      </w:pPr>
      <w:r w:rsidRPr="0041528A">
        <w:tab/>
        <w:t>Source device:</w:t>
      </w:r>
      <w:r w:rsidRPr="0041528A">
        <w:tab/>
        <w:t>UICC</w:t>
      </w:r>
    </w:p>
    <w:p w14:paraId="4E01D0FF" w14:textId="77777777" w:rsidR="00BF46E1" w:rsidRPr="0041528A" w:rsidRDefault="00BF46E1" w:rsidP="0041528A">
      <w:pPr>
        <w:pStyle w:val="EW"/>
      </w:pPr>
      <w:r w:rsidRPr="0041528A">
        <w:tab/>
        <w:t>Destination device:</w:t>
      </w:r>
      <w:r w:rsidRPr="0041528A">
        <w:tab/>
        <w:t>ME</w:t>
      </w:r>
    </w:p>
    <w:p w14:paraId="36BB9A08" w14:textId="77777777" w:rsidR="00BF46E1" w:rsidRPr="0041528A" w:rsidRDefault="00BF46E1" w:rsidP="0041528A">
      <w:pPr>
        <w:pStyle w:val="EW"/>
      </w:pPr>
      <w:r w:rsidRPr="0041528A">
        <w:t>Alpha Identifier</w:t>
      </w:r>
    </w:p>
    <w:p w14:paraId="5611051D" w14:textId="77777777" w:rsidR="00BF46E1" w:rsidRPr="0041528A" w:rsidRDefault="00BF46E1" w:rsidP="0041528A">
      <w:pPr>
        <w:pStyle w:val="EW"/>
      </w:pPr>
      <w:r w:rsidRPr="0041528A">
        <w:tab/>
        <w:t>Alpha Identifier</w:t>
      </w:r>
      <w:r w:rsidRPr="0041528A">
        <w:tab/>
        <w:t>"Run AT Command 3"</w:t>
      </w:r>
    </w:p>
    <w:p w14:paraId="65FE0C10" w14:textId="77777777" w:rsidR="00BF46E1" w:rsidRPr="0041528A" w:rsidRDefault="00BF46E1" w:rsidP="0041528A">
      <w:pPr>
        <w:pStyle w:val="EW"/>
      </w:pPr>
      <w:r w:rsidRPr="0041528A">
        <w:t>AT Command</w:t>
      </w:r>
    </w:p>
    <w:p w14:paraId="5E21BC8B" w14:textId="77777777" w:rsidR="00BF46E1" w:rsidRPr="0041528A" w:rsidRDefault="00BF46E1" w:rsidP="0041528A">
      <w:pPr>
        <w:pStyle w:val="EX"/>
      </w:pPr>
      <w:r w:rsidRPr="0041528A">
        <w:lastRenderedPageBreak/>
        <w:t>AT Command string:</w:t>
      </w:r>
      <w:r w:rsidRPr="0041528A">
        <w:tab/>
        <w:t>"AT+CIMI&lt;CR&gt;"</w:t>
      </w:r>
    </w:p>
    <w:p w14:paraId="4F4B0E91" w14:textId="77777777" w:rsidR="00BF46E1" w:rsidRPr="0041528A" w:rsidRDefault="00BF46E1" w:rsidP="00BF46E1">
      <w:r w:rsidRPr="0041528A">
        <w:t>Coding:</w:t>
      </w:r>
    </w:p>
    <w:p w14:paraId="0D7AA40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7FC611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4F246E1"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D95E607"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AA66E8B" w14:textId="77777777" w:rsidR="00BF46E1" w:rsidRPr="0041528A" w:rsidRDefault="00BF46E1" w:rsidP="0092045E">
            <w:pPr>
              <w:pStyle w:val="TAC"/>
            </w:pPr>
            <w:r w:rsidRPr="0041528A">
              <w:t>25</w:t>
            </w:r>
          </w:p>
        </w:tc>
        <w:tc>
          <w:tcPr>
            <w:tcW w:w="567" w:type="dxa"/>
            <w:tcBorders>
              <w:top w:val="single" w:sz="4" w:space="0" w:color="auto"/>
              <w:left w:val="single" w:sz="4" w:space="0" w:color="auto"/>
              <w:bottom w:val="single" w:sz="4" w:space="0" w:color="auto"/>
              <w:right w:val="single" w:sz="4" w:space="0" w:color="auto"/>
            </w:tcBorders>
          </w:tcPr>
          <w:p w14:paraId="2DEB6F5D"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C1C0459"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9DFA1B3"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34B21ED"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64614907"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33B79C6"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BBB4772"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AB0A1D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53D2272"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55F66EC" w14:textId="77777777" w:rsidR="00BF46E1" w:rsidRPr="0041528A" w:rsidRDefault="00BF46E1" w:rsidP="0092045E">
            <w:pPr>
              <w:pStyle w:val="TAC"/>
            </w:pPr>
            <w:r w:rsidRPr="0041528A">
              <w:t>85</w:t>
            </w:r>
          </w:p>
        </w:tc>
      </w:tr>
      <w:tr w:rsidR="00BF46E1" w:rsidRPr="0041528A" w14:paraId="594A08B1" w14:textId="77777777" w:rsidTr="00195D76">
        <w:trPr>
          <w:jc w:val="center"/>
        </w:trPr>
        <w:tc>
          <w:tcPr>
            <w:tcW w:w="1134" w:type="dxa"/>
            <w:tcBorders>
              <w:top w:val="single" w:sz="4" w:space="0" w:color="auto"/>
              <w:right w:val="single" w:sz="4" w:space="0" w:color="auto"/>
            </w:tcBorders>
          </w:tcPr>
          <w:p w14:paraId="5824DAC3"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8E941E9"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7923DAB"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5054A189"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59C5EB7F"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8E8421A"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13CA68E"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ECE5786"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D008386"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7C28F55"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E01A00C"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F65C2F9"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7DF5C9C2" w14:textId="77777777" w:rsidR="00BF46E1" w:rsidRPr="0041528A" w:rsidRDefault="00BF46E1" w:rsidP="0092045E">
            <w:pPr>
              <w:pStyle w:val="TAC"/>
            </w:pPr>
            <w:r w:rsidRPr="0041528A">
              <w:t>6D</w:t>
            </w:r>
          </w:p>
        </w:tc>
      </w:tr>
      <w:tr w:rsidR="00BF46E1" w:rsidRPr="0041528A" w14:paraId="7EA46F74" w14:textId="77777777" w:rsidTr="00195D76">
        <w:trPr>
          <w:jc w:val="center"/>
        </w:trPr>
        <w:tc>
          <w:tcPr>
            <w:tcW w:w="1134" w:type="dxa"/>
            <w:tcBorders>
              <w:right w:val="single" w:sz="4" w:space="0" w:color="auto"/>
            </w:tcBorders>
          </w:tcPr>
          <w:p w14:paraId="083C59D4"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E4EC03B"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7E316355"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47BCB428"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D583B2C"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CE2DC41" w14:textId="77777777" w:rsidR="00BF46E1" w:rsidRPr="0041528A" w:rsidRDefault="00BF46E1" w:rsidP="0092045E">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6287837"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29989E37"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5EFA5B5A"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58F6E73"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A8D1B0E"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0253A36F"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DB18767" w14:textId="77777777" w:rsidR="00BF46E1" w:rsidRPr="0041528A" w:rsidRDefault="00BF46E1" w:rsidP="0092045E">
            <w:pPr>
              <w:pStyle w:val="TAC"/>
            </w:pPr>
            <w:r w:rsidRPr="0041528A">
              <w:t>49</w:t>
            </w:r>
          </w:p>
        </w:tc>
      </w:tr>
      <w:tr w:rsidR="00BF46E1" w:rsidRPr="0041528A" w14:paraId="220BBC2B" w14:textId="77777777" w:rsidTr="00195D76">
        <w:trPr>
          <w:jc w:val="center"/>
        </w:trPr>
        <w:tc>
          <w:tcPr>
            <w:tcW w:w="1134" w:type="dxa"/>
            <w:tcBorders>
              <w:right w:val="single" w:sz="4" w:space="0" w:color="auto"/>
            </w:tcBorders>
          </w:tcPr>
          <w:p w14:paraId="0554C1B6"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F980D4E"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274326EE"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563937C6"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6C1D936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5AD970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F88176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2F689C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711974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8E63B4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37D695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D3DFD5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E2C3C23" w14:textId="77777777" w:rsidR="00BF46E1" w:rsidRPr="0041528A" w:rsidRDefault="00BF46E1" w:rsidP="0092045E">
            <w:pPr>
              <w:pStyle w:val="TAC"/>
            </w:pPr>
          </w:p>
        </w:tc>
      </w:tr>
    </w:tbl>
    <w:p w14:paraId="373E92F7" w14:textId="77777777" w:rsidR="00BF46E1" w:rsidRPr="0041528A" w:rsidRDefault="00BF46E1" w:rsidP="00BF46E1"/>
    <w:p w14:paraId="7698E34C" w14:textId="77777777" w:rsidR="00BF46E1" w:rsidRPr="0041528A" w:rsidRDefault="00BF46E1" w:rsidP="00BF46E1">
      <w:r w:rsidRPr="0041528A">
        <w:t>TERMINAL RESPONSE: RUN AT COMMAND 3.5.1</w:t>
      </w:r>
    </w:p>
    <w:p w14:paraId="6254C515" w14:textId="77777777" w:rsidR="00BF46E1" w:rsidRPr="0041528A" w:rsidRDefault="00BF46E1" w:rsidP="00BF46E1">
      <w:r w:rsidRPr="0041528A">
        <w:t>Logically:</w:t>
      </w:r>
    </w:p>
    <w:p w14:paraId="691994D0" w14:textId="77777777" w:rsidR="00BF46E1" w:rsidRPr="0041528A" w:rsidRDefault="00BF46E1" w:rsidP="0041528A">
      <w:pPr>
        <w:pStyle w:val="EW"/>
      </w:pPr>
      <w:r w:rsidRPr="0041528A">
        <w:t>Command details</w:t>
      </w:r>
    </w:p>
    <w:p w14:paraId="156ED5C5" w14:textId="77777777" w:rsidR="00BF46E1" w:rsidRPr="0041528A" w:rsidRDefault="00BF46E1" w:rsidP="0041528A">
      <w:pPr>
        <w:pStyle w:val="EW"/>
      </w:pPr>
      <w:r w:rsidRPr="0041528A">
        <w:tab/>
        <w:t>Command number:</w:t>
      </w:r>
      <w:r w:rsidRPr="0041528A">
        <w:tab/>
        <w:t>1</w:t>
      </w:r>
    </w:p>
    <w:p w14:paraId="580B90C0" w14:textId="77777777" w:rsidR="00BF46E1" w:rsidRPr="0041528A" w:rsidRDefault="00BF46E1" w:rsidP="0041528A">
      <w:pPr>
        <w:pStyle w:val="EW"/>
      </w:pPr>
      <w:r w:rsidRPr="0041528A">
        <w:tab/>
        <w:t>Command type:</w:t>
      </w:r>
      <w:r w:rsidRPr="0041528A">
        <w:tab/>
        <w:t>RUN AT COMMAND</w:t>
      </w:r>
    </w:p>
    <w:p w14:paraId="4EBCF9B4" w14:textId="77777777" w:rsidR="00BF46E1" w:rsidRPr="0041528A" w:rsidRDefault="00BF46E1" w:rsidP="0041528A">
      <w:pPr>
        <w:pStyle w:val="EW"/>
      </w:pPr>
      <w:r w:rsidRPr="0041528A">
        <w:tab/>
        <w:t>Command qualifier:</w:t>
      </w:r>
      <w:r w:rsidRPr="0041528A">
        <w:tab/>
        <w:t>"00"</w:t>
      </w:r>
    </w:p>
    <w:p w14:paraId="42C45412" w14:textId="77777777" w:rsidR="00BF46E1" w:rsidRPr="0041528A" w:rsidRDefault="00BF46E1" w:rsidP="0041528A">
      <w:pPr>
        <w:pStyle w:val="EW"/>
      </w:pPr>
      <w:r w:rsidRPr="0041528A">
        <w:t>Device identities</w:t>
      </w:r>
    </w:p>
    <w:p w14:paraId="00D9FCAD" w14:textId="77777777" w:rsidR="00BF46E1" w:rsidRPr="0041528A" w:rsidRDefault="00BF46E1" w:rsidP="0041528A">
      <w:pPr>
        <w:pStyle w:val="EW"/>
      </w:pPr>
      <w:r w:rsidRPr="0041528A">
        <w:tab/>
        <w:t>Source device:</w:t>
      </w:r>
      <w:r w:rsidRPr="0041528A">
        <w:tab/>
        <w:t>ME</w:t>
      </w:r>
    </w:p>
    <w:p w14:paraId="45BF2CEC" w14:textId="77777777" w:rsidR="00BF46E1" w:rsidRPr="0041528A" w:rsidRDefault="00BF46E1" w:rsidP="0041528A">
      <w:pPr>
        <w:pStyle w:val="EW"/>
      </w:pPr>
      <w:r w:rsidRPr="0041528A">
        <w:tab/>
        <w:t>Destination device:</w:t>
      </w:r>
      <w:r w:rsidRPr="0041528A">
        <w:tab/>
        <w:t>UICC</w:t>
      </w:r>
    </w:p>
    <w:p w14:paraId="522B3CCA" w14:textId="77777777" w:rsidR="00BF46E1" w:rsidRPr="0041528A" w:rsidRDefault="00BF46E1" w:rsidP="0041528A">
      <w:pPr>
        <w:pStyle w:val="EW"/>
      </w:pPr>
      <w:r w:rsidRPr="0041528A">
        <w:t>Result</w:t>
      </w:r>
    </w:p>
    <w:p w14:paraId="5FC7FBA1" w14:textId="77777777" w:rsidR="00BF46E1" w:rsidRPr="0041528A" w:rsidRDefault="00BF46E1" w:rsidP="0041528A">
      <w:pPr>
        <w:pStyle w:val="EW"/>
      </w:pPr>
      <w:r w:rsidRPr="0041528A">
        <w:tab/>
        <w:t>General Result:</w:t>
      </w:r>
      <w:r w:rsidRPr="0041528A">
        <w:tab/>
        <w:t>Command performed successfully</w:t>
      </w:r>
    </w:p>
    <w:p w14:paraId="160D3F0F" w14:textId="77777777" w:rsidR="00BF46E1" w:rsidRPr="0041528A" w:rsidRDefault="00BF46E1" w:rsidP="0041528A">
      <w:pPr>
        <w:pStyle w:val="EW"/>
      </w:pPr>
      <w:r w:rsidRPr="0041528A">
        <w:t>AT Response</w:t>
      </w:r>
    </w:p>
    <w:p w14:paraId="1538E7B0" w14:textId="77777777" w:rsidR="00BF46E1" w:rsidRPr="0041528A" w:rsidRDefault="00BF46E1" w:rsidP="0041528A">
      <w:pPr>
        <w:pStyle w:val="EX"/>
      </w:pPr>
      <w:r w:rsidRPr="0041528A">
        <w:tab/>
        <w:t>AT Response string:</w:t>
      </w:r>
      <w:r w:rsidRPr="0041528A">
        <w:tab/>
        <w:t>&lt;CR&gt;&lt;LF&gt;IMSI&lt;CR&gt;&lt;LF&gt;&lt;CR&gt;&lt;LF&gt;OK&lt;CR&gt;&lt;LF&gt;</w:t>
      </w:r>
    </w:p>
    <w:p w14:paraId="431CF81F" w14:textId="77777777" w:rsidR="00BF46E1" w:rsidRPr="0041528A" w:rsidRDefault="00BF46E1" w:rsidP="00BF46E1">
      <w:r w:rsidRPr="0041528A">
        <w:t>Coding:</w:t>
      </w:r>
    </w:p>
    <w:p w14:paraId="4967850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A49BC4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367D149"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0D4B2A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AD5FE3D"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E8760FF"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AA0F3A0"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5BAF048F"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44ECE12"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E446680"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11D0DCC"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2A72806"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1B72AA5"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AEBEC2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7D0A4A9" w14:textId="77777777" w:rsidR="00BF46E1" w:rsidRPr="0041528A" w:rsidRDefault="00BF46E1" w:rsidP="0092045E">
            <w:pPr>
              <w:pStyle w:val="TAC"/>
            </w:pPr>
            <w:r w:rsidRPr="0041528A">
              <w:t>00</w:t>
            </w:r>
          </w:p>
        </w:tc>
      </w:tr>
      <w:tr w:rsidR="00BF46E1" w:rsidRPr="0041528A" w14:paraId="5F8CBF43" w14:textId="77777777" w:rsidTr="00195D76">
        <w:trPr>
          <w:jc w:val="center"/>
        </w:trPr>
        <w:tc>
          <w:tcPr>
            <w:tcW w:w="1134" w:type="dxa"/>
            <w:tcBorders>
              <w:top w:val="single" w:sz="4" w:space="0" w:color="auto"/>
              <w:right w:val="single" w:sz="4" w:space="0" w:color="auto"/>
            </w:tcBorders>
          </w:tcPr>
          <w:p w14:paraId="69C93501"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7034433" w14:textId="77777777" w:rsidR="00BF46E1" w:rsidRPr="0041528A" w:rsidRDefault="00BF46E1" w:rsidP="0092045E">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035C3465" w14:textId="77777777" w:rsidR="00BF46E1" w:rsidRPr="0041528A" w:rsidRDefault="00BF46E1" w:rsidP="0092045E">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0352AE55"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15F6A9BB"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2DA1CEA"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74940D67"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6ED324CC"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35379408"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3036BC5E"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3EE5243C"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77ABF393"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1AAC502E" w14:textId="77777777" w:rsidR="00BF46E1" w:rsidRPr="0041528A" w:rsidRDefault="00BF46E1" w:rsidP="0092045E">
            <w:pPr>
              <w:pStyle w:val="TAC"/>
            </w:pPr>
            <w:r w:rsidRPr="0041528A">
              <w:t>32</w:t>
            </w:r>
          </w:p>
        </w:tc>
      </w:tr>
      <w:tr w:rsidR="00BF46E1" w:rsidRPr="0041528A" w14:paraId="75702458" w14:textId="77777777" w:rsidTr="00195D76">
        <w:trPr>
          <w:jc w:val="center"/>
        </w:trPr>
        <w:tc>
          <w:tcPr>
            <w:tcW w:w="1134" w:type="dxa"/>
            <w:tcBorders>
              <w:right w:val="single" w:sz="4" w:space="0" w:color="auto"/>
            </w:tcBorders>
          </w:tcPr>
          <w:p w14:paraId="35926347"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BF770E3" w14:textId="77777777" w:rsidR="00BF46E1" w:rsidRPr="0041528A" w:rsidRDefault="00BF46E1" w:rsidP="0092045E">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EB282FD"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51580B89" w14:textId="77777777" w:rsidR="00BF46E1" w:rsidRPr="0041528A"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39BF68B4" w14:textId="77777777" w:rsidR="00BF46E1" w:rsidRPr="0041528A" w:rsidRDefault="00BF46E1" w:rsidP="0092045E">
            <w:pPr>
              <w:pStyle w:val="TAC"/>
            </w:pPr>
            <w:r w:rsidRPr="0041528A">
              <w:t>36</w:t>
            </w:r>
          </w:p>
        </w:tc>
        <w:tc>
          <w:tcPr>
            <w:tcW w:w="567" w:type="dxa"/>
            <w:tcBorders>
              <w:top w:val="single" w:sz="4" w:space="0" w:color="auto"/>
              <w:left w:val="single" w:sz="4" w:space="0" w:color="auto"/>
              <w:bottom w:val="single" w:sz="4" w:space="0" w:color="auto"/>
              <w:right w:val="single" w:sz="4" w:space="0" w:color="auto"/>
            </w:tcBorders>
          </w:tcPr>
          <w:p w14:paraId="7F20845F" w14:textId="77777777" w:rsidR="00BF46E1" w:rsidRPr="0041528A" w:rsidRDefault="00BF46E1" w:rsidP="0092045E">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1D833F8D" w14:textId="77777777" w:rsidR="00BF46E1" w:rsidRPr="0041528A" w:rsidRDefault="00BF46E1" w:rsidP="0092045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4F29D49F"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12CEADC8"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1DED9937"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F1B985D"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0B10945"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2BD5B9B" w14:textId="77777777" w:rsidR="00BF46E1" w:rsidRPr="0041528A" w:rsidRDefault="00BF46E1" w:rsidP="0092045E">
            <w:pPr>
              <w:pStyle w:val="TAC"/>
            </w:pPr>
            <w:r w:rsidRPr="0041528A">
              <w:t>4F</w:t>
            </w:r>
          </w:p>
        </w:tc>
      </w:tr>
      <w:tr w:rsidR="00BF46E1" w:rsidRPr="0041528A" w14:paraId="3F43935C" w14:textId="77777777" w:rsidTr="00195D76">
        <w:trPr>
          <w:jc w:val="center"/>
        </w:trPr>
        <w:tc>
          <w:tcPr>
            <w:tcW w:w="1134" w:type="dxa"/>
            <w:tcBorders>
              <w:right w:val="single" w:sz="4" w:space="0" w:color="auto"/>
            </w:tcBorders>
          </w:tcPr>
          <w:p w14:paraId="6A2F386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093D21D" w14:textId="77777777" w:rsidR="00BF46E1" w:rsidRPr="0041528A" w:rsidRDefault="00BF46E1" w:rsidP="0092045E">
            <w:pPr>
              <w:pStyle w:val="TAC"/>
            </w:pPr>
            <w:r w:rsidRPr="0041528A">
              <w:t>4B</w:t>
            </w:r>
          </w:p>
        </w:tc>
        <w:tc>
          <w:tcPr>
            <w:tcW w:w="567" w:type="dxa"/>
            <w:tcBorders>
              <w:top w:val="single" w:sz="4" w:space="0" w:color="auto"/>
              <w:left w:val="single" w:sz="4" w:space="0" w:color="auto"/>
              <w:bottom w:val="single" w:sz="4" w:space="0" w:color="auto"/>
              <w:right w:val="single" w:sz="4" w:space="0" w:color="auto"/>
            </w:tcBorders>
          </w:tcPr>
          <w:p w14:paraId="31F05E54"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6D5F9467"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6CD361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9A1082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1C31E1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566CC6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3BC2FB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57E3A1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688802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DA9C15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46B3100" w14:textId="77777777" w:rsidR="00BF46E1" w:rsidRPr="0041528A" w:rsidRDefault="00BF46E1" w:rsidP="0092045E">
            <w:pPr>
              <w:pStyle w:val="TAC"/>
            </w:pPr>
          </w:p>
        </w:tc>
      </w:tr>
    </w:tbl>
    <w:p w14:paraId="1E78F968" w14:textId="77777777" w:rsidR="00BF46E1" w:rsidRPr="0041528A" w:rsidRDefault="00BF46E1" w:rsidP="00BF46E1"/>
    <w:p w14:paraId="2204BB1D" w14:textId="77777777" w:rsidR="00BF46E1" w:rsidRPr="0041528A" w:rsidRDefault="00BF46E1" w:rsidP="00BF46E1">
      <w:pPr>
        <w:pStyle w:val="H6"/>
      </w:pPr>
      <w:r w:rsidRPr="0041528A">
        <w:t>27.22.4.23.3.5.5</w:t>
      </w:r>
      <w:r w:rsidRPr="0041528A">
        <w:tab/>
        <w:t>Test requirement</w:t>
      </w:r>
    </w:p>
    <w:p w14:paraId="2A8B0115" w14:textId="77777777" w:rsidR="00BF46E1" w:rsidRPr="0041528A" w:rsidRDefault="00BF46E1" w:rsidP="00BF46E1">
      <w:r w:rsidRPr="0041528A">
        <w:t>The ME shall operate in the manner defined in expected sequence 3.5.</w:t>
      </w:r>
    </w:p>
    <w:p w14:paraId="31B5494A" w14:textId="77777777" w:rsidR="00BF46E1" w:rsidRPr="0041528A" w:rsidRDefault="00BF46E1" w:rsidP="00BF46E1">
      <w:pPr>
        <w:pStyle w:val="H6"/>
      </w:pPr>
      <w:r w:rsidRPr="0041528A">
        <w:t>27.22.4.23.3.6</w:t>
      </w:r>
      <w:r w:rsidRPr="0041528A">
        <w:tab/>
        <w:t>RUN AT COMMAND (support of Text Attribute – Bold On)</w:t>
      </w:r>
    </w:p>
    <w:p w14:paraId="12C95A60" w14:textId="77777777" w:rsidR="00BF46E1" w:rsidRPr="0041528A" w:rsidRDefault="00BF46E1" w:rsidP="00BF46E1">
      <w:pPr>
        <w:pStyle w:val="H6"/>
      </w:pPr>
      <w:r w:rsidRPr="0041528A">
        <w:t>27.22.4.23.3.6.1</w:t>
      </w:r>
      <w:r w:rsidRPr="0041528A">
        <w:tab/>
        <w:t>Definition and applicability</w:t>
      </w:r>
    </w:p>
    <w:p w14:paraId="519CDB15" w14:textId="77777777" w:rsidR="00BF46E1" w:rsidRPr="0041528A" w:rsidRDefault="00BF46E1" w:rsidP="00BF46E1">
      <w:r w:rsidRPr="0041528A">
        <w:t>See clause 3.2.2.</w:t>
      </w:r>
    </w:p>
    <w:p w14:paraId="098D960A" w14:textId="77777777" w:rsidR="00BF46E1" w:rsidRPr="0041528A" w:rsidRDefault="00BF46E1" w:rsidP="00BF46E1">
      <w:pPr>
        <w:pStyle w:val="H6"/>
      </w:pPr>
      <w:r w:rsidRPr="0041528A">
        <w:t>27.22.4.23.3.6.2</w:t>
      </w:r>
      <w:r w:rsidRPr="0041528A">
        <w:tab/>
        <w:t>Conformance requirement</w:t>
      </w:r>
    </w:p>
    <w:p w14:paraId="17C1B635" w14:textId="77777777" w:rsidR="00BF46E1" w:rsidRPr="0041528A" w:rsidRDefault="00BF46E1" w:rsidP="00BF46E1">
      <w:r w:rsidRPr="0041528A">
        <w:t>The ME shall support the Proactive UICC: RUN AT COMMAND facility as defined in:</w:t>
      </w:r>
    </w:p>
    <w:p w14:paraId="7D77C80C" w14:textId="77777777" w:rsidR="00BF46E1" w:rsidRPr="0041528A" w:rsidRDefault="00BF46E1" w:rsidP="00BF46E1">
      <w:pPr>
        <w:pStyle w:val="B1"/>
      </w:pPr>
      <w:r w:rsidRPr="0041528A">
        <w:t>-</w:t>
      </w:r>
      <w:r w:rsidRPr="0041528A">
        <w:tab/>
        <w:t>TS 31.111 [15] clause 6.4.23, clause 6.6.23, clause 5.2, clause 6.8, clause 8.6, clause 8.7, clause 8.2, clause 8.40, clause 8.31, clause 8.41 and clause 8.70.</w:t>
      </w:r>
    </w:p>
    <w:p w14:paraId="7742686C" w14:textId="77777777" w:rsidR="00BF46E1" w:rsidRPr="0041528A" w:rsidRDefault="00BF46E1" w:rsidP="00BF46E1">
      <w:pPr>
        <w:pStyle w:val="B1"/>
      </w:pPr>
      <w:r w:rsidRPr="0041528A">
        <w:t>-</w:t>
      </w:r>
      <w:r w:rsidRPr="0041528A">
        <w:tab/>
        <w:t>TS 27.007 [18].</w:t>
      </w:r>
    </w:p>
    <w:p w14:paraId="49ACDF03" w14:textId="77777777" w:rsidR="00BF46E1" w:rsidRPr="0041528A" w:rsidRDefault="00BF46E1" w:rsidP="00BF46E1">
      <w:r w:rsidRPr="0041528A">
        <w:t>The terminal shall support the text attribute.</w:t>
      </w:r>
    </w:p>
    <w:p w14:paraId="07F43F99" w14:textId="77777777" w:rsidR="00BF46E1" w:rsidRPr="0041528A" w:rsidRDefault="00BF46E1" w:rsidP="00BF46E1">
      <w:pPr>
        <w:pStyle w:val="H6"/>
      </w:pPr>
      <w:r w:rsidRPr="0041528A">
        <w:t>27.22.4.23.3.6.3</w:t>
      </w:r>
      <w:r w:rsidRPr="0041528A">
        <w:tab/>
        <w:t>Test purpose</w:t>
      </w:r>
    </w:p>
    <w:p w14:paraId="40388B53" w14:textId="77777777" w:rsidR="00BF46E1" w:rsidRPr="0041528A" w:rsidRDefault="00BF46E1" w:rsidP="00BF46E1">
      <w:r w:rsidRPr="0041528A">
        <w:t>To verify that the ME responds to an AT Command contained within a RUN AT COMMAND with bold text attribute as though it were initiated by an attached TE, and returns an AT Response within a TERMINAL RESPONSE to the UICC.</w:t>
      </w:r>
    </w:p>
    <w:p w14:paraId="5445D893" w14:textId="77777777" w:rsidR="00BF46E1" w:rsidRPr="0041528A" w:rsidRDefault="00BF46E1" w:rsidP="00BF46E1">
      <w:pPr>
        <w:pStyle w:val="H6"/>
      </w:pPr>
      <w:r w:rsidRPr="0041528A">
        <w:lastRenderedPageBreak/>
        <w:t>27.22.4.23.3.6.4</w:t>
      </w:r>
      <w:r w:rsidRPr="0041528A">
        <w:tab/>
        <w:t>Method of test</w:t>
      </w:r>
    </w:p>
    <w:p w14:paraId="16926F0C" w14:textId="77777777" w:rsidR="00BF46E1" w:rsidRPr="0041528A" w:rsidRDefault="00BF46E1" w:rsidP="00BF46E1">
      <w:pPr>
        <w:pStyle w:val="H6"/>
      </w:pPr>
      <w:r w:rsidRPr="0041528A">
        <w:t>27.22.4.23.3.6.4.1</w:t>
      </w:r>
      <w:r w:rsidRPr="0041528A">
        <w:tab/>
        <w:t>Initial conditions</w:t>
      </w:r>
    </w:p>
    <w:p w14:paraId="0ABAEB91" w14:textId="77777777" w:rsidR="00BF46E1" w:rsidRPr="0041528A" w:rsidRDefault="00BF46E1" w:rsidP="00BF46E1">
      <w:r w:rsidRPr="0041528A">
        <w:t>The ME is connected to the USIM Simulator.</w:t>
      </w:r>
    </w:p>
    <w:p w14:paraId="3FEBC2BD" w14:textId="77777777" w:rsidR="00BF46E1" w:rsidRPr="0041528A" w:rsidRDefault="00BF46E1" w:rsidP="00BF46E1">
      <w:r w:rsidRPr="0041528A">
        <w:t>The elementary files are coded as Toolkit default.</w:t>
      </w:r>
    </w:p>
    <w:p w14:paraId="529A94D1" w14:textId="77777777" w:rsidR="00BF46E1" w:rsidRPr="0041528A" w:rsidRDefault="00BF46E1" w:rsidP="00BF46E1">
      <w:r w:rsidRPr="0041528A">
        <w:t>Prior to this test the ME shall have been powered on and performed the PROFILE DOWNLOAD procedure.</w:t>
      </w:r>
    </w:p>
    <w:p w14:paraId="0F4BECB2" w14:textId="77777777" w:rsidR="00BF46E1" w:rsidRPr="0041528A" w:rsidRDefault="00BF46E1" w:rsidP="00BF46E1">
      <w:r w:rsidRPr="0041528A">
        <w:t>Prior to the test the ME shall be connected to the TE.</w:t>
      </w:r>
    </w:p>
    <w:p w14:paraId="6EC4292D" w14:textId="77777777" w:rsidR="00BF46E1" w:rsidRPr="0041528A" w:rsidRDefault="00BF46E1" w:rsidP="00BF46E1">
      <w:r w:rsidRPr="0041528A">
        <w:t xml:space="preserve">The </w:t>
      </w:r>
      <w:r w:rsidRPr="0041528A">
        <w:rPr>
          <w:snapToGrid w:val="0"/>
          <w:lang w:eastAsia="de-DE"/>
        </w:rPr>
        <w:t>TA-TE interface is set to 8-bit operation.</w:t>
      </w:r>
    </w:p>
    <w:p w14:paraId="766C8C3F" w14:textId="77777777" w:rsidR="00BF46E1" w:rsidRPr="0041528A" w:rsidRDefault="00BF46E1" w:rsidP="00BF46E1">
      <w:pPr>
        <w:pStyle w:val="H6"/>
      </w:pPr>
      <w:r w:rsidRPr="0041528A">
        <w:lastRenderedPageBreak/>
        <w:t>27.22.4.23.3.6.4.2</w:t>
      </w:r>
      <w:r w:rsidRPr="0041528A">
        <w:tab/>
        <w:t>Procedure</w:t>
      </w:r>
    </w:p>
    <w:p w14:paraId="3D4D321E" w14:textId="77777777" w:rsidR="00BF46E1" w:rsidRPr="0041528A" w:rsidRDefault="00BF46E1" w:rsidP="00BF46E1">
      <w:pPr>
        <w:pStyle w:val="TH"/>
      </w:pPr>
      <w:r w:rsidRPr="0041528A">
        <w:t>Expected Sequence 3.6(RUN AT COMMAND, with alpha identifier presented, request IMSI, Text Attribute – Bold On)</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5600D838" w14:textId="77777777" w:rsidTr="00195D76">
        <w:trPr>
          <w:cantSplit/>
          <w:jc w:val="center"/>
        </w:trPr>
        <w:tc>
          <w:tcPr>
            <w:tcW w:w="737" w:type="dxa"/>
            <w:tcBorders>
              <w:top w:val="single" w:sz="6" w:space="0" w:color="auto"/>
              <w:left w:val="single" w:sz="6" w:space="0" w:color="auto"/>
              <w:right w:val="single" w:sz="6" w:space="0" w:color="auto"/>
            </w:tcBorders>
          </w:tcPr>
          <w:p w14:paraId="55886BA9"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6D970629"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55D455F1"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4DF1F2EA" w14:textId="77777777" w:rsidR="00BF46E1" w:rsidRPr="0041528A" w:rsidRDefault="00BF46E1" w:rsidP="0092045E">
            <w:pPr>
              <w:pStyle w:val="TAH"/>
            </w:pPr>
            <w:r w:rsidRPr="0041528A">
              <w:t>Comments</w:t>
            </w:r>
          </w:p>
        </w:tc>
      </w:tr>
      <w:tr w:rsidR="00BF46E1" w:rsidRPr="0041528A" w14:paraId="7374F478" w14:textId="77777777" w:rsidTr="00195D76">
        <w:trPr>
          <w:cantSplit/>
          <w:jc w:val="center"/>
        </w:trPr>
        <w:tc>
          <w:tcPr>
            <w:tcW w:w="737" w:type="dxa"/>
            <w:tcBorders>
              <w:top w:val="single" w:sz="6" w:space="0" w:color="auto"/>
              <w:left w:val="single" w:sz="6" w:space="0" w:color="auto"/>
              <w:right w:val="single" w:sz="6" w:space="0" w:color="auto"/>
            </w:tcBorders>
          </w:tcPr>
          <w:p w14:paraId="7973B4AE"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66E77D55"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59C0051D" w14:textId="77777777" w:rsidR="00BF46E1" w:rsidRPr="0041528A" w:rsidRDefault="00BF46E1" w:rsidP="0092045E">
            <w:pPr>
              <w:pStyle w:val="TAL"/>
            </w:pPr>
            <w:r w:rsidRPr="0041528A">
              <w:t>PROACTIVE COMMAND PENDING: RUN AT COMMAND 3.6.1</w:t>
            </w:r>
          </w:p>
        </w:tc>
        <w:tc>
          <w:tcPr>
            <w:tcW w:w="3776" w:type="dxa"/>
            <w:tcBorders>
              <w:left w:val="single" w:sz="6" w:space="0" w:color="auto"/>
              <w:right w:val="single" w:sz="6" w:space="0" w:color="auto"/>
            </w:tcBorders>
          </w:tcPr>
          <w:p w14:paraId="3690FE34" w14:textId="77777777" w:rsidR="00BF46E1" w:rsidRPr="0041528A" w:rsidRDefault="00BF46E1" w:rsidP="0092045E">
            <w:pPr>
              <w:pStyle w:val="TAL"/>
            </w:pPr>
          </w:p>
        </w:tc>
      </w:tr>
      <w:tr w:rsidR="00BF46E1" w:rsidRPr="0041528A" w14:paraId="670291F6" w14:textId="77777777" w:rsidTr="00195D76">
        <w:trPr>
          <w:cantSplit/>
          <w:jc w:val="center"/>
        </w:trPr>
        <w:tc>
          <w:tcPr>
            <w:tcW w:w="737" w:type="dxa"/>
            <w:tcBorders>
              <w:left w:val="single" w:sz="6" w:space="0" w:color="auto"/>
              <w:right w:val="single" w:sz="6" w:space="0" w:color="auto"/>
            </w:tcBorders>
          </w:tcPr>
          <w:p w14:paraId="68D388CA"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1633AE7D"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7B9A39C"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07C68C57" w14:textId="77777777" w:rsidR="00BF46E1" w:rsidRPr="0041528A" w:rsidRDefault="00BF46E1" w:rsidP="0092045E">
            <w:pPr>
              <w:pStyle w:val="TAL"/>
            </w:pPr>
          </w:p>
        </w:tc>
      </w:tr>
      <w:tr w:rsidR="00BF46E1" w:rsidRPr="0041528A" w14:paraId="26824556" w14:textId="77777777" w:rsidTr="00195D76">
        <w:trPr>
          <w:cantSplit/>
          <w:jc w:val="center"/>
        </w:trPr>
        <w:tc>
          <w:tcPr>
            <w:tcW w:w="737" w:type="dxa"/>
            <w:tcBorders>
              <w:left w:val="single" w:sz="6" w:space="0" w:color="auto"/>
              <w:right w:val="single" w:sz="6" w:space="0" w:color="auto"/>
            </w:tcBorders>
          </w:tcPr>
          <w:p w14:paraId="68A67896"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556CF3C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FCFDDBF" w14:textId="77777777" w:rsidR="00BF46E1" w:rsidRPr="0041528A" w:rsidRDefault="00BF46E1" w:rsidP="0092045E">
            <w:pPr>
              <w:pStyle w:val="TAL"/>
            </w:pPr>
            <w:r w:rsidRPr="0041528A">
              <w:t>PROACTIVE COMMAND: RUN AT COMMAND 3.6.1</w:t>
            </w:r>
          </w:p>
        </w:tc>
        <w:tc>
          <w:tcPr>
            <w:tcW w:w="3776" w:type="dxa"/>
            <w:tcBorders>
              <w:left w:val="single" w:sz="6" w:space="0" w:color="auto"/>
              <w:right w:val="single" w:sz="6" w:space="0" w:color="auto"/>
            </w:tcBorders>
          </w:tcPr>
          <w:p w14:paraId="747ACFC9" w14:textId="77777777" w:rsidR="00BF46E1" w:rsidRPr="0041528A" w:rsidRDefault="00BF46E1" w:rsidP="0092045E">
            <w:pPr>
              <w:pStyle w:val="TAL"/>
            </w:pPr>
          </w:p>
        </w:tc>
      </w:tr>
      <w:tr w:rsidR="00BF46E1" w:rsidRPr="0041528A" w14:paraId="529AA704" w14:textId="77777777" w:rsidTr="00195D76">
        <w:trPr>
          <w:cantSplit/>
          <w:jc w:val="center"/>
        </w:trPr>
        <w:tc>
          <w:tcPr>
            <w:tcW w:w="737" w:type="dxa"/>
            <w:tcBorders>
              <w:left w:val="single" w:sz="6" w:space="0" w:color="auto"/>
              <w:right w:val="single" w:sz="6" w:space="0" w:color="auto"/>
            </w:tcBorders>
          </w:tcPr>
          <w:p w14:paraId="6EAABCB2"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2715EB4E"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0EF0E5E2" w14:textId="77777777" w:rsidR="00BF46E1" w:rsidRPr="0041528A" w:rsidRDefault="00BF46E1" w:rsidP="0092045E">
            <w:pPr>
              <w:pStyle w:val="TAL"/>
            </w:pPr>
            <w:r w:rsidRPr="0041528A">
              <w:t>Display "Run AT Command 1"</w:t>
            </w:r>
          </w:p>
        </w:tc>
        <w:tc>
          <w:tcPr>
            <w:tcW w:w="3776" w:type="dxa"/>
            <w:tcBorders>
              <w:left w:val="single" w:sz="6" w:space="0" w:color="auto"/>
              <w:right w:val="single" w:sz="6" w:space="0" w:color="auto"/>
            </w:tcBorders>
          </w:tcPr>
          <w:p w14:paraId="4AAFBAB6" w14:textId="77777777" w:rsidR="00BF46E1" w:rsidRPr="0041528A" w:rsidRDefault="00BF46E1" w:rsidP="0092045E">
            <w:pPr>
              <w:pStyle w:val="TAL"/>
            </w:pPr>
            <w:r w:rsidRPr="0041528A">
              <w:t>[alpha identifier is displayed with bold on, request IMSI]</w:t>
            </w:r>
          </w:p>
        </w:tc>
      </w:tr>
      <w:tr w:rsidR="00BF46E1" w:rsidRPr="0041528A" w14:paraId="5076787B" w14:textId="77777777" w:rsidTr="00195D76">
        <w:trPr>
          <w:cantSplit/>
          <w:jc w:val="center"/>
        </w:trPr>
        <w:tc>
          <w:tcPr>
            <w:tcW w:w="737" w:type="dxa"/>
            <w:tcBorders>
              <w:left w:val="single" w:sz="6" w:space="0" w:color="auto"/>
              <w:right w:val="single" w:sz="6" w:space="0" w:color="auto"/>
            </w:tcBorders>
          </w:tcPr>
          <w:p w14:paraId="1206288F"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114EC334"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5A35FC9" w14:textId="77777777" w:rsidR="00BF46E1" w:rsidRPr="0041528A" w:rsidRDefault="00BF46E1" w:rsidP="0092045E">
            <w:pPr>
              <w:pStyle w:val="TAL"/>
            </w:pPr>
            <w:r w:rsidRPr="0041528A">
              <w:t>TERMINAL RESPONSE: RUN AT COMMAND 3.6.1</w:t>
            </w:r>
          </w:p>
        </w:tc>
        <w:tc>
          <w:tcPr>
            <w:tcW w:w="3776" w:type="dxa"/>
            <w:tcBorders>
              <w:left w:val="single" w:sz="6" w:space="0" w:color="auto"/>
              <w:right w:val="single" w:sz="6" w:space="0" w:color="auto"/>
            </w:tcBorders>
          </w:tcPr>
          <w:p w14:paraId="379E56D8" w14:textId="77777777" w:rsidR="00BF46E1" w:rsidRPr="0041528A" w:rsidRDefault="00BF46E1" w:rsidP="0092045E">
            <w:pPr>
              <w:pStyle w:val="TAL"/>
            </w:pPr>
            <w:r w:rsidRPr="0041528A">
              <w:t>[Command performed successfully, AT Response containing IMSI]</w:t>
            </w:r>
          </w:p>
        </w:tc>
      </w:tr>
      <w:tr w:rsidR="00BF46E1" w:rsidRPr="0041528A" w14:paraId="62BDE835" w14:textId="77777777" w:rsidTr="00195D76">
        <w:trPr>
          <w:cantSplit/>
          <w:jc w:val="center"/>
        </w:trPr>
        <w:tc>
          <w:tcPr>
            <w:tcW w:w="737" w:type="dxa"/>
            <w:tcBorders>
              <w:left w:val="single" w:sz="6" w:space="0" w:color="auto"/>
              <w:right w:val="single" w:sz="6" w:space="0" w:color="auto"/>
            </w:tcBorders>
          </w:tcPr>
          <w:p w14:paraId="6BF8E29E"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461AC2B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BAD592D"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1442D3A4" w14:textId="77777777" w:rsidR="00BF46E1" w:rsidRPr="0041528A" w:rsidRDefault="00BF46E1" w:rsidP="0092045E">
            <w:pPr>
              <w:pStyle w:val="TAL"/>
            </w:pPr>
          </w:p>
        </w:tc>
      </w:tr>
      <w:tr w:rsidR="00BF46E1" w:rsidRPr="0041528A" w14:paraId="0E5F3D45" w14:textId="77777777" w:rsidTr="00195D76">
        <w:trPr>
          <w:cantSplit/>
          <w:jc w:val="center"/>
        </w:trPr>
        <w:tc>
          <w:tcPr>
            <w:tcW w:w="737" w:type="dxa"/>
            <w:tcBorders>
              <w:left w:val="single" w:sz="6" w:space="0" w:color="auto"/>
              <w:right w:val="single" w:sz="6" w:space="0" w:color="auto"/>
            </w:tcBorders>
          </w:tcPr>
          <w:p w14:paraId="2A822AD9"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5EB28865"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2276210" w14:textId="77777777" w:rsidR="00BF46E1" w:rsidRPr="0041528A" w:rsidRDefault="00BF46E1" w:rsidP="0092045E">
            <w:pPr>
              <w:pStyle w:val="TAL"/>
            </w:pPr>
            <w:r w:rsidRPr="0041528A">
              <w:t>PROACTIVE COMMAND PENDING: RUN AT COMMAND 3.6.2</w:t>
            </w:r>
          </w:p>
        </w:tc>
        <w:tc>
          <w:tcPr>
            <w:tcW w:w="3776" w:type="dxa"/>
            <w:tcBorders>
              <w:left w:val="single" w:sz="6" w:space="0" w:color="auto"/>
              <w:right w:val="single" w:sz="6" w:space="0" w:color="auto"/>
            </w:tcBorders>
          </w:tcPr>
          <w:p w14:paraId="3BE9AB59" w14:textId="77777777" w:rsidR="00BF46E1" w:rsidRPr="0041528A" w:rsidRDefault="00BF46E1" w:rsidP="0092045E">
            <w:pPr>
              <w:pStyle w:val="TAL"/>
            </w:pPr>
          </w:p>
        </w:tc>
      </w:tr>
      <w:tr w:rsidR="00BF46E1" w:rsidRPr="0041528A" w14:paraId="6F57AA24" w14:textId="77777777" w:rsidTr="00195D76">
        <w:trPr>
          <w:cantSplit/>
          <w:jc w:val="center"/>
        </w:trPr>
        <w:tc>
          <w:tcPr>
            <w:tcW w:w="737" w:type="dxa"/>
            <w:tcBorders>
              <w:left w:val="single" w:sz="6" w:space="0" w:color="auto"/>
              <w:right w:val="single" w:sz="6" w:space="0" w:color="auto"/>
            </w:tcBorders>
          </w:tcPr>
          <w:p w14:paraId="76BE3291"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79A6CED9"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F5A4383"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14DCA2A1" w14:textId="77777777" w:rsidR="00BF46E1" w:rsidRPr="0041528A" w:rsidRDefault="00BF46E1" w:rsidP="0092045E">
            <w:pPr>
              <w:pStyle w:val="TAL"/>
            </w:pPr>
          </w:p>
        </w:tc>
      </w:tr>
      <w:tr w:rsidR="00BF46E1" w:rsidRPr="0041528A" w14:paraId="611862A5" w14:textId="77777777" w:rsidTr="00195D76">
        <w:trPr>
          <w:cantSplit/>
          <w:jc w:val="center"/>
        </w:trPr>
        <w:tc>
          <w:tcPr>
            <w:tcW w:w="737" w:type="dxa"/>
            <w:tcBorders>
              <w:left w:val="single" w:sz="6" w:space="0" w:color="auto"/>
              <w:right w:val="single" w:sz="6" w:space="0" w:color="auto"/>
            </w:tcBorders>
          </w:tcPr>
          <w:p w14:paraId="11271500"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235D667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1307EF4" w14:textId="77777777" w:rsidR="00BF46E1" w:rsidRPr="0041528A" w:rsidRDefault="00BF46E1" w:rsidP="0092045E">
            <w:pPr>
              <w:pStyle w:val="TAL"/>
            </w:pPr>
            <w:r w:rsidRPr="0041528A">
              <w:t>PROACTIVE COMMAND: RUN AT COMMAND 3.6.2</w:t>
            </w:r>
          </w:p>
        </w:tc>
        <w:tc>
          <w:tcPr>
            <w:tcW w:w="3776" w:type="dxa"/>
            <w:tcBorders>
              <w:left w:val="single" w:sz="6" w:space="0" w:color="auto"/>
              <w:right w:val="single" w:sz="6" w:space="0" w:color="auto"/>
            </w:tcBorders>
          </w:tcPr>
          <w:p w14:paraId="4C83386C" w14:textId="77777777" w:rsidR="00BF46E1" w:rsidRPr="0041528A" w:rsidRDefault="00BF46E1" w:rsidP="0092045E">
            <w:pPr>
              <w:pStyle w:val="TAL"/>
            </w:pPr>
          </w:p>
        </w:tc>
      </w:tr>
      <w:tr w:rsidR="00BF46E1" w:rsidRPr="0041528A" w14:paraId="43121890" w14:textId="77777777" w:rsidTr="00195D76">
        <w:trPr>
          <w:cantSplit/>
          <w:jc w:val="center"/>
        </w:trPr>
        <w:tc>
          <w:tcPr>
            <w:tcW w:w="737" w:type="dxa"/>
            <w:tcBorders>
              <w:left w:val="single" w:sz="6" w:space="0" w:color="auto"/>
              <w:right w:val="single" w:sz="6" w:space="0" w:color="auto"/>
            </w:tcBorders>
          </w:tcPr>
          <w:p w14:paraId="7F8D44DB"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69977B7E"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73698D60" w14:textId="77777777" w:rsidR="00BF46E1" w:rsidRPr="0041528A" w:rsidRDefault="00BF46E1" w:rsidP="0092045E">
            <w:pPr>
              <w:pStyle w:val="TAL"/>
            </w:pPr>
            <w:r w:rsidRPr="0041528A">
              <w:t>Display "Run AT Command 2"</w:t>
            </w:r>
          </w:p>
        </w:tc>
        <w:tc>
          <w:tcPr>
            <w:tcW w:w="3776" w:type="dxa"/>
            <w:tcBorders>
              <w:left w:val="single" w:sz="6" w:space="0" w:color="auto"/>
              <w:right w:val="single" w:sz="6" w:space="0" w:color="auto"/>
            </w:tcBorders>
          </w:tcPr>
          <w:p w14:paraId="33619EB3" w14:textId="77777777" w:rsidR="00BF46E1" w:rsidRPr="0041528A" w:rsidRDefault="00BF46E1" w:rsidP="0092045E">
            <w:pPr>
              <w:pStyle w:val="TAL"/>
            </w:pPr>
            <w:r w:rsidRPr="0041528A">
              <w:t>[alpha identifier is displayed with bold off, request IMSI]</w:t>
            </w:r>
          </w:p>
        </w:tc>
      </w:tr>
      <w:tr w:rsidR="00BF46E1" w:rsidRPr="0041528A" w14:paraId="6A32516A" w14:textId="77777777" w:rsidTr="00195D76">
        <w:trPr>
          <w:cantSplit/>
          <w:jc w:val="center"/>
        </w:trPr>
        <w:tc>
          <w:tcPr>
            <w:tcW w:w="737" w:type="dxa"/>
            <w:tcBorders>
              <w:left w:val="single" w:sz="6" w:space="0" w:color="auto"/>
              <w:right w:val="single" w:sz="6" w:space="0" w:color="auto"/>
            </w:tcBorders>
          </w:tcPr>
          <w:p w14:paraId="2845167E"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7D7CB2DE"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3E6D959" w14:textId="77777777" w:rsidR="00BF46E1" w:rsidRPr="0041528A" w:rsidRDefault="00BF46E1" w:rsidP="0092045E">
            <w:pPr>
              <w:pStyle w:val="TAL"/>
            </w:pPr>
            <w:r w:rsidRPr="0041528A">
              <w:t>TERMINAL RESPONSE: RUN AT COMMAND 3.6.1</w:t>
            </w:r>
          </w:p>
        </w:tc>
        <w:tc>
          <w:tcPr>
            <w:tcW w:w="3776" w:type="dxa"/>
            <w:tcBorders>
              <w:left w:val="single" w:sz="6" w:space="0" w:color="auto"/>
              <w:right w:val="single" w:sz="6" w:space="0" w:color="auto"/>
            </w:tcBorders>
          </w:tcPr>
          <w:p w14:paraId="3A2CF7FC" w14:textId="77777777" w:rsidR="00BF46E1" w:rsidRPr="0041528A" w:rsidRDefault="00BF46E1" w:rsidP="0092045E">
            <w:pPr>
              <w:pStyle w:val="TAL"/>
            </w:pPr>
            <w:r w:rsidRPr="0041528A">
              <w:t>[Command performed successfully, AT Response containing IMSI]</w:t>
            </w:r>
          </w:p>
        </w:tc>
      </w:tr>
      <w:tr w:rsidR="00BF46E1" w:rsidRPr="0041528A" w14:paraId="10042E5C" w14:textId="77777777" w:rsidTr="00195D76">
        <w:trPr>
          <w:cantSplit/>
          <w:jc w:val="center"/>
        </w:trPr>
        <w:tc>
          <w:tcPr>
            <w:tcW w:w="737" w:type="dxa"/>
            <w:tcBorders>
              <w:left w:val="single" w:sz="6" w:space="0" w:color="auto"/>
              <w:right w:val="single" w:sz="6" w:space="0" w:color="auto"/>
            </w:tcBorders>
          </w:tcPr>
          <w:p w14:paraId="276A4BAA" w14:textId="77777777" w:rsidR="00BF46E1" w:rsidRPr="0041528A" w:rsidRDefault="00BF46E1" w:rsidP="0092045E">
            <w:pPr>
              <w:pStyle w:val="TAC"/>
            </w:pPr>
            <w:r w:rsidRPr="0041528A">
              <w:t>12</w:t>
            </w:r>
          </w:p>
        </w:tc>
        <w:tc>
          <w:tcPr>
            <w:tcW w:w="1232" w:type="dxa"/>
            <w:tcBorders>
              <w:left w:val="single" w:sz="6" w:space="0" w:color="auto"/>
              <w:right w:val="single" w:sz="6" w:space="0" w:color="auto"/>
            </w:tcBorders>
          </w:tcPr>
          <w:p w14:paraId="33E591C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9162AAE"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32700F35" w14:textId="77777777" w:rsidR="00BF46E1" w:rsidRPr="0041528A" w:rsidRDefault="00BF46E1" w:rsidP="0092045E">
            <w:pPr>
              <w:pStyle w:val="TAL"/>
            </w:pPr>
          </w:p>
        </w:tc>
      </w:tr>
      <w:tr w:rsidR="00BF46E1" w:rsidRPr="0041528A" w14:paraId="37502EDF" w14:textId="77777777" w:rsidTr="00195D76">
        <w:trPr>
          <w:cantSplit/>
          <w:jc w:val="center"/>
        </w:trPr>
        <w:tc>
          <w:tcPr>
            <w:tcW w:w="737" w:type="dxa"/>
            <w:tcBorders>
              <w:left w:val="single" w:sz="6" w:space="0" w:color="auto"/>
              <w:right w:val="single" w:sz="6" w:space="0" w:color="auto"/>
            </w:tcBorders>
          </w:tcPr>
          <w:p w14:paraId="0B734B8D" w14:textId="77777777" w:rsidR="00BF46E1" w:rsidRPr="0041528A" w:rsidRDefault="00BF46E1" w:rsidP="0092045E">
            <w:pPr>
              <w:pStyle w:val="TAC"/>
            </w:pPr>
            <w:r w:rsidRPr="0041528A">
              <w:t>13</w:t>
            </w:r>
          </w:p>
        </w:tc>
        <w:tc>
          <w:tcPr>
            <w:tcW w:w="1232" w:type="dxa"/>
            <w:tcBorders>
              <w:left w:val="single" w:sz="6" w:space="0" w:color="auto"/>
              <w:right w:val="single" w:sz="6" w:space="0" w:color="auto"/>
            </w:tcBorders>
          </w:tcPr>
          <w:p w14:paraId="612628AD"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FF3677E" w14:textId="77777777" w:rsidR="00BF46E1" w:rsidRPr="0041528A" w:rsidRDefault="00BF46E1" w:rsidP="0092045E">
            <w:pPr>
              <w:pStyle w:val="TAL"/>
            </w:pPr>
            <w:r w:rsidRPr="0041528A">
              <w:t>PROACTIVE COMMAND PENDING: RUN AT COMMAND 3.6.1</w:t>
            </w:r>
          </w:p>
        </w:tc>
        <w:tc>
          <w:tcPr>
            <w:tcW w:w="3776" w:type="dxa"/>
            <w:tcBorders>
              <w:left w:val="single" w:sz="6" w:space="0" w:color="auto"/>
              <w:right w:val="single" w:sz="6" w:space="0" w:color="auto"/>
            </w:tcBorders>
          </w:tcPr>
          <w:p w14:paraId="07D5FCCE" w14:textId="77777777" w:rsidR="00BF46E1" w:rsidRPr="0041528A" w:rsidRDefault="00BF46E1" w:rsidP="0092045E">
            <w:pPr>
              <w:pStyle w:val="TAL"/>
            </w:pPr>
          </w:p>
        </w:tc>
      </w:tr>
      <w:tr w:rsidR="00BF46E1" w:rsidRPr="0041528A" w14:paraId="53728764" w14:textId="77777777" w:rsidTr="00195D76">
        <w:trPr>
          <w:cantSplit/>
          <w:jc w:val="center"/>
        </w:trPr>
        <w:tc>
          <w:tcPr>
            <w:tcW w:w="737" w:type="dxa"/>
            <w:tcBorders>
              <w:left w:val="single" w:sz="6" w:space="0" w:color="auto"/>
              <w:right w:val="single" w:sz="6" w:space="0" w:color="auto"/>
            </w:tcBorders>
          </w:tcPr>
          <w:p w14:paraId="1A22F828" w14:textId="77777777" w:rsidR="00BF46E1" w:rsidRPr="0041528A" w:rsidRDefault="00BF46E1" w:rsidP="0092045E">
            <w:pPr>
              <w:pStyle w:val="TAC"/>
            </w:pPr>
            <w:r w:rsidRPr="0041528A">
              <w:t>14</w:t>
            </w:r>
          </w:p>
        </w:tc>
        <w:tc>
          <w:tcPr>
            <w:tcW w:w="1232" w:type="dxa"/>
            <w:tcBorders>
              <w:left w:val="single" w:sz="6" w:space="0" w:color="auto"/>
              <w:right w:val="single" w:sz="6" w:space="0" w:color="auto"/>
            </w:tcBorders>
          </w:tcPr>
          <w:p w14:paraId="4A96D386"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73D8FFA"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2FC92A8F" w14:textId="77777777" w:rsidR="00BF46E1" w:rsidRPr="0041528A" w:rsidRDefault="00BF46E1" w:rsidP="0092045E">
            <w:pPr>
              <w:pStyle w:val="TAL"/>
            </w:pPr>
          </w:p>
        </w:tc>
      </w:tr>
      <w:tr w:rsidR="00BF46E1" w:rsidRPr="0041528A" w14:paraId="0E5FE9E6" w14:textId="77777777" w:rsidTr="00195D76">
        <w:trPr>
          <w:cantSplit/>
          <w:jc w:val="center"/>
        </w:trPr>
        <w:tc>
          <w:tcPr>
            <w:tcW w:w="737" w:type="dxa"/>
            <w:tcBorders>
              <w:left w:val="single" w:sz="6" w:space="0" w:color="auto"/>
              <w:right w:val="single" w:sz="6" w:space="0" w:color="auto"/>
            </w:tcBorders>
          </w:tcPr>
          <w:p w14:paraId="6BC0E031" w14:textId="77777777" w:rsidR="00BF46E1" w:rsidRPr="0041528A" w:rsidRDefault="00BF46E1" w:rsidP="0092045E">
            <w:pPr>
              <w:pStyle w:val="TAC"/>
            </w:pPr>
            <w:r w:rsidRPr="0041528A">
              <w:t>15</w:t>
            </w:r>
          </w:p>
        </w:tc>
        <w:tc>
          <w:tcPr>
            <w:tcW w:w="1232" w:type="dxa"/>
            <w:tcBorders>
              <w:left w:val="single" w:sz="6" w:space="0" w:color="auto"/>
              <w:right w:val="single" w:sz="6" w:space="0" w:color="auto"/>
            </w:tcBorders>
          </w:tcPr>
          <w:p w14:paraId="6165A1F9"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303B623" w14:textId="77777777" w:rsidR="00BF46E1" w:rsidRPr="0041528A" w:rsidRDefault="00BF46E1" w:rsidP="0092045E">
            <w:pPr>
              <w:pStyle w:val="TAL"/>
            </w:pPr>
            <w:r w:rsidRPr="0041528A">
              <w:t>PROACTIVE COMMAND: RUN AT COMMAND 3.6.1</w:t>
            </w:r>
          </w:p>
        </w:tc>
        <w:tc>
          <w:tcPr>
            <w:tcW w:w="3776" w:type="dxa"/>
            <w:tcBorders>
              <w:left w:val="single" w:sz="6" w:space="0" w:color="auto"/>
              <w:right w:val="single" w:sz="6" w:space="0" w:color="auto"/>
            </w:tcBorders>
          </w:tcPr>
          <w:p w14:paraId="106F06AE" w14:textId="77777777" w:rsidR="00BF46E1" w:rsidRPr="0041528A" w:rsidRDefault="00BF46E1" w:rsidP="0092045E">
            <w:pPr>
              <w:pStyle w:val="TAL"/>
            </w:pPr>
          </w:p>
        </w:tc>
      </w:tr>
      <w:tr w:rsidR="00BF46E1" w:rsidRPr="0041528A" w14:paraId="69FD196A" w14:textId="77777777" w:rsidTr="00195D76">
        <w:trPr>
          <w:cantSplit/>
          <w:jc w:val="center"/>
        </w:trPr>
        <w:tc>
          <w:tcPr>
            <w:tcW w:w="737" w:type="dxa"/>
            <w:tcBorders>
              <w:left w:val="single" w:sz="6" w:space="0" w:color="auto"/>
              <w:right w:val="single" w:sz="6" w:space="0" w:color="auto"/>
            </w:tcBorders>
          </w:tcPr>
          <w:p w14:paraId="109CE83C" w14:textId="77777777" w:rsidR="00BF46E1" w:rsidRPr="0041528A" w:rsidRDefault="00BF46E1" w:rsidP="0092045E">
            <w:pPr>
              <w:pStyle w:val="TAC"/>
            </w:pPr>
            <w:r w:rsidRPr="0041528A">
              <w:t>16</w:t>
            </w:r>
          </w:p>
        </w:tc>
        <w:tc>
          <w:tcPr>
            <w:tcW w:w="1232" w:type="dxa"/>
            <w:tcBorders>
              <w:left w:val="single" w:sz="6" w:space="0" w:color="auto"/>
              <w:right w:val="single" w:sz="6" w:space="0" w:color="auto"/>
            </w:tcBorders>
          </w:tcPr>
          <w:p w14:paraId="6E860ACE"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275965D7" w14:textId="77777777" w:rsidR="00BF46E1" w:rsidRPr="0041528A" w:rsidRDefault="00BF46E1" w:rsidP="0092045E">
            <w:pPr>
              <w:pStyle w:val="TAL"/>
            </w:pPr>
            <w:r w:rsidRPr="0041528A">
              <w:t>Display "Run AT Command 1"</w:t>
            </w:r>
          </w:p>
        </w:tc>
        <w:tc>
          <w:tcPr>
            <w:tcW w:w="3776" w:type="dxa"/>
            <w:tcBorders>
              <w:left w:val="single" w:sz="6" w:space="0" w:color="auto"/>
              <w:right w:val="single" w:sz="6" w:space="0" w:color="auto"/>
            </w:tcBorders>
          </w:tcPr>
          <w:p w14:paraId="2BA4BD40" w14:textId="77777777" w:rsidR="00BF46E1" w:rsidRPr="0041528A" w:rsidRDefault="00BF46E1" w:rsidP="0092045E">
            <w:pPr>
              <w:pStyle w:val="TAL"/>
            </w:pPr>
            <w:r w:rsidRPr="0041528A">
              <w:t>[alpha identifier is displayed with bold on, request IMSI]</w:t>
            </w:r>
          </w:p>
        </w:tc>
      </w:tr>
      <w:tr w:rsidR="00BF46E1" w:rsidRPr="0041528A" w14:paraId="62E28602" w14:textId="77777777" w:rsidTr="00195D76">
        <w:trPr>
          <w:cantSplit/>
          <w:jc w:val="center"/>
        </w:trPr>
        <w:tc>
          <w:tcPr>
            <w:tcW w:w="737" w:type="dxa"/>
            <w:tcBorders>
              <w:left w:val="single" w:sz="6" w:space="0" w:color="auto"/>
              <w:right w:val="single" w:sz="6" w:space="0" w:color="auto"/>
            </w:tcBorders>
          </w:tcPr>
          <w:p w14:paraId="2DC4D731" w14:textId="77777777" w:rsidR="00BF46E1" w:rsidRPr="0041528A" w:rsidRDefault="00BF46E1" w:rsidP="0092045E">
            <w:pPr>
              <w:pStyle w:val="TAC"/>
            </w:pPr>
            <w:r w:rsidRPr="0041528A">
              <w:t>17</w:t>
            </w:r>
          </w:p>
        </w:tc>
        <w:tc>
          <w:tcPr>
            <w:tcW w:w="1232" w:type="dxa"/>
            <w:tcBorders>
              <w:left w:val="single" w:sz="6" w:space="0" w:color="auto"/>
              <w:right w:val="single" w:sz="6" w:space="0" w:color="auto"/>
            </w:tcBorders>
          </w:tcPr>
          <w:p w14:paraId="73804AEA"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BC6E43A" w14:textId="77777777" w:rsidR="00BF46E1" w:rsidRPr="0041528A" w:rsidRDefault="00BF46E1" w:rsidP="0092045E">
            <w:pPr>
              <w:pStyle w:val="TAL"/>
            </w:pPr>
            <w:r w:rsidRPr="0041528A">
              <w:t>TERMINAL RESPONSE: RUN AT COMMAND 3.6.1</w:t>
            </w:r>
          </w:p>
        </w:tc>
        <w:tc>
          <w:tcPr>
            <w:tcW w:w="3776" w:type="dxa"/>
            <w:tcBorders>
              <w:left w:val="single" w:sz="6" w:space="0" w:color="auto"/>
              <w:right w:val="single" w:sz="6" w:space="0" w:color="auto"/>
            </w:tcBorders>
          </w:tcPr>
          <w:p w14:paraId="382E4A3B" w14:textId="77777777" w:rsidR="00BF46E1" w:rsidRPr="0041528A" w:rsidRDefault="00BF46E1" w:rsidP="0092045E">
            <w:pPr>
              <w:pStyle w:val="TAL"/>
            </w:pPr>
            <w:r w:rsidRPr="0041528A">
              <w:t>[Command performed successfully, AT Response containing IMSI]</w:t>
            </w:r>
          </w:p>
        </w:tc>
      </w:tr>
      <w:tr w:rsidR="00BF46E1" w:rsidRPr="0041528A" w14:paraId="1E25725F" w14:textId="77777777" w:rsidTr="00195D76">
        <w:trPr>
          <w:cantSplit/>
          <w:jc w:val="center"/>
        </w:trPr>
        <w:tc>
          <w:tcPr>
            <w:tcW w:w="737" w:type="dxa"/>
            <w:tcBorders>
              <w:left w:val="single" w:sz="6" w:space="0" w:color="auto"/>
              <w:right w:val="single" w:sz="6" w:space="0" w:color="auto"/>
            </w:tcBorders>
          </w:tcPr>
          <w:p w14:paraId="273BECFE" w14:textId="77777777" w:rsidR="00BF46E1" w:rsidRPr="0041528A" w:rsidRDefault="00BF46E1" w:rsidP="0092045E">
            <w:pPr>
              <w:pStyle w:val="TAC"/>
            </w:pPr>
            <w:r w:rsidRPr="0041528A">
              <w:t>18</w:t>
            </w:r>
          </w:p>
        </w:tc>
        <w:tc>
          <w:tcPr>
            <w:tcW w:w="1232" w:type="dxa"/>
            <w:tcBorders>
              <w:left w:val="single" w:sz="6" w:space="0" w:color="auto"/>
              <w:right w:val="single" w:sz="6" w:space="0" w:color="auto"/>
            </w:tcBorders>
          </w:tcPr>
          <w:p w14:paraId="40FFA63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A975814"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0B1ACC8A" w14:textId="77777777" w:rsidR="00BF46E1" w:rsidRPr="0041528A" w:rsidRDefault="00BF46E1" w:rsidP="0092045E">
            <w:pPr>
              <w:pStyle w:val="TAL"/>
            </w:pPr>
          </w:p>
        </w:tc>
      </w:tr>
      <w:tr w:rsidR="00BF46E1" w:rsidRPr="0041528A" w14:paraId="5E6C9A75" w14:textId="77777777" w:rsidTr="00195D76">
        <w:trPr>
          <w:cantSplit/>
          <w:jc w:val="center"/>
        </w:trPr>
        <w:tc>
          <w:tcPr>
            <w:tcW w:w="737" w:type="dxa"/>
            <w:tcBorders>
              <w:left w:val="single" w:sz="6" w:space="0" w:color="auto"/>
              <w:right w:val="single" w:sz="6" w:space="0" w:color="auto"/>
            </w:tcBorders>
          </w:tcPr>
          <w:p w14:paraId="1DA16EBF" w14:textId="77777777" w:rsidR="00BF46E1" w:rsidRPr="0041528A" w:rsidRDefault="00BF46E1" w:rsidP="0092045E">
            <w:pPr>
              <w:pStyle w:val="TAC"/>
            </w:pPr>
            <w:r w:rsidRPr="0041528A">
              <w:t>19</w:t>
            </w:r>
          </w:p>
        </w:tc>
        <w:tc>
          <w:tcPr>
            <w:tcW w:w="1232" w:type="dxa"/>
            <w:tcBorders>
              <w:left w:val="single" w:sz="6" w:space="0" w:color="auto"/>
              <w:right w:val="single" w:sz="6" w:space="0" w:color="auto"/>
            </w:tcBorders>
          </w:tcPr>
          <w:p w14:paraId="55224CC2"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FE7913C" w14:textId="77777777" w:rsidR="00BF46E1" w:rsidRPr="0041528A" w:rsidRDefault="00BF46E1" w:rsidP="0092045E">
            <w:pPr>
              <w:pStyle w:val="TAL"/>
            </w:pPr>
            <w:r w:rsidRPr="0041528A">
              <w:t>PROACTIVE COMMAND PENDING: RUN AT COMMAND 3.6.3</w:t>
            </w:r>
          </w:p>
        </w:tc>
        <w:tc>
          <w:tcPr>
            <w:tcW w:w="3776" w:type="dxa"/>
            <w:tcBorders>
              <w:left w:val="single" w:sz="6" w:space="0" w:color="auto"/>
              <w:right w:val="single" w:sz="6" w:space="0" w:color="auto"/>
            </w:tcBorders>
          </w:tcPr>
          <w:p w14:paraId="11BB6DB6" w14:textId="77777777" w:rsidR="00BF46E1" w:rsidRPr="0041528A" w:rsidRDefault="00BF46E1" w:rsidP="0092045E">
            <w:pPr>
              <w:pStyle w:val="TAL"/>
            </w:pPr>
          </w:p>
        </w:tc>
      </w:tr>
      <w:tr w:rsidR="00BF46E1" w:rsidRPr="0041528A" w14:paraId="70C8BCE6" w14:textId="77777777" w:rsidTr="00195D76">
        <w:trPr>
          <w:cantSplit/>
          <w:jc w:val="center"/>
        </w:trPr>
        <w:tc>
          <w:tcPr>
            <w:tcW w:w="737" w:type="dxa"/>
            <w:tcBorders>
              <w:left w:val="single" w:sz="6" w:space="0" w:color="auto"/>
              <w:right w:val="single" w:sz="6" w:space="0" w:color="auto"/>
            </w:tcBorders>
          </w:tcPr>
          <w:p w14:paraId="076E7551" w14:textId="77777777" w:rsidR="00BF46E1" w:rsidRPr="0041528A" w:rsidRDefault="00BF46E1" w:rsidP="0092045E">
            <w:pPr>
              <w:pStyle w:val="TAC"/>
            </w:pPr>
            <w:r w:rsidRPr="0041528A">
              <w:t>20</w:t>
            </w:r>
          </w:p>
        </w:tc>
        <w:tc>
          <w:tcPr>
            <w:tcW w:w="1232" w:type="dxa"/>
            <w:tcBorders>
              <w:left w:val="single" w:sz="6" w:space="0" w:color="auto"/>
              <w:right w:val="single" w:sz="6" w:space="0" w:color="auto"/>
            </w:tcBorders>
          </w:tcPr>
          <w:p w14:paraId="33974CBD"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E67BDDC"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7CEB7A88" w14:textId="77777777" w:rsidR="00BF46E1" w:rsidRPr="0041528A" w:rsidRDefault="00BF46E1" w:rsidP="0092045E">
            <w:pPr>
              <w:pStyle w:val="TAL"/>
            </w:pPr>
          </w:p>
        </w:tc>
      </w:tr>
      <w:tr w:rsidR="00BF46E1" w:rsidRPr="0041528A" w14:paraId="768E5C65" w14:textId="77777777" w:rsidTr="00195D76">
        <w:trPr>
          <w:cantSplit/>
          <w:jc w:val="center"/>
        </w:trPr>
        <w:tc>
          <w:tcPr>
            <w:tcW w:w="737" w:type="dxa"/>
            <w:tcBorders>
              <w:left w:val="single" w:sz="6" w:space="0" w:color="auto"/>
              <w:right w:val="single" w:sz="6" w:space="0" w:color="auto"/>
            </w:tcBorders>
          </w:tcPr>
          <w:p w14:paraId="6003A961" w14:textId="77777777" w:rsidR="00BF46E1" w:rsidRPr="0041528A" w:rsidRDefault="00BF46E1" w:rsidP="0092045E">
            <w:pPr>
              <w:pStyle w:val="TAC"/>
            </w:pPr>
            <w:r w:rsidRPr="0041528A">
              <w:t>21</w:t>
            </w:r>
          </w:p>
        </w:tc>
        <w:tc>
          <w:tcPr>
            <w:tcW w:w="1232" w:type="dxa"/>
            <w:tcBorders>
              <w:left w:val="single" w:sz="6" w:space="0" w:color="auto"/>
              <w:right w:val="single" w:sz="6" w:space="0" w:color="auto"/>
            </w:tcBorders>
          </w:tcPr>
          <w:p w14:paraId="0785E8C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73EC08D" w14:textId="77777777" w:rsidR="00BF46E1" w:rsidRPr="0041528A" w:rsidRDefault="00BF46E1" w:rsidP="0092045E">
            <w:pPr>
              <w:pStyle w:val="TAL"/>
            </w:pPr>
            <w:r w:rsidRPr="0041528A">
              <w:t>PROACTIVE COMMAND: RUN AT COMMAND 3.6.3</w:t>
            </w:r>
          </w:p>
        </w:tc>
        <w:tc>
          <w:tcPr>
            <w:tcW w:w="3776" w:type="dxa"/>
            <w:tcBorders>
              <w:left w:val="single" w:sz="6" w:space="0" w:color="auto"/>
              <w:right w:val="single" w:sz="6" w:space="0" w:color="auto"/>
            </w:tcBorders>
          </w:tcPr>
          <w:p w14:paraId="7D6DC0E7" w14:textId="77777777" w:rsidR="00BF46E1" w:rsidRPr="0041528A" w:rsidRDefault="00BF46E1" w:rsidP="0092045E">
            <w:pPr>
              <w:pStyle w:val="TAL"/>
            </w:pPr>
          </w:p>
        </w:tc>
      </w:tr>
      <w:tr w:rsidR="00BF46E1" w:rsidRPr="0041528A" w14:paraId="067BE8CE" w14:textId="77777777" w:rsidTr="00195D76">
        <w:trPr>
          <w:cantSplit/>
          <w:jc w:val="center"/>
        </w:trPr>
        <w:tc>
          <w:tcPr>
            <w:tcW w:w="737" w:type="dxa"/>
            <w:tcBorders>
              <w:left w:val="single" w:sz="6" w:space="0" w:color="auto"/>
              <w:right w:val="single" w:sz="6" w:space="0" w:color="auto"/>
            </w:tcBorders>
          </w:tcPr>
          <w:p w14:paraId="4E7B7FE8" w14:textId="77777777" w:rsidR="00BF46E1" w:rsidRPr="0041528A" w:rsidRDefault="00BF46E1" w:rsidP="0092045E">
            <w:pPr>
              <w:pStyle w:val="TAC"/>
            </w:pPr>
            <w:r w:rsidRPr="0041528A">
              <w:t>22</w:t>
            </w:r>
          </w:p>
        </w:tc>
        <w:tc>
          <w:tcPr>
            <w:tcW w:w="1232" w:type="dxa"/>
            <w:tcBorders>
              <w:left w:val="single" w:sz="6" w:space="0" w:color="auto"/>
              <w:right w:val="single" w:sz="6" w:space="0" w:color="auto"/>
            </w:tcBorders>
          </w:tcPr>
          <w:p w14:paraId="72E6D2CD"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1C31F56A" w14:textId="77777777" w:rsidR="00BF46E1" w:rsidRPr="0041528A" w:rsidRDefault="00BF46E1" w:rsidP="0092045E">
            <w:pPr>
              <w:pStyle w:val="TAL"/>
            </w:pPr>
            <w:r w:rsidRPr="0041528A">
              <w:t>Display "Run AT Command 3"</w:t>
            </w:r>
          </w:p>
        </w:tc>
        <w:tc>
          <w:tcPr>
            <w:tcW w:w="3776" w:type="dxa"/>
            <w:tcBorders>
              <w:left w:val="single" w:sz="6" w:space="0" w:color="auto"/>
              <w:right w:val="single" w:sz="6" w:space="0" w:color="auto"/>
            </w:tcBorders>
          </w:tcPr>
          <w:p w14:paraId="43A0AF8F" w14:textId="77777777" w:rsidR="00BF46E1" w:rsidRPr="0041528A" w:rsidRDefault="00BF46E1" w:rsidP="0092045E">
            <w:pPr>
              <w:pStyle w:val="TAL"/>
            </w:pPr>
            <w:r w:rsidRPr="0041528A">
              <w:t>[alpha identifier is displayed with bold off, request IMSI]</w:t>
            </w:r>
          </w:p>
        </w:tc>
      </w:tr>
      <w:tr w:rsidR="00BF46E1" w:rsidRPr="0041528A" w14:paraId="34B0B9AB" w14:textId="77777777" w:rsidTr="00195D76">
        <w:trPr>
          <w:cantSplit/>
          <w:jc w:val="center"/>
        </w:trPr>
        <w:tc>
          <w:tcPr>
            <w:tcW w:w="737" w:type="dxa"/>
            <w:tcBorders>
              <w:left w:val="single" w:sz="6" w:space="0" w:color="auto"/>
              <w:right w:val="single" w:sz="6" w:space="0" w:color="auto"/>
            </w:tcBorders>
          </w:tcPr>
          <w:p w14:paraId="5A9ED0DF" w14:textId="77777777" w:rsidR="00BF46E1" w:rsidRPr="0041528A" w:rsidRDefault="00BF46E1" w:rsidP="0092045E">
            <w:pPr>
              <w:pStyle w:val="TAC"/>
            </w:pPr>
            <w:r w:rsidRPr="0041528A">
              <w:t>23</w:t>
            </w:r>
          </w:p>
        </w:tc>
        <w:tc>
          <w:tcPr>
            <w:tcW w:w="1232" w:type="dxa"/>
            <w:tcBorders>
              <w:left w:val="single" w:sz="6" w:space="0" w:color="auto"/>
              <w:right w:val="single" w:sz="6" w:space="0" w:color="auto"/>
            </w:tcBorders>
          </w:tcPr>
          <w:p w14:paraId="19BFD108"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EC2E776" w14:textId="77777777" w:rsidR="00BF46E1" w:rsidRPr="0041528A" w:rsidRDefault="00BF46E1" w:rsidP="0092045E">
            <w:pPr>
              <w:pStyle w:val="TAL"/>
            </w:pPr>
            <w:r w:rsidRPr="0041528A">
              <w:t>TERMINAL RESPONSE: RUN AT COMMAND 3.6.1</w:t>
            </w:r>
          </w:p>
        </w:tc>
        <w:tc>
          <w:tcPr>
            <w:tcW w:w="3776" w:type="dxa"/>
            <w:tcBorders>
              <w:left w:val="single" w:sz="6" w:space="0" w:color="auto"/>
              <w:right w:val="single" w:sz="6" w:space="0" w:color="auto"/>
            </w:tcBorders>
          </w:tcPr>
          <w:p w14:paraId="4636859D" w14:textId="77777777" w:rsidR="00BF46E1" w:rsidRPr="0041528A" w:rsidRDefault="00BF46E1" w:rsidP="0092045E">
            <w:pPr>
              <w:pStyle w:val="TAL"/>
            </w:pPr>
            <w:r w:rsidRPr="0041528A">
              <w:t>[Command performed successfully, AT Response containing IMSI]</w:t>
            </w:r>
          </w:p>
        </w:tc>
      </w:tr>
      <w:tr w:rsidR="00BF46E1" w:rsidRPr="0041528A" w14:paraId="05A2B98B" w14:textId="77777777" w:rsidTr="00195D76">
        <w:trPr>
          <w:cantSplit/>
          <w:jc w:val="center"/>
        </w:trPr>
        <w:tc>
          <w:tcPr>
            <w:tcW w:w="737" w:type="dxa"/>
            <w:tcBorders>
              <w:left w:val="single" w:sz="6" w:space="0" w:color="auto"/>
              <w:bottom w:val="single" w:sz="4" w:space="0" w:color="auto"/>
              <w:right w:val="single" w:sz="6" w:space="0" w:color="auto"/>
            </w:tcBorders>
          </w:tcPr>
          <w:p w14:paraId="7ACFA298" w14:textId="77777777" w:rsidR="00BF46E1" w:rsidRPr="0041528A" w:rsidRDefault="00BF46E1" w:rsidP="0092045E">
            <w:pPr>
              <w:pStyle w:val="TAC"/>
            </w:pPr>
            <w:r w:rsidRPr="0041528A">
              <w:t>24</w:t>
            </w:r>
          </w:p>
        </w:tc>
        <w:tc>
          <w:tcPr>
            <w:tcW w:w="1232" w:type="dxa"/>
            <w:tcBorders>
              <w:left w:val="single" w:sz="6" w:space="0" w:color="auto"/>
              <w:bottom w:val="single" w:sz="4" w:space="0" w:color="auto"/>
              <w:right w:val="single" w:sz="6" w:space="0" w:color="auto"/>
            </w:tcBorders>
          </w:tcPr>
          <w:p w14:paraId="0A9D9A62"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5B384A23" w14:textId="77777777" w:rsidR="00BF46E1" w:rsidRPr="0041528A" w:rsidRDefault="00BF46E1" w:rsidP="0092045E">
            <w:pPr>
              <w:pStyle w:val="TAL"/>
            </w:pPr>
            <w:r w:rsidRPr="0041528A">
              <w:t>PROACTIVE UICC SESSION ENDED</w:t>
            </w:r>
          </w:p>
        </w:tc>
        <w:tc>
          <w:tcPr>
            <w:tcW w:w="3776" w:type="dxa"/>
            <w:tcBorders>
              <w:left w:val="single" w:sz="6" w:space="0" w:color="auto"/>
              <w:bottom w:val="single" w:sz="4" w:space="0" w:color="auto"/>
              <w:right w:val="single" w:sz="6" w:space="0" w:color="auto"/>
            </w:tcBorders>
          </w:tcPr>
          <w:p w14:paraId="198104D2" w14:textId="77777777" w:rsidR="00BF46E1" w:rsidRPr="0041528A" w:rsidRDefault="00BF46E1" w:rsidP="0092045E">
            <w:pPr>
              <w:pStyle w:val="TAL"/>
            </w:pPr>
          </w:p>
        </w:tc>
      </w:tr>
    </w:tbl>
    <w:p w14:paraId="4EB4C763" w14:textId="77777777" w:rsidR="00BF46E1" w:rsidRPr="0041528A" w:rsidRDefault="00BF46E1" w:rsidP="00BF46E1"/>
    <w:p w14:paraId="0851FC28" w14:textId="77777777" w:rsidR="00BF46E1" w:rsidRPr="0041528A" w:rsidRDefault="00BF46E1" w:rsidP="00BF46E1">
      <w:r w:rsidRPr="0041528A">
        <w:t>PROACTIVE COMMAND: RUN AT COMMAND 3.6.1</w:t>
      </w:r>
    </w:p>
    <w:p w14:paraId="4C43402E" w14:textId="77777777" w:rsidR="00BF46E1" w:rsidRPr="0041528A" w:rsidRDefault="00BF46E1" w:rsidP="00BF46E1">
      <w:r w:rsidRPr="0041528A">
        <w:t>Logically:</w:t>
      </w:r>
    </w:p>
    <w:p w14:paraId="4B0200A6" w14:textId="77777777" w:rsidR="00BF46E1" w:rsidRPr="0041528A" w:rsidRDefault="00BF46E1" w:rsidP="0041528A">
      <w:pPr>
        <w:pStyle w:val="EW"/>
      </w:pPr>
      <w:r w:rsidRPr="0041528A">
        <w:t>Command details</w:t>
      </w:r>
    </w:p>
    <w:p w14:paraId="26DFB546" w14:textId="77777777" w:rsidR="00BF46E1" w:rsidRPr="0041528A" w:rsidRDefault="00BF46E1" w:rsidP="0041528A">
      <w:pPr>
        <w:pStyle w:val="EW"/>
      </w:pPr>
      <w:r w:rsidRPr="0041528A">
        <w:tab/>
        <w:t>Command number:</w:t>
      </w:r>
      <w:r w:rsidRPr="0041528A">
        <w:tab/>
        <w:t>1</w:t>
      </w:r>
    </w:p>
    <w:p w14:paraId="6F3A1784" w14:textId="77777777" w:rsidR="00BF46E1" w:rsidRPr="0041528A" w:rsidRDefault="00BF46E1" w:rsidP="0041528A">
      <w:pPr>
        <w:pStyle w:val="EW"/>
      </w:pPr>
      <w:r w:rsidRPr="0041528A">
        <w:tab/>
        <w:t>Command type:</w:t>
      </w:r>
      <w:r w:rsidRPr="0041528A">
        <w:tab/>
        <w:t>RUN AT COMMAND</w:t>
      </w:r>
    </w:p>
    <w:p w14:paraId="22A52209" w14:textId="77777777" w:rsidR="00BF46E1" w:rsidRPr="0041528A" w:rsidRDefault="00BF46E1" w:rsidP="0041528A">
      <w:pPr>
        <w:pStyle w:val="EW"/>
      </w:pPr>
      <w:r w:rsidRPr="0041528A">
        <w:tab/>
        <w:t>Command qualifier:</w:t>
      </w:r>
      <w:r w:rsidRPr="0041528A">
        <w:tab/>
        <w:t>"00"</w:t>
      </w:r>
    </w:p>
    <w:p w14:paraId="34176925" w14:textId="77777777" w:rsidR="00BF46E1" w:rsidRPr="0041528A" w:rsidRDefault="00BF46E1" w:rsidP="0041528A">
      <w:pPr>
        <w:pStyle w:val="EW"/>
      </w:pPr>
      <w:r w:rsidRPr="0041528A">
        <w:t>Device identities</w:t>
      </w:r>
    </w:p>
    <w:p w14:paraId="01297AED" w14:textId="77777777" w:rsidR="00BF46E1" w:rsidRPr="0041528A" w:rsidRDefault="00BF46E1" w:rsidP="0041528A">
      <w:pPr>
        <w:pStyle w:val="EW"/>
      </w:pPr>
      <w:r w:rsidRPr="0041528A">
        <w:tab/>
        <w:t>Source device:</w:t>
      </w:r>
      <w:r w:rsidRPr="0041528A">
        <w:tab/>
        <w:t>UICC</w:t>
      </w:r>
    </w:p>
    <w:p w14:paraId="2F5D7857" w14:textId="77777777" w:rsidR="00BF46E1" w:rsidRPr="0041528A" w:rsidRDefault="00BF46E1" w:rsidP="0041528A">
      <w:pPr>
        <w:pStyle w:val="EW"/>
      </w:pPr>
      <w:r w:rsidRPr="0041528A">
        <w:tab/>
        <w:t>Destination device:</w:t>
      </w:r>
      <w:r w:rsidRPr="0041528A">
        <w:tab/>
        <w:t>ME</w:t>
      </w:r>
    </w:p>
    <w:p w14:paraId="2FDE7BD2" w14:textId="77777777" w:rsidR="00BF46E1" w:rsidRPr="0041528A" w:rsidRDefault="00BF46E1" w:rsidP="0041528A">
      <w:pPr>
        <w:pStyle w:val="EW"/>
      </w:pPr>
      <w:r w:rsidRPr="0041528A">
        <w:lastRenderedPageBreak/>
        <w:t>Alpha Identifier</w:t>
      </w:r>
    </w:p>
    <w:p w14:paraId="054100F2" w14:textId="77777777" w:rsidR="00BF46E1" w:rsidRPr="0041528A" w:rsidRDefault="00BF46E1" w:rsidP="0041528A">
      <w:pPr>
        <w:pStyle w:val="EW"/>
      </w:pPr>
      <w:r w:rsidRPr="0041528A">
        <w:tab/>
        <w:t>Alpha Identifier</w:t>
      </w:r>
      <w:r w:rsidRPr="0041528A">
        <w:tab/>
        <w:t>"Run AT Command 1"</w:t>
      </w:r>
    </w:p>
    <w:p w14:paraId="29CDF0FC" w14:textId="77777777" w:rsidR="00BF46E1" w:rsidRPr="0041528A" w:rsidRDefault="00BF46E1" w:rsidP="0041528A">
      <w:pPr>
        <w:pStyle w:val="EW"/>
      </w:pPr>
      <w:r w:rsidRPr="0041528A">
        <w:t>AT Command</w:t>
      </w:r>
    </w:p>
    <w:p w14:paraId="5CA2C40E" w14:textId="77777777" w:rsidR="00BF46E1" w:rsidRPr="0041528A" w:rsidRDefault="00BF46E1" w:rsidP="0041528A">
      <w:pPr>
        <w:pStyle w:val="EW"/>
      </w:pPr>
      <w:r w:rsidRPr="0041528A">
        <w:t>AT Command string:</w:t>
      </w:r>
      <w:r w:rsidRPr="0041528A">
        <w:tab/>
        <w:t>"AT+CIMI&lt;CR&gt;"</w:t>
      </w:r>
    </w:p>
    <w:p w14:paraId="6B4840BC" w14:textId="77777777" w:rsidR="00BF46E1" w:rsidRPr="0041528A" w:rsidRDefault="00BF46E1" w:rsidP="0041528A">
      <w:pPr>
        <w:pStyle w:val="EW"/>
      </w:pPr>
      <w:r w:rsidRPr="0041528A">
        <w:t>Text Attribute</w:t>
      </w:r>
    </w:p>
    <w:p w14:paraId="4DE8672E" w14:textId="77777777" w:rsidR="00BF46E1" w:rsidRPr="0041528A" w:rsidRDefault="00BF46E1" w:rsidP="0041528A">
      <w:pPr>
        <w:pStyle w:val="EW"/>
      </w:pPr>
      <w:r w:rsidRPr="0041528A">
        <w:tab/>
        <w:t>Formatting position:</w:t>
      </w:r>
      <w:r w:rsidRPr="0041528A">
        <w:tab/>
        <w:t>0</w:t>
      </w:r>
    </w:p>
    <w:p w14:paraId="67CB255A" w14:textId="77777777" w:rsidR="00BF46E1" w:rsidRPr="0041528A" w:rsidRDefault="00BF46E1" w:rsidP="0041528A">
      <w:pPr>
        <w:pStyle w:val="EW"/>
      </w:pPr>
      <w:r w:rsidRPr="0041528A">
        <w:tab/>
        <w:t>Formatting length:</w:t>
      </w:r>
      <w:r w:rsidRPr="0041528A">
        <w:tab/>
        <w:t>16</w:t>
      </w:r>
    </w:p>
    <w:p w14:paraId="7764DF22" w14:textId="77777777" w:rsidR="00BF46E1" w:rsidRPr="0041528A" w:rsidRDefault="00BF46E1" w:rsidP="0041528A">
      <w:pPr>
        <w:pStyle w:val="EW"/>
      </w:pPr>
      <w:r w:rsidRPr="0041528A">
        <w:tab/>
        <w:t>Formatting mode:</w:t>
      </w:r>
      <w:r w:rsidRPr="0041528A">
        <w:tab/>
        <w:t>Left Alignment, Normal Font, Bold On, Italic Off, Underline Off, Strikethrough Off</w:t>
      </w:r>
    </w:p>
    <w:p w14:paraId="73D11BB3" w14:textId="77777777" w:rsidR="00BF46E1" w:rsidRPr="0041528A" w:rsidRDefault="00BF46E1" w:rsidP="0041528A">
      <w:pPr>
        <w:pStyle w:val="EX"/>
      </w:pPr>
      <w:r w:rsidRPr="0041528A">
        <w:tab/>
        <w:t>Colour:</w:t>
      </w:r>
      <w:r w:rsidRPr="0041528A">
        <w:tab/>
        <w:t>Dark Green Foreground, Bright Yellow Background</w:t>
      </w:r>
    </w:p>
    <w:p w14:paraId="3820A813" w14:textId="77777777" w:rsidR="00BF46E1" w:rsidRPr="0041528A" w:rsidRDefault="00BF46E1" w:rsidP="00BF46E1">
      <w:r w:rsidRPr="0041528A">
        <w:t>Coding:</w:t>
      </w:r>
    </w:p>
    <w:p w14:paraId="57DCB91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59FF00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9B59F8A"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7B65875"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96C6CDB"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1F98B3B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0329EF6"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1092166"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65344B0"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437EC684"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19280BB"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C616A6A"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03C2E4F"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FC989AD"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1B3B126" w14:textId="77777777" w:rsidR="00BF46E1" w:rsidRPr="0041528A" w:rsidRDefault="00BF46E1" w:rsidP="0092045E">
            <w:pPr>
              <w:pStyle w:val="TAC"/>
            </w:pPr>
            <w:r w:rsidRPr="0041528A">
              <w:t>85</w:t>
            </w:r>
          </w:p>
        </w:tc>
      </w:tr>
      <w:tr w:rsidR="00BF46E1" w:rsidRPr="0041528A" w14:paraId="440FB784" w14:textId="77777777" w:rsidTr="00195D76">
        <w:trPr>
          <w:jc w:val="center"/>
        </w:trPr>
        <w:tc>
          <w:tcPr>
            <w:tcW w:w="1134" w:type="dxa"/>
            <w:tcBorders>
              <w:top w:val="single" w:sz="4" w:space="0" w:color="auto"/>
              <w:right w:val="single" w:sz="4" w:space="0" w:color="auto"/>
            </w:tcBorders>
          </w:tcPr>
          <w:p w14:paraId="33C7DB57"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536652F"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2D487FA"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0E715BBD"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2DD913F0"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BDEB374"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9975E1B"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F01FA1E"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9E50F3C"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38675CB"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861D678"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C6D9EC0"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346FE778" w14:textId="77777777" w:rsidR="00BF46E1" w:rsidRPr="0041528A" w:rsidRDefault="00BF46E1" w:rsidP="0092045E">
            <w:pPr>
              <w:pStyle w:val="TAC"/>
            </w:pPr>
            <w:r w:rsidRPr="0041528A">
              <w:t>6D</w:t>
            </w:r>
          </w:p>
        </w:tc>
      </w:tr>
      <w:tr w:rsidR="00BF46E1" w:rsidRPr="0041528A" w14:paraId="3F1E9154" w14:textId="77777777" w:rsidTr="00195D76">
        <w:trPr>
          <w:jc w:val="center"/>
        </w:trPr>
        <w:tc>
          <w:tcPr>
            <w:tcW w:w="1134" w:type="dxa"/>
            <w:tcBorders>
              <w:right w:val="single" w:sz="4" w:space="0" w:color="auto"/>
            </w:tcBorders>
          </w:tcPr>
          <w:p w14:paraId="2A002363"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25A5E09"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3FD66DA4"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038F569"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442B85E6"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4BCB0B4"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65D3D5A9"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0AB8A04B"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67EA264D"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CCC35A3"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13263A3"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6525519C"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3B8AF00" w14:textId="77777777" w:rsidR="00BF46E1" w:rsidRPr="0041528A" w:rsidRDefault="00BF46E1" w:rsidP="0092045E">
            <w:pPr>
              <w:pStyle w:val="TAC"/>
            </w:pPr>
            <w:r w:rsidRPr="0041528A">
              <w:t>49</w:t>
            </w:r>
          </w:p>
        </w:tc>
      </w:tr>
      <w:tr w:rsidR="00BF46E1" w:rsidRPr="0041528A" w14:paraId="6CC491C4" w14:textId="77777777" w:rsidTr="00195D76">
        <w:trPr>
          <w:jc w:val="center"/>
        </w:trPr>
        <w:tc>
          <w:tcPr>
            <w:tcW w:w="1134" w:type="dxa"/>
            <w:tcBorders>
              <w:right w:val="single" w:sz="4" w:space="0" w:color="auto"/>
            </w:tcBorders>
          </w:tcPr>
          <w:p w14:paraId="12BA26CC"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A6F2D70"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662EE68B"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04F5FED"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01FE37B"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266E477"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0576999"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47AC730"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5381D2E"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4C45604"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7B2484E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30CA87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7A840A3" w14:textId="77777777" w:rsidR="00BF46E1" w:rsidRPr="0041528A" w:rsidRDefault="00BF46E1" w:rsidP="0092045E">
            <w:pPr>
              <w:pStyle w:val="TAC"/>
            </w:pPr>
          </w:p>
        </w:tc>
      </w:tr>
    </w:tbl>
    <w:p w14:paraId="4C190344" w14:textId="77777777" w:rsidR="00BF46E1" w:rsidRPr="0041528A" w:rsidRDefault="00BF46E1" w:rsidP="00BF46E1"/>
    <w:p w14:paraId="769F134E" w14:textId="77777777" w:rsidR="00BF46E1" w:rsidRPr="0041528A" w:rsidRDefault="00BF46E1" w:rsidP="00BF46E1">
      <w:r w:rsidRPr="0041528A">
        <w:t>PROACTIVE COMMAND: RUN AT COMMAND 3.6.2</w:t>
      </w:r>
    </w:p>
    <w:p w14:paraId="4FB47BBD" w14:textId="77777777" w:rsidR="00BF46E1" w:rsidRPr="0041528A" w:rsidRDefault="00BF46E1" w:rsidP="00BF46E1">
      <w:r w:rsidRPr="0041528A">
        <w:t>Logically:</w:t>
      </w:r>
    </w:p>
    <w:p w14:paraId="59FBEAC9" w14:textId="77777777" w:rsidR="00BF46E1" w:rsidRPr="0041528A" w:rsidRDefault="00BF46E1" w:rsidP="0041528A">
      <w:pPr>
        <w:pStyle w:val="EW"/>
      </w:pPr>
      <w:r w:rsidRPr="0041528A">
        <w:t>Command details</w:t>
      </w:r>
    </w:p>
    <w:p w14:paraId="306AF4CA" w14:textId="77777777" w:rsidR="00BF46E1" w:rsidRPr="0041528A" w:rsidRDefault="00BF46E1" w:rsidP="0041528A">
      <w:pPr>
        <w:pStyle w:val="EW"/>
      </w:pPr>
      <w:r w:rsidRPr="0041528A">
        <w:tab/>
        <w:t>Command number:</w:t>
      </w:r>
      <w:r w:rsidRPr="0041528A">
        <w:tab/>
        <w:t>1</w:t>
      </w:r>
    </w:p>
    <w:p w14:paraId="123DC612" w14:textId="77777777" w:rsidR="00BF46E1" w:rsidRPr="0041528A" w:rsidRDefault="00BF46E1" w:rsidP="0041528A">
      <w:pPr>
        <w:pStyle w:val="EW"/>
      </w:pPr>
      <w:r w:rsidRPr="0041528A">
        <w:tab/>
        <w:t>Command type:</w:t>
      </w:r>
      <w:r w:rsidRPr="0041528A">
        <w:tab/>
        <w:t>RUN AT COMMAND</w:t>
      </w:r>
    </w:p>
    <w:p w14:paraId="66E46E76" w14:textId="77777777" w:rsidR="00BF46E1" w:rsidRPr="0041528A" w:rsidRDefault="00BF46E1" w:rsidP="0041528A">
      <w:pPr>
        <w:pStyle w:val="EW"/>
      </w:pPr>
      <w:r w:rsidRPr="0041528A">
        <w:tab/>
        <w:t>Command qualifier:</w:t>
      </w:r>
      <w:r w:rsidRPr="0041528A">
        <w:tab/>
        <w:t>"00"</w:t>
      </w:r>
    </w:p>
    <w:p w14:paraId="646EA179" w14:textId="77777777" w:rsidR="00BF46E1" w:rsidRPr="0041528A" w:rsidRDefault="00BF46E1" w:rsidP="0041528A">
      <w:pPr>
        <w:pStyle w:val="EW"/>
      </w:pPr>
      <w:r w:rsidRPr="0041528A">
        <w:t>Device identities</w:t>
      </w:r>
    </w:p>
    <w:p w14:paraId="03357B6C" w14:textId="77777777" w:rsidR="00BF46E1" w:rsidRPr="0041528A" w:rsidRDefault="00BF46E1" w:rsidP="0041528A">
      <w:pPr>
        <w:pStyle w:val="EW"/>
      </w:pPr>
      <w:r w:rsidRPr="0041528A">
        <w:tab/>
        <w:t>Source device:</w:t>
      </w:r>
      <w:r w:rsidRPr="0041528A">
        <w:tab/>
        <w:t>UICC</w:t>
      </w:r>
    </w:p>
    <w:p w14:paraId="35CC9741" w14:textId="77777777" w:rsidR="00BF46E1" w:rsidRPr="0041528A" w:rsidRDefault="00BF46E1" w:rsidP="0041528A">
      <w:pPr>
        <w:pStyle w:val="EW"/>
      </w:pPr>
      <w:r w:rsidRPr="0041528A">
        <w:tab/>
        <w:t>Destination device:</w:t>
      </w:r>
      <w:r w:rsidRPr="0041528A">
        <w:tab/>
        <w:t>ME</w:t>
      </w:r>
    </w:p>
    <w:p w14:paraId="04D37B3A" w14:textId="77777777" w:rsidR="00BF46E1" w:rsidRPr="0041528A" w:rsidRDefault="00BF46E1" w:rsidP="0041528A">
      <w:pPr>
        <w:pStyle w:val="EW"/>
      </w:pPr>
      <w:r w:rsidRPr="0041528A">
        <w:t>Alpha Identifier</w:t>
      </w:r>
    </w:p>
    <w:p w14:paraId="402B05AF" w14:textId="77777777" w:rsidR="00BF46E1" w:rsidRPr="0041528A" w:rsidRDefault="00BF46E1" w:rsidP="0041528A">
      <w:pPr>
        <w:pStyle w:val="EW"/>
      </w:pPr>
      <w:r w:rsidRPr="0041528A">
        <w:tab/>
        <w:t>Alpha Identifier</w:t>
      </w:r>
      <w:r w:rsidRPr="0041528A">
        <w:tab/>
        <w:t>"Run AT Command 2"</w:t>
      </w:r>
    </w:p>
    <w:p w14:paraId="4D85EB75" w14:textId="77777777" w:rsidR="00BF46E1" w:rsidRPr="0041528A" w:rsidRDefault="00BF46E1" w:rsidP="0041528A">
      <w:pPr>
        <w:pStyle w:val="EW"/>
      </w:pPr>
      <w:r w:rsidRPr="0041528A">
        <w:t>AT Command</w:t>
      </w:r>
    </w:p>
    <w:p w14:paraId="25A6BC06" w14:textId="77777777" w:rsidR="00BF46E1" w:rsidRPr="0041528A" w:rsidRDefault="00BF46E1" w:rsidP="0041528A">
      <w:pPr>
        <w:pStyle w:val="EW"/>
      </w:pPr>
      <w:r w:rsidRPr="0041528A">
        <w:t>AT Command string:</w:t>
      </w:r>
      <w:r w:rsidRPr="0041528A">
        <w:tab/>
        <w:t>"AT+CIMI&lt;CR&gt;"</w:t>
      </w:r>
    </w:p>
    <w:p w14:paraId="088807D4" w14:textId="77777777" w:rsidR="00BF46E1" w:rsidRPr="0041528A" w:rsidRDefault="00BF46E1" w:rsidP="0041528A">
      <w:pPr>
        <w:pStyle w:val="EW"/>
      </w:pPr>
      <w:r w:rsidRPr="0041528A">
        <w:t>Text Attribute</w:t>
      </w:r>
    </w:p>
    <w:p w14:paraId="65A0F4BB" w14:textId="77777777" w:rsidR="00BF46E1" w:rsidRPr="0041528A" w:rsidRDefault="00BF46E1" w:rsidP="0041528A">
      <w:pPr>
        <w:pStyle w:val="EW"/>
      </w:pPr>
      <w:r w:rsidRPr="0041528A">
        <w:tab/>
        <w:t>Formatting position:</w:t>
      </w:r>
      <w:r w:rsidRPr="0041528A">
        <w:tab/>
        <w:t>0</w:t>
      </w:r>
    </w:p>
    <w:p w14:paraId="6AD983EC" w14:textId="77777777" w:rsidR="00BF46E1" w:rsidRPr="0041528A" w:rsidRDefault="00BF46E1" w:rsidP="0041528A">
      <w:pPr>
        <w:pStyle w:val="EW"/>
      </w:pPr>
      <w:r w:rsidRPr="0041528A">
        <w:tab/>
        <w:t>Formatting length:</w:t>
      </w:r>
      <w:r w:rsidRPr="0041528A">
        <w:tab/>
        <w:t>16</w:t>
      </w:r>
    </w:p>
    <w:p w14:paraId="35A6D458"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5C2D051D" w14:textId="77777777" w:rsidR="00BF46E1" w:rsidRPr="0041528A" w:rsidRDefault="00BF46E1" w:rsidP="0041528A">
      <w:pPr>
        <w:pStyle w:val="EX"/>
      </w:pPr>
      <w:r w:rsidRPr="0041528A">
        <w:tab/>
        <w:t>Colour:</w:t>
      </w:r>
      <w:r w:rsidRPr="0041528A">
        <w:tab/>
        <w:t>Dark Green Foreground, Bright Yellow Background</w:t>
      </w:r>
    </w:p>
    <w:p w14:paraId="462A1EDF" w14:textId="77777777" w:rsidR="00BF46E1" w:rsidRPr="0041528A" w:rsidRDefault="00BF46E1" w:rsidP="00BF46E1">
      <w:r w:rsidRPr="0041528A">
        <w:t>Coding:</w:t>
      </w:r>
    </w:p>
    <w:p w14:paraId="58EF3C1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13A1B2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CE0E11F"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A2946E5"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C917091"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22985F6B"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A913F59"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1380B01"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E0AFEC1"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26DC0057"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105D55B"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7D6F666"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CB787F0"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7E6D6B5"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DC7B366" w14:textId="77777777" w:rsidR="00BF46E1" w:rsidRPr="0041528A" w:rsidRDefault="00BF46E1" w:rsidP="0092045E">
            <w:pPr>
              <w:pStyle w:val="TAC"/>
            </w:pPr>
            <w:r w:rsidRPr="0041528A">
              <w:t>85</w:t>
            </w:r>
          </w:p>
        </w:tc>
      </w:tr>
      <w:tr w:rsidR="00BF46E1" w:rsidRPr="0041528A" w14:paraId="5C41596C" w14:textId="77777777" w:rsidTr="00195D76">
        <w:trPr>
          <w:jc w:val="center"/>
        </w:trPr>
        <w:tc>
          <w:tcPr>
            <w:tcW w:w="1134" w:type="dxa"/>
            <w:tcBorders>
              <w:top w:val="single" w:sz="4" w:space="0" w:color="auto"/>
              <w:right w:val="single" w:sz="4" w:space="0" w:color="auto"/>
            </w:tcBorders>
          </w:tcPr>
          <w:p w14:paraId="0D2FC15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C190636"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7103D20"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7505EA09"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7EF04D4F"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3D2BB38"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665465C"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6490A4C"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B1CB50B"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75A19A5"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696C70E"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15F1E14"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1911D5BC" w14:textId="77777777" w:rsidR="00BF46E1" w:rsidRPr="0041528A" w:rsidRDefault="00BF46E1" w:rsidP="0092045E">
            <w:pPr>
              <w:pStyle w:val="TAC"/>
            </w:pPr>
            <w:r w:rsidRPr="0041528A">
              <w:t>6D</w:t>
            </w:r>
          </w:p>
        </w:tc>
      </w:tr>
      <w:tr w:rsidR="00BF46E1" w:rsidRPr="0041528A" w14:paraId="7519A470" w14:textId="77777777" w:rsidTr="00195D76">
        <w:trPr>
          <w:jc w:val="center"/>
        </w:trPr>
        <w:tc>
          <w:tcPr>
            <w:tcW w:w="1134" w:type="dxa"/>
            <w:tcBorders>
              <w:right w:val="single" w:sz="4" w:space="0" w:color="auto"/>
            </w:tcBorders>
          </w:tcPr>
          <w:p w14:paraId="5210730D"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C1AAC5D"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0653422E"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431EA2BF"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9565088"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F5C2E66" w14:textId="77777777" w:rsidR="00BF46E1" w:rsidRPr="0041528A" w:rsidRDefault="00BF46E1" w:rsidP="0092045E">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1E6CD35A"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4FF4E46F"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0EC4DC5"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4703112"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F174359"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1A7FA16E"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D60C95C" w14:textId="77777777" w:rsidR="00BF46E1" w:rsidRPr="0041528A" w:rsidRDefault="00BF46E1" w:rsidP="0092045E">
            <w:pPr>
              <w:pStyle w:val="TAC"/>
            </w:pPr>
            <w:r w:rsidRPr="0041528A">
              <w:t>49</w:t>
            </w:r>
          </w:p>
        </w:tc>
      </w:tr>
      <w:tr w:rsidR="00BF46E1" w:rsidRPr="0041528A" w14:paraId="0BA88F2E" w14:textId="77777777" w:rsidTr="00195D76">
        <w:trPr>
          <w:jc w:val="center"/>
        </w:trPr>
        <w:tc>
          <w:tcPr>
            <w:tcW w:w="1134" w:type="dxa"/>
            <w:tcBorders>
              <w:right w:val="single" w:sz="4" w:space="0" w:color="auto"/>
            </w:tcBorders>
          </w:tcPr>
          <w:p w14:paraId="73C64A9B"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9290822"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5629C283"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1B180458"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36B54E7"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7A4C67C"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75F4F1A"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E6A59EF"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108F63A"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FDABEBA"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25D3AD2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4A5905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EA06DFF" w14:textId="77777777" w:rsidR="00BF46E1" w:rsidRPr="0041528A" w:rsidRDefault="00BF46E1" w:rsidP="0092045E">
            <w:pPr>
              <w:pStyle w:val="TAC"/>
            </w:pPr>
          </w:p>
        </w:tc>
      </w:tr>
    </w:tbl>
    <w:p w14:paraId="5C898C62" w14:textId="77777777" w:rsidR="00BF46E1" w:rsidRPr="0041528A" w:rsidRDefault="00BF46E1" w:rsidP="00BF46E1"/>
    <w:p w14:paraId="23DB800B" w14:textId="77777777" w:rsidR="00BF46E1" w:rsidRPr="0041528A" w:rsidRDefault="00BF46E1" w:rsidP="00BF46E1">
      <w:r w:rsidRPr="0041528A">
        <w:t>PROACTIVE COMMAND: RUN AT COMMAND 3.6.3</w:t>
      </w:r>
    </w:p>
    <w:p w14:paraId="36CBE3D0" w14:textId="77777777" w:rsidR="00BF46E1" w:rsidRPr="0041528A" w:rsidRDefault="00BF46E1" w:rsidP="00BF46E1">
      <w:r w:rsidRPr="0041528A">
        <w:t>Logically:</w:t>
      </w:r>
    </w:p>
    <w:p w14:paraId="46EF76C8" w14:textId="77777777" w:rsidR="00BF46E1" w:rsidRPr="0041528A" w:rsidRDefault="00BF46E1" w:rsidP="0041528A">
      <w:pPr>
        <w:pStyle w:val="EW"/>
      </w:pPr>
      <w:r w:rsidRPr="0041528A">
        <w:t>Command details</w:t>
      </w:r>
    </w:p>
    <w:p w14:paraId="6BACB6C9" w14:textId="77777777" w:rsidR="00BF46E1" w:rsidRPr="0041528A" w:rsidRDefault="00BF46E1" w:rsidP="0041528A">
      <w:pPr>
        <w:pStyle w:val="EW"/>
      </w:pPr>
      <w:r w:rsidRPr="0041528A">
        <w:tab/>
        <w:t>Command number:</w:t>
      </w:r>
      <w:r w:rsidRPr="0041528A">
        <w:tab/>
        <w:t>1</w:t>
      </w:r>
    </w:p>
    <w:p w14:paraId="5BED3EF2" w14:textId="77777777" w:rsidR="00BF46E1" w:rsidRPr="0041528A" w:rsidRDefault="00BF46E1" w:rsidP="0041528A">
      <w:pPr>
        <w:pStyle w:val="EW"/>
      </w:pPr>
      <w:r w:rsidRPr="0041528A">
        <w:tab/>
        <w:t>Command type:</w:t>
      </w:r>
      <w:r w:rsidRPr="0041528A">
        <w:tab/>
        <w:t>RUN AT COMMAND</w:t>
      </w:r>
    </w:p>
    <w:p w14:paraId="3794A28E" w14:textId="77777777" w:rsidR="00BF46E1" w:rsidRPr="0041528A" w:rsidRDefault="00BF46E1" w:rsidP="0041528A">
      <w:pPr>
        <w:pStyle w:val="EW"/>
      </w:pPr>
      <w:r w:rsidRPr="0041528A">
        <w:tab/>
        <w:t>Command qualifier:</w:t>
      </w:r>
      <w:r w:rsidRPr="0041528A">
        <w:tab/>
        <w:t>"00"</w:t>
      </w:r>
    </w:p>
    <w:p w14:paraId="5C2CF6DA" w14:textId="77777777" w:rsidR="00BF46E1" w:rsidRPr="0041528A" w:rsidRDefault="00BF46E1" w:rsidP="0041528A">
      <w:pPr>
        <w:pStyle w:val="EW"/>
      </w:pPr>
      <w:r w:rsidRPr="0041528A">
        <w:t>Device identities</w:t>
      </w:r>
    </w:p>
    <w:p w14:paraId="4406FE29" w14:textId="77777777" w:rsidR="00BF46E1" w:rsidRPr="0041528A" w:rsidRDefault="00BF46E1" w:rsidP="0041528A">
      <w:pPr>
        <w:pStyle w:val="EW"/>
      </w:pPr>
      <w:r w:rsidRPr="0041528A">
        <w:tab/>
        <w:t>Source device:</w:t>
      </w:r>
      <w:r w:rsidRPr="0041528A">
        <w:tab/>
        <w:t>UICC</w:t>
      </w:r>
    </w:p>
    <w:p w14:paraId="5B513320" w14:textId="77777777" w:rsidR="00BF46E1" w:rsidRPr="0041528A" w:rsidRDefault="00BF46E1" w:rsidP="0041528A">
      <w:pPr>
        <w:pStyle w:val="EW"/>
      </w:pPr>
      <w:r w:rsidRPr="0041528A">
        <w:tab/>
        <w:t>Destination device:</w:t>
      </w:r>
      <w:r w:rsidRPr="0041528A">
        <w:tab/>
        <w:t>ME</w:t>
      </w:r>
    </w:p>
    <w:p w14:paraId="5523305C" w14:textId="77777777" w:rsidR="00BF46E1" w:rsidRPr="0041528A" w:rsidRDefault="00BF46E1" w:rsidP="0041528A">
      <w:pPr>
        <w:pStyle w:val="EW"/>
      </w:pPr>
      <w:r w:rsidRPr="0041528A">
        <w:t>Alpha Identifier</w:t>
      </w:r>
    </w:p>
    <w:p w14:paraId="42031C2D" w14:textId="77777777" w:rsidR="00BF46E1" w:rsidRPr="0041528A" w:rsidRDefault="00BF46E1" w:rsidP="0041528A">
      <w:pPr>
        <w:pStyle w:val="EW"/>
      </w:pPr>
      <w:r w:rsidRPr="0041528A">
        <w:tab/>
        <w:t>Alpha Identifier</w:t>
      </w:r>
      <w:r w:rsidRPr="0041528A">
        <w:tab/>
        <w:t>"Run AT Command 3"</w:t>
      </w:r>
    </w:p>
    <w:p w14:paraId="0C5CD3A0" w14:textId="77777777" w:rsidR="00BF46E1" w:rsidRPr="0041528A" w:rsidRDefault="00BF46E1" w:rsidP="0041528A">
      <w:pPr>
        <w:pStyle w:val="EW"/>
      </w:pPr>
      <w:r w:rsidRPr="0041528A">
        <w:t>AT Command</w:t>
      </w:r>
    </w:p>
    <w:p w14:paraId="602F5C77" w14:textId="77777777" w:rsidR="00BF46E1" w:rsidRPr="0041528A" w:rsidRDefault="00BF46E1" w:rsidP="0041528A">
      <w:pPr>
        <w:pStyle w:val="EX"/>
      </w:pPr>
      <w:r w:rsidRPr="0041528A">
        <w:lastRenderedPageBreak/>
        <w:t>AT Command string:</w:t>
      </w:r>
      <w:r w:rsidRPr="0041528A">
        <w:tab/>
        <w:t>"AT+CIMI&lt;CR&gt;"</w:t>
      </w:r>
    </w:p>
    <w:p w14:paraId="13FB3C0A" w14:textId="77777777" w:rsidR="00BF46E1" w:rsidRPr="0041528A" w:rsidRDefault="00BF46E1" w:rsidP="00BF46E1">
      <w:r w:rsidRPr="0041528A">
        <w:t>Coding:</w:t>
      </w:r>
    </w:p>
    <w:p w14:paraId="283B1A4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122ECD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E6D17E5"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A3AAC2B"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7EBD0C0" w14:textId="77777777" w:rsidR="00BF46E1" w:rsidRPr="0041528A" w:rsidRDefault="00BF46E1" w:rsidP="0092045E">
            <w:pPr>
              <w:pStyle w:val="TAC"/>
            </w:pPr>
            <w:r w:rsidRPr="0041528A">
              <w:t>25</w:t>
            </w:r>
          </w:p>
        </w:tc>
        <w:tc>
          <w:tcPr>
            <w:tcW w:w="567" w:type="dxa"/>
            <w:tcBorders>
              <w:top w:val="single" w:sz="4" w:space="0" w:color="auto"/>
              <w:left w:val="single" w:sz="4" w:space="0" w:color="auto"/>
              <w:bottom w:val="single" w:sz="4" w:space="0" w:color="auto"/>
              <w:right w:val="single" w:sz="4" w:space="0" w:color="auto"/>
            </w:tcBorders>
          </w:tcPr>
          <w:p w14:paraId="2CB43B81"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95B911E"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8DAE9C9"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147C592"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29734E0D"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78624A9"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0393C5E"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ECD94E0"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FD52E1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05612FA" w14:textId="77777777" w:rsidR="00BF46E1" w:rsidRPr="0041528A" w:rsidRDefault="00BF46E1" w:rsidP="0092045E">
            <w:pPr>
              <w:pStyle w:val="TAC"/>
            </w:pPr>
            <w:r w:rsidRPr="0041528A">
              <w:t>85</w:t>
            </w:r>
          </w:p>
        </w:tc>
      </w:tr>
      <w:tr w:rsidR="00BF46E1" w:rsidRPr="0041528A" w14:paraId="0634CB35" w14:textId="77777777" w:rsidTr="00195D76">
        <w:trPr>
          <w:jc w:val="center"/>
        </w:trPr>
        <w:tc>
          <w:tcPr>
            <w:tcW w:w="1134" w:type="dxa"/>
            <w:tcBorders>
              <w:top w:val="single" w:sz="4" w:space="0" w:color="auto"/>
              <w:right w:val="single" w:sz="4" w:space="0" w:color="auto"/>
            </w:tcBorders>
          </w:tcPr>
          <w:p w14:paraId="03E5D7A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38E8400"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D6AAA2D"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700F4055"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142401BB"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4463185C"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8AA4875"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7AA6B79"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FE9D8EC"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933B903"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04D9BC8"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C5E0C84"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2F12FB05" w14:textId="77777777" w:rsidR="00BF46E1" w:rsidRPr="0041528A" w:rsidRDefault="00BF46E1" w:rsidP="0092045E">
            <w:pPr>
              <w:pStyle w:val="TAC"/>
            </w:pPr>
            <w:r w:rsidRPr="0041528A">
              <w:t>6D</w:t>
            </w:r>
          </w:p>
        </w:tc>
      </w:tr>
      <w:tr w:rsidR="00BF46E1" w:rsidRPr="0041528A" w14:paraId="6587F407" w14:textId="77777777" w:rsidTr="00195D76">
        <w:trPr>
          <w:jc w:val="center"/>
        </w:trPr>
        <w:tc>
          <w:tcPr>
            <w:tcW w:w="1134" w:type="dxa"/>
            <w:tcBorders>
              <w:right w:val="single" w:sz="4" w:space="0" w:color="auto"/>
            </w:tcBorders>
          </w:tcPr>
          <w:p w14:paraId="3264624F"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01C3110"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64930DC6"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8845266"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759FB5C"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20CA5E8" w14:textId="77777777" w:rsidR="00BF46E1" w:rsidRPr="0041528A" w:rsidRDefault="00BF46E1" w:rsidP="0092045E">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5A457292"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35493B35"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557136DF"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352E1F3"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DB3186B"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6ABCA57F"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225F72A" w14:textId="77777777" w:rsidR="00BF46E1" w:rsidRPr="0041528A" w:rsidRDefault="00BF46E1" w:rsidP="0092045E">
            <w:pPr>
              <w:pStyle w:val="TAC"/>
            </w:pPr>
            <w:r w:rsidRPr="0041528A">
              <w:t>49</w:t>
            </w:r>
          </w:p>
        </w:tc>
      </w:tr>
      <w:tr w:rsidR="00BF46E1" w:rsidRPr="0041528A" w14:paraId="6F25FCC3" w14:textId="77777777" w:rsidTr="00195D76">
        <w:trPr>
          <w:jc w:val="center"/>
        </w:trPr>
        <w:tc>
          <w:tcPr>
            <w:tcW w:w="1134" w:type="dxa"/>
            <w:tcBorders>
              <w:right w:val="single" w:sz="4" w:space="0" w:color="auto"/>
            </w:tcBorders>
          </w:tcPr>
          <w:p w14:paraId="2BA98E5B"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2C6FC6C"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46CE7A06"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A2C1A42"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8F84D4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8B8E3C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806F40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DCB925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5BB0F5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4486BB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959807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9A0EF3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E055F4E" w14:textId="77777777" w:rsidR="00BF46E1" w:rsidRPr="0041528A" w:rsidRDefault="00BF46E1" w:rsidP="0092045E">
            <w:pPr>
              <w:pStyle w:val="TAC"/>
            </w:pPr>
          </w:p>
        </w:tc>
      </w:tr>
    </w:tbl>
    <w:p w14:paraId="1F5EC558" w14:textId="77777777" w:rsidR="00BF46E1" w:rsidRPr="0041528A" w:rsidRDefault="00BF46E1" w:rsidP="00BF46E1"/>
    <w:p w14:paraId="11C5883B" w14:textId="77777777" w:rsidR="00BF46E1" w:rsidRPr="0041528A" w:rsidRDefault="00BF46E1" w:rsidP="00BF46E1">
      <w:r w:rsidRPr="0041528A">
        <w:t>TERMINAL RESPONSE: RUN AT COMMAND 3.6.1</w:t>
      </w:r>
    </w:p>
    <w:p w14:paraId="6207E8F1" w14:textId="77777777" w:rsidR="00BF46E1" w:rsidRPr="0041528A" w:rsidRDefault="00BF46E1" w:rsidP="00BF46E1">
      <w:r w:rsidRPr="0041528A">
        <w:t>Logically:</w:t>
      </w:r>
    </w:p>
    <w:p w14:paraId="64805784" w14:textId="77777777" w:rsidR="00BF46E1" w:rsidRPr="0041528A" w:rsidRDefault="00BF46E1" w:rsidP="0041528A">
      <w:pPr>
        <w:pStyle w:val="EW"/>
      </w:pPr>
      <w:r w:rsidRPr="0041528A">
        <w:t>Command details</w:t>
      </w:r>
    </w:p>
    <w:p w14:paraId="2AAA475C" w14:textId="77777777" w:rsidR="00BF46E1" w:rsidRPr="0041528A" w:rsidRDefault="00BF46E1" w:rsidP="0041528A">
      <w:pPr>
        <w:pStyle w:val="EW"/>
      </w:pPr>
      <w:r w:rsidRPr="0041528A">
        <w:tab/>
        <w:t>Command number:</w:t>
      </w:r>
      <w:r w:rsidRPr="0041528A">
        <w:tab/>
        <w:t>1</w:t>
      </w:r>
    </w:p>
    <w:p w14:paraId="6180572E" w14:textId="77777777" w:rsidR="00BF46E1" w:rsidRPr="0041528A" w:rsidRDefault="00BF46E1" w:rsidP="0041528A">
      <w:pPr>
        <w:pStyle w:val="EW"/>
      </w:pPr>
      <w:r w:rsidRPr="0041528A">
        <w:tab/>
        <w:t>Command type:</w:t>
      </w:r>
      <w:r w:rsidRPr="0041528A">
        <w:tab/>
        <w:t>RUN AT COMMAND</w:t>
      </w:r>
    </w:p>
    <w:p w14:paraId="139D79D9" w14:textId="77777777" w:rsidR="00BF46E1" w:rsidRPr="0041528A" w:rsidRDefault="00BF46E1" w:rsidP="0041528A">
      <w:pPr>
        <w:pStyle w:val="EW"/>
      </w:pPr>
      <w:r w:rsidRPr="0041528A">
        <w:tab/>
        <w:t>Command qualifier:</w:t>
      </w:r>
      <w:r w:rsidRPr="0041528A">
        <w:tab/>
        <w:t>"00"</w:t>
      </w:r>
    </w:p>
    <w:p w14:paraId="1B583028" w14:textId="77777777" w:rsidR="00BF46E1" w:rsidRPr="0041528A" w:rsidRDefault="00BF46E1" w:rsidP="0041528A">
      <w:pPr>
        <w:pStyle w:val="EW"/>
      </w:pPr>
      <w:r w:rsidRPr="0041528A">
        <w:t>Device identities</w:t>
      </w:r>
    </w:p>
    <w:p w14:paraId="213C3C75" w14:textId="77777777" w:rsidR="00BF46E1" w:rsidRPr="0041528A" w:rsidRDefault="00BF46E1" w:rsidP="0041528A">
      <w:pPr>
        <w:pStyle w:val="EW"/>
      </w:pPr>
      <w:r w:rsidRPr="0041528A">
        <w:tab/>
        <w:t>Source device:</w:t>
      </w:r>
      <w:r w:rsidRPr="0041528A">
        <w:tab/>
        <w:t>ME</w:t>
      </w:r>
    </w:p>
    <w:p w14:paraId="1EE82AC0" w14:textId="77777777" w:rsidR="00BF46E1" w:rsidRPr="0041528A" w:rsidRDefault="00BF46E1" w:rsidP="0041528A">
      <w:pPr>
        <w:pStyle w:val="EW"/>
      </w:pPr>
      <w:r w:rsidRPr="0041528A">
        <w:tab/>
        <w:t>Destination device:</w:t>
      </w:r>
      <w:r w:rsidRPr="0041528A">
        <w:tab/>
        <w:t>UICC</w:t>
      </w:r>
    </w:p>
    <w:p w14:paraId="4BBCBDD9" w14:textId="77777777" w:rsidR="00BF46E1" w:rsidRPr="0041528A" w:rsidRDefault="00BF46E1" w:rsidP="0041528A">
      <w:pPr>
        <w:pStyle w:val="EW"/>
      </w:pPr>
      <w:r w:rsidRPr="0041528A">
        <w:t>Result</w:t>
      </w:r>
    </w:p>
    <w:p w14:paraId="22CC0D38" w14:textId="77777777" w:rsidR="00BF46E1" w:rsidRPr="0041528A" w:rsidRDefault="00BF46E1" w:rsidP="0041528A">
      <w:pPr>
        <w:pStyle w:val="EW"/>
      </w:pPr>
      <w:r w:rsidRPr="0041528A">
        <w:tab/>
        <w:t>General Result:</w:t>
      </w:r>
      <w:r w:rsidRPr="0041528A">
        <w:tab/>
        <w:t>Command performed successfully</w:t>
      </w:r>
    </w:p>
    <w:p w14:paraId="0923D997" w14:textId="77777777" w:rsidR="00BF46E1" w:rsidRPr="0041528A" w:rsidRDefault="00BF46E1" w:rsidP="0041528A">
      <w:pPr>
        <w:pStyle w:val="EW"/>
      </w:pPr>
      <w:r w:rsidRPr="0041528A">
        <w:t>AT Response</w:t>
      </w:r>
    </w:p>
    <w:p w14:paraId="3F5F2AD5" w14:textId="77777777" w:rsidR="00BF46E1" w:rsidRPr="0041528A" w:rsidRDefault="00BF46E1" w:rsidP="0041528A">
      <w:pPr>
        <w:pStyle w:val="EX"/>
      </w:pPr>
      <w:r w:rsidRPr="0041528A">
        <w:tab/>
        <w:t>AT Response string:</w:t>
      </w:r>
      <w:r w:rsidRPr="0041528A">
        <w:tab/>
        <w:t>&lt;CR&gt;&lt;LF&gt;IMSI&lt;CR&gt;&lt;LF&gt;&lt;CR&gt;&lt;LF&gt;OK&lt;CR&gt;&lt;LF&gt;</w:t>
      </w:r>
    </w:p>
    <w:p w14:paraId="40FAF0F7" w14:textId="77777777" w:rsidR="00BF46E1" w:rsidRPr="0041528A" w:rsidRDefault="00BF46E1" w:rsidP="00BF46E1">
      <w:r w:rsidRPr="0041528A">
        <w:t>Coding:</w:t>
      </w:r>
    </w:p>
    <w:p w14:paraId="75FB076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1F4E8D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A58B651"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8571378"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F92DED3"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07B24C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F3F0E96"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011F42A0"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74BA099"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B5CCCB6"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226358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EDFC2CD"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940EEA5"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B0FDDF3"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AC27AFC" w14:textId="77777777" w:rsidR="00BF46E1" w:rsidRPr="0041528A" w:rsidRDefault="00BF46E1" w:rsidP="0092045E">
            <w:pPr>
              <w:pStyle w:val="TAC"/>
            </w:pPr>
            <w:r w:rsidRPr="0041528A">
              <w:t>00</w:t>
            </w:r>
          </w:p>
        </w:tc>
      </w:tr>
      <w:tr w:rsidR="00BF46E1" w:rsidRPr="0041528A" w14:paraId="755F3312" w14:textId="77777777" w:rsidTr="00195D76">
        <w:trPr>
          <w:jc w:val="center"/>
        </w:trPr>
        <w:tc>
          <w:tcPr>
            <w:tcW w:w="1134" w:type="dxa"/>
            <w:tcBorders>
              <w:top w:val="single" w:sz="4" w:space="0" w:color="auto"/>
              <w:right w:val="single" w:sz="4" w:space="0" w:color="auto"/>
            </w:tcBorders>
          </w:tcPr>
          <w:p w14:paraId="4B9665E3"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3CF9C1D" w14:textId="77777777" w:rsidR="00BF46E1" w:rsidRPr="0041528A" w:rsidRDefault="00BF46E1" w:rsidP="0092045E">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2EA4FEE5" w14:textId="77777777" w:rsidR="00BF46E1" w:rsidRPr="0041528A" w:rsidRDefault="00BF46E1" w:rsidP="0092045E">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0AD3626C"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6A738ACB"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6DA08B79"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43139938"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61E9C159"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5FAB6286"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4CEF9DCC"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1F858343"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6009673F"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63CAC7C8" w14:textId="77777777" w:rsidR="00BF46E1" w:rsidRPr="0041528A" w:rsidRDefault="00BF46E1" w:rsidP="0092045E">
            <w:pPr>
              <w:pStyle w:val="TAC"/>
            </w:pPr>
            <w:r w:rsidRPr="0041528A">
              <w:t>32</w:t>
            </w:r>
          </w:p>
        </w:tc>
      </w:tr>
      <w:tr w:rsidR="00BF46E1" w:rsidRPr="0041528A" w14:paraId="28842357" w14:textId="77777777" w:rsidTr="00195D76">
        <w:trPr>
          <w:jc w:val="center"/>
        </w:trPr>
        <w:tc>
          <w:tcPr>
            <w:tcW w:w="1134" w:type="dxa"/>
            <w:tcBorders>
              <w:right w:val="single" w:sz="4" w:space="0" w:color="auto"/>
            </w:tcBorders>
          </w:tcPr>
          <w:p w14:paraId="60373D90"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2419940" w14:textId="77777777" w:rsidR="00BF46E1" w:rsidRPr="0041528A" w:rsidRDefault="00BF46E1" w:rsidP="0092045E">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9A10137"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60B89A6F" w14:textId="77777777" w:rsidR="00BF46E1" w:rsidRPr="0041528A"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25096D0B" w14:textId="77777777" w:rsidR="00BF46E1" w:rsidRPr="0041528A" w:rsidRDefault="00BF46E1" w:rsidP="0092045E">
            <w:pPr>
              <w:pStyle w:val="TAC"/>
            </w:pPr>
            <w:r w:rsidRPr="0041528A">
              <w:t>36</w:t>
            </w:r>
          </w:p>
        </w:tc>
        <w:tc>
          <w:tcPr>
            <w:tcW w:w="567" w:type="dxa"/>
            <w:tcBorders>
              <w:top w:val="single" w:sz="4" w:space="0" w:color="auto"/>
              <w:left w:val="single" w:sz="4" w:space="0" w:color="auto"/>
              <w:bottom w:val="single" w:sz="4" w:space="0" w:color="auto"/>
              <w:right w:val="single" w:sz="4" w:space="0" w:color="auto"/>
            </w:tcBorders>
          </w:tcPr>
          <w:p w14:paraId="75A8F4DE" w14:textId="77777777" w:rsidR="00BF46E1" w:rsidRPr="0041528A" w:rsidRDefault="00BF46E1" w:rsidP="0092045E">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6DC6D97D" w14:textId="77777777" w:rsidR="00BF46E1" w:rsidRPr="0041528A" w:rsidRDefault="00BF46E1" w:rsidP="0092045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00927F88"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F334646"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3D1B91F2"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65BABDD3"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8114622"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9BC5134" w14:textId="77777777" w:rsidR="00BF46E1" w:rsidRPr="0041528A" w:rsidRDefault="00BF46E1" w:rsidP="0092045E">
            <w:pPr>
              <w:pStyle w:val="TAC"/>
            </w:pPr>
            <w:r w:rsidRPr="0041528A">
              <w:t>4F</w:t>
            </w:r>
          </w:p>
        </w:tc>
      </w:tr>
      <w:tr w:rsidR="00BF46E1" w:rsidRPr="0041528A" w14:paraId="0A53ED6B" w14:textId="77777777" w:rsidTr="00195D76">
        <w:trPr>
          <w:jc w:val="center"/>
        </w:trPr>
        <w:tc>
          <w:tcPr>
            <w:tcW w:w="1134" w:type="dxa"/>
            <w:tcBorders>
              <w:right w:val="single" w:sz="4" w:space="0" w:color="auto"/>
            </w:tcBorders>
          </w:tcPr>
          <w:p w14:paraId="704C8636"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2C5BC01" w14:textId="77777777" w:rsidR="00BF46E1" w:rsidRPr="0041528A" w:rsidRDefault="00BF46E1" w:rsidP="0092045E">
            <w:pPr>
              <w:pStyle w:val="TAC"/>
            </w:pPr>
            <w:r w:rsidRPr="0041528A">
              <w:t>4B</w:t>
            </w:r>
          </w:p>
        </w:tc>
        <w:tc>
          <w:tcPr>
            <w:tcW w:w="567" w:type="dxa"/>
            <w:tcBorders>
              <w:top w:val="single" w:sz="4" w:space="0" w:color="auto"/>
              <w:left w:val="single" w:sz="4" w:space="0" w:color="auto"/>
              <w:bottom w:val="single" w:sz="4" w:space="0" w:color="auto"/>
              <w:right w:val="single" w:sz="4" w:space="0" w:color="auto"/>
            </w:tcBorders>
          </w:tcPr>
          <w:p w14:paraId="36CA4BE7"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9CEB915"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A9F1E2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55417C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62213A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459A58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E2FB8B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7CDC5F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C30F9E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DF1382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A04844B" w14:textId="77777777" w:rsidR="00BF46E1" w:rsidRPr="0041528A" w:rsidRDefault="00BF46E1" w:rsidP="0092045E">
            <w:pPr>
              <w:pStyle w:val="TAC"/>
            </w:pPr>
          </w:p>
        </w:tc>
      </w:tr>
    </w:tbl>
    <w:p w14:paraId="50C7CFE0" w14:textId="77777777" w:rsidR="00BF46E1" w:rsidRPr="0041528A" w:rsidRDefault="00BF46E1" w:rsidP="00BF46E1"/>
    <w:p w14:paraId="1C7EB272" w14:textId="77777777" w:rsidR="00BF46E1" w:rsidRPr="0041528A" w:rsidRDefault="00BF46E1" w:rsidP="00BF46E1">
      <w:pPr>
        <w:pStyle w:val="H6"/>
      </w:pPr>
      <w:r w:rsidRPr="0041528A">
        <w:t>27.22.4.23.3.6.5</w:t>
      </w:r>
      <w:r w:rsidRPr="0041528A">
        <w:tab/>
        <w:t>Test requirement</w:t>
      </w:r>
    </w:p>
    <w:p w14:paraId="439092BC" w14:textId="77777777" w:rsidR="00BF46E1" w:rsidRPr="0041528A" w:rsidRDefault="00BF46E1" w:rsidP="00BF46E1">
      <w:r w:rsidRPr="0041528A">
        <w:t>The ME shall operate in the manner defined in expected sequence 3.6.</w:t>
      </w:r>
    </w:p>
    <w:p w14:paraId="1C5A0F8A" w14:textId="77777777" w:rsidR="00BF46E1" w:rsidRPr="0041528A" w:rsidRDefault="00BF46E1" w:rsidP="00BF46E1">
      <w:pPr>
        <w:pStyle w:val="H6"/>
      </w:pPr>
      <w:r w:rsidRPr="0041528A">
        <w:t>27.22.4.23.3.7</w:t>
      </w:r>
      <w:r w:rsidRPr="0041528A">
        <w:tab/>
        <w:t>RUN AT COMMAND (support of Text Attribute – Italic On)</w:t>
      </w:r>
    </w:p>
    <w:p w14:paraId="4612E16C" w14:textId="77777777" w:rsidR="00BF46E1" w:rsidRPr="0041528A" w:rsidRDefault="00BF46E1" w:rsidP="00BF46E1">
      <w:pPr>
        <w:pStyle w:val="H6"/>
      </w:pPr>
      <w:r w:rsidRPr="0041528A">
        <w:t>27.22.4.23.3.7.1</w:t>
      </w:r>
      <w:r w:rsidRPr="0041528A">
        <w:tab/>
        <w:t>Definition and applicability</w:t>
      </w:r>
    </w:p>
    <w:p w14:paraId="5D5EC03A" w14:textId="77777777" w:rsidR="00BF46E1" w:rsidRPr="0041528A" w:rsidRDefault="00BF46E1" w:rsidP="00BF46E1">
      <w:r w:rsidRPr="0041528A">
        <w:t>See clause 3.2.2.</w:t>
      </w:r>
    </w:p>
    <w:p w14:paraId="170162AA" w14:textId="77777777" w:rsidR="00BF46E1" w:rsidRPr="0041528A" w:rsidRDefault="00BF46E1" w:rsidP="00BF46E1">
      <w:pPr>
        <w:pStyle w:val="H6"/>
      </w:pPr>
      <w:r w:rsidRPr="0041528A">
        <w:t>27.22.4.23.3.7.2</w:t>
      </w:r>
      <w:r w:rsidRPr="0041528A">
        <w:tab/>
        <w:t>Conformance requirement</w:t>
      </w:r>
    </w:p>
    <w:p w14:paraId="2B32D552" w14:textId="77777777" w:rsidR="00BF46E1" w:rsidRPr="0041528A" w:rsidRDefault="00BF46E1" w:rsidP="00BF46E1">
      <w:r w:rsidRPr="0041528A">
        <w:t>The ME shall support the Proactive UICC: RUN AT COMMAND facility as defined in:</w:t>
      </w:r>
    </w:p>
    <w:p w14:paraId="582E8228" w14:textId="77777777" w:rsidR="00BF46E1" w:rsidRPr="0041528A" w:rsidRDefault="00BF46E1" w:rsidP="00BF46E1">
      <w:pPr>
        <w:pStyle w:val="B1"/>
      </w:pPr>
      <w:r w:rsidRPr="0041528A">
        <w:t>-</w:t>
      </w:r>
      <w:r w:rsidRPr="0041528A">
        <w:tab/>
        <w:t>TS 31.111 [15] clause 6.4.23, clause 6.6.23, clause 5.2, clause 6.8, clause 8.6, clause 8.7, clause 8.2, clause 8.40, clause 8.31, clause 8.41 and clause 8.70.</w:t>
      </w:r>
    </w:p>
    <w:p w14:paraId="0B440A6E" w14:textId="77777777" w:rsidR="00BF46E1" w:rsidRPr="0041528A" w:rsidRDefault="00BF46E1" w:rsidP="00BF46E1">
      <w:pPr>
        <w:pStyle w:val="B1"/>
      </w:pPr>
      <w:r w:rsidRPr="0041528A">
        <w:t>-</w:t>
      </w:r>
      <w:r w:rsidRPr="0041528A">
        <w:tab/>
        <w:t>TS 27.007 [18].</w:t>
      </w:r>
    </w:p>
    <w:p w14:paraId="4C50E5E4" w14:textId="77777777" w:rsidR="00BF46E1" w:rsidRPr="0041528A" w:rsidRDefault="00BF46E1" w:rsidP="00BF46E1">
      <w:r w:rsidRPr="0041528A">
        <w:t>The terminal shall support the text attribute.</w:t>
      </w:r>
    </w:p>
    <w:p w14:paraId="5690440D" w14:textId="77777777" w:rsidR="00BF46E1" w:rsidRPr="0041528A" w:rsidRDefault="00BF46E1" w:rsidP="00BF46E1">
      <w:pPr>
        <w:pStyle w:val="H6"/>
      </w:pPr>
      <w:r w:rsidRPr="0041528A">
        <w:t>27.22.4.23.3.7.3</w:t>
      </w:r>
      <w:r w:rsidRPr="0041528A">
        <w:tab/>
        <w:t>Test purpose</w:t>
      </w:r>
    </w:p>
    <w:p w14:paraId="778F99F6" w14:textId="77777777" w:rsidR="00BF46E1" w:rsidRPr="0041528A" w:rsidRDefault="00BF46E1" w:rsidP="00BF46E1">
      <w:r w:rsidRPr="0041528A">
        <w:t>To verify that the ME responds to an AT Command contained within a RUN AT COMMAND with italic text attribute as though it were initiated by an attached TE, and returns an AT Response within a TERMINAL RESPONSE to the UICC.</w:t>
      </w:r>
    </w:p>
    <w:p w14:paraId="5B125A24" w14:textId="77777777" w:rsidR="00BF46E1" w:rsidRPr="0041528A" w:rsidRDefault="00BF46E1" w:rsidP="00BF46E1">
      <w:pPr>
        <w:pStyle w:val="H6"/>
      </w:pPr>
      <w:r w:rsidRPr="0041528A">
        <w:lastRenderedPageBreak/>
        <w:t>27.22.4.23.3.7.4</w:t>
      </w:r>
      <w:r w:rsidRPr="0041528A">
        <w:tab/>
        <w:t>Method of test</w:t>
      </w:r>
    </w:p>
    <w:p w14:paraId="6A1906F2" w14:textId="77777777" w:rsidR="00BF46E1" w:rsidRPr="0041528A" w:rsidRDefault="00BF46E1" w:rsidP="00BF46E1">
      <w:pPr>
        <w:pStyle w:val="H6"/>
      </w:pPr>
      <w:r w:rsidRPr="0041528A">
        <w:t>27.22.4.23.3.7.4.1</w:t>
      </w:r>
      <w:r w:rsidRPr="0041528A">
        <w:tab/>
        <w:t>Initial conditions</w:t>
      </w:r>
    </w:p>
    <w:p w14:paraId="5D2C5305" w14:textId="77777777" w:rsidR="00BF46E1" w:rsidRPr="0041528A" w:rsidRDefault="00BF46E1" w:rsidP="00BF46E1">
      <w:r w:rsidRPr="0041528A">
        <w:t>The ME is connected to the USIM Simulator.</w:t>
      </w:r>
    </w:p>
    <w:p w14:paraId="0879D03F" w14:textId="77777777" w:rsidR="00BF46E1" w:rsidRPr="0041528A" w:rsidRDefault="00BF46E1" w:rsidP="00BF46E1">
      <w:r w:rsidRPr="0041528A">
        <w:t>The elementary files are coded as Toolkit default.</w:t>
      </w:r>
    </w:p>
    <w:p w14:paraId="4436A3CE" w14:textId="77777777" w:rsidR="00BF46E1" w:rsidRPr="0041528A" w:rsidRDefault="00BF46E1" w:rsidP="00BF46E1">
      <w:r w:rsidRPr="0041528A">
        <w:t>Prior to this test the ME shall have been powered on and performed the PROFILE DOWNLOAD procedure.</w:t>
      </w:r>
    </w:p>
    <w:p w14:paraId="7F36E209" w14:textId="77777777" w:rsidR="00BF46E1" w:rsidRPr="0041528A" w:rsidRDefault="00BF46E1" w:rsidP="00BF46E1">
      <w:r w:rsidRPr="0041528A">
        <w:t>Prior to the test the ME shall be connected to the TE.</w:t>
      </w:r>
    </w:p>
    <w:p w14:paraId="778A690E" w14:textId="77777777" w:rsidR="00BF46E1" w:rsidRPr="0041528A" w:rsidRDefault="00BF46E1" w:rsidP="00BF46E1">
      <w:r w:rsidRPr="0041528A">
        <w:t xml:space="preserve">The </w:t>
      </w:r>
      <w:r w:rsidRPr="0041528A">
        <w:rPr>
          <w:snapToGrid w:val="0"/>
          <w:lang w:eastAsia="de-DE"/>
        </w:rPr>
        <w:t>TA-TE interface is set to 8-bit operation.</w:t>
      </w:r>
    </w:p>
    <w:p w14:paraId="13ED2C9C" w14:textId="77777777" w:rsidR="00BF46E1" w:rsidRPr="0041528A" w:rsidRDefault="00BF46E1" w:rsidP="00BF46E1">
      <w:pPr>
        <w:pStyle w:val="H6"/>
      </w:pPr>
      <w:r w:rsidRPr="0041528A">
        <w:lastRenderedPageBreak/>
        <w:t>27.22.4.23.3.7.4.2</w:t>
      </w:r>
      <w:r w:rsidRPr="0041528A">
        <w:tab/>
        <w:t>Procedure</w:t>
      </w:r>
    </w:p>
    <w:p w14:paraId="0CD50D27" w14:textId="77777777" w:rsidR="00BF46E1" w:rsidRPr="0041528A" w:rsidRDefault="00BF46E1" w:rsidP="00BF46E1">
      <w:pPr>
        <w:pStyle w:val="TH"/>
      </w:pPr>
      <w:r w:rsidRPr="0041528A">
        <w:t>Expected Sequence 3.7(RUN AT COMMAND, with alpha identifier presented, request IMSI, Text Attribute – Italic On)</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06515BEE" w14:textId="77777777" w:rsidTr="00195D76">
        <w:trPr>
          <w:cantSplit/>
          <w:jc w:val="center"/>
        </w:trPr>
        <w:tc>
          <w:tcPr>
            <w:tcW w:w="737" w:type="dxa"/>
            <w:tcBorders>
              <w:top w:val="single" w:sz="6" w:space="0" w:color="auto"/>
              <w:left w:val="single" w:sz="6" w:space="0" w:color="auto"/>
              <w:right w:val="single" w:sz="6" w:space="0" w:color="auto"/>
            </w:tcBorders>
          </w:tcPr>
          <w:p w14:paraId="646658A6"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4563BD15"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1E59B43C"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726420F5" w14:textId="77777777" w:rsidR="00BF46E1" w:rsidRPr="0041528A" w:rsidRDefault="00BF46E1" w:rsidP="0092045E">
            <w:pPr>
              <w:pStyle w:val="TAH"/>
            </w:pPr>
            <w:r w:rsidRPr="0041528A">
              <w:t>Comments</w:t>
            </w:r>
          </w:p>
        </w:tc>
      </w:tr>
      <w:tr w:rsidR="00BF46E1" w:rsidRPr="0041528A" w14:paraId="68B396B2" w14:textId="77777777" w:rsidTr="00195D76">
        <w:trPr>
          <w:cantSplit/>
          <w:jc w:val="center"/>
        </w:trPr>
        <w:tc>
          <w:tcPr>
            <w:tcW w:w="737" w:type="dxa"/>
            <w:tcBorders>
              <w:top w:val="single" w:sz="6" w:space="0" w:color="auto"/>
              <w:left w:val="single" w:sz="6" w:space="0" w:color="auto"/>
              <w:right w:val="single" w:sz="6" w:space="0" w:color="auto"/>
            </w:tcBorders>
          </w:tcPr>
          <w:p w14:paraId="7A4075ED"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15F8F55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0AE8E858" w14:textId="77777777" w:rsidR="00BF46E1" w:rsidRPr="0041528A" w:rsidRDefault="00BF46E1" w:rsidP="0092045E">
            <w:pPr>
              <w:pStyle w:val="TAL"/>
            </w:pPr>
            <w:r w:rsidRPr="0041528A">
              <w:t>PROACTIVE COMMAND PENDING: RUN AT COMMAND 3.7.1</w:t>
            </w:r>
          </w:p>
        </w:tc>
        <w:tc>
          <w:tcPr>
            <w:tcW w:w="3776" w:type="dxa"/>
            <w:tcBorders>
              <w:left w:val="single" w:sz="6" w:space="0" w:color="auto"/>
              <w:right w:val="single" w:sz="6" w:space="0" w:color="auto"/>
            </w:tcBorders>
          </w:tcPr>
          <w:p w14:paraId="2426345D" w14:textId="77777777" w:rsidR="00BF46E1" w:rsidRPr="0041528A" w:rsidRDefault="00BF46E1" w:rsidP="0092045E">
            <w:pPr>
              <w:pStyle w:val="TAL"/>
            </w:pPr>
          </w:p>
        </w:tc>
      </w:tr>
      <w:tr w:rsidR="00BF46E1" w:rsidRPr="0041528A" w14:paraId="57B938D5" w14:textId="77777777" w:rsidTr="00195D76">
        <w:trPr>
          <w:cantSplit/>
          <w:jc w:val="center"/>
        </w:trPr>
        <w:tc>
          <w:tcPr>
            <w:tcW w:w="737" w:type="dxa"/>
            <w:tcBorders>
              <w:left w:val="single" w:sz="6" w:space="0" w:color="auto"/>
              <w:right w:val="single" w:sz="6" w:space="0" w:color="auto"/>
            </w:tcBorders>
          </w:tcPr>
          <w:p w14:paraId="4CA90C5F"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0C4C6CF6"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AFCC1AD"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7D9EFF68" w14:textId="77777777" w:rsidR="00BF46E1" w:rsidRPr="0041528A" w:rsidRDefault="00BF46E1" w:rsidP="0092045E">
            <w:pPr>
              <w:pStyle w:val="TAL"/>
            </w:pPr>
          </w:p>
        </w:tc>
      </w:tr>
      <w:tr w:rsidR="00BF46E1" w:rsidRPr="0041528A" w14:paraId="46CB1802" w14:textId="77777777" w:rsidTr="00195D76">
        <w:trPr>
          <w:cantSplit/>
          <w:jc w:val="center"/>
        </w:trPr>
        <w:tc>
          <w:tcPr>
            <w:tcW w:w="737" w:type="dxa"/>
            <w:tcBorders>
              <w:left w:val="single" w:sz="6" w:space="0" w:color="auto"/>
              <w:right w:val="single" w:sz="6" w:space="0" w:color="auto"/>
            </w:tcBorders>
          </w:tcPr>
          <w:p w14:paraId="77C62D8D"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08CE62D4"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0B20201" w14:textId="77777777" w:rsidR="00BF46E1" w:rsidRPr="0041528A" w:rsidRDefault="00BF46E1" w:rsidP="0092045E">
            <w:pPr>
              <w:pStyle w:val="TAL"/>
            </w:pPr>
            <w:r w:rsidRPr="0041528A">
              <w:t>PROACTIVE COMMAND: RUN AT COMMAND 3.7.1</w:t>
            </w:r>
          </w:p>
        </w:tc>
        <w:tc>
          <w:tcPr>
            <w:tcW w:w="3776" w:type="dxa"/>
            <w:tcBorders>
              <w:left w:val="single" w:sz="6" w:space="0" w:color="auto"/>
              <w:right w:val="single" w:sz="6" w:space="0" w:color="auto"/>
            </w:tcBorders>
          </w:tcPr>
          <w:p w14:paraId="7803D9E5" w14:textId="77777777" w:rsidR="00BF46E1" w:rsidRPr="0041528A" w:rsidRDefault="00BF46E1" w:rsidP="0092045E">
            <w:pPr>
              <w:pStyle w:val="TAL"/>
            </w:pPr>
          </w:p>
        </w:tc>
      </w:tr>
      <w:tr w:rsidR="00BF46E1" w:rsidRPr="0041528A" w14:paraId="6BC2299F" w14:textId="77777777" w:rsidTr="00195D76">
        <w:trPr>
          <w:cantSplit/>
          <w:jc w:val="center"/>
        </w:trPr>
        <w:tc>
          <w:tcPr>
            <w:tcW w:w="737" w:type="dxa"/>
            <w:tcBorders>
              <w:left w:val="single" w:sz="6" w:space="0" w:color="auto"/>
              <w:right w:val="single" w:sz="6" w:space="0" w:color="auto"/>
            </w:tcBorders>
          </w:tcPr>
          <w:p w14:paraId="7864DB44"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503CB80A"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446D26AF" w14:textId="77777777" w:rsidR="00BF46E1" w:rsidRPr="0041528A" w:rsidRDefault="00BF46E1" w:rsidP="0092045E">
            <w:pPr>
              <w:pStyle w:val="TAL"/>
            </w:pPr>
            <w:r w:rsidRPr="0041528A">
              <w:t>Display "Run AT Command 1"</w:t>
            </w:r>
          </w:p>
        </w:tc>
        <w:tc>
          <w:tcPr>
            <w:tcW w:w="3776" w:type="dxa"/>
            <w:tcBorders>
              <w:left w:val="single" w:sz="6" w:space="0" w:color="auto"/>
              <w:right w:val="single" w:sz="6" w:space="0" w:color="auto"/>
            </w:tcBorders>
          </w:tcPr>
          <w:p w14:paraId="2A71D341" w14:textId="77777777" w:rsidR="00BF46E1" w:rsidRPr="0041528A" w:rsidRDefault="00BF46E1" w:rsidP="0092045E">
            <w:pPr>
              <w:pStyle w:val="TAL"/>
            </w:pPr>
            <w:r w:rsidRPr="0041528A">
              <w:t>[alpha identifier is displayed with italic on, request IMSI]</w:t>
            </w:r>
          </w:p>
        </w:tc>
      </w:tr>
      <w:tr w:rsidR="00BF46E1" w:rsidRPr="0041528A" w14:paraId="0DDE0E26" w14:textId="77777777" w:rsidTr="00195D76">
        <w:trPr>
          <w:cantSplit/>
          <w:jc w:val="center"/>
        </w:trPr>
        <w:tc>
          <w:tcPr>
            <w:tcW w:w="737" w:type="dxa"/>
            <w:tcBorders>
              <w:left w:val="single" w:sz="6" w:space="0" w:color="auto"/>
              <w:right w:val="single" w:sz="6" w:space="0" w:color="auto"/>
            </w:tcBorders>
          </w:tcPr>
          <w:p w14:paraId="12C39DC5"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75883C58"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67FFB80" w14:textId="77777777" w:rsidR="00BF46E1" w:rsidRPr="0041528A" w:rsidRDefault="00BF46E1" w:rsidP="0092045E">
            <w:pPr>
              <w:pStyle w:val="TAL"/>
            </w:pPr>
            <w:r w:rsidRPr="0041528A">
              <w:t>TERMINAL RESPONSE: RUN AT COMMAND 3.7.1</w:t>
            </w:r>
          </w:p>
        </w:tc>
        <w:tc>
          <w:tcPr>
            <w:tcW w:w="3776" w:type="dxa"/>
            <w:tcBorders>
              <w:left w:val="single" w:sz="6" w:space="0" w:color="auto"/>
              <w:right w:val="single" w:sz="6" w:space="0" w:color="auto"/>
            </w:tcBorders>
          </w:tcPr>
          <w:p w14:paraId="76E016F8" w14:textId="77777777" w:rsidR="00BF46E1" w:rsidRPr="0041528A" w:rsidRDefault="00BF46E1" w:rsidP="0092045E">
            <w:pPr>
              <w:pStyle w:val="TAL"/>
            </w:pPr>
            <w:r w:rsidRPr="0041528A">
              <w:t>[Command performed successfully, AT Response containing IMSI]</w:t>
            </w:r>
          </w:p>
        </w:tc>
      </w:tr>
      <w:tr w:rsidR="00BF46E1" w:rsidRPr="0041528A" w14:paraId="63226B9F" w14:textId="77777777" w:rsidTr="00195D76">
        <w:trPr>
          <w:cantSplit/>
          <w:jc w:val="center"/>
        </w:trPr>
        <w:tc>
          <w:tcPr>
            <w:tcW w:w="737" w:type="dxa"/>
            <w:tcBorders>
              <w:left w:val="single" w:sz="6" w:space="0" w:color="auto"/>
              <w:right w:val="single" w:sz="6" w:space="0" w:color="auto"/>
            </w:tcBorders>
          </w:tcPr>
          <w:p w14:paraId="1AD18A92"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73BDB071"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F26E21A"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21BCCD73" w14:textId="77777777" w:rsidR="00BF46E1" w:rsidRPr="0041528A" w:rsidRDefault="00BF46E1" w:rsidP="0092045E">
            <w:pPr>
              <w:pStyle w:val="TAL"/>
            </w:pPr>
          </w:p>
        </w:tc>
      </w:tr>
      <w:tr w:rsidR="00BF46E1" w:rsidRPr="0041528A" w14:paraId="7FEE0EF8" w14:textId="77777777" w:rsidTr="00195D76">
        <w:trPr>
          <w:cantSplit/>
          <w:jc w:val="center"/>
        </w:trPr>
        <w:tc>
          <w:tcPr>
            <w:tcW w:w="737" w:type="dxa"/>
            <w:tcBorders>
              <w:left w:val="single" w:sz="6" w:space="0" w:color="auto"/>
              <w:right w:val="single" w:sz="6" w:space="0" w:color="auto"/>
            </w:tcBorders>
          </w:tcPr>
          <w:p w14:paraId="3A87B177"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02B001FE"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54925FF" w14:textId="77777777" w:rsidR="00BF46E1" w:rsidRPr="0041528A" w:rsidRDefault="00BF46E1" w:rsidP="0092045E">
            <w:pPr>
              <w:pStyle w:val="TAL"/>
            </w:pPr>
            <w:r w:rsidRPr="0041528A">
              <w:t>PROACTIVE COMMAND PENDING: RUN AT COMMAND 3.7.2</w:t>
            </w:r>
          </w:p>
        </w:tc>
        <w:tc>
          <w:tcPr>
            <w:tcW w:w="3776" w:type="dxa"/>
            <w:tcBorders>
              <w:left w:val="single" w:sz="6" w:space="0" w:color="auto"/>
              <w:right w:val="single" w:sz="6" w:space="0" w:color="auto"/>
            </w:tcBorders>
          </w:tcPr>
          <w:p w14:paraId="52436E5F" w14:textId="77777777" w:rsidR="00BF46E1" w:rsidRPr="0041528A" w:rsidRDefault="00BF46E1" w:rsidP="0092045E">
            <w:pPr>
              <w:pStyle w:val="TAL"/>
            </w:pPr>
          </w:p>
        </w:tc>
      </w:tr>
      <w:tr w:rsidR="00BF46E1" w:rsidRPr="0041528A" w14:paraId="4642F241" w14:textId="77777777" w:rsidTr="00195D76">
        <w:trPr>
          <w:cantSplit/>
          <w:jc w:val="center"/>
        </w:trPr>
        <w:tc>
          <w:tcPr>
            <w:tcW w:w="737" w:type="dxa"/>
            <w:tcBorders>
              <w:left w:val="single" w:sz="6" w:space="0" w:color="auto"/>
              <w:right w:val="single" w:sz="6" w:space="0" w:color="auto"/>
            </w:tcBorders>
          </w:tcPr>
          <w:p w14:paraId="6AC145D7"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13A12BCA"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919A054"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572875FB" w14:textId="77777777" w:rsidR="00BF46E1" w:rsidRPr="0041528A" w:rsidRDefault="00BF46E1" w:rsidP="0092045E">
            <w:pPr>
              <w:pStyle w:val="TAL"/>
            </w:pPr>
          </w:p>
        </w:tc>
      </w:tr>
      <w:tr w:rsidR="00BF46E1" w:rsidRPr="0041528A" w14:paraId="6AD4BAA2" w14:textId="77777777" w:rsidTr="00195D76">
        <w:trPr>
          <w:cantSplit/>
          <w:jc w:val="center"/>
        </w:trPr>
        <w:tc>
          <w:tcPr>
            <w:tcW w:w="737" w:type="dxa"/>
            <w:tcBorders>
              <w:left w:val="single" w:sz="6" w:space="0" w:color="auto"/>
              <w:right w:val="single" w:sz="6" w:space="0" w:color="auto"/>
            </w:tcBorders>
          </w:tcPr>
          <w:p w14:paraId="115479D0"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70D1DE0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E3EA41B" w14:textId="77777777" w:rsidR="00BF46E1" w:rsidRPr="0041528A" w:rsidRDefault="00BF46E1" w:rsidP="0092045E">
            <w:pPr>
              <w:pStyle w:val="TAL"/>
            </w:pPr>
            <w:r w:rsidRPr="0041528A">
              <w:t>PROACTIVE COMMAND: RUN AT COMMAND 3.7.2</w:t>
            </w:r>
          </w:p>
        </w:tc>
        <w:tc>
          <w:tcPr>
            <w:tcW w:w="3776" w:type="dxa"/>
            <w:tcBorders>
              <w:left w:val="single" w:sz="6" w:space="0" w:color="auto"/>
              <w:right w:val="single" w:sz="6" w:space="0" w:color="auto"/>
            </w:tcBorders>
          </w:tcPr>
          <w:p w14:paraId="042A6E43" w14:textId="77777777" w:rsidR="00BF46E1" w:rsidRPr="0041528A" w:rsidRDefault="00BF46E1" w:rsidP="0092045E">
            <w:pPr>
              <w:pStyle w:val="TAL"/>
            </w:pPr>
          </w:p>
        </w:tc>
      </w:tr>
      <w:tr w:rsidR="00BF46E1" w:rsidRPr="0041528A" w14:paraId="6F4E6C12" w14:textId="77777777" w:rsidTr="00195D76">
        <w:trPr>
          <w:cantSplit/>
          <w:jc w:val="center"/>
        </w:trPr>
        <w:tc>
          <w:tcPr>
            <w:tcW w:w="737" w:type="dxa"/>
            <w:tcBorders>
              <w:left w:val="single" w:sz="6" w:space="0" w:color="auto"/>
              <w:right w:val="single" w:sz="6" w:space="0" w:color="auto"/>
            </w:tcBorders>
          </w:tcPr>
          <w:p w14:paraId="7E08BED3"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308DAD19"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46366914" w14:textId="77777777" w:rsidR="00BF46E1" w:rsidRPr="0041528A" w:rsidRDefault="00BF46E1" w:rsidP="0092045E">
            <w:pPr>
              <w:pStyle w:val="TAL"/>
            </w:pPr>
            <w:r w:rsidRPr="0041528A">
              <w:t>Display "Run AT Command 2"</w:t>
            </w:r>
          </w:p>
        </w:tc>
        <w:tc>
          <w:tcPr>
            <w:tcW w:w="3776" w:type="dxa"/>
            <w:tcBorders>
              <w:left w:val="single" w:sz="6" w:space="0" w:color="auto"/>
              <w:right w:val="single" w:sz="6" w:space="0" w:color="auto"/>
            </w:tcBorders>
          </w:tcPr>
          <w:p w14:paraId="306A0BAB" w14:textId="77777777" w:rsidR="00BF46E1" w:rsidRPr="0041528A" w:rsidRDefault="00BF46E1" w:rsidP="0092045E">
            <w:pPr>
              <w:pStyle w:val="TAL"/>
            </w:pPr>
            <w:r w:rsidRPr="0041528A">
              <w:t>[alpha identifier is displayed with italic off, request IMSI]</w:t>
            </w:r>
          </w:p>
        </w:tc>
      </w:tr>
      <w:tr w:rsidR="00BF46E1" w:rsidRPr="0041528A" w14:paraId="18EE453F" w14:textId="77777777" w:rsidTr="00195D76">
        <w:trPr>
          <w:cantSplit/>
          <w:jc w:val="center"/>
        </w:trPr>
        <w:tc>
          <w:tcPr>
            <w:tcW w:w="737" w:type="dxa"/>
            <w:tcBorders>
              <w:left w:val="single" w:sz="6" w:space="0" w:color="auto"/>
              <w:right w:val="single" w:sz="6" w:space="0" w:color="auto"/>
            </w:tcBorders>
          </w:tcPr>
          <w:p w14:paraId="2E94DD49"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1FF9FEFB"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4B7A545" w14:textId="77777777" w:rsidR="00BF46E1" w:rsidRPr="0041528A" w:rsidRDefault="00BF46E1" w:rsidP="0092045E">
            <w:pPr>
              <w:pStyle w:val="TAL"/>
            </w:pPr>
            <w:r w:rsidRPr="0041528A">
              <w:t>TERMINAL RESPONSE: RUN AT COMMAND 3.7.1</w:t>
            </w:r>
          </w:p>
        </w:tc>
        <w:tc>
          <w:tcPr>
            <w:tcW w:w="3776" w:type="dxa"/>
            <w:tcBorders>
              <w:left w:val="single" w:sz="6" w:space="0" w:color="auto"/>
              <w:right w:val="single" w:sz="6" w:space="0" w:color="auto"/>
            </w:tcBorders>
          </w:tcPr>
          <w:p w14:paraId="244C29DA" w14:textId="77777777" w:rsidR="00BF46E1" w:rsidRPr="0041528A" w:rsidRDefault="00BF46E1" w:rsidP="0092045E">
            <w:pPr>
              <w:pStyle w:val="TAL"/>
            </w:pPr>
            <w:r w:rsidRPr="0041528A">
              <w:t>[Command performed successfully, AT Response containing IMSI]</w:t>
            </w:r>
          </w:p>
        </w:tc>
      </w:tr>
      <w:tr w:rsidR="00BF46E1" w:rsidRPr="0041528A" w14:paraId="06EE6847" w14:textId="77777777" w:rsidTr="00195D76">
        <w:trPr>
          <w:cantSplit/>
          <w:jc w:val="center"/>
        </w:trPr>
        <w:tc>
          <w:tcPr>
            <w:tcW w:w="737" w:type="dxa"/>
            <w:tcBorders>
              <w:left w:val="single" w:sz="6" w:space="0" w:color="auto"/>
              <w:right w:val="single" w:sz="6" w:space="0" w:color="auto"/>
            </w:tcBorders>
          </w:tcPr>
          <w:p w14:paraId="07E34C72" w14:textId="77777777" w:rsidR="00BF46E1" w:rsidRPr="0041528A" w:rsidRDefault="00BF46E1" w:rsidP="0092045E">
            <w:pPr>
              <w:pStyle w:val="TAC"/>
            </w:pPr>
            <w:r w:rsidRPr="0041528A">
              <w:t>12</w:t>
            </w:r>
          </w:p>
        </w:tc>
        <w:tc>
          <w:tcPr>
            <w:tcW w:w="1232" w:type="dxa"/>
            <w:tcBorders>
              <w:left w:val="single" w:sz="6" w:space="0" w:color="auto"/>
              <w:right w:val="single" w:sz="6" w:space="0" w:color="auto"/>
            </w:tcBorders>
          </w:tcPr>
          <w:p w14:paraId="35F85AA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3B98238"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4EC56CDE" w14:textId="77777777" w:rsidR="00BF46E1" w:rsidRPr="0041528A" w:rsidRDefault="00BF46E1" w:rsidP="0092045E">
            <w:pPr>
              <w:pStyle w:val="TAL"/>
            </w:pPr>
          </w:p>
        </w:tc>
      </w:tr>
      <w:tr w:rsidR="00BF46E1" w:rsidRPr="0041528A" w14:paraId="1D64F5C2" w14:textId="77777777" w:rsidTr="00195D76">
        <w:trPr>
          <w:cantSplit/>
          <w:jc w:val="center"/>
        </w:trPr>
        <w:tc>
          <w:tcPr>
            <w:tcW w:w="737" w:type="dxa"/>
            <w:tcBorders>
              <w:left w:val="single" w:sz="6" w:space="0" w:color="auto"/>
              <w:right w:val="single" w:sz="6" w:space="0" w:color="auto"/>
            </w:tcBorders>
          </w:tcPr>
          <w:p w14:paraId="0323274A" w14:textId="77777777" w:rsidR="00BF46E1" w:rsidRPr="0041528A" w:rsidRDefault="00BF46E1" w:rsidP="0092045E">
            <w:pPr>
              <w:pStyle w:val="TAC"/>
            </w:pPr>
            <w:r w:rsidRPr="0041528A">
              <w:t>13</w:t>
            </w:r>
          </w:p>
        </w:tc>
        <w:tc>
          <w:tcPr>
            <w:tcW w:w="1232" w:type="dxa"/>
            <w:tcBorders>
              <w:left w:val="single" w:sz="6" w:space="0" w:color="auto"/>
              <w:right w:val="single" w:sz="6" w:space="0" w:color="auto"/>
            </w:tcBorders>
          </w:tcPr>
          <w:p w14:paraId="76A6FDE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F674D59" w14:textId="77777777" w:rsidR="00BF46E1" w:rsidRPr="0041528A" w:rsidRDefault="00BF46E1" w:rsidP="0092045E">
            <w:pPr>
              <w:pStyle w:val="TAL"/>
            </w:pPr>
            <w:r w:rsidRPr="0041528A">
              <w:t>PROACTIVE COMMAND PENDING: RUN AT COMMAND 3.7.1</w:t>
            </w:r>
          </w:p>
        </w:tc>
        <w:tc>
          <w:tcPr>
            <w:tcW w:w="3776" w:type="dxa"/>
            <w:tcBorders>
              <w:left w:val="single" w:sz="6" w:space="0" w:color="auto"/>
              <w:right w:val="single" w:sz="6" w:space="0" w:color="auto"/>
            </w:tcBorders>
          </w:tcPr>
          <w:p w14:paraId="390F5CB9" w14:textId="77777777" w:rsidR="00BF46E1" w:rsidRPr="0041528A" w:rsidRDefault="00BF46E1" w:rsidP="0092045E">
            <w:pPr>
              <w:pStyle w:val="TAL"/>
            </w:pPr>
          </w:p>
        </w:tc>
      </w:tr>
      <w:tr w:rsidR="00BF46E1" w:rsidRPr="0041528A" w14:paraId="13C87ACB" w14:textId="77777777" w:rsidTr="00195D76">
        <w:trPr>
          <w:cantSplit/>
          <w:jc w:val="center"/>
        </w:trPr>
        <w:tc>
          <w:tcPr>
            <w:tcW w:w="737" w:type="dxa"/>
            <w:tcBorders>
              <w:left w:val="single" w:sz="6" w:space="0" w:color="auto"/>
              <w:right w:val="single" w:sz="6" w:space="0" w:color="auto"/>
            </w:tcBorders>
          </w:tcPr>
          <w:p w14:paraId="4534D111" w14:textId="77777777" w:rsidR="00BF46E1" w:rsidRPr="0041528A" w:rsidRDefault="00BF46E1" w:rsidP="0092045E">
            <w:pPr>
              <w:pStyle w:val="TAC"/>
            </w:pPr>
            <w:r w:rsidRPr="0041528A">
              <w:t>14</w:t>
            </w:r>
          </w:p>
        </w:tc>
        <w:tc>
          <w:tcPr>
            <w:tcW w:w="1232" w:type="dxa"/>
            <w:tcBorders>
              <w:left w:val="single" w:sz="6" w:space="0" w:color="auto"/>
              <w:right w:val="single" w:sz="6" w:space="0" w:color="auto"/>
            </w:tcBorders>
          </w:tcPr>
          <w:p w14:paraId="16455EDB"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E54BDB0"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13FE09BE" w14:textId="77777777" w:rsidR="00BF46E1" w:rsidRPr="0041528A" w:rsidRDefault="00BF46E1" w:rsidP="0092045E">
            <w:pPr>
              <w:pStyle w:val="TAL"/>
            </w:pPr>
          </w:p>
        </w:tc>
      </w:tr>
      <w:tr w:rsidR="00BF46E1" w:rsidRPr="0041528A" w14:paraId="17CF70FB" w14:textId="77777777" w:rsidTr="00195D76">
        <w:trPr>
          <w:cantSplit/>
          <w:jc w:val="center"/>
        </w:trPr>
        <w:tc>
          <w:tcPr>
            <w:tcW w:w="737" w:type="dxa"/>
            <w:tcBorders>
              <w:left w:val="single" w:sz="6" w:space="0" w:color="auto"/>
              <w:right w:val="single" w:sz="6" w:space="0" w:color="auto"/>
            </w:tcBorders>
          </w:tcPr>
          <w:p w14:paraId="0D1B7D24" w14:textId="77777777" w:rsidR="00BF46E1" w:rsidRPr="0041528A" w:rsidRDefault="00BF46E1" w:rsidP="0092045E">
            <w:pPr>
              <w:pStyle w:val="TAC"/>
            </w:pPr>
            <w:r w:rsidRPr="0041528A">
              <w:t>15</w:t>
            </w:r>
          </w:p>
        </w:tc>
        <w:tc>
          <w:tcPr>
            <w:tcW w:w="1232" w:type="dxa"/>
            <w:tcBorders>
              <w:left w:val="single" w:sz="6" w:space="0" w:color="auto"/>
              <w:right w:val="single" w:sz="6" w:space="0" w:color="auto"/>
            </w:tcBorders>
          </w:tcPr>
          <w:p w14:paraId="729C74D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73A4C3D" w14:textId="77777777" w:rsidR="00BF46E1" w:rsidRPr="0041528A" w:rsidRDefault="00BF46E1" w:rsidP="0092045E">
            <w:pPr>
              <w:pStyle w:val="TAL"/>
            </w:pPr>
            <w:r w:rsidRPr="0041528A">
              <w:t>PROACTIVE COMMAND: RUN AT COMMAND 3.7.1</w:t>
            </w:r>
          </w:p>
        </w:tc>
        <w:tc>
          <w:tcPr>
            <w:tcW w:w="3776" w:type="dxa"/>
            <w:tcBorders>
              <w:left w:val="single" w:sz="6" w:space="0" w:color="auto"/>
              <w:right w:val="single" w:sz="6" w:space="0" w:color="auto"/>
            </w:tcBorders>
          </w:tcPr>
          <w:p w14:paraId="128BC9F5" w14:textId="77777777" w:rsidR="00BF46E1" w:rsidRPr="0041528A" w:rsidRDefault="00BF46E1" w:rsidP="0092045E">
            <w:pPr>
              <w:pStyle w:val="TAL"/>
            </w:pPr>
          </w:p>
        </w:tc>
      </w:tr>
      <w:tr w:rsidR="00BF46E1" w:rsidRPr="0041528A" w14:paraId="66DBB801" w14:textId="77777777" w:rsidTr="00195D76">
        <w:trPr>
          <w:cantSplit/>
          <w:jc w:val="center"/>
        </w:trPr>
        <w:tc>
          <w:tcPr>
            <w:tcW w:w="737" w:type="dxa"/>
            <w:tcBorders>
              <w:left w:val="single" w:sz="6" w:space="0" w:color="auto"/>
              <w:right w:val="single" w:sz="6" w:space="0" w:color="auto"/>
            </w:tcBorders>
          </w:tcPr>
          <w:p w14:paraId="0C2E10C6" w14:textId="77777777" w:rsidR="00BF46E1" w:rsidRPr="0041528A" w:rsidRDefault="00BF46E1" w:rsidP="0092045E">
            <w:pPr>
              <w:pStyle w:val="TAC"/>
            </w:pPr>
            <w:r w:rsidRPr="0041528A">
              <w:t>16</w:t>
            </w:r>
          </w:p>
        </w:tc>
        <w:tc>
          <w:tcPr>
            <w:tcW w:w="1232" w:type="dxa"/>
            <w:tcBorders>
              <w:left w:val="single" w:sz="6" w:space="0" w:color="auto"/>
              <w:right w:val="single" w:sz="6" w:space="0" w:color="auto"/>
            </w:tcBorders>
          </w:tcPr>
          <w:p w14:paraId="5E462943"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44A9C50F" w14:textId="77777777" w:rsidR="00BF46E1" w:rsidRPr="0041528A" w:rsidRDefault="00BF46E1" w:rsidP="0092045E">
            <w:pPr>
              <w:pStyle w:val="TAL"/>
            </w:pPr>
            <w:r w:rsidRPr="0041528A">
              <w:t>Display "Run AT Command 1"</w:t>
            </w:r>
          </w:p>
        </w:tc>
        <w:tc>
          <w:tcPr>
            <w:tcW w:w="3776" w:type="dxa"/>
            <w:tcBorders>
              <w:left w:val="single" w:sz="6" w:space="0" w:color="auto"/>
              <w:right w:val="single" w:sz="6" w:space="0" w:color="auto"/>
            </w:tcBorders>
          </w:tcPr>
          <w:p w14:paraId="3FF9A27F" w14:textId="77777777" w:rsidR="00BF46E1" w:rsidRPr="0041528A" w:rsidRDefault="00BF46E1" w:rsidP="0092045E">
            <w:pPr>
              <w:pStyle w:val="TAL"/>
            </w:pPr>
            <w:r w:rsidRPr="0041528A">
              <w:t>[alpha identifier is displayed with italic on, request IMSI]</w:t>
            </w:r>
          </w:p>
        </w:tc>
      </w:tr>
      <w:tr w:rsidR="00BF46E1" w:rsidRPr="0041528A" w14:paraId="3594B98F" w14:textId="77777777" w:rsidTr="00195D76">
        <w:trPr>
          <w:cantSplit/>
          <w:jc w:val="center"/>
        </w:trPr>
        <w:tc>
          <w:tcPr>
            <w:tcW w:w="737" w:type="dxa"/>
            <w:tcBorders>
              <w:left w:val="single" w:sz="6" w:space="0" w:color="auto"/>
              <w:right w:val="single" w:sz="6" w:space="0" w:color="auto"/>
            </w:tcBorders>
          </w:tcPr>
          <w:p w14:paraId="162EDE59" w14:textId="77777777" w:rsidR="00BF46E1" w:rsidRPr="0041528A" w:rsidRDefault="00BF46E1" w:rsidP="0092045E">
            <w:pPr>
              <w:pStyle w:val="TAC"/>
            </w:pPr>
            <w:r w:rsidRPr="0041528A">
              <w:t>17</w:t>
            </w:r>
          </w:p>
        </w:tc>
        <w:tc>
          <w:tcPr>
            <w:tcW w:w="1232" w:type="dxa"/>
            <w:tcBorders>
              <w:left w:val="single" w:sz="6" w:space="0" w:color="auto"/>
              <w:right w:val="single" w:sz="6" w:space="0" w:color="auto"/>
            </w:tcBorders>
          </w:tcPr>
          <w:p w14:paraId="1F14C9F6"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B949CBC" w14:textId="77777777" w:rsidR="00BF46E1" w:rsidRPr="0041528A" w:rsidRDefault="00BF46E1" w:rsidP="0092045E">
            <w:pPr>
              <w:pStyle w:val="TAL"/>
            </w:pPr>
            <w:r w:rsidRPr="0041528A">
              <w:t>TERMINAL RESPONSE: RUN AT COMMAND 3.7.1</w:t>
            </w:r>
          </w:p>
        </w:tc>
        <w:tc>
          <w:tcPr>
            <w:tcW w:w="3776" w:type="dxa"/>
            <w:tcBorders>
              <w:left w:val="single" w:sz="6" w:space="0" w:color="auto"/>
              <w:right w:val="single" w:sz="6" w:space="0" w:color="auto"/>
            </w:tcBorders>
          </w:tcPr>
          <w:p w14:paraId="0F4DC53F" w14:textId="77777777" w:rsidR="00BF46E1" w:rsidRPr="0041528A" w:rsidRDefault="00BF46E1" w:rsidP="0092045E">
            <w:pPr>
              <w:pStyle w:val="TAL"/>
            </w:pPr>
            <w:r w:rsidRPr="0041528A">
              <w:t>[Command performed successfully, AT Response containing IMSI]</w:t>
            </w:r>
          </w:p>
        </w:tc>
      </w:tr>
      <w:tr w:rsidR="00BF46E1" w:rsidRPr="0041528A" w14:paraId="65CCCADC" w14:textId="77777777" w:rsidTr="00195D76">
        <w:trPr>
          <w:cantSplit/>
          <w:jc w:val="center"/>
        </w:trPr>
        <w:tc>
          <w:tcPr>
            <w:tcW w:w="737" w:type="dxa"/>
            <w:tcBorders>
              <w:left w:val="single" w:sz="6" w:space="0" w:color="auto"/>
              <w:right w:val="single" w:sz="6" w:space="0" w:color="auto"/>
            </w:tcBorders>
          </w:tcPr>
          <w:p w14:paraId="259F7B37" w14:textId="77777777" w:rsidR="00BF46E1" w:rsidRPr="0041528A" w:rsidRDefault="00BF46E1" w:rsidP="0092045E">
            <w:pPr>
              <w:pStyle w:val="TAC"/>
            </w:pPr>
            <w:r w:rsidRPr="0041528A">
              <w:t>18</w:t>
            </w:r>
          </w:p>
        </w:tc>
        <w:tc>
          <w:tcPr>
            <w:tcW w:w="1232" w:type="dxa"/>
            <w:tcBorders>
              <w:left w:val="single" w:sz="6" w:space="0" w:color="auto"/>
              <w:right w:val="single" w:sz="6" w:space="0" w:color="auto"/>
            </w:tcBorders>
          </w:tcPr>
          <w:p w14:paraId="7246C5C5"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01DF9C6"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3903E74A" w14:textId="77777777" w:rsidR="00BF46E1" w:rsidRPr="0041528A" w:rsidRDefault="00BF46E1" w:rsidP="0092045E">
            <w:pPr>
              <w:pStyle w:val="TAL"/>
            </w:pPr>
          </w:p>
        </w:tc>
      </w:tr>
      <w:tr w:rsidR="00BF46E1" w:rsidRPr="0041528A" w14:paraId="3C3C6D53" w14:textId="77777777" w:rsidTr="00195D76">
        <w:trPr>
          <w:cantSplit/>
          <w:jc w:val="center"/>
        </w:trPr>
        <w:tc>
          <w:tcPr>
            <w:tcW w:w="737" w:type="dxa"/>
            <w:tcBorders>
              <w:left w:val="single" w:sz="6" w:space="0" w:color="auto"/>
              <w:right w:val="single" w:sz="6" w:space="0" w:color="auto"/>
            </w:tcBorders>
          </w:tcPr>
          <w:p w14:paraId="7C8F56F9" w14:textId="77777777" w:rsidR="00BF46E1" w:rsidRPr="0041528A" w:rsidRDefault="00BF46E1" w:rsidP="0092045E">
            <w:pPr>
              <w:pStyle w:val="TAC"/>
            </w:pPr>
            <w:r w:rsidRPr="0041528A">
              <w:t>19</w:t>
            </w:r>
          </w:p>
        </w:tc>
        <w:tc>
          <w:tcPr>
            <w:tcW w:w="1232" w:type="dxa"/>
            <w:tcBorders>
              <w:left w:val="single" w:sz="6" w:space="0" w:color="auto"/>
              <w:right w:val="single" w:sz="6" w:space="0" w:color="auto"/>
            </w:tcBorders>
          </w:tcPr>
          <w:p w14:paraId="220894B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E3E9097" w14:textId="77777777" w:rsidR="00BF46E1" w:rsidRPr="0041528A" w:rsidRDefault="00BF46E1" w:rsidP="0092045E">
            <w:pPr>
              <w:pStyle w:val="TAL"/>
            </w:pPr>
            <w:r w:rsidRPr="0041528A">
              <w:t>PROACTIVE COMMAND PENDING: RUN AT COMMAND 3.7.3</w:t>
            </w:r>
          </w:p>
        </w:tc>
        <w:tc>
          <w:tcPr>
            <w:tcW w:w="3776" w:type="dxa"/>
            <w:tcBorders>
              <w:left w:val="single" w:sz="6" w:space="0" w:color="auto"/>
              <w:right w:val="single" w:sz="6" w:space="0" w:color="auto"/>
            </w:tcBorders>
          </w:tcPr>
          <w:p w14:paraId="013DD5B7" w14:textId="77777777" w:rsidR="00BF46E1" w:rsidRPr="0041528A" w:rsidRDefault="00BF46E1" w:rsidP="0092045E">
            <w:pPr>
              <w:pStyle w:val="TAL"/>
            </w:pPr>
          </w:p>
        </w:tc>
      </w:tr>
      <w:tr w:rsidR="00BF46E1" w:rsidRPr="0041528A" w14:paraId="4B8F993A" w14:textId="77777777" w:rsidTr="00195D76">
        <w:trPr>
          <w:cantSplit/>
          <w:jc w:val="center"/>
        </w:trPr>
        <w:tc>
          <w:tcPr>
            <w:tcW w:w="737" w:type="dxa"/>
            <w:tcBorders>
              <w:left w:val="single" w:sz="6" w:space="0" w:color="auto"/>
              <w:right w:val="single" w:sz="6" w:space="0" w:color="auto"/>
            </w:tcBorders>
          </w:tcPr>
          <w:p w14:paraId="753AEA8F" w14:textId="77777777" w:rsidR="00BF46E1" w:rsidRPr="0041528A" w:rsidRDefault="00BF46E1" w:rsidP="0092045E">
            <w:pPr>
              <w:pStyle w:val="TAC"/>
            </w:pPr>
            <w:r w:rsidRPr="0041528A">
              <w:t>20</w:t>
            </w:r>
          </w:p>
        </w:tc>
        <w:tc>
          <w:tcPr>
            <w:tcW w:w="1232" w:type="dxa"/>
            <w:tcBorders>
              <w:left w:val="single" w:sz="6" w:space="0" w:color="auto"/>
              <w:right w:val="single" w:sz="6" w:space="0" w:color="auto"/>
            </w:tcBorders>
          </w:tcPr>
          <w:p w14:paraId="70455A58"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FA7DF7A"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56350863" w14:textId="77777777" w:rsidR="00BF46E1" w:rsidRPr="0041528A" w:rsidRDefault="00BF46E1" w:rsidP="0092045E">
            <w:pPr>
              <w:pStyle w:val="TAL"/>
            </w:pPr>
          </w:p>
        </w:tc>
      </w:tr>
      <w:tr w:rsidR="00BF46E1" w:rsidRPr="0041528A" w14:paraId="2061BDF1" w14:textId="77777777" w:rsidTr="00195D76">
        <w:trPr>
          <w:cantSplit/>
          <w:jc w:val="center"/>
        </w:trPr>
        <w:tc>
          <w:tcPr>
            <w:tcW w:w="737" w:type="dxa"/>
            <w:tcBorders>
              <w:left w:val="single" w:sz="6" w:space="0" w:color="auto"/>
              <w:right w:val="single" w:sz="6" w:space="0" w:color="auto"/>
            </w:tcBorders>
          </w:tcPr>
          <w:p w14:paraId="5EF6290D" w14:textId="77777777" w:rsidR="00BF46E1" w:rsidRPr="0041528A" w:rsidRDefault="00BF46E1" w:rsidP="0092045E">
            <w:pPr>
              <w:pStyle w:val="TAC"/>
            </w:pPr>
            <w:r w:rsidRPr="0041528A">
              <w:t>21</w:t>
            </w:r>
          </w:p>
        </w:tc>
        <w:tc>
          <w:tcPr>
            <w:tcW w:w="1232" w:type="dxa"/>
            <w:tcBorders>
              <w:left w:val="single" w:sz="6" w:space="0" w:color="auto"/>
              <w:right w:val="single" w:sz="6" w:space="0" w:color="auto"/>
            </w:tcBorders>
          </w:tcPr>
          <w:p w14:paraId="2491AF8A"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408167B" w14:textId="77777777" w:rsidR="00BF46E1" w:rsidRPr="0041528A" w:rsidRDefault="00BF46E1" w:rsidP="0092045E">
            <w:pPr>
              <w:pStyle w:val="TAL"/>
            </w:pPr>
            <w:r w:rsidRPr="0041528A">
              <w:t>PROACTIVE COMMAND: RUN AT COMMAND 3.7.3</w:t>
            </w:r>
          </w:p>
        </w:tc>
        <w:tc>
          <w:tcPr>
            <w:tcW w:w="3776" w:type="dxa"/>
            <w:tcBorders>
              <w:left w:val="single" w:sz="6" w:space="0" w:color="auto"/>
              <w:right w:val="single" w:sz="6" w:space="0" w:color="auto"/>
            </w:tcBorders>
          </w:tcPr>
          <w:p w14:paraId="45531BE3" w14:textId="77777777" w:rsidR="00BF46E1" w:rsidRPr="0041528A" w:rsidRDefault="00BF46E1" w:rsidP="0092045E">
            <w:pPr>
              <w:pStyle w:val="TAL"/>
            </w:pPr>
          </w:p>
        </w:tc>
      </w:tr>
      <w:tr w:rsidR="00BF46E1" w:rsidRPr="0041528A" w14:paraId="74C0B371" w14:textId="77777777" w:rsidTr="00195D76">
        <w:trPr>
          <w:cantSplit/>
          <w:jc w:val="center"/>
        </w:trPr>
        <w:tc>
          <w:tcPr>
            <w:tcW w:w="737" w:type="dxa"/>
            <w:tcBorders>
              <w:left w:val="single" w:sz="6" w:space="0" w:color="auto"/>
              <w:right w:val="single" w:sz="6" w:space="0" w:color="auto"/>
            </w:tcBorders>
          </w:tcPr>
          <w:p w14:paraId="60C07E4C" w14:textId="77777777" w:rsidR="00BF46E1" w:rsidRPr="0041528A" w:rsidRDefault="00BF46E1" w:rsidP="0092045E">
            <w:pPr>
              <w:pStyle w:val="TAC"/>
            </w:pPr>
            <w:r w:rsidRPr="0041528A">
              <w:t>22</w:t>
            </w:r>
          </w:p>
        </w:tc>
        <w:tc>
          <w:tcPr>
            <w:tcW w:w="1232" w:type="dxa"/>
            <w:tcBorders>
              <w:left w:val="single" w:sz="6" w:space="0" w:color="auto"/>
              <w:right w:val="single" w:sz="6" w:space="0" w:color="auto"/>
            </w:tcBorders>
          </w:tcPr>
          <w:p w14:paraId="53BA08D8"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22F21B24" w14:textId="77777777" w:rsidR="00BF46E1" w:rsidRPr="0041528A" w:rsidRDefault="00BF46E1" w:rsidP="0092045E">
            <w:pPr>
              <w:pStyle w:val="TAL"/>
            </w:pPr>
            <w:r w:rsidRPr="0041528A">
              <w:t>Display "Run AT Command 3"</w:t>
            </w:r>
          </w:p>
        </w:tc>
        <w:tc>
          <w:tcPr>
            <w:tcW w:w="3776" w:type="dxa"/>
            <w:tcBorders>
              <w:left w:val="single" w:sz="6" w:space="0" w:color="auto"/>
              <w:right w:val="single" w:sz="6" w:space="0" w:color="auto"/>
            </w:tcBorders>
          </w:tcPr>
          <w:p w14:paraId="3D07F14C" w14:textId="77777777" w:rsidR="00BF46E1" w:rsidRPr="0041528A" w:rsidRDefault="00BF46E1" w:rsidP="0092045E">
            <w:pPr>
              <w:pStyle w:val="TAL"/>
            </w:pPr>
            <w:r w:rsidRPr="0041528A">
              <w:t>[alpha identifier is displayed with italic off, request IMSI]</w:t>
            </w:r>
          </w:p>
        </w:tc>
      </w:tr>
      <w:tr w:rsidR="00BF46E1" w:rsidRPr="0041528A" w14:paraId="0657E966" w14:textId="77777777" w:rsidTr="00195D76">
        <w:trPr>
          <w:cantSplit/>
          <w:jc w:val="center"/>
        </w:trPr>
        <w:tc>
          <w:tcPr>
            <w:tcW w:w="737" w:type="dxa"/>
            <w:tcBorders>
              <w:left w:val="single" w:sz="6" w:space="0" w:color="auto"/>
              <w:right w:val="single" w:sz="6" w:space="0" w:color="auto"/>
            </w:tcBorders>
          </w:tcPr>
          <w:p w14:paraId="1FB0F728" w14:textId="77777777" w:rsidR="00BF46E1" w:rsidRPr="0041528A" w:rsidRDefault="00BF46E1" w:rsidP="0092045E">
            <w:pPr>
              <w:pStyle w:val="TAC"/>
            </w:pPr>
            <w:r w:rsidRPr="0041528A">
              <w:t>23</w:t>
            </w:r>
          </w:p>
        </w:tc>
        <w:tc>
          <w:tcPr>
            <w:tcW w:w="1232" w:type="dxa"/>
            <w:tcBorders>
              <w:left w:val="single" w:sz="6" w:space="0" w:color="auto"/>
              <w:right w:val="single" w:sz="6" w:space="0" w:color="auto"/>
            </w:tcBorders>
          </w:tcPr>
          <w:p w14:paraId="63066BCE"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862B979" w14:textId="77777777" w:rsidR="00BF46E1" w:rsidRPr="0041528A" w:rsidRDefault="00BF46E1" w:rsidP="0092045E">
            <w:pPr>
              <w:pStyle w:val="TAL"/>
            </w:pPr>
            <w:r w:rsidRPr="0041528A">
              <w:t>TERMINAL RESPONSE: RUN AT COMMAND 3.7.1</w:t>
            </w:r>
          </w:p>
        </w:tc>
        <w:tc>
          <w:tcPr>
            <w:tcW w:w="3776" w:type="dxa"/>
            <w:tcBorders>
              <w:left w:val="single" w:sz="6" w:space="0" w:color="auto"/>
              <w:right w:val="single" w:sz="6" w:space="0" w:color="auto"/>
            </w:tcBorders>
          </w:tcPr>
          <w:p w14:paraId="4E71FF31" w14:textId="77777777" w:rsidR="00BF46E1" w:rsidRPr="0041528A" w:rsidRDefault="00BF46E1" w:rsidP="0092045E">
            <w:pPr>
              <w:pStyle w:val="TAL"/>
            </w:pPr>
            <w:r w:rsidRPr="0041528A">
              <w:t>[Command performed successfully, AT Response containing IMSI]</w:t>
            </w:r>
          </w:p>
        </w:tc>
      </w:tr>
      <w:tr w:rsidR="00BF46E1" w:rsidRPr="0041528A" w14:paraId="1B7F79B3" w14:textId="77777777" w:rsidTr="00195D76">
        <w:trPr>
          <w:cantSplit/>
          <w:jc w:val="center"/>
        </w:trPr>
        <w:tc>
          <w:tcPr>
            <w:tcW w:w="737" w:type="dxa"/>
            <w:tcBorders>
              <w:left w:val="single" w:sz="6" w:space="0" w:color="auto"/>
              <w:bottom w:val="single" w:sz="4" w:space="0" w:color="auto"/>
              <w:right w:val="single" w:sz="6" w:space="0" w:color="auto"/>
            </w:tcBorders>
          </w:tcPr>
          <w:p w14:paraId="75A1A56C" w14:textId="77777777" w:rsidR="00BF46E1" w:rsidRPr="0041528A" w:rsidRDefault="00BF46E1" w:rsidP="0092045E">
            <w:pPr>
              <w:pStyle w:val="TAC"/>
            </w:pPr>
            <w:r w:rsidRPr="0041528A">
              <w:t>24</w:t>
            </w:r>
          </w:p>
        </w:tc>
        <w:tc>
          <w:tcPr>
            <w:tcW w:w="1232" w:type="dxa"/>
            <w:tcBorders>
              <w:left w:val="single" w:sz="6" w:space="0" w:color="auto"/>
              <w:bottom w:val="single" w:sz="4" w:space="0" w:color="auto"/>
              <w:right w:val="single" w:sz="6" w:space="0" w:color="auto"/>
            </w:tcBorders>
          </w:tcPr>
          <w:p w14:paraId="5554295A"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18C34B1F" w14:textId="77777777" w:rsidR="00BF46E1" w:rsidRPr="0041528A" w:rsidRDefault="00BF46E1" w:rsidP="0092045E">
            <w:pPr>
              <w:pStyle w:val="TAL"/>
            </w:pPr>
            <w:r w:rsidRPr="0041528A">
              <w:t>PROACTIVE UICC SESSION ENDED</w:t>
            </w:r>
          </w:p>
        </w:tc>
        <w:tc>
          <w:tcPr>
            <w:tcW w:w="3776" w:type="dxa"/>
            <w:tcBorders>
              <w:left w:val="single" w:sz="6" w:space="0" w:color="auto"/>
              <w:bottom w:val="single" w:sz="4" w:space="0" w:color="auto"/>
              <w:right w:val="single" w:sz="6" w:space="0" w:color="auto"/>
            </w:tcBorders>
          </w:tcPr>
          <w:p w14:paraId="1725AD8B" w14:textId="77777777" w:rsidR="00BF46E1" w:rsidRPr="0041528A" w:rsidRDefault="00BF46E1" w:rsidP="0092045E">
            <w:pPr>
              <w:pStyle w:val="TAL"/>
            </w:pPr>
          </w:p>
        </w:tc>
      </w:tr>
    </w:tbl>
    <w:p w14:paraId="046C9775" w14:textId="77777777" w:rsidR="00BF46E1" w:rsidRPr="0041528A" w:rsidRDefault="00BF46E1" w:rsidP="00BF46E1"/>
    <w:p w14:paraId="54FB054C" w14:textId="77777777" w:rsidR="00BF46E1" w:rsidRPr="0041528A" w:rsidRDefault="00BF46E1" w:rsidP="00BF46E1">
      <w:r w:rsidRPr="0041528A">
        <w:t>PROACTIVE COMMAND: RUN AT COMMAND 3.7.1</w:t>
      </w:r>
    </w:p>
    <w:p w14:paraId="3D070B60" w14:textId="77777777" w:rsidR="00BF46E1" w:rsidRPr="0041528A" w:rsidRDefault="00BF46E1" w:rsidP="00BF46E1">
      <w:r w:rsidRPr="0041528A">
        <w:t>Logically:</w:t>
      </w:r>
    </w:p>
    <w:p w14:paraId="524C48C0" w14:textId="77777777" w:rsidR="00BF46E1" w:rsidRPr="0041528A" w:rsidRDefault="00BF46E1" w:rsidP="0041528A">
      <w:pPr>
        <w:pStyle w:val="EW"/>
      </w:pPr>
      <w:r w:rsidRPr="0041528A">
        <w:t>Command details</w:t>
      </w:r>
    </w:p>
    <w:p w14:paraId="538FD6A6" w14:textId="77777777" w:rsidR="00BF46E1" w:rsidRPr="0041528A" w:rsidRDefault="00BF46E1" w:rsidP="0041528A">
      <w:pPr>
        <w:pStyle w:val="EW"/>
      </w:pPr>
      <w:r w:rsidRPr="0041528A">
        <w:tab/>
        <w:t>Command number:</w:t>
      </w:r>
      <w:r w:rsidRPr="0041528A">
        <w:tab/>
        <w:t>1</w:t>
      </w:r>
    </w:p>
    <w:p w14:paraId="502A8388" w14:textId="77777777" w:rsidR="00BF46E1" w:rsidRPr="0041528A" w:rsidRDefault="00BF46E1" w:rsidP="0041528A">
      <w:pPr>
        <w:pStyle w:val="EW"/>
      </w:pPr>
      <w:r w:rsidRPr="0041528A">
        <w:tab/>
        <w:t>Command type:</w:t>
      </w:r>
      <w:r w:rsidRPr="0041528A">
        <w:tab/>
        <w:t>RUN AT COMMAND</w:t>
      </w:r>
    </w:p>
    <w:p w14:paraId="0A04E176" w14:textId="77777777" w:rsidR="00BF46E1" w:rsidRPr="0041528A" w:rsidRDefault="00BF46E1" w:rsidP="0041528A">
      <w:pPr>
        <w:pStyle w:val="EW"/>
      </w:pPr>
      <w:r w:rsidRPr="0041528A">
        <w:tab/>
        <w:t>Command qualifier:</w:t>
      </w:r>
      <w:r w:rsidRPr="0041528A">
        <w:tab/>
        <w:t>"00"</w:t>
      </w:r>
    </w:p>
    <w:p w14:paraId="784A124D" w14:textId="77777777" w:rsidR="00BF46E1" w:rsidRPr="0041528A" w:rsidRDefault="00BF46E1" w:rsidP="0041528A">
      <w:pPr>
        <w:pStyle w:val="EW"/>
      </w:pPr>
      <w:r w:rsidRPr="0041528A">
        <w:t>Device identities</w:t>
      </w:r>
    </w:p>
    <w:p w14:paraId="4CAD1B25" w14:textId="77777777" w:rsidR="00BF46E1" w:rsidRPr="0041528A" w:rsidRDefault="00BF46E1" w:rsidP="0041528A">
      <w:pPr>
        <w:pStyle w:val="EW"/>
      </w:pPr>
      <w:r w:rsidRPr="0041528A">
        <w:tab/>
        <w:t>Source device:</w:t>
      </w:r>
      <w:r w:rsidRPr="0041528A">
        <w:tab/>
        <w:t>UICC</w:t>
      </w:r>
    </w:p>
    <w:p w14:paraId="27F727FE" w14:textId="77777777" w:rsidR="00BF46E1" w:rsidRPr="0041528A" w:rsidRDefault="00BF46E1" w:rsidP="0041528A">
      <w:pPr>
        <w:pStyle w:val="EW"/>
      </w:pPr>
      <w:r w:rsidRPr="0041528A">
        <w:tab/>
        <w:t>Destination device:</w:t>
      </w:r>
      <w:r w:rsidRPr="0041528A">
        <w:tab/>
        <w:t>ME</w:t>
      </w:r>
    </w:p>
    <w:p w14:paraId="4FC61509" w14:textId="77777777" w:rsidR="00BF46E1" w:rsidRPr="0041528A" w:rsidRDefault="00BF46E1" w:rsidP="0041528A">
      <w:pPr>
        <w:pStyle w:val="EW"/>
      </w:pPr>
      <w:r w:rsidRPr="0041528A">
        <w:lastRenderedPageBreak/>
        <w:t>Alpha Identifier</w:t>
      </w:r>
    </w:p>
    <w:p w14:paraId="7D21EB55" w14:textId="77777777" w:rsidR="00BF46E1" w:rsidRPr="0041528A" w:rsidRDefault="00BF46E1" w:rsidP="0041528A">
      <w:pPr>
        <w:pStyle w:val="EW"/>
      </w:pPr>
      <w:r w:rsidRPr="0041528A">
        <w:tab/>
        <w:t>Alpha Identifier</w:t>
      </w:r>
      <w:r w:rsidRPr="0041528A">
        <w:tab/>
        <w:t>"Run AT Command 1"</w:t>
      </w:r>
    </w:p>
    <w:p w14:paraId="194E1FC1" w14:textId="77777777" w:rsidR="00BF46E1" w:rsidRPr="0041528A" w:rsidRDefault="00BF46E1" w:rsidP="0041528A">
      <w:pPr>
        <w:pStyle w:val="EW"/>
      </w:pPr>
      <w:r w:rsidRPr="0041528A">
        <w:t>AT Command</w:t>
      </w:r>
    </w:p>
    <w:p w14:paraId="6524FCF6" w14:textId="77777777" w:rsidR="00BF46E1" w:rsidRPr="0041528A" w:rsidRDefault="00BF46E1" w:rsidP="0041528A">
      <w:pPr>
        <w:pStyle w:val="EW"/>
      </w:pPr>
      <w:r w:rsidRPr="0041528A">
        <w:t>AT Command string:</w:t>
      </w:r>
      <w:r w:rsidRPr="0041528A">
        <w:tab/>
        <w:t>"AT+CIMI&lt;CR&gt;"</w:t>
      </w:r>
    </w:p>
    <w:p w14:paraId="57095F01" w14:textId="77777777" w:rsidR="00BF46E1" w:rsidRPr="0041528A" w:rsidRDefault="00BF46E1" w:rsidP="0041528A">
      <w:pPr>
        <w:pStyle w:val="EW"/>
      </w:pPr>
      <w:r w:rsidRPr="0041528A">
        <w:t>Text Attribute</w:t>
      </w:r>
    </w:p>
    <w:p w14:paraId="1D8E89F3" w14:textId="77777777" w:rsidR="00BF46E1" w:rsidRPr="0041528A" w:rsidRDefault="00BF46E1" w:rsidP="0041528A">
      <w:pPr>
        <w:pStyle w:val="EW"/>
      </w:pPr>
      <w:r w:rsidRPr="0041528A">
        <w:tab/>
        <w:t>Formatting position:</w:t>
      </w:r>
      <w:r w:rsidRPr="0041528A">
        <w:tab/>
        <w:t>0</w:t>
      </w:r>
    </w:p>
    <w:p w14:paraId="004EE7ED" w14:textId="77777777" w:rsidR="00BF46E1" w:rsidRPr="0041528A" w:rsidRDefault="00BF46E1" w:rsidP="0041528A">
      <w:pPr>
        <w:pStyle w:val="EW"/>
      </w:pPr>
      <w:r w:rsidRPr="0041528A">
        <w:tab/>
        <w:t>Formatting length:</w:t>
      </w:r>
      <w:r w:rsidRPr="0041528A">
        <w:tab/>
        <w:t>16</w:t>
      </w:r>
    </w:p>
    <w:p w14:paraId="6E242EDC" w14:textId="77777777" w:rsidR="00BF46E1" w:rsidRPr="0041528A" w:rsidRDefault="00BF46E1" w:rsidP="0041528A">
      <w:pPr>
        <w:pStyle w:val="EW"/>
      </w:pPr>
      <w:r w:rsidRPr="0041528A">
        <w:tab/>
        <w:t>Formatting mode:</w:t>
      </w:r>
      <w:r w:rsidRPr="0041528A">
        <w:tab/>
        <w:t>Left Alignment, Normal Font, Bold Off, Italic On, Underline Off, Strikethrough Off</w:t>
      </w:r>
    </w:p>
    <w:p w14:paraId="7D269DDD" w14:textId="77777777" w:rsidR="00BF46E1" w:rsidRPr="0041528A" w:rsidRDefault="00BF46E1" w:rsidP="0041528A">
      <w:pPr>
        <w:pStyle w:val="EX"/>
      </w:pPr>
      <w:r w:rsidRPr="0041528A">
        <w:tab/>
        <w:t>Colour:</w:t>
      </w:r>
      <w:r w:rsidRPr="0041528A">
        <w:tab/>
        <w:t>Dark Green Foreground, Bright Yellow Background</w:t>
      </w:r>
    </w:p>
    <w:p w14:paraId="4D831DBF" w14:textId="77777777" w:rsidR="00BF46E1" w:rsidRPr="0041528A" w:rsidRDefault="00BF46E1" w:rsidP="00BF46E1">
      <w:r w:rsidRPr="0041528A">
        <w:t>Coding:</w:t>
      </w:r>
    </w:p>
    <w:p w14:paraId="3A1908F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C1BFFF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D79F11A"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A235892"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909C90F"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47730D34"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3CE6C0B"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113A7E8"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A1D34D1"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3D7FFEFB"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265C0D7"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4A3FA42"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1C47D1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9FF76EE"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8825C4E" w14:textId="77777777" w:rsidR="00BF46E1" w:rsidRPr="0041528A" w:rsidRDefault="00BF46E1" w:rsidP="0092045E">
            <w:pPr>
              <w:pStyle w:val="TAC"/>
            </w:pPr>
            <w:r w:rsidRPr="0041528A">
              <w:t>85</w:t>
            </w:r>
          </w:p>
        </w:tc>
      </w:tr>
      <w:tr w:rsidR="00BF46E1" w:rsidRPr="0041528A" w14:paraId="4618EE45" w14:textId="77777777" w:rsidTr="00195D76">
        <w:trPr>
          <w:jc w:val="center"/>
        </w:trPr>
        <w:tc>
          <w:tcPr>
            <w:tcW w:w="1134" w:type="dxa"/>
            <w:tcBorders>
              <w:top w:val="single" w:sz="4" w:space="0" w:color="auto"/>
              <w:right w:val="single" w:sz="4" w:space="0" w:color="auto"/>
            </w:tcBorders>
          </w:tcPr>
          <w:p w14:paraId="09387D1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7233EF5"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E331CE9"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09E903AB"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4B3E75B0"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635AE1D"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4656BD2"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1E6369A"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7C96737"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489AECF"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103EF20"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EF973BD"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42DA270D" w14:textId="77777777" w:rsidR="00BF46E1" w:rsidRPr="0041528A" w:rsidRDefault="00BF46E1" w:rsidP="0092045E">
            <w:pPr>
              <w:pStyle w:val="TAC"/>
            </w:pPr>
            <w:r w:rsidRPr="0041528A">
              <w:t>6D</w:t>
            </w:r>
          </w:p>
        </w:tc>
      </w:tr>
      <w:tr w:rsidR="00BF46E1" w:rsidRPr="0041528A" w14:paraId="1089D1FE" w14:textId="77777777" w:rsidTr="00195D76">
        <w:trPr>
          <w:jc w:val="center"/>
        </w:trPr>
        <w:tc>
          <w:tcPr>
            <w:tcW w:w="1134" w:type="dxa"/>
            <w:tcBorders>
              <w:right w:val="single" w:sz="4" w:space="0" w:color="auto"/>
            </w:tcBorders>
          </w:tcPr>
          <w:p w14:paraId="4579B10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888F27E"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68CBB844"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A690981"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A9E7CEB"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D2B2229"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4ACA29C1"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48B0A70E"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3C05AB0A"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07F6823"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2CAE7D2"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6D2C4CB6"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787D1D6" w14:textId="77777777" w:rsidR="00BF46E1" w:rsidRPr="0041528A" w:rsidRDefault="00BF46E1" w:rsidP="0092045E">
            <w:pPr>
              <w:pStyle w:val="TAC"/>
            </w:pPr>
            <w:r w:rsidRPr="0041528A">
              <w:t>49</w:t>
            </w:r>
          </w:p>
        </w:tc>
      </w:tr>
      <w:tr w:rsidR="00BF46E1" w:rsidRPr="0041528A" w14:paraId="507D59D3" w14:textId="77777777" w:rsidTr="00195D76">
        <w:trPr>
          <w:jc w:val="center"/>
        </w:trPr>
        <w:tc>
          <w:tcPr>
            <w:tcW w:w="1134" w:type="dxa"/>
            <w:tcBorders>
              <w:right w:val="single" w:sz="4" w:space="0" w:color="auto"/>
            </w:tcBorders>
          </w:tcPr>
          <w:p w14:paraId="1249A92F"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EEC347C"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36A64CAB"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4D80ADF"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F25E32F"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B893134"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9317B66"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A57B3ED"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19E4398"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F93F669"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0A60EBF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3494A0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DAAE76E" w14:textId="77777777" w:rsidR="00BF46E1" w:rsidRPr="0041528A" w:rsidRDefault="00BF46E1" w:rsidP="0092045E">
            <w:pPr>
              <w:pStyle w:val="TAC"/>
            </w:pPr>
          </w:p>
        </w:tc>
      </w:tr>
    </w:tbl>
    <w:p w14:paraId="73EBDF06" w14:textId="77777777" w:rsidR="00BF46E1" w:rsidRPr="0041528A" w:rsidRDefault="00BF46E1" w:rsidP="00BF46E1"/>
    <w:p w14:paraId="3AD7CE2F" w14:textId="77777777" w:rsidR="00BF46E1" w:rsidRPr="0041528A" w:rsidRDefault="00BF46E1" w:rsidP="00BF46E1">
      <w:r w:rsidRPr="0041528A">
        <w:t>PROACTIVE COMMAND: RUN AT COMMAND 3.7.2</w:t>
      </w:r>
    </w:p>
    <w:p w14:paraId="040DB539" w14:textId="77777777" w:rsidR="00BF46E1" w:rsidRPr="0041528A" w:rsidRDefault="00BF46E1" w:rsidP="00BF46E1">
      <w:r w:rsidRPr="0041528A">
        <w:t>Logically:</w:t>
      </w:r>
    </w:p>
    <w:p w14:paraId="1CEDFE83" w14:textId="77777777" w:rsidR="00BF46E1" w:rsidRPr="0041528A" w:rsidRDefault="00BF46E1" w:rsidP="0041528A">
      <w:pPr>
        <w:pStyle w:val="EW"/>
      </w:pPr>
      <w:r w:rsidRPr="0041528A">
        <w:t>Command details</w:t>
      </w:r>
    </w:p>
    <w:p w14:paraId="7149A0E8" w14:textId="77777777" w:rsidR="00BF46E1" w:rsidRPr="0041528A" w:rsidRDefault="00BF46E1" w:rsidP="0041528A">
      <w:pPr>
        <w:pStyle w:val="EW"/>
      </w:pPr>
      <w:r w:rsidRPr="0041528A">
        <w:tab/>
        <w:t>Command number:</w:t>
      </w:r>
      <w:r w:rsidRPr="0041528A">
        <w:tab/>
        <w:t>1</w:t>
      </w:r>
    </w:p>
    <w:p w14:paraId="30AEE2C3" w14:textId="77777777" w:rsidR="00BF46E1" w:rsidRPr="0041528A" w:rsidRDefault="00BF46E1" w:rsidP="0041528A">
      <w:pPr>
        <w:pStyle w:val="EW"/>
      </w:pPr>
      <w:r w:rsidRPr="0041528A">
        <w:tab/>
        <w:t>Command type:</w:t>
      </w:r>
      <w:r w:rsidRPr="0041528A">
        <w:tab/>
        <w:t>RUN AT COMMAND</w:t>
      </w:r>
    </w:p>
    <w:p w14:paraId="403E1DB2" w14:textId="77777777" w:rsidR="00BF46E1" w:rsidRPr="0041528A" w:rsidRDefault="00BF46E1" w:rsidP="0041528A">
      <w:pPr>
        <w:pStyle w:val="EW"/>
      </w:pPr>
      <w:r w:rsidRPr="0041528A">
        <w:tab/>
        <w:t>Command qualifier:</w:t>
      </w:r>
      <w:r w:rsidRPr="0041528A">
        <w:tab/>
        <w:t>"00"</w:t>
      </w:r>
    </w:p>
    <w:p w14:paraId="2A05FAC0" w14:textId="77777777" w:rsidR="00BF46E1" w:rsidRPr="0041528A" w:rsidRDefault="00BF46E1" w:rsidP="0041528A">
      <w:pPr>
        <w:pStyle w:val="EW"/>
      </w:pPr>
      <w:r w:rsidRPr="0041528A">
        <w:t>Device identities</w:t>
      </w:r>
    </w:p>
    <w:p w14:paraId="42715D5C" w14:textId="77777777" w:rsidR="00BF46E1" w:rsidRPr="0041528A" w:rsidRDefault="00BF46E1" w:rsidP="0041528A">
      <w:pPr>
        <w:pStyle w:val="EW"/>
      </w:pPr>
      <w:r w:rsidRPr="0041528A">
        <w:tab/>
        <w:t>Source device:</w:t>
      </w:r>
      <w:r w:rsidRPr="0041528A">
        <w:tab/>
        <w:t>UICC</w:t>
      </w:r>
    </w:p>
    <w:p w14:paraId="12176273" w14:textId="77777777" w:rsidR="00BF46E1" w:rsidRPr="0041528A" w:rsidRDefault="00BF46E1" w:rsidP="0041528A">
      <w:pPr>
        <w:pStyle w:val="EW"/>
      </w:pPr>
      <w:r w:rsidRPr="0041528A">
        <w:tab/>
        <w:t>Destination device:</w:t>
      </w:r>
      <w:r w:rsidRPr="0041528A">
        <w:tab/>
        <w:t>ME</w:t>
      </w:r>
    </w:p>
    <w:p w14:paraId="262888F5" w14:textId="77777777" w:rsidR="00BF46E1" w:rsidRPr="0041528A" w:rsidRDefault="00BF46E1" w:rsidP="0041528A">
      <w:pPr>
        <w:pStyle w:val="EW"/>
      </w:pPr>
      <w:r w:rsidRPr="0041528A">
        <w:t>Alpha Identifier</w:t>
      </w:r>
    </w:p>
    <w:p w14:paraId="7C1AD4CD" w14:textId="77777777" w:rsidR="00BF46E1" w:rsidRPr="0041528A" w:rsidRDefault="00BF46E1" w:rsidP="0041528A">
      <w:pPr>
        <w:pStyle w:val="EW"/>
      </w:pPr>
      <w:r w:rsidRPr="0041528A">
        <w:tab/>
        <w:t>Alpha Identifier</w:t>
      </w:r>
      <w:r w:rsidRPr="0041528A">
        <w:tab/>
        <w:t>"Run AT Command 2"</w:t>
      </w:r>
    </w:p>
    <w:p w14:paraId="2C62A659" w14:textId="77777777" w:rsidR="00BF46E1" w:rsidRPr="0041528A" w:rsidRDefault="00BF46E1" w:rsidP="0041528A">
      <w:pPr>
        <w:pStyle w:val="EW"/>
      </w:pPr>
      <w:r w:rsidRPr="0041528A">
        <w:t>AT Command</w:t>
      </w:r>
    </w:p>
    <w:p w14:paraId="5F947122" w14:textId="77777777" w:rsidR="00BF46E1" w:rsidRPr="0041528A" w:rsidRDefault="00BF46E1" w:rsidP="0041528A">
      <w:pPr>
        <w:pStyle w:val="EW"/>
      </w:pPr>
      <w:r w:rsidRPr="0041528A">
        <w:t>AT Command string:</w:t>
      </w:r>
      <w:r w:rsidRPr="0041528A">
        <w:tab/>
        <w:t>"AT+CIMI&lt;CR&gt;"</w:t>
      </w:r>
    </w:p>
    <w:p w14:paraId="5CC50628" w14:textId="77777777" w:rsidR="00BF46E1" w:rsidRPr="0041528A" w:rsidRDefault="00BF46E1" w:rsidP="0041528A">
      <w:pPr>
        <w:pStyle w:val="EW"/>
      </w:pPr>
      <w:r w:rsidRPr="0041528A">
        <w:t>Text Attribute</w:t>
      </w:r>
    </w:p>
    <w:p w14:paraId="0D8A2073" w14:textId="77777777" w:rsidR="00BF46E1" w:rsidRPr="0041528A" w:rsidRDefault="00BF46E1" w:rsidP="0041528A">
      <w:pPr>
        <w:pStyle w:val="EW"/>
      </w:pPr>
      <w:r w:rsidRPr="0041528A">
        <w:tab/>
        <w:t>Formatting position:</w:t>
      </w:r>
      <w:r w:rsidRPr="0041528A">
        <w:tab/>
        <w:t>0</w:t>
      </w:r>
    </w:p>
    <w:p w14:paraId="070B8F2F" w14:textId="77777777" w:rsidR="00BF46E1" w:rsidRPr="0041528A" w:rsidRDefault="00BF46E1" w:rsidP="0041528A">
      <w:pPr>
        <w:pStyle w:val="EW"/>
      </w:pPr>
      <w:r w:rsidRPr="0041528A">
        <w:tab/>
        <w:t>Formatting length:</w:t>
      </w:r>
      <w:r w:rsidRPr="0041528A">
        <w:tab/>
        <w:t>16</w:t>
      </w:r>
    </w:p>
    <w:p w14:paraId="6180A26A"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1EE39A05" w14:textId="77777777" w:rsidR="00BF46E1" w:rsidRPr="0041528A" w:rsidRDefault="00BF46E1" w:rsidP="0041528A">
      <w:pPr>
        <w:pStyle w:val="EX"/>
      </w:pPr>
      <w:r w:rsidRPr="0041528A">
        <w:tab/>
        <w:t>Colour:</w:t>
      </w:r>
      <w:r w:rsidRPr="0041528A">
        <w:tab/>
        <w:t>Dark Green Foreground, Bright Yellow Background</w:t>
      </w:r>
    </w:p>
    <w:p w14:paraId="1C987FAB" w14:textId="77777777" w:rsidR="00BF46E1" w:rsidRPr="0041528A" w:rsidRDefault="00BF46E1" w:rsidP="00BF46E1">
      <w:r w:rsidRPr="0041528A">
        <w:t>Coding:</w:t>
      </w:r>
    </w:p>
    <w:p w14:paraId="2166926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D3B4AA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70B0D45"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E09156F"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D884FD1"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316ACE9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983F2CF"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606D063"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E7509A1"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7AFF5102"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FD3ACAB"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693E82C"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33EC7D6"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A852D24"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2219418" w14:textId="77777777" w:rsidR="00BF46E1" w:rsidRPr="0041528A" w:rsidRDefault="00BF46E1" w:rsidP="0092045E">
            <w:pPr>
              <w:pStyle w:val="TAC"/>
            </w:pPr>
            <w:r w:rsidRPr="0041528A">
              <w:t>85</w:t>
            </w:r>
          </w:p>
        </w:tc>
      </w:tr>
      <w:tr w:rsidR="00BF46E1" w:rsidRPr="0041528A" w14:paraId="60A26C13" w14:textId="77777777" w:rsidTr="00195D76">
        <w:trPr>
          <w:jc w:val="center"/>
        </w:trPr>
        <w:tc>
          <w:tcPr>
            <w:tcW w:w="1134" w:type="dxa"/>
            <w:tcBorders>
              <w:top w:val="single" w:sz="4" w:space="0" w:color="auto"/>
              <w:right w:val="single" w:sz="4" w:space="0" w:color="auto"/>
            </w:tcBorders>
          </w:tcPr>
          <w:p w14:paraId="16AB3AF7"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201D100"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ABBBA79"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6EEDAD1D"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2F1726B9"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6356458"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9575557"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5671CE7C"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70B49C1"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71961BB"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3C71CFF"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8B04936"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4DF59002" w14:textId="77777777" w:rsidR="00BF46E1" w:rsidRPr="0041528A" w:rsidRDefault="00BF46E1" w:rsidP="0092045E">
            <w:pPr>
              <w:pStyle w:val="TAC"/>
            </w:pPr>
            <w:r w:rsidRPr="0041528A">
              <w:t>6D</w:t>
            </w:r>
          </w:p>
        </w:tc>
      </w:tr>
      <w:tr w:rsidR="00BF46E1" w:rsidRPr="0041528A" w14:paraId="50D77602" w14:textId="77777777" w:rsidTr="00195D76">
        <w:trPr>
          <w:jc w:val="center"/>
        </w:trPr>
        <w:tc>
          <w:tcPr>
            <w:tcW w:w="1134" w:type="dxa"/>
            <w:tcBorders>
              <w:right w:val="single" w:sz="4" w:space="0" w:color="auto"/>
            </w:tcBorders>
          </w:tcPr>
          <w:p w14:paraId="5218FC74"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399C908"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5DC1F80B"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555AA6A"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2779E57"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20256EE" w14:textId="77777777" w:rsidR="00BF46E1" w:rsidRPr="0041528A" w:rsidRDefault="00BF46E1" w:rsidP="0092045E">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ECDD4E1"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196CB5A6"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7A816915"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51A94B48"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6B9DE59"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0393EA55"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C9164DE" w14:textId="77777777" w:rsidR="00BF46E1" w:rsidRPr="0041528A" w:rsidRDefault="00BF46E1" w:rsidP="0092045E">
            <w:pPr>
              <w:pStyle w:val="TAC"/>
            </w:pPr>
            <w:r w:rsidRPr="0041528A">
              <w:t>49</w:t>
            </w:r>
          </w:p>
        </w:tc>
      </w:tr>
      <w:tr w:rsidR="00BF46E1" w:rsidRPr="0041528A" w14:paraId="32A274BD" w14:textId="77777777" w:rsidTr="00195D76">
        <w:trPr>
          <w:jc w:val="center"/>
        </w:trPr>
        <w:tc>
          <w:tcPr>
            <w:tcW w:w="1134" w:type="dxa"/>
            <w:tcBorders>
              <w:right w:val="single" w:sz="4" w:space="0" w:color="auto"/>
            </w:tcBorders>
          </w:tcPr>
          <w:p w14:paraId="74D71100"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9B42AE0"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0FDDD993"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CF09C2A"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5A3E733"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BE9779A"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69E3441"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E4744E7"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F2B40F7"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967FEB4"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75A2F0F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704238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4D4CBFD" w14:textId="77777777" w:rsidR="00BF46E1" w:rsidRPr="0041528A" w:rsidRDefault="00BF46E1" w:rsidP="0092045E">
            <w:pPr>
              <w:pStyle w:val="TAC"/>
            </w:pPr>
          </w:p>
        </w:tc>
      </w:tr>
    </w:tbl>
    <w:p w14:paraId="1D65499C" w14:textId="77777777" w:rsidR="00BF46E1" w:rsidRPr="0041528A" w:rsidRDefault="00BF46E1" w:rsidP="00BF46E1"/>
    <w:p w14:paraId="51C59C12" w14:textId="77777777" w:rsidR="00BF46E1" w:rsidRPr="0041528A" w:rsidRDefault="00BF46E1" w:rsidP="00BF46E1">
      <w:r w:rsidRPr="0041528A">
        <w:t>PROACTIVE COMMAND: RUN AT COMMAND 3.7.3</w:t>
      </w:r>
    </w:p>
    <w:p w14:paraId="2501336F" w14:textId="77777777" w:rsidR="00BF46E1" w:rsidRPr="0041528A" w:rsidRDefault="00BF46E1" w:rsidP="00BF46E1">
      <w:r w:rsidRPr="0041528A">
        <w:t>Logically:</w:t>
      </w:r>
    </w:p>
    <w:p w14:paraId="3A1EFB72" w14:textId="77777777" w:rsidR="00BF46E1" w:rsidRPr="0041528A" w:rsidRDefault="00BF46E1" w:rsidP="0041528A">
      <w:pPr>
        <w:pStyle w:val="EW"/>
      </w:pPr>
      <w:r w:rsidRPr="0041528A">
        <w:t>Command details</w:t>
      </w:r>
    </w:p>
    <w:p w14:paraId="51A12140" w14:textId="77777777" w:rsidR="00BF46E1" w:rsidRPr="0041528A" w:rsidRDefault="00BF46E1" w:rsidP="0041528A">
      <w:pPr>
        <w:pStyle w:val="EW"/>
      </w:pPr>
      <w:r w:rsidRPr="0041528A">
        <w:tab/>
        <w:t>Command number:</w:t>
      </w:r>
      <w:r w:rsidRPr="0041528A">
        <w:tab/>
        <w:t>1</w:t>
      </w:r>
    </w:p>
    <w:p w14:paraId="2D85701D" w14:textId="77777777" w:rsidR="00BF46E1" w:rsidRPr="0041528A" w:rsidRDefault="00BF46E1" w:rsidP="0041528A">
      <w:pPr>
        <w:pStyle w:val="EW"/>
      </w:pPr>
      <w:r w:rsidRPr="0041528A">
        <w:tab/>
        <w:t>Command type:</w:t>
      </w:r>
      <w:r w:rsidRPr="0041528A">
        <w:tab/>
        <w:t>RUN AT COMMAND</w:t>
      </w:r>
    </w:p>
    <w:p w14:paraId="732AD688" w14:textId="77777777" w:rsidR="00BF46E1" w:rsidRPr="0041528A" w:rsidRDefault="00BF46E1" w:rsidP="0041528A">
      <w:pPr>
        <w:pStyle w:val="EW"/>
      </w:pPr>
      <w:r w:rsidRPr="0041528A">
        <w:tab/>
        <w:t>Command qualifier:</w:t>
      </w:r>
      <w:r w:rsidRPr="0041528A">
        <w:tab/>
        <w:t>"00"</w:t>
      </w:r>
    </w:p>
    <w:p w14:paraId="4D7522FB" w14:textId="77777777" w:rsidR="00BF46E1" w:rsidRPr="0041528A" w:rsidRDefault="00BF46E1" w:rsidP="0041528A">
      <w:pPr>
        <w:pStyle w:val="EW"/>
      </w:pPr>
      <w:r w:rsidRPr="0041528A">
        <w:t>Device identities</w:t>
      </w:r>
    </w:p>
    <w:p w14:paraId="21CBCF87" w14:textId="77777777" w:rsidR="00BF46E1" w:rsidRPr="0041528A" w:rsidRDefault="00BF46E1" w:rsidP="0041528A">
      <w:pPr>
        <w:pStyle w:val="EW"/>
      </w:pPr>
      <w:r w:rsidRPr="0041528A">
        <w:tab/>
        <w:t>Source device:</w:t>
      </w:r>
      <w:r w:rsidRPr="0041528A">
        <w:tab/>
        <w:t>UICC</w:t>
      </w:r>
    </w:p>
    <w:p w14:paraId="22E52771" w14:textId="77777777" w:rsidR="00BF46E1" w:rsidRPr="0041528A" w:rsidRDefault="00BF46E1" w:rsidP="0041528A">
      <w:pPr>
        <w:pStyle w:val="EW"/>
      </w:pPr>
      <w:r w:rsidRPr="0041528A">
        <w:tab/>
        <w:t>Destination device:</w:t>
      </w:r>
      <w:r w:rsidRPr="0041528A">
        <w:tab/>
        <w:t>ME</w:t>
      </w:r>
    </w:p>
    <w:p w14:paraId="4C26D2C5" w14:textId="77777777" w:rsidR="00BF46E1" w:rsidRPr="0041528A" w:rsidRDefault="00BF46E1" w:rsidP="0041528A">
      <w:pPr>
        <w:pStyle w:val="EW"/>
      </w:pPr>
      <w:r w:rsidRPr="0041528A">
        <w:t>Alpha Identifier</w:t>
      </w:r>
    </w:p>
    <w:p w14:paraId="0870BCAA" w14:textId="77777777" w:rsidR="00BF46E1" w:rsidRPr="0041528A" w:rsidRDefault="00BF46E1" w:rsidP="0041528A">
      <w:pPr>
        <w:pStyle w:val="EW"/>
      </w:pPr>
      <w:r w:rsidRPr="0041528A">
        <w:tab/>
        <w:t>Alpha Identifier</w:t>
      </w:r>
      <w:r w:rsidRPr="0041528A">
        <w:tab/>
        <w:t>"Run AT Command 3"</w:t>
      </w:r>
    </w:p>
    <w:p w14:paraId="68028B37" w14:textId="77777777" w:rsidR="00BF46E1" w:rsidRPr="0041528A" w:rsidRDefault="00BF46E1" w:rsidP="0041528A">
      <w:pPr>
        <w:pStyle w:val="EW"/>
      </w:pPr>
      <w:r w:rsidRPr="0041528A">
        <w:t>AT Command</w:t>
      </w:r>
    </w:p>
    <w:p w14:paraId="44A3A56E" w14:textId="77777777" w:rsidR="00BF46E1" w:rsidRPr="0041528A" w:rsidRDefault="00BF46E1" w:rsidP="0041528A">
      <w:pPr>
        <w:pStyle w:val="EX"/>
      </w:pPr>
      <w:r w:rsidRPr="0041528A">
        <w:lastRenderedPageBreak/>
        <w:t>AT Command string:</w:t>
      </w:r>
      <w:r w:rsidRPr="0041528A">
        <w:tab/>
        <w:t>"AT+CIMI&lt;CR&gt;"</w:t>
      </w:r>
    </w:p>
    <w:p w14:paraId="550E4EBE" w14:textId="77777777" w:rsidR="00BF46E1" w:rsidRPr="0041528A" w:rsidRDefault="00BF46E1" w:rsidP="00BF46E1">
      <w:r w:rsidRPr="0041528A">
        <w:t>Coding:</w:t>
      </w:r>
    </w:p>
    <w:p w14:paraId="20EFAA7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11AF9E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56A553E"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B54FB18" w14:textId="77777777" w:rsidR="00BF46E1" w:rsidRPr="0041528A" w:rsidRDefault="00BF46E1" w:rsidP="0092045E">
            <w:pPr>
              <w:pStyle w:val="TAC"/>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631C42E"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E3FC0F3" w14:textId="77777777" w:rsidR="00BF46E1" w:rsidRPr="0041528A" w:rsidRDefault="00BF46E1" w:rsidP="0092045E">
            <w:pPr>
              <w:pStyle w:val="TAC"/>
            </w:pPr>
            <w:r w:rsidRPr="0041528A">
              <w:t>25</w:t>
            </w:r>
          </w:p>
        </w:tc>
        <w:tc>
          <w:tcPr>
            <w:tcW w:w="567" w:type="dxa"/>
            <w:tcBorders>
              <w:top w:val="single" w:sz="4" w:space="0" w:color="auto"/>
              <w:left w:val="single" w:sz="4" w:space="0" w:color="auto"/>
              <w:bottom w:val="single" w:sz="4" w:space="0" w:color="auto"/>
              <w:right w:val="single" w:sz="4" w:space="0" w:color="auto"/>
            </w:tcBorders>
          </w:tcPr>
          <w:p w14:paraId="2ED9F282"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A3942F5"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1CABA20"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95320AF"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6519C938"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9494C8D"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C0A8394"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A66B41C"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1186D04" w14:textId="77777777" w:rsidR="00BF46E1" w:rsidRPr="0041528A" w:rsidRDefault="00BF46E1" w:rsidP="0092045E">
            <w:pPr>
              <w:pStyle w:val="TAC"/>
            </w:pPr>
            <w:r w:rsidRPr="0041528A">
              <w:t>82</w:t>
            </w:r>
          </w:p>
        </w:tc>
      </w:tr>
      <w:tr w:rsidR="00BF46E1" w:rsidRPr="0041528A" w14:paraId="1B2D1B9C" w14:textId="77777777" w:rsidTr="00195D76">
        <w:trPr>
          <w:jc w:val="center"/>
        </w:trPr>
        <w:tc>
          <w:tcPr>
            <w:tcW w:w="1134" w:type="dxa"/>
            <w:tcBorders>
              <w:top w:val="single" w:sz="4" w:space="0" w:color="auto"/>
              <w:right w:val="single" w:sz="4" w:space="0" w:color="auto"/>
            </w:tcBorders>
          </w:tcPr>
          <w:p w14:paraId="32F32A9B"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5B63BA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B1A2F42"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693D16B"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0FD5B291"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14301D1A"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4D9194F"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7AC9B47"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3CDD9BE"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B273DE4"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B7E34EF"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3C19E40"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5E0C689" w14:textId="77777777" w:rsidR="00BF46E1" w:rsidRPr="0041528A" w:rsidRDefault="00BF46E1" w:rsidP="0092045E">
            <w:pPr>
              <w:pStyle w:val="TAC"/>
            </w:pPr>
            <w:r w:rsidRPr="0041528A">
              <w:t>6D</w:t>
            </w:r>
          </w:p>
        </w:tc>
      </w:tr>
      <w:tr w:rsidR="00BF46E1" w:rsidRPr="0041528A" w14:paraId="7F45BB7E" w14:textId="77777777" w:rsidTr="00195D76">
        <w:trPr>
          <w:jc w:val="center"/>
        </w:trPr>
        <w:tc>
          <w:tcPr>
            <w:tcW w:w="1134" w:type="dxa"/>
            <w:tcBorders>
              <w:right w:val="single" w:sz="4" w:space="0" w:color="auto"/>
            </w:tcBorders>
          </w:tcPr>
          <w:p w14:paraId="2C88FF19"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EAF2A3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0F43CED"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74D236F9"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F93D75B"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5B9A34A"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DBA1091" w14:textId="77777777" w:rsidR="00BF46E1" w:rsidRPr="0041528A" w:rsidRDefault="00BF46E1" w:rsidP="0092045E">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461A7DD7"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015A81EB"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836BB90"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6C636B7"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D2DE0AF"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141185C6" w14:textId="77777777" w:rsidR="00BF46E1" w:rsidRPr="0041528A" w:rsidRDefault="00BF46E1" w:rsidP="0092045E">
            <w:pPr>
              <w:pStyle w:val="TAC"/>
            </w:pPr>
            <w:r w:rsidRPr="0041528A">
              <w:t>43</w:t>
            </w:r>
          </w:p>
        </w:tc>
      </w:tr>
      <w:tr w:rsidR="00BF46E1" w:rsidRPr="0041528A" w14:paraId="41432A70" w14:textId="77777777" w:rsidTr="00195D76">
        <w:trPr>
          <w:jc w:val="center"/>
        </w:trPr>
        <w:tc>
          <w:tcPr>
            <w:tcW w:w="1134" w:type="dxa"/>
            <w:tcBorders>
              <w:right w:val="single" w:sz="4" w:space="0" w:color="auto"/>
            </w:tcBorders>
          </w:tcPr>
          <w:p w14:paraId="3136C450"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D160E8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2370B61"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44BC81FF"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ED3F3EC"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44167D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C3AA64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109207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6307EE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D814AC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41F36A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C803D2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EB783AB" w14:textId="77777777" w:rsidR="00BF46E1" w:rsidRPr="0041528A" w:rsidRDefault="00BF46E1" w:rsidP="0092045E">
            <w:pPr>
              <w:pStyle w:val="TAC"/>
            </w:pPr>
          </w:p>
        </w:tc>
      </w:tr>
    </w:tbl>
    <w:p w14:paraId="48BFD311" w14:textId="77777777" w:rsidR="00BF46E1" w:rsidRPr="0041528A" w:rsidRDefault="00BF46E1" w:rsidP="00BF46E1"/>
    <w:p w14:paraId="02111EDA" w14:textId="77777777" w:rsidR="00BF46E1" w:rsidRPr="0041528A" w:rsidRDefault="00BF46E1" w:rsidP="00BF46E1">
      <w:r w:rsidRPr="0041528A">
        <w:t>TERMINAL RESPONSE: RUN AT COMMAND 3.7.1</w:t>
      </w:r>
    </w:p>
    <w:p w14:paraId="65D94558" w14:textId="77777777" w:rsidR="00BF46E1" w:rsidRPr="0041528A" w:rsidRDefault="00BF46E1" w:rsidP="00BF46E1">
      <w:r w:rsidRPr="0041528A">
        <w:t>Logically:</w:t>
      </w:r>
    </w:p>
    <w:p w14:paraId="5B462AFE" w14:textId="77777777" w:rsidR="00BF46E1" w:rsidRPr="0041528A" w:rsidRDefault="00BF46E1" w:rsidP="0041528A">
      <w:pPr>
        <w:pStyle w:val="EW"/>
      </w:pPr>
      <w:r w:rsidRPr="0041528A">
        <w:t>Command details</w:t>
      </w:r>
    </w:p>
    <w:p w14:paraId="2DEC43F1" w14:textId="77777777" w:rsidR="00BF46E1" w:rsidRPr="0041528A" w:rsidRDefault="00BF46E1" w:rsidP="0041528A">
      <w:pPr>
        <w:pStyle w:val="EW"/>
      </w:pPr>
      <w:r w:rsidRPr="0041528A">
        <w:tab/>
        <w:t>Command number:</w:t>
      </w:r>
      <w:r w:rsidRPr="0041528A">
        <w:tab/>
        <w:t>1</w:t>
      </w:r>
    </w:p>
    <w:p w14:paraId="5BF73D14" w14:textId="77777777" w:rsidR="00BF46E1" w:rsidRPr="0041528A" w:rsidRDefault="00BF46E1" w:rsidP="0041528A">
      <w:pPr>
        <w:pStyle w:val="EW"/>
      </w:pPr>
      <w:r w:rsidRPr="0041528A">
        <w:tab/>
        <w:t>Command type:</w:t>
      </w:r>
      <w:r w:rsidRPr="0041528A">
        <w:tab/>
        <w:t>RUN AT COMMAND</w:t>
      </w:r>
    </w:p>
    <w:p w14:paraId="36EF21E0" w14:textId="77777777" w:rsidR="00BF46E1" w:rsidRPr="0041528A" w:rsidRDefault="00BF46E1" w:rsidP="0041528A">
      <w:pPr>
        <w:pStyle w:val="EW"/>
      </w:pPr>
      <w:r w:rsidRPr="0041528A">
        <w:tab/>
        <w:t>Command qualifier:</w:t>
      </w:r>
      <w:r w:rsidRPr="0041528A">
        <w:tab/>
        <w:t>"00"</w:t>
      </w:r>
    </w:p>
    <w:p w14:paraId="0EF360A6" w14:textId="77777777" w:rsidR="00BF46E1" w:rsidRPr="0041528A" w:rsidRDefault="00BF46E1" w:rsidP="0041528A">
      <w:pPr>
        <w:pStyle w:val="EW"/>
      </w:pPr>
      <w:r w:rsidRPr="0041528A">
        <w:t>Device identities</w:t>
      </w:r>
    </w:p>
    <w:p w14:paraId="29CF84B7" w14:textId="77777777" w:rsidR="00BF46E1" w:rsidRPr="0041528A" w:rsidRDefault="00BF46E1" w:rsidP="0041528A">
      <w:pPr>
        <w:pStyle w:val="EW"/>
      </w:pPr>
      <w:r w:rsidRPr="0041528A">
        <w:tab/>
        <w:t>Source device:</w:t>
      </w:r>
      <w:r w:rsidRPr="0041528A">
        <w:tab/>
        <w:t>ME</w:t>
      </w:r>
    </w:p>
    <w:p w14:paraId="1923341A" w14:textId="77777777" w:rsidR="00BF46E1" w:rsidRPr="0041528A" w:rsidRDefault="00BF46E1" w:rsidP="0041528A">
      <w:pPr>
        <w:pStyle w:val="EW"/>
      </w:pPr>
      <w:r w:rsidRPr="0041528A">
        <w:tab/>
        <w:t>Destination device:</w:t>
      </w:r>
      <w:r w:rsidRPr="0041528A">
        <w:tab/>
        <w:t>UICC</w:t>
      </w:r>
    </w:p>
    <w:p w14:paraId="76929831" w14:textId="77777777" w:rsidR="00BF46E1" w:rsidRPr="0041528A" w:rsidRDefault="00BF46E1" w:rsidP="0041528A">
      <w:pPr>
        <w:pStyle w:val="EW"/>
      </w:pPr>
      <w:r w:rsidRPr="0041528A">
        <w:t>Result</w:t>
      </w:r>
    </w:p>
    <w:p w14:paraId="70E58C54" w14:textId="77777777" w:rsidR="00BF46E1" w:rsidRPr="0041528A" w:rsidRDefault="00BF46E1" w:rsidP="0041528A">
      <w:pPr>
        <w:pStyle w:val="EW"/>
      </w:pPr>
      <w:r w:rsidRPr="0041528A">
        <w:tab/>
        <w:t>General Result:</w:t>
      </w:r>
      <w:r w:rsidRPr="0041528A">
        <w:tab/>
        <w:t>Command performed successfully</w:t>
      </w:r>
    </w:p>
    <w:p w14:paraId="31456E86" w14:textId="77777777" w:rsidR="00BF46E1" w:rsidRPr="0041528A" w:rsidRDefault="00BF46E1" w:rsidP="0041528A">
      <w:pPr>
        <w:pStyle w:val="EW"/>
      </w:pPr>
      <w:r w:rsidRPr="0041528A">
        <w:t>AT Response</w:t>
      </w:r>
    </w:p>
    <w:p w14:paraId="4FADD5D5" w14:textId="77777777" w:rsidR="00BF46E1" w:rsidRPr="0041528A" w:rsidRDefault="00BF46E1" w:rsidP="0041528A">
      <w:pPr>
        <w:pStyle w:val="EX"/>
      </w:pPr>
      <w:r w:rsidRPr="0041528A">
        <w:tab/>
        <w:t>AT Response string:</w:t>
      </w:r>
      <w:r w:rsidRPr="0041528A">
        <w:tab/>
        <w:t>&lt;CR&gt;&lt;LF&gt;IMSI&lt;CR&gt;&lt;LF&gt;&lt;CR&gt;&lt;LF&gt;OK&lt;CR&gt;&lt;LF&gt;</w:t>
      </w:r>
    </w:p>
    <w:p w14:paraId="5AF12D56" w14:textId="77777777" w:rsidR="00BF46E1" w:rsidRPr="0041528A" w:rsidRDefault="00BF46E1" w:rsidP="00BF46E1">
      <w:r w:rsidRPr="0041528A">
        <w:t>Coding:</w:t>
      </w:r>
    </w:p>
    <w:p w14:paraId="716517B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779B8D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E4C3274"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C387DF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E44F678"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6B04AF6"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4389277"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2957A391"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22ABE54"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CD46F63"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CC1FEC2"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957317E"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1128085"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DD94EAC"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4AC0CF4" w14:textId="77777777" w:rsidR="00BF46E1" w:rsidRPr="0041528A" w:rsidRDefault="00BF46E1" w:rsidP="0092045E">
            <w:pPr>
              <w:pStyle w:val="TAC"/>
            </w:pPr>
            <w:r w:rsidRPr="0041528A">
              <w:t>00</w:t>
            </w:r>
          </w:p>
        </w:tc>
      </w:tr>
      <w:tr w:rsidR="00BF46E1" w:rsidRPr="0041528A" w14:paraId="36CEAADE" w14:textId="77777777" w:rsidTr="00195D76">
        <w:trPr>
          <w:jc w:val="center"/>
        </w:trPr>
        <w:tc>
          <w:tcPr>
            <w:tcW w:w="1134" w:type="dxa"/>
            <w:tcBorders>
              <w:top w:val="single" w:sz="4" w:space="0" w:color="auto"/>
              <w:right w:val="single" w:sz="4" w:space="0" w:color="auto"/>
            </w:tcBorders>
          </w:tcPr>
          <w:p w14:paraId="03B505E6"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2AFEA59" w14:textId="77777777" w:rsidR="00BF46E1" w:rsidRPr="0041528A" w:rsidRDefault="00BF46E1" w:rsidP="0092045E">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41BE2F19" w14:textId="77777777" w:rsidR="00BF46E1" w:rsidRPr="0041528A" w:rsidRDefault="00BF46E1" w:rsidP="0092045E">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3821B8F6"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0C177E8"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921BE26"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3E887A7E"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14D00C14"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C6C2466"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2BBD1B52"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10CDF075"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478E7FE9"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40CDEB74" w14:textId="77777777" w:rsidR="00BF46E1" w:rsidRPr="0041528A" w:rsidRDefault="00BF46E1" w:rsidP="0092045E">
            <w:pPr>
              <w:pStyle w:val="TAC"/>
            </w:pPr>
            <w:r w:rsidRPr="0041528A">
              <w:t>32</w:t>
            </w:r>
          </w:p>
        </w:tc>
      </w:tr>
      <w:tr w:rsidR="00BF46E1" w:rsidRPr="0041528A" w14:paraId="192C9689" w14:textId="77777777" w:rsidTr="00195D76">
        <w:trPr>
          <w:jc w:val="center"/>
        </w:trPr>
        <w:tc>
          <w:tcPr>
            <w:tcW w:w="1134" w:type="dxa"/>
            <w:tcBorders>
              <w:right w:val="single" w:sz="4" w:space="0" w:color="auto"/>
            </w:tcBorders>
          </w:tcPr>
          <w:p w14:paraId="317DC571"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10C3BC5" w14:textId="77777777" w:rsidR="00BF46E1" w:rsidRPr="0041528A" w:rsidRDefault="00BF46E1" w:rsidP="0092045E">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0D5DC57E"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616E2CD7" w14:textId="77777777" w:rsidR="00BF46E1" w:rsidRPr="0041528A"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5ABB2B8A" w14:textId="77777777" w:rsidR="00BF46E1" w:rsidRPr="0041528A" w:rsidRDefault="00BF46E1" w:rsidP="0092045E">
            <w:pPr>
              <w:pStyle w:val="TAC"/>
            </w:pPr>
            <w:r w:rsidRPr="0041528A">
              <w:t>36</w:t>
            </w:r>
          </w:p>
        </w:tc>
        <w:tc>
          <w:tcPr>
            <w:tcW w:w="567" w:type="dxa"/>
            <w:tcBorders>
              <w:top w:val="single" w:sz="4" w:space="0" w:color="auto"/>
              <w:left w:val="single" w:sz="4" w:space="0" w:color="auto"/>
              <w:bottom w:val="single" w:sz="4" w:space="0" w:color="auto"/>
              <w:right w:val="single" w:sz="4" w:space="0" w:color="auto"/>
            </w:tcBorders>
          </w:tcPr>
          <w:p w14:paraId="59823B80" w14:textId="77777777" w:rsidR="00BF46E1" w:rsidRPr="0041528A" w:rsidRDefault="00BF46E1" w:rsidP="0092045E">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74318CB1" w14:textId="77777777" w:rsidR="00BF46E1" w:rsidRPr="0041528A" w:rsidRDefault="00BF46E1" w:rsidP="0092045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2BEF516C"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17135E19"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D0DB1F5"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170EBC7"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14122117"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68C2322" w14:textId="77777777" w:rsidR="00BF46E1" w:rsidRPr="0041528A" w:rsidRDefault="00BF46E1" w:rsidP="0092045E">
            <w:pPr>
              <w:pStyle w:val="TAC"/>
            </w:pPr>
            <w:r w:rsidRPr="0041528A">
              <w:t>4F</w:t>
            </w:r>
          </w:p>
        </w:tc>
      </w:tr>
      <w:tr w:rsidR="00BF46E1" w:rsidRPr="0041528A" w14:paraId="6369D70C" w14:textId="77777777" w:rsidTr="00195D76">
        <w:trPr>
          <w:jc w:val="center"/>
        </w:trPr>
        <w:tc>
          <w:tcPr>
            <w:tcW w:w="1134" w:type="dxa"/>
            <w:tcBorders>
              <w:right w:val="single" w:sz="4" w:space="0" w:color="auto"/>
            </w:tcBorders>
          </w:tcPr>
          <w:p w14:paraId="5E97CEAC"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0E09293" w14:textId="77777777" w:rsidR="00BF46E1" w:rsidRPr="0041528A" w:rsidRDefault="00BF46E1" w:rsidP="0092045E">
            <w:pPr>
              <w:pStyle w:val="TAC"/>
            </w:pPr>
            <w:r w:rsidRPr="0041528A">
              <w:t>4B</w:t>
            </w:r>
          </w:p>
        </w:tc>
        <w:tc>
          <w:tcPr>
            <w:tcW w:w="567" w:type="dxa"/>
            <w:tcBorders>
              <w:top w:val="single" w:sz="4" w:space="0" w:color="auto"/>
              <w:left w:val="single" w:sz="4" w:space="0" w:color="auto"/>
              <w:bottom w:val="single" w:sz="4" w:space="0" w:color="auto"/>
              <w:right w:val="single" w:sz="4" w:space="0" w:color="auto"/>
            </w:tcBorders>
          </w:tcPr>
          <w:p w14:paraId="4263CF12"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A0BABD4"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CCB8B2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7A543C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A2644E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92ECF7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3DA489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81EED5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585114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CF5B53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9364E61" w14:textId="77777777" w:rsidR="00BF46E1" w:rsidRPr="0041528A" w:rsidRDefault="00BF46E1" w:rsidP="0092045E">
            <w:pPr>
              <w:pStyle w:val="TAC"/>
            </w:pPr>
          </w:p>
        </w:tc>
      </w:tr>
    </w:tbl>
    <w:p w14:paraId="6E6BD234" w14:textId="77777777" w:rsidR="00BF46E1" w:rsidRPr="0041528A" w:rsidRDefault="00BF46E1" w:rsidP="00BF46E1"/>
    <w:p w14:paraId="396C15D8" w14:textId="77777777" w:rsidR="00BF46E1" w:rsidRPr="0041528A" w:rsidRDefault="00BF46E1" w:rsidP="00BF46E1">
      <w:pPr>
        <w:pStyle w:val="H6"/>
      </w:pPr>
      <w:r w:rsidRPr="0041528A">
        <w:t>27.22.4.23.3.7.5</w:t>
      </w:r>
      <w:r w:rsidRPr="0041528A">
        <w:tab/>
        <w:t>Test requirement</w:t>
      </w:r>
    </w:p>
    <w:p w14:paraId="028ECA2D" w14:textId="77777777" w:rsidR="00BF46E1" w:rsidRPr="0041528A" w:rsidRDefault="00BF46E1" w:rsidP="00BF46E1">
      <w:r w:rsidRPr="0041528A">
        <w:t>The ME shall operate in the manner defined in expected sequence 3.7.</w:t>
      </w:r>
    </w:p>
    <w:p w14:paraId="3AEED77F" w14:textId="77777777" w:rsidR="00BF46E1" w:rsidRPr="0041528A" w:rsidRDefault="00BF46E1" w:rsidP="00BF46E1">
      <w:pPr>
        <w:pStyle w:val="H6"/>
      </w:pPr>
      <w:r w:rsidRPr="0041528A">
        <w:t>27.22.4.23.3.8</w:t>
      </w:r>
      <w:r w:rsidRPr="0041528A">
        <w:tab/>
        <w:t>RUN AT COMMAND (support of Text Attribute – Underline On)</w:t>
      </w:r>
    </w:p>
    <w:p w14:paraId="77CDF0FD" w14:textId="77777777" w:rsidR="00BF46E1" w:rsidRPr="0041528A" w:rsidRDefault="00BF46E1" w:rsidP="00BF46E1">
      <w:pPr>
        <w:pStyle w:val="H6"/>
      </w:pPr>
      <w:r w:rsidRPr="0041528A">
        <w:t>27.22.4.23.3.8.1</w:t>
      </w:r>
      <w:r w:rsidRPr="0041528A">
        <w:tab/>
        <w:t>Definition and applicability</w:t>
      </w:r>
    </w:p>
    <w:p w14:paraId="32A30030" w14:textId="77777777" w:rsidR="00BF46E1" w:rsidRPr="0041528A" w:rsidRDefault="00BF46E1" w:rsidP="00BF46E1">
      <w:r w:rsidRPr="0041528A">
        <w:t>See clause 3.2.2.</w:t>
      </w:r>
    </w:p>
    <w:p w14:paraId="324B0908" w14:textId="77777777" w:rsidR="00BF46E1" w:rsidRPr="0041528A" w:rsidRDefault="00BF46E1" w:rsidP="00BF46E1">
      <w:pPr>
        <w:pStyle w:val="H6"/>
      </w:pPr>
      <w:r w:rsidRPr="0041528A">
        <w:t>27.22.4.23.3.8.2</w:t>
      </w:r>
      <w:r w:rsidRPr="0041528A">
        <w:tab/>
        <w:t>Conformance requirement</w:t>
      </w:r>
    </w:p>
    <w:p w14:paraId="03A63859" w14:textId="77777777" w:rsidR="00BF46E1" w:rsidRPr="0041528A" w:rsidRDefault="00BF46E1" w:rsidP="00BF46E1">
      <w:r w:rsidRPr="0041528A">
        <w:t>The ME shall support the Proactive UICC: RUN AT COMMAND facility as defined in:</w:t>
      </w:r>
    </w:p>
    <w:p w14:paraId="1ACC69E7" w14:textId="77777777" w:rsidR="00BF46E1" w:rsidRPr="0041528A" w:rsidRDefault="00BF46E1" w:rsidP="00BF46E1">
      <w:pPr>
        <w:pStyle w:val="B1"/>
      </w:pPr>
      <w:r w:rsidRPr="0041528A">
        <w:t>-</w:t>
      </w:r>
      <w:r w:rsidRPr="0041528A">
        <w:tab/>
        <w:t>TS 31.111 [15] clause 6.4.23, clause 6.6.23, clause 5.2, clause 6.8, clause 8.6, clause 8.7, clause 8.2, clause 8.40, clause 8.31, clause 8.41 and clause 8.70.</w:t>
      </w:r>
    </w:p>
    <w:p w14:paraId="2F0785E8" w14:textId="77777777" w:rsidR="00BF46E1" w:rsidRPr="0041528A" w:rsidRDefault="00BF46E1" w:rsidP="00BF46E1">
      <w:pPr>
        <w:pStyle w:val="B1"/>
      </w:pPr>
      <w:r w:rsidRPr="0041528A">
        <w:t>-</w:t>
      </w:r>
      <w:r w:rsidRPr="0041528A">
        <w:tab/>
        <w:t>TS 27.007 [18].</w:t>
      </w:r>
    </w:p>
    <w:p w14:paraId="4EA8D798" w14:textId="77777777" w:rsidR="00BF46E1" w:rsidRPr="0041528A" w:rsidRDefault="00BF46E1" w:rsidP="00BF46E1">
      <w:r w:rsidRPr="0041528A">
        <w:t>The terminal shall support the text attribute.</w:t>
      </w:r>
    </w:p>
    <w:p w14:paraId="3E63B28B" w14:textId="77777777" w:rsidR="00BF46E1" w:rsidRPr="0041528A" w:rsidRDefault="00BF46E1" w:rsidP="00BF46E1">
      <w:pPr>
        <w:pStyle w:val="H6"/>
      </w:pPr>
      <w:r w:rsidRPr="0041528A">
        <w:t>27.22.4.23.3.8.3</w:t>
      </w:r>
      <w:r w:rsidRPr="0041528A">
        <w:tab/>
        <w:t>Test purpose</w:t>
      </w:r>
    </w:p>
    <w:p w14:paraId="11C54D8C" w14:textId="77777777" w:rsidR="00BF46E1" w:rsidRPr="0041528A" w:rsidRDefault="00BF46E1" w:rsidP="00BF46E1">
      <w:r w:rsidRPr="0041528A">
        <w:t>To verify that the ME responds to an AT Command contained within a RUN AT COMMAND with underline text attribute as though it were initiated by an attached TE, and returns an AT Response within a TERMINAL RESPONSE to the UICC.</w:t>
      </w:r>
    </w:p>
    <w:p w14:paraId="593CBF89" w14:textId="77777777" w:rsidR="00BF46E1" w:rsidRPr="0041528A" w:rsidRDefault="00BF46E1" w:rsidP="00BF46E1">
      <w:pPr>
        <w:pStyle w:val="H6"/>
      </w:pPr>
      <w:r w:rsidRPr="0041528A">
        <w:lastRenderedPageBreak/>
        <w:t>27.22.4.23.3.8.4</w:t>
      </w:r>
      <w:r w:rsidRPr="0041528A">
        <w:tab/>
        <w:t>Method of test</w:t>
      </w:r>
    </w:p>
    <w:p w14:paraId="0A8CD625" w14:textId="77777777" w:rsidR="00BF46E1" w:rsidRPr="0041528A" w:rsidRDefault="00BF46E1" w:rsidP="00BF46E1">
      <w:pPr>
        <w:pStyle w:val="H6"/>
      </w:pPr>
      <w:r w:rsidRPr="0041528A">
        <w:t>27.22.4.23.3.8.4.1</w:t>
      </w:r>
      <w:r w:rsidRPr="0041528A">
        <w:tab/>
        <w:t>Initial conditions</w:t>
      </w:r>
    </w:p>
    <w:p w14:paraId="58000815" w14:textId="77777777" w:rsidR="00BF46E1" w:rsidRPr="0041528A" w:rsidRDefault="00BF46E1" w:rsidP="00BF46E1">
      <w:r w:rsidRPr="0041528A">
        <w:t>The ME is connected to the USIM Simulator.</w:t>
      </w:r>
    </w:p>
    <w:p w14:paraId="1442E1C7" w14:textId="77777777" w:rsidR="00BF46E1" w:rsidRPr="0041528A" w:rsidRDefault="00BF46E1" w:rsidP="00BF46E1">
      <w:r w:rsidRPr="0041528A">
        <w:t>The elementary files are coded as Toolkit default.</w:t>
      </w:r>
    </w:p>
    <w:p w14:paraId="64DC4218" w14:textId="77777777" w:rsidR="00BF46E1" w:rsidRPr="0041528A" w:rsidRDefault="00BF46E1" w:rsidP="00BF46E1">
      <w:r w:rsidRPr="0041528A">
        <w:t>Prior to this test the ME shall have been powered on and performed the PROFILE DOWNLOAD procedure.</w:t>
      </w:r>
    </w:p>
    <w:p w14:paraId="70E07266" w14:textId="77777777" w:rsidR="00BF46E1" w:rsidRPr="0041528A" w:rsidRDefault="00BF46E1" w:rsidP="00BF46E1">
      <w:r w:rsidRPr="0041528A">
        <w:t>Prior to the test the ME shall be connected to the TE.</w:t>
      </w:r>
    </w:p>
    <w:p w14:paraId="6D91B188" w14:textId="77777777" w:rsidR="00BF46E1" w:rsidRPr="0041528A" w:rsidRDefault="00BF46E1" w:rsidP="00BF46E1">
      <w:r w:rsidRPr="0041528A">
        <w:t xml:space="preserve">The </w:t>
      </w:r>
      <w:r w:rsidRPr="0041528A">
        <w:rPr>
          <w:snapToGrid w:val="0"/>
          <w:lang w:eastAsia="de-DE"/>
        </w:rPr>
        <w:t>TA-TE interface is set to 8-bit operation.</w:t>
      </w:r>
    </w:p>
    <w:p w14:paraId="09549FA0" w14:textId="77777777" w:rsidR="00BF46E1" w:rsidRPr="0041528A" w:rsidRDefault="00BF46E1" w:rsidP="00BF46E1">
      <w:pPr>
        <w:pStyle w:val="H6"/>
      </w:pPr>
      <w:r w:rsidRPr="0041528A">
        <w:lastRenderedPageBreak/>
        <w:t>27.22.4.23.3.8.4.2</w:t>
      </w:r>
      <w:r w:rsidRPr="0041528A">
        <w:tab/>
        <w:t>Procedure</w:t>
      </w:r>
    </w:p>
    <w:p w14:paraId="0E7C824A" w14:textId="77777777" w:rsidR="00BF46E1" w:rsidRPr="0041528A" w:rsidRDefault="00BF46E1" w:rsidP="00BF46E1">
      <w:pPr>
        <w:pStyle w:val="TH"/>
      </w:pPr>
      <w:r w:rsidRPr="0041528A">
        <w:t>Expected Sequence 3.8(RUN AT COMMAND, with alpha identifier presented, request IMSI, Text Attribute – Underline On)</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0A32F980" w14:textId="77777777" w:rsidTr="00195D76">
        <w:trPr>
          <w:cantSplit/>
          <w:jc w:val="center"/>
        </w:trPr>
        <w:tc>
          <w:tcPr>
            <w:tcW w:w="737" w:type="dxa"/>
            <w:tcBorders>
              <w:top w:val="single" w:sz="6" w:space="0" w:color="auto"/>
              <w:left w:val="single" w:sz="6" w:space="0" w:color="auto"/>
              <w:right w:val="single" w:sz="6" w:space="0" w:color="auto"/>
            </w:tcBorders>
          </w:tcPr>
          <w:p w14:paraId="599EF718"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427A45FC"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67DBAE75"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71C0BD81" w14:textId="77777777" w:rsidR="00BF46E1" w:rsidRPr="0041528A" w:rsidRDefault="00BF46E1" w:rsidP="0092045E">
            <w:pPr>
              <w:pStyle w:val="TAH"/>
            </w:pPr>
            <w:r w:rsidRPr="0041528A">
              <w:t>Comments</w:t>
            </w:r>
          </w:p>
        </w:tc>
      </w:tr>
      <w:tr w:rsidR="00BF46E1" w:rsidRPr="0041528A" w14:paraId="0E976431" w14:textId="77777777" w:rsidTr="00195D76">
        <w:trPr>
          <w:cantSplit/>
          <w:jc w:val="center"/>
        </w:trPr>
        <w:tc>
          <w:tcPr>
            <w:tcW w:w="737" w:type="dxa"/>
            <w:tcBorders>
              <w:top w:val="single" w:sz="6" w:space="0" w:color="auto"/>
              <w:left w:val="single" w:sz="6" w:space="0" w:color="auto"/>
              <w:right w:val="single" w:sz="6" w:space="0" w:color="auto"/>
            </w:tcBorders>
          </w:tcPr>
          <w:p w14:paraId="609A4BE2"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1A5E19A3"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270A3159" w14:textId="77777777" w:rsidR="00BF46E1" w:rsidRPr="0041528A" w:rsidRDefault="00BF46E1" w:rsidP="0092045E">
            <w:pPr>
              <w:pStyle w:val="TAL"/>
            </w:pPr>
            <w:r w:rsidRPr="0041528A">
              <w:t>PROACTIVE COMMAND PENDING: RUN AT COMMAND 3.8.1</w:t>
            </w:r>
          </w:p>
        </w:tc>
        <w:tc>
          <w:tcPr>
            <w:tcW w:w="3776" w:type="dxa"/>
            <w:tcBorders>
              <w:left w:val="single" w:sz="6" w:space="0" w:color="auto"/>
              <w:right w:val="single" w:sz="6" w:space="0" w:color="auto"/>
            </w:tcBorders>
          </w:tcPr>
          <w:p w14:paraId="4D13E079" w14:textId="77777777" w:rsidR="00BF46E1" w:rsidRPr="0041528A" w:rsidRDefault="00BF46E1" w:rsidP="0092045E">
            <w:pPr>
              <w:pStyle w:val="TAL"/>
            </w:pPr>
          </w:p>
        </w:tc>
      </w:tr>
      <w:tr w:rsidR="00BF46E1" w:rsidRPr="0041528A" w14:paraId="644B0662" w14:textId="77777777" w:rsidTr="00195D76">
        <w:trPr>
          <w:cantSplit/>
          <w:jc w:val="center"/>
        </w:trPr>
        <w:tc>
          <w:tcPr>
            <w:tcW w:w="737" w:type="dxa"/>
            <w:tcBorders>
              <w:left w:val="single" w:sz="6" w:space="0" w:color="auto"/>
              <w:right w:val="single" w:sz="6" w:space="0" w:color="auto"/>
            </w:tcBorders>
          </w:tcPr>
          <w:p w14:paraId="60EB644C"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41738FCD"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9607D4C"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55B38D92" w14:textId="77777777" w:rsidR="00BF46E1" w:rsidRPr="0041528A" w:rsidRDefault="00BF46E1" w:rsidP="0092045E">
            <w:pPr>
              <w:pStyle w:val="TAL"/>
            </w:pPr>
          </w:p>
        </w:tc>
      </w:tr>
      <w:tr w:rsidR="00BF46E1" w:rsidRPr="0041528A" w14:paraId="00718633" w14:textId="77777777" w:rsidTr="00195D76">
        <w:trPr>
          <w:cantSplit/>
          <w:jc w:val="center"/>
        </w:trPr>
        <w:tc>
          <w:tcPr>
            <w:tcW w:w="737" w:type="dxa"/>
            <w:tcBorders>
              <w:left w:val="single" w:sz="6" w:space="0" w:color="auto"/>
              <w:right w:val="single" w:sz="6" w:space="0" w:color="auto"/>
            </w:tcBorders>
          </w:tcPr>
          <w:p w14:paraId="2D40D078"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2A8A508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7402915" w14:textId="77777777" w:rsidR="00BF46E1" w:rsidRPr="0041528A" w:rsidRDefault="00BF46E1" w:rsidP="0092045E">
            <w:pPr>
              <w:pStyle w:val="TAL"/>
            </w:pPr>
            <w:r w:rsidRPr="0041528A">
              <w:t>PROACTIVE COMMAND: RUN AT COMMAND 3.8.1</w:t>
            </w:r>
          </w:p>
        </w:tc>
        <w:tc>
          <w:tcPr>
            <w:tcW w:w="3776" w:type="dxa"/>
            <w:tcBorders>
              <w:left w:val="single" w:sz="6" w:space="0" w:color="auto"/>
              <w:right w:val="single" w:sz="6" w:space="0" w:color="auto"/>
            </w:tcBorders>
          </w:tcPr>
          <w:p w14:paraId="1374BC89" w14:textId="77777777" w:rsidR="00BF46E1" w:rsidRPr="0041528A" w:rsidRDefault="00BF46E1" w:rsidP="0092045E">
            <w:pPr>
              <w:pStyle w:val="TAL"/>
            </w:pPr>
          </w:p>
        </w:tc>
      </w:tr>
      <w:tr w:rsidR="00BF46E1" w:rsidRPr="0041528A" w14:paraId="3B3B43E5" w14:textId="77777777" w:rsidTr="00195D76">
        <w:trPr>
          <w:cantSplit/>
          <w:jc w:val="center"/>
        </w:trPr>
        <w:tc>
          <w:tcPr>
            <w:tcW w:w="737" w:type="dxa"/>
            <w:tcBorders>
              <w:left w:val="single" w:sz="6" w:space="0" w:color="auto"/>
              <w:right w:val="single" w:sz="6" w:space="0" w:color="auto"/>
            </w:tcBorders>
          </w:tcPr>
          <w:p w14:paraId="1E360F5F"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1AF875E0"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48CEC07E" w14:textId="77777777" w:rsidR="00BF46E1" w:rsidRPr="0041528A" w:rsidRDefault="00BF46E1" w:rsidP="0092045E">
            <w:pPr>
              <w:pStyle w:val="TAL"/>
            </w:pPr>
            <w:r w:rsidRPr="0041528A">
              <w:t>Display "Run AT Command 1"</w:t>
            </w:r>
          </w:p>
        </w:tc>
        <w:tc>
          <w:tcPr>
            <w:tcW w:w="3776" w:type="dxa"/>
            <w:tcBorders>
              <w:left w:val="single" w:sz="6" w:space="0" w:color="auto"/>
              <w:right w:val="single" w:sz="6" w:space="0" w:color="auto"/>
            </w:tcBorders>
          </w:tcPr>
          <w:p w14:paraId="3EBB871D" w14:textId="77777777" w:rsidR="00BF46E1" w:rsidRPr="0041528A" w:rsidRDefault="00BF46E1" w:rsidP="0092045E">
            <w:pPr>
              <w:pStyle w:val="TAL"/>
            </w:pPr>
            <w:r w:rsidRPr="0041528A">
              <w:t>[alpha identifier is displayed with underline on, request IMSI]</w:t>
            </w:r>
          </w:p>
        </w:tc>
      </w:tr>
      <w:tr w:rsidR="00BF46E1" w:rsidRPr="0041528A" w14:paraId="664703E3" w14:textId="77777777" w:rsidTr="00195D76">
        <w:trPr>
          <w:cantSplit/>
          <w:jc w:val="center"/>
        </w:trPr>
        <w:tc>
          <w:tcPr>
            <w:tcW w:w="737" w:type="dxa"/>
            <w:tcBorders>
              <w:left w:val="single" w:sz="6" w:space="0" w:color="auto"/>
              <w:right w:val="single" w:sz="6" w:space="0" w:color="auto"/>
            </w:tcBorders>
          </w:tcPr>
          <w:p w14:paraId="6BA8724B"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383599BD"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B57B01D" w14:textId="77777777" w:rsidR="00BF46E1" w:rsidRPr="0041528A" w:rsidRDefault="00BF46E1" w:rsidP="0092045E">
            <w:pPr>
              <w:pStyle w:val="TAL"/>
            </w:pPr>
            <w:r w:rsidRPr="0041528A">
              <w:t>TERMINAL RESPONSE: RUN AT COMMAND 3.8.1</w:t>
            </w:r>
          </w:p>
        </w:tc>
        <w:tc>
          <w:tcPr>
            <w:tcW w:w="3776" w:type="dxa"/>
            <w:tcBorders>
              <w:left w:val="single" w:sz="6" w:space="0" w:color="auto"/>
              <w:right w:val="single" w:sz="6" w:space="0" w:color="auto"/>
            </w:tcBorders>
          </w:tcPr>
          <w:p w14:paraId="6E0C3B2C" w14:textId="77777777" w:rsidR="00BF46E1" w:rsidRPr="0041528A" w:rsidRDefault="00BF46E1" w:rsidP="0092045E">
            <w:pPr>
              <w:pStyle w:val="TAL"/>
            </w:pPr>
            <w:r w:rsidRPr="0041528A">
              <w:t>[Command performed successfully, AT Response containing IMSI]</w:t>
            </w:r>
          </w:p>
        </w:tc>
      </w:tr>
      <w:tr w:rsidR="00BF46E1" w:rsidRPr="0041528A" w14:paraId="5E1513CC" w14:textId="77777777" w:rsidTr="00195D76">
        <w:trPr>
          <w:cantSplit/>
          <w:jc w:val="center"/>
        </w:trPr>
        <w:tc>
          <w:tcPr>
            <w:tcW w:w="737" w:type="dxa"/>
            <w:tcBorders>
              <w:left w:val="single" w:sz="6" w:space="0" w:color="auto"/>
              <w:right w:val="single" w:sz="6" w:space="0" w:color="auto"/>
            </w:tcBorders>
          </w:tcPr>
          <w:p w14:paraId="4D6D13E0"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6CA04E3E"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CE68081"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11DCC8EE" w14:textId="77777777" w:rsidR="00BF46E1" w:rsidRPr="0041528A" w:rsidRDefault="00BF46E1" w:rsidP="0092045E">
            <w:pPr>
              <w:pStyle w:val="TAL"/>
            </w:pPr>
          </w:p>
        </w:tc>
      </w:tr>
      <w:tr w:rsidR="00BF46E1" w:rsidRPr="0041528A" w14:paraId="32350DE3" w14:textId="77777777" w:rsidTr="00195D76">
        <w:trPr>
          <w:cantSplit/>
          <w:jc w:val="center"/>
        </w:trPr>
        <w:tc>
          <w:tcPr>
            <w:tcW w:w="737" w:type="dxa"/>
            <w:tcBorders>
              <w:left w:val="single" w:sz="6" w:space="0" w:color="auto"/>
              <w:right w:val="single" w:sz="6" w:space="0" w:color="auto"/>
            </w:tcBorders>
          </w:tcPr>
          <w:p w14:paraId="69A561EF"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08AAEC1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02FCECD" w14:textId="77777777" w:rsidR="00BF46E1" w:rsidRPr="0041528A" w:rsidRDefault="00BF46E1" w:rsidP="0092045E">
            <w:pPr>
              <w:pStyle w:val="TAL"/>
            </w:pPr>
            <w:r w:rsidRPr="0041528A">
              <w:t>PROACTIVE COMMAND PENDING: RUN AT COMMAND 3.8.2</w:t>
            </w:r>
          </w:p>
        </w:tc>
        <w:tc>
          <w:tcPr>
            <w:tcW w:w="3776" w:type="dxa"/>
            <w:tcBorders>
              <w:left w:val="single" w:sz="6" w:space="0" w:color="auto"/>
              <w:right w:val="single" w:sz="6" w:space="0" w:color="auto"/>
            </w:tcBorders>
          </w:tcPr>
          <w:p w14:paraId="651D5AE6" w14:textId="77777777" w:rsidR="00BF46E1" w:rsidRPr="0041528A" w:rsidRDefault="00BF46E1" w:rsidP="0092045E">
            <w:pPr>
              <w:pStyle w:val="TAL"/>
            </w:pPr>
          </w:p>
        </w:tc>
      </w:tr>
      <w:tr w:rsidR="00BF46E1" w:rsidRPr="0041528A" w14:paraId="5280DC69" w14:textId="77777777" w:rsidTr="00195D76">
        <w:trPr>
          <w:cantSplit/>
          <w:jc w:val="center"/>
        </w:trPr>
        <w:tc>
          <w:tcPr>
            <w:tcW w:w="737" w:type="dxa"/>
            <w:tcBorders>
              <w:left w:val="single" w:sz="6" w:space="0" w:color="auto"/>
              <w:right w:val="single" w:sz="6" w:space="0" w:color="auto"/>
            </w:tcBorders>
          </w:tcPr>
          <w:p w14:paraId="38627942"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34D2B0DE"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1D810F7"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290F7ED1" w14:textId="77777777" w:rsidR="00BF46E1" w:rsidRPr="0041528A" w:rsidRDefault="00BF46E1" w:rsidP="0092045E">
            <w:pPr>
              <w:pStyle w:val="TAL"/>
            </w:pPr>
          </w:p>
        </w:tc>
      </w:tr>
      <w:tr w:rsidR="00BF46E1" w:rsidRPr="0041528A" w14:paraId="6DA73B45" w14:textId="77777777" w:rsidTr="00195D76">
        <w:trPr>
          <w:cantSplit/>
          <w:jc w:val="center"/>
        </w:trPr>
        <w:tc>
          <w:tcPr>
            <w:tcW w:w="737" w:type="dxa"/>
            <w:tcBorders>
              <w:left w:val="single" w:sz="6" w:space="0" w:color="auto"/>
              <w:right w:val="single" w:sz="6" w:space="0" w:color="auto"/>
            </w:tcBorders>
          </w:tcPr>
          <w:p w14:paraId="349482BC"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406830ED"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829CAA3" w14:textId="77777777" w:rsidR="00BF46E1" w:rsidRPr="0041528A" w:rsidRDefault="00BF46E1" w:rsidP="0092045E">
            <w:pPr>
              <w:pStyle w:val="TAL"/>
            </w:pPr>
            <w:r w:rsidRPr="0041528A">
              <w:t>PROACTIVE COMMAND: RUN AT COMMAND 3.8.2</w:t>
            </w:r>
          </w:p>
        </w:tc>
        <w:tc>
          <w:tcPr>
            <w:tcW w:w="3776" w:type="dxa"/>
            <w:tcBorders>
              <w:left w:val="single" w:sz="6" w:space="0" w:color="auto"/>
              <w:right w:val="single" w:sz="6" w:space="0" w:color="auto"/>
            </w:tcBorders>
          </w:tcPr>
          <w:p w14:paraId="764FC78C" w14:textId="77777777" w:rsidR="00BF46E1" w:rsidRPr="0041528A" w:rsidRDefault="00BF46E1" w:rsidP="0092045E">
            <w:pPr>
              <w:pStyle w:val="TAL"/>
            </w:pPr>
          </w:p>
        </w:tc>
      </w:tr>
      <w:tr w:rsidR="00BF46E1" w:rsidRPr="0041528A" w14:paraId="37F8D69B" w14:textId="77777777" w:rsidTr="00195D76">
        <w:trPr>
          <w:cantSplit/>
          <w:jc w:val="center"/>
        </w:trPr>
        <w:tc>
          <w:tcPr>
            <w:tcW w:w="737" w:type="dxa"/>
            <w:tcBorders>
              <w:left w:val="single" w:sz="6" w:space="0" w:color="auto"/>
              <w:right w:val="single" w:sz="6" w:space="0" w:color="auto"/>
            </w:tcBorders>
          </w:tcPr>
          <w:p w14:paraId="4399B82F"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7B3BAF20"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3BBA467A" w14:textId="77777777" w:rsidR="00BF46E1" w:rsidRPr="0041528A" w:rsidRDefault="00BF46E1" w:rsidP="0092045E">
            <w:pPr>
              <w:pStyle w:val="TAL"/>
            </w:pPr>
            <w:r w:rsidRPr="0041528A">
              <w:t>Display "Run AT Command 2"</w:t>
            </w:r>
          </w:p>
        </w:tc>
        <w:tc>
          <w:tcPr>
            <w:tcW w:w="3776" w:type="dxa"/>
            <w:tcBorders>
              <w:left w:val="single" w:sz="6" w:space="0" w:color="auto"/>
              <w:right w:val="single" w:sz="6" w:space="0" w:color="auto"/>
            </w:tcBorders>
          </w:tcPr>
          <w:p w14:paraId="742E86DE" w14:textId="77777777" w:rsidR="00BF46E1" w:rsidRPr="0041528A" w:rsidRDefault="00BF46E1" w:rsidP="0092045E">
            <w:pPr>
              <w:pStyle w:val="TAL"/>
            </w:pPr>
            <w:r w:rsidRPr="0041528A">
              <w:t>[alpha identifier is displayed with underline off, request IMSI]</w:t>
            </w:r>
          </w:p>
        </w:tc>
      </w:tr>
      <w:tr w:rsidR="00BF46E1" w:rsidRPr="0041528A" w14:paraId="5A0207D5" w14:textId="77777777" w:rsidTr="00195D76">
        <w:trPr>
          <w:cantSplit/>
          <w:jc w:val="center"/>
        </w:trPr>
        <w:tc>
          <w:tcPr>
            <w:tcW w:w="737" w:type="dxa"/>
            <w:tcBorders>
              <w:left w:val="single" w:sz="6" w:space="0" w:color="auto"/>
              <w:right w:val="single" w:sz="6" w:space="0" w:color="auto"/>
            </w:tcBorders>
          </w:tcPr>
          <w:p w14:paraId="604DB7C5"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208FFB00"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E9D0132" w14:textId="77777777" w:rsidR="00BF46E1" w:rsidRPr="0041528A" w:rsidRDefault="00BF46E1" w:rsidP="0092045E">
            <w:pPr>
              <w:pStyle w:val="TAL"/>
            </w:pPr>
            <w:r w:rsidRPr="0041528A">
              <w:t>TERMINAL RESPONSE: RUN AT COMMAND 3.8.1</w:t>
            </w:r>
          </w:p>
        </w:tc>
        <w:tc>
          <w:tcPr>
            <w:tcW w:w="3776" w:type="dxa"/>
            <w:tcBorders>
              <w:left w:val="single" w:sz="6" w:space="0" w:color="auto"/>
              <w:right w:val="single" w:sz="6" w:space="0" w:color="auto"/>
            </w:tcBorders>
          </w:tcPr>
          <w:p w14:paraId="7843BEF7" w14:textId="77777777" w:rsidR="00BF46E1" w:rsidRPr="0041528A" w:rsidRDefault="00BF46E1" w:rsidP="0092045E">
            <w:pPr>
              <w:pStyle w:val="TAL"/>
            </w:pPr>
            <w:r w:rsidRPr="0041528A">
              <w:t>[Command performed successfully, AT Response containing IMSI]</w:t>
            </w:r>
          </w:p>
        </w:tc>
      </w:tr>
      <w:tr w:rsidR="00BF46E1" w:rsidRPr="0041528A" w14:paraId="3B6E3141" w14:textId="77777777" w:rsidTr="00195D76">
        <w:trPr>
          <w:cantSplit/>
          <w:jc w:val="center"/>
        </w:trPr>
        <w:tc>
          <w:tcPr>
            <w:tcW w:w="737" w:type="dxa"/>
            <w:tcBorders>
              <w:left w:val="single" w:sz="6" w:space="0" w:color="auto"/>
              <w:right w:val="single" w:sz="6" w:space="0" w:color="auto"/>
            </w:tcBorders>
          </w:tcPr>
          <w:p w14:paraId="1AF36B32" w14:textId="77777777" w:rsidR="00BF46E1" w:rsidRPr="0041528A" w:rsidRDefault="00BF46E1" w:rsidP="0092045E">
            <w:pPr>
              <w:pStyle w:val="TAC"/>
            </w:pPr>
            <w:r w:rsidRPr="0041528A">
              <w:t>12</w:t>
            </w:r>
          </w:p>
        </w:tc>
        <w:tc>
          <w:tcPr>
            <w:tcW w:w="1232" w:type="dxa"/>
            <w:tcBorders>
              <w:left w:val="single" w:sz="6" w:space="0" w:color="auto"/>
              <w:right w:val="single" w:sz="6" w:space="0" w:color="auto"/>
            </w:tcBorders>
          </w:tcPr>
          <w:p w14:paraId="0764177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5E4C97C"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551255B0" w14:textId="77777777" w:rsidR="00BF46E1" w:rsidRPr="0041528A" w:rsidRDefault="00BF46E1" w:rsidP="0092045E">
            <w:pPr>
              <w:pStyle w:val="TAL"/>
            </w:pPr>
          </w:p>
        </w:tc>
      </w:tr>
      <w:tr w:rsidR="00BF46E1" w:rsidRPr="0041528A" w14:paraId="500D4B2B" w14:textId="77777777" w:rsidTr="00195D76">
        <w:trPr>
          <w:cantSplit/>
          <w:jc w:val="center"/>
        </w:trPr>
        <w:tc>
          <w:tcPr>
            <w:tcW w:w="737" w:type="dxa"/>
            <w:tcBorders>
              <w:left w:val="single" w:sz="6" w:space="0" w:color="auto"/>
              <w:right w:val="single" w:sz="6" w:space="0" w:color="auto"/>
            </w:tcBorders>
          </w:tcPr>
          <w:p w14:paraId="0D646F2C" w14:textId="77777777" w:rsidR="00BF46E1" w:rsidRPr="0041528A" w:rsidRDefault="00BF46E1" w:rsidP="0092045E">
            <w:pPr>
              <w:pStyle w:val="TAC"/>
            </w:pPr>
            <w:r w:rsidRPr="0041528A">
              <w:t>13</w:t>
            </w:r>
          </w:p>
        </w:tc>
        <w:tc>
          <w:tcPr>
            <w:tcW w:w="1232" w:type="dxa"/>
            <w:tcBorders>
              <w:left w:val="single" w:sz="6" w:space="0" w:color="auto"/>
              <w:right w:val="single" w:sz="6" w:space="0" w:color="auto"/>
            </w:tcBorders>
          </w:tcPr>
          <w:p w14:paraId="61099551"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7B23651" w14:textId="77777777" w:rsidR="00BF46E1" w:rsidRPr="0041528A" w:rsidRDefault="00BF46E1" w:rsidP="0092045E">
            <w:pPr>
              <w:pStyle w:val="TAL"/>
            </w:pPr>
            <w:r w:rsidRPr="0041528A">
              <w:t>PROACTIVE COMMAND PENDING: RUN AT COMMAND 3.8.1</w:t>
            </w:r>
          </w:p>
        </w:tc>
        <w:tc>
          <w:tcPr>
            <w:tcW w:w="3776" w:type="dxa"/>
            <w:tcBorders>
              <w:left w:val="single" w:sz="6" w:space="0" w:color="auto"/>
              <w:right w:val="single" w:sz="6" w:space="0" w:color="auto"/>
            </w:tcBorders>
          </w:tcPr>
          <w:p w14:paraId="1ADA9EDD" w14:textId="77777777" w:rsidR="00BF46E1" w:rsidRPr="0041528A" w:rsidRDefault="00BF46E1" w:rsidP="0092045E">
            <w:pPr>
              <w:pStyle w:val="TAL"/>
            </w:pPr>
          </w:p>
        </w:tc>
      </w:tr>
      <w:tr w:rsidR="00BF46E1" w:rsidRPr="0041528A" w14:paraId="578E592B" w14:textId="77777777" w:rsidTr="00195D76">
        <w:trPr>
          <w:cantSplit/>
          <w:jc w:val="center"/>
        </w:trPr>
        <w:tc>
          <w:tcPr>
            <w:tcW w:w="737" w:type="dxa"/>
            <w:tcBorders>
              <w:left w:val="single" w:sz="6" w:space="0" w:color="auto"/>
              <w:right w:val="single" w:sz="6" w:space="0" w:color="auto"/>
            </w:tcBorders>
          </w:tcPr>
          <w:p w14:paraId="29098405" w14:textId="77777777" w:rsidR="00BF46E1" w:rsidRPr="0041528A" w:rsidRDefault="00BF46E1" w:rsidP="0092045E">
            <w:pPr>
              <w:pStyle w:val="TAC"/>
            </w:pPr>
            <w:r w:rsidRPr="0041528A">
              <w:t>14</w:t>
            </w:r>
          </w:p>
        </w:tc>
        <w:tc>
          <w:tcPr>
            <w:tcW w:w="1232" w:type="dxa"/>
            <w:tcBorders>
              <w:left w:val="single" w:sz="6" w:space="0" w:color="auto"/>
              <w:right w:val="single" w:sz="6" w:space="0" w:color="auto"/>
            </w:tcBorders>
          </w:tcPr>
          <w:p w14:paraId="6D1A6DA9"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9EDCEED"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23282E8B" w14:textId="77777777" w:rsidR="00BF46E1" w:rsidRPr="0041528A" w:rsidRDefault="00BF46E1" w:rsidP="0092045E">
            <w:pPr>
              <w:pStyle w:val="TAL"/>
            </w:pPr>
          </w:p>
        </w:tc>
      </w:tr>
      <w:tr w:rsidR="00BF46E1" w:rsidRPr="0041528A" w14:paraId="62CD0F8F" w14:textId="77777777" w:rsidTr="00195D76">
        <w:trPr>
          <w:cantSplit/>
          <w:jc w:val="center"/>
        </w:trPr>
        <w:tc>
          <w:tcPr>
            <w:tcW w:w="737" w:type="dxa"/>
            <w:tcBorders>
              <w:left w:val="single" w:sz="6" w:space="0" w:color="auto"/>
              <w:right w:val="single" w:sz="6" w:space="0" w:color="auto"/>
            </w:tcBorders>
          </w:tcPr>
          <w:p w14:paraId="0AFFBC30" w14:textId="77777777" w:rsidR="00BF46E1" w:rsidRPr="0041528A" w:rsidRDefault="00BF46E1" w:rsidP="0092045E">
            <w:pPr>
              <w:pStyle w:val="TAC"/>
            </w:pPr>
            <w:r w:rsidRPr="0041528A">
              <w:t>15</w:t>
            </w:r>
          </w:p>
        </w:tc>
        <w:tc>
          <w:tcPr>
            <w:tcW w:w="1232" w:type="dxa"/>
            <w:tcBorders>
              <w:left w:val="single" w:sz="6" w:space="0" w:color="auto"/>
              <w:right w:val="single" w:sz="6" w:space="0" w:color="auto"/>
            </w:tcBorders>
          </w:tcPr>
          <w:p w14:paraId="0FE330B1"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9CFB312" w14:textId="77777777" w:rsidR="00BF46E1" w:rsidRPr="0041528A" w:rsidRDefault="00BF46E1" w:rsidP="0092045E">
            <w:pPr>
              <w:pStyle w:val="TAL"/>
            </w:pPr>
            <w:r w:rsidRPr="0041528A">
              <w:t>PROACTIVE COMMAND: RUN AT COMMAND 3.8.1</w:t>
            </w:r>
          </w:p>
        </w:tc>
        <w:tc>
          <w:tcPr>
            <w:tcW w:w="3776" w:type="dxa"/>
            <w:tcBorders>
              <w:left w:val="single" w:sz="6" w:space="0" w:color="auto"/>
              <w:right w:val="single" w:sz="6" w:space="0" w:color="auto"/>
            </w:tcBorders>
          </w:tcPr>
          <w:p w14:paraId="501578EE" w14:textId="77777777" w:rsidR="00BF46E1" w:rsidRPr="0041528A" w:rsidRDefault="00BF46E1" w:rsidP="0092045E">
            <w:pPr>
              <w:pStyle w:val="TAL"/>
            </w:pPr>
          </w:p>
        </w:tc>
      </w:tr>
      <w:tr w:rsidR="00BF46E1" w:rsidRPr="0041528A" w14:paraId="19BBB017" w14:textId="77777777" w:rsidTr="00195D76">
        <w:trPr>
          <w:cantSplit/>
          <w:jc w:val="center"/>
        </w:trPr>
        <w:tc>
          <w:tcPr>
            <w:tcW w:w="737" w:type="dxa"/>
            <w:tcBorders>
              <w:left w:val="single" w:sz="6" w:space="0" w:color="auto"/>
              <w:right w:val="single" w:sz="6" w:space="0" w:color="auto"/>
            </w:tcBorders>
          </w:tcPr>
          <w:p w14:paraId="6FDADDA1" w14:textId="77777777" w:rsidR="00BF46E1" w:rsidRPr="0041528A" w:rsidRDefault="00BF46E1" w:rsidP="0092045E">
            <w:pPr>
              <w:pStyle w:val="TAC"/>
            </w:pPr>
            <w:r w:rsidRPr="0041528A">
              <w:t>16</w:t>
            </w:r>
          </w:p>
        </w:tc>
        <w:tc>
          <w:tcPr>
            <w:tcW w:w="1232" w:type="dxa"/>
            <w:tcBorders>
              <w:left w:val="single" w:sz="6" w:space="0" w:color="auto"/>
              <w:right w:val="single" w:sz="6" w:space="0" w:color="auto"/>
            </w:tcBorders>
          </w:tcPr>
          <w:p w14:paraId="3A754CEB"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4114AEB5" w14:textId="77777777" w:rsidR="00BF46E1" w:rsidRPr="0041528A" w:rsidRDefault="00BF46E1" w:rsidP="0092045E">
            <w:pPr>
              <w:pStyle w:val="TAL"/>
            </w:pPr>
            <w:r w:rsidRPr="0041528A">
              <w:t>Display "Run AT Command 1"</w:t>
            </w:r>
          </w:p>
        </w:tc>
        <w:tc>
          <w:tcPr>
            <w:tcW w:w="3776" w:type="dxa"/>
            <w:tcBorders>
              <w:left w:val="single" w:sz="6" w:space="0" w:color="auto"/>
              <w:right w:val="single" w:sz="6" w:space="0" w:color="auto"/>
            </w:tcBorders>
          </w:tcPr>
          <w:p w14:paraId="517F3FB4" w14:textId="77777777" w:rsidR="00BF46E1" w:rsidRPr="0041528A" w:rsidRDefault="00BF46E1" w:rsidP="0092045E">
            <w:pPr>
              <w:pStyle w:val="TAL"/>
            </w:pPr>
            <w:r w:rsidRPr="0041528A">
              <w:t>[alpha identifier is displayed with underline on, request IMSI]</w:t>
            </w:r>
          </w:p>
        </w:tc>
      </w:tr>
      <w:tr w:rsidR="00BF46E1" w:rsidRPr="0041528A" w14:paraId="304F8F4D" w14:textId="77777777" w:rsidTr="00195D76">
        <w:trPr>
          <w:cantSplit/>
          <w:jc w:val="center"/>
        </w:trPr>
        <w:tc>
          <w:tcPr>
            <w:tcW w:w="737" w:type="dxa"/>
            <w:tcBorders>
              <w:left w:val="single" w:sz="6" w:space="0" w:color="auto"/>
              <w:right w:val="single" w:sz="6" w:space="0" w:color="auto"/>
            </w:tcBorders>
          </w:tcPr>
          <w:p w14:paraId="505F11B6" w14:textId="77777777" w:rsidR="00BF46E1" w:rsidRPr="0041528A" w:rsidRDefault="00BF46E1" w:rsidP="0092045E">
            <w:pPr>
              <w:pStyle w:val="TAC"/>
            </w:pPr>
            <w:r w:rsidRPr="0041528A">
              <w:t>17</w:t>
            </w:r>
          </w:p>
        </w:tc>
        <w:tc>
          <w:tcPr>
            <w:tcW w:w="1232" w:type="dxa"/>
            <w:tcBorders>
              <w:left w:val="single" w:sz="6" w:space="0" w:color="auto"/>
              <w:right w:val="single" w:sz="6" w:space="0" w:color="auto"/>
            </w:tcBorders>
          </w:tcPr>
          <w:p w14:paraId="6A374529"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5653220" w14:textId="77777777" w:rsidR="00BF46E1" w:rsidRPr="0041528A" w:rsidRDefault="00BF46E1" w:rsidP="0092045E">
            <w:pPr>
              <w:pStyle w:val="TAL"/>
            </w:pPr>
            <w:r w:rsidRPr="0041528A">
              <w:t>TERMINAL RESPONSE: RUN AT COMMAND 3.8.1</w:t>
            </w:r>
          </w:p>
        </w:tc>
        <w:tc>
          <w:tcPr>
            <w:tcW w:w="3776" w:type="dxa"/>
            <w:tcBorders>
              <w:left w:val="single" w:sz="6" w:space="0" w:color="auto"/>
              <w:right w:val="single" w:sz="6" w:space="0" w:color="auto"/>
            </w:tcBorders>
          </w:tcPr>
          <w:p w14:paraId="7640D59B" w14:textId="77777777" w:rsidR="00BF46E1" w:rsidRPr="0041528A" w:rsidRDefault="00BF46E1" w:rsidP="0092045E">
            <w:pPr>
              <w:pStyle w:val="TAL"/>
            </w:pPr>
            <w:r w:rsidRPr="0041528A">
              <w:t>[Command performed successfully, AT Response containing IMSI]</w:t>
            </w:r>
          </w:p>
        </w:tc>
      </w:tr>
      <w:tr w:rsidR="00BF46E1" w:rsidRPr="0041528A" w14:paraId="46BD5B50" w14:textId="77777777" w:rsidTr="00195D76">
        <w:trPr>
          <w:cantSplit/>
          <w:jc w:val="center"/>
        </w:trPr>
        <w:tc>
          <w:tcPr>
            <w:tcW w:w="737" w:type="dxa"/>
            <w:tcBorders>
              <w:left w:val="single" w:sz="6" w:space="0" w:color="auto"/>
              <w:right w:val="single" w:sz="6" w:space="0" w:color="auto"/>
            </w:tcBorders>
          </w:tcPr>
          <w:p w14:paraId="77393757" w14:textId="77777777" w:rsidR="00BF46E1" w:rsidRPr="0041528A" w:rsidRDefault="00BF46E1" w:rsidP="0092045E">
            <w:pPr>
              <w:pStyle w:val="TAC"/>
            </w:pPr>
            <w:r w:rsidRPr="0041528A">
              <w:t>18</w:t>
            </w:r>
          </w:p>
        </w:tc>
        <w:tc>
          <w:tcPr>
            <w:tcW w:w="1232" w:type="dxa"/>
            <w:tcBorders>
              <w:left w:val="single" w:sz="6" w:space="0" w:color="auto"/>
              <w:right w:val="single" w:sz="6" w:space="0" w:color="auto"/>
            </w:tcBorders>
          </w:tcPr>
          <w:p w14:paraId="690CF18D"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09B8C42"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5A60983E" w14:textId="77777777" w:rsidR="00BF46E1" w:rsidRPr="0041528A" w:rsidRDefault="00BF46E1" w:rsidP="0092045E">
            <w:pPr>
              <w:pStyle w:val="TAL"/>
            </w:pPr>
          </w:p>
        </w:tc>
      </w:tr>
      <w:tr w:rsidR="00BF46E1" w:rsidRPr="0041528A" w14:paraId="591D1A7C" w14:textId="77777777" w:rsidTr="00195D76">
        <w:trPr>
          <w:cantSplit/>
          <w:jc w:val="center"/>
        </w:trPr>
        <w:tc>
          <w:tcPr>
            <w:tcW w:w="737" w:type="dxa"/>
            <w:tcBorders>
              <w:left w:val="single" w:sz="6" w:space="0" w:color="auto"/>
              <w:right w:val="single" w:sz="6" w:space="0" w:color="auto"/>
            </w:tcBorders>
          </w:tcPr>
          <w:p w14:paraId="6964EF44" w14:textId="77777777" w:rsidR="00BF46E1" w:rsidRPr="0041528A" w:rsidRDefault="00BF46E1" w:rsidP="0092045E">
            <w:pPr>
              <w:pStyle w:val="TAC"/>
            </w:pPr>
            <w:r w:rsidRPr="0041528A">
              <w:t>19</w:t>
            </w:r>
          </w:p>
        </w:tc>
        <w:tc>
          <w:tcPr>
            <w:tcW w:w="1232" w:type="dxa"/>
            <w:tcBorders>
              <w:left w:val="single" w:sz="6" w:space="0" w:color="auto"/>
              <w:right w:val="single" w:sz="6" w:space="0" w:color="auto"/>
            </w:tcBorders>
          </w:tcPr>
          <w:p w14:paraId="603BF06C"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6834E93" w14:textId="77777777" w:rsidR="00BF46E1" w:rsidRPr="0041528A" w:rsidRDefault="00BF46E1" w:rsidP="0092045E">
            <w:pPr>
              <w:pStyle w:val="TAL"/>
            </w:pPr>
            <w:r w:rsidRPr="0041528A">
              <w:t>PROACTIVE COMMAND PENDING: RUN AT COMMAND 3.8.3</w:t>
            </w:r>
          </w:p>
        </w:tc>
        <w:tc>
          <w:tcPr>
            <w:tcW w:w="3776" w:type="dxa"/>
            <w:tcBorders>
              <w:left w:val="single" w:sz="6" w:space="0" w:color="auto"/>
              <w:right w:val="single" w:sz="6" w:space="0" w:color="auto"/>
            </w:tcBorders>
          </w:tcPr>
          <w:p w14:paraId="266A5A76" w14:textId="77777777" w:rsidR="00BF46E1" w:rsidRPr="0041528A" w:rsidRDefault="00BF46E1" w:rsidP="0092045E">
            <w:pPr>
              <w:pStyle w:val="TAL"/>
            </w:pPr>
          </w:p>
        </w:tc>
      </w:tr>
      <w:tr w:rsidR="00BF46E1" w:rsidRPr="0041528A" w14:paraId="14CF988C" w14:textId="77777777" w:rsidTr="00195D76">
        <w:trPr>
          <w:cantSplit/>
          <w:jc w:val="center"/>
        </w:trPr>
        <w:tc>
          <w:tcPr>
            <w:tcW w:w="737" w:type="dxa"/>
            <w:tcBorders>
              <w:left w:val="single" w:sz="6" w:space="0" w:color="auto"/>
              <w:right w:val="single" w:sz="6" w:space="0" w:color="auto"/>
            </w:tcBorders>
          </w:tcPr>
          <w:p w14:paraId="4C8DFB09" w14:textId="77777777" w:rsidR="00BF46E1" w:rsidRPr="0041528A" w:rsidRDefault="00BF46E1" w:rsidP="0092045E">
            <w:pPr>
              <w:pStyle w:val="TAC"/>
            </w:pPr>
            <w:r w:rsidRPr="0041528A">
              <w:t>20</w:t>
            </w:r>
          </w:p>
        </w:tc>
        <w:tc>
          <w:tcPr>
            <w:tcW w:w="1232" w:type="dxa"/>
            <w:tcBorders>
              <w:left w:val="single" w:sz="6" w:space="0" w:color="auto"/>
              <w:right w:val="single" w:sz="6" w:space="0" w:color="auto"/>
            </w:tcBorders>
          </w:tcPr>
          <w:p w14:paraId="7DE46900"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E9D11F2"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2AC64EF3" w14:textId="77777777" w:rsidR="00BF46E1" w:rsidRPr="0041528A" w:rsidRDefault="00BF46E1" w:rsidP="0092045E">
            <w:pPr>
              <w:pStyle w:val="TAL"/>
            </w:pPr>
          </w:p>
        </w:tc>
      </w:tr>
      <w:tr w:rsidR="00BF46E1" w:rsidRPr="0041528A" w14:paraId="04BF0D9E" w14:textId="77777777" w:rsidTr="00195D76">
        <w:trPr>
          <w:cantSplit/>
          <w:jc w:val="center"/>
        </w:trPr>
        <w:tc>
          <w:tcPr>
            <w:tcW w:w="737" w:type="dxa"/>
            <w:tcBorders>
              <w:left w:val="single" w:sz="6" w:space="0" w:color="auto"/>
              <w:right w:val="single" w:sz="6" w:space="0" w:color="auto"/>
            </w:tcBorders>
          </w:tcPr>
          <w:p w14:paraId="7B1BE548" w14:textId="77777777" w:rsidR="00BF46E1" w:rsidRPr="0041528A" w:rsidRDefault="00BF46E1" w:rsidP="0092045E">
            <w:pPr>
              <w:pStyle w:val="TAC"/>
            </w:pPr>
            <w:r w:rsidRPr="0041528A">
              <w:t>21</w:t>
            </w:r>
          </w:p>
        </w:tc>
        <w:tc>
          <w:tcPr>
            <w:tcW w:w="1232" w:type="dxa"/>
            <w:tcBorders>
              <w:left w:val="single" w:sz="6" w:space="0" w:color="auto"/>
              <w:right w:val="single" w:sz="6" w:space="0" w:color="auto"/>
            </w:tcBorders>
          </w:tcPr>
          <w:p w14:paraId="783804B9"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81A19EE" w14:textId="77777777" w:rsidR="00BF46E1" w:rsidRPr="0041528A" w:rsidRDefault="00BF46E1" w:rsidP="0092045E">
            <w:pPr>
              <w:pStyle w:val="TAL"/>
            </w:pPr>
            <w:r w:rsidRPr="0041528A">
              <w:t>PROACTIVE COMMAND: RUN AT COMMAND 3.8.3</w:t>
            </w:r>
          </w:p>
        </w:tc>
        <w:tc>
          <w:tcPr>
            <w:tcW w:w="3776" w:type="dxa"/>
            <w:tcBorders>
              <w:left w:val="single" w:sz="6" w:space="0" w:color="auto"/>
              <w:right w:val="single" w:sz="6" w:space="0" w:color="auto"/>
            </w:tcBorders>
          </w:tcPr>
          <w:p w14:paraId="3C618884" w14:textId="77777777" w:rsidR="00BF46E1" w:rsidRPr="0041528A" w:rsidRDefault="00BF46E1" w:rsidP="0092045E">
            <w:pPr>
              <w:pStyle w:val="TAL"/>
            </w:pPr>
          </w:p>
        </w:tc>
      </w:tr>
      <w:tr w:rsidR="00BF46E1" w:rsidRPr="0041528A" w14:paraId="2CC26E51" w14:textId="77777777" w:rsidTr="00195D76">
        <w:trPr>
          <w:cantSplit/>
          <w:jc w:val="center"/>
        </w:trPr>
        <w:tc>
          <w:tcPr>
            <w:tcW w:w="737" w:type="dxa"/>
            <w:tcBorders>
              <w:left w:val="single" w:sz="6" w:space="0" w:color="auto"/>
              <w:right w:val="single" w:sz="6" w:space="0" w:color="auto"/>
            </w:tcBorders>
          </w:tcPr>
          <w:p w14:paraId="307A1BD3" w14:textId="77777777" w:rsidR="00BF46E1" w:rsidRPr="0041528A" w:rsidRDefault="00BF46E1" w:rsidP="0092045E">
            <w:pPr>
              <w:pStyle w:val="TAC"/>
            </w:pPr>
            <w:r w:rsidRPr="0041528A">
              <w:t>22</w:t>
            </w:r>
          </w:p>
        </w:tc>
        <w:tc>
          <w:tcPr>
            <w:tcW w:w="1232" w:type="dxa"/>
            <w:tcBorders>
              <w:left w:val="single" w:sz="6" w:space="0" w:color="auto"/>
              <w:right w:val="single" w:sz="6" w:space="0" w:color="auto"/>
            </w:tcBorders>
          </w:tcPr>
          <w:p w14:paraId="578A34AF"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6C13FEE7" w14:textId="77777777" w:rsidR="00BF46E1" w:rsidRPr="0041528A" w:rsidRDefault="00BF46E1" w:rsidP="0092045E">
            <w:pPr>
              <w:pStyle w:val="TAL"/>
            </w:pPr>
            <w:r w:rsidRPr="0041528A">
              <w:t>Display "Run AT Command 3"</w:t>
            </w:r>
          </w:p>
        </w:tc>
        <w:tc>
          <w:tcPr>
            <w:tcW w:w="3776" w:type="dxa"/>
            <w:tcBorders>
              <w:left w:val="single" w:sz="6" w:space="0" w:color="auto"/>
              <w:right w:val="single" w:sz="6" w:space="0" w:color="auto"/>
            </w:tcBorders>
          </w:tcPr>
          <w:p w14:paraId="5626E23F" w14:textId="77777777" w:rsidR="00BF46E1" w:rsidRPr="0041528A" w:rsidRDefault="00BF46E1" w:rsidP="0092045E">
            <w:pPr>
              <w:pStyle w:val="TAL"/>
            </w:pPr>
            <w:r w:rsidRPr="0041528A">
              <w:t>[alpha identifier is displayed with underline off, request IMSI]</w:t>
            </w:r>
          </w:p>
        </w:tc>
      </w:tr>
      <w:tr w:rsidR="00BF46E1" w:rsidRPr="0041528A" w14:paraId="72D9414C" w14:textId="77777777" w:rsidTr="00195D76">
        <w:trPr>
          <w:cantSplit/>
          <w:jc w:val="center"/>
        </w:trPr>
        <w:tc>
          <w:tcPr>
            <w:tcW w:w="737" w:type="dxa"/>
            <w:tcBorders>
              <w:left w:val="single" w:sz="6" w:space="0" w:color="auto"/>
              <w:right w:val="single" w:sz="6" w:space="0" w:color="auto"/>
            </w:tcBorders>
          </w:tcPr>
          <w:p w14:paraId="3A0EF4B0" w14:textId="77777777" w:rsidR="00BF46E1" w:rsidRPr="0041528A" w:rsidRDefault="00BF46E1" w:rsidP="0092045E">
            <w:pPr>
              <w:pStyle w:val="TAC"/>
            </w:pPr>
            <w:r w:rsidRPr="0041528A">
              <w:t>23</w:t>
            </w:r>
          </w:p>
        </w:tc>
        <w:tc>
          <w:tcPr>
            <w:tcW w:w="1232" w:type="dxa"/>
            <w:tcBorders>
              <w:left w:val="single" w:sz="6" w:space="0" w:color="auto"/>
              <w:right w:val="single" w:sz="6" w:space="0" w:color="auto"/>
            </w:tcBorders>
          </w:tcPr>
          <w:p w14:paraId="6ACDE6EA"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8209D2F" w14:textId="77777777" w:rsidR="00BF46E1" w:rsidRPr="0041528A" w:rsidRDefault="00BF46E1" w:rsidP="0092045E">
            <w:pPr>
              <w:pStyle w:val="TAL"/>
            </w:pPr>
            <w:r w:rsidRPr="0041528A">
              <w:t>TERMINAL RESPONSE: RUN AT COMMAND 3.8.1</w:t>
            </w:r>
          </w:p>
        </w:tc>
        <w:tc>
          <w:tcPr>
            <w:tcW w:w="3776" w:type="dxa"/>
            <w:tcBorders>
              <w:left w:val="single" w:sz="6" w:space="0" w:color="auto"/>
              <w:right w:val="single" w:sz="6" w:space="0" w:color="auto"/>
            </w:tcBorders>
          </w:tcPr>
          <w:p w14:paraId="163B0FC9" w14:textId="77777777" w:rsidR="00BF46E1" w:rsidRPr="0041528A" w:rsidRDefault="00BF46E1" w:rsidP="0092045E">
            <w:pPr>
              <w:pStyle w:val="TAL"/>
            </w:pPr>
            <w:r w:rsidRPr="0041528A">
              <w:t>[Command performed successfully, AT Response containing IMSI]</w:t>
            </w:r>
          </w:p>
        </w:tc>
      </w:tr>
      <w:tr w:rsidR="00BF46E1" w:rsidRPr="0041528A" w14:paraId="6B168D39" w14:textId="77777777" w:rsidTr="00195D76">
        <w:trPr>
          <w:cantSplit/>
          <w:jc w:val="center"/>
        </w:trPr>
        <w:tc>
          <w:tcPr>
            <w:tcW w:w="737" w:type="dxa"/>
            <w:tcBorders>
              <w:left w:val="single" w:sz="6" w:space="0" w:color="auto"/>
              <w:bottom w:val="single" w:sz="4" w:space="0" w:color="auto"/>
              <w:right w:val="single" w:sz="6" w:space="0" w:color="auto"/>
            </w:tcBorders>
          </w:tcPr>
          <w:p w14:paraId="13AAF20E" w14:textId="77777777" w:rsidR="00BF46E1" w:rsidRPr="0041528A" w:rsidRDefault="00BF46E1" w:rsidP="0092045E">
            <w:pPr>
              <w:pStyle w:val="TAC"/>
            </w:pPr>
            <w:r w:rsidRPr="0041528A">
              <w:t>24</w:t>
            </w:r>
          </w:p>
        </w:tc>
        <w:tc>
          <w:tcPr>
            <w:tcW w:w="1232" w:type="dxa"/>
            <w:tcBorders>
              <w:left w:val="single" w:sz="6" w:space="0" w:color="auto"/>
              <w:bottom w:val="single" w:sz="4" w:space="0" w:color="auto"/>
              <w:right w:val="single" w:sz="6" w:space="0" w:color="auto"/>
            </w:tcBorders>
          </w:tcPr>
          <w:p w14:paraId="2014B6DD"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55B80377" w14:textId="77777777" w:rsidR="00BF46E1" w:rsidRPr="0041528A" w:rsidRDefault="00BF46E1" w:rsidP="0092045E">
            <w:pPr>
              <w:pStyle w:val="TAL"/>
            </w:pPr>
            <w:r w:rsidRPr="0041528A">
              <w:t>PROACTIVE UICC SESSION ENDED</w:t>
            </w:r>
          </w:p>
        </w:tc>
        <w:tc>
          <w:tcPr>
            <w:tcW w:w="3776" w:type="dxa"/>
            <w:tcBorders>
              <w:left w:val="single" w:sz="6" w:space="0" w:color="auto"/>
              <w:bottom w:val="single" w:sz="4" w:space="0" w:color="auto"/>
              <w:right w:val="single" w:sz="6" w:space="0" w:color="auto"/>
            </w:tcBorders>
          </w:tcPr>
          <w:p w14:paraId="0F69DB81" w14:textId="77777777" w:rsidR="00BF46E1" w:rsidRPr="0041528A" w:rsidRDefault="00BF46E1" w:rsidP="0092045E">
            <w:pPr>
              <w:pStyle w:val="TAL"/>
            </w:pPr>
          </w:p>
        </w:tc>
      </w:tr>
    </w:tbl>
    <w:p w14:paraId="5B34A7BC" w14:textId="77777777" w:rsidR="00BF46E1" w:rsidRPr="0041528A" w:rsidRDefault="00BF46E1" w:rsidP="00BF46E1"/>
    <w:p w14:paraId="0E13C405" w14:textId="77777777" w:rsidR="00BF46E1" w:rsidRPr="0041528A" w:rsidRDefault="00BF46E1" w:rsidP="00BF46E1">
      <w:r w:rsidRPr="0041528A">
        <w:t>PROACTIVE COMMAND: RUN AT COMMAND 3.8.1</w:t>
      </w:r>
    </w:p>
    <w:p w14:paraId="2753BCCC" w14:textId="77777777" w:rsidR="00BF46E1" w:rsidRPr="0041528A" w:rsidRDefault="00BF46E1" w:rsidP="00BF46E1">
      <w:r w:rsidRPr="0041528A">
        <w:t>Logically:</w:t>
      </w:r>
    </w:p>
    <w:p w14:paraId="527EB4CD" w14:textId="77777777" w:rsidR="00BF46E1" w:rsidRPr="0041528A" w:rsidRDefault="00BF46E1" w:rsidP="0041528A">
      <w:pPr>
        <w:pStyle w:val="EW"/>
      </w:pPr>
      <w:r w:rsidRPr="0041528A">
        <w:t>Command details</w:t>
      </w:r>
    </w:p>
    <w:p w14:paraId="61EAFC61" w14:textId="77777777" w:rsidR="00BF46E1" w:rsidRPr="0041528A" w:rsidRDefault="00BF46E1" w:rsidP="0041528A">
      <w:pPr>
        <w:pStyle w:val="EW"/>
      </w:pPr>
      <w:r w:rsidRPr="0041528A">
        <w:tab/>
        <w:t>Command number:</w:t>
      </w:r>
      <w:r w:rsidRPr="0041528A">
        <w:tab/>
        <w:t>1</w:t>
      </w:r>
    </w:p>
    <w:p w14:paraId="0EE10243" w14:textId="77777777" w:rsidR="00BF46E1" w:rsidRPr="0041528A" w:rsidRDefault="00BF46E1" w:rsidP="0041528A">
      <w:pPr>
        <w:pStyle w:val="EW"/>
      </w:pPr>
      <w:r w:rsidRPr="0041528A">
        <w:tab/>
        <w:t>Command type:</w:t>
      </w:r>
      <w:r w:rsidRPr="0041528A">
        <w:tab/>
        <w:t>RUN AT COMMAND</w:t>
      </w:r>
    </w:p>
    <w:p w14:paraId="692082D4" w14:textId="77777777" w:rsidR="00BF46E1" w:rsidRPr="0041528A" w:rsidRDefault="00BF46E1" w:rsidP="0041528A">
      <w:pPr>
        <w:pStyle w:val="EW"/>
      </w:pPr>
      <w:r w:rsidRPr="0041528A">
        <w:tab/>
        <w:t>Command qualifier:</w:t>
      </w:r>
      <w:r w:rsidRPr="0041528A">
        <w:tab/>
        <w:t>"00"</w:t>
      </w:r>
    </w:p>
    <w:p w14:paraId="1F47EB97" w14:textId="77777777" w:rsidR="00BF46E1" w:rsidRPr="0041528A" w:rsidRDefault="00BF46E1" w:rsidP="0041528A">
      <w:pPr>
        <w:pStyle w:val="EW"/>
      </w:pPr>
      <w:r w:rsidRPr="0041528A">
        <w:t>Device identities</w:t>
      </w:r>
    </w:p>
    <w:p w14:paraId="2525BAE7" w14:textId="77777777" w:rsidR="00BF46E1" w:rsidRPr="0041528A" w:rsidRDefault="00BF46E1" w:rsidP="0041528A">
      <w:pPr>
        <w:pStyle w:val="EW"/>
      </w:pPr>
      <w:r w:rsidRPr="0041528A">
        <w:tab/>
        <w:t>Source device:</w:t>
      </w:r>
      <w:r w:rsidRPr="0041528A">
        <w:tab/>
        <w:t>UICC</w:t>
      </w:r>
    </w:p>
    <w:p w14:paraId="337FE87D" w14:textId="77777777" w:rsidR="00BF46E1" w:rsidRPr="0041528A" w:rsidRDefault="00BF46E1" w:rsidP="0041528A">
      <w:pPr>
        <w:pStyle w:val="EW"/>
      </w:pPr>
      <w:r w:rsidRPr="0041528A">
        <w:tab/>
        <w:t>Destination device:</w:t>
      </w:r>
      <w:r w:rsidRPr="0041528A">
        <w:tab/>
        <w:t>ME</w:t>
      </w:r>
    </w:p>
    <w:p w14:paraId="4D06E292" w14:textId="77777777" w:rsidR="00BF46E1" w:rsidRPr="0041528A" w:rsidRDefault="00BF46E1" w:rsidP="0041528A">
      <w:pPr>
        <w:pStyle w:val="EW"/>
      </w:pPr>
      <w:r w:rsidRPr="0041528A">
        <w:lastRenderedPageBreak/>
        <w:t>Alpha Identifier</w:t>
      </w:r>
    </w:p>
    <w:p w14:paraId="1C2EC8BE" w14:textId="77777777" w:rsidR="00BF46E1" w:rsidRPr="0041528A" w:rsidRDefault="00BF46E1" w:rsidP="0041528A">
      <w:pPr>
        <w:pStyle w:val="EW"/>
      </w:pPr>
      <w:r w:rsidRPr="0041528A">
        <w:tab/>
        <w:t>Alpha Identifier</w:t>
      </w:r>
      <w:r w:rsidRPr="0041528A">
        <w:tab/>
        <w:t>"Run AT Command 1"</w:t>
      </w:r>
    </w:p>
    <w:p w14:paraId="49D7E25C" w14:textId="77777777" w:rsidR="00BF46E1" w:rsidRPr="0041528A" w:rsidRDefault="00BF46E1" w:rsidP="0041528A">
      <w:pPr>
        <w:pStyle w:val="EW"/>
      </w:pPr>
      <w:r w:rsidRPr="0041528A">
        <w:t>AT Command</w:t>
      </w:r>
    </w:p>
    <w:p w14:paraId="7A13CC3E" w14:textId="77777777" w:rsidR="00BF46E1" w:rsidRPr="0041528A" w:rsidRDefault="00BF46E1" w:rsidP="0041528A">
      <w:pPr>
        <w:pStyle w:val="EW"/>
      </w:pPr>
      <w:r w:rsidRPr="0041528A">
        <w:t>AT Command string:</w:t>
      </w:r>
      <w:r w:rsidRPr="0041528A">
        <w:tab/>
        <w:t>"AT+CIMI&lt;CR&gt;"</w:t>
      </w:r>
    </w:p>
    <w:p w14:paraId="648F6B25" w14:textId="77777777" w:rsidR="00BF46E1" w:rsidRPr="0041528A" w:rsidRDefault="00BF46E1" w:rsidP="0041528A">
      <w:pPr>
        <w:pStyle w:val="EW"/>
      </w:pPr>
      <w:r w:rsidRPr="0041528A">
        <w:t>Text Attribute</w:t>
      </w:r>
    </w:p>
    <w:p w14:paraId="6D0E57C2" w14:textId="77777777" w:rsidR="00BF46E1" w:rsidRPr="0041528A" w:rsidRDefault="00BF46E1" w:rsidP="0041528A">
      <w:pPr>
        <w:pStyle w:val="EW"/>
      </w:pPr>
      <w:r w:rsidRPr="0041528A">
        <w:tab/>
        <w:t>Formatting position:</w:t>
      </w:r>
      <w:r w:rsidRPr="0041528A">
        <w:tab/>
        <w:t>0</w:t>
      </w:r>
    </w:p>
    <w:p w14:paraId="5A49AE34" w14:textId="77777777" w:rsidR="00BF46E1" w:rsidRPr="0041528A" w:rsidRDefault="00BF46E1" w:rsidP="0041528A">
      <w:pPr>
        <w:pStyle w:val="EW"/>
      </w:pPr>
      <w:r w:rsidRPr="0041528A">
        <w:tab/>
        <w:t>Formatting length:</w:t>
      </w:r>
      <w:r w:rsidRPr="0041528A">
        <w:tab/>
        <w:t>16</w:t>
      </w:r>
    </w:p>
    <w:p w14:paraId="57ACDD20" w14:textId="77777777" w:rsidR="00BF46E1" w:rsidRPr="0041528A" w:rsidRDefault="00BF46E1" w:rsidP="0041528A">
      <w:pPr>
        <w:pStyle w:val="EW"/>
      </w:pPr>
      <w:r w:rsidRPr="0041528A">
        <w:tab/>
        <w:t>Formatting mode:</w:t>
      </w:r>
      <w:r w:rsidRPr="0041528A">
        <w:tab/>
        <w:t>Left Alignment, Normal Font, Bold Off, Italic Off, Underline On, Strikethrough Off</w:t>
      </w:r>
    </w:p>
    <w:p w14:paraId="1DAC0578" w14:textId="77777777" w:rsidR="00BF46E1" w:rsidRPr="0041528A" w:rsidRDefault="00BF46E1" w:rsidP="0041528A">
      <w:pPr>
        <w:pStyle w:val="EX"/>
      </w:pPr>
      <w:r w:rsidRPr="0041528A">
        <w:tab/>
        <w:t>Colour:</w:t>
      </w:r>
      <w:r w:rsidRPr="0041528A">
        <w:tab/>
        <w:t>Dark Green Foreground, Bright Yellow Background</w:t>
      </w:r>
    </w:p>
    <w:p w14:paraId="6B5A9532" w14:textId="77777777" w:rsidR="00BF46E1" w:rsidRPr="0041528A" w:rsidRDefault="00BF46E1" w:rsidP="00BF46E1">
      <w:r w:rsidRPr="0041528A">
        <w:t>Coding:</w:t>
      </w:r>
    </w:p>
    <w:p w14:paraId="0D1A9FB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077F13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16F0A2C"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BE62522"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72B5973"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1513714A"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5EDD590"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026B933"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89BA2BB"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65BECB87"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392F3F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7A59F6D"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7E1CC86"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C7005CC"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09B4A23" w14:textId="77777777" w:rsidR="00BF46E1" w:rsidRPr="0041528A" w:rsidRDefault="00BF46E1" w:rsidP="0092045E">
            <w:pPr>
              <w:pStyle w:val="TAC"/>
            </w:pPr>
            <w:r w:rsidRPr="0041528A">
              <w:t>85</w:t>
            </w:r>
          </w:p>
        </w:tc>
      </w:tr>
      <w:tr w:rsidR="00BF46E1" w:rsidRPr="0041528A" w14:paraId="7CC9574C" w14:textId="77777777" w:rsidTr="00195D76">
        <w:trPr>
          <w:jc w:val="center"/>
        </w:trPr>
        <w:tc>
          <w:tcPr>
            <w:tcW w:w="1134" w:type="dxa"/>
            <w:tcBorders>
              <w:top w:val="single" w:sz="4" w:space="0" w:color="auto"/>
              <w:right w:val="single" w:sz="4" w:space="0" w:color="auto"/>
            </w:tcBorders>
          </w:tcPr>
          <w:p w14:paraId="246C9B6D"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5936808"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30AE707"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444DD594"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79076707"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C0876B3"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BBE6DF1"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38CAA3E"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66BD162"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14C73AB"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CFE4382"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170AAA4"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6A4F3C4D" w14:textId="77777777" w:rsidR="00BF46E1" w:rsidRPr="0041528A" w:rsidRDefault="00BF46E1" w:rsidP="0092045E">
            <w:pPr>
              <w:pStyle w:val="TAC"/>
            </w:pPr>
            <w:r w:rsidRPr="0041528A">
              <w:t>6D</w:t>
            </w:r>
          </w:p>
        </w:tc>
      </w:tr>
      <w:tr w:rsidR="00BF46E1" w:rsidRPr="0041528A" w14:paraId="395AE5DD" w14:textId="77777777" w:rsidTr="00195D76">
        <w:trPr>
          <w:jc w:val="center"/>
        </w:trPr>
        <w:tc>
          <w:tcPr>
            <w:tcW w:w="1134" w:type="dxa"/>
            <w:tcBorders>
              <w:right w:val="single" w:sz="4" w:space="0" w:color="auto"/>
            </w:tcBorders>
          </w:tcPr>
          <w:p w14:paraId="5326EC14"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73BA3A5"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6601A564"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832CCDC"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FEA0476"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FBA1C53"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31DD86ED"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1A8E05B8"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557E3298"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567C762"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958F675"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44F3CA02"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79990F5" w14:textId="77777777" w:rsidR="00BF46E1" w:rsidRPr="0041528A" w:rsidRDefault="00BF46E1" w:rsidP="0092045E">
            <w:pPr>
              <w:pStyle w:val="TAC"/>
            </w:pPr>
            <w:r w:rsidRPr="0041528A">
              <w:t>49</w:t>
            </w:r>
          </w:p>
        </w:tc>
      </w:tr>
      <w:tr w:rsidR="00BF46E1" w:rsidRPr="0041528A" w14:paraId="1C574E6E" w14:textId="77777777" w:rsidTr="00195D76">
        <w:trPr>
          <w:jc w:val="center"/>
        </w:trPr>
        <w:tc>
          <w:tcPr>
            <w:tcW w:w="1134" w:type="dxa"/>
            <w:tcBorders>
              <w:right w:val="single" w:sz="4" w:space="0" w:color="auto"/>
            </w:tcBorders>
          </w:tcPr>
          <w:p w14:paraId="6F312779"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BC44524"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439D5D68"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71524C5"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1303FB4"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308C7B0"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2E188F9"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15090B9"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ACCE1FF" w14:textId="77777777" w:rsidR="00BF46E1" w:rsidRPr="0041528A" w:rsidRDefault="00BF46E1" w:rsidP="0092045E">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5106D6D7"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0E6CE2D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246A80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BA7B854" w14:textId="77777777" w:rsidR="00BF46E1" w:rsidRPr="0041528A" w:rsidRDefault="00BF46E1" w:rsidP="0092045E">
            <w:pPr>
              <w:pStyle w:val="TAC"/>
            </w:pPr>
          </w:p>
        </w:tc>
      </w:tr>
    </w:tbl>
    <w:p w14:paraId="5C688955" w14:textId="77777777" w:rsidR="00BF46E1" w:rsidRPr="0041528A" w:rsidRDefault="00BF46E1" w:rsidP="00BF46E1"/>
    <w:p w14:paraId="316964A3" w14:textId="77777777" w:rsidR="00BF46E1" w:rsidRPr="0041528A" w:rsidRDefault="00BF46E1" w:rsidP="00BF46E1">
      <w:r w:rsidRPr="0041528A">
        <w:t>PROACTIVE COMMAND: RUN AT COMMAND 3.8.2</w:t>
      </w:r>
    </w:p>
    <w:p w14:paraId="33468420" w14:textId="77777777" w:rsidR="00BF46E1" w:rsidRPr="0041528A" w:rsidRDefault="00BF46E1" w:rsidP="00BF46E1">
      <w:r w:rsidRPr="0041528A">
        <w:t>Logically:</w:t>
      </w:r>
    </w:p>
    <w:p w14:paraId="3347A155" w14:textId="77777777" w:rsidR="00BF46E1" w:rsidRPr="0041528A" w:rsidRDefault="00BF46E1" w:rsidP="0041528A">
      <w:pPr>
        <w:pStyle w:val="EW"/>
      </w:pPr>
      <w:r w:rsidRPr="0041528A">
        <w:t>Command details</w:t>
      </w:r>
    </w:p>
    <w:p w14:paraId="5E050E52" w14:textId="77777777" w:rsidR="00BF46E1" w:rsidRPr="0041528A" w:rsidRDefault="00BF46E1" w:rsidP="0041528A">
      <w:pPr>
        <w:pStyle w:val="EW"/>
      </w:pPr>
      <w:r w:rsidRPr="0041528A">
        <w:tab/>
        <w:t>Command number:</w:t>
      </w:r>
      <w:r w:rsidRPr="0041528A">
        <w:tab/>
        <w:t>1</w:t>
      </w:r>
    </w:p>
    <w:p w14:paraId="030354D5" w14:textId="77777777" w:rsidR="00BF46E1" w:rsidRPr="0041528A" w:rsidRDefault="00BF46E1" w:rsidP="0041528A">
      <w:pPr>
        <w:pStyle w:val="EW"/>
      </w:pPr>
      <w:r w:rsidRPr="0041528A">
        <w:tab/>
        <w:t>Command type:</w:t>
      </w:r>
      <w:r w:rsidRPr="0041528A">
        <w:tab/>
        <w:t>RUN AT COMMAND</w:t>
      </w:r>
    </w:p>
    <w:p w14:paraId="31DA1837" w14:textId="77777777" w:rsidR="00BF46E1" w:rsidRPr="0041528A" w:rsidRDefault="00BF46E1" w:rsidP="0041528A">
      <w:pPr>
        <w:pStyle w:val="EW"/>
      </w:pPr>
      <w:r w:rsidRPr="0041528A">
        <w:tab/>
        <w:t>Command qualifier:</w:t>
      </w:r>
      <w:r w:rsidRPr="0041528A">
        <w:tab/>
        <w:t>"00"</w:t>
      </w:r>
    </w:p>
    <w:p w14:paraId="16DFCF9A" w14:textId="77777777" w:rsidR="00BF46E1" w:rsidRPr="0041528A" w:rsidRDefault="00BF46E1" w:rsidP="0041528A">
      <w:pPr>
        <w:pStyle w:val="EW"/>
      </w:pPr>
      <w:r w:rsidRPr="0041528A">
        <w:t>Device identities</w:t>
      </w:r>
    </w:p>
    <w:p w14:paraId="232BF45B" w14:textId="77777777" w:rsidR="00BF46E1" w:rsidRPr="0041528A" w:rsidRDefault="00BF46E1" w:rsidP="0041528A">
      <w:pPr>
        <w:pStyle w:val="EW"/>
      </w:pPr>
      <w:r w:rsidRPr="0041528A">
        <w:tab/>
        <w:t>Source device:</w:t>
      </w:r>
      <w:r w:rsidRPr="0041528A">
        <w:tab/>
        <w:t>UICC</w:t>
      </w:r>
    </w:p>
    <w:p w14:paraId="6849FD61" w14:textId="77777777" w:rsidR="00BF46E1" w:rsidRPr="0041528A" w:rsidRDefault="00BF46E1" w:rsidP="0041528A">
      <w:pPr>
        <w:pStyle w:val="EW"/>
      </w:pPr>
      <w:r w:rsidRPr="0041528A">
        <w:tab/>
        <w:t>Destination device:</w:t>
      </w:r>
      <w:r w:rsidRPr="0041528A">
        <w:tab/>
        <w:t>ME</w:t>
      </w:r>
    </w:p>
    <w:p w14:paraId="798A6686" w14:textId="77777777" w:rsidR="00BF46E1" w:rsidRPr="0041528A" w:rsidRDefault="00BF46E1" w:rsidP="0041528A">
      <w:pPr>
        <w:pStyle w:val="EW"/>
      </w:pPr>
      <w:r w:rsidRPr="0041528A">
        <w:t>Alpha Identifier</w:t>
      </w:r>
    </w:p>
    <w:p w14:paraId="4D8C1F49" w14:textId="77777777" w:rsidR="00BF46E1" w:rsidRPr="0041528A" w:rsidRDefault="00BF46E1" w:rsidP="0041528A">
      <w:pPr>
        <w:pStyle w:val="EW"/>
      </w:pPr>
      <w:r w:rsidRPr="0041528A">
        <w:tab/>
        <w:t>Alpha Identifier</w:t>
      </w:r>
      <w:r w:rsidRPr="0041528A">
        <w:tab/>
        <w:t>"Run AT Command 2"</w:t>
      </w:r>
    </w:p>
    <w:p w14:paraId="1399100F" w14:textId="77777777" w:rsidR="00BF46E1" w:rsidRPr="0041528A" w:rsidRDefault="00BF46E1" w:rsidP="0041528A">
      <w:pPr>
        <w:pStyle w:val="EW"/>
      </w:pPr>
      <w:r w:rsidRPr="0041528A">
        <w:t>AT Command</w:t>
      </w:r>
    </w:p>
    <w:p w14:paraId="7209CF6F" w14:textId="77777777" w:rsidR="00BF46E1" w:rsidRPr="0041528A" w:rsidRDefault="00BF46E1" w:rsidP="0041528A">
      <w:pPr>
        <w:pStyle w:val="EW"/>
      </w:pPr>
      <w:r w:rsidRPr="0041528A">
        <w:t>AT Command string:</w:t>
      </w:r>
      <w:r w:rsidRPr="0041528A">
        <w:tab/>
        <w:t>"AT+CIMI&lt;CR&gt;"</w:t>
      </w:r>
    </w:p>
    <w:p w14:paraId="7D67DA2B" w14:textId="77777777" w:rsidR="00BF46E1" w:rsidRPr="0041528A" w:rsidRDefault="00BF46E1" w:rsidP="0041528A">
      <w:pPr>
        <w:pStyle w:val="EW"/>
      </w:pPr>
      <w:r w:rsidRPr="0041528A">
        <w:t>Text Attribute</w:t>
      </w:r>
    </w:p>
    <w:p w14:paraId="1429A5C6" w14:textId="77777777" w:rsidR="00BF46E1" w:rsidRPr="0041528A" w:rsidRDefault="00BF46E1" w:rsidP="0041528A">
      <w:pPr>
        <w:pStyle w:val="EW"/>
      </w:pPr>
      <w:r w:rsidRPr="0041528A">
        <w:tab/>
        <w:t>Formatting position:</w:t>
      </w:r>
      <w:r w:rsidRPr="0041528A">
        <w:tab/>
        <w:t>0</w:t>
      </w:r>
    </w:p>
    <w:p w14:paraId="1CC9640A" w14:textId="77777777" w:rsidR="00BF46E1" w:rsidRPr="0041528A" w:rsidRDefault="00BF46E1" w:rsidP="0041528A">
      <w:pPr>
        <w:pStyle w:val="EW"/>
      </w:pPr>
      <w:r w:rsidRPr="0041528A">
        <w:tab/>
        <w:t>Formatting length:</w:t>
      </w:r>
      <w:r w:rsidRPr="0041528A">
        <w:tab/>
        <w:t>16</w:t>
      </w:r>
    </w:p>
    <w:p w14:paraId="750F9591"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71E9D5E2" w14:textId="77777777" w:rsidR="00BF46E1" w:rsidRPr="0041528A" w:rsidRDefault="00BF46E1" w:rsidP="0041528A">
      <w:pPr>
        <w:pStyle w:val="EX"/>
      </w:pPr>
      <w:r w:rsidRPr="0041528A">
        <w:tab/>
        <w:t>Colour:</w:t>
      </w:r>
      <w:r w:rsidRPr="0041528A">
        <w:tab/>
        <w:t>Dark Green Foreground, Bright Yellow Background</w:t>
      </w:r>
    </w:p>
    <w:p w14:paraId="32BF22D5" w14:textId="77777777" w:rsidR="00BF46E1" w:rsidRPr="0041528A" w:rsidRDefault="00BF46E1" w:rsidP="00BF46E1">
      <w:r w:rsidRPr="0041528A">
        <w:t>Coding:</w:t>
      </w:r>
    </w:p>
    <w:p w14:paraId="69A8163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307551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0698888"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BA7C4F7"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E3BFF71"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2EC33F02"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35508F8"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045D26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1A4CD98"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3A7031D0"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D33BA1F"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47834FE"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295C652"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6E60DA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2A6C603" w14:textId="77777777" w:rsidR="00BF46E1" w:rsidRPr="0041528A" w:rsidRDefault="00BF46E1" w:rsidP="0092045E">
            <w:pPr>
              <w:pStyle w:val="TAC"/>
            </w:pPr>
            <w:r w:rsidRPr="0041528A">
              <w:t>85</w:t>
            </w:r>
          </w:p>
        </w:tc>
      </w:tr>
      <w:tr w:rsidR="00BF46E1" w:rsidRPr="0041528A" w14:paraId="15CCDABC" w14:textId="77777777" w:rsidTr="00195D76">
        <w:trPr>
          <w:jc w:val="center"/>
        </w:trPr>
        <w:tc>
          <w:tcPr>
            <w:tcW w:w="1134" w:type="dxa"/>
            <w:tcBorders>
              <w:top w:val="single" w:sz="4" w:space="0" w:color="auto"/>
              <w:right w:val="single" w:sz="4" w:space="0" w:color="auto"/>
            </w:tcBorders>
          </w:tcPr>
          <w:p w14:paraId="2B57C100"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093E395"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48EA904"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0FF6C8C9"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098181B1"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48591F65"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E163318"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54B2EB8C"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F032CCD"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7DAB798"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CC23DA0"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2C3032F"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1E5DF6AC" w14:textId="77777777" w:rsidR="00BF46E1" w:rsidRPr="0041528A" w:rsidRDefault="00BF46E1" w:rsidP="0092045E">
            <w:pPr>
              <w:pStyle w:val="TAC"/>
            </w:pPr>
            <w:r w:rsidRPr="0041528A">
              <w:t>6D</w:t>
            </w:r>
          </w:p>
        </w:tc>
      </w:tr>
      <w:tr w:rsidR="00BF46E1" w:rsidRPr="0041528A" w14:paraId="254D004D" w14:textId="77777777" w:rsidTr="00195D76">
        <w:trPr>
          <w:jc w:val="center"/>
        </w:trPr>
        <w:tc>
          <w:tcPr>
            <w:tcW w:w="1134" w:type="dxa"/>
            <w:tcBorders>
              <w:right w:val="single" w:sz="4" w:space="0" w:color="auto"/>
            </w:tcBorders>
          </w:tcPr>
          <w:p w14:paraId="6EF02540"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DD208FB"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4DAF3B0E"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567978ED"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D210B12"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7B26564" w14:textId="77777777" w:rsidR="00BF46E1" w:rsidRPr="0041528A" w:rsidRDefault="00BF46E1" w:rsidP="0092045E">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21E87B7B"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6ED5E277"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E5DE5B2"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34197E3"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66C981C"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1F14504D"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959638D" w14:textId="77777777" w:rsidR="00BF46E1" w:rsidRPr="0041528A" w:rsidRDefault="00BF46E1" w:rsidP="0092045E">
            <w:pPr>
              <w:pStyle w:val="TAC"/>
            </w:pPr>
            <w:r w:rsidRPr="0041528A">
              <w:t>49</w:t>
            </w:r>
          </w:p>
        </w:tc>
      </w:tr>
      <w:tr w:rsidR="00BF46E1" w:rsidRPr="0041528A" w14:paraId="66B1B215" w14:textId="77777777" w:rsidTr="00195D76">
        <w:trPr>
          <w:jc w:val="center"/>
        </w:trPr>
        <w:tc>
          <w:tcPr>
            <w:tcW w:w="1134" w:type="dxa"/>
            <w:tcBorders>
              <w:right w:val="single" w:sz="4" w:space="0" w:color="auto"/>
            </w:tcBorders>
          </w:tcPr>
          <w:p w14:paraId="161148EA"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02702AA"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639DFC70"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EEA35DF"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3A21760B"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0BA4928"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595501B"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C2F0E12"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43BC8E4"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496B282"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544B23B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1A5A19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A35A2C2" w14:textId="77777777" w:rsidR="00BF46E1" w:rsidRPr="0041528A" w:rsidRDefault="00BF46E1" w:rsidP="0092045E">
            <w:pPr>
              <w:pStyle w:val="TAC"/>
            </w:pPr>
          </w:p>
        </w:tc>
      </w:tr>
    </w:tbl>
    <w:p w14:paraId="4A09C604" w14:textId="77777777" w:rsidR="00BF46E1" w:rsidRPr="0041528A" w:rsidRDefault="00BF46E1" w:rsidP="00BF46E1"/>
    <w:p w14:paraId="73FE60FD" w14:textId="77777777" w:rsidR="00BF46E1" w:rsidRPr="0041528A" w:rsidRDefault="00BF46E1" w:rsidP="00BF46E1">
      <w:r w:rsidRPr="0041528A">
        <w:t>PROACTIVE COMMAND: RUN AT COMMAND 3.8.3</w:t>
      </w:r>
    </w:p>
    <w:p w14:paraId="00DBCC70" w14:textId="77777777" w:rsidR="00BF46E1" w:rsidRPr="0041528A" w:rsidRDefault="00BF46E1" w:rsidP="00BF46E1">
      <w:r w:rsidRPr="0041528A">
        <w:t>Logically:</w:t>
      </w:r>
    </w:p>
    <w:p w14:paraId="0B3EA85A" w14:textId="77777777" w:rsidR="00BF46E1" w:rsidRPr="0041528A" w:rsidRDefault="00BF46E1" w:rsidP="0041528A">
      <w:pPr>
        <w:pStyle w:val="EW"/>
      </w:pPr>
      <w:r w:rsidRPr="0041528A">
        <w:t>Command details</w:t>
      </w:r>
    </w:p>
    <w:p w14:paraId="7DCD38FE" w14:textId="77777777" w:rsidR="00BF46E1" w:rsidRPr="0041528A" w:rsidRDefault="00BF46E1" w:rsidP="0041528A">
      <w:pPr>
        <w:pStyle w:val="EW"/>
      </w:pPr>
      <w:r w:rsidRPr="0041528A">
        <w:tab/>
        <w:t>Command number:</w:t>
      </w:r>
      <w:r w:rsidRPr="0041528A">
        <w:tab/>
        <w:t>1</w:t>
      </w:r>
    </w:p>
    <w:p w14:paraId="45106BBC" w14:textId="77777777" w:rsidR="00BF46E1" w:rsidRPr="0041528A" w:rsidRDefault="00BF46E1" w:rsidP="0041528A">
      <w:pPr>
        <w:pStyle w:val="EW"/>
      </w:pPr>
      <w:r w:rsidRPr="0041528A">
        <w:tab/>
        <w:t>Command type:</w:t>
      </w:r>
      <w:r w:rsidRPr="0041528A">
        <w:tab/>
        <w:t>RUN AT COMMAND</w:t>
      </w:r>
    </w:p>
    <w:p w14:paraId="2201EC7B" w14:textId="77777777" w:rsidR="00BF46E1" w:rsidRPr="0041528A" w:rsidRDefault="00BF46E1" w:rsidP="0041528A">
      <w:pPr>
        <w:pStyle w:val="EW"/>
      </w:pPr>
      <w:r w:rsidRPr="0041528A">
        <w:tab/>
        <w:t>Command qualifier:</w:t>
      </w:r>
      <w:r w:rsidRPr="0041528A">
        <w:tab/>
        <w:t>"00"</w:t>
      </w:r>
    </w:p>
    <w:p w14:paraId="3ED9F4B7" w14:textId="77777777" w:rsidR="00BF46E1" w:rsidRPr="0041528A" w:rsidRDefault="00BF46E1" w:rsidP="0041528A">
      <w:pPr>
        <w:pStyle w:val="EW"/>
      </w:pPr>
      <w:r w:rsidRPr="0041528A">
        <w:t>Device identities</w:t>
      </w:r>
    </w:p>
    <w:p w14:paraId="4A8DD5A4" w14:textId="77777777" w:rsidR="00BF46E1" w:rsidRPr="0041528A" w:rsidRDefault="00BF46E1" w:rsidP="0041528A">
      <w:pPr>
        <w:pStyle w:val="EW"/>
      </w:pPr>
      <w:r w:rsidRPr="0041528A">
        <w:tab/>
        <w:t>Source device:</w:t>
      </w:r>
      <w:r w:rsidRPr="0041528A">
        <w:tab/>
        <w:t>UICC</w:t>
      </w:r>
    </w:p>
    <w:p w14:paraId="3E49C128" w14:textId="77777777" w:rsidR="00BF46E1" w:rsidRPr="0041528A" w:rsidRDefault="00BF46E1" w:rsidP="0041528A">
      <w:pPr>
        <w:pStyle w:val="EW"/>
      </w:pPr>
      <w:r w:rsidRPr="0041528A">
        <w:tab/>
        <w:t>Destination device:</w:t>
      </w:r>
      <w:r w:rsidRPr="0041528A">
        <w:tab/>
        <w:t>ME</w:t>
      </w:r>
    </w:p>
    <w:p w14:paraId="2E83E76F" w14:textId="77777777" w:rsidR="00BF46E1" w:rsidRPr="0041528A" w:rsidRDefault="00BF46E1" w:rsidP="0041528A">
      <w:pPr>
        <w:pStyle w:val="EW"/>
      </w:pPr>
      <w:r w:rsidRPr="0041528A">
        <w:t>Alpha Identifier</w:t>
      </w:r>
    </w:p>
    <w:p w14:paraId="1552673E" w14:textId="77777777" w:rsidR="00BF46E1" w:rsidRPr="0041528A" w:rsidRDefault="00BF46E1" w:rsidP="0041528A">
      <w:pPr>
        <w:pStyle w:val="EW"/>
      </w:pPr>
      <w:r w:rsidRPr="0041528A">
        <w:tab/>
        <w:t>Alpha Identifier</w:t>
      </w:r>
      <w:r w:rsidRPr="0041528A">
        <w:tab/>
        <w:t>"Run AT Command 3"</w:t>
      </w:r>
    </w:p>
    <w:p w14:paraId="154F67CE" w14:textId="77777777" w:rsidR="00BF46E1" w:rsidRPr="0041528A" w:rsidRDefault="00BF46E1" w:rsidP="0041528A">
      <w:pPr>
        <w:pStyle w:val="EW"/>
      </w:pPr>
      <w:r w:rsidRPr="0041528A">
        <w:t>AT Command</w:t>
      </w:r>
    </w:p>
    <w:p w14:paraId="224DF8BE" w14:textId="77777777" w:rsidR="00BF46E1" w:rsidRPr="0041528A" w:rsidRDefault="00BF46E1" w:rsidP="0041528A">
      <w:pPr>
        <w:pStyle w:val="EX"/>
      </w:pPr>
      <w:r w:rsidRPr="0041528A">
        <w:lastRenderedPageBreak/>
        <w:t>AT Command string:</w:t>
      </w:r>
      <w:r w:rsidRPr="0041528A">
        <w:tab/>
        <w:t>"AT+CIMI&lt;CR&gt;"</w:t>
      </w:r>
    </w:p>
    <w:p w14:paraId="244C5FA0" w14:textId="77777777" w:rsidR="00BF46E1" w:rsidRPr="0041528A" w:rsidRDefault="00BF46E1" w:rsidP="00BF46E1">
      <w:r w:rsidRPr="0041528A">
        <w:t>Coding:</w:t>
      </w:r>
    </w:p>
    <w:p w14:paraId="20FD455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1E9C74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F5A91CC"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097FB80"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19846C7" w14:textId="77777777" w:rsidR="00BF46E1" w:rsidRPr="0041528A" w:rsidRDefault="00BF46E1" w:rsidP="0092045E">
            <w:pPr>
              <w:pStyle w:val="TAC"/>
            </w:pPr>
            <w:r w:rsidRPr="0041528A">
              <w:t>25</w:t>
            </w:r>
          </w:p>
        </w:tc>
        <w:tc>
          <w:tcPr>
            <w:tcW w:w="567" w:type="dxa"/>
            <w:tcBorders>
              <w:top w:val="single" w:sz="4" w:space="0" w:color="auto"/>
              <w:left w:val="single" w:sz="4" w:space="0" w:color="auto"/>
              <w:bottom w:val="single" w:sz="4" w:space="0" w:color="auto"/>
              <w:right w:val="single" w:sz="4" w:space="0" w:color="auto"/>
            </w:tcBorders>
          </w:tcPr>
          <w:p w14:paraId="69DFFBA2"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0C570A9"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17FD21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FAACBBD"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3656EB46"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F8CBF8F"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59DB6B4"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E76E47E"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2288C1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89331C9" w14:textId="77777777" w:rsidR="00BF46E1" w:rsidRPr="0041528A" w:rsidRDefault="00BF46E1" w:rsidP="0092045E">
            <w:pPr>
              <w:pStyle w:val="TAC"/>
            </w:pPr>
            <w:r w:rsidRPr="0041528A">
              <w:t>85</w:t>
            </w:r>
          </w:p>
        </w:tc>
      </w:tr>
      <w:tr w:rsidR="00BF46E1" w:rsidRPr="0041528A" w14:paraId="40CB2F41" w14:textId="77777777" w:rsidTr="00195D76">
        <w:trPr>
          <w:jc w:val="center"/>
        </w:trPr>
        <w:tc>
          <w:tcPr>
            <w:tcW w:w="1134" w:type="dxa"/>
            <w:tcBorders>
              <w:top w:val="single" w:sz="4" w:space="0" w:color="auto"/>
              <w:right w:val="single" w:sz="4" w:space="0" w:color="auto"/>
            </w:tcBorders>
          </w:tcPr>
          <w:p w14:paraId="008EF824"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7D22E89"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55003C0"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09AC9621"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3D083094"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E3C6744"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E52A32C"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34AB868"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4915D81"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7BCCABF"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0BAD3A9"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A56BECD"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1CE2B875" w14:textId="77777777" w:rsidR="00BF46E1" w:rsidRPr="0041528A" w:rsidRDefault="00BF46E1" w:rsidP="0092045E">
            <w:pPr>
              <w:pStyle w:val="TAC"/>
            </w:pPr>
            <w:r w:rsidRPr="0041528A">
              <w:t>6D</w:t>
            </w:r>
          </w:p>
        </w:tc>
      </w:tr>
      <w:tr w:rsidR="00BF46E1" w:rsidRPr="0041528A" w14:paraId="44AFB560" w14:textId="77777777" w:rsidTr="00195D76">
        <w:trPr>
          <w:jc w:val="center"/>
        </w:trPr>
        <w:tc>
          <w:tcPr>
            <w:tcW w:w="1134" w:type="dxa"/>
            <w:tcBorders>
              <w:right w:val="single" w:sz="4" w:space="0" w:color="auto"/>
            </w:tcBorders>
          </w:tcPr>
          <w:p w14:paraId="4DE0A6C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E6B1C26"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2E23C150"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CBBD5EF"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D0AEA52"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6CC23FA" w14:textId="77777777" w:rsidR="00BF46E1" w:rsidRPr="0041528A" w:rsidRDefault="00BF46E1" w:rsidP="0092045E">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408D2601"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01F7DBB2"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CB3DB49"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AF04C06"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FA15E1E"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5CA479DE"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CE412BD" w14:textId="77777777" w:rsidR="00BF46E1" w:rsidRPr="0041528A" w:rsidRDefault="00BF46E1" w:rsidP="0092045E">
            <w:pPr>
              <w:pStyle w:val="TAC"/>
            </w:pPr>
            <w:r w:rsidRPr="0041528A">
              <w:t>49</w:t>
            </w:r>
          </w:p>
        </w:tc>
      </w:tr>
      <w:tr w:rsidR="00BF46E1" w:rsidRPr="0041528A" w14:paraId="2E084238" w14:textId="77777777" w:rsidTr="00195D76">
        <w:trPr>
          <w:jc w:val="center"/>
        </w:trPr>
        <w:tc>
          <w:tcPr>
            <w:tcW w:w="1134" w:type="dxa"/>
            <w:tcBorders>
              <w:right w:val="single" w:sz="4" w:space="0" w:color="auto"/>
            </w:tcBorders>
          </w:tcPr>
          <w:p w14:paraId="23CE001D"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0E72304"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2E37190F"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12C92EAA"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B0FFDE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F8C986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FC0841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79713F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9E5760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2EE6E3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008301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529CDF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FCEDD30" w14:textId="77777777" w:rsidR="00BF46E1" w:rsidRPr="0041528A" w:rsidRDefault="00BF46E1" w:rsidP="0092045E">
            <w:pPr>
              <w:pStyle w:val="TAC"/>
            </w:pPr>
          </w:p>
        </w:tc>
      </w:tr>
    </w:tbl>
    <w:p w14:paraId="0DE138A3" w14:textId="77777777" w:rsidR="00BF46E1" w:rsidRPr="0041528A" w:rsidRDefault="00BF46E1" w:rsidP="00BF46E1"/>
    <w:p w14:paraId="144673F9" w14:textId="77777777" w:rsidR="00BF46E1" w:rsidRPr="0041528A" w:rsidRDefault="00BF46E1" w:rsidP="00BF46E1">
      <w:r w:rsidRPr="0041528A">
        <w:t>TERMINAL RESPONSE: RUN AT COMMAND 3.8.1</w:t>
      </w:r>
    </w:p>
    <w:p w14:paraId="6DDBD81E" w14:textId="77777777" w:rsidR="00BF46E1" w:rsidRPr="0041528A" w:rsidRDefault="00BF46E1" w:rsidP="00BF46E1">
      <w:r w:rsidRPr="0041528A">
        <w:t>Logically:</w:t>
      </w:r>
    </w:p>
    <w:p w14:paraId="25FEEDBD" w14:textId="77777777" w:rsidR="00BF46E1" w:rsidRPr="0041528A" w:rsidRDefault="00BF46E1" w:rsidP="0041528A">
      <w:pPr>
        <w:pStyle w:val="EW"/>
      </w:pPr>
      <w:r w:rsidRPr="0041528A">
        <w:t>Command details</w:t>
      </w:r>
    </w:p>
    <w:p w14:paraId="3FF3226F" w14:textId="77777777" w:rsidR="00BF46E1" w:rsidRPr="0041528A" w:rsidRDefault="00BF46E1" w:rsidP="0041528A">
      <w:pPr>
        <w:pStyle w:val="EW"/>
      </w:pPr>
      <w:r w:rsidRPr="0041528A">
        <w:tab/>
        <w:t>Command number:</w:t>
      </w:r>
      <w:r w:rsidRPr="0041528A">
        <w:tab/>
        <w:t>1</w:t>
      </w:r>
    </w:p>
    <w:p w14:paraId="6D7CCDB2" w14:textId="77777777" w:rsidR="00BF46E1" w:rsidRPr="0041528A" w:rsidRDefault="00BF46E1" w:rsidP="0041528A">
      <w:pPr>
        <w:pStyle w:val="EW"/>
      </w:pPr>
      <w:r w:rsidRPr="0041528A">
        <w:tab/>
        <w:t>Command type:</w:t>
      </w:r>
      <w:r w:rsidRPr="0041528A">
        <w:tab/>
        <w:t>RUN AT COMMAND</w:t>
      </w:r>
    </w:p>
    <w:p w14:paraId="67EC098B" w14:textId="77777777" w:rsidR="00BF46E1" w:rsidRPr="0041528A" w:rsidRDefault="00BF46E1" w:rsidP="0041528A">
      <w:pPr>
        <w:pStyle w:val="EW"/>
      </w:pPr>
      <w:r w:rsidRPr="0041528A">
        <w:tab/>
        <w:t>Command qualifier:</w:t>
      </w:r>
      <w:r w:rsidRPr="0041528A">
        <w:tab/>
        <w:t>"00"</w:t>
      </w:r>
    </w:p>
    <w:p w14:paraId="6536F847" w14:textId="77777777" w:rsidR="00BF46E1" w:rsidRPr="0041528A" w:rsidRDefault="00BF46E1" w:rsidP="0041528A">
      <w:pPr>
        <w:pStyle w:val="EW"/>
      </w:pPr>
      <w:r w:rsidRPr="0041528A">
        <w:t>Device identities</w:t>
      </w:r>
    </w:p>
    <w:p w14:paraId="08DFB362" w14:textId="77777777" w:rsidR="00BF46E1" w:rsidRPr="0041528A" w:rsidRDefault="00BF46E1" w:rsidP="0041528A">
      <w:pPr>
        <w:pStyle w:val="EW"/>
      </w:pPr>
      <w:r w:rsidRPr="0041528A">
        <w:tab/>
        <w:t>Source device:</w:t>
      </w:r>
      <w:r w:rsidRPr="0041528A">
        <w:tab/>
        <w:t>ME</w:t>
      </w:r>
    </w:p>
    <w:p w14:paraId="08F1662F" w14:textId="77777777" w:rsidR="00BF46E1" w:rsidRPr="0041528A" w:rsidRDefault="00BF46E1" w:rsidP="0041528A">
      <w:pPr>
        <w:pStyle w:val="EW"/>
      </w:pPr>
      <w:r w:rsidRPr="0041528A">
        <w:tab/>
        <w:t>Destination device:</w:t>
      </w:r>
      <w:r w:rsidRPr="0041528A">
        <w:tab/>
        <w:t>UICC</w:t>
      </w:r>
    </w:p>
    <w:p w14:paraId="2FE9D9AA" w14:textId="77777777" w:rsidR="00BF46E1" w:rsidRPr="0041528A" w:rsidRDefault="00BF46E1" w:rsidP="0041528A">
      <w:pPr>
        <w:pStyle w:val="EW"/>
      </w:pPr>
      <w:r w:rsidRPr="0041528A">
        <w:t>Result</w:t>
      </w:r>
    </w:p>
    <w:p w14:paraId="39501843" w14:textId="77777777" w:rsidR="00BF46E1" w:rsidRPr="0041528A" w:rsidRDefault="00BF46E1" w:rsidP="0041528A">
      <w:pPr>
        <w:pStyle w:val="EW"/>
      </w:pPr>
      <w:r w:rsidRPr="0041528A">
        <w:tab/>
        <w:t>General Result:</w:t>
      </w:r>
      <w:r w:rsidRPr="0041528A">
        <w:tab/>
        <w:t>Command performed successfully</w:t>
      </w:r>
    </w:p>
    <w:p w14:paraId="50BFA372" w14:textId="77777777" w:rsidR="00BF46E1" w:rsidRPr="0041528A" w:rsidRDefault="00BF46E1" w:rsidP="0041528A">
      <w:pPr>
        <w:pStyle w:val="EW"/>
      </w:pPr>
      <w:r w:rsidRPr="0041528A">
        <w:t>AT Response</w:t>
      </w:r>
    </w:p>
    <w:p w14:paraId="62EE35D6" w14:textId="77777777" w:rsidR="00BF46E1" w:rsidRPr="0041528A" w:rsidRDefault="00BF46E1" w:rsidP="0041528A">
      <w:pPr>
        <w:pStyle w:val="EX"/>
      </w:pPr>
      <w:r w:rsidRPr="0041528A">
        <w:tab/>
        <w:t>AT Response string:</w:t>
      </w:r>
      <w:r w:rsidRPr="0041528A">
        <w:tab/>
        <w:t>&lt;CR&gt;&lt;LF&gt;IMSI&lt;CR&gt;&lt;LF&gt;&lt;CR&gt;&lt;LF&gt;OK&lt;CR&gt;&lt;LF&gt;</w:t>
      </w:r>
    </w:p>
    <w:p w14:paraId="67944262" w14:textId="77777777" w:rsidR="00BF46E1" w:rsidRPr="0041528A" w:rsidRDefault="00BF46E1" w:rsidP="00BF46E1">
      <w:r w:rsidRPr="0041528A">
        <w:t>Coding:</w:t>
      </w:r>
    </w:p>
    <w:p w14:paraId="3DC39C2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D3960C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44AED0C"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974AD8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C3177B9"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0CAB4B9"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B83DFBD"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0D2B6142"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43EC8EA"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7AE8BBB"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E334CCA"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115C2A4"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AD8DE93"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CDF94C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85C6FCA" w14:textId="77777777" w:rsidR="00BF46E1" w:rsidRPr="0041528A" w:rsidRDefault="00BF46E1" w:rsidP="0092045E">
            <w:pPr>
              <w:pStyle w:val="TAC"/>
            </w:pPr>
            <w:r w:rsidRPr="0041528A">
              <w:t>00</w:t>
            </w:r>
          </w:p>
        </w:tc>
      </w:tr>
      <w:tr w:rsidR="00BF46E1" w:rsidRPr="0041528A" w14:paraId="0A82C63C" w14:textId="77777777" w:rsidTr="00195D76">
        <w:trPr>
          <w:jc w:val="center"/>
        </w:trPr>
        <w:tc>
          <w:tcPr>
            <w:tcW w:w="1134" w:type="dxa"/>
            <w:tcBorders>
              <w:top w:val="single" w:sz="4" w:space="0" w:color="auto"/>
              <w:right w:val="single" w:sz="4" w:space="0" w:color="auto"/>
            </w:tcBorders>
          </w:tcPr>
          <w:p w14:paraId="2D420483"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8B3F01A" w14:textId="77777777" w:rsidR="00BF46E1" w:rsidRPr="0041528A" w:rsidRDefault="00BF46E1" w:rsidP="0092045E">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0A0EFF79" w14:textId="77777777" w:rsidR="00BF46E1" w:rsidRPr="0041528A" w:rsidRDefault="00BF46E1" w:rsidP="0092045E">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7C6B7941"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217AA93"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20F79BE7"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56249FDE"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5615F544"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236F27F1"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7A5C1426"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397E0093"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31E8CA2A"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4AA08107" w14:textId="77777777" w:rsidR="00BF46E1" w:rsidRPr="0041528A" w:rsidRDefault="00BF46E1" w:rsidP="0092045E">
            <w:pPr>
              <w:pStyle w:val="TAC"/>
            </w:pPr>
            <w:r w:rsidRPr="0041528A">
              <w:t>32</w:t>
            </w:r>
          </w:p>
        </w:tc>
      </w:tr>
      <w:tr w:rsidR="00BF46E1" w:rsidRPr="0041528A" w14:paraId="1C3C3792" w14:textId="77777777" w:rsidTr="00195D76">
        <w:trPr>
          <w:jc w:val="center"/>
        </w:trPr>
        <w:tc>
          <w:tcPr>
            <w:tcW w:w="1134" w:type="dxa"/>
            <w:tcBorders>
              <w:right w:val="single" w:sz="4" w:space="0" w:color="auto"/>
            </w:tcBorders>
          </w:tcPr>
          <w:p w14:paraId="55FB935C"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F5106AA" w14:textId="77777777" w:rsidR="00BF46E1" w:rsidRPr="0041528A" w:rsidRDefault="00BF46E1" w:rsidP="0092045E">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52798438"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1AD237BB" w14:textId="77777777" w:rsidR="00BF46E1" w:rsidRPr="0041528A"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0DB0BD2E" w14:textId="77777777" w:rsidR="00BF46E1" w:rsidRPr="0041528A" w:rsidRDefault="00BF46E1" w:rsidP="0092045E">
            <w:pPr>
              <w:pStyle w:val="TAC"/>
            </w:pPr>
            <w:r w:rsidRPr="0041528A">
              <w:t>36</w:t>
            </w:r>
          </w:p>
        </w:tc>
        <w:tc>
          <w:tcPr>
            <w:tcW w:w="567" w:type="dxa"/>
            <w:tcBorders>
              <w:top w:val="single" w:sz="4" w:space="0" w:color="auto"/>
              <w:left w:val="single" w:sz="4" w:space="0" w:color="auto"/>
              <w:bottom w:val="single" w:sz="4" w:space="0" w:color="auto"/>
              <w:right w:val="single" w:sz="4" w:space="0" w:color="auto"/>
            </w:tcBorders>
          </w:tcPr>
          <w:p w14:paraId="505642AF" w14:textId="77777777" w:rsidR="00BF46E1" w:rsidRPr="0041528A" w:rsidRDefault="00BF46E1" w:rsidP="0092045E">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18491D87" w14:textId="77777777" w:rsidR="00BF46E1" w:rsidRPr="0041528A" w:rsidRDefault="00BF46E1" w:rsidP="0092045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47FE7160"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7504599"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D8AAA44"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BB2C892"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4C56905"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45AD8CE" w14:textId="77777777" w:rsidR="00BF46E1" w:rsidRPr="0041528A" w:rsidRDefault="00BF46E1" w:rsidP="0092045E">
            <w:pPr>
              <w:pStyle w:val="TAC"/>
            </w:pPr>
            <w:r w:rsidRPr="0041528A">
              <w:t>4F</w:t>
            </w:r>
          </w:p>
        </w:tc>
      </w:tr>
      <w:tr w:rsidR="00BF46E1" w:rsidRPr="0041528A" w14:paraId="5015AF7D" w14:textId="77777777" w:rsidTr="00195D76">
        <w:trPr>
          <w:jc w:val="center"/>
        </w:trPr>
        <w:tc>
          <w:tcPr>
            <w:tcW w:w="1134" w:type="dxa"/>
            <w:tcBorders>
              <w:right w:val="single" w:sz="4" w:space="0" w:color="auto"/>
            </w:tcBorders>
          </w:tcPr>
          <w:p w14:paraId="4D2CA29F"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4678BA6" w14:textId="77777777" w:rsidR="00BF46E1" w:rsidRPr="0041528A" w:rsidRDefault="00BF46E1" w:rsidP="0092045E">
            <w:pPr>
              <w:pStyle w:val="TAC"/>
            </w:pPr>
            <w:r w:rsidRPr="0041528A">
              <w:t>4B</w:t>
            </w:r>
          </w:p>
        </w:tc>
        <w:tc>
          <w:tcPr>
            <w:tcW w:w="567" w:type="dxa"/>
            <w:tcBorders>
              <w:top w:val="single" w:sz="4" w:space="0" w:color="auto"/>
              <w:left w:val="single" w:sz="4" w:space="0" w:color="auto"/>
              <w:bottom w:val="single" w:sz="4" w:space="0" w:color="auto"/>
              <w:right w:val="single" w:sz="4" w:space="0" w:color="auto"/>
            </w:tcBorders>
          </w:tcPr>
          <w:p w14:paraId="536529A2"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6AFB0CE2"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C2A1C8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696678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30D734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60BC26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C2DED4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8F5241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F76A25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53F5DA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AF83BA9" w14:textId="77777777" w:rsidR="00BF46E1" w:rsidRPr="0041528A" w:rsidRDefault="00BF46E1" w:rsidP="0092045E">
            <w:pPr>
              <w:pStyle w:val="TAC"/>
            </w:pPr>
          </w:p>
        </w:tc>
      </w:tr>
    </w:tbl>
    <w:p w14:paraId="6AFA3A3B" w14:textId="77777777" w:rsidR="00BF46E1" w:rsidRPr="0041528A" w:rsidRDefault="00BF46E1" w:rsidP="00BF46E1"/>
    <w:p w14:paraId="1C98D1E3" w14:textId="77777777" w:rsidR="00BF46E1" w:rsidRPr="0041528A" w:rsidRDefault="00BF46E1" w:rsidP="00BF46E1">
      <w:pPr>
        <w:pStyle w:val="H6"/>
      </w:pPr>
      <w:r w:rsidRPr="0041528A">
        <w:t>27.22.4.23.3.8.5</w:t>
      </w:r>
      <w:r w:rsidRPr="0041528A">
        <w:tab/>
        <w:t>Test requirement</w:t>
      </w:r>
    </w:p>
    <w:p w14:paraId="2DB8AD09" w14:textId="77777777" w:rsidR="00BF46E1" w:rsidRPr="0041528A" w:rsidRDefault="00BF46E1" w:rsidP="00BF46E1">
      <w:r w:rsidRPr="0041528A">
        <w:t>The ME shall operate in the manner defined in expected sequence 3.8.</w:t>
      </w:r>
    </w:p>
    <w:p w14:paraId="20D2F542" w14:textId="77777777" w:rsidR="00BF46E1" w:rsidRPr="0041528A" w:rsidRDefault="00BF46E1" w:rsidP="00BF46E1">
      <w:pPr>
        <w:pStyle w:val="H6"/>
      </w:pPr>
      <w:r w:rsidRPr="0041528A">
        <w:t>27.22.4.23.3.9</w:t>
      </w:r>
      <w:r w:rsidRPr="0041528A">
        <w:tab/>
        <w:t>RUN AT COMMAND (support of Text Attribute – Strikethrough On)</w:t>
      </w:r>
    </w:p>
    <w:p w14:paraId="5817A749" w14:textId="77777777" w:rsidR="00BF46E1" w:rsidRPr="0041528A" w:rsidRDefault="00BF46E1" w:rsidP="00BF46E1">
      <w:pPr>
        <w:pStyle w:val="H6"/>
      </w:pPr>
      <w:r w:rsidRPr="0041528A">
        <w:t>27.22.4.23.3.9.1</w:t>
      </w:r>
      <w:r w:rsidRPr="0041528A">
        <w:tab/>
        <w:t>Definition and applicability</w:t>
      </w:r>
    </w:p>
    <w:p w14:paraId="1E799235" w14:textId="77777777" w:rsidR="00BF46E1" w:rsidRPr="0041528A" w:rsidRDefault="00BF46E1" w:rsidP="00BF46E1">
      <w:r w:rsidRPr="0041528A">
        <w:t>See clause 3.2.2.</w:t>
      </w:r>
    </w:p>
    <w:p w14:paraId="38EACA4E" w14:textId="77777777" w:rsidR="00BF46E1" w:rsidRPr="0041528A" w:rsidRDefault="00BF46E1" w:rsidP="00BF46E1">
      <w:pPr>
        <w:pStyle w:val="H6"/>
      </w:pPr>
      <w:r w:rsidRPr="0041528A">
        <w:t>27.22.4.23.3.9.2</w:t>
      </w:r>
      <w:r w:rsidRPr="0041528A">
        <w:tab/>
        <w:t>Conformance requirement</w:t>
      </w:r>
    </w:p>
    <w:p w14:paraId="225FDE04" w14:textId="77777777" w:rsidR="00BF46E1" w:rsidRPr="0041528A" w:rsidRDefault="00BF46E1" w:rsidP="00BF46E1">
      <w:r w:rsidRPr="0041528A">
        <w:t>The ME shall support the Proactive UICC: RUN AT COMMAND facility as defined in:</w:t>
      </w:r>
    </w:p>
    <w:p w14:paraId="52D50476" w14:textId="77777777" w:rsidR="00BF46E1" w:rsidRPr="0041528A" w:rsidRDefault="00BF46E1" w:rsidP="00BF46E1">
      <w:pPr>
        <w:pStyle w:val="B1"/>
      </w:pPr>
      <w:r w:rsidRPr="0041528A">
        <w:t>-</w:t>
      </w:r>
      <w:r w:rsidRPr="0041528A">
        <w:tab/>
        <w:t>TS 31.111 [15] clause 6.4.23, clause 6.6.23, clause 5.2, clause 6.8, clause 8.6, clause 8.7, clause 8.2, clause 8.40, clause 8.31, clause 8.41 and clause 8.70.</w:t>
      </w:r>
    </w:p>
    <w:p w14:paraId="511907DF" w14:textId="77777777" w:rsidR="00BF46E1" w:rsidRPr="0041528A" w:rsidRDefault="00BF46E1" w:rsidP="00BF46E1">
      <w:pPr>
        <w:pStyle w:val="B1"/>
      </w:pPr>
      <w:r w:rsidRPr="0041528A">
        <w:t>-</w:t>
      </w:r>
      <w:r w:rsidRPr="0041528A">
        <w:tab/>
        <w:t>TS 27.007 [18].</w:t>
      </w:r>
    </w:p>
    <w:p w14:paraId="484FCA28" w14:textId="77777777" w:rsidR="00BF46E1" w:rsidRPr="0041528A" w:rsidRDefault="00BF46E1" w:rsidP="00BF46E1">
      <w:r w:rsidRPr="0041528A">
        <w:t>The terminal shall support the text attribute.</w:t>
      </w:r>
    </w:p>
    <w:p w14:paraId="380B39B2" w14:textId="77777777" w:rsidR="00BF46E1" w:rsidRPr="0041528A" w:rsidRDefault="00BF46E1" w:rsidP="00BF46E1">
      <w:pPr>
        <w:pStyle w:val="H6"/>
      </w:pPr>
      <w:r w:rsidRPr="0041528A">
        <w:t>27.22.4.23.3.9.3</w:t>
      </w:r>
      <w:r w:rsidRPr="0041528A">
        <w:tab/>
        <w:t>Test purpose</w:t>
      </w:r>
    </w:p>
    <w:p w14:paraId="21B1415A" w14:textId="77777777" w:rsidR="00BF46E1" w:rsidRPr="0041528A" w:rsidRDefault="00BF46E1" w:rsidP="00BF46E1">
      <w:r w:rsidRPr="0041528A">
        <w:t>To verify that the ME responds to an AT Command contained within a RUN AT COMMAND with strikethrough text attribute as though it were initiated by an attached TE, and returns an AT Response within a TERMINAL RESPONSE to the UICC.</w:t>
      </w:r>
    </w:p>
    <w:p w14:paraId="2824CB73" w14:textId="77777777" w:rsidR="00BF46E1" w:rsidRPr="0041528A" w:rsidRDefault="00BF46E1" w:rsidP="00BF46E1">
      <w:pPr>
        <w:pStyle w:val="H6"/>
      </w:pPr>
      <w:r w:rsidRPr="0041528A">
        <w:lastRenderedPageBreak/>
        <w:t>27.22.4.23.3.9.4</w:t>
      </w:r>
      <w:r w:rsidRPr="0041528A">
        <w:tab/>
        <w:t>Method of test</w:t>
      </w:r>
    </w:p>
    <w:p w14:paraId="269DC5A2" w14:textId="77777777" w:rsidR="00BF46E1" w:rsidRPr="0041528A" w:rsidRDefault="00BF46E1" w:rsidP="00BF46E1">
      <w:pPr>
        <w:pStyle w:val="H6"/>
      </w:pPr>
      <w:r w:rsidRPr="0041528A">
        <w:t>27.22.4.23.3.9.4.1</w:t>
      </w:r>
      <w:r w:rsidRPr="0041528A">
        <w:tab/>
        <w:t>Initial conditions</w:t>
      </w:r>
    </w:p>
    <w:p w14:paraId="0DB39CF0" w14:textId="77777777" w:rsidR="00BF46E1" w:rsidRPr="0041528A" w:rsidRDefault="00BF46E1" w:rsidP="00BF46E1">
      <w:r w:rsidRPr="0041528A">
        <w:t>The ME is connected to the USIM Simulator.</w:t>
      </w:r>
    </w:p>
    <w:p w14:paraId="3E9868CC" w14:textId="77777777" w:rsidR="00BF46E1" w:rsidRPr="0041528A" w:rsidRDefault="00BF46E1" w:rsidP="00BF46E1">
      <w:r w:rsidRPr="0041528A">
        <w:t>The elementary files are coded as Toolkit default.</w:t>
      </w:r>
    </w:p>
    <w:p w14:paraId="77F92A21" w14:textId="77777777" w:rsidR="00BF46E1" w:rsidRPr="0041528A" w:rsidRDefault="00BF46E1" w:rsidP="00BF46E1">
      <w:r w:rsidRPr="0041528A">
        <w:t>Prior to this test the ME shall have been powered on and performed the PROFILE DOWNLOAD procedure.</w:t>
      </w:r>
    </w:p>
    <w:p w14:paraId="2CD233E4" w14:textId="77777777" w:rsidR="00BF46E1" w:rsidRPr="0041528A" w:rsidRDefault="00BF46E1" w:rsidP="00BF46E1">
      <w:r w:rsidRPr="0041528A">
        <w:t>Prior to the test the ME shall be connected to the TE.</w:t>
      </w:r>
    </w:p>
    <w:p w14:paraId="171D8E11" w14:textId="77777777" w:rsidR="00BF46E1" w:rsidRPr="0041528A" w:rsidRDefault="00BF46E1" w:rsidP="00BF46E1">
      <w:r w:rsidRPr="0041528A">
        <w:t xml:space="preserve">The </w:t>
      </w:r>
      <w:r w:rsidRPr="0041528A">
        <w:rPr>
          <w:snapToGrid w:val="0"/>
          <w:lang w:eastAsia="de-DE"/>
        </w:rPr>
        <w:t>TA-TE interface is set to 8-bit operation.</w:t>
      </w:r>
    </w:p>
    <w:p w14:paraId="63DFECA7" w14:textId="77777777" w:rsidR="00BF46E1" w:rsidRPr="0041528A" w:rsidRDefault="00BF46E1" w:rsidP="00BF46E1">
      <w:pPr>
        <w:pStyle w:val="H6"/>
      </w:pPr>
      <w:r w:rsidRPr="0041528A">
        <w:lastRenderedPageBreak/>
        <w:t>27.22.4.23.3.9.4.2</w:t>
      </w:r>
      <w:r w:rsidRPr="0041528A">
        <w:tab/>
        <w:t>Procedure</w:t>
      </w:r>
    </w:p>
    <w:p w14:paraId="2086B1A4" w14:textId="77777777" w:rsidR="00BF46E1" w:rsidRPr="0041528A" w:rsidRDefault="00BF46E1" w:rsidP="00BF46E1">
      <w:pPr>
        <w:pStyle w:val="TH"/>
      </w:pPr>
      <w:r w:rsidRPr="0041528A">
        <w:t>Expected Sequence 3.9(RUN AT COMMAND, with alpha identifier presented, request IMSI, Text Attribute – Strikethrough On)</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77EC04F8" w14:textId="77777777" w:rsidTr="00195D76">
        <w:trPr>
          <w:cantSplit/>
          <w:jc w:val="center"/>
        </w:trPr>
        <w:tc>
          <w:tcPr>
            <w:tcW w:w="737" w:type="dxa"/>
            <w:tcBorders>
              <w:top w:val="single" w:sz="6" w:space="0" w:color="auto"/>
              <w:left w:val="single" w:sz="6" w:space="0" w:color="auto"/>
              <w:right w:val="single" w:sz="6" w:space="0" w:color="auto"/>
            </w:tcBorders>
          </w:tcPr>
          <w:p w14:paraId="6A59946D"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09A00E1D"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5C4A3351"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259FA0E4" w14:textId="77777777" w:rsidR="00BF46E1" w:rsidRPr="0041528A" w:rsidRDefault="00BF46E1" w:rsidP="0092045E">
            <w:pPr>
              <w:pStyle w:val="TAH"/>
            </w:pPr>
            <w:r w:rsidRPr="0041528A">
              <w:t>Comments</w:t>
            </w:r>
          </w:p>
        </w:tc>
      </w:tr>
      <w:tr w:rsidR="00BF46E1" w:rsidRPr="0041528A" w14:paraId="07753E2C" w14:textId="77777777" w:rsidTr="00195D76">
        <w:trPr>
          <w:cantSplit/>
          <w:jc w:val="center"/>
        </w:trPr>
        <w:tc>
          <w:tcPr>
            <w:tcW w:w="737" w:type="dxa"/>
            <w:tcBorders>
              <w:top w:val="single" w:sz="6" w:space="0" w:color="auto"/>
              <w:left w:val="single" w:sz="6" w:space="0" w:color="auto"/>
              <w:right w:val="single" w:sz="6" w:space="0" w:color="auto"/>
            </w:tcBorders>
          </w:tcPr>
          <w:p w14:paraId="34879C80"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518B9E7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744AE50A" w14:textId="77777777" w:rsidR="00BF46E1" w:rsidRPr="0041528A" w:rsidRDefault="00BF46E1" w:rsidP="0092045E">
            <w:pPr>
              <w:pStyle w:val="TAL"/>
            </w:pPr>
            <w:r w:rsidRPr="0041528A">
              <w:t>PROACTIVE COMMAND PENDING: RUN AT COMMAND 3.9.1</w:t>
            </w:r>
          </w:p>
        </w:tc>
        <w:tc>
          <w:tcPr>
            <w:tcW w:w="3776" w:type="dxa"/>
            <w:tcBorders>
              <w:left w:val="single" w:sz="6" w:space="0" w:color="auto"/>
              <w:right w:val="single" w:sz="6" w:space="0" w:color="auto"/>
            </w:tcBorders>
          </w:tcPr>
          <w:p w14:paraId="7841981B" w14:textId="77777777" w:rsidR="00BF46E1" w:rsidRPr="0041528A" w:rsidRDefault="00BF46E1" w:rsidP="0092045E">
            <w:pPr>
              <w:pStyle w:val="TAL"/>
            </w:pPr>
          </w:p>
        </w:tc>
      </w:tr>
      <w:tr w:rsidR="00BF46E1" w:rsidRPr="0041528A" w14:paraId="57637451" w14:textId="77777777" w:rsidTr="00195D76">
        <w:trPr>
          <w:cantSplit/>
          <w:jc w:val="center"/>
        </w:trPr>
        <w:tc>
          <w:tcPr>
            <w:tcW w:w="737" w:type="dxa"/>
            <w:tcBorders>
              <w:left w:val="single" w:sz="6" w:space="0" w:color="auto"/>
              <w:right w:val="single" w:sz="6" w:space="0" w:color="auto"/>
            </w:tcBorders>
          </w:tcPr>
          <w:p w14:paraId="37DEC2ED"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77E8C6A0"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818E1BC"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2D98BBA5" w14:textId="77777777" w:rsidR="00BF46E1" w:rsidRPr="0041528A" w:rsidRDefault="00BF46E1" w:rsidP="0092045E">
            <w:pPr>
              <w:pStyle w:val="TAL"/>
            </w:pPr>
          </w:p>
        </w:tc>
      </w:tr>
      <w:tr w:rsidR="00BF46E1" w:rsidRPr="0041528A" w14:paraId="6F5E775D" w14:textId="77777777" w:rsidTr="00195D76">
        <w:trPr>
          <w:cantSplit/>
          <w:jc w:val="center"/>
        </w:trPr>
        <w:tc>
          <w:tcPr>
            <w:tcW w:w="737" w:type="dxa"/>
            <w:tcBorders>
              <w:left w:val="single" w:sz="6" w:space="0" w:color="auto"/>
              <w:right w:val="single" w:sz="6" w:space="0" w:color="auto"/>
            </w:tcBorders>
          </w:tcPr>
          <w:p w14:paraId="1D723D4A"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42A60F02"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79A925F" w14:textId="77777777" w:rsidR="00BF46E1" w:rsidRPr="0041528A" w:rsidRDefault="00BF46E1" w:rsidP="0092045E">
            <w:pPr>
              <w:pStyle w:val="TAL"/>
            </w:pPr>
            <w:r w:rsidRPr="0041528A">
              <w:t>PROACTIVE COMMAND: RUN AT COMMAND 3.9.1</w:t>
            </w:r>
          </w:p>
        </w:tc>
        <w:tc>
          <w:tcPr>
            <w:tcW w:w="3776" w:type="dxa"/>
            <w:tcBorders>
              <w:left w:val="single" w:sz="6" w:space="0" w:color="auto"/>
              <w:right w:val="single" w:sz="6" w:space="0" w:color="auto"/>
            </w:tcBorders>
          </w:tcPr>
          <w:p w14:paraId="7FEE2DC2" w14:textId="77777777" w:rsidR="00BF46E1" w:rsidRPr="0041528A" w:rsidRDefault="00BF46E1" w:rsidP="0092045E">
            <w:pPr>
              <w:pStyle w:val="TAL"/>
            </w:pPr>
          </w:p>
        </w:tc>
      </w:tr>
      <w:tr w:rsidR="00BF46E1" w:rsidRPr="0041528A" w14:paraId="556119CF" w14:textId="77777777" w:rsidTr="00195D76">
        <w:trPr>
          <w:cantSplit/>
          <w:jc w:val="center"/>
        </w:trPr>
        <w:tc>
          <w:tcPr>
            <w:tcW w:w="737" w:type="dxa"/>
            <w:tcBorders>
              <w:left w:val="single" w:sz="6" w:space="0" w:color="auto"/>
              <w:right w:val="single" w:sz="6" w:space="0" w:color="auto"/>
            </w:tcBorders>
          </w:tcPr>
          <w:p w14:paraId="16162FC9"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6C33F561"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20596F65" w14:textId="77777777" w:rsidR="00BF46E1" w:rsidRPr="0041528A" w:rsidRDefault="00BF46E1" w:rsidP="0092045E">
            <w:pPr>
              <w:pStyle w:val="TAL"/>
            </w:pPr>
            <w:r w:rsidRPr="0041528A">
              <w:t>Display "Run AT Command 1"</w:t>
            </w:r>
          </w:p>
        </w:tc>
        <w:tc>
          <w:tcPr>
            <w:tcW w:w="3776" w:type="dxa"/>
            <w:tcBorders>
              <w:left w:val="single" w:sz="6" w:space="0" w:color="auto"/>
              <w:right w:val="single" w:sz="6" w:space="0" w:color="auto"/>
            </w:tcBorders>
          </w:tcPr>
          <w:p w14:paraId="22133190" w14:textId="77777777" w:rsidR="00BF46E1" w:rsidRPr="0041528A" w:rsidRDefault="00BF46E1" w:rsidP="0092045E">
            <w:pPr>
              <w:pStyle w:val="TAL"/>
            </w:pPr>
            <w:r w:rsidRPr="0041528A">
              <w:t>[alpha identifier is displayed with strikethrough on, request IMSI]</w:t>
            </w:r>
          </w:p>
        </w:tc>
      </w:tr>
      <w:tr w:rsidR="00BF46E1" w:rsidRPr="0041528A" w14:paraId="11900EBF" w14:textId="77777777" w:rsidTr="00195D76">
        <w:trPr>
          <w:cantSplit/>
          <w:jc w:val="center"/>
        </w:trPr>
        <w:tc>
          <w:tcPr>
            <w:tcW w:w="737" w:type="dxa"/>
            <w:tcBorders>
              <w:left w:val="single" w:sz="6" w:space="0" w:color="auto"/>
              <w:right w:val="single" w:sz="6" w:space="0" w:color="auto"/>
            </w:tcBorders>
          </w:tcPr>
          <w:p w14:paraId="0927F265"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5C8AB826"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0C77121" w14:textId="77777777" w:rsidR="00BF46E1" w:rsidRPr="0041528A" w:rsidRDefault="00BF46E1" w:rsidP="0092045E">
            <w:pPr>
              <w:pStyle w:val="TAL"/>
            </w:pPr>
            <w:r w:rsidRPr="0041528A">
              <w:t>TERMINAL RESPONSE: RUN AT COMMAND 3.9.1</w:t>
            </w:r>
          </w:p>
        </w:tc>
        <w:tc>
          <w:tcPr>
            <w:tcW w:w="3776" w:type="dxa"/>
            <w:tcBorders>
              <w:left w:val="single" w:sz="6" w:space="0" w:color="auto"/>
              <w:right w:val="single" w:sz="6" w:space="0" w:color="auto"/>
            </w:tcBorders>
          </w:tcPr>
          <w:p w14:paraId="0E4BEB57" w14:textId="77777777" w:rsidR="00BF46E1" w:rsidRPr="0041528A" w:rsidRDefault="00BF46E1" w:rsidP="0092045E">
            <w:pPr>
              <w:pStyle w:val="TAL"/>
            </w:pPr>
            <w:r w:rsidRPr="0041528A">
              <w:t>[Command performed successfully, AT Response containing IMSI]</w:t>
            </w:r>
          </w:p>
        </w:tc>
      </w:tr>
      <w:tr w:rsidR="00BF46E1" w:rsidRPr="0041528A" w14:paraId="0890DB1A" w14:textId="77777777" w:rsidTr="00195D76">
        <w:trPr>
          <w:cantSplit/>
          <w:jc w:val="center"/>
        </w:trPr>
        <w:tc>
          <w:tcPr>
            <w:tcW w:w="737" w:type="dxa"/>
            <w:tcBorders>
              <w:left w:val="single" w:sz="6" w:space="0" w:color="auto"/>
              <w:right w:val="single" w:sz="6" w:space="0" w:color="auto"/>
            </w:tcBorders>
          </w:tcPr>
          <w:p w14:paraId="5E927A52"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346B79D3"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A2D6BEC"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5B91EF29" w14:textId="77777777" w:rsidR="00BF46E1" w:rsidRPr="0041528A" w:rsidRDefault="00BF46E1" w:rsidP="0092045E">
            <w:pPr>
              <w:pStyle w:val="TAL"/>
            </w:pPr>
          </w:p>
        </w:tc>
      </w:tr>
      <w:tr w:rsidR="00BF46E1" w:rsidRPr="0041528A" w14:paraId="492DBB4D" w14:textId="77777777" w:rsidTr="00195D76">
        <w:trPr>
          <w:cantSplit/>
          <w:jc w:val="center"/>
        </w:trPr>
        <w:tc>
          <w:tcPr>
            <w:tcW w:w="737" w:type="dxa"/>
            <w:tcBorders>
              <w:left w:val="single" w:sz="6" w:space="0" w:color="auto"/>
              <w:right w:val="single" w:sz="6" w:space="0" w:color="auto"/>
            </w:tcBorders>
          </w:tcPr>
          <w:p w14:paraId="38323ACE"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7A06B9D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F135D9E" w14:textId="77777777" w:rsidR="00BF46E1" w:rsidRPr="0041528A" w:rsidRDefault="00BF46E1" w:rsidP="0092045E">
            <w:pPr>
              <w:pStyle w:val="TAL"/>
            </w:pPr>
            <w:r w:rsidRPr="0041528A">
              <w:t>PROACTIVE COMMAND PENDING: RUN AT COMMAND 3.9.2</w:t>
            </w:r>
          </w:p>
        </w:tc>
        <w:tc>
          <w:tcPr>
            <w:tcW w:w="3776" w:type="dxa"/>
            <w:tcBorders>
              <w:left w:val="single" w:sz="6" w:space="0" w:color="auto"/>
              <w:right w:val="single" w:sz="6" w:space="0" w:color="auto"/>
            </w:tcBorders>
          </w:tcPr>
          <w:p w14:paraId="54FB5661" w14:textId="77777777" w:rsidR="00BF46E1" w:rsidRPr="0041528A" w:rsidRDefault="00BF46E1" w:rsidP="0092045E">
            <w:pPr>
              <w:pStyle w:val="TAL"/>
            </w:pPr>
          </w:p>
        </w:tc>
      </w:tr>
      <w:tr w:rsidR="00BF46E1" w:rsidRPr="0041528A" w14:paraId="1892A7AB" w14:textId="77777777" w:rsidTr="00195D76">
        <w:trPr>
          <w:cantSplit/>
          <w:jc w:val="center"/>
        </w:trPr>
        <w:tc>
          <w:tcPr>
            <w:tcW w:w="737" w:type="dxa"/>
            <w:tcBorders>
              <w:left w:val="single" w:sz="6" w:space="0" w:color="auto"/>
              <w:right w:val="single" w:sz="6" w:space="0" w:color="auto"/>
            </w:tcBorders>
          </w:tcPr>
          <w:p w14:paraId="7A7760AC"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50C48F4F"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FBAA809"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56CD2F0B" w14:textId="77777777" w:rsidR="00BF46E1" w:rsidRPr="0041528A" w:rsidRDefault="00BF46E1" w:rsidP="0092045E">
            <w:pPr>
              <w:pStyle w:val="TAL"/>
            </w:pPr>
          </w:p>
        </w:tc>
      </w:tr>
      <w:tr w:rsidR="00BF46E1" w:rsidRPr="0041528A" w14:paraId="0363B531" w14:textId="77777777" w:rsidTr="00195D76">
        <w:trPr>
          <w:cantSplit/>
          <w:jc w:val="center"/>
        </w:trPr>
        <w:tc>
          <w:tcPr>
            <w:tcW w:w="737" w:type="dxa"/>
            <w:tcBorders>
              <w:left w:val="single" w:sz="6" w:space="0" w:color="auto"/>
              <w:right w:val="single" w:sz="6" w:space="0" w:color="auto"/>
            </w:tcBorders>
          </w:tcPr>
          <w:p w14:paraId="4D370976"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5372D28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7026225" w14:textId="77777777" w:rsidR="00BF46E1" w:rsidRPr="0041528A" w:rsidRDefault="00BF46E1" w:rsidP="0092045E">
            <w:pPr>
              <w:pStyle w:val="TAL"/>
            </w:pPr>
            <w:r w:rsidRPr="0041528A">
              <w:t>PROACTIVE COMMAND: RUN AT COMMAND 3.9.2</w:t>
            </w:r>
          </w:p>
        </w:tc>
        <w:tc>
          <w:tcPr>
            <w:tcW w:w="3776" w:type="dxa"/>
            <w:tcBorders>
              <w:left w:val="single" w:sz="6" w:space="0" w:color="auto"/>
              <w:right w:val="single" w:sz="6" w:space="0" w:color="auto"/>
            </w:tcBorders>
          </w:tcPr>
          <w:p w14:paraId="317C29FE" w14:textId="77777777" w:rsidR="00BF46E1" w:rsidRPr="0041528A" w:rsidRDefault="00BF46E1" w:rsidP="0092045E">
            <w:pPr>
              <w:pStyle w:val="TAL"/>
            </w:pPr>
          </w:p>
        </w:tc>
      </w:tr>
      <w:tr w:rsidR="00BF46E1" w:rsidRPr="0041528A" w14:paraId="155B914D" w14:textId="77777777" w:rsidTr="00195D76">
        <w:trPr>
          <w:cantSplit/>
          <w:jc w:val="center"/>
        </w:trPr>
        <w:tc>
          <w:tcPr>
            <w:tcW w:w="737" w:type="dxa"/>
            <w:tcBorders>
              <w:left w:val="single" w:sz="6" w:space="0" w:color="auto"/>
              <w:right w:val="single" w:sz="6" w:space="0" w:color="auto"/>
            </w:tcBorders>
          </w:tcPr>
          <w:p w14:paraId="232AC9F5"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3B927579"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7CB18902" w14:textId="77777777" w:rsidR="00BF46E1" w:rsidRPr="0041528A" w:rsidRDefault="00BF46E1" w:rsidP="0092045E">
            <w:pPr>
              <w:pStyle w:val="TAL"/>
            </w:pPr>
            <w:r w:rsidRPr="0041528A">
              <w:t>Display "Run AT Command 2"</w:t>
            </w:r>
          </w:p>
        </w:tc>
        <w:tc>
          <w:tcPr>
            <w:tcW w:w="3776" w:type="dxa"/>
            <w:tcBorders>
              <w:left w:val="single" w:sz="6" w:space="0" w:color="auto"/>
              <w:right w:val="single" w:sz="6" w:space="0" w:color="auto"/>
            </w:tcBorders>
          </w:tcPr>
          <w:p w14:paraId="41E1FAB4" w14:textId="77777777" w:rsidR="00BF46E1" w:rsidRPr="0041528A" w:rsidRDefault="00BF46E1" w:rsidP="0092045E">
            <w:pPr>
              <w:pStyle w:val="TAL"/>
            </w:pPr>
            <w:r w:rsidRPr="0041528A">
              <w:t>[alpha identifier is displayed with strikethrough off, request IMSI]</w:t>
            </w:r>
          </w:p>
        </w:tc>
      </w:tr>
      <w:tr w:rsidR="00BF46E1" w:rsidRPr="0041528A" w14:paraId="6DAA2567" w14:textId="77777777" w:rsidTr="00195D76">
        <w:trPr>
          <w:cantSplit/>
          <w:jc w:val="center"/>
        </w:trPr>
        <w:tc>
          <w:tcPr>
            <w:tcW w:w="737" w:type="dxa"/>
            <w:tcBorders>
              <w:left w:val="single" w:sz="6" w:space="0" w:color="auto"/>
              <w:right w:val="single" w:sz="6" w:space="0" w:color="auto"/>
            </w:tcBorders>
          </w:tcPr>
          <w:p w14:paraId="74E1FC81"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1CA0D049"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06337E4" w14:textId="77777777" w:rsidR="00BF46E1" w:rsidRPr="0041528A" w:rsidRDefault="00BF46E1" w:rsidP="0092045E">
            <w:pPr>
              <w:pStyle w:val="TAL"/>
            </w:pPr>
            <w:r w:rsidRPr="0041528A">
              <w:t>TERMINAL RESPONSE: RUN AT COMMAND 3.9.1</w:t>
            </w:r>
          </w:p>
        </w:tc>
        <w:tc>
          <w:tcPr>
            <w:tcW w:w="3776" w:type="dxa"/>
            <w:tcBorders>
              <w:left w:val="single" w:sz="6" w:space="0" w:color="auto"/>
              <w:right w:val="single" w:sz="6" w:space="0" w:color="auto"/>
            </w:tcBorders>
          </w:tcPr>
          <w:p w14:paraId="59640895" w14:textId="77777777" w:rsidR="00BF46E1" w:rsidRPr="0041528A" w:rsidRDefault="00BF46E1" w:rsidP="0092045E">
            <w:pPr>
              <w:pStyle w:val="TAL"/>
            </w:pPr>
            <w:r w:rsidRPr="0041528A">
              <w:t>[Command performed successfully, AT Response containing IMSI]</w:t>
            </w:r>
          </w:p>
        </w:tc>
      </w:tr>
      <w:tr w:rsidR="00BF46E1" w:rsidRPr="0041528A" w14:paraId="74D40210" w14:textId="77777777" w:rsidTr="00195D76">
        <w:trPr>
          <w:cantSplit/>
          <w:jc w:val="center"/>
        </w:trPr>
        <w:tc>
          <w:tcPr>
            <w:tcW w:w="737" w:type="dxa"/>
            <w:tcBorders>
              <w:left w:val="single" w:sz="6" w:space="0" w:color="auto"/>
              <w:right w:val="single" w:sz="6" w:space="0" w:color="auto"/>
            </w:tcBorders>
          </w:tcPr>
          <w:p w14:paraId="3369C220" w14:textId="77777777" w:rsidR="00BF46E1" w:rsidRPr="0041528A" w:rsidRDefault="00BF46E1" w:rsidP="0092045E">
            <w:pPr>
              <w:pStyle w:val="TAC"/>
            </w:pPr>
            <w:r w:rsidRPr="0041528A">
              <w:t>12</w:t>
            </w:r>
          </w:p>
        </w:tc>
        <w:tc>
          <w:tcPr>
            <w:tcW w:w="1232" w:type="dxa"/>
            <w:tcBorders>
              <w:left w:val="single" w:sz="6" w:space="0" w:color="auto"/>
              <w:right w:val="single" w:sz="6" w:space="0" w:color="auto"/>
            </w:tcBorders>
          </w:tcPr>
          <w:p w14:paraId="7B491A11"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E79F337"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67745454" w14:textId="77777777" w:rsidR="00BF46E1" w:rsidRPr="0041528A" w:rsidRDefault="00BF46E1" w:rsidP="0092045E">
            <w:pPr>
              <w:pStyle w:val="TAL"/>
            </w:pPr>
          </w:p>
        </w:tc>
      </w:tr>
      <w:tr w:rsidR="00BF46E1" w:rsidRPr="0041528A" w14:paraId="22482556" w14:textId="77777777" w:rsidTr="00195D76">
        <w:trPr>
          <w:cantSplit/>
          <w:jc w:val="center"/>
        </w:trPr>
        <w:tc>
          <w:tcPr>
            <w:tcW w:w="737" w:type="dxa"/>
            <w:tcBorders>
              <w:left w:val="single" w:sz="6" w:space="0" w:color="auto"/>
              <w:right w:val="single" w:sz="6" w:space="0" w:color="auto"/>
            </w:tcBorders>
          </w:tcPr>
          <w:p w14:paraId="04602111" w14:textId="77777777" w:rsidR="00BF46E1" w:rsidRPr="0041528A" w:rsidRDefault="00BF46E1" w:rsidP="0092045E">
            <w:pPr>
              <w:pStyle w:val="TAC"/>
            </w:pPr>
            <w:r w:rsidRPr="0041528A">
              <w:t>13</w:t>
            </w:r>
          </w:p>
        </w:tc>
        <w:tc>
          <w:tcPr>
            <w:tcW w:w="1232" w:type="dxa"/>
            <w:tcBorders>
              <w:left w:val="single" w:sz="6" w:space="0" w:color="auto"/>
              <w:right w:val="single" w:sz="6" w:space="0" w:color="auto"/>
            </w:tcBorders>
          </w:tcPr>
          <w:p w14:paraId="76E14963"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BC94E5B" w14:textId="77777777" w:rsidR="00BF46E1" w:rsidRPr="0041528A" w:rsidRDefault="00BF46E1" w:rsidP="0092045E">
            <w:pPr>
              <w:pStyle w:val="TAL"/>
            </w:pPr>
            <w:r w:rsidRPr="0041528A">
              <w:t>PROACTIVE COMMAND PENDING: RUN AT COMMAND 3.9.1</w:t>
            </w:r>
          </w:p>
        </w:tc>
        <w:tc>
          <w:tcPr>
            <w:tcW w:w="3776" w:type="dxa"/>
            <w:tcBorders>
              <w:left w:val="single" w:sz="6" w:space="0" w:color="auto"/>
              <w:right w:val="single" w:sz="6" w:space="0" w:color="auto"/>
            </w:tcBorders>
          </w:tcPr>
          <w:p w14:paraId="34CFC869" w14:textId="77777777" w:rsidR="00BF46E1" w:rsidRPr="0041528A" w:rsidRDefault="00BF46E1" w:rsidP="0092045E">
            <w:pPr>
              <w:pStyle w:val="TAL"/>
            </w:pPr>
          </w:p>
        </w:tc>
      </w:tr>
      <w:tr w:rsidR="00BF46E1" w:rsidRPr="0041528A" w14:paraId="399E6B15" w14:textId="77777777" w:rsidTr="00195D76">
        <w:trPr>
          <w:cantSplit/>
          <w:jc w:val="center"/>
        </w:trPr>
        <w:tc>
          <w:tcPr>
            <w:tcW w:w="737" w:type="dxa"/>
            <w:tcBorders>
              <w:left w:val="single" w:sz="6" w:space="0" w:color="auto"/>
              <w:right w:val="single" w:sz="6" w:space="0" w:color="auto"/>
            </w:tcBorders>
          </w:tcPr>
          <w:p w14:paraId="44CD08C4" w14:textId="77777777" w:rsidR="00BF46E1" w:rsidRPr="0041528A" w:rsidRDefault="00BF46E1" w:rsidP="0092045E">
            <w:pPr>
              <w:pStyle w:val="TAC"/>
            </w:pPr>
            <w:r w:rsidRPr="0041528A">
              <w:t>14</w:t>
            </w:r>
          </w:p>
        </w:tc>
        <w:tc>
          <w:tcPr>
            <w:tcW w:w="1232" w:type="dxa"/>
            <w:tcBorders>
              <w:left w:val="single" w:sz="6" w:space="0" w:color="auto"/>
              <w:right w:val="single" w:sz="6" w:space="0" w:color="auto"/>
            </w:tcBorders>
          </w:tcPr>
          <w:p w14:paraId="08D62DB5"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BA43ED0"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070A8509" w14:textId="77777777" w:rsidR="00BF46E1" w:rsidRPr="0041528A" w:rsidRDefault="00BF46E1" w:rsidP="0092045E">
            <w:pPr>
              <w:pStyle w:val="TAL"/>
            </w:pPr>
          </w:p>
        </w:tc>
      </w:tr>
      <w:tr w:rsidR="00BF46E1" w:rsidRPr="0041528A" w14:paraId="0FBD882E" w14:textId="77777777" w:rsidTr="00195D76">
        <w:trPr>
          <w:cantSplit/>
          <w:jc w:val="center"/>
        </w:trPr>
        <w:tc>
          <w:tcPr>
            <w:tcW w:w="737" w:type="dxa"/>
            <w:tcBorders>
              <w:left w:val="single" w:sz="6" w:space="0" w:color="auto"/>
              <w:right w:val="single" w:sz="6" w:space="0" w:color="auto"/>
            </w:tcBorders>
          </w:tcPr>
          <w:p w14:paraId="0D7EE30B" w14:textId="77777777" w:rsidR="00BF46E1" w:rsidRPr="0041528A" w:rsidRDefault="00BF46E1" w:rsidP="0092045E">
            <w:pPr>
              <w:pStyle w:val="TAC"/>
            </w:pPr>
            <w:r w:rsidRPr="0041528A">
              <w:t>15</w:t>
            </w:r>
          </w:p>
        </w:tc>
        <w:tc>
          <w:tcPr>
            <w:tcW w:w="1232" w:type="dxa"/>
            <w:tcBorders>
              <w:left w:val="single" w:sz="6" w:space="0" w:color="auto"/>
              <w:right w:val="single" w:sz="6" w:space="0" w:color="auto"/>
            </w:tcBorders>
          </w:tcPr>
          <w:p w14:paraId="57D8CB6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2FF0C6D" w14:textId="77777777" w:rsidR="00BF46E1" w:rsidRPr="0041528A" w:rsidRDefault="00BF46E1" w:rsidP="0092045E">
            <w:pPr>
              <w:pStyle w:val="TAL"/>
            </w:pPr>
            <w:r w:rsidRPr="0041528A">
              <w:t>PROACTIVE COMMAND: RUN AT COMMAND 3.9.1</w:t>
            </w:r>
          </w:p>
        </w:tc>
        <w:tc>
          <w:tcPr>
            <w:tcW w:w="3776" w:type="dxa"/>
            <w:tcBorders>
              <w:left w:val="single" w:sz="6" w:space="0" w:color="auto"/>
              <w:right w:val="single" w:sz="6" w:space="0" w:color="auto"/>
            </w:tcBorders>
          </w:tcPr>
          <w:p w14:paraId="7D8C704F" w14:textId="77777777" w:rsidR="00BF46E1" w:rsidRPr="0041528A" w:rsidRDefault="00BF46E1" w:rsidP="0092045E">
            <w:pPr>
              <w:pStyle w:val="TAL"/>
            </w:pPr>
          </w:p>
        </w:tc>
      </w:tr>
      <w:tr w:rsidR="00BF46E1" w:rsidRPr="0041528A" w14:paraId="223CC234" w14:textId="77777777" w:rsidTr="00195D76">
        <w:trPr>
          <w:cantSplit/>
          <w:jc w:val="center"/>
        </w:trPr>
        <w:tc>
          <w:tcPr>
            <w:tcW w:w="737" w:type="dxa"/>
            <w:tcBorders>
              <w:left w:val="single" w:sz="6" w:space="0" w:color="auto"/>
              <w:right w:val="single" w:sz="6" w:space="0" w:color="auto"/>
            </w:tcBorders>
          </w:tcPr>
          <w:p w14:paraId="751DFB63" w14:textId="77777777" w:rsidR="00BF46E1" w:rsidRPr="0041528A" w:rsidRDefault="00BF46E1" w:rsidP="0092045E">
            <w:pPr>
              <w:pStyle w:val="TAC"/>
            </w:pPr>
            <w:r w:rsidRPr="0041528A">
              <w:t>16</w:t>
            </w:r>
          </w:p>
        </w:tc>
        <w:tc>
          <w:tcPr>
            <w:tcW w:w="1232" w:type="dxa"/>
            <w:tcBorders>
              <w:left w:val="single" w:sz="6" w:space="0" w:color="auto"/>
              <w:right w:val="single" w:sz="6" w:space="0" w:color="auto"/>
            </w:tcBorders>
          </w:tcPr>
          <w:p w14:paraId="1A420B64"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72BBA9B5" w14:textId="77777777" w:rsidR="00BF46E1" w:rsidRPr="0041528A" w:rsidRDefault="00BF46E1" w:rsidP="0092045E">
            <w:pPr>
              <w:pStyle w:val="TAL"/>
            </w:pPr>
            <w:r w:rsidRPr="0041528A">
              <w:t>Display " Run AT Command 1"</w:t>
            </w:r>
          </w:p>
        </w:tc>
        <w:tc>
          <w:tcPr>
            <w:tcW w:w="3776" w:type="dxa"/>
            <w:tcBorders>
              <w:left w:val="single" w:sz="6" w:space="0" w:color="auto"/>
              <w:right w:val="single" w:sz="6" w:space="0" w:color="auto"/>
            </w:tcBorders>
          </w:tcPr>
          <w:p w14:paraId="246A6F4E" w14:textId="77777777" w:rsidR="00BF46E1" w:rsidRPr="0041528A" w:rsidRDefault="00BF46E1" w:rsidP="0092045E">
            <w:pPr>
              <w:pStyle w:val="TAL"/>
            </w:pPr>
            <w:r w:rsidRPr="0041528A">
              <w:t>[alpha identifier is displayed with strikethrough on, request IMSI]</w:t>
            </w:r>
          </w:p>
        </w:tc>
      </w:tr>
      <w:tr w:rsidR="00BF46E1" w:rsidRPr="0041528A" w14:paraId="33E9AD59" w14:textId="77777777" w:rsidTr="00195D76">
        <w:trPr>
          <w:cantSplit/>
          <w:jc w:val="center"/>
        </w:trPr>
        <w:tc>
          <w:tcPr>
            <w:tcW w:w="737" w:type="dxa"/>
            <w:tcBorders>
              <w:left w:val="single" w:sz="6" w:space="0" w:color="auto"/>
              <w:right w:val="single" w:sz="6" w:space="0" w:color="auto"/>
            </w:tcBorders>
          </w:tcPr>
          <w:p w14:paraId="0FF30794" w14:textId="77777777" w:rsidR="00BF46E1" w:rsidRPr="0041528A" w:rsidRDefault="00BF46E1" w:rsidP="0092045E">
            <w:pPr>
              <w:pStyle w:val="TAC"/>
            </w:pPr>
            <w:r w:rsidRPr="0041528A">
              <w:t>17</w:t>
            </w:r>
          </w:p>
        </w:tc>
        <w:tc>
          <w:tcPr>
            <w:tcW w:w="1232" w:type="dxa"/>
            <w:tcBorders>
              <w:left w:val="single" w:sz="6" w:space="0" w:color="auto"/>
              <w:right w:val="single" w:sz="6" w:space="0" w:color="auto"/>
            </w:tcBorders>
          </w:tcPr>
          <w:p w14:paraId="79768590"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2EEEC7B" w14:textId="77777777" w:rsidR="00BF46E1" w:rsidRPr="0041528A" w:rsidRDefault="00BF46E1" w:rsidP="0092045E">
            <w:pPr>
              <w:pStyle w:val="TAL"/>
            </w:pPr>
            <w:r w:rsidRPr="0041528A">
              <w:t>TERMINAL RESPONSE: RUN AT COMMAND 3.9.1</w:t>
            </w:r>
          </w:p>
        </w:tc>
        <w:tc>
          <w:tcPr>
            <w:tcW w:w="3776" w:type="dxa"/>
            <w:tcBorders>
              <w:left w:val="single" w:sz="6" w:space="0" w:color="auto"/>
              <w:right w:val="single" w:sz="6" w:space="0" w:color="auto"/>
            </w:tcBorders>
          </w:tcPr>
          <w:p w14:paraId="32F31E99" w14:textId="77777777" w:rsidR="00BF46E1" w:rsidRPr="0041528A" w:rsidRDefault="00BF46E1" w:rsidP="0092045E">
            <w:pPr>
              <w:pStyle w:val="TAL"/>
            </w:pPr>
            <w:r w:rsidRPr="0041528A">
              <w:t>[Command performed successfully, AT Response containing IMSI]</w:t>
            </w:r>
          </w:p>
        </w:tc>
      </w:tr>
      <w:tr w:rsidR="00BF46E1" w:rsidRPr="0041528A" w14:paraId="0B0E8F16" w14:textId="77777777" w:rsidTr="00195D76">
        <w:trPr>
          <w:cantSplit/>
          <w:jc w:val="center"/>
        </w:trPr>
        <w:tc>
          <w:tcPr>
            <w:tcW w:w="737" w:type="dxa"/>
            <w:tcBorders>
              <w:left w:val="single" w:sz="6" w:space="0" w:color="auto"/>
              <w:right w:val="single" w:sz="6" w:space="0" w:color="auto"/>
            </w:tcBorders>
          </w:tcPr>
          <w:p w14:paraId="26ABFA0A" w14:textId="77777777" w:rsidR="00BF46E1" w:rsidRPr="0041528A" w:rsidRDefault="00BF46E1" w:rsidP="0092045E">
            <w:pPr>
              <w:pStyle w:val="TAC"/>
            </w:pPr>
            <w:r w:rsidRPr="0041528A">
              <w:t>18</w:t>
            </w:r>
          </w:p>
        </w:tc>
        <w:tc>
          <w:tcPr>
            <w:tcW w:w="1232" w:type="dxa"/>
            <w:tcBorders>
              <w:left w:val="single" w:sz="6" w:space="0" w:color="auto"/>
              <w:right w:val="single" w:sz="6" w:space="0" w:color="auto"/>
            </w:tcBorders>
          </w:tcPr>
          <w:p w14:paraId="2EA408C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5F1AE81"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03C08081" w14:textId="77777777" w:rsidR="00BF46E1" w:rsidRPr="0041528A" w:rsidRDefault="00BF46E1" w:rsidP="0092045E">
            <w:pPr>
              <w:pStyle w:val="TAL"/>
            </w:pPr>
          </w:p>
        </w:tc>
      </w:tr>
      <w:tr w:rsidR="00BF46E1" w:rsidRPr="0041528A" w14:paraId="7C0B56DE" w14:textId="77777777" w:rsidTr="00195D76">
        <w:trPr>
          <w:cantSplit/>
          <w:jc w:val="center"/>
        </w:trPr>
        <w:tc>
          <w:tcPr>
            <w:tcW w:w="737" w:type="dxa"/>
            <w:tcBorders>
              <w:left w:val="single" w:sz="6" w:space="0" w:color="auto"/>
              <w:right w:val="single" w:sz="6" w:space="0" w:color="auto"/>
            </w:tcBorders>
          </w:tcPr>
          <w:p w14:paraId="4893F7A3" w14:textId="77777777" w:rsidR="00BF46E1" w:rsidRPr="0041528A" w:rsidRDefault="00BF46E1" w:rsidP="0092045E">
            <w:pPr>
              <w:pStyle w:val="TAC"/>
            </w:pPr>
            <w:r w:rsidRPr="0041528A">
              <w:t>19</w:t>
            </w:r>
          </w:p>
        </w:tc>
        <w:tc>
          <w:tcPr>
            <w:tcW w:w="1232" w:type="dxa"/>
            <w:tcBorders>
              <w:left w:val="single" w:sz="6" w:space="0" w:color="auto"/>
              <w:right w:val="single" w:sz="6" w:space="0" w:color="auto"/>
            </w:tcBorders>
          </w:tcPr>
          <w:p w14:paraId="6F900E5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4830F8D" w14:textId="77777777" w:rsidR="00BF46E1" w:rsidRPr="0041528A" w:rsidRDefault="00BF46E1" w:rsidP="0092045E">
            <w:pPr>
              <w:pStyle w:val="TAL"/>
            </w:pPr>
            <w:r w:rsidRPr="0041528A">
              <w:t>PROACTIVE COMMAND PENDING: RUN AT COMMAND 3.9.3</w:t>
            </w:r>
          </w:p>
        </w:tc>
        <w:tc>
          <w:tcPr>
            <w:tcW w:w="3776" w:type="dxa"/>
            <w:tcBorders>
              <w:left w:val="single" w:sz="6" w:space="0" w:color="auto"/>
              <w:right w:val="single" w:sz="6" w:space="0" w:color="auto"/>
            </w:tcBorders>
          </w:tcPr>
          <w:p w14:paraId="32F85616" w14:textId="77777777" w:rsidR="00BF46E1" w:rsidRPr="0041528A" w:rsidRDefault="00BF46E1" w:rsidP="0092045E">
            <w:pPr>
              <w:pStyle w:val="TAL"/>
            </w:pPr>
          </w:p>
        </w:tc>
      </w:tr>
      <w:tr w:rsidR="00BF46E1" w:rsidRPr="0041528A" w14:paraId="172EE696" w14:textId="77777777" w:rsidTr="00195D76">
        <w:trPr>
          <w:cantSplit/>
          <w:jc w:val="center"/>
        </w:trPr>
        <w:tc>
          <w:tcPr>
            <w:tcW w:w="737" w:type="dxa"/>
            <w:tcBorders>
              <w:left w:val="single" w:sz="6" w:space="0" w:color="auto"/>
              <w:right w:val="single" w:sz="6" w:space="0" w:color="auto"/>
            </w:tcBorders>
          </w:tcPr>
          <w:p w14:paraId="5A106A6C" w14:textId="77777777" w:rsidR="00BF46E1" w:rsidRPr="0041528A" w:rsidRDefault="00BF46E1" w:rsidP="0092045E">
            <w:pPr>
              <w:pStyle w:val="TAC"/>
            </w:pPr>
            <w:r w:rsidRPr="0041528A">
              <w:t>20</w:t>
            </w:r>
          </w:p>
        </w:tc>
        <w:tc>
          <w:tcPr>
            <w:tcW w:w="1232" w:type="dxa"/>
            <w:tcBorders>
              <w:left w:val="single" w:sz="6" w:space="0" w:color="auto"/>
              <w:right w:val="single" w:sz="6" w:space="0" w:color="auto"/>
            </w:tcBorders>
          </w:tcPr>
          <w:p w14:paraId="42CFA11A"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264438E"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4B8061A5" w14:textId="77777777" w:rsidR="00BF46E1" w:rsidRPr="0041528A" w:rsidRDefault="00BF46E1" w:rsidP="0092045E">
            <w:pPr>
              <w:pStyle w:val="TAL"/>
            </w:pPr>
          </w:p>
        </w:tc>
      </w:tr>
      <w:tr w:rsidR="00BF46E1" w:rsidRPr="0041528A" w14:paraId="31342BF0" w14:textId="77777777" w:rsidTr="00195D76">
        <w:trPr>
          <w:cantSplit/>
          <w:jc w:val="center"/>
        </w:trPr>
        <w:tc>
          <w:tcPr>
            <w:tcW w:w="737" w:type="dxa"/>
            <w:tcBorders>
              <w:left w:val="single" w:sz="6" w:space="0" w:color="auto"/>
              <w:right w:val="single" w:sz="6" w:space="0" w:color="auto"/>
            </w:tcBorders>
          </w:tcPr>
          <w:p w14:paraId="7D50D4B1" w14:textId="77777777" w:rsidR="00BF46E1" w:rsidRPr="0041528A" w:rsidRDefault="00BF46E1" w:rsidP="0092045E">
            <w:pPr>
              <w:pStyle w:val="TAC"/>
            </w:pPr>
            <w:r w:rsidRPr="0041528A">
              <w:t>21</w:t>
            </w:r>
          </w:p>
        </w:tc>
        <w:tc>
          <w:tcPr>
            <w:tcW w:w="1232" w:type="dxa"/>
            <w:tcBorders>
              <w:left w:val="single" w:sz="6" w:space="0" w:color="auto"/>
              <w:right w:val="single" w:sz="6" w:space="0" w:color="auto"/>
            </w:tcBorders>
          </w:tcPr>
          <w:p w14:paraId="20FC801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1CABA84" w14:textId="77777777" w:rsidR="00BF46E1" w:rsidRPr="0041528A" w:rsidRDefault="00BF46E1" w:rsidP="0092045E">
            <w:pPr>
              <w:pStyle w:val="TAL"/>
            </w:pPr>
            <w:r w:rsidRPr="0041528A">
              <w:t>PROACTIVE COMMAND: RUN AT COMMAND 3.9.3</w:t>
            </w:r>
          </w:p>
        </w:tc>
        <w:tc>
          <w:tcPr>
            <w:tcW w:w="3776" w:type="dxa"/>
            <w:tcBorders>
              <w:left w:val="single" w:sz="6" w:space="0" w:color="auto"/>
              <w:right w:val="single" w:sz="6" w:space="0" w:color="auto"/>
            </w:tcBorders>
          </w:tcPr>
          <w:p w14:paraId="29620A5C" w14:textId="77777777" w:rsidR="00BF46E1" w:rsidRPr="0041528A" w:rsidRDefault="00BF46E1" w:rsidP="0092045E">
            <w:pPr>
              <w:pStyle w:val="TAL"/>
            </w:pPr>
          </w:p>
        </w:tc>
      </w:tr>
      <w:tr w:rsidR="00BF46E1" w:rsidRPr="0041528A" w14:paraId="4D28B166" w14:textId="77777777" w:rsidTr="00195D76">
        <w:trPr>
          <w:cantSplit/>
          <w:jc w:val="center"/>
        </w:trPr>
        <w:tc>
          <w:tcPr>
            <w:tcW w:w="737" w:type="dxa"/>
            <w:tcBorders>
              <w:left w:val="single" w:sz="6" w:space="0" w:color="auto"/>
              <w:right w:val="single" w:sz="6" w:space="0" w:color="auto"/>
            </w:tcBorders>
          </w:tcPr>
          <w:p w14:paraId="398658B9" w14:textId="77777777" w:rsidR="00BF46E1" w:rsidRPr="0041528A" w:rsidRDefault="00BF46E1" w:rsidP="0092045E">
            <w:pPr>
              <w:pStyle w:val="TAC"/>
            </w:pPr>
            <w:r w:rsidRPr="0041528A">
              <w:t>22</w:t>
            </w:r>
          </w:p>
        </w:tc>
        <w:tc>
          <w:tcPr>
            <w:tcW w:w="1232" w:type="dxa"/>
            <w:tcBorders>
              <w:left w:val="single" w:sz="6" w:space="0" w:color="auto"/>
              <w:right w:val="single" w:sz="6" w:space="0" w:color="auto"/>
            </w:tcBorders>
          </w:tcPr>
          <w:p w14:paraId="7206966F"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01C60961" w14:textId="77777777" w:rsidR="00BF46E1" w:rsidRPr="0041528A" w:rsidRDefault="00BF46E1" w:rsidP="0092045E">
            <w:pPr>
              <w:pStyle w:val="TAL"/>
            </w:pPr>
            <w:r w:rsidRPr="0041528A">
              <w:t>Display "Run AT Command 3"</w:t>
            </w:r>
          </w:p>
        </w:tc>
        <w:tc>
          <w:tcPr>
            <w:tcW w:w="3776" w:type="dxa"/>
            <w:tcBorders>
              <w:left w:val="single" w:sz="6" w:space="0" w:color="auto"/>
              <w:right w:val="single" w:sz="6" w:space="0" w:color="auto"/>
            </w:tcBorders>
          </w:tcPr>
          <w:p w14:paraId="256274D4" w14:textId="77777777" w:rsidR="00BF46E1" w:rsidRPr="0041528A" w:rsidRDefault="00BF46E1" w:rsidP="0092045E">
            <w:pPr>
              <w:pStyle w:val="TAL"/>
            </w:pPr>
            <w:r w:rsidRPr="0041528A">
              <w:t>[alpha identifier is displayed with strikethrough off, request IMSI]</w:t>
            </w:r>
          </w:p>
        </w:tc>
      </w:tr>
      <w:tr w:rsidR="00BF46E1" w:rsidRPr="0041528A" w14:paraId="54DA8ED5" w14:textId="77777777" w:rsidTr="00195D76">
        <w:trPr>
          <w:cantSplit/>
          <w:jc w:val="center"/>
        </w:trPr>
        <w:tc>
          <w:tcPr>
            <w:tcW w:w="737" w:type="dxa"/>
            <w:tcBorders>
              <w:left w:val="single" w:sz="6" w:space="0" w:color="auto"/>
              <w:right w:val="single" w:sz="6" w:space="0" w:color="auto"/>
            </w:tcBorders>
          </w:tcPr>
          <w:p w14:paraId="2D2A725E" w14:textId="77777777" w:rsidR="00BF46E1" w:rsidRPr="0041528A" w:rsidRDefault="00BF46E1" w:rsidP="0092045E">
            <w:pPr>
              <w:pStyle w:val="TAC"/>
            </w:pPr>
            <w:r w:rsidRPr="0041528A">
              <w:t>23</w:t>
            </w:r>
          </w:p>
        </w:tc>
        <w:tc>
          <w:tcPr>
            <w:tcW w:w="1232" w:type="dxa"/>
            <w:tcBorders>
              <w:left w:val="single" w:sz="6" w:space="0" w:color="auto"/>
              <w:right w:val="single" w:sz="6" w:space="0" w:color="auto"/>
            </w:tcBorders>
          </w:tcPr>
          <w:p w14:paraId="50725198"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CB11F11" w14:textId="77777777" w:rsidR="00BF46E1" w:rsidRPr="0041528A" w:rsidRDefault="00BF46E1" w:rsidP="0092045E">
            <w:pPr>
              <w:pStyle w:val="TAL"/>
            </w:pPr>
            <w:r w:rsidRPr="0041528A">
              <w:t>TERMINAL RESPONSE: RUN AT COMMAND 3.9.1</w:t>
            </w:r>
          </w:p>
        </w:tc>
        <w:tc>
          <w:tcPr>
            <w:tcW w:w="3776" w:type="dxa"/>
            <w:tcBorders>
              <w:left w:val="single" w:sz="6" w:space="0" w:color="auto"/>
              <w:right w:val="single" w:sz="6" w:space="0" w:color="auto"/>
            </w:tcBorders>
          </w:tcPr>
          <w:p w14:paraId="4201A9C4" w14:textId="77777777" w:rsidR="00BF46E1" w:rsidRPr="0041528A" w:rsidRDefault="00BF46E1" w:rsidP="0092045E">
            <w:pPr>
              <w:pStyle w:val="TAL"/>
            </w:pPr>
            <w:r w:rsidRPr="0041528A">
              <w:t>[Command performed successfully, AT Response containing IMSI]</w:t>
            </w:r>
          </w:p>
        </w:tc>
      </w:tr>
      <w:tr w:rsidR="00BF46E1" w:rsidRPr="0041528A" w14:paraId="45334B2E" w14:textId="77777777" w:rsidTr="00195D76">
        <w:trPr>
          <w:cantSplit/>
          <w:jc w:val="center"/>
        </w:trPr>
        <w:tc>
          <w:tcPr>
            <w:tcW w:w="737" w:type="dxa"/>
            <w:tcBorders>
              <w:left w:val="single" w:sz="6" w:space="0" w:color="auto"/>
              <w:bottom w:val="single" w:sz="4" w:space="0" w:color="auto"/>
              <w:right w:val="single" w:sz="6" w:space="0" w:color="auto"/>
            </w:tcBorders>
          </w:tcPr>
          <w:p w14:paraId="5FA657EB" w14:textId="77777777" w:rsidR="00BF46E1" w:rsidRPr="0041528A" w:rsidRDefault="00BF46E1" w:rsidP="0092045E">
            <w:pPr>
              <w:pStyle w:val="TAC"/>
            </w:pPr>
            <w:r w:rsidRPr="0041528A">
              <w:t>24</w:t>
            </w:r>
          </w:p>
        </w:tc>
        <w:tc>
          <w:tcPr>
            <w:tcW w:w="1232" w:type="dxa"/>
            <w:tcBorders>
              <w:left w:val="single" w:sz="6" w:space="0" w:color="auto"/>
              <w:bottom w:val="single" w:sz="4" w:space="0" w:color="auto"/>
              <w:right w:val="single" w:sz="6" w:space="0" w:color="auto"/>
            </w:tcBorders>
          </w:tcPr>
          <w:p w14:paraId="0B87CAB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737850A7" w14:textId="77777777" w:rsidR="00BF46E1" w:rsidRPr="0041528A" w:rsidRDefault="00BF46E1" w:rsidP="0092045E">
            <w:pPr>
              <w:pStyle w:val="TAL"/>
            </w:pPr>
            <w:r w:rsidRPr="0041528A">
              <w:t>PROACTIVE UICC SESSION ENDED</w:t>
            </w:r>
          </w:p>
        </w:tc>
        <w:tc>
          <w:tcPr>
            <w:tcW w:w="3776" w:type="dxa"/>
            <w:tcBorders>
              <w:left w:val="single" w:sz="6" w:space="0" w:color="auto"/>
              <w:bottom w:val="single" w:sz="4" w:space="0" w:color="auto"/>
              <w:right w:val="single" w:sz="6" w:space="0" w:color="auto"/>
            </w:tcBorders>
          </w:tcPr>
          <w:p w14:paraId="69BAFAC5" w14:textId="77777777" w:rsidR="00BF46E1" w:rsidRPr="0041528A" w:rsidRDefault="00BF46E1" w:rsidP="0092045E">
            <w:pPr>
              <w:pStyle w:val="TAL"/>
            </w:pPr>
          </w:p>
        </w:tc>
      </w:tr>
    </w:tbl>
    <w:p w14:paraId="5BD807F7" w14:textId="77777777" w:rsidR="00BF46E1" w:rsidRPr="0041528A" w:rsidRDefault="00BF46E1" w:rsidP="00BF46E1"/>
    <w:p w14:paraId="09B669EC" w14:textId="77777777" w:rsidR="00BF46E1" w:rsidRPr="0041528A" w:rsidRDefault="00BF46E1" w:rsidP="00BF46E1">
      <w:r w:rsidRPr="0041528A">
        <w:t>PROACTIVE COMMAND: RUN AT COMMAND 3.9.1</w:t>
      </w:r>
    </w:p>
    <w:p w14:paraId="360A3862" w14:textId="77777777" w:rsidR="00BF46E1" w:rsidRPr="0041528A" w:rsidRDefault="00BF46E1" w:rsidP="00BF46E1">
      <w:r w:rsidRPr="0041528A">
        <w:t>Logically:</w:t>
      </w:r>
    </w:p>
    <w:p w14:paraId="4121E38A" w14:textId="77777777" w:rsidR="00BF46E1" w:rsidRPr="0041528A" w:rsidRDefault="00BF46E1" w:rsidP="0041528A">
      <w:pPr>
        <w:pStyle w:val="EW"/>
      </w:pPr>
      <w:r w:rsidRPr="0041528A">
        <w:t>Command details</w:t>
      </w:r>
    </w:p>
    <w:p w14:paraId="4C22FA1A" w14:textId="77777777" w:rsidR="00BF46E1" w:rsidRPr="0041528A" w:rsidRDefault="00BF46E1" w:rsidP="0041528A">
      <w:pPr>
        <w:pStyle w:val="EW"/>
      </w:pPr>
      <w:r w:rsidRPr="0041528A">
        <w:tab/>
        <w:t>Command number:</w:t>
      </w:r>
      <w:r w:rsidRPr="0041528A">
        <w:tab/>
        <w:t>1</w:t>
      </w:r>
    </w:p>
    <w:p w14:paraId="74E19088" w14:textId="77777777" w:rsidR="00BF46E1" w:rsidRPr="0041528A" w:rsidRDefault="00BF46E1" w:rsidP="0041528A">
      <w:pPr>
        <w:pStyle w:val="EW"/>
      </w:pPr>
      <w:r w:rsidRPr="0041528A">
        <w:tab/>
        <w:t>Command type:</w:t>
      </w:r>
      <w:r w:rsidRPr="0041528A">
        <w:tab/>
        <w:t>RUN AT COMMAND</w:t>
      </w:r>
    </w:p>
    <w:p w14:paraId="0C72B07D" w14:textId="77777777" w:rsidR="00BF46E1" w:rsidRPr="0041528A" w:rsidRDefault="00BF46E1" w:rsidP="0041528A">
      <w:pPr>
        <w:pStyle w:val="EW"/>
      </w:pPr>
      <w:r w:rsidRPr="0041528A">
        <w:tab/>
        <w:t>Command qualifier:</w:t>
      </w:r>
      <w:r w:rsidRPr="0041528A">
        <w:tab/>
        <w:t>"00"</w:t>
      </w:r>
    </w:p>
    <w:p w14:paraId="26E96149" w14:textId="77777777" w:rsidR="00BF46E1" w:rsidRPr="0041528A" w:rsidRDefault="00BF46E1" w:rsidP="0041528A">
      <w:pPr>
        <w:pStyle w:val="EW"/>
      </w:pPr>
      <w:r w:rsidRPr="0041528A">
        <w:t>Device identities</w:t>
      </w:r>
    </w:p>
    <w:p w14:paraId="6245F7FF" w14:textId="77777777" w:rsidR="00BF46E1" w:rsidRPr="0041528A" w:rsidRDefault="00BF46E1" w:rsidP="0041528A">
      <w:pPr>
        <w:pStyle w:val="EW"/>
      </w:pPr>
      <w:r w:rsidRPr="0041528A">
        <w:tab/>
        <w:t>Source device:</w:t>
      </w:r>
      <w:r w:rsidRPr="0041528A">
        <w:tab/>
        <w:t>UICC</w:t>
      </w:r>
    </w:p>
    <w:p w14:paraId="3147E09B" w14:textId="77777777" w:rsidR="00BF46E1" w:rsidRPr="0041528A" w:rsidRDefault="00BF46E1" w:rsidP="0041528A">
      <w:pPr>
        <w:pStyle w:val="EW"/>
      </w:pPr>
      <w:r w:rsidRPr="0041528A">
        <w:tab/>
        <w:t>Destination device:</w:t>
      </w:r>
      <w:r w:rsidRPr="0041528A">
        <w:tab/>
        <w:t>ME</w:t>
      </w:r>
    </w:p>
    <w:p w14:paraId="2D807486" w14:textId="77777777" w:rsidR="00BF46E1" w:rsidRPr="0041528A" w:rsidRDefault="00BF46E1" w:rsidP="0041528A">
      <w:pPr>
        <w:pStyle w:val="EW"/>
      </w:pPr>
      <w:r w:rsidRPr="0041528A">
        <w:lastRenderedPageBreak/>
        <w:t>Alpha Identifier</w:t>
      </w:r>
    </w:p>
    <w:p w14:paraId="340306D5" w14:textId="77777777" w:rsidR="00BF46E1" w:rsidRPr="0041528A" w:rsidRDefault="00BF46E1" w:rsidP="0041528A">
      <w:pPr>
        <w:pStyle w:val="EW"/>
      </w:pPr>
      <w:r w:rsidRPr="0041528A">
        <w:tab/>
        <w:t>Alpha Identifier</w:t>
      </w:r>
      <w:r w:rsidRPr="0041528A">
        <w:tab/>
        <w:t>"Run AT Command 1"</w:t>
      </w:r>
    </w:p>
    <w:p w14:paraId="7329DE29" w14:textId="77777777" w:rsidR="00BF46E1" w:rsidRPr="0041528A" w:rsidRDefault="00BF46E1" w:rsidP="0041528A">
      <w:pPr>
        <w:pStyle w:val="EW"/>
      </w:pPr>
      <w:r w:rsidRPr="0041528A">
        <w:t>AT Command</w:t>
      </w:r>
    </w:p>
    <w:p w14:paraId="283CC15C" w14:textId="77777777" w:rsidR="00BF46E1" w:rsidRPr="0041528A" w:rsidRDefault="00BF46E1" w:rsidP="0041528A">
      <w:pPr>
        <w:pStyle w:val="EW"/>
      </w:pPr>
      <w:r w:rsidRPr="0041528A">
        <w:t>AT Command string:</w:t>
      </w:r>
      <w:r w:rsidRPr="0041528A">
        <w:tab/>
        <w:t>"AT+CIMI&lt;CR&gt;"</w:t>
      </w:r>
    </w:p>
    <w:p w14:paraId="3DD2A0A4" w14:textId="77777777" w:rsidR="00BF46E1" w:rsidRPr="0041528A" w:rsidRDefault="00BF46E1" w:rsidP="0041528A">
      <w:pPr>
        <w:pStyle w:val="EW"/>
      </w:pPr>
      <w:r w:rsidRPr="0041528A">
        <w:t>Text Attribute</w:t>
      </w:r>
    </w:p>
    <w:p w14:paraId="54699296" w14:textId="77777777" w:rsidR="00BF46E1" w:rsidRPr="0041528A" w:rsidRDefault="00BF46E1" w:rsidP="0041528A">
      <w:pPr>
        <w:pStyle w:val="EW"/>
      </w:pPr>
      <w:r w:rsidRPr="0041528A">
        <w:tab/>
        <w:t>Formatting position:</w:t>
      </w:r>
      <w:r w:rsidRPr="0041528A">
        <w:tab/>
        <w:t>0</w:t>
      </w:r>
    </w:p>
    <w:p w14:paraId="71296A9E" w14:textId="77777777" w:rsidR="00BF46E1" w:rsidRPr="0041528A" w:rsidRDefault="00BF46E1" w:rsidP="0041528A">
      <w:pPr>
        <w:pStyle w:val="EW"/>
      </w:pPr>
      <w:r w:rsidRPr="0041528A">
        <w:tab/>
        <w:t>Formatting length:</w:t>
      </w:r>
      <w:r w:rsidRPr="0041528A">
        <w:tab/>
        <w:t>16</w:t>
      </w:r>
    </w:p>
    <w:p w14:paraId="5CEC1F57" w14:textId="77777777" w:rsidR="00BF46E1" w:rsidRPr="0041528A" w:rsidRDefault="00BF46E1" w:rsidP="0041528A">
      <w:pPr>
        <w:pStyle w:val="EW"/>
      </w:pPr>
      <w:r w:rsidRPr="0041528A">
        <w:tab/>
        <w:t>Formatting mode:</w:t>
      </w:r>
      <w:r w:rsidRPr="0041528A">
        <w:tab/>
        <w:t>Left Alignment, Normal Font, Bold Off, Italic Off, Underline Off, Strikethrough On</w:t>
      </w:r>
    </w:p>
    <w:p w14:paraId="697B34D4" w14:textId="77777777" w:rsidR="00BF46E1" w:rsidRPr="0041528A" w:rsidRDefault="00BF46E1" w:rsidP="0041528A">
      <w:pPr>
        <w:pStyle w:val="EX"/>
      </w:pPr>
      <w:r w:rsidRPr="0041528A">
        <w:tab/>
        <w:t>Colour:</w:t>
      </w:r>
      <w:r w:rsidRPr="0041528A">
        <w:tab/>
        <w:t>Dark Green Foreground, Bright Yellow Background</w:t>
      </w:r>
    </w:p>
    <w:p w14:paraId="36A69C42" w14:textId="77777777" w:rsidR="00BF46E1" w:rsidRPr="0041528A" w:rsidRDefault="00BF46E1" w:rsidP="00BF46E1">
      <w:r w:rsidRPr="0041528A">
        <w:t>Coding:</w:t>
      </w:r>
    </w:p>
    <w:p w14:paraId="30C5516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754262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CD032C3"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A38169D"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4C87294"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28E08730"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8AEF3BC"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AC94F15"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7EBC607"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4B18B583"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DF83A8F"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6EB3CDF"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98ADDFA"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F7284AE"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758DE47" w14:textId="77777777" w:rsidR="00BF46E1" w:rsidRPr="0041528A" w:rsidRDefault="00BF46E1" w:rsidP="0092045E">
            <w:pPr>
              <w:pStyle w:val="TAC"/>
            </w:pPr>
            <w:r w:rsidRPr="0041528A">
              <w:t>85</w:t>
            </w:r>
          </w:p>
        </w:tc>
      </w:tr>
      <w:tr w:rsidR="00BF46E1" w:rsidRPr="0041528A" w14:paraId="6BDD14E8" w14:textId="77777777" w:rsidTr="00195D76">
        <w:trPr>
          <w:jc w:val="center"/>
        </w:trPr>
        <w:tc>
          <w:tcPr>
            <w:tcW w:w="1134" w:type="dxa"/>
            <w:tcBorders>
              <w:top w:val="single" w:sz="4" w:space="0" w:color="auto"/>
              <w:right w:val="single" w:sz="4" w:space="0" w:color="auto"/>
            </w:tcBorders>
          </w:tcPr>
          <w:p w14:paraId="42498B20"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A6B315B"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D5124A9"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4CF82E80"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681CCCCC"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3E9A852"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5EB0F15"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5AE626F"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E0312F1"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6FA807D"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3202C8E"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45A01B3"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3C00201F" w14:textId="77777777" w:rsidR="00BF46E1" w:rsidRPr="0041528A" w:rsidRDefault="00BF46E1" w:rsidP="0092045E">
            <w:pPr>
              <w:pStyle w:val="TAC"/>
            </w:pPr>
            <w:r w:rsidRPr="0041528A">
              <w:t>6D</w:t>
            </w:r>
          </w:p>
        </w:tc>
      </w:tr>
      <w:tr w:rsidR="00BF46E1" w:rsidRPr="0041528A" w14:paraId="50ED09D4" w14:textId="77777777" w:rsidTr="00195D76">
        <w:trPr>
          <w:jc w:val="center"/>
        </w:trPr>
        <w:tc>
          <w:tcPr>
            <w:tcW w:w="1134" w:type="dxa"/>
            <w:tcBorders>
              <w:right w:val="single" w:sz="4" w:space="0" w:color="auto"/>
            </w:tcBorders>
          </w:tcPr>
          <w:p w14:paraId="1B780BB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765E94E"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4BB44B46"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5EB89285"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9D9ED34"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86DCB84"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572568CF"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5132AF94"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2086AD90"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9BD3D42"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BE405EA"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15C39BEE"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C41BC9A" w14:textId="77777777" w:rsidR="00BF46E1" w:rsidRPr="0041528A" w:rsidRDefault="00BF46E1" w:rsidP="0092045E">
            <w:pPr>
              <w:pStyle w:val="TAC"/>
            </w:pPr>
            <w:r w:rsidRPr="0041528A">
              <w:t>49</w:t>
            </w:r>
          </w:p>
        </w:tc>
      </w:tr>
      <w:tr w:rsidR="00BF46E1" w:rsidRPr="0041528A" w14:paraId="47C5768C" w14:textId="77777777" w:rsidTr="00195D76">
        <w:trPr>
          <w:jc w:val="center"/>
        </w:trPr>
        <w:tc>
          <w:tcPr>
            <w:tcW w:w="1134" w:type="dxa"/>
            <w:tcBorders>
              <w:right w:val="single" w:sz="4" w:space="0" w:color="auto"/>
            </w:tcBorders>
          </w:tcPr>
          <w:p w14:paraId="309EF876"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DAE96AA"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0DD6E2C2"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7C5EEA4"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F60CBF7"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F7D9A05"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08AA31C"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1A0353A"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A26B38E" w14:textId="77777777" w:rsidR="00BF46E1" w:rsidRPr="0041528A" w:rsidRDefault="00BF46E1" w:rsidP="0092045E">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39C34559"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134848F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723F93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A1C390D" w14:textId="77777777" w:rsidR="00BF46E1" w:rsidRPr="0041528A" w:rsidRDefault="00BF46E1" w:rsidP="0092045E">
            <w:pPr>
              <w:pStyle w:val="TAC"/>
            </w:pPr>
          </w:p>
        </w:tc>
      </w:tr>
    </w:tbl>
    <w:p w14:paraId="7D61B5FE" w14:textId="77777777" w:rsidR="00BF46E1" w:rsidRPr="0041528A" w:rsidRDefault="00BF46E1" w:rsidP="00BF46E1"/>
    <w:p w14:paraId="288FC903" w14:textId="77777777" w:rsidR="00BF46E1" w:rsidRPr="0041528A" w:rsidRDefault="00BF46E1" w:rsidP="00BF46E1">
      <w:r w:rsidRPr="0041528A">
        <w:t>PROACTIVE COMMAND: RUN AT COMMAND 3.9.2</w:t>
      </w:r>
    </w:p>
    <w:p w14:paraId="2F1F35C2" w14:textId="77777777" w:rsidR="00BF46E1" w:rsidRPr="0041528A" w:rsidRDefault="00BF46E1" w:rsidP="00BF46E1">
      <w:r w:rsidRPr="0041528A">
        <w:t>Logically:</w:t>
      </w:r>
    </w:p>
    <w:p w14:paraId="5B5E19C2" w14:textId="77777777" w:rsidR="00BF46E1" w:rsidRPr="0041528A" w:rsidRDefault="00BF46E1" w:rsidP="0041528A">
      <w:pPr>
        <w:pStyle w:val="EW"/>
      </w:pPr>
      <w:r w:rsidRPr="0041528A">
        <w:t>Command details</w:t>
      </w:r>
    </w:p>
    <w:p w14:paraId="440F0FDA" w14:textId="77777777" w:rsidR="00BF46E1" w:rsidRPr="0041528A" w:rsidRDefault="00BF46E1" w:rsidP="0041528A">
      <w:pPr>
        <w:pStyle w:val="EW"/>
      </w:pPr>
      <w:r w:rsidRPr="0041528A">
        <w:tab/>
        <w:t>Command number:</w:t>
      </w:r>
      <w:r w:rsidRPr="0041528A">
        <w:tab/>
        <w:t>1</w:t>
      </w:r>
    </w:p>
    <w:p w14:paraId="10DFF903" w14:textId="77777777" w:rsidR="00BF46E1" w:rsidRPr="0041528A" w:rsidRDefault="00BF46E1" w:rsidP="0041528A">
      <w:pPr>
        <w:pStyle w:val="EW"/>
      </w:pPr>
      <w:r w:rsidRPr="0041528A">
        <w:tab/>
        <w:t>Command type:</w:t>
      </w:r>
      <w:r w:rsidRPr="0041528A">
        <w:tab/>
        <w:t>RUN AT COMMAND</w:t>
      </w:r>
    </w:p>
    <w:p w14:paraId="7B60A142" w14:textId="77777777" w:rsidR="00BF46E1" w:rsidRPr="0041528A" w:rsidRDefault="00BF46E1" w:rsidP="0041528A">
      <w:pPr>
        <w:pStyle w:val="EW"/>
      </w:pPr>
      <w:r w:rsidRPr="0041528A">
        <w:tab/>
        <w:t>Command qualifier:</w:t>
      </w:r>
      <w:r w:rsidRPr="0041528A">
        <w:tab/>
        <w:t>"00"</w:t>
      </w:r>
    </w:p>
    <w:p w14:paraId="45175185" w14:textId="77777777" w:rsidR="00BF46E1" w:rsidRPr="0041528A" w:rsidRDefault="00BF46E1" w:rsidP="0041528A">
      <w:pPr>
        <w:pStyle w:val="EW"/>
      </w:pPr>
      <w:r w:rsidRPr="0041528A">
        <w:t>Device identities</w:t>
      </w:r>
    </w:p>
    <w:p w14:paraId="2A9F2E90" w14:textId="77777777" w:rsidR="00BF46E1" w:rsidRPr="0041528A" w:rsidRDefault="00BF46E1" w:rsidP="0041528A">
      <w:pPr>
        <w:pStyle w:val="EW"/>
      </w:pPr>
      <w:r w:rsidRPr="0041528A">
        <w:tab/>
        <w:t>Source device:</w:t>
      </w:r>
      <w:r w:rsidRPr="0041528A">
        <w:tab/>
        <w:t>UICC</w:t>
      </w:r>
    </w:p>
    <w:p w14:paraId="37CA1C96" w14:textId="77777777" w:rsidR="00BF46E1" w:rsidRPr="0041528A" w:rsidRDefault="00BF46E1" w:rsidP="0041528A">
      <w:pPr>
        <w:pStyle w:val="EW"/>
      </w:pPr>
      <w:r w:rsidRPr="0041528A">
        <w:tab/>
        <w:t>Destination device:</w:t>
      </w:r>
      <w:r w:rsidRPr="0041528A">
        <w:tab/>
        <w:t>ME</w:t>
      </w:r>
    </w:p>
    <w:p w14:paraId="5FB76AE6" w14:textId="77777777" w:rsidR="00BF46E1" w:rsidRPr="0041528A" w:rsidRDefault="00BF46E1" w:rsidP="0041528A">
      <w:pPr>
        <w:pStyle w:val="EW"/>
      </w:pPr>
      <w:r w:rsidRPr="0041528A">
        <w:t>Alpha Identifier</w:t>
      </w:r>
    </w:p>
    <w:p w14:paraId="1A8CF38A" w14:textId="77777777" w:rsidR="00BF46E1" w:rsidRPr="0041528A" w:rsidRDefault="00BF46E1" w:rsidP="0041528A">
      <w:pPr>
        <w:pStyle w:val="EW"/>
      </w:pPr>
      <w:r w:rsidRPr="0041528A">
        <w:tab/>
        <w:t>Alpha Identifier</w:t>
      </w:r>
      <w:r w:rsidRPr="0041528A">
        <w:tab/>
        <w:t>"Run AT Command 2"</w:t>
      </w:r>
    </w:p>
    <w:p w14:paraId="2C67C3E2" w14:textId="77777777" w:rsidR="00BF46E1" w:rsidRPr="0041528A" w:rsidRDefault="00BF46E1" w:rsidP="0041528A">
      <w:pPr>
        <w:pStyle w:val="EW"/>
      </w:pPr>
      <w:r w:rsidRPr="0041528A">
        <w:t>AT Command</w:t>
      </w:r>
    </w:p>
    <w:p w14:paraId="23D28B45" w14:textId="77777777" w:rsidR="00BF46E1" w:rsidRPr="0041528A" w:rsidRDefault="00BF46E1" w:rsidP="0041528A">
      <w:pPr>
        <w:pStyle w:val="EW"/>
      </w:pPr>
      <w:r w:rsidRPr="0041528A">
        <w:t>AT Command string:</w:t>
      </w:r>
      <w:r w:rsidRPr="0041528A">
        <w:tab/>
        <w:t>"AT+CIMI&lt;CR&gt;"</w:t>
      </w:r>
    </w:p>
    <w:p w14:paraId="5F35AB8F" w14:textId="77777777" w:rsidR="00BF46E1" w:rsidRPr="0041528A" w:rsidRDefault="00BF46E1" w:rsidP="0041528A">
      <w:pPr>
        <w:pStyle w:val="EW"/>
      </w:pPr>
      <w:r w:rsidRPr="0041528A">
        <w:t>Text Attribute</w:t>
      </w:r>
    </w:p>
    <w:p w14:paraId="29037075" w14:textId="77777777" w:rsidR="00BF46E1" w:rsidRPr="0041528A" w:rsidRDefault="00BF46E1" w:rsidP="0041528A">
      <w:pPr>
        <w:pStyle w:val="EW"/>
      </w:pPr>
      <w:r w:rsidRPr="0041528A">
        <w:tab/>
        <w:t>Formatting position:</w:t>
      </w:r>
      <w:r w:rsidRPr="0041528A">
        <w:tab/>
        <w:t>0</w:t>
      </w:r>
    </w:p>
    <w:p w14:paraId="03FDF460" w14:textId="77777777" w:rsidR="00BF46E1" w:rsidRPr="0041528A" w:rsidRDefault="00BF46E1" w:rsidP="0041528A">
      <w:pPr>
        <w:pStyle w:val="EW"/>
      </w:pPr>
      <w:r w:rsidRPr="0041528A">
        <w:tab/>
        <w:t>Formatting length:</w:t>
      </w:r>
      <w:r w:rsidRPr="0041528A">
        <w:tab/>
        <w:t>16</w:t>
      </w:r>
    </w:p>
    <w:p w14:paraId="4094BF5F"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257E77B4" w14:textId="77777777" w:rsidR="00BF46E1" w:rsidRPr="0041528A" w:rsidRDefault="00BF46E1" w:rsidP="0041528A">
      <w:pPr>
        <w:pStyle w:val="EX"/>
      </w:pPr>
      <w:r w:rsidRPr="0041528A">
        <w:tab/>
        <w:t>Colour:</w:t>
      </w:r>
      <w:r w:rsidRPr="0041528A">
        <w:tab/>
        <w:t>Dark Green Foreground, Bright Yellow Background</w:t>
      </w:r>
    </w:p>
    <w:p w14:paraId="7FC30635" w14:textId="77777777" w:rsidR="00BF46E1" w:rsidRPr="0041528A" w:rsidRDefault="00BF46E1" w:rsidP="00BF46E1">
      <w:r w:rsidRPr="0041528A">
        <w:t>Coding:</w:t>
      </w:r>
    </w:p>
    <w:p w14:paraId="77D22CF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D6520B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51305F9"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5D8F500"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F3BEF24"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395238BB"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2573321"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65140A0"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628E01C"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192A95E6"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1C5589F"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AE58ADA"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30CA4CA"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71A99D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28BEF39" w14:textId="77777777" w:rsidR="00BF46E1" w:rsidRPr="0041528A" w:rsidRDefault="00BF46E1" w:rsidP="0092045E">
            <w:pPr>
              <w:pStyle w:val="TAC"/>
            </w:pPr>
            <w:r w:rsidRPr="0041528A">
              <w:t>85</w:t>
            </w:r>
          </w:p>
        </w:tc>
      </w:tr>
      <w:tr w:rsidR="00BF46E1" w:rsidRPr="0041528A" w14:paraId="58C65EAF" w14:textId="77777777" w:rsidTr="00195D76">
        <w:trPr>
          <w:jc w:val="center"/>
        </w:trPr>
        <w:tc>
          <w:tcPr>
            <w:tcW w:w="1134" w:type="dxa"/>
            <w:tcBorders>
              <w:top w:val="single" w:sz="4" w:space="0" w:color="auto"/>
              <w:right w:val="single" w:sz="4" w:space="0" w:color="auto"/>
            </w:tcBorders>
          </w:tcPr>
          <w:p w14:paraId="5BA40EF9"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FDF5D38"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708035C"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0975CE58"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0779CB6E"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67DFD0C"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A619725"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5CF01B7D"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25B7B55"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A971518"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110E973"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0D8C64B"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773C20E1" w14:textId="77777777" w:rsidR="00BF46E1" w:rsidRPr="0041528A" w:rsidRDefault="00BF46E1" w:rsidP="0092045E">
            <w:pPr>
              <w:pStyle w:val="TAC"/>
            </w:pPr>
            <w:r w:rsidRPr="0041528A">
              <w:t>6D</w:t>
            </w:r>
          </w:p>
        </w:tc>
      </w:tr>
      <w:tr w:rsidR="00BF46E1" w:rsidRPr="0041528A" w14:paraId="5BDA6895" w14:textId="77777777" w:rsidTr="00195D76">
        <w:trPr>
          <w:jc w:val="center"/>
        </w:trPr>
        <w:tc>
          <w:tcPr>
            <w:tcW w:w="1134" w:type="dxa"/>
            <w:tcBorders>
              <w:right w:val="single" w:sz="4" w:space="0" w:color="auto"/>
            </w:tcBorders>
          </w:tcPr>
          <w:p w14:paraId="4D2B3EA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F0FA021"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657ED772"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4E1C18DD"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6F2B812"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88C3F97" w14:textId="77777777" w:rsidR="00BF46E1" w:rsidRPr="0041528A" w:rsidRDefault="00BF46E1" w:rsidP="0092045E">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7704E69"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3A7CE1B8"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63EC25EF"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57836B6"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FD7CBBF"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34B019F5"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2E08EFD" w14:textId="77777777" w:rsidR="00BF46E1" w:rsidRPr="0041528A" w:rsidRDefault="00BF46E1" w:rsidP="0092045E">
            <w:pPr>
              <w:pStyle w:val="TAC"/>
            </w:pPr>
            <w:r w:rsidRPr="0041528A">
              <w:t>49</w:t>
            </w:r>
          </w:p>
        </w:tc>
      </w:tr>
      <w:tr w:rsidR="00BF46E1" w:rsidRPr="0041528A" w14:paraId="31379A34" w14:textId="77777777" w:rsidTr="00195D76">
        <w:trPr>
          <w:jc w:val="center"/>
        </w:trPr>
        <w:tc>
          <w:tcPr>
            <w:tcW w:w="1134" w:type="dxa"/>
            <w:tcBorders>
              <w:right w:val="single" w:sz="4" w:space="0" w:color="auto"/>
            </w:tcBorders>
          </w:tcPr>
          <w:p w14:paraId="64EB12D0"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93DAAFA"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3DD50480"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01A6783"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001CB3C"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FDE6A94"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2AB88EE"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9B10002"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65A15C8"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9027751"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4EA83A3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6CE170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B55AF6C" w14:textId="77777777" w:rsidR="00BF46E1" w:rsidRPr="0041528A" w:rsidRDefault="00BF46E1" w:rsidP="0092045E">
            <w:pPr>
              <w:pStyle w:val="TAC"/>
            </w:pPr>
          </w:p>
        </w:tc>
      </w:tr>
    </w:tbl>
    <w:p w14:paraId="3D2379CF" w14:textId="77777777" w:rsidR="00BF46E1" w:rsidRPr="0041528A" w:rsidRDefault="00BF46E1" w:rsidP="00BF46E1"/>
    <w:p w14:paraId="1504C787" w14:textId="77777777" w:rsidR="00BF46E1" w:rsidRPr="0041528A" w:rsidRDefault="00BF46E1" w:rsidP="00BF46E1">
      <w:r w:rsidRPr="0041528A">
        <w:t>PROACTIVE COMMAND: RUN AT COMMAND 3.9.3</w:t>
      </w:r>
    </w:p>
    <w:p w14:paraId="73674AE6" w14:textId="77777777" w:rsidR="00BF46E1" w:rsidRPr="0041528A" w:rsidRDefault="00BF46E1" w:rsidP="00BF46E1">
      <w:r w:rsidRPr="0041528A">
        <w:t>Logically:</w:t>
      </w:r>
    </w:p>
    <w:p w14:paraId="5CB156FC" w14:textId="77777777" w:rsidR="00BF46E1" w:rsidRPr="0041528A" w:rsidRDefault="00BF46E1" w:rsidP="0041528A">
      <w:pPr>
        <w:pStyle w:val="EW"/>
      </w:pPr>
      <w:r w:rsidRPr="0041528A">
        <w:t>Command details</w:t>
      </w:r>
    </w:p>
    <w:p w14:paraId="1A62DE16" w14:textId="77777777" w:rsidR="00BF46E1" w:rsidRPr="0041528A" w:rsidRDefault="00BF46E1" w:rsidP="0041528A">
      <w:pPr>
        <w:pStyle w:val="EW"/>
      </w:pPr>
      <w:r w:rsidRPr="0041528A">
        <w:tab/>
        <w:t>Command number:</w:t>
      </w:r>
      <w:r w:rsidRPr="0041528A">
        <w:tab/>
        <w:t>1</w:t>
      </w:r>
    </w:p>
    <w:p w14:paraId="5DEEB1FB" w14:textId="77777777" w:rsidR="00BF46E1" w:rsidRPr="0041528A" w:rsidRDefault="00BF46E1" w:rsidP="0041528A">
      <w:pPr>
        <w:pStyle w:val="EW"/>
      </w:pPr>
      <w:r w:rsidRPr="0041528A">
        <w:tab/>
        <w:t>Command type:</w:t>
      </w:r>
      <w:r w:rsidRPr="0041528A">
        <w:tab/>
        <w:t>RUN AT COMMAND</w:t>
      </w:r>
    </w:p>
    <w:p w14:paraId="292EC8AB" w14:textId="77777777" w:rsidR="00BF46E1" w:rsidRPr="0041528A" w:rsidRDefault="00BF46E1" w:rsidP="0041528A">
      <w:pPr>
        <w:pStyle w:val="EW"/>
      </w:pPr>
      <w:r w:rsidRPr="0041528A">
        <w:tab/>
        <w:t>Command qualifier:</w:t>
      </w:r>
      <w:r w:rsidRPr="0041528A">
        <w:tab/>
        <w:t>"00"</w:t>
      </w:r>
    </w:p>
    <w:p w14:paraId="02D523D6" w14:textId="77777777" w:rsidR="00BF46E1" w:rsidRPr="0041528A" w:rsidRDefault="00BF46E1" w:rsidP="0041528A">
      <w:pPr>
        <w:pStyle w:val="EW"/>
      </w:pPr>
      <w:r w:rsidRPr="0041528A">
        <w:t>Device identities</w:t>
      </w:r>
    </w:p>
    <w:p w14:paraId="45CC88CE" w14:textId="77777777" w:rsidR="00BF46E1" w:rsidRPr="0041528A" w:rsidRDefault="00BF46E1" w:rsidP="0041528A">
      <w:pPr>
        <w:pStyle w:val="EW"/>
      </w:pPr>
      <w:r w:rsidRPr="0041528A">
        <w:tab/>
        <w:t>Source device:</w:t>
      </w:r>
      <w:r w:rsidRPr="0041528A">
        <w:tab/>
        <w:t>UICC</w:t>
      </w:r>
    </w:p>
    <w:p w14:paraId="52A92C4A" w14:textId="77777777" w:rsidR="00BF46E1" w:rsidRPr="0041528A" w:rsidRDefault="00BF46E1" w:rsidP="0041528A">
      <w:pPr>
        <w:pStyle w:val="EW"/>
      </w:pPr>
      <w:r w:rsidRPr="0041528A">
        <w:tab/>
        <w:t>Destination device:</w:t>
      </w:r>
      <w:r w:rsidRPr="0041528A">
        <w:tab/>
        <w:t>ME</w:t>
      </w:r>
    </w:p>
    <w:p w14:paraId="3F15017A" w14:textId="77777777" w:rsidR="00BF46E1" w:rsidRPr="0041528A" w:rsidRDefault="00BF46E1" w:rsidP="0041528A">
      <w:pPr>
        <w:pStyle w:val="EW"/>
      </w:pPr>
      <w:r w:rsidRPr="0041528A">
        <w:t>Alpha Identifier</w:t>
      </w:r>
    </w:p>
    <w:p w14:paraId="23E6830F" w14:textId="77777777" w:rsidR="00BF46E1" w:rsidRPr="0041528A" w:rsidRDefault="00BF46E1" w:rsidP="0041528A">
      <w:pPr>
        <w:pStyle w:val="EW"/>
      </w:pPr>
      <w:r w:rsidRPr="0041528A">
        <w:tab/>
        <w:t>Alpha Identifier</w:t>
      </w:r>
      <w:r w:rsidRPr="0041528A">
        <w:tab/>
        <w:t>"Run AT Command 3"</w:t>
      </w:r>
    </w:p>
    <w:p w14:paraId="5D3E92D7" w14:textId="77777777" w:rsidR="00BF46E1" w:rsidRPr="0041528A" w:rsidRDefault="00BF46E1" w:rsidP="0041528A">
      <w:pPr>
        <w:pStyle w:val="EW"/>
      </w:pPr>
      <w:r w:rsidRPr="0041528A">
        <w:t>AT Command</w:t>
      </w:r>
    </w:p>
    <w:p w14:paraId="44942B61" w14:textId="1B31C0F0" w:rsidR="00BF46E1" w:rsidRDefault="00BF46E1" w:rsidP="0041528A">
      <w:pPr>
        <w:pStyle w:val="EW"/>
      </w:pPr>
      <w:r w:rsidRPr="0041528A">
        <w:lastRenderedPageBreak/>
        <w:t>AT Command string:</w:t>
      </w:r>
      <w:r w:rsidRPr="0041528A">
        <w:tab/>
        <w:t>"AT+CIMI&lt;CR&gt;"</w:t>
      </w:r>
    </w:p>
    <w:p w14:paraId="5EC380C4" w14:textId="77777777" w:rsidR="0041528A" w:rsidRPr="0041528A" w:rsidRDefault="0041528A" w:rsidP="0041528A">
      <w:pPr>
        <w:pStyle w:val="EW"/>
      </w:pPr>
    </w:p>
    <w:p w14:paraId="035109F3" w14:textId="77777777" w:rsidR="00BF46E1" w:rsidRPr="0041528A" w:rsidRDefault="00BF46E1" w:rsidP="00BF46E1">
      <w:r w:rsidRPr="0041528A">
        <w:t>Coding:</w:t>
      </w:r>
    </w:p>
    <w:p w14:paraId="56F75D5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CE1854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AC56119"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12AE249"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537DB11" w14:textId="77777777" w:rsidR="00BF46E1" w:rsidRPr="0041528A" w:rsidRDefault="00BF46E1" w:rsidP="0092045E">
            <w:pPr>
              <w:pStyle w:val="TAC"/>
            </w:pPr>
            <w:r w:rsidRPr="0041528A">
              <w:t>25</w:t>
            </w:r>
          </w:p>
        </w:tc>
        <w:tc>
          <w:tcPr>
            <w:tcW w:w="567" w:type="dxa"/>
            <w:tcBorders>
              <w:top w:val="single" w:sz="4" w:space="0" w:color="auto"/>
              <w:left w:val="single" w:sz="4" w:space="0" w:color="auto"/>
              <w:bottom w:val="single" w:sz="4" w:space="0" w:color="auto"/>
              <w:right w:val="single" w:sz="4" w:space="0" w:color="auto"/>
            </w:tcBorders>
          </w:tcPr>
          <w:p w14:paraId="5ADBFF21"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4D77AAA"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989B84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36E700D"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4ECD85C7"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D920214"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5668A7D"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9DBB35A"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C7C6AA6"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C142BCF" w14:textId="77777777" w:rsidR="00BF46E1" w:rsidRPr="0041528A" w:rsidRDefault="00BF46E1" w:rsidP="0092045E">
            <w:pPr>
              <w:pStyle w:val="TAC"/>
            </w:pPr>
            <w:r w:rsidRPr="0041528A">
              <w:t>85</w:t>
            </w:r>
          </w:p>
        </w:tc>
      </w:tr>
      <w:tr w:rsidR="00BF46E1" w:rsidRPr="0041528A" w14:paraId="0826A10B" w14:textId="77777777" w:rsidTr="00195D76">
        <w:trPr>
          <w:jc w:val="center"/>
        </w:trPr>
        <w:tc>
          <w:tcPr>
            <w:tcW w:w="1134" w:type="dxa"/>
            <w:tcBorders>
              <w:top w:val="single" w:sz="4" w:space="0" w:color="auto"/>
              <w:right w:val="single" w:sz="4" w:space="0" w:color="auto"/>
            </w:tcBorders>
          </w:tcPr>
          <w:p w14:paraId="22C3EAC3"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1120432"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B37C556"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659A3F8B"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6984A663"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0F01D93"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6AB62AD"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7F54B41"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854F699"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E851A54"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350050C"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3FDE7301"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53EEB871" w14:textId="77777777" w:rsidR="00BF46E1" w:rsidRPr="0041528A" w:rsidRDefault="00BF46E1" w:rsidP="0092045E">
            <w:pPr>
              <w:pStyle w:val="TAC"/>
            </w:pPr>
            <w:r w:rsidRPr="0041528A">
              <w:t>6D</w:t>
            </w:r>
          </w:p>
        </w:tc>
      </w:tr>
      <w:tr w:rsidR="00BF46E1" w:rsidRPr="0041528A" w14:paraId="0A817C87" w14:textId="77777777" w:rsidTr="00195D76">
        <w:trPr>
          <w:jc w:val="center"/>
        </w:trPr>
        <w:tc>
          <w:tcPr>
            <w:tcW w:w="1134" w:type="dxa"/>
            <w:tcBorders>
              <w:right w:val="single" w:sz="4" w:space="0" w:color="auto"/>
            </w:tcBorders>
          </w:tcPr>
          <w:p w14:paraId="4CFCDC3E"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B9A07AC"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7F252075"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4E5B1393"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170ADDF9"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6F25EB2" w14:textId="77777777" w:rsidR="00BF46E1" w:rsidRPr="0041528A" w:rsidRDefault="00BF46E1" w:rsidP="0092045E">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B277FD8"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65606F9D"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3FA6B479"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9666902"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8D776DF"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2CF840AC"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AD5E365" w14:textId="77777777" w:rsidR="00BF46E1" w:rsidRPr="0041528A" w:rsidRDefault="00BF46E1" w:rsidP="0092045E">
            <w:pPr>
              <w:pStyle w:val="TAC"/>
            </w:pPr>
            <w:r w:rsidRPr="0041528A">
              <w:t>49</w:t>
            </w:r>
          </w:p>
        </w:tc>
      </w:tr>
      <w:tr w:rsidR="00BF46E1" w:rsidRPr="0041528A" w14:paraId="2AB6B7CB" w14:textId="77777777" w:rsidTr="00195D76">
        <w:trPr>
          <w:jc w:val="center"/>
        </w:trPr>
        <w:tc>
          <w:tcPr>
            <w:tcW w:w="1134" w:type="dxa"/>
            <w:tcBorders>
              <w:right w:val="single" w:sz="4" w:space="0" w:color="auto"/>
            </w:tcBorders>
          </w:tcPr>
          <w:p w14:paraId="2492EA90"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33D4D89"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51D45596"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59E44D02"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66B26B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7B7E30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48EAE5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0C2E4B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FCC572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D377E5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4F73C1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BC8AEF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CEE3D6A" w14:textId="77777777" w:rsidR="00BF46E1" w:rsidRPr="0041528A" w:rsidRDefault="00BF46E1" w:rsidP="0092045E">
            <w:pPr>
              <w:pStyle w:val="TAC"/>
            </w:pPr>
          </w:p>
        </w:tc>
      </w:tr>
    </w:tbl>
    <w:p w14:paraId="3EB5A7A2" w14:textId="77777777" w:rsidR="00BF46E1" w:rsidRPr="0041528A" w:rsidRDefault="00BF46E1" w:rsidP="00BF46E1"/>
    <w:p w14:paraId="59ECD73A" w14:textId="77777777" w:rsidR="00BF46E1" w:rsidRPr="0041528A" w:rsidRDefault="00BF46E1" w:rsidP="00BF46E1">
      <w:r w:rsidRPr="0041528A">
        <w:t>TERMINAL RESPONSE: RUN AT COMMAND 3.9.1</w:t>
      </w:r>
    </w:p>
    <w:p w14:paraId="6E09C30E" w14:textId="77777777" w:rsidR="00BF46E1" w:rsidRPr="0041528A" w:rsidRDefault="00BF46E1" w:rsidP="00BF46E1">
      <w:r w:rsidRPr="0041528A">
        <w:t>Logically:</w:t>
      </w:r>
    </w:p>
    <w:p w14:paraId="078CDB03" w14:textId="77777777" w:rsidR="00BF46E1" w:rsidRPr="0041528A" w:rsidRDefault="00BF46E1" w:rsidP="0041528A">
      <w:pPr>
        <w:pStyle w:val="EW"/>
      </w:pPr>
      <w:r w:rsidRPr="0041528A">
        <w:t>Command details</w:t>
      </w:r>
    </w:p>
    <w:p w14:paraId="41BABD5C" w14:textId="77777777" w:rsidR="00BF46E1" w:rsidRPr="0041528A" w:rsidRDefault="00BF46E1" w:rsidP="0041528A">
      <w:pPr>
        <w:pStyle w:val="EW"/>
      </w:pPr>
      <w:r w:rsidRPr="0041528A">
        <w:tab/>
        <w:t>Command number:</w:t>
      </w:r>
      <w:r w:rsidRPr="0041528A">
        <w:tab/>
        <w:t>1</w:t>
      </w:r>
    </w:p>
    <w:p w14:paraId="33FF3FE6" w14:textId="77777777" w:rsidR="00BF46E1" w:rsidRPr="0041528A" w:rsidRDefault="00BF46E1" w:rsidP="0041528A">
      <w:pPr>
        <w:pStyle w:val="EW"/>
      </w:pPr>
      <w:r w:rsidRPr="0041528A">
        <w:tab/>
        <w:t>Command type:</w:t>
      </w:r>
      <w:r w:rsidRPr="0041528A">
        <w:tab/>
        <w:t>RUN AT COMMAND</w:t>
      </w:r>
    </w:p>
    <w:p w14:paraId="62432D59" w14:textId="77777777" w:rsidR="00BF46E1" w:rsidRPr="0041528A" w:rsidRDefault="00BF46E1" w:rsidP="0041528A">
      <w:pPr>
        <w:pStyle w:val="EW"/>
      </w:pPr>
      <w:r w:rsidRPr="0041528A">
        <w:tab/>
        <w:t>Command qualifier:</w:t>
      </w:r>
      <w:r w:rsidRPr="0041528A">
        <w:tab/>
        <w:t>"00"</w:t>
      </w:r>
    </w:p>
    <w:p w14:paraId="462FA485" w14:textId="77777777" w:rsidR="00BF46E1" w:rsidRPr="0041528A" w:rsidRDefault="00BF46E1" w:rsidP="0041528A">
      <w:pPr>
        <w:pStyle w:val="EW"/>
      </w:pPr>
      <w:r w:rsidRPr="0041528A">
        <w:t>Device identities</w:t>
      </w:r>
    </w:p>
    <w:p w14:paraId="2CC75F74" w14:textId="77777777" w:rsidR="00BF46E1" w:rsidRPr="0041528A" w:rsidRDefault="00BF46E1" w:rsidP="0041528A">
      <w:pPr>
        <w:pStyle w:val="EW"/>
      </w:pPr>
      <w:r w:rsidRPr="0041528A">
        <w:tab/>
        <w:t>Source device:</w:t>
      </w:r>
      <w:r w:rsidRPr="0041528A">
        <w:tab/>
        <w:t>ME</w:t>
      </w:r>
    </w:p>
    <w:p w14:paraId="77A5B682" w14:textId="77777777" w:rsidR="00BF46E1" w:rsidRPr="0041528A" w:rsidRDefault="00BF46E1" w:rsidP="0041528A">
      <w:pPr>
        <w:pStyle w:val="EW"/>
      </w:pPr>
      <w:r w:rsidRPr="0041528A">
        <w:tab/>
        <w:t>Destination device:</w:t>
      </w:r>
      <w:r w:rsidRPr="0041528A">
        <w:tab/>
        <w:t>UICC</w:t>
      </w:r>
    </w:p>
    <w:p w14:paraId="2B57A379" w14:textId="77777777" w:rsidR="00BF46E1" w:rsidRPr="0041528A" w:rsidRDefault="00BF46E1" w:rsidP="0041528A">
      <w:pPr>
        <w:pStyle w:val="EW"/>
      </w:pPr>
      <w:r w:rsidRPr="0041528A">
        <w:t>Result</w:t>
      </w:r>
    </w:p>
    <w:p w14:paraId="5C271160" w14:textId="77777777" w:rsidR="00BF46E1" w:rsidRPr="0041528A" w:rsidRDefault="00BF46E1" w:rsidP="0041528A">
      <w:pPr>
        <w:pStyle w:val="EW"/>
      </w:pPr>
      <w:r w:rsidRPr="0041528A">
        <w:tab/>
        <w:t>General Result:</w:t>
      </w:r>
      <w:r w:rsidRPr="0041528A">
        <w:tab/>
        <w:t>Command performed successfully</w:t>
      </w:r>
    </w:p>
    <w:p w14:paraId="61D28775" w14:textId="77777777" w:rsidR="00BF46E1" w:rsidRPr="0041528A" w:rsidRDefault="00BF46E1" w:rsidP="0041528A">
      <w:pPr>
        <w:pStyle w:val="EW"/>
      </w:pPr>
      <w:r w:rsidRPr="0041528A">
        <w:t>AT Response</w:t>
      </w:r>
    </w:p>
    <w:p w14:paraId="64A38FCF" w14:textId="77777777" w:rsidR="00BF46E1" w:rsidRPr="0041528A" w:rsidRDefault="00BF46E1" w:rsidP="0041528A">
      <w:pPr>
        <w:pStyle w:val="EX"/>
      </w:pPr>
      <w:r w:rsidRPr="0041528A">
        <w:tab/>
        <w:t>AT Response string:</w:t>
      </w:r>
      <w:r w:rsidRPr="0041528A">
        <w:tab/>
        <w:t>&lt;CR&gt;&lt;LF&gt;IMSI&lt;CR&gt;&lt;LF&gt;&lt;CR&gt;&lt;LF&gt;OK&lt;CR&gt;&lt;LF&gt;</w:t>
      </w:r>
    </w:p>
    <w:p w14:paraId="71D0DF26" w14:textId="77777777" w:rsidR="00BF46E1" w:rsidRPr="0041528A" w:rsidRDefault="00BF46E1" w:rsidP="00BF46E1">
      <w:r w:rsidRPr="0041528A">
        <w:t>Coding:</w:t>
      </w:r>
    </w:p>
    <w:p w14:paraId="750DA4A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81069D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7733BAB"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AC4D93B"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CCE5233"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23436FB"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82E2DD3"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5EA0CE0B"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A0D6665"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F1E07D5"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E1F59BC"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3C25598"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15A68F4"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479567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DF62C5B" w14:textId="77777777" w:rsidR="00BF46E1" w:rsidRPr="0041528A" w:rsidRDefault="00BF46E1" w:rsidP="0092045E">
            <w:pPr>
              <w:pStyle w:val="TAC"/>
            </w:pPr>
            <w:r w:rsidRPr="0041528A">
              <w:t>00</w:t>
            </w:r>
          </w:p>
        </w:tc>
      </w:tr>
      <w:tr w:rsidR="00BF46E1" w:rsidRPr="0041528A" w14:paraId="3AE16BFF" w14:textId="77777777" w:rsidTr="00195D76">
        <w:trPr>
          <w:jc w:val="center"/>
        </w:trPr>
        <w:tc>
          <w:tcPr>
            <w:tcW w:w="1134" w:type="dxa"/>
            <w:tcBorders>
              <w:top w:val="single" w:sz="4" w:space="0" w:color="auto"/>
              <w:right w:val="single" w:sz="4" w:space="0" w:color="auto"/>
            </w:tcBorders>
          </w:tcPr>
          <w:p w14:paraId="08B91B3A"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0562370" w14:textId="77777777" w:rsidR="00BF46E1" w:rsidRPr="0041528A" w:rsidRDefault="00BF46E1" w:rsidP="0092045E">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439A4F56" w14:textId="77777777" w:rsidR="00BF46E1" w:rsidRPr="0041528A" w:rsidRDefault="00BF46E1" w:rsidP="0092045E">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11E2734E"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376E41BE"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BDCD7AA"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024A4CBC"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776E6FB5"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62C0616C"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096667F2"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38AE5E1F"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145D8F60"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64520D9F" w14:textId="77777777" w:rsidR="00BF46E1" w:rsidRPr="0041528A" w:rsidRDefault="00BF46E1" w:rsidP="0092045E">
            <w:pPr>
              <w:pStyle w:val="TAC"/>
            </w:pPr>
            <w:r w:rsidRPr="0041528A">
              <w:t>32</w:t>
            </w:r>
          </w:p>
        </w:tc>
      </w:tr>
      <w:tr w:rsidR="00BF46E1" w:rsidRPr="0041528A" w14:paraId="322AA47A" w14:textId="77777777" w:rsidTr="00195D76">
        <w:trPr>
          <w:jc w:val="center"/>
        </w:trPr>
        <w:tc>
          <w:tcPr>
            <w:tcW w:w="1134" w:type="dxa"/>
            <w:tcBorders>
              <w:right w:val="single" w:sz="4" w:space="0" w:color="auto"/>
            </w:tcBorders>
          </w:tcPr>
          <w:p w14:paraId="74F8EA4E"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C4195EB" w14:textId="77777777" w:rsidR="00BF46E1" w:rsidRPr="0041528A" w:rsidRDefault="00BF46E1" w:rsidP="0092045E">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4B211B48"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50207ADD" w14:textId="77777777" w:rsidR="00BF46E1" w:rsidRPr="0041528A"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091644BC" w14:textId="77777777" w:rsidR="00BF46E1" w:rsidRPr="0041528A" w:rsidRDefault="00BF46E1" w:rsidP="0092045E">
            <w:pPr>
              <w:pStyle w:val="TAC"/>
            </w:pPr>
            <w:r w:rsidRPr="0041528A">
              <w:t>36</w:t>
            </w:r>
          </w:p>
        </w:tc>
        <w:tc>
          <w:tcPr>
            <w:tcW w:w="567" w:type="dxa"/>
            <w:tcBorders>
              <w:top w:val="single" w:sz="4" w:space="0" w:color="auto"/>
              <w:left w:val="single" w:sz="4" w:space="0" w:color="auto"/>
              <w:bottom w:val="single" w:sz="4" w:space="0" w:color="auto"/>
              <w:right w:val="single" w:sz="4" w:space="0" w:color="auto"/>
            </w:tcBorders>
          </w:tcPr>
          <w:p w14:paraId="3657889C" w14:textId="77777777" w:rsidR="00BF46E1" w:rsidRPr="0041528A" w:rsidRDefault="00BF46E1" w:rsidP="0092045E">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572097DF" w14:textId="77777777" w:rsidR="00BF46E1" w:rsidRPr="0041528A" w:rsidRDefault="00BF46E1" w:rsidP="0092045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186F1FA1"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7A1D2040"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A6B435E"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0043A67"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D413F50"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B2694E4" w14:textId="77777777" w:rsidR="00BF46E1" w:rsidRPr="0041528A" w:rsidRDefault="00BF46E1" w:rsidP="0092045E">
            <w:pPr>
              <w:pStyle w:val="TAC"/>
            </w:pPr>
            <w:r w:rsidRPr="0041528A">
              <w:t>4F</w:t>
            </w:r>
          </w:p>
        </w:tc>
      </w:tr>
      <w:tr w:rsidR="00BF46E1" w:rsidRPr="0041528A" w14:paraId="313A09D0" w14:textId="77777777" w:rsidTr="00195D76">
        <w:trPr>
          <w:jc w:val="center"/>
        </w:trPr>
        <w:tc>
          <w:tcPr>
            <w:tcW w:w="1134" w:type="dxa"/>
            <w:tcBorders>
              <w:right w:val="single" w:sz="4" w:space="0" w:color="auto"/>
            </w:tcBorders>
          </w:tcPr>
          <w:p w14:paraId="28F4B842"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F4D90F2" w14:textId="77777777" w:rsidR="00BF46E1" w:rsidRPr="0041528A" w:rsidRDefault="00BF46E1" w:rsidP="0092045E">
            <w:pPr>
              <w:pStyle w:val="TAC"/>
            </w:pPr>
            <w:r w:rsidRPr="0041528A">
              <w:t>4B</w:t>
            </w:r>
          </w:p>
        </w:tc>
        <w:tc>
          <w:tcPr>
            <w:tcW w:w="567" w:type="dxa"/>
            <w:tcBorders>
              <w:top w:val="single" w:sz="4" w:space="0" w:color="auto"/>
              <w:left w:val="single" w:sz="4" w:space="0" w:color="auto"/>
              <w:bottom w:val="single" w:sz="4" w:space="0" w:color="auto"/>
              <w:right w:val="single" w:sz="4" w:space="0" w:color="auto"/>
            </w:tcBorders>
          </w:tcPr>
          <w:p w14:paraId="6DBE6D00"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3D689814"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09F138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1BC065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54C26B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5766F5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B9AE25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FE99C6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022579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0860D0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1AF681E" w14:textId="77777777" w:rsidR="00BF46E1" w:rsidRPr="0041528A" w:rsidRDefault="00BF46E1" w:rsidP="0092045E">
            <w:pPr>
              <w:pStyle w:val="TAC"/>
            </w:pPr>
          </w:p>
        </w:tc>
      </w:tr>
    </w:tbl>
    <w:p w14:paraId="1A973769" w14:textId="77777777" w:rsidR="00BF46E1" w:rsidRPr="0041528A" w:rsidRDefault="00BF46E1" w:rsidP="00BF46E1"/>
    <w:p w14:paraId="363573E0" w14:textId="77777777" w:rsidR="00BF46E1" w:rsidRPr="0041528A" w:rsidRDefault="00BF46E1" w:rsidP="00BF46E1">
      <w:pPr>
        <w:pStyle w:val="H6"/>
      </w:pPr>
      <w:r w:rsidRPr="0041528A">
        <w:t>27.22.4.23.3.9.5</w:t>
      </w:r>
      <w:r w:rsidRPr="0041528A">
        <w:tab/>
        <w:t>Test requirement</w:t>
      </w:r>
    </w:p>
    <w:p w14:paraId="3BAB2776" w14:textId="77777777" w:rsidR="00BF46E1" w:rsidRPr="0041528A" w:rsidRDefault="00BF46E1" w:rsidP="00BF46E1">
      <w:r w:rsidRPr="0041528A">
        <w:t>The ME shall operate in the manner defined in expected sequence 3.9.</w:t>
      </w:r>
    </w:p>
    <w:p w14:paraId="3015BC2D" w14:textId="77777777" w:rsidR="00BF46E1" w:rsidRPr="0041528A" w:rsidRDefault="00BF46E1" w:rsidP="00BF46E1">
      <w:pPr>
        <w:pStyle w:val="H6"/>
      </w:pPr>
      <w:r w:rsidRPr="0041528A">
        <w:t>27.22.4.23.3.10</w:t>
      </w:r>
      <w:r w:rsidRPr="0041528A">
        <w:tab/>
        <w:t>RUN AT COMMAND (support of Text Attribute – Foreground and Background Colour)</w:t>
      </w:r>
    </w:p>
    <w:p w14:paraId="4CE0C9D0" w14:textId="77777777" w:rsidR="00BF46E1" w:rsidRPr="0041528A" w:rsidRDefault="00BF46E1" w:rsidP="00BF46E1">
      <w:pPr>
        <w:pStyle w:val="H6"/>
      </w:pPr>
      <w:r w:rsidRPr="0041528A">
        <w:t>27.22.4.23.3.10.1</w:t>
      </w:r>
      <w:r w:rsidRPr="0041528A">
        <w:tab/>
        <w:t>Definition and applicability</w:t>
      </w:r>
    </w:p>
    <w:p w14:paraId="66AB04A1" w14:textId="77777777" w:rsidR="00BF46E1" w:rsidRPr="0041528A" w:rsidRDefault="00BF46E1" w:rsidP="00BF46E1">
      <w:r w:rsidRPr="0041528A">
        <w:t>See clause 3.2.2.</w:t>
      </w:r>
    </w:p>
    <w:p w14:paraId="49DD8D0C" w14:textId="77777777" w:rsidR="00BF46E1" w:rsidRPr="0041528A" w:rsidRDefault="00BF46E1" w:rsidP="00BF46E1">
      <w:pPr>
        <w:pStyle w:val="H6"/>
      </w:pPr>
      <w:r w:rsidRPr="0041528A">
        <w:t>27.22.4.23.3.10.2</w:t>
      </w:r>
      <w:r w:rsidRPr="0041528A">
        <w:tab/>
        <w:t>Conformance requirement</w:t>
      </w:r>
    </w:p>
    <w:p w14:paraId="5378E92A" w14:textId="77777777" w:rsidR="00BF46E1" w:rsidRPr="0041528A" w:rsidRDefault="00BF46E1" w:rsidP="00BF46E1">
      <w:r w:rsidRPr="0041528A">
        <w:t>The ME shall support the Proactive UICC: RUN AT COMMAND facility as defined in:</w:t>
      </w:r>
    </w:p>
    <w:p w14:paraId="6095C7FF" w14:textId="77777777" w:rsidR="00BF46E1" w:rsidRPr="0041528A" w:rsidRDefault="00BF46E1" w:rsidP="00BF46E1">
      <w:pPr>
        <w:pStyle w:val="B1"/>
      </w:pPr>
      <w:r w:rsidRPr="0041528A">
        <w:t>-</w:t>
      </w:r>
      <w:r w:rsidRPr="0041528A">
        <w:tab/>
        <w:t>TS 31.111 [15] clause 6.4.23, clause 6.6.23, clause 5.2, clause 6.8, clause 8.6, clause 8.7, clause 8.2, clause 8.40, clause 8.31, clause 8.41 and clause 8.70.</w:t>
      </w:r>
    </w:p>
    <w:p w14:paraId="6D26765F" w14:textId="77777777" w:rsidR="00BF46E1" w:rsidRPr="0041528A" w:rsidRDefault="00BF46E1" w:rsidP="00BF46E1">
      <w:pPr>
        <w:pStyle w:val="B1"/>
      </w:pPr>
      <w:r w:rsidRPr="0041528A">
        <w:t>-</w:t>
      </w:r>
      <w:r w:rsidRPr="0041528A">
        <w:tab/>
        <w:t>TS 27.007 [18].</w:t>
      </w:r>
    </w:p>
    <w:p w14:paraId="77981A90" w14:textId="77777777" w:rsidR="00BF46E1" w:rsidRPr="0041528A" w:rsidRDefault="00BF46E1" w:rsidP="00BF46E1">
      <w:r w:rsidRPr="0041528A">
        <w:t>The terminal shall support the text attribute.</w:t>
      </w:r>
    </w:p>
    <w:p w14:paraId="213FF07D" w14:textId="77777777" w:rsidR="00BF46E1" w:rsidRPr="0041528A" w:rsidRDefault="00BF46E1" w:rsidP="00BF46E1">
      <w:pPr>
        <w:pStyle w:val="H6"/>
      </w:pPr>
      <w:r w:rsidRPr="0041528A">
        <w:t>27.22.4.23.3.10.3</w:t>
      </w:r>
      <w:r w:rsidRPr="0041528A">
        <w:tab/>
        <w:t>Test purpose</w:t>
      </w:r>
    </w:p>
    <w:p w14:paraId="2CF9ADB9" w14:textId="77777777" w:rsidR="00BF46E1" w:rsidRPr="0041528A" w:rsidRDefault="00BF46E1" w:rsidP="00BF46E1">
      <w:r w:rsidRPr="0041528A">
        <w:t>To verify that the ME responds to an AT Command contained within a RUN AT COMMAND with foreground and background colour text attribute as though it were initiated by an attached TE, and returns an AT Response within a TERMINAL RESPONSE to the UICC.</w:t>
      </w:r>
    </w:p>
    <w:p w14:paraId="018A6289" w14:textId="77777777" w:rsidR="00BF46E1" w:rsidRPr="0041528A" w:rsidRDefault="00BF46E1" w:rsidP="00BF46E1">
      <w:pPr>
        <w:pStyle w:val="H6"/>
      </w:pPr>
      <w:r w:rsidRPr="0041528A">
        <w:lastRenderedPageBreak/>
        <w:t>27.22.4.23.3.10.4</w:t>
      </w:r>
      <w:r w:rsidRPr="0041528A">
        <w:tab/>
        <w:t>Method of test</w:t>
      </w:r>
    </w:p>
    <w:p w14:paraId="34F2CA75" w14:textId="77777777" w:rsidR="00BF46E1" w:rsidRPr="0041528A" w:rsidRDefault="00BF46E1" w:rsidP="00BF46E1">
      <w:pPr>
        <w:pStyle w:val="H6"/>
      </w:pPr>
      <w:r w:rsidRPr="0041528A">
        <w:t>27.22.4.23.3.10.4.1</w:t>
      </w:r>
      <w:r w:rsidRPr="0041528A">
        <w:tab/>
        <w:t>Initial conditions</w:t>
      </w:r>
    </w:p>
    <w:p w14:paraId="614DB62E" w14:textId="77777777" w:rsidR="00BF46E1" w:rsidRPr="0041528A" w:rsidRDefault="00BF46E1" w:rsidP="00BF46E1">
      <w:r w:rsidRPr="0041528A">
        <w:t>The ME is connected to the USIM Simulator.</w:t>
      </w:r>
    </w:p>
    <w:p w14:paraId="7D52F995" w14:textId="77777777" w:rsidR="00BF46E1" w:rsidRPr="0041528A" w:rsidRDefault="00BF46E1" w:rsidP="00BF46E1">
      <w:r w:rsidRPr="0041528A">
        <w:t>The elementary files are coded as Toolkit default.</w:t>
      </w:r>
    </w:p>
    <w:p w14:paraId="733DBCD1" w14:textId="77777777" w:rsidR="00BF46E1" w:rsidRPr="0041528A" w:rsidRDefault="00BF46E1" w:rsidP="00BF46E1">
      <w:r w:rsidRPr="0041528A">
        <w:t>Prior to this test the ME shall have been powered on and performed the PROFILE DOWNLOAD procedure.</w:t>
      </w:r>
    </w:p>
    <w:p w14:paraId="22818926" w14:textId="77777777" w:rsidR="00BF46E1" w:rsidRPr="0041528A" w:rsidRDefault="00BF46E1" w:rsidP="00BF46E1">
      <w:r w:rsidRPr="0041528A">
        <w:t>Prior to the test the ME shall be connected to the TE.</w:t>
      </w:r>
    </w:p>
    <w:p w14:paraId="5E774DF2" w14:textId="77777777" w:rsidR="00BF46E1" w:rsidRPr="0041528A" w:rsidRDefault="00BF46E1" w:rsidP="00BF46E1">
      <w:r w:rsidRPr="0041528A">
        <w:t xml:space="preserve">The </w:t>
      </w:r>
      <w:r w:rsidRPr="0041528A">
        <w:rPr>
          <w:snapToGrid w:val="0"/>
          <w:lang w:eastAsia="de-DE"/>
        </w:rPr>
        <w:t>TA-TE interface is set to 8-bit operation.</w:t>
      </w:r>
    </w:p>
    <w:p w14:paraId="21F62045" w14:textId="77777777" w:rsidR="00BF46E1" w:rsidRPr="0041528A" w:rsidRDefault="00BF46E1" w:rsidP="00BF46E1">
      <w:pPr>
        <w:pStyle w:val="H6"/>
      </w:pPr>
      <w:r w:rsidRPr="0041528A">
        <w:t>27.22.4.23.3.10.4.2</w:t>
      </w:r>
      <w:r w:rsidRPr="0041528A">
        <w:tab/>
        <w:t>Procedure</w:t>
      </w:r>
    </w:p>
    <w:p w14:paraId="7A40CB5C" w14:textId="77777777" w:rsidR="00BF46E1" w:rsidRPr="0041528A" w:rsidRDefault="00BF46E1" w:rsidP="00BF46E1">
      <w:pPr>
        <w:pStyle w:val="TH"/>
      </w:pPr>
      <w:r w:rsidRPr="0041528A">
        <w:t>Expected Sequence 3.10(RUN AT COMMAND, with alpha identifier presented, request IMSI, Text Attribute – Foreground and Background Colour)</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1CE864C9" w14:textId="77777777" w:rsidTr="00195D76">
        <w:trPr>
          <w:cantSplit/>
          <w:jc w:val="center"/>
        </w:trPr>
        <w:tc>
          <w:tcPr>
            <w:tcW w:w="737" w:type="dxa"/>
            <w:tcBorders>
              <w:top w:val="single" w:sz="6" w:space="0" w:color="auto"/>
              <w:left w:val="single" w:sz="6" w:space="0" w:color="auto"/>
              <w:right w:val="single" w:sz="6" w:space="0" w:color="auto"/>
            </w:tcBorders>
          </w:tcPr>
          <w:p w14:paraId="22C66F86"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31B13F1F"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77CF6120"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9CDF2CC" w14:textId="77777777" w:rsidR="00BF46E1" w:rsidRPr="0041528A" w:rsidRDefault="00BF46E1" w:rsidP="0092045E">
            <w:pPr>
              <w:pStyle w:val="TAH"/>
            </w:pPr>
            <w:r w:rsidRPr="0041528A">
              <w:t>Comments</w:t>
            </w:r>
          </w:p>
        </w:tc>
      </w:tr>
      <w:tr w:rsidR="00BF46E1" w:rsidRPr="0041528A" w14:paraId="5CD3BA71" w14:textId="77777777" w:rsidTr="00195D76">
        <w:trPr>
          <w:cantSplit/>
          <w:jc w:val="center"/>
        </w:trPr>
        <w:tc>
          <w:tcPr>
            <w:tcW w:w="737" w:type="dxa"/>
            <w:tcBorders>
              <w:top w:val="single" w:sz="6" w:space="0" w:color="auto"/>
              <w:left w:val="single" w:sz="6" w:space="0" w:color="auto"/>
              <w:right w:val="single" w:sz="6" w:space="0" w:color="auto"/>
            </w:tcBorders>
          </w:tcPr>
          <w:p w14:paraId="1A6F4358"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39775605"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322BC97F" w14:textId="77777777" w:rsidR="00BF46E1" w:rsidRPr="0041528A" w:rsidRDefault="00BF46E1" w:rsidP="0092045E">
            <w:pPr>
              <w:pStyle w:val="TAL"/>
            </w:pPr>
            <w:r w:rsidRPr="0041528A">
              <w:t>PROACTIVE COMMAND PENDING: RUN AT COMMAND 3.10.1</w:t>
            </w:r>
          </w:p>
        </w:tc>
        <w:tc>
          <w:tcPr>
            <w:tcW w:w="3776" w:type="dxa"/>
            <w:tcBorders>
              <w:left w:val="single" w:sz="6" w:space="0" w:color="auto"/>
              <w:right w:val="single" w:sz="6" w:space="0" w:color="auto"/>
            </w:tcBorders>
          </w:tcPr>
          <w:p w14:paraId="54DDD225" w14:textId="77777777" w:rsidR="00BF46E1" w:rsidRPr="0041528A" w:rsidRDefault="00BF46E1" w:rsidP="0092045E">
            <w:pPr>
              <w:pStyle w:val="TAL"/>
            </w:pPr>
          </w:p>
        </w:tc>
      </w:tr>
      <w:tr w:rsidR="00BF46E1" w:rsidRPr="0041528A" w14:paraId="50830BB8" w14:textId="77777777" w:rsidTr="00195D76">
        <w:trPr>
          <w:cantSplit/>
          <w:jc w:val="center"/>
        </w:trPr>
        <w:tc>
          <w:tcPr>
            <w:tcW w:w="737" w:type="dxa"/>
            <w:tcBorders>
              <w:left w:val="single" w:sz="6" w:space="0" w:color="auto"/>
              <w:right w:val="single" w:sz="6" w:space="0" w:color="auto"/>
            </w:tcBorders>
          </w:tcPr>
          <w:p w14:paraId="41A47B8F"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5E24F61D"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B029638"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3D49BA76" w14:textId="77777777" w:rsidR="00BF46E1" w:rsidRPr="0041528A" w:rsidRDefault="00BF46E1" w:rsidP="0092045E">
            <w:pPr>
              <w:pStyle w:val="TAL"/>
            </w:pPr>
          </w:p>
        </w:tc>
      </w:tr>
      <w:tr w:rsidR="00BF46E1" w:rsidRPr="0041528A" w14:paraId="3A7A5549" w14:textId="77777777" w:rsidTr="00195D76">
        <w:trPr>
          <w:cantSplit/>
          <w:jc w:val="center"/>
        </w:trPr>
        <w:tc>
          <w:tcPr>
            <w:tcW w:w="737" w:type="dxa"/>
            <w:tcBorders>
              <w:left w:val="single" w:sz="6" w:space="0" w:color="auto"/>
              <w:right w:val="single" w:sz="6" w:space="0" w:color="auto"/>
            </w:tcBorders>
          </w:tcPr>
          <w:p w14:paraId="4E657D4A"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26846BD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12A8095" w14:textId="77777777" w:rsidR="00BF46E1" w:rsidRPr="0041528A" w:rsidRDefault="00BF46E1" w:rsidP="0092045E">
            <w:pPr>
              <w:pStyle w:val="TAL"/>
            </w:pPr>
            <w:r w:rsidRPr="0041528A">
              <w:t>PROACTIVE COMMAND: RUN AT COMMAND 3.10.1</w:t>
            </w:r>
          </w:p>
        </w:tc>
        <w:tc>
          <w:tcPr>
            <w:tcW w:w="3776" w:type="dxa"/>
            <w:tcBorders>
              <w:left w:val="single" w:sz="6" w:space="0" w:color="auto"/>
              <w:right w:val="single" w:sz="6" w:space="0" w:color="auto"/>
            </w:tcBorders>
          </w:tcPr>
          <w:p w14:paraId="1693ADAC" w14:textId="77777777" w:rsidR="00BF46E1" w:rsidRPr="0041528A" w:rsidRDefault="00BF46E1" w:rsidP="0092045E">
            <w:pPr>
              <w:pStyle w:val="TAL"/>
            </w:pPr>
          </w:p>
        </w:tc>
      </w:tr>
      <w:tr w:rsidR="00BF46E1" w:rsidRPr="0041528A" w14:paraId="768FFD24" w14:textId="77777777" w:rsidTr="00195D76">
        <w:trPr>
          <w:cantSplit/>
          <w:jc w:val="center"/>
        </w:trPr>
        <w:tc>
          <w:tcPr>
            <w:tcW w:w="737" w:type="dxa"/>
            <w:tcBorders>
              <w:left w:val="single" w:sz="6" w:space="0" w:color="auto"/>
              <w:right w:val="single" w:sz="6" w:space="0" w:color="auto"/>
            </w:tcBorders>
          </w:tcPr>
          <w:p w14:paraId="02269509"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1D3020A3"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5A60C0B1" w14:textId="77777777" w:rsidR="00BF46E1" w:rsidRPr="0041528A" w:rsidRDefault="00BF46E1" w:rsidP="0092045E">
            <w:pPr>
              <w:pStyle w:val="TAL"/>
            </w:pPr>
            <w:r w:rsidRPr="0041528A">
              <w:t>Display "Run AT Command 1"</w:t>
            </w:r>
          </w:p>
        </w:tc>
        <w:tc>
          <w:tcPr>
            <w:tcW w:w="3776" w:type="dxa"/>
            <w:tcBorders>
              <w:left w:val="single" w:sz="6" w:space="0" w:color="auto"/>
              <w:right w:val="single" w:sz="6" w:space="0" w:color="auto"/>
            </w:tcBorders>
          </w:tcPr>
          <w:p w14:paraId="4CCD2EFA" w14:textId="77777777" w:rsidR="00BF46E1" w:rsidRPr="0041528A" w:rsidRDefault="00BF46E1" w:rsidP="0092045E">
            <w:pPr>
              <w:pStyle w:val="TAL"/>
            </w:pPr>
            <w:r w:rsidRPr="0041528A">
              <w:t>[alpha identifier is displayed with foreground and background colour according to the text attribute configuration, request IMSI]</w:t>
            </w:r>
          </w:p>
        </w:tc>
      </w:tr>
      <w:tr w:rsidR="00BF46E1" w:rsidRPr="0041528A" w14:paraId="6E055A9E" w14:textId="77777777" w:rsidTr="00195D76">
        <w:trPr>
          <w:cantSplit/>
          <w:jc w:val="center"/>
        </w:trPr>
        <w:tc>
          <w:tcPr>
            <w:tcW w:w="737" w:type="dxa"/>
            <w:tcBorders>
              <w:left w:val="single" w:sz="6" w:space="0" w:color="auto"/>
              <w:right w:val="single" w:sz="6" w:space="0" w:color="auto"/>
            </w:tcBorders>
          </w:tcPr>
          <w:p w14:paraId="0CEF437F"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51FD0486"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2A37B04" w14:textId="77777777" w:rsidR="00BF46E1" w:rsidRPr="0041528A" w:rsidRDefault="00BF46E1" w:rsidP="0092045E">
            <w:pPr>
              <w:pStyle w:val="TAL"/>
            </w:pPr>
            <w:r w:rsidRPr="0041528A">
              <w:t>TERMINAL RESPONSE: RUN AT COMMAND 3.10.1</w:t>
            </w:r>
          </w:p>
        </w:tc>
        <w:tc>
          <w:tcPr>
            <w:tcW w:w="3776" w:type="dxa"/>
            <w:tcBorders>
              <w:left w:val="single" w:sz="6" w:space="0" w:color="auto"/>
              <w:right w:val="single" w:sz="6" w:space="0" w:color="auto"/>
            </w:tcBorders>
          </w:tcPr>
          <w:p w14:paraId="04B34FB4" w14:textId="77777777" w:rsidR="00BF46E1" w:rsidRPr="0041528A" w:rsidRDefault="00BF46E1" w:rsidP="0092045E">
            <w:pPr>
              <w:pStyle w:val="TAL"/>
            </w:pPr>
            <w:r w:rsidRPr="0041528A">
              <w:t>[Command performed successfully, AT Response containing IMSI]</w:t>
            </w:r>
          </w:p>
        </w:tc>
      </w:tr>
      <w:tr w:rsidR="00BF46E1" w:rsidRPr="0041528A" w14:paraId="65AA7213" w14:textId="77777777" w:rsidTr="00195D76">
        <w:trPr>
          <w:cantSplit/>
          <w:jc w:val="center"/>
        </w:trPr>
        <w:tc>
          <w:tcPr>
            <w:tcW w:w="737" w:type="dxa"/>
            <w:tcBorders>
              <w:left w:val="single" w:sz="6" w:space="0" w:color="auto"/>
              <w:right w:val="single" w:sz="6" w:space="0" w:color="auto"/>
            </w:tcBorders>
          </w:tcPr>
          <w:p w14:paraId="5E72625F"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6534C3D5"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4499CBE"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070F011D" w14:textId="77777777" w:rsidR="00BF46E1" w:rsidRPr="0041528A" w:rsidRDefault="00BF46E1" w:rsidP="0092045E">
            <w:pPr>
              <w:pStyle w:val="TAL"/>
            </w:pPr>
          </w:p>
        </w:tc>
      </w:tr>
      <w:tr w:rsidR="00BF46E1" w:rsidRPr="0041528A" w14:paraId="7C9FE054" w14:textId="77777777" w:rsidTr="00195D76">
        <w:trPr>
          <w:cantSplit/>
          <w:jc w:val="center"/>
        </w:trPr>
        <w:tc>
          <w:tcPr>
            <w:tcW w:w="737" w:type="dxa"/>
            <w:tcBorders>
              <w:left w:val="single" w:sz="6" w:space="0" w:color="auto"/>
              <w:right w:val="single" w:sz="6" w:space="0" w:color="auto"/>
            </w:tcBorders>
          </w:tcPr>
          <w:p w14:paraId="56E73A1D"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7FAD43FF"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5168932" w14:textId="77777777" w:rsidR="00BF46E1" w:rsidRPr="0041528A" w:rsidRDefault="00BF46E1" w:rsidP="0092045E">
            <w:pPr>
              <w:pStyle w:val="TAL"/>
            </w:pPr>
            <w:r w:rsidRPr="0041528A">
              <w:t>PROACTIVE COMMAND PENDING: RUN AT COMMAND 3.10.2</w:t>
            </w:r>
          </w:p>
        </w:tc>
        <w:tc>
          <w:tcPr>
            <w:tcW w:w="3776" w:type="dxa"/>
            <w:tcBorders>
              <w:left w:val="single" w:sz="6" w:space="0" w:color="auto"/>
              <w:right w:val="single" w:sz="6" w:space="0" w:color="auto"/>
            </w:tcBorders>
          </w:tcPr>
          <w:p w14:paraId="3C9A0ADF" w14:textId="77777777" w:rsidR="00BF46E1" w:rsidRPr="0041528A" w:rsidRDefault="00BF46E1" w:rsidP="0092045E">
            <w:pPr>
              <w:pStyle w:val="TAL"/>
            </w:pPr>
          </w:p>
        </w:tc>
      </w:tr>
      <w:tr w:rsidR="00BF46E1" w:rsidRPr="0041528A" w14:paraId="55A4582B" w14:textId="77777777" w:rsidTr="00195D76">
        <w:trPr>
          <w:cantSplit/>
          <w:jc w:val="center"/>
        </w:trPr>
        <w:tc>
          <w:tcPr>
            <w:tcW w:w="737" w:type="dxa"/>
            <w:tcBorders>
              <w:left w:val="single" w:sz="6" w:space="0" w:color="auto"/>
              <w:right w:val="single" w:sz="6" w:space="0" w:color="auto"/>
            </w:tcBorders>
          </w:tcPr>
          <w:p w14:paraId="1C6DF61F"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4187C3A0"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068AC17"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1A9EB577" w14:textId="77777777" w:rsidR="00BF46E1" w:rsidRPr="0041528A" w:rsidRDefault="00BF46E1" w:rsidP="0092045E">
            <w:pPr>
              <w:pStyle w:val="TAL"/>
            </w:pPr>
          </w:p>
        </w:tc>
      </w:tr>
      <w:tr w:rsidR="00BF46E1" w:rsidRPr="0041528A" w14:paraId="6FB38E83" w14:textId="77777777" w:rsidTr="00195D76">
        <w:trPr>
          <w:cantSplit/>
          <w:jc w:val="center"/>
        </w:trPr>
        <w:tc>
          <w:tcPr>
            <w:tcW w:w="737" w:type="dxa"/>
            <w:tcBorders>
              <w:left w:val="single" w:sz="6" w:space="0" w:color="auto"/>
              <w:right w:val="single" w:sz="6" w:space="0" w:color="auto"/>
            </w:tcBorders>
          </w:tcPr>
          <w:p w14:paraId="1CD73D78"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085DE1E4"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4AF8B46" w14:textId="77777777" w:rsidR="00BF46E1" w:rsidRPr="0041528A" w:rsidRDefault="00BF46E1" w:rsidP="0092045E">
            <w:pPr>
              <w:pStyle w:val="TAL"/>
            </w:pPr>
            <w:r w:rsidRPr="0041528A">
              <w:t>PROACTIVE COMMAND: RUN AT COMMAND 3.10.2</w:t>
            </w:r>
          </w:p>
        </w:tc>
        <w:tc>
          <w:tcPr>
            <w:tcW w:w="3776" w:type="dxa"/>
            <w:tcBorders>
              <w:left w:val="single" w:sz="6" w:space="0" w:color="auto"/>
              <w:right w:val="single" w:sz="6" w:space="0" w:color="auto"/>
            </w:tcBorders>
          </w:tcPr>
          <w:p w14:paraId="2D7EACAF" w14:textId="77777777" w:rsidR="00BF46E1" w:rsidRPr="0041528A" w:rsidRDefault="00BF46E1" w:rsidP="0092045E">
            <w:pPr>
              <w:pStyle w:val="TAL"/>
            </w:pPr>
          </w:p>
        </w:tc>
      </w:tr>
      <w:tr w:rsidR="00BF46E1" w:rsidRPr="0041528A" w14:paraId="29C31B22" w14:textId="77777777" w:rsidTr="00195D76">
        <w:trPr>
          <w:cantSplit/>
          <w:jc w:val="center"/>
        </w:trPr>
        <w:tc>
          <w:tcPr>
            <w:tcW w:w="737" w:type="dxa"/>
            <w:tcBorders>
              <w:left w:val="single" w:sz="6" w:space="0" w:color="auto"/>
              <w:right w:val="single" w:sz="6" w:space="0" w:color="auto"/>
            </w:tcBorders>
          </w:tcPr>
          <w:p w14:paraId="566F28BB"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017A7291" w14:textId="77777777" w:rsidR="00BF46E1" w:rsidRPr="0041528A" w:rsidRDefault="00BF46E1" w:rsidP="0092045E">
            <w:pPr>
              <w:pStyle w:val="TAC"/>
            </w:pPr>
            <w:r w:rsidRPr="0041528A">
              <w:t>ME (</w:t>
            </w:r>
            <w:r w:rsidRPr="0041528A">
              <w:sym w:font="Symbol" w:char="F0AE"/>
            </w:r>
            <w:r w:rsidRPr="0041528A">
              <w:t xml:space="preserve"> USER)</w:t>
            </w:r>
          </w:p>
        </w:tc>
        <w:tc>
          <w:tcPr>
            <w:tcW w:w="2892" w:type="dxa"/>
            <w:tcBorders>
              <w:left w:val="single" w:sz="6" w:space="0" w:color="auto"/>
              <w:right w:val="single" w:sz="6" w:space="0" w:color="auto"/>
            </w:tcBorders>
          </w:tcPr>
          <w:p w14:paraId="5189D5FA" w14:textId="77777777" w:rsidR="00BF46E1" w:rsidRPr="0041528A" w:rsidRDefault="00BF46E1" w:rsidP="0092045E">
            <w:pPr>
              <w:pStyle w:val="TAL"/>
            </w:pPr>
            <w:r w:rsidRPr="0041528A">
              <w:t>Display "Run AT Command 2"</w:t>
            </w:r>
          </w:p>
        </w:tc>
        <w:tc>
          <w:tcPr>
            <w:tcW w:w="3776" w:type="dxa"/>
            <w:tcBorders>
              <w:left w:val="single" w:sz="6" w:space="0" w:color="auto"/>
              <w:right w:val="single" w:sz="6" w:space="0" w:color="auto"/>
            </w:tcBorders>
          </w:tcPr>
          <w:p w14:paraId="2FE2C598" w14:textId="77777777" w:rsidR="00BF46E1" w:rsidRPr="0041528A" w:rsidRDefault="00BF46E1" w:rsidP="0092045E">
            <w:pPr>
              <w:pStyle w:val="TAL"/>
            </w:pPr>
            <w:r w:rsidRPr="0041528A">
              <w:t>[alpha identifier is displayed with ME's default foreground and background colour, request IMSI]</w:t>
            </w:r>
          </w:p>
        </w:tc>
      </w:tr>
      <w:tr w:rsidR="00BF46E1" w:rsidRPr="0041528A" w14:paraId="2ACA5786" w14:textId="77777777" w:rsidTr="00195D76">
        <w:trPr>
          <w:cantSplit/>
          <w:jc w:val="center"/>
        </w:trPr>
        <w:tc>
          <w:tcPr>
            <w:tcW w:w="737" w:type="dxa"/>
            <w:tcBorders>
              <w:left w:val="single" w:sz="6" w:space="0" w:color="auto"/>
              <w:right w:val="single" w:sz="6" w:space="0" w:color="auto"/>
            </w:tcBorders>
          </w:tcPr>
          <w:p w14:paraId="3CF4A2B2"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10125B1D"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B3E0FD9" w14:textId="77777777" w:rsidR="00BF46E1" w:rsidRPr="0041528A" w:rsidRDefault="00BF46E1" w:rsidP="0092045E">
            <w:pPr>
              <w:pStyle w:val="TAL"/>
            </w:pPr>
            <w:r w:rsidRPr="0041528A">
              <w:t>TERMINAL RESPONSE: RUN AT COMMAND 3.10.1</w:t>
            </w:r>
          </w:p>
        </w:tc>
        <w:tc>
          <w:tcPr>
            <w:tcW w:w="3776" w:type="dxa"/>
            <w:tcBorders>
              <w:left w:val="single" w:sz="6" w:space="0" w:color="auto"/>
              <w:right w:val="single" w:sz="6" w:space="0" w:color="auto"/>
            </w:tcBorders>
          </w:tcPr>
          <w:p w14:paraId="06F2C709" w14:textId="77777777" w:rsidR="00BF46E1" w:rsidRPr="0041528A" w:rsidRDefault="00BF46E1" w:rsidP="0092045E">
            <w:pPr>
              <w:pStyle w:val="TAL"/>
            </w:pPr>
            <w:r w:rsidRPr="0041528A">
              <w:t>[Command performed successfully, AT Response containing IMSI]</w:t>
            </w:r>
          </w:p>
        </w:tc>
      </w:tr>
      <w:tr w:rsidR="00BF46E1" w:rsidRPr="0041528A" w14:paraId="5CBEAC1C" w14:textId="77777777" w:rsidTr="00195D76">
        <w:trPr>
          <w:cantSplit/>
          <w:jc w:val="center"/>
        </w:trPr>
        <w:tc>
          <w:tcPr>
            <w:tcW w:w="737" w:type="dxa"/>
            <w:tcBorders>
              <w:left w:val="single" w:sz="6" w:space="0" w:color="auto"/>
              <w:bottom w:val="single" w:sz="4" w:space="0" w:color="auto"/>
              <w:right w:val="single" w:sz="6" w:space="0" w:color="auto"/>
            </w:tcBorders>
          </w:tcPr>
          <w:p w14:paraId="2F8C6C73" w14:textId="77777777" w:rsidR="00BF46E1" w:rsidRPr="0041528A" w:rsidRDefault="00BF46E1" w:rsidP="0092045E">
            <w:pPr>
              <w:pStyle w:val="TAC"/>
            </w:pPr>
            <w:r w:rsidRPr="0041528A">
              <w:t>12</w:t>
            </w:r>
          </w:p>
        </w:tc>
        <w:tc>
          <w:tcPr>
            <w:tcW w:w="1232" w:type="dxa"/>
            <w:tcBorders>
              <w:left w:val="single" w:sz="6" w:space="0" w:color="auto"/>
              <w:bottom w:val="single" w:sz="4" w:space="0" w:color="auto"/>
              <w:right w:val="single" w:sz="6" w:space="0" w:color="auto"/>
            </w:tcBorders>
          </w:tcPr>
          <w:p w14:paraId="3929372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7D3639B8" w14:textId="77777777" w:rsidR="00BF46E1" w:rsidRPr="0041528A" w:rsidRDefault="00BF46E1" w:rsidP="0092045E">
            <w:pPr>
              <w:pStyle w:val="TAL"/>
            </w:pPr>
            <w:r w:rsidRPr="0041528A">
              <w:t>PROACTIVE UICC SESSION ENDED</w:t>
            </w:r>
          </w:p>
        </w:tc>
        <w:tc>
          <w:tcPr>
            <w:tcW w:w="3776" w:type="dxa"/>
            <w:tcBorders>
              <w:left w:val="single" w:sz="6" w:space="0" w:color="auto"/>
              <w:bottom w:val="single" w:sz="4" w:space="0" w:color="auto"/>
              <w:right w:val="single" w:sz="6" w:space="0" w:color="auto"/>
            </w:tcBorders>
          </w:tcPr>
          <w:p w14:paraId="24514487" w14:textId="77777777" w:rsidR="00BF46E1" w:rsidRPr="0041528A" w:rsidRDefault="00BF46E1" w:rsidP="0092045E">
            <w:pPr>
              <w:pStyle w:val="TAL"/>
            </w:pPr>
          </w:p>
        </w:tc>
      </w:tr>
    </w:tbl>
    <w:p w14:paraId="19DD8970" w14:textId="77777777" w:rsidR="00BF46E1" w:rsidRPr="0041528A" w:rsidRDefault="00BF46E1" w:rsidP="00BF46E1"/>
    <w:p w14:paraId="62EE4A4D" w14:textId="77777777" w:rsidR="00BF46E1" w:rsidRPr="0041528A" w:rsidRDefault="00BF46E1" w:rsidP="00BF46E1">
      <w:r w:rsidRPr="0041528A">
        <w:t>PROACTIVE COMMAND: RUN AT COMMAND 3.10.1</w:t>
      </w:r>
    </w:p>
    <w:p w14:paraId="6AA56A26" w14:textId="77777777" w:rsidR="00BF46E1" w:rsidRPr="0041528A" w:rsidRDefault="00BF46E1" w:rsidP="00BF46E1">
      <w:r w:rsidRPr="0041528A">
        <w:t>Logically:</w:t>
      </w:r>
    </w:p>
    <w:p w14:paraId="66E62F82" w14:textId="77777777" w:rsidR="00BF46E1" w:rsidRPr="0041528A" w:rsidRDefault="00BF46E1" w:rsidP="0041528A">
      <w:pPr>
        <w:pStyle w:val="EW"/>
      </w:pPr>
      <w:r w:rsidRPr="0041528A">
        <w:t>Command details</w:t>
      </w:r>
    </w:p>
    <w:p w14:paraId="27B98A29" w14:textId="77777777" w:rsidR="00BF46E1" w:rsidRPr="0041528A" w:rsidRDefault="00BF46E1" w:rsidP="0041528A">
      <w:pPr>
        <w:pStyle w:val="EW"/>
      </w:pPr>
      <w:r w:rsidRPr="0041528A">
        <w:tab/>
        <w:t>Command number:</w:t>
      </w:r>
      <w:r w:rsidRPr="0041528A">
        <w:tab/>
        <w:t>1</w:t>
      </w:r>
    </w:p>
    <w:p w14:paraId="13F60B02" w14:textId="77777777" w:rsidR="00BF46E1" w:rsidRPr="0041528A" w:rsidRDefault="00BF46E1" w:rsidP="0041528A">
      <w:pPr>
        <w:pStyle w:val="EW"/>
      </w:pPr>
      <w:r w:rsidRPr="0041528A">
        <w:tab/>
        <w:t>Command type:</w:t>
      </w:r>
      <w:r w:rsidRPr="0041528A">
        <w:tab/>
        <w:t>RUN AT COMMAND</w:t>
      </w:r>
    </w:p>
    <w:p w14:paraId="61110379" w14:textId="77777777" w:rsidR="00BF46E1" w:rsidRPr="0041528A" w:rsidRDefault="00BF46E1" w:rsidP="0041528A">
      <w:pPr>
        <w:pStyle w:val="EW"/>
      </w:pPr>
      <w:r w:rsidRPr="0041528A">
        <w:tab/>
        <w:t>Command qualifier:</w:t>
      </w:r>
      <w:r w:rsidRPr="0041528A">
        <w:tab/>
        <w:t>"00"</w:t>
      </w:r>
    </w:p>
    <w:p w14:paraId="64BF1830" w14:textId="77777777" w:rsidR="00BF46E1" w:rsidRPr="0041528A" w:rsidRDefault="00BF46E1" w:rsidP="0041528A">
      <w:pPr>
        <w:pStyle w:val="EW"/>
      </w:pPr>
      <w:r w:rsidRPr="0041528A">
        <w:t>Device identities</w:t>
      </w:r>
    </w:p>
    <w:p w14:paraId="120FE479" w14:textId="77777777" w:rsidR="00BF46E1" w:rsidRPr="0041528A" w:rsidRDefault="00BF46E1" w:rsidP="0041528A">
      <w:pPr>
        <w:pStyle w:val="EW"/>
      </w:pPr>
      <w:r w:rsidRPr="0041528A">
        <w:tab/>
        <w:t>Source device:</w:t>
      </w:r>
      <w:r w:rsidRPr="0041528A">
        <w:tab/>
        <w:t>UICC</w:t>
      </w:r>
    </w:p>
    <w:p w14:paraId="06BCB32D" w14:textId="77777777" w:rsidR="00BF46E1" w:rsidRPr="0041528A" w:rsidRDefault="00BF46E1" w:rsidP="0041528A">
      <w:pPr>
        <w:pStyle w:val="EW"/>
      </w:pPr>
      <w:r w:rsidRPr="0041528A">
        <w:tab/>
        <w:t>Destination device:</w:t>
      </w:r>
      <w:r w:rsidRPr="0041528A">
        <w:tab/>
        <w:t>ME</w:t>
      </w:r>
    </w:p>
    <w:p w14:paraId="10328830" w14:textId="77777777" w:rsidR="00BF46E1" w:rsidRPr="0041528A" w:rsidRDefault="00BF46E1" w:rsidP="0041528A">
      <w:pPr>
        <w:pStyle w:val="EW"/>
      </w:pPr>
      <w:r w:rsidRPr="0041528A">
        <w:t>Alpha Identifier</w:t>
      </w:r>
    </w:p>
    <w:p w14:paraId="7D9F4DCF" w14:textId="77777777" w:rsidR="00BF46E1" w:rsidRPr="0041528A" w:rsidRDefault="00BF46E1" w:rsidP="0041528A">
      <w:pPr>
        <w:pStyle w:val="EW"/>
      </w:pPr>
      <w:r w:rsidRPr="0041528A">
        <w:tab/>
        <w:t>Alpha Identifier</w:t>
      </w:r>
      <w:r w:rsidRPr="0041528A">
        <w:tab/>
        <w:t>"Run AT Command 1"</w:t>
      </w:r>
    </w:p>
    <w:p w14:paraId="6378FD20" w14:textId="77777777" w:rsidR="00BF46E1" w:rsidRPr="0041528A" w:rsidRDefault="00BF46E1" w:rsidP="0041528A">
      <w:pPr>
        <w:pStyle w:val="EW"/>
      </w:pPr>
      <w:r w:rsidRPr="0041528A">
        <w:t>AT Command</w:t>
      </w:r>
    </w:p>
    <w:p w14:paraId="3393A970" w14:textId="77777777" w:rsidR="00BF46E1" w:rsidRPr="0041528A" w:rsidRDefault="00BF46E1" w:rsidP="0041528A">
      <w:pPr>
        <w:pStyle w:val="EW"/>
      </w:pPr>
      <w:r w:rsidRPr="0041528A">
        <w:t>AT Command string:</w:t>
      </w:r>
      <w:r w:rsidRPr="0041528A">
        <w:tab/>
        <w:t>"AT+CIMI&lt;CR&gt;"</w:t>
      </w:r>
    </w:p>
    <w:p w14:paraId="42D80E58" w14:textId="77777777" w:rsidR="00BF46E1" w:rsidRPr="0041528A" w:rsidRDefault="00BF46E1" w:rsidP="0041528A">
      <w:pPr>
        <w:pStyle w:val="EW"/>
      </w:pPr>
      <w:r w:rsidRPr="0041528A">
        <w:t>Text Attribute</w:t>
      </w:r>
    </w:p>
    <w:p w14:paraId="75AB2BF1" w14:textId="77777777" w:rsidR="00BF46E1" w:rsidRPr="0041528A" w:rsidRDefault="00BF46E1" w:rsidP="0041528A">
      <w:pPr>
        <w:pStyle w:val="EW"/>
      </w:pPr>
      <w:r w:rsidRPr="0041528A">
        <w:tab/>
        <w:t>Formatting position:</w:t>
      </w:r>
      <w:r w:rsidRPr="0041528A">
        <w:tab/>
        <w:t>0</w:t>
      </w:r>
    </w:p>
    <w:p w14:paraId="42C1C4EC" w14:textId="77777777" w:rsidR="00BF46E1" w:rsidRPr="0041528A" w:rsidRDefault="00BF46E1" w:rsidP="0041528A">
      <w:pPr>
        <w:pStyle w:val="EW"/>
      </w:pPr>
      <w:r w:rsidRPr="0041528A">
        <w:lastRenderedPageBreak/>
        <w:tab/>
        <w:t>Formatting length:</w:t>
      </w:r>
      <w:r w:rsidRPr="0041528A">
        <w:tab/>
        <w:t>16</w:t>
      </w:r>
    </w:p>
    <w:p w14:paraId="1EAC5BB1"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5546537E" w14:textId="77777777" w:rsidR="00BF46E1" w:rsidRPr="0041528A" w:rsidRDefault="00BF46E1" w:rsidP="0041528A">
      <w:pPr>
        <w:pStyle w:val="EX"/>
      </w:pPr>
      <w:r w:rsidRPr="0041528A">
        <w:tab/>
        <w:t>Colour:</w:t>
      </w:r>
      <w:r w:rsidRPr="0041528A">
        <w:tab/>
        <w:t>Dark Green Foreground, Bright Yellow Background</w:t>
      </w:r>
    </w:p>
    <w:p w14:paraId="05FDD97A" w14:textId="77777777" w:rsidR="00BF46E1" w:rsidRPr="0041528A" w:rsidRDefault="00BF46E1" w:rsidP="00BF46E1">
      <w:r w:rsidRPr="0041528A">
        <w:t>Coding:</w:t>
      </w:r>
    </w:p>
    <w:p w14:paraId="768CC27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6A4081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10DEC7C"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E361801"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C43B8BA"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2D1293A9"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CB776F0"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55AA608"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1A080BB"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6577817D"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4AF866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CC41022"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8ABC5B7"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0CCBD66"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98AA336" w14:textId="77777777" w:rsidR="00BF46E1" w:rsidRPr="0041528A" w:rsidRDefault="00BF46E1" w:rsidP="0092045E">
            <w:pPr>
              <w:pStyle w:val="TAC"/>
            </w:pPr>
            <w:r w:rsidRPr="0041528A">
              <w:t>85</w:t>
            </w:r>
          </w:p>
        </w:tc>
      </w:tr>
      <w:tr w:rsidR="00BF46E1" w:rsidRPr="0041528A" w14:paraId="2EB9F669" w14:textId="77777777" w:rsidTr="00195D76">
        <w:trPr>
          <w:jc w:val="center"/>
        </w:trPr>
        <w:tc>
          <w:tcPr>
            <w:tcW w:w="1134" w:type="dxa"/>
            <w:tcBorders>
              <w:top w:val="single" w:sz="4" w:space="0" w:color="auto"/>
              <w:right w:val="single" w:sz="4" w:space="0" w:color="auto"/>
            </w:tcBorders>
          </w:tcPr>
          <w:p w14:paraId="0DD71A0C"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00F0120"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AAAD608"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76E1CD97"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4F990E25"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DC077AF"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BBC510A"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27DA5A8"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948DA46"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AEA8AC5"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2DA6B26"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04D8ADC"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69D51600" w14:textId="77777777" w:rsidR="00BF46E1" w:rsidRPr="0041528A" w:rsidRDefault="00BF46E1" w:rsidP="0092045E">
            <w:pPr>
              <w:pStyle w:val="TAC"/>
            </w:pPr>
            <w:r w:rsidRPr="0041528A">
              <w:t>6D</w:t>
            </w:r>
          </w:p>
        </w:tc>
      </w:tr>
      <w:tr w:rsidR="00BF46E1" w:rsidRPr="0041528A" w14:paraId="081A2F1A" w14:textId="77777777" w:rsidTr="00195D76">
        <w:trPr>
          <w:jc w:val="center"/>
        </w:trPr>
        <w:tc>
          <w:tcPr>
            <w:tcW w:w="1134" w:type="dxa"/>
            <w:tcBorders>
              <w:right w:val="single" w:sz="4" w:space="0" w:color="auto"/>
            </w:tcBorders>
          </w:tcPr>
          <w:p w14:paraId="2F2EF004"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6BA8313"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2C433D88"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A9C44C7"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48074CE0"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B1D0B42"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445D3AC"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05D62828"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3CF42A1"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13BC187"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C7C23DF"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3178F4F5"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85A37C5" w14:textId="77777777" w:rsidR="00BF46E1" w:rsidRPr="0041528A" w:rsidRDefault="00BF46E1" w:rsidP="0092045E">
            <w:pPr>
              <w:pStyle w:val="TAC"/>
            </w:pPr>
            <w:r w:rsidRPr="0041528A">
              <w:t>49</w:t>
            </w:r>
          </w:p>
        </w:tc>
      </w:tr>
      <w:tr w:rsidR="00BF46E1" w:rsidRPr="0041528A" w14:paraId="4AFB42B5" w14:textId="77777777" w:rsidTr="00195D76">
        <w:trPr>
          <w:jc w:val="center"/>
        </w:trPr>
        <w:tc>
          <w:tcPr>
            <w:tcW w:w="1134" w:type="dxa"/>
            <w:tcBorders>
              <w:right w:val="single" w:sz="4" w:space="0" w:color="auto"/>
            </w:tcBorders>
          </w:tcPr>
          <w:p w14:paraId="6F8DA433"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7E13BBB"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06BD2A83"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2149233"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A396142"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654D354"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F3C19C1"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FB4CB98"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5F34ED4"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223CEDF"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32C3E8C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0C6C54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48A5C15" w14:textId="77777777" w:rsidR="00BF46E1" w:rsidRPr="0041528A" w:rsidRDefault="00BF46E1" w:rsidP="0092045E">
            <w:pPr>
              <w:pStyle w:val="TAC"/>
            </w:pPr>
          </w:p>
        </w:tc>
      </w:tr>
    </w:tbl>
    <w:p w14:paraId="243AF29F" w14:textId="77777777" w:rsidR="00BF46E1" w:rsidRPr="0041528A" w:rsidRDefault="00BF46E1" w:rsidP="00BF46E1"/>
    <w:p w14:paraId="047A8193" w14:textId="77777777" w:rsidR="00BF46E1" w:rsidRPr="0041528A" w:rsidRDefault="00BF46E1" w:rsidP="00BF46E1">
      <w:r w:rsidRPr="0041528A">
        <w:t>PROACTIVE COMMAND: RUN AT COMMAND 3.10.2</w:t>
      </w:r>
    </w:p>
    <w:p w14:paraId="6AC9A6A3" w14:textId="77777777" w:rsidR="00BF46E1" w:rsidRPr="0041528A" w:rsidRDefault="00BF46E1" w:rsidP="00BF46E1">
      <w:r w:rsidRPr="0041528A">
        <w:t>Logically:</w:t>
      </w:r>
    </w:p>
    <w:p w14:paraId="550AAAEF" w14:textId="77777777" w:rsidR="00BF46E1" w:rsidRPr="0041528A" w:rsidRDefault="00BF46E1" w:rsidP="0041528A">
      <w:pPr>
        <w:pStyle w:val="EW"/>
      </w:pPr>
      <w:r w:rsidRPr="0041528A">
        <w:t>Command details</w:t>
      </w:r>
    </w:p>
    <w:p w14:paraId="154C6613" w14:textId="77777777" w:rsidR="00BF46E1" w:rsidRPr="0041528A" w:rsidRDefault="00BF46E1" w:rsidP="0041528A">
      <w:pPr>
        <w:pStyle w:val="EW"/>
      </w:pPr>
      <w:r w:rsidRPr="0041528A">
        <w:tab/>
        <w:t>Command number:</w:t>
      </w:r>
      <w:r w:rsidRPr="0041528A">
        <w:tab/>
        <w:t>1</w:t>
      </w:r>
    </w:p>
    <w:p w14:paraId="2EF492D0" w14:textId="77777777" w:rsidR="00BF46E1" w:rsidRPr="0041528A" w:rsidRDefault="00BF46E1" w:rsidP="0041528A">
      <w:pPr>
        <w:pStyle w:val="EW"/>
      </w:pPr>
      <w:r w:rsidRPr="0041528A">
        <w:tab/>
        <w:t>Command type:</w:t>
      </w:r>
      <w:r w:rsidRPr="0041528A">
        <w:tab/>
        <w:t>RUN AT COMMAND</w:t>
      </w:r>
    </w:p>
    <w:p w14:paraId="77B0F9F8" w14:textId="77777777" w:rsidR="00BF46E1" w:rsidRPr="0041528A" w:rsidRDefault="00BF46E1" w:rsidP="0041528A">
      <w:pPr>
        <w:pStyle w:val="EW"/>
      </w:pPr>
      <w:r w:rsidRPr="0041528A">
        <w:tab/>
        <w:t>Command qualifier:</w:t>
      </w:r>
      <w:r w:rsidRPr="0041528A">
        <w:tab/>
        <w:t>"00"</w:t>
      </w:r>
    </w:p>
    <w:p w14:paraId="5B729913" w14:textId="77777777" w:rsidR="00BF46E1" w:rsidRPr="0041528A" w:rsidRDefault="00BF46E1" w:rsidP="0041528A">
      <w:pPr>
        <w:pStyle w:val="EW"/>
      </w:pPr>
      <w:r w:rsidRPr="0041528A">
        <w:t>Device identities</w:t>
      </w:r>
    </w:p>
    <w:p w14:paraId="56676304" w14:textId="77777777" w:rsidR="00BF46E1" w:rsidRPr="0041528A" w:rsidRDefault="00BF46E1" w:rsidP="0041528A">
      <w:pPr>
        <w:pStyle w:val="EW"/>
      </w:pPr>
      <w:r w:rsidRPr="0041528A">
        <w:tab/>
        <w:t>Source device:</w:t>
      </w:r>
      <w:r w:rsidRPr="0041528A">
        <w:tab/>
        <w:t>UICC</w:t>
      </w:r>
    </w:p>
    <w:p w14:paraId="574E669F" w14:textId="77777777" w:rsidR="00BF46E1" w:rsidRPr="0041528A" w:rsidRDefault="00BF46E1" w:rsidP="0041528A">
      <w:pPr>
        <w:pStyle w:val="EW"/>
      </w:pPr>
      <w:r w:rsidRPr="0041528A">
        <w:tab/>
        <w:t>Destination device:</w:t>
      </w:r>
      <w:r w:rsidRPr="0041528A">
        <w:tab/>
        <w:t>ME</w:t>
      </w:r>
    </w:p>
    <w:p w14:paraId="75C3B740" w14:textId="77777777" w:rsidR="00BF46E1" w:rsidRPr="0041528A" w:rsidRDefault="00BF46E1" w:rsidP="0041528A">
      <w:pPr>
        <w:pStyle w:val="EW"/>
      </w:pPr>
      <w:r w:rsidRPr="0041528A">
        <w:t>Alpha Identifier</w:t>
      </w:r>
    </w:p>
    <w:p w14:paraId="705A1C1E" w14:textId="77777777" w:rsidR="00BF46E1" w:rsidRPr="0041528A" w:rsidRDefault="00BF46E1" w:rsidP="0041528A">
      <w:pPr>
        <w:pStyle w:val="EW"/>
      </w:pPr>
      <w:r w:rsidRPr="0041528A">
        <w:tab/>
        <w:t>Alpha Identifier</w:t>
      </w:r>
      <w:r w:rsidRPr="0041528A">
        <w:tab/>
        <w:t>"Run AT Command 2"</w:t>
      </w:r>
    </w:p>
    <w:p w14:paraId="4BF58D21" w14:textId="77777777" w:rsidR="00BF46E1" w:rsidRPr="0041528A" w:rsidRDefault="00BF46E1" w:rsidP="0041528A">
      <w:pPr>
        <w:pStyle w:val="EW"/>
      </w:pPr>
      <w:r w:rsidRPr="0041528A">
        <w:t>AT Command</w:t>
      </w:r>
    </w:p>
    <w:p w14:paraId="263409ED" w14:textId="77777777" w:rsidR="00BF46E1" w:rsidRPr="0041528A" w:rsidRDefault="00BF46E1" w:rsidP="0041528A">
      <w:pPr>
        <w:pStyle w:val="EX"/>
      </w:pPr>
      <w:r w:rsidRPr="0041528A">
        <w:t>AT Command string:</w:t>
      </w:r>
      <w:r w:rsidRPr="0041528A">
        <w:tab/>
        <w:t>"AT+CIMI&lt;CR&gt;"</w:t>
      </w:r>
    </w:p>
    <w:p w14:paraId="356D81E5" w14:textId="77777777" w:rsidR="00BF46E1" w:rsidRPr="0041528A" w:rsidRDefault="00BF46E1" w:rsidP="00BF46E1">
      <w:r w:rsidRPr="0041528A">
        <w:t>Coding:</w:t>
      </w:r>
    </w:p>
    <w:p w14:paraId="451CFBE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372C3E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3F84188"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5F6C0DE"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651E2E8" w14:textId="77777777" w:rsidR="00BF46E1" w:rsidRPr="0041528A" w:rsidRDefault="00BF46E1" w:rsidP="0092045E">
            <w:pPr>
              <w:pStyle w:val="TAC"/>
            </w:pPr>
            <w:r w:rsidRPr="0041528A">
              <w:t>25</w:t>
            </w:r>
          </w:p>
        </w:tc>
        <w:tc>
          <w:tcPr>
            <w:tcW w:w="567" w:type="dxa"/>
            <w:tcBorders>
              <w:top w:val="single" w:sz="4" w:space="0" w:color="auto"/>
              <w:left w:val="single" w:sz="4" w:space="0" w:color="auto"/>
              <w:bottom w:val="single" w:sz="4" w:space="0" w:color="auto"/>
              <w:right w:val="single" w:sz="4" w:space="0" w:color="auto"/>
            </w:tcBorders>
          </w:tcPr>
          <w:p w14:paraId="4E7ACB74"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7DBED91"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B35B80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6E0E085"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3C122635"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F509B91"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26CDB1F"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51F1F1C"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5F94FE9"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87B7635" w14:textId="77777777" w:rsidR="00BF46E1" w:rsidRPr="0041528A" w:rsidRDefault="00BF46E1" w:rsidP="0092045E">
            <w:pPr>
              <w:pStyle w:val="TAC"/>
            </w:pPr>
            <w:r w:rsidRPr="0041528A">
              <w:t>85</w:t>
            </w:r>
          </w:p>
        </w:tc>
      </w:tr>
      <w:tr w:rsidR="00BF46E1" w:rsidRPr="0041528A" w14:paraId="6E160EC4" w14:textId="77777777" w:rsidTr="00195D76">
        <w:trPr>
          <w:jc w:val="center"/>
        </w:trPr>
        <w:tc>
          <w:tcPr>
            <w:tcW w:w="1134" w:type="dxa"/>
            <w:tcBorders>
              <w:top w:val="single" w:sz="4" w:space="0" w:color="auto"/>
              <w:right w:val="single" w:sz="4" w:space="0" w:color="auto"/>
            </w:tcBorders>
          </w:tcPr>
          <w:p w14:paraId="44D2E11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9121D93"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70571A8"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26E63165"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6801B0CD"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3E8A2C2"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EB8B0BD"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E610857"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B89EEF5"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5A128DD"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2A96381"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75B0EB3"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6B4FC3C3" w14:textId="77777777" w:rsidR="00BF46E1" w:rsidRPr="0041528A" w:rsidRDefault="00BF46E1" w:rsidP="0092045E">
            <w:pPr>
              <w:pStyle w:val="TAC"/>
            </w:pPr>
            <w:r w:rsidRPr="0041528A">
              <w:t>6D</w:t>
            </w:r>
          </w:p>
        </w:tc>
      </w:tr>
      <w:tr w:rsidR="00BF46E1" w:rsidRPr="0041528A" w14:paraId="7F54CD9A" w14:textId="77777777" w:rsidTr="00195D76">
        <w:trPr>
          <w:jc w:val="center"/>
        </w:trPr>
        <w:tc>
          <w:tcPr>
            <w:tcW w:w="1134" w:type="dxa"/>
            <w:tcBorders>
              <w:right w:val="single" w:sz="4" w:space="0" w:color="auto"/>
            </w:tcBorders>
          </w:tcPr>
          <w:p w14:paraId="5F416A04"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B8CFC2F"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1AB38406"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3DC91D9"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FD43075"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A53F7CF" w14:textId="77777777" w:rsidR="00BF46E1" w:rsidRPr="0041528A" w:rsidRDefault="00BF46E1" w:rsidP="0092045E">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2568B0E" w14:textId="77777777" w:rsidR="00BF46E1" w:rsidRPr="0041528A" w:rsidRDefault="00BF46E1" w:rsidP="0092045E">
            <w:pPr>
              <w:pStyle w:val="TAC"/>
            </w:pPr>
            <w:r w:rsidRPr="0041528A">
              <w:t>A8</w:t>
            </w:r>
          </w:p>
        </w:tc>
        <w:tc>
          <w:tcPr>
            <w:tcW w:w="567" w:type="dxa"/>
            <w:tcBorders>
              <w:top w:val="single" w:sz="4" w:space="0" w:color="auto"/>
              <w:left w:val="single" w:sz="4" w:space="0" w:color="auto"/>
              <w:bottom w:val="single" w:sz="4" w:space="0" w:color="auto"/>
              <w:right w:val="single" w:sz="4" w:space="0" w:color="auto"/>
            </w:tcBorders>
          </w:tcPr>
          <w:p w14:paraId="0D215D2C"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54002698" w14:textId="77777777" w:rsidR="00BF46E1" w:rsidRPr="0041528A" w:rsidRDefault="00BF46E1" w:rsidP="0092045E">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4D5653F"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999D510" w14:textId="77777777" w:rsidR="00BF46E1" w:rsidRPr="0041528A" w:rsidRDefault="00BF46E1" w:rsidP="0092045E">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0D8FA2FA"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A6C1454" w14:textId="77777777" w:rsidR="00BF46E1" w:rsidRPr="0041528A" w:rsidRDefault="00BF46E1" w:rsidP="0092045E">
            <w:pPr>
              <w:pStyle w:val="TAC"/>
            </w:pPr>
            <w:r w:rsidRPr="0041528A">
              <w:t>49</w:t>
            </w:r>
          </w:p>
        </w:tc>
      </w:tr>
      <w:tr w:rsidR="00BF46E1" w:rsidRPr="0041528A" w14:paraId="664D3C95" w14:textId="77777777" w:rsidTr="00195D76">
        <w:trPr>
          <w:jc w:val="center"/>
        </w:trPr>
        <w:tc>
          <w:tcPr>
            <w:tcW w:w="1134" w:type="dxa"/>
            <w:tcBorders>
              <w:right w:val="single" w:sz="4" w:space="0" w:color="auto"/>
            </w:tcBorders>
          </w:tcPr>
          <w:p w14:paraId="73608D2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A13BC8D"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42354DA8"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11F0F71B"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64448ED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527B0C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EB4CB3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8E57E9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736066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EA062F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A00F3B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191D15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21838F1" w14:textId="77777777" w:rsidR="00BF46E1" w:rsidRPr="0041528A" w:rsidRDefault="00BF46E1" w:rsidP="0092045E">
            <w:pPr>
              <w:pStyle w:val="TAC"/>
            </w:pPr>
          </w:p>
        </w:tc>
      </w:tr>
    </w:tbl>
    <w:p w14:paraId="3C1A0176" w14:textId="77777777" w:rsidR="00BF46E1" w:rsidRPr="0041528A" w:rsidRDefault="00BF46E1" w:rsidP="00BF46E1"/>
    <w:p w14:paraId="4CB6E3D5" w14:textId="77777777" w:rsidR="00BF46E1" w:rsidRPr="0041528A" w:rsidRDefault="00BF46E1" w:rsidP="00BF46E1">
      <w:r w:rsidRPr="0041528A">
        <w:t>TERMINAL RESPONSE: RUN AT COMMAND 3.10.1</w:t>
      </w:r>
    </w:p>
    <w:p w14:paraId="1F4F45A9" w14:textId="77777777" w:rsidR="00BF46E1" w:rsidRPr="0041528A" w:rsidRDefault="00BF46E1" w:rsidP="00BF46E1">
      <w:r w:rsidRPr="0041528A">
        <w:t>Logically:</w:t>
      </w:r>
    </w:p>
    <w:p w14:paraId="3F3031B9" w14:textId="77777777" w:rsidR="00BF46E1" w:rsidRPr="0041528A" w:rsidRDefault="00BF46E1" w:rsidP="0041528A">
      <w:pPr>
        <w:pStyle w:val="EW"/>
      </w:pPr>
      <w:r w:rsidRPr="0041528A">
        <w:t>Command details</w:t>
      </w:r>
    </w:p>
    <w:p w14:paraId="36F04B11" w14:textId="77777777" w:rsidR="00BF46E1" w:rsidRPr="0041528A" w:rsidRDefault="00BF46E1" w:rsidP="0041528A">
      <w:pPr>
        <w:pStyle w:val="EW"/>
      </w:pPr>
      <w:r w:rsidRPr="0041528A">
        <w:tab/>
        <w:t>Command number:</w:t>
      </w:r>
      <w:r w:rsidRPr="0041528A">
        <w:tab/>
        <w:t>1</w:t>
      </w:r>
    </w:p>
    <w:p w14:paraId="3B7CA23E" w14:textId="77777777" w:rsidR="00BF46E1" w:rsidRPr="0041528A" w:rsidRDefault="00BF46E1" w:rsidP="0041528A">
      <w:pPr>
        <w:pStyle w:val="EW"/>
      </w:pPr>
      <w:r w:rsidRPr="0041528A">
        <w:tab/>
        <w:t>Command type:</w:t>
      </w:r>
      <w:r w:rsidRPr="0041528A">
        <w:tab/>
        <w:t>RUN AT COMMAND</w:t>
      </w:r>
    </w:p>
    <w:p w14:paraId="376900E9" w14:textId="77777777" w:rsidR="00BF46E1" w:rsidRPr="0041528A" w:rsidRDefault="00BF46E1" w:rsidP="0041528A">
      <w:pPr>
        <w:pStyle w:val="EW"/>
      </w:pPr>
      <w:r w:rsidRPr="0041528A">
        <w:tab/>
        <w:t>Command qualifier:</w:t>
      </w:r>
      <w:r w:rsidRPr="0041528A">
        <w:tab/>
        <w:t>"00"</w:t>
      </w:r>
    </w:p>
    <w:p w14:paraId="5254C30F" w14:textId="77777777" w:rsidR="00BF46E1" w:rsidRPr="0041528A" w:rsidRDefault="00BF46E1" w:rsidP="0041528A">
      <w:pPr>
        <w:pStyle w:val="EW"/>
      </w:pPr>
      <w:r w:rsidRPr="0041528A">
        <w:t>Device identities</w:t>
      </w:r>
    </w:p>
    <w:p w14:paraId="18CBFD2E" w14:textId="77777777" w:rsidR="00BF46E1" w:rsidRPr="0041528A" w:rsidRDefault="00BF46E1" w:rsidP="0041528A">
      <w:pPr>
        <w:pStyle w:val="EW"/>
      </w:pPr>
      <w:r w:rsidRPr="0041528A">
        <w:tab/>
        <w:t>Source device:</w:t>
      </w:r>
      <w:r w:rsidRPr="0041528A">
        <w:tab/>
        <w:t>ME</w:t>
      </w:r>
    </w:p>
    <w:p w14:paraId="64BC824F" w14:textId="77777777" w:rsidR="00BF46E1" w:rsidRPr="0041528A" w:rsidRDefault="00BF46E1" w:rsidP="0041528A">
      <w:pPr>
        <w:pStyle w:val="EW"/>
      </w:pPr>
      <w:r w:rsidRPr="0041528A">
        <w:tab/>
        <w:t>Destination device:</w:t>
      </w:r>
      <w:r w:rsidRPr="0041528A">
        <w:tab/>
        <w:t>UICC</w:t>
      </w:r>
    </w:p>
    <w:p w14:paraId="2EDFFE2C" w14:textId="77777777" w:rsidR="00BF46E1" w:rsidRPr="0041528A" w:rsidRDefault="00BF46E1" w:rsidP="0041528A">
      <w:pPr>
        <w:pStyle w:val="EW"/>
      </w:pPr>
      <w:r w:rsidRPr="0041528A">
        <w:t>Result</w:t>
      </w:r>
    </w:p>
    <w:p w14:paraId="62269FEB" w14:textId="77777777" w:rsidR="00BF46E1" w:rsidRPr="0041528A" w:rsidRDefault="00BF46E1" w:rsidP="0041528A">
      <w:pPr>
        <w:pStyle w:val="EW"/>
      </w:pPr>
      <w:r w:rsidRPr="0041528A">
        <w:tab/>
        <w:t>General Result:</w:t>
      </w:r>
      <w:r w:rsidRPr="0041528A">
        <w:tab/>
        <w:t>Command performed successfully</w:t>
      </w:r>
    </w:p>
    <w:p w14:paraId="7ED1F493" w14:textId="77777777" w:rsidR="00BF46E1" w:rsidRPr="0041528A" w:rsidRDefault="00BF46E1" w:rsidP="0041528A">
      <w:pPr>
        <w:pStyle w:val="EW"/>
      </w:pPr>
      <w:r w:rsidRPr="0041528A">
        <w:t>AT Response</w:t>
      </w:r>
    </w:p>
    <w:p w14:paraId="57A0B56B" w14:textId="77777777" w:rsidR="00BF46E1" w:rsidRPr="0041528A" w:rsidRDefault="00BF46E1" w:rsidP="0041528A">
      <w:pPr>
        <w:pStyle w:val="EX"/>
      </w:pPr>
      <w:r w:rsidRPr="0041528A">
        <w:tab/>
        <w:t>AT Response string:</w:t>
      </w:r>
      <w:r w:rsidRPr="0041528A">
        <w:tab/>
        <w:t>&lt;CR&gt;&lt;LF&gt;IMSI&lt;CR&gt;&lt;LF&gt;&lt;CR&gt;&lt;LF&gt;OK&lt;CR&gt;&lt;LF&gt;</w:t>
      </w:r>
    </w:p>
    <w:p w14:paraId="4B5CBA30" w14:textId="77777777" w:rsidR="00BF46E1" w:rsidRPr="0041528A" w:rsidRDefault="00BF46E1" w:rsidP="00BF46E1">
      <w:r w:rsidRPr="0041528A">
        <w:t>Coding:</w:t>
      </w:r>
    </w:p>
    <w:p w14:paraId="3F5FA7F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E11FE9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3BC8BF8"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3529AFD"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31092FC"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DE3946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EC22A5D"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19DFE291"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D0391AB"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CF8216A"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626C69B"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89E261C"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628FF66"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DDAD661"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F5F1769" w14:textId="77777777" w:rsidR="00BF46E1" w:rsidRPr="0041528A" w:rsidRDefault="00BF46E1" w:rsidP="0092045E">
            <w:pPr>
              <w:pStyle w:val="TAC"/>
            </w:pPr>
            <w:r w:rsidRPr="0041528A">
              <w:t>00</w:t>
            </w:r>
          </w:p>
        </w:tc>
      </w:tr>
      <w:tr w:rsidR="00BF46E1" w:rsidRPr="0041528A" w14:paraId="0BD7DD2B" w14:textId="77777777" w:rsidTr="00195D76">
        <w:trPr>
          <w:jc w:val="center"/>
        </w:trPr>
        <w:tc>
          <w:tcPr>
            <w:tcW w:w="1134" w:type="dxa"/>
            <w:tcBorders>
              <w:top w:val="single" w:sz="4" w:space="0" w:color="auto"/>
              <w:right w:val="single" w:sz="4" w:space="0" w:color="auto"/>
            </w:tcBorders>
          </w:tcPr>
          <w:p w14:paraId="7361EDAE"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EE816D6" w14:textId="77777777" w:rsidR="00BF46E1" w:rsidRPr="0041528A" w:rsidRDefault="00BF46E1" w:rsidP="0092045E">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78C0D57F" w14:textId="77777777" w:rsidR="00BF46E1" w:rsidRPr="0041528A" w:rsidRDefault="00BF46E1" w:rsidP="0092045E">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18CB6D76"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F331950"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65EFCE8"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3519513C"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274E3581"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7E674D02"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5C0239F0"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5C75A1E6"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27D0DC1B"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1298D2B3" w14:textId="77777777" w:rsidR="00BF46E1" w:rsidRPr="0041528A" w:rsidRDefault="00BF46E1" w:rsidP="0092045E">
            <w:pPr>
              <w:pStyle w:val="TAC"/>
            </w:pPr>
            <w:r w:rsidRPr="0041528A">
              <w:t>32</w:t>
            </w:r>
          </w:p>
        </w:tc>
      </w:tr>
      <w:tr w:rsidR="00BF46E1" w:rsidRPr="0041528A" w14:paraId="4F9CF626" w14:textId="77777777" w:rsidTr="00195D76">
        <w:trPr>
          <w:jc w:val="center"/>
        </w:trPr>
        <w:tc>
          <w:tcPr>
            <w:tcW w:w="1134" w:type="dxa"/>
            <w:tcBorders>
              <w:right w:val="single" w:sz="4" w:space="0" w:color="auto"/>
            </w:tcBorders>
          </w:tcPr>
          <w:p w14:paraId="734C80AD"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8F166AE" w14:textId="77777777" w:rsidR="00BF46E1" w:rsidRPr="0041528A" w:rsidRDefault="00BF46E1" w:rsidP="0092045E">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3FFD088A" w14:textId="77777777" w:rsidR="00BF46E1" w:rsidRPr="0041528A" w:rsidRDefault="00BF46E1" w:rsidP="0092045E">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693D5C1D" w14:textId="77777777" w:rsidR="00BF46E1" w:rsidRPr="0041528A"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7203B766" w14:textId="77777777" w:rsidR="00BF46E1" w:rsidRPr="0041528A" w:rsidRDefault="00BF46E1" w:rsidP="0092045E">
            <w:pPr>
              <w:pStyle w:val="TAC"/>
            </w:pPr>
            <w:r w:rsidRPr="0041528A">
              <w:t>36</w:t>
            </w:r>
          </w:p>
        </w:tc>
        <w:tc>
          <w:tcPr>
            <w:tcW w:w="567" w:type="dxa"/>
            <w:tcBorders>
              <w:top w:val="single" w:sz="4" w:space="0" w:color="auto"/>
              <w:left w:val="single" w:sz="4" w:space="0" w:color="auto"/>
              <w:bottom w:val="single" w:sz="4" w:space="0" w:color="auto"/>
              <w:right w:val="single" w:sz="4" w:space="0" w:color="auto"/>
            </w:tcBorders>
          </w:tcPr>
          <w:p w14:paraId="139FAF5B" w14:textId="77777777" w:rsidR="00BF46E1" w:rsidRPr="0041528A" w:rsidRDefault="00BF46E1" w:rsidP="0092045E">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7016EDBA" w14:textId="77777777" w:rsidR="00BF46E1" w:rsidRPr="0041528A" w:rsidRDefault="00BF46E1" w:rsidP="0092045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3AAAF733"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4BDA3878"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DB51E60"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85B06FD"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7280800"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5C7DE03" w14:textId="77777777" w:rsidR="00BF46E1" w:rsidRPr="0041528A" w:rsidRDefault="00BF46E1" w:rsidP="0092045E">
            <w:pPr>
              <w:pStyle w:val="TAC"/>
            </w:pPr>
            <w:r w:rsidRPr="0041528A">
              <w:t>4F</w:t>
            </w:r>
          </w:p>
        </w:tc>
      </w:tr>
      <w:tr w:rsidR="00BF46E1" w:rsidRPr="0041528A" w14:paraId="4BC91A4E" w14:textId="77777777" w:rsidTr="00195D76">
        <w:trPr>
          <w:jc w:val="center"/>
        </w:trPr>
        <w:tc>
          <w:tcPr>
            <w:tcW w:w="1134" w:type="dxa"/>
            <w:tcBorders>
              <w:right w:val="single" w:sz="4" w:space="0" w:color="auto"/>
            </w:tcBorders>
          </w:tcPr>
          <w:p w14:paraId="539C0092"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2CEC90B" w14:textId="77777777" w:rsidR="00BF46E1" w:rsidRPr="0041528A" w:rsidRDefault="00BF46E1" w:rsidP="0092045E">
            <w:pPr>
              <w:pStyle w:val="TAC"/>
            </w:pPr>
            <w:r w:rsidRPr="0041528A">
              <w:t>4B</w:t>
            </w:r>
          </w:p>
        </w:tc>
        <w:tc>
          <w:tcPr>
            <w:tcW w:w="567" w:type="dxa"/>
            <w:tcBorders>
              <w:top w:val="single" w:sz="4" w:space="0" w:color="auto"/>
              <w:left w:val="single" w:sz="4" w:space="0" w:color="auto"/>
              <w:bottom w:val="single" w:sz="4" w:space="0" w:color="auto"/>
              <w:right w:val="single" w:sz="4" w:space="0" w:color="auto"/>
            </w:tcBorders>
          </w:tcPr>
          <w:p w14:paraId="720362F7"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6F891E0"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900E07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1B027E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DF66C6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1A995D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1E5611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7C9C9D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3509F3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6F8A24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B753D9A" w14:textId="77777777" w:rsidR="00BF46E1" w:rsidRPr="0041528A" w:rsidRDefault="00BF46E1" w:rsidP="0092045E">
            <w:pPr>
              <w:pStyle w:val="TAC"/>
            </w:pPr>
          </w:p>
        </w:tc>
      </w:tr>
    </w:tbl>
    <w:p w14:paraId="7D03089C" w14:textId="77777777" w:rsidR="00BF46E1" w:rsidRPr="0041528A" w:rsidRDefault="00BF46E1" w:rsidP="00BF46E1"/>
    <w:p w14:paraId="786E468C" w14:textId="77777777" w:rsidR="00BF46E1" w:rsidRPr="0041528A" w:rsidRDefault="00BF46E1" w:rsidP="00BF46E1">
      <w:pPr>
        <w:pStyle w:val="H6"/>
      </w:pPr>
      <w:r w:rsidRPr="0041528A">
        <w:t>27.22.4.23.3.10.5</w:t>
      </w:r>
      <w:r w:rsidRPr="0041528A">
        <w:tab/>
        <w:t>Test requirement</w:t>
      </w:r>
    </w:p>
    <w:p w14:paraId="39956F0F" w14:textId="77777777" w:rsidR="00BF46E1" w:rsidRPr="0041528A" w:rsidRDefault="00BF46E1" w:rsidP="00BF46E1">
      <w:r w:rsidRPr="0041528A">
        <w:t>The ME shall operate in the manner defined in expected sequence 3.10.</w:t>
      </w:r>
    </w:p>
    <w:p w14:paraId="34D25237" w14:textId="77777777" w:rsidR="00BF46E1" w:rsidRPr="0041528A" w:rsidRDefault="00BF46E1" w:rsidP="00BF46E1">
      <w:pPr>
        <w:pStyle w:val="Heading5"/>
      </w:pPr>
      <w:bookmarkStart w:id="4" w:name="_Toc146313036"/>
      <w:r w:rsidRPr="0041528A">
        <w:lastRenderedPageBreak/>
        <w:t>27.22.4.23.4</w:t>
      </w:r>
      <w:r w:rsidRPr="0041528A">
        <w:tab/>
        <w:t>RUN AT COMMAND (UCS2 display in Cyrillic)</w:t>
      </w:r>
      <w:bookmarkEnd w:id="4"/>
    </w:p>
    <w:p w14:paraId="03A8D190" w14:textId="77777777" w:rsidR="00BF46E1" w:rsidRPr="0041528A" w:rsidRDefault="00BF46E1" w:rsidP="00BF46E1">
      <w:pPr>
        <w:pStyle w:val="H6"/>
      </w:pPr>
      <w:r w:rsidRPr="0041528A">
        <w:t>27.22.4.23.4.1</w:t>
      </w:r>
      <w:r w:rsidRPr="0041528A">
        <w:tab/>
        <w:t>Definition and applicability</w:t>
      </w:r>
    </w:p>
    <w:p w14:paraId="7E7C4305" w14:textId="77777777" w:rsidR="00BF46E1" w:rsidRPr="0041528A" w:rsidRDefault="00BF46E1" w:rsidP="00BF46E1">
      <w:r w:rsidRPr="0041528A">
        <w:t>See clause 3.2.2.</w:t>
      </w:r>
    </w:p>
    <w:p w14:paraId="0024227D" w14:textId="77777777" w:rsidR="00BF46E1" w:rsidRPr="0041528A" w:rsidRDefault="00BF46E1" w:rsidP="00BF46E1">
      <w:pPr>
        <w:pStyle w:val="H6"/>
      </w:pPr>
      <w:r w:rsidRPr="0041528A">
        <w:t>27.22.4.23.4.2</w:t>
      </w:r>
      <w:r w:rsidRPr="0041528A">
        <w:tab/>
        <w:t>Conformance requirement</w:t>
      </w:r>
    </w:p>
    <w:p w14:paraId="054BB8B5" w14:textId="77777777" w:rsidR="00BF46E1" w:rsidRPr="0041528A" w:rsidRDefault="00BF46E1" w:rsidP="00BF46E1">
      <w:r w:rsidRPr="0041528A">
        <w:t>The ME shall support the Proactive UICC: RUN AT COMMAND facility as defined in:</w:t>
      </w:r>
    </w:p>
    <w:p w14:paraId="44F99A13" w14:textId="77777777" w:rsidR="00BF46E1" w:rsidRPr="0041528A" w:rsidRDefault="00BF46E1" w:rsidP="00BF46E1">
      <w:pPr>
        <w:pStyle w:val="B1"/>
      </w:pPr>
      <w:r w:rsidRPr="0041528A">
        <w:t>-</w:t>
      </w:r>
      <w:r w:rsidRPr="0041528A">
        <w:tab/>
        <w:t>TS 31.111 [15] clause 6.4.23, clause 6.6.23, clause 5.2, clause 6.8, clause 8.6, clause 8.7, clause 8.2, clause 8.40, clause 8.31, clause 8.41 and clause 8.70.</w:t>
      </w:r>
    </w:p>
    <w:p w14:paraId="36989418" w14:textId="77777777" w:rsidR="00BF46E1" w:rsidRPr="0041528A" w:rsidRDefault="00BF46E1" w:rsidP="00BF46E1">
      <w:pPr>
        <w:pStyle w:val="B1"/>
      </w:pPr>
      <w:r w:rsidRPr="0041528A">
        <w:t>-</w:t>
      </w:r>
      <w:r w:rsidRPr="0041528A">
        <w:tab/>
        <w:t>TS 27.007 [18].</w:t>
      </w:r>
    </w:p>
    <w:p w14:paraId="16763177" w14:textId="77777777" w:rsidR="00BF46E1" w:rsidRPr="0041528A" w:rsidRDefault="00BF46E1" w:rsidP="00BF46E1">
      <w:r w:rsidRPr="0041528A">
        <w:t>The terminal shall support the text attribute.</w:t>
      </w:r>
    </w:p>
    <w:p w14:paraId="4F54666A" w14:textId="77777777" w:rsidR="00BF46E1" w:rsidRPr="0041528A" w:rsidRDefault="00BF46E1" w:rsidP="00BF46E1">
      <w:pPr>
        <w:pStyle w:val="H6"/>
      </w:pPr>
      <w:r w:rsidRPr="0041528A">
        <w:t>27.22.4.23.4.3</w:t>
      </w:r>
      <w:r w:rsidRPr="0041528A">
        <w:tab/>
        <w:t>Test purpose</w:t>
      </w:r>
    </w:p>
    <w:p w14:paraId="73E9D595" w14:textId="77777777" w:rsidR="00BF46E1" w:rsidRPr="0041528A" w:rsidRDefault="00BF46E1" w:rsidP="00BF46E1">
      <w:r w:rsidRPr="0041528A">
        <w:t>To verify that the ME responds to an AT Command contained within a RUN AT COMMAND with UCS2 alpha identifier as though it were initiated by an attached TE, and returns an AT Response within a TERMINAL RESPONSE to the UICC.</w:t>
      </w:r>
    </w:p>
    <w:p w14:paraId="6CB3B69A" w14:textId="77777777" w:rsidR="00BF46E1" w:rsidRPr="0041528A" w:rsidRDefault="00BF46E1" w:rsidP="00BF46E1">
      <w:pPr>
        <w:pStyle w:val="H6"/>
      </w:pPr>
      <w:r w:rsidRPr="0041528A">
        <w:t>27.22.4.23.4.4</w:t>
      </w:r>
      <w:r w:rsidRPr="0041528A">
        <w:tab/>
        <w:t>Method of test</w:t>
      </w:r>
    </w:p>
    <w:p w14:paraId="45712D5A" w14:textId="77777777" w:rsidR="00BF46E1" w:rsidRPr="0041528A" w:rsidRDefault="00BF46E1" w:rsidP="00BF46E1">
      <w:pPr>
        <w:pStyle w:val="H6"/>
      </w:pPr>
      <w:r w:rsidRPr="0041528A">
        <w:t>27.22.4.23.4.4.1</w:t>
      </w:r>
      <w:r w:rsidRPr="0041528A">
        <w:tab/>
        <w:t>Initial conditions</w:t>
      </w:r>
    </w:p>
    <w:p w14:paraId="21E5B5D5" w14:textId="2B333BCA" w:rsidR="00BF46E1" w:rsidRPr="0041528A" w:rsidRDefault="00BF46E1" w:rsidP="00BF46E1">
      <w:r w:rsidRPr="0041528A">
        <w:t>The ME is connected to the UICC Simulator.</w:t>
      </w:r>
    </w:p>
    <w:p w14:paraId="047D6195" w14:textId="77777777" w:rsidR="00BF46E1" w:rsidRPr="0041528A" w:rsidRDefault="00BF46E1" w:rsidP="00BF46E1">
      <w:r w:rsidRPr="0041528A">
        <w:t>The elementary files are coded as Toolkit default.</w:t>
      </w:r>
    </w:p>
    <w:p w14:paraId="59154341" w14:textId="77777777" w:rsidR="00BF46E1" w:rsidRPr="0041528A" w:rsidRDefault="00BF46E1" w:rsidP="00BF46E1">
      <w:r w:rsidRPr="0041528A">
        <w:t>Prior to this test the ME shall have been powered on and performed the PROFILE DOWNLOAD procedure.</w:t>
      </w:r>
    </w:p>
    <w:p w14:paraId="1FC20250" w14:textId="77777777" w:rsidR="00BF46E1" w:rsidRPr="0041528A" w:rsidRDefault="00BF46E1" w:rsidP="00BF46E1">
      <w:r w:rsidRPr="0041528A">
        <w:t>Prior to the test the ME shall be connected to the TE.</w:t>
      </w:r>
    </w:p>
    <w:p w14:paraId="70DF678A" w14:textId="77777777" w:rsidR="00BF46E1" w:rsidRPr="0041528A" w:rsidRDefault="00BF46E1" w:rsidP="00BF46E1">
      <w:r w:rsidRPr="0041528A">
        <w:t xml:space="preserve">The </w:t>
      </w:r>
      <w:r w:rsidRPr="0041528A">
        <w:rPr>
          <w:snapToGrid w:val="0"/>
          <w:lang w:eastAsia="de-DE"/>
        </w:rPr>
        <w:t>TA-TE interface is set to 8-bit operation.</w:t>
      </w:r>
    </w:p>
    <w:p w14:paraId="459406FA" w14:textId="77777777" w:rsidR="00BF46E1" w:rsidRPr="0041528A" w:rsidRDefault="00BF46E1" w:rsidP="00BF46E1">
      <w:pPr>
        <w:pStyle w:val="H6"/>
      </w:pPr>
      <w:r w:rsidRPr="0041528A">
        <w:t>27.22.4.23.4.4.2</w:t>
      </w:r>
      <w:r w:rsidRPr="0041528A">
        <w:tab/>
        <w:t>Procedure</w:t>
      </w:r>
    </w:p>
    <w:p w14:paraId="5ADC89BF" w14:textId="77777777" w:rsidR="00BF46E1" w:rsidRPr="0041528A" w:rsidRDefault="00BF46E1" w:rsidP="00BF46E1">
      <w:pPr>
        <w:pStyle w:val="TH"/>
      </w:pPr>
      <w:r w:rsidRPr="0041528A">
        <w:t>Expected Sequence 4.1(RUN AT COMMAND, alpha identifier presented coded with UCS2 in Cyrillic, request ME Manufacturer ID)</w:t>
      </w:r>
    </w:p>
    <w:p w14:paraId="599D57ED" w14:textId="77777777" w:rsidR="00BF46E1" w:rsidRPr="0041528A" w:rsidRDefault="00BF46E1" w:rsidP="00BF46E1">
      <w:r w:rsidRPr="0041528A">
        <w:t>See ETSI TS 102 384 [26] in clause 27.22.4.23.4.4.2, Expected Sequence 4.1.</w:t>
      </w:r>
    </w:p>
    <w:p w14:paraId="0442FC63" w14:textId="77777777" w:rsidR="00BF46E1" w:rsidRPr="0041528A" w:rsidRDefault="00BF46E1" w:rsidP="00BF46E1">
      <w:pPr>
        <w:pStyle w:val="H6"/>
      </w:pPr>
      <w:r w:rsidRPr="0041528A">
        <w:t>27.22.4.23.4.5</w:t>
      </w:r>
      <w:r w:rsidRPr="0041528A">
        <w:tab/>
        <w:t>Test requirement</w:t>
      </w:r>
    </w:p>
    <w:p w14:paraId="18D91AEA" w14:textId="77777777" w:rsidR="00BF46E1" w:rsidRPr="0041528A" w:rsidRDefault="00BF46E1" w:rsidP="00BF46E1">
      <w:r w:rsidRPr="0041528A">
        <w:t>The ME shall operate in the manner defined in expected sequence 4.1.</w:t>
      </w:r>
    </w:p>
    <w:p w14:paraId="5BEA3848" w14:textId="77777777" w:rsidR="00BF46E1" w:rsidRPr="0041528A" w:rsidRDefault="00BF46E1" w:rsidP="00BF46E1">
      <w:pPr>
        <w:pStyle w:val="Heading5"/>
      </w:pPr>
      <w:bookmarkStart w:id="5" w:name="_Toc146313037"/>
      <w:r w:rsidRPr="0041528A">
        <w:t>27.22.4.23.5</w:t>
      </w:r>
      <w:r w:rsidRPr="0041528A">
        <w:tab/>
        <w:t>RUN AT COMMAND (UCS2 display in Chinese)</w:t>
      </w:r>
      <w:bookmarkEnd w:id="5"/>
    </w:p>
    <w:p w14:paraId="437E019D" w14:textId="77777777" w:rsidR="00BF46E1" w:rsidRPr="0041528A" w:rsidRDefault="00BF46E1" w:rsidP="00BF46E1">
      <w:pPr>
        <w:pStyle w:val="H6"/>
      </w:pPr>
      <w:r w:rsidRPr="0041528A">
        <w:t>27.22.4.23.5.1</w:t>
      </w:r>
      <w:r w:rsidRPr="0041528A">
        <w:tab/>
        <w:t>Definition and applicability</w:t>
      </w:r>
    </w:p>
    <w:p w14:paraId="5410CD9C" w14:textId="77777777" w:rsidR="00BF46E1" w:rsidRPr="0041528A" w:rsidRDefault="00BF46E1" w:rsidP="00BF46E1">
      <w:r w:rsidRPr="0041528A">
        <w:t>See clause 3.2.2.</w:t>
      </w:r>
    </w:p>
    <w:p w14:paraId="23ACB0E4" w14:textId="77777777" w:rsidR="00BF46E1" w:rsidRPr="0041528A" w:rsidRDefault="00BF46E1" w:rsidP="00BF46E1">
      <w:pPr>
        <w:pStyle w:val="H6"/>
      </w:pPr>
      <w:r w:rsidRPr="0041528A">
        <w:t>27.22.4.23.5.2</w:t>
      </w:r>
      <w:r w:rsidRPr="0041528A">
        <w:tab/>
        <w:t>Conformance requirement</w:t>
      </w:r>
    </w:p>
    <w:p w14:paraId="330ADECA" w14:textId="77777777" w:rsidR="00BF46E1" w:rsidRPr="0041528A" w:rsidRDefault="00BF46E1" w:rsidP="00BF46E1">
      <w:r w:rsidRPr="0041528A">
        <w:t>The ME shall support the Proactive UICC: RUN AT COMMAND facility as defined in:</w:t>
      </w:r>
    </w:p>
    <w:p w14:paraId="4311BB8E" w14:textId="77777777" w:rsidR="00BF46E1" w:rsidRPr="0041528A" w:rsidRDefault="00BF46E1" w:rsidP="00BF46E1">
      <w:pPr>
        <w:pStyle w:val="B1"/>
      </w:pPr>
      <w:r w:rsidRPr="0041528A">
        <w:t>-</w:t>
      </w:r>
      <w:r w:rsidRPr="0041528A">
        <w:tab/>
        <w:t>TS 31.111 [15] clause 6.4.23, clause 6.6.23, clause 5.2, clause 6.8, clause 8.6, clause 8.7, clause 8.2, clause 8.40, clause 8.31, clause 8.41 and clause 8.70.</w:t>
      </w:r>
    </w:p>
    <w:p w14:paraId="1A551E11" w14:textId="77777777" w:rsidR="00BF46E1" w:rsidRPr="0041528A" w:rsidRDefault="00BF46E1" w:rsidP="00BF46E1">
      <w:pPr>
        <w:pStyle w:val="B1"/>
      </w:pPr>
      <w:r w:rsidRPr="0041528A">
        <w:t>-</w:t>
      </w:r>
      <w:r w:rsidRPr="0041528A">
        <w:tab/>
        <w:t>TS 27.007 [18].</w:t>
      </w:r>
    </w:p>
    <w:p w14:paraId="4E6F1FBB" w14:textId="77777777" w:rsidR="00BF46E1" w:rsidRPr="0041528A" w:rsidRDefault="00BF46E1" w:rsidP="00BF46E1">
      <w:r w:rsidRPr="0041528A">
        <w:lastRenderedPageBreak/>
        <w:t>The terminal shall support the text attribute.</w:t>
      </w:r>
    </w:p>
    <w:p w14:paraId="1821338F" w14:textId="77777777" w:rsidR="00BF46E1" w:rsidRPr="0041528A" w:rsidRDefault="00BF46E1" w:rsidP="00BF46E1">
      <w:pPr>
        <w:pStyle w:val="H6"/>
      </w:pPr>
      <w:r w:rsidRPr="0041528A">
        <w:t>27.22.4.23.5.3</w:t>
      </w:r>
      <w:r w:rsidRPr="0041528A">
        <w:tab/>
        <w:t>Test purpose</w:t>
      </w:r>
    </w:p>
    <w:p w14:paraId="4CC3BAA2" w14:textId="77777777" w:rsidR="00BF46E1" w:rsidRPr="0041528A" w:rsidRDefault="00BF46E1" w:rsidP="00BF46E1">
      <w:r w:rsidRPr="0041528A">
        <w:t>To verify that the ME responds to an AT Command contained within a RUN AT COMMAND with UCS2 alpha identifier as though it were initiated by an attached TE, and returns an AT Response within a TERMINAL RESPONSE to the UICC.</w:t>
      </w:r>
    </w:p>
    <w:p w14:paraId="0BDBAFD9" w14:textId="77777777" w:rsidR="00BF46E1" w:rsidRPr="0041528A" w:rsidRDefault="00BF46E1" w:rsidP="00BF46E1">
      <w:pPr>
        <w:pStyle w:val="H6"/>
      </w:pPr>
      <w:r w:rsidRPr="0041528A">
        <w:t>27.22.4.23.5.4</w:t>
      </w:r>
      <w:r w:rsidRPr="0041528A">
        <w:tab/>
        <w:t>Method of test</w:t>
      </w:r>
    </w:p>
    <w:p w14:paraId="05F5C6E4" w14:textId="77777777" w:rsidR="00BF46E1" w:rsidRPr="0041528A" w:rsidRDefault="00BF46E1" w:rsidP="00BF46E1">
      <w:pPr>
        <w:pStyle w:val="H6"/>
      </w:pPr>
      <w:r w:rsidRPr="0041528A">
        <w:t>27.22.4.23.5.4.1</w:t>
      </w:r>
      <w:r w:rsidRPr="0041528A">
        <w:tab/>
        <w:t>Initial conditions</w:t>
      </w:r>
    </w:p>
    <w:p w14:paraId="40DBCF00" w14:textId="6789714C" w:rsidR="00BF46E1" w:rsidRPr="0041528A" w:rsidRDefault="00BF46E1" w:rsidP="00BF46E1">
      <w:r w:rsidRPr="0041528A">
        <w:t>The ME is connected to the UICC Simulator.</w:t>
      </w:r>
    </w:p>
    <w:p w14:paraId="4BA1195A" w14:textId="77777777" w:rsidR="00BF46E1" w:rsidRPr="0041528A" w:rsidRDefault="00BF46E1" w:rsidP="00BF46E1">
      <w:r w:rsidRPr="0041528A">
        <w:t>The elementary files are coded as Toolkit default.</w:t>
      </w:r>
    </w:p>
    <w:p w14:paraId="7E56702D" w14:textId="77777777" w:rsidR="00BF46E1" w:rsidRPr="0041528A" w:rsidRDefault="00BF46E1" w:rsidP="00BF46E1">
      <w:r w:rsidRPr="0041528A">
        <w:t>Prior to this test the ME shall have been powered on and performed the PROFILE DOWNLOAD procedure.</w:t>
      </w:r>
    </w:p>
    <w:p w14:paraId="551A706C" w14:textId="77777777" w:rsidR="00BF46E1" w:rsidRPr="0041528A" w:rsidRDefault="00BF46E1" w:rsidP="00BF46E1">
      <w:r w:rsidRPr="0041528A">
        <w:t>Prior to the test the ME shall be connected to the TE.</w:t>
      </w:r>
    </w:p>
    <w:p w14:paraId="7257C5A9" w14:textId="77777777" w:rsidR="00BF46E1" w:rsidRPr="0041528A" w:rsidRDefault="00BF46E1" w:rsidP="00BF46E1">
      <w:r w:rsidRPr="0041528A">
        <w:t xml:space="preserve">The </w:t>
      </w:r>
      <w:r w:rsidRPr="0041528A">
        <w:rPr>
          <w:snapToGrid w:val="0"/>
          <w:lang w:eastAsia="de-DE"/>
        </w:rPr>
        <w:t>TA-TE interface is set to 8-bit operation.</w:t>
      </w:r>
    </w:p>
    <w:p w14:paraId="2C46C9D9" w14:textId="77777777" w:rsidR="00BF46E1" w:rsidRPr="0041528A" w:rsidRDefault="00BF46E1" w:rsidP="00BF46E1">
      <w:pPr>
        <w:pStyle w:val="H6"/>
      </w:pPr>
      <w:r w:rsidRPr="0041528A">
        <w:t>27.22.4.23.5.4.2</w:t>
      </w:r>
      <w:r w:rsidRPr="0041528A">
        <w:tab/>
        <w:t>Procedure</w:t>
      </w:r>
    </w:p>
    <w:p w14:paraId="32BA6193" w14:textId="77777777" w:rsidR="00BF46E1" w:rsidRPr="0041528A" w:rsidRDefault="00BF46E1" w:rsidP="00BF46E1">
      <w:pPr>
        <w:pStyle w:val="TH"/>
      </w:pPr>
      <w:r w:rsidRPr="0041528A">
        <w:t>Expected Sequence 5.1(RUN AT COMMAND, alpha identifier presented coded with UCS2 in Chinese, request ME Manufacturer ID)</w:t>
      </w:r>
    </w:p>
    <w:p w14:paraId="333E12C7" w14:textId="77777777" w:rsidR="00BF46E1" w:rsidRPr="0041528A" w:rsidRDefault="00BF46E1" w:rsidP="00BF46E1">
      <w:r w:rsidRPr="0041528A">
        <w:t>See ETSI TS 102 384 [26] in clause 27.22.4.23.5.4.2, Expected Sequence 5.1.</w:t>
      </w:r>
    </w:p>
    <w:p w14:paraId="6F6335FB" w14:textId="77777777" w:rsidR="00BF46E1" w:rsidRPr="0041528A" w:rsidRDefault="00BF46E1" w:rsidP="00BF46E1">
      <w:pPr>
        <w:pStyle w:val="H6"/>
      </w:pPr>
      <w:r w:rsidRPr="0041528A">
        <w:t>27.22.4.23.5.5</w:t>
      </w:r>
      <w:r w:rsidRPr="0041528A">
        <w:tab/>
        <w:t>Test requirement</w:t>
      </w:r>
    </w:p>
    <w:p w14:paraId="4C1AC848" w14:textId="77777777" w:rsidR="00BF46E1" w:rsidRPr="0041528A" w:rsidRDefault="00BF46E1" w:rsidP="00BF46E1">
      <w:r w:rsidRPr="0041528A">
        <w:t>The ME shall operate in the manner defined in expected sequence 5.1.</w:t>
      </w:r>
    </w:p>
    <w:p w14:paraId="3A8253CA" w14:textId="77777777" w:rsidR="00BF46E1" w:rsidRPr="0041528A" w:rsidRDefault="00BF46E1" w:rsidP="00BF46E1">
      <w:pPr>
        <w:pStyle w:val="Heading5"/>
      </w:pPr>
      <w:bookmarkStart w:id="6" w:name="_Toc146313038"/>
      <w:r w:rsidRPr="0041528A">
        <w:t>27.22.4.23.6</w:t>
      </w:r>
      <w:r w:rsidRPr="0041528A">
        <w:tab/>
        <w:t>RUN AT COMMAND (UCS2 display in Katakana)</w:t>
      </w:r>
      <w:bookmarkEnd w:id="6"/>
    </w:p>
    <w:p w14:paraId="34D539DC" w14:textId="77777777" w:rsidR="00BF46E1" w:rsidRPr="0041528A" w:rsidRDefault="00BF46E1" w:rsidP="00BF46E1">
      <w:pPr>
        <w:pStyle w:val="H6"/>
      </w:pPr>
      <w:r w:rsidRPr="0041528A">
        <w:t>27.22.4.23.6.1</w:t>
      </w:r>
      <w:r w:rsidRPr="0041528A">
        <w:tab/>
        <w:t>Definition and applicability</w:t>
      </w:r>
    </w:p>
    <w:p w14:paraId="73197FB7" w14:textId="77777777" w:rsidR="00BF46E1" w:rsidRPr="0041528A" w:rsidRDefault="00BF46E1" w:rsidP="00BF46E1">
      <w:r w:rsidRPr="0041528A">
        <w:t>See clause 3.2.2.</w:t>
      </w:r>
    </w:p>
    <w:p w14:paraId="344584AB" w14:textId="77777777" w:rsidR="00BF46E1" w:rsidRPr="0041528A" w:rsidRDefault="00BF46E1" w:rsidP="00BF46E1">
      <w:pPr>
        <w:pStyle w:val="H6"/>
      </w:pPr>
      <w:r w:rsidRPr="0041528A">
        <w:t>27.22.4.23.6.2</w:t>
      </w:r>
      <w:r w:rsidRPr="0041528A">
        <w:tab/>
        <w:t>Conformance requirement</w:t>
      </w:r>
    </w:p>
    <w:p w14:paraId="69FF7141" w14:textId="77777777" w:rsidR="00BF46E1" w:rsidRPr="0041528A" w:rsidRDefault="00BF46E1" w:rsidP="00BF46E1">
      <w:r w:rsidRPr="0041528A">
        <w:t>The ME shall support the Proactive UICC: RUN AT COMMAND facility as defined in:</w:t>
      </w:r>
    </w:p>
    <w:p w14:paraId="07A8C25A" w14:textId="77777777" w:rsidR="00BF46E1" w:rsidRPr="0041528A" w:rsidRDefault="00BF46E1" w:rsidP="00BF46E1">
      <w:pPr>
        <w:pStyle w:val="B1"/>
      </w:pPr>
      <w:r w:rsidRPr="0041528A">
        <w:t>-</w:t>
      </w:r>
      <w:r w:rsidRPr="0041528A">
        <w:tab/>
        <w:t>TS 31.111 [15] clause 6.4.23, clause 6.6.23, clause 5.2, clause 6.8, clause 8.6, clause 8.7, clause 8.2, clause 8.40, clause 8.31, clause 8.41 and clause 8.70.</w:t>
      </w:r>
    </w:p>
    <w:p w14:paraId="7034B435" w14:textId="77777777" w:rsidR="00BF46E1" w:rsidRPr="0041528A" w:rsidRDefault="00BF46E1" w:rsidP="00BF46E1">
      <w:pPr>
        <w:pStyle w:val="B1"/>
      </w:pPr>
      <w:r w:rsidRPr="0041528A">
        <w:t>-</w:t>
      </w:r>
      <w:r w:rsidRPr="0041528A">
        <w:tab/>
        <w:t>TS 27.007 [18].</w:t>
      </w:r>
    </w:p>
    <w:p w14:paraId="30F25A54" w14:textId="77777777" w:rsidR="00BF46E1" w:rsidRPr="0041528A" w:rsidRDefault="00BF46E1" w:rsidP="00BF46E1">
      <w:r w:rsidRPr="0041528A">
        <w:t>The terminal shall support the text attribute.</w:t>
      </w:r>
    </w:p>
    <w:p w14:paraId="5C8012C5" w14:textId="77777777" w:rsidR="00BF46E1" w:rsidRPr="0041528A" w:rsidRDefault="00BF46E1" w:rsidP="00BF46E1">
      <w:pPr>
        <w:pStyle w:val="H6"/>
      </w:pPr>
      <w:r w:rsidRPr="0041528A">
        <w:t>27.22.4.23.6.3</w:t>
      </w:r>
      <w:r w:rsidRPr="0041528A">
        <w:tab/>
        <w:t>Test purpose</w:t>
      </w:r>
    </w:p>
    <w:p w14:paraId="385CE9A2" w14:textId="77777777" w:rsidR="00BF46E1" w:rsidRPr="0041528A" w:rsidRDefault="00BF46E1" w:rsidP="00BF46E1">
      <w:r w:rsidRPr="0041528A">
        <w:t>To verify that the ME responds to an AT Command contained within a RUN AT COMMAND with UCS2 alpha identifier as though it were initiated by an attached TE, and returns an AT Response within a TERMINAL RESPONSE to the UICC.</w:t>
      </w:r>
    </w:p>
    <w:p w14:paraId="5F7BAC10" w14:textId="77777777" w:rsidR="00BF46E1" w:rsidRPr="0041528A" w:rsidRDefault="00BF46E1" w:rsidP="00BF46E1">
      <w:pPr>
        <w:pStyle w:val="H6"/>
      </w:pPr>
      <w:r w:rsidRPr="0041528A">
        <w:t>27.22.4.23.6.4</w:t>
      </w:r>
      <w:r w:rsidRPr="0041528A">
        <w:tab/>
        <w:t>Method of test</w:t>
      </w:r>
    </w:p>
    <w:p w14:paraId="2684D534" w14:textId="77777777" w:rsidR="00BF46E1" w:rsidRPr="0041528A" w:rsidRDefault="00BF46E1" w:rsidP="00BF46E1">
      <w:pPr>
        <w:pStyle w:val="H6"/>
      </w:pPr>
      <w:r w:rsidRPr="0041528A">
        <w:t>27.22.4.23.6.4.1</w:t>
      </w:r>
      <w:r w:rsidRPr="0041528A">
        <w:tab/>
        <w:t>Initial conditions</w:t>
      </w:r>
    </w:p>
    <w:p w14:paraId="50F3FB3D" w14:textId="1ECC644D" w:rsidR="00BF46E1" w:rsidRPr="0041528A" w:rsidRDefault="00BF46E1" w:rsidP="00BF46E1">
      <w:r w:rsidRPr="0041528A">
        <w:t>The ME is connected to the UICC Simulator.</w:t>
      </w:r>
    </w:p>
    <w:p w14:paraId="3AFA3AB6" w14:textId="77777777" w:rsidR="00BF46E1" w:rsidRPr="0041528A" w:rsidRDefault="00BF46E1" w:rsidP="00BF46E1">
      <w:r w:rsidRPr="0041528A">
        <w:lastRenderedPageBreak/>
        <w:t>The elementary files are coded as Toolkit default.</w:t>
      </w:r>
    </w:p>
    <w:p w14:paraId="2CAB3302" w14:textId="77777777" w:rsidR="00BF46E1" w:rsidRPr="0041528A" w:rsidRDefault="00BF46E1" w:rsidP="00BF46E1">
      <w:r w:rsidRPr="0041528A">
        <w:t>Prior to this test the ME shall have been powered on and performed the PROFILE DOWNLOAD procedure.</w:t>
      </w:r>
    </w:p>
    <w:p w14:paraId="3ED093DE" w14:textId="77777777" w:rsidR="00BF46E1" w:rsidRPr="0041528A" w:rsidRDefault="00BF46E1" w:rsidP="00BF46E1">
      <w:r w:rsidRPr="0041528A">
        <w:t>Prior to the test the ME shall be connected to the TE.</w:t>
      </w:r>
    </w:p>
    <w:p w14:paraId="62C571B4" w14:textId="77777777" w:rsidR="00BF46E1" w:rsidRPr="0041528A" w:rsidRDefault="00BF46E1" w:rsidP="00BF46E1">
      <w:r w:rsidRPr="0041528A">
        <w:t xml:space="preserve">The </w:t>
      </w:r>
      <w:r w:rsidRPr="0041528A">
        <w:rPr>
          <w:snapToGrid w:val="0"/>
          <w:lang w:eastAsia="de-DE"/>
        </w:rPr>
        <w:t>TA-TE interface is set to 8-bit operation.</w:t>
      </w:r>
    </w:p>
    <w:p w14:paraId="4BA80039" w14:textId="77777777" w:rsidR="00BF46E1" w:rsidRPr="0041528A" w:rsidRDefault="00BF46E1" w:rsidP="00BF46E1">
      <w:pPr>
        <w:pStyle w:val="H6"/>
      </w:pPr>
      <w:r w:rsidRPr="0041528A">
        <w:t>27.22.4.23.6.4.2</w:t>
      </w:r>
      <w:r w:rsidRPr="0041528A">
        <w:tab/>
        <w:t>Procedure</w:t>
      </w:r>
    </w:p>
    <w:p w14:paraId="071D71E3" w14:textId="77777777" w:rsidR="00BF46E1" w:rsidRPr="0041528A" w:rsidRDefault="00BF46E1" w:rsidP="00BF46E1">
      <w:pPr>
        <w:pStyle w:val="TH"/>
      </w:pPr>
      <w:r w:rsidRPr="0041528A">
        <w:t>Expected Sequence 6.1(RUN AT COMMAND, alpha identifier presented coded with UCS2 in Katakana, request ME Manufacturer ID)</w:t>
      </w:r>
    </w:p>
    <w:p w14:paraId="0FA6C984" w14:textId="77777777" w:rsidR="00BF46E1" w:rsidRPr="0041528A" w:rsidRDefault="00BF46E1" w:rsidP="00BF46E1">
      <w:r w:rsidRPr="0041528A">
        <w:t>See ETSI TS 102 384 [26] in clause 27.22.4.23.6.4.2, Expected Sequence 6.1.</w:t>
      </w:r>
    </w:p>
    <w:p w14:paraId="0C8D7B56" w14:textId="77777777" w:rsidR="00BF46E1" w:rsidRPr="0041528A" w:rsidRDefault="00BF46E1" w:rsidP="00BF46E1">
      <w:pPr>
        <w:pStyle w:val="H6"/>
      </w:pPr>
      <w:r w:rsidRPr="0041528A">
        <w:t>27.22.4.23.6.5</w:t>
      </w:r>
      <w:r w:rsidRPr="0041528A">
        <w:tab/>
        <w:t>Test requirement</w:t>
      </w:r>
    </w:p>
    <w:p w14:paraId="2AC1566E" w14:textId="77777777" w:rsidR="00BF46E1" w:rsidRPr="0041528A" w:rsidRDefault="00BF46E1" w:rsidP="00BF46E1">
      <w:r w:rsidRPr="0041528A">
        <w:t>The ME shall operate in the manner defined in expected sequence 6.1.</w:t>
      </w:r>
    </w:p>
    <w:p w14:paraId="561D78AD" w14:textId="77777777" w:rsidR="00BF46E1" w:rsidRPr="0041528A" w:rsidRDefault="00BF46E1" w:rsidP="00BF46E1">
      <w:pPr>
        <w:pStyle w:val="Heading4"/>
      </w:pPr>
      <w:bookmarkStart w:id="7" w:name="_Toc146313039"/>
      <w:r w:rsidRPr="0041528A">
        <w:t>27.22.4.24</w:t>
      </w:r>
      <w:r w:rsidRPr="0041528A">
        <w:tab/>
        <w:t>SEND DTMF</w:t>
      </w:r>
      <w:bookmarkEnd w:id="7"/>
    </w:p>
    <w:p w14:paraId="43AB5FF6" w14:textId="77777777" w:rsidR="00BF46E1" w:rsidRPr="0041528A" w:rsidRDefault="00BF46E1" w:rsidP="00BF46E1">
      <w:pPr>
        <w:pStyle w:val="Heading5"/>
      </w:pPr>
      <w:bookmarkStart w:id="8" w:name="_Toc146313040"/>
      <w:r w:rsidRPr="0041528A">
        <w:t>27.22.4.24.1</w:t>
      </w:r>
      <w:r w:rsidRPr="0041528A">
        <w:tab/>
        <w:t>SEND DTMF (Normal)</w:t>
      </w:r>
      <w:bookmarkEnd w:id="8"/>
    </w:p>
    <w:p w14:paraId="208D356A" w14:textId="77777777" w:rsidR="00BF46E1" w:rsidRPr="0041528A" w:rsidRDefault="00BF46E1" w:rsidP="00BF46E1">
      <w:pPr>
        <w:pStyle w:val="H6"/>
      </w:pPr>
      <w:r w:rsidRPr="0041528A">
        <w:t>27.22.4.24.1.1</w:t>
      </w:r>
      <w:r w:rsidRPr="0041528A">
        <w:tab/>
        <w:t>Definition and applicability</w:t>
      </w:r>
    </w:p>
    <w:p w14:paraId="6446DD33" w14:textId="77777777" w:rsidR="00BF46E1" w:rsidRPr="0041528A" w:rsidRDefault="00BF46E1" w:rsidP="00BF46E1">
      <w:r w:rsidRPr="0041528A">
        <w:t>See clause 3.2.2.</w:t>
      </w:r>
    </w:p>
    <w:p w14:paraId="0DA0E87D" w14:textId="77777777" w:rsidR="00BF46E1" w:rsidRPr="0041528A" w:rsidRDefault="00BF46E1" w:rsidP="00BF46E1">
      <w:pPr>
        <w:pStyle w:val="H6"/>
      </w:pPr>
      <w:r w:rsidRPr="0041528A">
        <w:t>27.22.4.24.1.2</w:t>
      </w:r>
      <w:r w:rsidRPr="0041528A">
        <w:tab/>
        <w:t>Conformance requirement</w:t>
      </w:r>
    </w:p>
    <w:p w14:paraId="7103B9A8" w14:textId="77777777" w:rsidR="00BF46E1" w:rsidRPr="0041528A" w:rsidRDefault="00BF46E1" w:rsidP="00BF46E1">
      <w:pPr>
        <w:keepNext/>
        <w:keepLines/>
      </w:pPr>
      <w:r w:rsidRPr="0041528A">
        <w:t>The ME shall support the Proactive UICC: Send DTMF facility as defined in:</w:t>
      </w:r>
    </w:p>
    <w:p w14:paraId="36F64F5A" w14:textId="77777777" w:rsidR="00BF46E1" w:rsidRPr="0041528A" w:rsidRDefault="00BF46E1" w:rsidP="00BF46E1">
      <w:pPr>
        <w:pStyle w:val="B1"/>
      </w:pPr>
      <w:r w:rsidRPr="0041528A">
        <w:t>-</w:t>
      </w:r>
      <w:r w:rsidRPr="0041528A">
        <w:tab/>
        <w:t>TS 31.111 [15] clause 6.1, clause 6.4.24, clause 6.6.24, clause 8.12.2, clause 5.2, clause 8.6, clause 8.7, clause 8.2 and clause 8.44.</w:t>
      </w:r>
    </w:p>
    <w:p w14:paraId="224F0A23" w14:textId="77777777" w:rsidR="00BF46E1" w:rsidRPr="0041528A" w:rsidRDefault="00BF46E1" w:rsidP="00BF46E1">
      <w:pPr>
        <w:pStyle w:val="H6"/>
      </w:pPr>
      <w:r w:rsidRPr="0041528A">
        <w:t>27.22.4.24.1.3</w:t>
      </w:r>
      <w:r w:rsidRPr="0041528A">
        <w:tab/>
        <w:t>Test purpose</w:t>
      </w:r>
    </w:p>
    <w:p w14:paraId="4D449D68" w14:textId="77777777" w:rsidR="00BF46E1" w:rsidRPr="0041528A" w:rsidRDefault="00BF46E1" w:rsidP="00BF46E1">
      <w:r w:rsidRPr="0041528A">
        <w:t>To verify that after a call has been successfully established the ME sends the DTMF string contained in the SEND DTMF proactive UICC command to the network, and returns a successful response in the TERMINAL RESPONSE command sent to the UICC.</w:t>
      </w:r>
    </w:p>
    <w:p w14:paraId="5C577D90" w14:textId="77777777" w:rsidR="00BF46E1" w:rsidRPr="0041528A" w:rsidRDefault="00BF46E1" w:rsidP="00BF46E1">
      <w:r w:rsidRPr="0041528A">
        <w:t>To verify that the ME does not locally generate audible DTMF tones and play them to the user.</w:t>
      </w:r>
    </w:p>
    <w:p w14:paraId="2378F4E6" w14:textId="77777777" w:rsidR="00BF46E1" w:rsidRPr="0041528A" w:rsidRDefault="00BF46E1" w:rsidP="00BF46E1">
      <w:r w:rsidRPr="0041528A">
        <w:t>To verify that if the ME is in idle mode it informs the UICC using TERMINAL RESPONSE '20' with the additional information "Not in speech call".</w:t>
      </w:r>
    </w:p>
    <w:p w14:paraId="7257F17F" w14:textId="77777777" w:rsidR="00BF46E1" w:rsidRPr="0041528A" w:rsidRDefault="00BF46E1" w:rsidP="00BF46E1">
      <w:r w:rsidRPr="0041528A">
        <w:t>To verify that the ME displays the text contained in the SEND DTMF proactive UICC command.</w:t>
      </w:r>
    </w:p>
    <w:p w14:paraId="32D87C17" w14:textId="77777777" w:rsidR="00BF46E1" w:rsidRPr="0041528A" w:rsidRDefault="00BF46E1" w:rsidP="00BF46E1">
      <w:r w:rsidRPr="0041528A">
        <w:t>To verify that if an alpha identifier is provided by the UICC and is a null data object the ME does not give any information to the user on the fact that the ME is performing a SEND DTMF command.</w:t>
      </w:r>
    </w:p>
    <w:p w14:paraId="361D4803" w14:textId="77777777" w:rsidR="00BF46E1" w:rsidRPr="0041528A" w:rsidRDefault="00BF46E1" w:rsidP="00BF46E1">
      <w:pPr>
        <w:pStyle w:val="H6"/>
      </w:pPr>
      <w:r w:rsidRPr="0041528A">
        <w:t>27.22.4.24.1.4.1</w:t>
      </w:r>
      <w:r w:rsidRPr="0041528A">
        <w:tab/>
        <w:t>Initial conditions</w:t>
      </w:r>
    </w:p>
    <w:p w14:paraId="1C6063C6" w14:textId="77777777" w:rsidR="00BF46E1" w:rsidRPr="0041528A" w:rsidRDefault="00BF46E1" w:rsidP="00BF46E1">
      <w:r w:rsidRPr="0041528A">
        <w:t>The ME is connected to the USIM Simulator and only connected to the USS if the USS is mentioned in the sequence table.The elementary files are coded as USIM Application Toolkit default.</w:t>
      </w:r>
    </w:p>
    <w:p w14:paraId="38E05DC0" w14:textId="77777777" w:rsidR="00BF46E1" w:rsidRPr="0041528A" w:rsidRDefault="00BF46E1" w:rsidP="00BF46E1">
      <w:r w:rsidRPr="0041528A">
        <w:t>Prior to this test the ME shall have been powered on, performed the PROFILE DOWNLOAD procedure and be in updated idle mode on the USS.</w:t>
      </w:r>
    </w:p>
    <w:p w14:paraId="127958C8" w14:textId="77777777" w:rsidR="00BF46E1" w:rsidRPr="0041528A" w:rsidRDefault="00BF46E1" w:rsidP="00BF46E1">
      <w:pPr>
        <w:pStyle w:val="H6"/>
      </w:pPr>
      <w:r w:rsidRPr="0041528A">
        <w:lastRenderedPageBreak/>
        <w:t>27.22.4.24.1.4. 2</w:t>
      </w:r>
      <w:r w:rsidRPr="0041528A">
        <w:tab/>
        <w:t>Procedure</w:t>
      </w:r>
    </w:p>
    <w:p w14:paraId="544FB5D0" w14:textId="77777777" w:rsidR="00BF46E1" w:rsidRPr="0041528A" w:rsidRDefault="00BF46E1" w:rsidP="00BF46E1">
      <w:pPr>
        <w:pStyle w:val="TH"/>
      </w:pPr>
      <w:r w:rsidRPr="0041528A">
        <w:t>Expected Sequence 1.1 (SEND DTMF, normal)</w:t>
      </w:r>
    </w:p>
    <w:p w14:paraId="10FEDF81" w14:textId="77777777" w:rsidR="00BF46E1" w:rsidRPr="0041528A" w:rsidRDefault="00BF46E1" w:rsidP="00BF46E1">
      <w:r w:rsidRPr="0041528A">
        <w:t>Some details of the DTMF protocol have been left out for clarity.</w:t>
      </w:r>
    </w:p>
    <w:p w14:paraId="1CD123C5"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0D928C0D" w14:textId="77777777" w:rsidTr="00195D76">
        <w:trPr>
          <w:cantSplit/>
          <w:jc w:val="center"/>
        </w:trPr>
        <w:tc>
          <w:tcPr>
            <w:tcW w:w="737" w:type="dxa"/>
            <w:tcBorders>
              <w:top w:val="single" w:sz="6" w:space="0" w:color="auto"/>
              <w:left w:val="single" w:sz="6" w:space="0" w:color="auto"/>
              <w:right w:val="single" w:sz="6" w:space="0" w:color="auto"/>
            </w:tcBorders>
          </w:tcPr>
          <w:p w14:paraId="1E55F01F"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61E98789"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57018E66"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71C0D404" w14:textId="77777777" w:rsidR="00BF46E1" w:rsidRPr="0041528A" w:rsidRDefault="00BF46E1" w:rsidP="0092045E">
            <w:pPr>
              <w:pStyle w:val="TAH"/>
            </w:pPr>
            <w:r w:rsidRPr="0041528A">
              <w:t>Comments</w:t>
            </w:r>
          </w:p>
        </w:tc>
      </w:tr>
      <w:tr w:rsidR="00BF46E1" w:rsidRPr="0041528A" w14:paraId="742FDE85" w14:textId="77777777" w:rsidTr="00195D76">
        <w:trPr>
          <w:cantSplit/>
          <w:jc w:val="center"/>
        </w:trPr>
        <w:tc>
          <w:tcPr>
            <w:tcW w:w="737" w:type="dxa"/>
            <w:tcBorders>
              <w:top w:val="single" w:sz="6" w:space="0" w:color="auto"/>
              <w:left w:val="single" w:sz="6" w:space="0" w:color="auto"/>
              <w:right w:val="single" w:sz="6" w:space="0" w:color="auto"/>
            </w:tcBorders>
          </w:tcPr>
          <w:p w14:paraId="4A138618"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6A0C2979"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6F9FF03B" w14:textId="77777777" w:rsidR="00BF46E1" w:rsidRPr="0041528A" w:rsidRDefault="00BF46E1" w:rsidP="0092045E">
            <w:pPr>
              <w:pStyle w:val="TAL"/>
            </w:pPr>
            <w:r w:rsidRPr="0041528A">
              <w:t>Set up a call to "+0123456789"</w:t>
            </w:r>
          </w:p>
        </w:tc>
        <w:tc>
          <w:tcPr>
            <w:tcW w:w="3776" w:type="dxa"/>
            <w:tcBorders>
              <w:left w:val="single" w:sz="6" w:space="0" w:color="auto"/>
              <w:right w:val="single" w:sz="6" w:space="0" w:color="auto"/>
            </w:tcBorders>
          </w:tcPr>
          <w:p w14:paraId="65CFE923" w14:textId="77777777" w:rsidR="00BF46E1" w:rsidRPr="0041528A" w:rsidRDefault="00BF46E1" w:rsidP="0092045E">
            <w:pPr>
              <w:pStyle w:val="TAL"/>
            </w:pPr>
          </w:p>
        </w:tc>
      </w:tr>
      <w:tr w:rsidR="00BF46E1" w:rsidRPr="0041528A" w14:paraId="45E8C2BF" w14:textId="77777777" w:rsidTr="00195D76">
        <w:trPr>
          <w:cantSplit/>
          <w:jc w:val="center"/>
        </w:trPr>
        <w:tc>
          <w:tcPr>
            <w:tcW w:w="737" w:type="dxa"/>
            <w:tcBorders>
              <w:left w:val="single" w:sz="6" w:space="0" w:color="auto"/>
              <w:right w:val="single" w:sz="6" w:space="0" w:color="auto"/>
            </w:tcBorders>
          </w:tcPr>
          <w:p w14:paraId="6B78895A"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0A3A3769"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766C7867" w14:textId="77777777" w:rsidR="00BF46E1" w:rsidRPr="0041528A" w:rsidRDefault="00BF46E1" w:rsidP="0092045E">
            <w:pPr>
              <w:pStyle w:val="TAL"/>
            </w:pPr>
            <w:r w:rsidRPr="0041528A">
              <w:t>The ME attempts to set up a call to "+0123456789"</w:t>
            </w:r>
          </w:p>
        </w:tc>
        <w:tc>
          <w:tcPr>
            <w:tcW w:w="3776" w:type="dxa"/>
            <w:tcBorders>
              <w:left w:val="single" w:sz="6" w:space="0" w:color="auto"/>
              <w:right w:val="single" w:sz="6" w:space="0" w:color="auto"/>
            </w:tcBorders>
          </w:tcPr>
          <w:p w14:paraId="3A540FA3" w14:textId="77777777" w:rsidR="00BF46E1" w:rsidRPr="0041528A" w:rsidRDefault="00BF46E1" w:rsidP="0092045E">
            <w:pPr>
              <w:pStyle w:val="TAL"/>
            </w:pPr>
          </w:p>
        </w:tc>
      </w:tr>
      <w:tr w:rsidR="00BF46E1" w:rsidRPr="0041528A" w14:paraId="504CCD1D" w14:textId="77777777" w:rsidTr="00195D76">
        <w:trPr>
          <w:cantSplit/>
          <w:jc w:val="center"/>
        </w:trPr>
        <w:tc>
          <w:tcPr>
            <w:tcW w:w="737" w:type="dxa"/>
            <w:tcBorders>
              <w:left w:val="single" w:sz="6" w:space="0" w:color="auto"/>
              <w:right w:val="single" w:sz="6" w:space="0" w:color="auto"/>
            </w:tcBorders>
          </w:tcPr>
          <w:p w14:paraId="0D83EDC2"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1944F330"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05322566" w14:textId="77777777" w:rsidR="00BF46E1" w:rsidRPr="0041528A" w:rsidRDefault="00BF46E1" w:rsidP="0092045E">
            <w:pPr>
              <w:pStyle w:val="TAL"/>
            </w:pPr>
            <w:r w:rsidRPr="0041528A">
              <w:t xml:space="preserve">The ME receives the CONNECT message from the USS. </w:t>
            </w:r>
          </w:p>
        </w:tc>
        <w:tc>
          <w:tcPr>
            <w:tcW w:w="3776" w:type="dxa"/>
            <w:tcBorders>
              <w:left w:val="single" w:sz="6" w:space="0" w:color="auto"/>
              <w:right w:val="single" w:sz="6" w:space="0" w:color="auto"/>
            </w:tcBorders>
          </w:tcPr>
          <w:p w14:paraId="6FD16CEE" w14:textId="77777777" w:rsidR="00BF46E1" w:rsidRPr="0041528A" w:rsidRDefault="00BF46E1" w:rsidP="0092045E">
            <w:pPr>
              <w:pStyle w:val="TAL"/>
            </w:pPr>
          </w:p>
        </w:tc>
      </w:tr>
      <w:tr w:rsidR="00BF46E1" w:rsidRPr="0041528A" w14:paraId="3C88E808" w14:textId="77777777" w:rsidTr="00195D76">
        <w:trPr>
          <w:cantSplit/>
          <w:jc w:val="center"/>
        </w:trPr>
        <w:tc>
          <w:tcPr>
            <w:tcW w:w="737" w:type="dxa"/>
            <w:tcBorders>
              <w:left w:val="single" w:sz="6" w:space="0" w:color="auto"/>
              <w:right w:val="single" w:sz="6" w:space="0" w:color="auto"/>
            </w:tcBorders>
          </w:tcPr>
          <w:p w14:paraId="2D65A5AE"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2F91DD6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9E68B90" w14:textId="77777777" w:rsidR="00BF46E1" w:rsidRPr="0041528A" w:rsidRDefault="00BF46E1" w:rsidP="0092045E">
            <w:pPr>
              <w:pStyle w:val="TAL"/>
            </w:pPr>
            <w:r w:rsidRPr="0041528A">
              <w:t xml:space="preserve">PROACTIVE COMMAND PENDING: SEND DTMF 1.1.1 </w:t>
            </w:r>
          </w:p>
        </w:tc>
        <w:tc>
          <w:tcPr>
            <w:tcW w:w="3776" w:type="dxa"/>
            <w:tcBorders>
              <w:left w:val="single" w:sz="6" w:space="0" w:color="auto"/>
              <w:right w:val="single" w:sz="6" w:space="0" w:color="auto"/>
            </w:tcBorders>
          </w:tcPr>
          <w:p w14:paraId="6C84C510" w14:textId="77777777" w:rsidR="00BF46E1" w:rsidRPr="0041528A" w:rsidRDefault="00BF46E1" w:rsidP="0092045E">
            <w:pPr>
              <w:pStyle w:val="TAL"/>
            </w:pPr>
          </w:p>
        </w:tc>
      </w:tr>
      <w:tr w:rsidR="00BF46E1" w:rsidRPr="0041528A" w14:paraId="3990F992" w14:textId="77777777" w:rsidTr="00195D76">
        <w:trPr>
          <w:cantSplit/>
          <w:jc w:val="center"/>
        </w:trPr>
        <w:tc>
          <w:tcPr>
            <w:tcW w:w="737" w:type="dxa"/>
            <w:tcBorders>
              <w:left w:val="single" w:sz="6" w:space="0" w:color="auto"/>
              <w:right w:val="single" w:sz="6" w:space="0" w:color="auto"/>
            </w:tcBorders>
          </w:tcPr>
          <w:p w14:paraId="6B3A4010"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34B898C1"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8C8F02B"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3FB2631C" w14:textId="77777777" w:rsidR="00BF46E1" w:rsidRPr="0041528A" w:rsidRDefault="00BF46E1" w:rsidP="0092045E">
            <w:pPr>
              <w:pStyle w:val="TAL"/>
            </w:pPr>
          </w:p>
        </w:tc>
      </w:tr>
      <w:tr w:rsidR="00BF46E1" w:rsidRPr="0041528A" w14:paraId="53870492" w14:textId="77777777" w:rsidTr="00195D76">
        <w:trPr>
          <w:cantSplit/>
          <w:jc w:val="center"/>
        </w:trPr>
        <w:tc>
          <w:tcPr>
            <w:tcW w:w="737" w:type="dxa"/>
            <w:tcBorders>
              <w:left w:val="single" w:sz="6" w:space="0" w:color="auto"/>
              <w:right w:val="single" w:sz="6" w:space="0" w:color="auto"/>
            </w:tcBorders>
          </w:tcPr>
          <w:p w14:paraId="09C32C0F"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1F7E0302"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046291C" w14:textId="77777777" w:rsidR="00BF46E1" w:rsidRPr="0041528A" w:rsidRDefault="00BF46E1" w:rsidP="0092045E">
            <w:pPr>
              <w:pStyle w:val="TAL"/>
            </w:pPr>
            <w:r w:rsidRPr="0041528A">
              <w:t>PROACTIVE COMMAND: SEND DTMF 1.1.1</w:t>
            </w:r>
          </w:p>
        </w:tc>
        <w:tc>
          <w:tcPr>
            <w:tcW w:w="3776" w:type="dxa"/>
            <w:tcBorders>
              <w:left w:val="single" w:sz="6" w:space="0" w:color="auto"/>
              <w:right w:val="single" w:sz="6" w:space="0" w:color="auto"/>
            </w:tcBorders>
          </w:tcPr>
          <w:p w14:paraId="5EA3F8A7" w14:textId="77777777" w:rsidR="00BF46E1" w:rsidRPr="0041528A" w:rsidRDefault="00BF46E1" w:rsidP="0092045E">
            <w:pPr>
              <w:pStyle w:val="TAL"/>
            </w:pPr>
          </w:p>
        </w:tc>
      </w:tr>
      <w:tr w:rsidR="00BF46E1" w:rsidRPr="0041528A" w14:paraId="1F086514" w14:textId="77777777" w:rsidTr="00195D76">
        <w:trPr>
          <w:cantSplit/>
          <w:jc w:val="center"/>
        </w:trPr>
        <w:tc>
          <w:tcPr>
            <w:tcW w:w="737" w:type="dxa"/>
            <w:tcBorders>
              <w:left w:val="single" w:sz="6" w:space="0" w:color="auto"/>
              <w:right w:val="single" w:sz="6" w:space="0" w:color="auto"/>
            </w:tcBorders>
          </w:tcPr>
          <w:p w14:paraId="7DC73013"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5D8C3D57"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681A16EF" w14:textId="77777777" w:rsidR="00BF46E1" w:rsidRPr="0041528A" w:rsidRDefault="00BF46E1" w:rsidP="0092045E">
            <w:pPr>
              <w:pStyle w:val="TAL"/>
            </w:pPr>
            <w:r w:rsidRPr="0041528A">
              <w:t>May give information to the user concerning what is happening.</w:t>
            </w:r>
            <w:r w:rsidRPr="0041528A">
              <w:br/>
              <w:t>Do not locally generate audible DTMF tones and play them to the user.</w:t>
            </w:r>
          </w:p>
        </w:tc>
        <w:tc>
          <w:tcPr>
            <w:tcW w:w="3776" w:type="dxa"/>
            <w:tcBorders>
              <w:left w:val="single" w:sz="6" w:space="0" w:color="auto"/>
              <w:right w:val="single" w:sz="6" w:space="0" w:color="auto"/>
            </w:tcBorders>
          </w:tcPr>
          <w:p w14:paraId="4BEEB0FB" w14:textId="77777777" w:rsidR="00BF46E1" w:rsidRPr="0041528A" w:rsidRDefault="00BF46E1" w:rsidP="0092045E">
            <w:pPr>
              <w:pStyle w:val="TAL"/>
            </w:pPr>
          </w:p>
        </w:tc>
      </w:tr>
      <w:tr w:rsidR="00BF46E1" w:rsidRPr="0041528A" w14:paraId="757CF1FD" w14:textId="77777777" w:rsidTr="00195D76">
        <w:trPr>
          <w:cantSplit/>
          <w:jc w:val="center"/>
        </w:trPr>
        <w:tc>
          <w:tcPr>
            <w:tcW w:w="737" w:type="dxa"/>
            <w:tcBorders>
              <w:left w:val="single" w:sz="6" w:space="0" w:color="auto"/>
              <w:right w:val="single" w:sz="6" w:space="0" w:color="auto"/>
            </w:tcBorders>
          </w:tcPr>
          <w:p w14:paraId="201A6637"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2FD01D6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5E05C972" w14:textId="77777777" w:rsidR="00BF46E1" w:rsidRPr="0041528A" w:rsidRDefault="00BF46E1" w:rsidP="0092045E">
            <w:pPr>
              <w:pStyle w:val="TAL"/>
            </w:pPr>
            <w:r w:rsidRPr="0041528A">
              <w:t>Start DTMF 1.1</w:t>
            </w:r>
          </w:p>
        </w:tc>
        <w:tc>
          <w:tcPr>
            <w:tcW w:w="3776" w:type="dxa"/>
            <w:tcBorders>
              <w:left w:val="single" w:sz="6" w:space="0" w:color="auto"/>
              <w:right w:val="single" w:sz="6" w:space="0" w:color="auto"/>
            </w:tcBorders>
          </w:tcPr>
          <w:p w14:paraId="1F0DF501" w14:textId="77777777" w:rsidR="00BF46E1" w:rsidRPr="0041528A" w:rsidRDefault="00BF46E1" w:rsidP="0092045E">
            <w:pPr>
              <w:pStyle w:val="TAL"/>
            </w:pPr>
            <w:r w:rsidRPr="0041528A">
              <w:t>["1"]</w:t>
            </w:r>
          </w:p>
        </w:tc>
      </w:tr>
      <w:tr w:rsidR="00BF46E1" w:rsidRPr="0041528A" w14:paraId="0E858458" w14:textId="77777777" w:rsidTr="00195D76">
        <w:trPr>
          <w:cantSplit/>
          <w:jc w:val="center"/>
        </w:trPr>
        <w:tc>
          <w:tcPr>
            <w:tcW w:w="737" w:type="dxa"/>
            <w:tcBorders>
              <w:left w:val="single" w:sz="6" w:space="0" w:color="auto"/>
              <w:right w:val="single" w:sz="6" w:space="0" w:color="auto"/>
            </w:tcBorders>
          </w:tcPr>
          <w:p w14:paraId="555C73D1"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56D3EAF9" w14:textId="77777777" w:rsidR="00BF46E1" w:rsidRPr="0041528A" w:rsidRDefault="00BF46E1" w:rsidP="0092045E">
            <w:pPr>
              <w:pStyle w:val="TAC"/>
            </w:pPr>
            <w:r w:rsidRPr="0041528A">
              <w:t>ME</w:t>
            </w:r>
          </w:p>
        </w:tc>
        <w:tc>
          <w:tcPr>
            <w:tcW w:w="2892" w:type="dxa"/>
            <w:tcBorders>
              <w:left w:val="single" w:sz="6" w:space="0" w:color="auto"/>
              <w:right w:val="single" w:sz="6" w:space="0" w:color="auto"/>
            </w:tcBorders>
          </w:tcPr>
          <w:p w14:paraId="1AEA2854" w14:textId="77777777" w:rsidR="00BF46E1" w:rsidRPr="0041528A" w:rsidRDefault="00BF46E1" w:rsidP="0092045E">
            <w:pPr>
              <w:pStyle w:val="TAL"/>
            </w:pPr>
          </w:p>
        </w:tc>
        <w:tc>
          <w:tcPr>
            <w:tcW w:w="3776" w:type="dxa"/>
            <w:tcBorders>
              <w:left w:val="single" w:sz="6" w:space="0" w:color="auto"/>
              <w:right w:val="single" w:sz="6" w:space="0" w:color="auto"/>
            </w:tcBorders>
          </w:tcPr>
          <w:p w14:paraId="2419D823" w14:textId="77777777" w:rsidR="00BF46E1" w:rsidRPr="0041528A" w:rsidRDefault="00BF46E1" w:rsidP="0092045E">
            <w:pPr>
              <w:pStyle w:val="TAL"/>
            </w:pPr>
            <w:r w:rsidRPr="0041528A">
              <w:t>No DTMF sending for 3 seconds ±20%</w:t>
            </w:r>
          </w:p>
        </w:tc>
      </w:tr>
      <w:tr w:rsidR="00BF46E1" w:rsidRPr="0041528A" w14:paraId="1A9276B8" w14:textId="77777777" w:rsidTr="00195D76">
        <w:trPr>
          <w:cantSplit/>
          <w:jc w:val="center"/>
        </w:trPr>
        <w:tc>
          <w:tcPr>
            <w:tcW w:w="737" w:type="dxa"/>
            <w:tcBorders>
              <w:left w:val="single" w:sz="6" w:space="0" w:color="auto"/>
              <w:right w:val="single" w:sz="6" w:space="0" w:color="auto"/>
            </w:tcBorders>
          </w:tcPr>
          <w:p w14:paraId="3332DE57"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4188763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2B2AED53" w14:textId="77777777" w:rsidR="00BF46E1" w:rsidRPr="0041528A" w:rsidRDefault="00BF46E1" w:rsidP="0092045E">
            <w:pPr>
              <w:pStyle w:val="TAL"/>
            </w:pPr>
            <w:r w:rsidRPr="0041528A">
              <w:t xml:space="preserve">Start DTMF 1.2 </w:t>
            </w:r>
          </w:p>
        </w:tc>
        <w:tc>
          <w:tcPr>
            <w:tcW w:w="3776" w:type="dxa"/>
            <w:tcBorders>
              <w:left w:val="single" w:sz="6" w:space="0" w:color="auto"/>
              <w:right w:val="single" w:sz="6" w:space="0" w:color="auto"/>
            </w:tcBorders>
          </w:tcPr>
          <w:p w14:paraId="28DF537C" w14:textId="77777777" w:rsidR="00BF46E1" w:rsidRPr="0041528A" w:rsidRDefault="00BF46E1" w:rsidP="0092045E">
            <w:pPr>
              <w:pStyle w:val="TAL"/>
            </w:pPr>
            <w:r w:rsidRPr="0041528A">
              <w:t>["2"]</w:t>
            </w:r>
          </w:p>
        </w:tc>
      </w:tr>
      <w:tr w:rsidR="00BF46E1" w:rsidRPr="0041528A" w14:paraId="6889FCD6" w14:textId="77777777" w:rsidTr="00195D76">
        <w:trPr>
          <w:cantSplit/>
          <w:jc w:val="center"/>
        </w:trPr>
        <w:tc>
          <w:tcPr>
            <w:tcW w:w="737" w:type="dxa"/>
            <w:tcBorders>
              <w:left w:val="single" w:sz="6" w:space="0" w:color="auto"/>
              <w:right w:val="single" w:sz="6" w:space="0" w:color="auto"/>
            </w:tcBorders>
          </w:tcPr>
          <w:p w14:paraId="7FE12CEF"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7C85C096"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23A2CC2" w14:textId="77777777" w:rsidR="00BF46E1" w:rsidRPr="0041528A" w:rsidRDefault="00BF46E1" w:rsidP="0092045E">
            <w:pPr>
              <w:pStyle w:val="TAL"/>
            </w:pPr>
            <w:r w:rsidRPr="0041528A">
              <w:t>TERMINAL RESPONSE: SEND DTMF 1.1.1</w:t>
            </w:r>
          </w:p>
        </w:tc>
        <w:tc>
          <w:tcPr>
            <w:tcW w:w="3776" w:type="dxa"/>
            <w:tcBorders>
              <w:left w:val="single" w:sz="6" w:space="0" w:color="auto"/>
              <w:right w:val="single" w:sz="6" w:space="0" w:color="auto"/>
            </w:tcBorders>
          </w:tcPr>
          <w:p w14:paraId="7CD3E876" w14:textId="77777777" w:rsidR="00BF46E1" w:rsidRPr="0041528A" w:rsidRDefault="00BF46E1" w:rsidP="0092045E">
            <w:pPr>
              <w:pStyle w:val="TAL"/>
            </w:pPr>
            <w:r w:rsidRPr="0041528A">
              <w:t>[Command performed successfully]</w:t>
            </w:r>
          </w:p>
        </w:tc>
      </w:tr>
      <w:tr w:rsidR="00BF46E1" w:rsidRPr="0041528A" w14:paraId="3D850877" w14:textId="77777777" w:rsidTr="00195D76">
        <w:trPr>
          <w:cantSplit/>
          <w:jc w:val="center"/>
        </w:trPr>
        <w:tc>
          <w:tcPr>
            <w:tcW w:w="737" w:type="dxa"/>
            <w:tcBorders>
              <w:left w:val="single" w:sz="6" w:space="0" w:color="auto"/>
              <w:right w:val="single" w:sz="6" w:space="0" w:color="auto"/>
            </w:tcBorders>
          </w:tcPr>
          <w:p w14:paraId="10B59542" w14:textId="77777777" w:rsidR="00BF46E1" w:rsidRPr="0041528A" w:rsidRDefault="00BF46E1" w:rsidP="0092045E">
            <w:pPr>
              <w:pStyle w:val="TAC"/>
            </w:pPr>
            <w:r w:rsidRPr="0041528A">
              <w:t>12</w:t>
            </w:r>
          </w:p>
        </w:tc>
        <w:tc>
          <w:tcPr>
            <w:tcW w:w="1232" w:type="dxa"/>
            <w:tcBorders>
              <w:left w:val="single" w:sz="6" w:space="0" w:color="auto"/>
              <w:right w:val="single" w:sz="6" w:space="0" w:color="auto"/>
            </w:tcBorders>
          </w:tcPr>
          <w:p w14:paraId="212BAD9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3AF3E91"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150009CF" w14:textId="77777777" w:rsidR="00BF46E1" w:rsidRPr="0041528A" w:rsidRDefault="00BF46E1" w:rsidP="0092045E">
            <w:pPr>
              <w:pStyle w:val="TAL"/>
            </w:pPr>
          </w:p>
        </w:tc>
      </w:tr>
      <w:tr w:rsidR="00BF46E1" w:rsidRPr="0041528A" w14:paraId="0DE17CC5" w14:textId="77777777" w:rsidTr="00195D76">
        <w:trPr>
          <w:cantSplit/>
          <w:jc w:val="center"/>
        </w:trPr>
        <w:tc>
          <w:tcPr>
            <w:tcW w:w="737" w:type="dxa"/>
            <w:tcBorders>
              <w:left w:val="single" w:sz="6" w:space="0" w:color="auto"/>
              <w:bottom w:val="single" w:sz="4" w:space="0" w:color="auto"/>
              <w:right w:val="single" w:sz="6" w:space="0" w:color="auto"/>
            </w:tcBorders>
          </w:tcPr>
          <w:p w14:paraId="33A294E6" w14:textId="77777777" w:rsidR="00BF46E1" w:rsidRPr="0041528A" w:rsidRDefault="00BF46E1" w:rsidP="0092045E">
            <w:pPr>
              <w:pStyle w:val="TAC"/>
            </w:pPr>
            <w:r w:rsidRPr="0041528A">
              <w:t>13</w:t>
            </w:r>
          </w:p>
        </w:tc>
        <w:tc>
          <w:tcPr>
            <w:tcW w:w="1232" w:type="dxa"/>
            <w:tcBorders>
              <w:left w:val="single" w:sz="6" w:space="0" w:color="auto"/>
              <w:bottom w:val="single" w:sz="4" w:space="0" w:color="auto"/>
              <w:right w:val="single" w:sz="6" w:space="0" w:color="auto"/>
            </w:tcBorders>
          </w:tcPr>
          <w:p w14:paraId="7F3702F5"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7C79752D" w14:textId="77777777" w:rsidR="00BF46E1" w:rsidRPr="0041528A" w:rsidRDefault="00BF46E1" w:rsidP="0092045E">
            <w:pPr>
              <w:pStyle w:val="TAL"/>
            </w:pPr>
            <w:r w:rsidRPr="0041528A">
              <w:t>End the call</w:t>
            </w:r>
          </w:p>
        </w:tc>
        <w:tc>
          <w:tcPr>
            <w:tcW w:w="3776" w:type="dxa"/>
            <w:tcBorders>
              <w:left w:val="single" w:sz="6" w:space="0" w:color="auto"/>
              <w:bottom w:val="single" w:sz="4" w:space="0" w:color="auto"/>
              <w:right w:val="single" w:sz="6" w:space="0" w:color="auto"/>
            </w:tcBorders>
          </w:tcPr>
          <w:p w14:paraId="5A912912" w14:textId="77777777" w:rsidR="00BF46E1" w:rsidRPr="0041528A" w:rsidRDefault="00BF46E1" w:rsidP="0092045E">
            <w:pPr>
              <w:pStyle w:val="TAL"/>
            </w:pPr>
          </w:p>
        </w:tc>
      </w:tr>
    </w:tbl>
    <w:p w14:paraId="1E7C5441" w14:textId="77777777" w:rsidR="00BF46E1" w:rsidRPr="0041528A" w:rsidRDefault="00BF46E1" w:rsidP="00BF46E1"/>
    <w:p w14:paraId="22B90E6B" w14:textId="77777777" w:rsidR="00BF46E1" w:rsidRPr="0041528A" w:rsidRDefault="00BF46E1" w:rsidP="00BF46E1">
      <w:r w:rsidRPr="0041528A">
        <w:t>PROACTIVE COMMAND: SEND DTMF 1.1.1</w:t>
      </w:r>
    </w:p>
    <w:p w14:paraId="306AD951" w14:textId="77777777" w:rsidR="00BF46E1" w:rsidRPr="0041528A" w:rsidRDefault="00BF46E1" w:rsidP="00BF46E1">
      <w:r w:rsidRPr="0041528A">
        <w:t>Logically:</w:t>
      </w:r>
    </w:p>
    <w:p w14:paraId="0E1FC5FB" w14:textId="77777777" w:rsidR="00BF46E1" w:rsidRPr="0041528A" w:rsidRDefault="00BF46E1" w:rsidP="0041528A">
      <w:pPr>
        <w:pStyle w:val="EW"/>
      </w:pPr>
      <w:r w:rsidRPr="0041528A">
        <w:t>Command details</w:t>
      </w:r>
    </w:p>
    <w:p w14:paraId="73FAE195" w14:textId="77777777" w:rsidR="00BF46E1" w:rsidRPr="0041528A" w:rsidRDefault="00BF46E1" w:rsidP="0041528A">
      <w:pPr>
        <w:pStyle w:val="EW"/>
      </w:pPr>
      <w:r w:rsidRPr="0041528A">
        <w:tab/>
        <w:t>Command number:</w:t>
      </w:r>
      <w:r w:rsidRPr="0041528A">
        <w:tab/>
        <w:t>1</w:t>
      </w:r>
    </w:p>
    <w:p w14:paraId="7AAD0231" w14:textId="77777777" w:rsidR="00BF46E1" w:rsidRPr="0041528A" w:rsidRDefault="00BF46E1" w:rsidP="0041528A">
      <w:pPr>
        <w:pStyle w:val="EW"/>
      </w:pPr>
      <w:r w:rsidRPr="0041528A">
        <w:tab/>
        <w:t>Command type:</w:t>
      </w:r>
      <w:r w:rsidRPr="0041528A">
        <w:tab/>
        <w:t>SEND DTMF</w:t>
      </w:r>
    </w:p>
    <w:p w14:paraId="5A3A15C0" w14:textId="77777777" w:rsidR="00BF46E1" w:rsidRPr="0041528A" w:rsidRDefault="00BF46E1" w:rsidP="0041528A">
      <w:pPr>
        <w:pStyle w:val="EW"/>
      </w:pPr>
      <w:r w:rsidRPr="0041528A">
        <w:tab/>
        <w:t>Command qualifier:</w:t>
      </w:r>
      <w:r w:rsidRPr="0041528A">
        <w:tab/>
        <w:t>"00"</w:t>
      </w:r>
    </w:p>
    <w:p w14:paraId="01613BA6" w14:textId="77777777" w:rsidR="00BF46E1" w:rsidRPr="0041528A" w:rsidRDefault="00BF46E1" w:rsidP="0041528A">
      <w:pPr>
        <w:pStyle w:val="EW"/>
      </w:pPr>
      <w:r w:rsidRPr="0041528A">
        <w:t>Device identities</w:t>
      </w:r>
    </w:p>
    <w:p w14:paraId="0A39FB11" w14:textId="77777777" w:rsidR="00BF46E1" w:rsidRPr="0041528A" w:rsidRDefault="00BF46E1" w:rsidP="0041528A">
      <w:pPr>
        <w:pStyle w:val="EW"/>
      </w:pPr>
      <w:r w:rsidRPr="0041528A">
        <w:tab/>
        <w:t>Source device:</w:t>
      </w:r>
      <w:r w:rsidRPr="0041528A">
        <w:tab/>
        <w:t>UICC</w:t>
      </w:r>
    </w:p>
    <w:p w14:paraId="6D6171A6" w14:textId="77777777" w:rsidR="00BF46E1" w:rsidRPr="0041528A" w:rsidRDefault="00BF46E1" w:rsidP="0041528A">
      <w:pPr>
        <w:pStyle w:val="EW"/>
      </w:pPr>
      <w:r w:rsidRPr="0041528A">
        <w:tab/>
        <w:t>Destination device:</w:t>
      </w:r>
      <w:r w:rsidRPr="0041528A">
        <w:tab/>
        <w:t>Network</w:t>
      </w:r>
    </w:p>
    <w:p w14:paraId="4E51D4AB" w14:textId="77777777" w:rsidR="00BF46E1" w:rsidRPr="0041528A" w:rsidRDefault="00BF46E1" w:rsidP="0041528A">
      <w:pPr>
        <w:pStyle w:val="EX"/>
      </w:pPr>
      <w:r w:rsidRPr="0041528A">
        <w:tab/>
        <w:t>DTMF String:</w:t>
      </w:r>
      <w:r w:rsidRPr="0041528A">
        <w:tab/>
        <w:t>"1" pause "2"</w:t>
      </w:r>
    </w:p>
    <w:p w14:paraId="345880CF" w14:textId="77777777" w:rsidR="00BF46E1" w:rsidRPr="0041528A" w:rsidRDefault="00BF46E1" w:rsidP="00BF46E1">
      <w:r w:rsidRPr="0041528A">
        <w:t>Coding:</w:t>
      </w:r>
    </w:p>
    <w:p w14:paraId="4252532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4325E8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B4BC8DD"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565C91C"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CE116B5"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230E7EF"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93E8EEB"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FFDB811"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38B5731"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539CC5BF"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05B0D26"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0143FB4"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3DC8827"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E5FF6A4"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285DB14" w14:textId="77777777" w:rsidR="00BF46E1" w:rsidRPr="0041528A" w:rsidRDefault="00BF46E1" w:rsidP="0092045E">
            <w:pPr>
              <w:pStyle w:val="TAC"/>
            </w:pPr>
            <w:r w:rsidRPr="0041528A">
              <w:t>AC</w:t>
            </w:r>
          </w:p>
        </w:tc>
      </w:tr>
      <w:tr w:rsidR="00BF46E1" w:rsidRPr="0041528A" w14:paraId="31E2F2BC" w14:textId="77777777" w:rsidTr="00195D76">
        <w:trPr>
          <w:jc w:val="center"/>
        </w:trPr>
        <w:tc>
          <w:tcPr>
            <w:tcW w:w="1134" w:type="dxa"/>
            <w:tcBorders>
              <w:top w:val="single" w:sz="4" w:space="0" w:color="auto"/>
              <w:right w:val="single" w:sz="4" w:space="0" w:color="auto"/>
            </w:tcBorders>
          </w:tcPr>
          <w:p w14:paraId="1B60B609"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8344711"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897422D" w14:textId="77777777" w:rsidR="00BF46E1" w:rsidRPr="0041528A" w:rsidRDefault="00BF46E1" w:rsidP="0092045E">
            <w:pPr>
              <w:pStyle w:val="TAC"/>
            </w:pPr>
            <w:r w:rsidRPr="0041528A">
              <w:t>C1</w:t>
            </w:r>
          </w:p>
        </w:tc>
        <w:tc>
          <w:tcPr>
            <w:tcW w:w="567" w:type="dxa"/>
            <w:tcBorders>
              <w:top w:val="single" w:sz="4" w:space="0" w:color="auto"/>
              <w:left w:val="single" w:sz="4" w:space="0" w:color="auto"/>
              <w:bottom w:val="single" w:sz="4" w:space="0" w:color="auto"/>
              <w:right w:val="single" w:sz="4" w:space="0" w:color="auto"/>
            </w:tcBorders>
          </w:tcPr>
          <w:p w14:paraId="1DD27A83" w14:textId="77777777" w:rsidR="00BF46E1" w:rsidRPr="0041528A" w:rsidRDefault="00BF46E1" w:rsidP="0092045E">
            <w:pPr>
              <w:pStyle w:val="TAC"/>
            </w:pPr>
            <w:r w:rsidRPr="0041528A">
              <w:t>F2</w:t>
            </w:r>
          </w:p>
        </w:tc>
        <w:tc>
          <w:tcPr>
            <w:tcW w:w="567" w:type="dxa"/>
            <w:tcBorders>
              <w:top w:val="single" w:sz="4" w:space="0" w:color="auto"/>
              <w:left w:val="single" w:sz="4" w:space="0" w:color="auto"/>
              <w:bottom w:val="single" w:sz="4" w:space="0" w:color="auto"/>
              <w:right w:val="single" w:sz="4" w:space="0" w:color="auto"/>
            </w:tcBorders>
          </w:tcPr>
          <w:p w14:paraId="2EB2B5F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8FC0F1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8DC967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1851F4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B0DF50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17D1E1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7F987A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AD58C7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D7BCFE3" w14:textId="77777777" w:rsidR="00BF46E1" w:rsidRPr="0041528A" w:rsidRDefault="00BF46E1" w:rsidP="0092045E">
            <w:pPr>
              <w:pStyle w:val="TAC"/>
            </w:pPr>
          </w:p>
        </w:tc>
      </w:tr>
    </w:tbl>
    <w:p w14:paraId="6A86E3C5" w14:textId="77777777" w:rsidR="00BF46E1" w:rsidRPr="0041528A" w:rsidRDefault="00BF46E1" w:rsidP="00BF46E1"/>
    <w:p w14:paraId="53DCF5B9" w14:textId="77777777" w:rsidR="00BF46E1" w:rsidRPr="0041528A" w:rsidRDefault="00BF46E1" w:rsidP="00BF46E1">
      <w:r w:rsidRPr="0041528A">
        <w:t>Start DTMF 1.1</w:t>
      </w:r>
    </w:p>
    <w:p w14:paraId="5ECBAF65" w14:textId="77777777" w:rsidR="00BF46E1" w:rsidRPr="0041528A" w:rsidRDefault="00BF46E1" w:rsidP="00BF46E1">
      <w:r w:rsidRPr="0041528A">
        <w:t>Logically:</w:t>
      </w:r>
    </w:p>
    <w:p w14:paraId="471492D4" w14:textId="77777777" w:rsidR="00BF46E1" w:rsidRPr="0041528A" w:rsidRDefault="00BF46E1" w:rsidP="0041528A">
      <w:pPr>
        <w:pStyle w:val="EX"/>
      </w:pPr>
      <w:r w:rsidRPr="0041528A">
        <w:tab/>
        <w:t>DTMF String:</w:t>
      </w:r>
      <w:r w:rsidRPr="0041528A">
        <w:tab/>
        <w:t>"1"</w:t>
      </w:r>
    </w:p>
    <w:p w14:paraId="7B51A062" w14:textId="77777777" w:rsidR="00BF46E1" w:rsidRPr="0041528A" w:rsidRDefault="00BF46E1" w:rsidP="00BF46E1">
      <w:r w:rsidRPr="0041528A">
        <w:t>Start DTMF 1.2</w:t>
      </w:r>
    </w:p>
    <w:p w14:paraId="0582D9D9" w14:textId="77777777" w:rsidR="00BF46E1" w:rsidRPr="0041528A" w:rsidRDefault="00BF46E1" w:rsidP="00BF46E1">
      <w:r w:rsidRPr="0041528A">
        <w:t>Logically:</w:t>
      </w:r>
    </w:p>
    <w:p w14:paraId="07EC1242" w14:textId="77777777" w:rsidR="00BF46E1" w:rsidRPr="0041528A" w:rsidRDefault="00BF46E1" w:rsidP="0041528A">
      <w:pPr>
        <w:pStyle w:val="EX"/>
      </w:pPr>
      <w:r w:rsidRPr="0041528A">
        <w:tab/>
        <w:t>DTMF String:</w:t>
      </w:r>
      <w:r w:rsidRPr="0041528A">
        <w:tab/>
        <w:t>"2"</w:t>
      </w:r>
    </w:p>
    <w:p w14:paraId="068518D7" w14:textId="77777777" w:rsidR="00BF46E1" w:rsidRPr="0041528A" w:rsidRDefault="00BF46E1" w:rsidP="00BF46E1">
      <w:r w:rsidRPr="0041528A">
        <w:t>TERMINAL RESPONSE: SEND DTMF 1.1.1</w:t>
      </w:r>
    </w:p>
    <w:p w14:paraId="3B169FB0" w14:textId="77777777" w:rsidR="00BF46E1" w:rsidRPr="0041528A" w:rsidRDefault="00BF46E1" w:rsidP="00BF46E1">
      <w:r w:rsidRPr="0041528A">
        <w:t>Logically:</w:t>
      </w:r>
    </w:p>
    <w:p w14:paraId="6DF8E386" w14:textId="77777777" w:rsidR="00BF46E1" w:rsidRPr="0041528A" w:rsidRDefault="00BF46E1" w:rsidP="0041528A">
      <w:pPr>
        <w:pStyle w:val="EW"/>
      </w:pPr>
      <w:r w:rsidRPr="0041528A">
        <w:lastRenderedPageBreak/>
        <w:t>Command details</w:t>
      </w:r>
    </w:p>
    <w:p w14:paraId="003D7B8D" w14:textId="77777777" w:rsidR="00BF46E1" w:rsidRPr="0041528A" w:rsidRDefault="00BF46E1" w:rsidP="0041528A">
      <w:pPr>
        <w:pStyle w:val="EW"/>
      </w:pPr>
      <w:r w:rsidRPr="0041528A">
        <w:tab/>
        <w:t>Command number:</w:t>
      </w:r>
      <w:r w:rsidRPr="0041528A">
        <w:tab/>
        <w:t>1</w:t>
      </w:r>
    </w:p>
    <w:p w14:paraId="51B98B0A" w14:textId="77777777" w:rsidR="00BF46E1" w:rsidRPr="0041528A" w:rsidRDefault="00BF46E1" w:rsidP="0041528A">
      <w:pPr>
        <w:pStyle w:val="EW"/>
      </w:pPr>
      <w:r w:rsidRPr="0041528A">
        <w:tab/>
        <w:t>Command type:</w:t>
      </w:r>
      <w:r w:rsidRPr="0041528A">
        <w:tab/>
        <w:t>SEND DTMF</w:t>
      </w:r>
    </w:p>
    <w:p w14:paraId="5617EF07" w14:textId="77777777" w:rsidR="00BF46E1" w:rsidRPr="0041528A" w:rsidRDefault="00BF46E1" w:rsidP="0041528A">
      <w:pPr>
        <w:pStyle w:val="EW"/>
      </w:pPr>
      <w:r w:rsidRPr="0041528A">
        <w:tab/>
        <w:t>Command qualifier:</w:t>
      </w:r>
      <w:r w:rsidRPr="0041528A">
        <w:tab/>
        <w:t>"00"</w:t>
      </w:r>
    </w:p>
    <w:p w14:paraId="6F39B316" w14:textId="77777777" w:rsidR="00BF46E1" w:rsidRPr="0041528A" w:rsidRDefault="00BF46E1" w:rsidP="0041528A">
      <w:pPr>
        <w:pStyle w:val="EW"/>
      </w:pPr>
      <w:r w:rsidRPr="0041528A">
        <w:t>Device identities</w:t>
      </w:r>
    </w:p>
    <w:p w14:paraId="13984124" w14:textId="77777777" w:rsidR="00BF46E1" w:rsidRPr="0041528A" w:rsidRDefault="00BF46E1" w:rsidP="0041528A">
      <w:pPr>
        <w:pStyle w:val="EW"/>
      </w:pPr>
      <w:r w:rsidRPr="0041528A">
        <w:tab/>
        <w:t>Source device:</w:t>
      </w:r>
      <w:r w:rsidRPr="0041528A">
        <w:tab/>
        <w:t>ME</w:t>
      </w:r>
    </w:p>
    <w:p w14:paraId="5307B627" w14:textId="77777777" w:rsidR="00BF46E1" w:rsidRPr="0041528A" w:rsidRDefault="00BF46E1" w:rsidP="0041528A">
      <w:pPr>
        <w:pStyle w:val="EW"/>
      </w:pPr>
      <w:r w:rsidRPr="0041528A">
        <w:tab/>
        <w:t>Destination device:</w:t>
      </w:r>
      <w:r w:rsidRPr="0041528A">
        <w:tab/>
        <w:t>UICC</w:t>
      </w:r>
    </w:p>
    <w:p w14:paraId="69E3D939" w14:textId="77777777" w:rsidR="00BF46E1" w:rsidRPr="0041528A" w:rsidRDefault="00BF46E1" w:rsidP="0041528A">
      <w:pPr>
        <w:pStyle w:val="EW"/>
      </w:pPr>
      <w:r w:rsidRPr="0041528A">
        <w:t>Result</w:t>
      </w:r>
    </w:p>
    <w:p w14:paraId="65113E7D" w14:textId="77777777" w:rsidR="00BF46E1" w:rsidRPr="0041528A" w:rsidRDefault="00BF46E1" w:rsidP="0041528A">
      <w:pPr>
        <w:pStyle w:val="EX"/>
      </w:pPr>
      <w:r w:rsidRPr="0041528A">
        <w:tab/>
        <w:t>General Result:</w:t>
      </w:r>
      <w:r w:rsidRPr="0041528A">
        <w:tab/>
        <w:t>Command performed successfully</w:t>
      </w:r>
    </w:p>
    <w:p w14:paraId="619738FE" w14:textId="77777777" w:rsidR="00BF46E1" w:rsidRPr="0041528A" w:rsidRDefault="00BF46E1" w:rsidP="00BF46E1">
      <w:r w:rsidRPr="0041528A">
        <w:t>Coding:</w:t>
      </w:r>
    </w:p>
    <w:p w14:paraId="0172649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74C372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C8968B8"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E832459"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81656F0"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C122D39"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05DBD19"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472C364F"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62C4075"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AB16E1E"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3DA55C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A19AE2D"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63BC9FE"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EC0E05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86BB6B0" w14:textId="77777777" w:rsidR="00BF46E1" w:rsidRPr="0041528A" w:rsidRDefault="00BF46E1" w:rsidP="0092045E">
            <w:pPr>
              <w:pStyle w:val="TAC"/>
            </w:pPr>
            <w:r w:rsidRPr="0041528A">
              <w:t>00</w:t>
            </w:r>
          </w:p>
        </w:tc>
      </w:tr>
    </w:tbl>
    <w:p w14:paraId="51EDD739" w14:textId="77777777" w:rsidR="00BF46E1" w:rsidRPr="0041528A" w:rsidRDefault="00BF46E1" w:rsidP="00BF46E1"/>
    <w:p w14:paraId="2C6674AF" w14:textId="77777777" w:rsidR="00BF46E1" w:rsidRPr="0041528A" w:rsidRDefault="00BF46E1" w:rsidP="00BF46E1">
      <w:pPr>
        <w:pStyle w:val="TH"/>
      </w:pPr>
      <w:r w:rsidRPr="0041528A">
        <w:t>Expected Sequence 1.2 (SEND DTMF, containing alpha identifier)</w:t>
      </w:r>
    </w:p>
    <w:p w14:paraId="71972248" w14:textId="77777777" w:rsidR="00BF46E1" w:rsidRPr="0041528A" w:rsidRDefault="00BF46E1" w:rsidP="00BF46E1">
      <w:r w:rsidRPr="0041528A">
        <w:t>Some details of the DTMF protocol have been left out for clarity.</w:t>
      </w:r>
    </w:p>
    <w:p w14:paraId="4E0B13A6"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4DD3E60A" w14:textId="77777777" w:rsidTr="00195D76">
        <w:trPr>
          <w:cantSplit/>
          <w:jc w:val="center"/>
        </w:trPr>
        <w:tc>
          <w:tcPr>
            <w:tcW w:w="737" w:type="dxa"/>
            <w:tcBorders>
              <w:top w:val="single" w:sz="6" w:space="0" w:color="auto"/>
              <w:left w:val="single" w:sz="6" w:space="0" w:color="auto"/>
              <w:right w:val="single" w:sz="6" w:space="0" w:color="auto"/>
            </w:tcBorders>
          </w:tcPr>
          <w:p w14:paraId="19FDABF0"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33B9C77E"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7926F42D"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6726685" w14:textId="77777777" w:rsidR="00BF46E1" w:rsidRPr="0041528A" w:rsidRDefault="00BF46E1" w:rsidP="0092045E">
            <w:pPr>
              <w:pStyle w:val="TAH"/>
            </w:pPr>
            <w:r w:rsidRPr="0041528A">
              <w:t>Comments</w:t>
            </w:r>
          </w:p>
        </w:tc>
      </w:tr>
      <w:tr w:rsidR="00BF46E1" w:rsidRPr="0041528A" w14:paraId="279E0047" w14:textId="77777777" w:rsidTr="00195D76">
        <w:trPr>
          <w:cantSplit/>
          <w:jc w:val="center"/>
        </w:trPr>
        <w:tc>
          <w:tcPr>
            <w:tcW w:w="737" w:type="dxa"/>
            <w:tcBorders>
              <w:top w:val="single" w:sz="4" w:space="0" w:color="auto"/>
              <w:left w:val="single" w:sz="4" w:space="0" w:color="auto"/>
              <w:right w:val="single" w:sz="4" w:space="0" w:color="auto"/>
            </w:tcBorders>
          </w:tcPr>
          <w:p w14:paraId="552CF2C9" w14:textId="77777777" w:rsidR="00BF46E1" w:rsidRPr="0041528A" w:rsidRDefault="00BF46E1" w:rsidP="0092045E">
            <w:pPr>
              <w:pStyle w:val="TAC"/>
            </w:pPr>
            <w:r w:rsidRPr="0041528A">
              <w:t>1</w:t>
            </w:r>
          </w:p>
        </w:tc>
        <w:tc>
          <w:tcPr>
            <w:tcW w:w="1232" w:type="dxa"/>
            <w:tcBorders>
              <w:top w:val="single" w:sz="4" w:space="0" w:color="auto"/>
              <w:left w:val="single" w:sz="4" w:space="0" w:color="auto"/>
              <w:right w:val="single" w:sz="4" w:space="0" w:color="auto"/>
            </w:tcBorders>
          </w:tcPr>
          <w:p w14:paraId="386AEB1A"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top w:val="single" w:sz="4" w:space="0" w:color="auto"/>
              <w:left w:val="single" w:sz="4" w:space="0" w:color="auto"/>
              <w:right w:val="single" w:sz="4" w:space="0" w:color="auto"/>
            </w:tcBorders>
          </w:tcPr>
          <w:p w14:paraId="78CA155D" w14:textId="77777777" w:rsidR="00BF46E1" w:rsidRPr="0041528A" w:rsidRDefault="00BF46E1" w:rsidP="0092045E">
            <w:pPr>
              <w:pStyle w:val="TAL"/>
            </w:pPr>
            <w:r w:rsidRPr="0041528A">
              <w:t>Set up a call to "+0123456789"</w:t>
            </w:r>
          </w:p>
        </w:tc>
        <w:tc>
          <w:tcPr>
            <w:tcW w:w="3776" w:type="dxa"/>
            <w:tcBorders>
              <w:top w:val="single" w:sz="4" w:space="0" w:color="auto"/>
              <w:left w:val="single" w:sz="4" w:space="0" w:color="auto"/>
              <w:right w:val="single" w:sz="4" w:space="0" w:color="auto"/>
            </w:tcBorders>
          </w:tcPr>
          <w:p w14:paraId="7BA29794" w14:textId="77777777" w:rsidR="00BF46E1" w:rsidRPr="0041528A" w:rsidRDefault="00BF46E1" w:rsidP="0092045E">
            <w:pPr>
              <w:pStyle w:val="TAL"/>
            </w:pPr>
          </w:p>
        </w:tc>
      </w:tr>
      <w:tr w:rsidR="00BF46E1" w:rsidRPr="0041528A" w14:paraId="3EA7BC9A" w14:textId="77777777" w:rsidTr="00195D76">
        <w:trPr>
          <w:cantSplit/>
          <w:jc w:val="center"/>
        </w:trPr>
        <w:tc>
          <w:tcPr>
            <w:tcW w:w="737" w:type="dxa"/>
            <w:tcBorders>
              <w:left w:val="single" w:sz="4" w:space="0" w:color="auto"/>
              <w:right w:val="single" w:sz="4" w:space="0" w:color="auto"/>
            </w:tcBorders>
          </w:tcPr>
          <w:p w14:paraId="737D72D7" w14:textId="77777777" w:rsidR="00BF46E1" w:rsidRPr="0041528A" w:rsidRDefault="00BF46E1" w:rsidP="0092045E">
            <w:pPr>
              <w:pStyle w:val="TAC"/>
            </w:pPr>
            <w:r w:rsidRPr="0041528A">
              <w:t>2</w:t>
            </w:r>
          </w:p>
        </w:tc>
        <w:tc>
          <w:tcPr>
            <w:tcW w:w="1232" w:type="dxa"/>
            <w:tcBorders>
              <w:left w:val="single" w:sz="4" w:space="0" w:color="auto"/>
              <w:right w:val="single" w:sz="4" w:space="0" w:color="auto"/>
            </w:tcBorders>
          </w:tcPr>
          <w:p w14:paraId="2EAB942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75F3AF8"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6B65E24E" w14:textId="77777777" w:rsidR="00BF46E1" w:rsidRPr="0041528A" w:rsidRDefault="00BF46E1" w:rsidP="0092045E">
            <w:pPr>
              <w:pStyle w:val="TAL"/>
            </w:pPr>
          </w:p>
        </w:tc>
      </w:tr>
      <w:tr w:rsidR="00BF46E1" w:rsidRPr="0041528A" w14:paraId="37900989" w14:textId="77777777" w:rsidTr="00195D76">
        <w:trPr>
          <w:cantSplit/>
          <w:jc w:val="center"/>
        </w:trPr>
        <w:tc>
          <w:tcPr>
            <w:tcW w:w="737" w:type="dxa"/>
            <w:tcBorders>
              <w:left w:val="single" w:sz="4" w:space="0" w:color="auto"/>
              <w:right w:val="single" w:sz="4" w:space="0" w:color="auto"/>
            </w:tcBorders>
          </w:tcPr>
          <w:p w14:paraId="43FB39EF" w14:textId="77777777" w:rsidR="00BF46E1" w:rsidRPr="0041528A" w:rsidRDefault="00BF46E1" w:rsidP="0092045E">
            <w:pPr>
              <w:pStyle w:val="TAC"/>
            </w:pPr>
            <w:r w:rsidRPr="0041528A">
              <w:t>3</w:t>
            </w:r>
          </w:p>
        </w:tc>
        <w:tc>
          <w:tcPr>
            <w:tcW w:w="1232" w:type="dxa"/>
            <w:tcBorders>
              <w:left w:val="single" w:sz="4" w:space="0" w:color="auto"/>
              <w:right w:val="single" w:sz="4" w:space="0" w:color="auto"/>
            </w:tcBorders>
          </w:tcPr>
          <w:p w14:paraId="17EA656F"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16422479"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027E04EF" w14:textId="77777777" w:rsidR="00BF46E1" w:rsidRPr="0041528A" w:rsidRDefault="00BF46E1" w:rsidP="0092045E">
            <w:pPr>
              <w:pStyle w:val="TAL"/>
            </w:pPr>
          </w:p>
        </w:tc>
      </w:tr>
      <w:tr w:rsidR="00BF46E1" w:rsidRPr="0041528A" w14:paraId="59B7AB05" w14:textId="77777777" w:rsidTr="00195D76">
        <w:trPr>
          <w:cantSplit/>
          <w:jc w:val="center"/>
        </w:trPr>
        <w:tc>
          <w:tcPr>
            <w:tcW w:w="737" w:type="dxa"/>
            <w:tcBorders>
              <w:left w:val="single" w:sz="6" w:space="0" w:color="auto"/>
              <w:right w:val="single" w:sz="6" w:space="0" w:color="auto"/>
            </w:tcBorders>
          </w:tcPr>
          <w:p w14:paraId="2BCA95E7"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15E5943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372C40A" w14:textId="77777777" w:rsidR="00BF46E1" w:rsidRPr="0041528A" w:rsidRDefault="00BF46E1" w:rsidP="0092045E">
            <w:pPr>
              <w:pStyle w:val="TAL"/>
            </w:pPr>
            <w:r w:rsidRPr="0041528A">
              <w:t>PROACTIVE COMMAND PENDING: SEND DTMF 1.2.1</w:t>
            </w:r>
          </w:p>
        </w:tc>
        <w:tc>
          <w:tcPr>
            <w:tcW w:w="3776" w:type="dxa"/>
            <w:tcBorders>
              <w:left w:val="single" w:sz="6" w:space="0" w:color="auto"/>
              <w:right w:val="single" w:sz="6" w:space="0" w:color="auto"/>
            </w:tcBorders>
          </w:tcPr>
          <w:p w14:paraId="04D77BDE" w14:textId="77777777" w:rsidR="00BF46E1" w:rsidRPr="0041528A" w:rsidRDefault="00BF46E1" w:rsidP="0092045E">
            <w:pPr>
              <w:pStyle w:val="TAL"/>
            </w:pPr>
          </w:p>
        </w:tc>
      </w:tr>
      <w:tr w:rsidR="00BF46E1" w:rsidRPr="0041528A" w14:paraId="25E92EA8" w14:textId="77777777" w:rsidTr="00195D76">
        <w:trPr>
          <w:cantSplit/>
          <w:jc w:val="center"/>
        </w:trPr>
        <w:tc>
          <w:tcPr>
            <w:tcW w:w="737" w:type="dxa"/>
            <w:tcBorders>
              <w:left w:val="single" w:sz="6" w:space="0" w:color="auto"/>
              <w:right w:val="single" w:sz="6" w:space="0" w:color="auto"/>
            </w:tcBorders>
          </w:tcPr>
          <w:p w14:paraId="7628C192"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1496E751"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C34C9D7"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10303EE2" w14:textId="77777777" w:rsidR="00BF46E1" w:rsidRPr="0041528A" w:rsidRDefault="00BF46E1" w:rsidP="0092045E">
            <w:pPr>
              <w:pStyle w:val="TAL"/>
            </w:pPr>
          </w:p>
        </w:tc>
      </w:tr>
      <w:tr w:rsidR="00BF46E1" w:rsidRPr="0041528A" w14:paraId="475E6218" w14:textId="77777777" w:rsidTr="00195D76">
        <w:trPr>
          <w:cantSplit/>
          <w:jc w:val="center"/>
        </w:trPr>
        <w:tc>
          <w:tcPr>
            <w:tcW w:w="737" w:type="dxa"/>
            <w:tcBorders>
              <w:left w:val="single" w:sz="6" w:space="0" w:color="auto"/>
              <w:right w:val="single" w:sz="6" w:space="0" w:color="auto"/>
            </w:tcBorders>
          </w:tcPr>
          <w:p w14:paraId="7DAFB29A"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5863BA6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4F2D006" w14:textId="77777777" w:rsidR="00BF46E1" w:rsidRPr="0041528A" w:rsidRDefault="00BF46E1" w:rsidP="0092045E">
            <w:pPr>
              <w:pStyle w:val="TAL"/>
            </w:pPr>
            <w:r w:rsidRPr="0041528A">
              <w:t>PROACTIVE COMMAND: SEND DTMF 1.2.1</w:t>
            </w:r>
          </w:p>
        </w:tc>
        <w:tc>
          <w:tcPr>
            <w:tcW w:w="3776" w:type="dxa"/>
            <w:tcBorders>
              <w:left w:val="single" w:sz="6" w:space="0" w:color="auto"/>
              <w:right w:val="single" w:sz="6" w:space="0" w:color="auto"/>
            </w:tcBorders>
          </w:tcPr>
          <w:p w14:paraId="7223180B" w14:textId="77777777" w:rsidR="00BF46E1" w:rsidRPr="0041528A" w:rsidRDefault="00BF46E1" w:rsidP="0092045E">
            <w:pPr>
              <w:pStyle w:val="TAL"/>
            </w:pPr>
          </w:p>
        </w:tc>
      </w:tr>
      <w:tr w:rsidR="00BF46E1" w:rsidRPr="0041528A" w14:paraId="71F70CB8" w14:textId="77777777" w:rsidTr="00195D76">
        <w:trPr>
          <w:cantSplit/>
          <w:jc w:val="center"/>
        </w:trPr>
        <w:tc>
          <w:tcPr>
            <w:tcW w:w="737" w:type="dxa"/>
            <w:tcBorders>
              <w:left w:val="single" w:sz="6" w:space="0" w:color="auto"/>
              <w:right w:val="single" w:sz="6" w:space="0" w:color="auto"/>
            </w:tcBorders>
          </w:tcPr>
          <w:p w14:paraId="0AE6158D"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37D58C1A"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166C9F09"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6" w:space="0" w:color="auto"/>
              <w:right w:val="single" w:sz="6" w:space="0" w:color="auto"/>
            </w:tcBorders>
          </w:tcPr>
          <w:p w14:paraId="601DCAB9" w14:textId="77777777" w:rsidR="00BF46E1" w:rsidRPr="0041528A" w:rsidRDefault="00BF46E1" w:rsidP="0092045E">
            <w:pPr>
              <w:pStyle w:val="TAL"/>
            </w:pPr>
            <w:r w:rsidRPr="0041528A">
              <w:t>Alpha identifier</w:t>
            </w:r>
          </w:p>
        </w:tc>
      </w:tr>
      <w:tr w:rsidR="00BF46E1" w:rsidRPr="0041528A" w14:paraId="39ECD7F5" w14:textId="77777777" w:rsidTr="00195D76">
        <w:trPr>
          <w:cantSplit/>
          <w:jc w:val="center"/>
        </w:trPr>
        <w:tc>
          <w:tcPr>
            <w:tcW w:w="737" w:type="dxa"/>
            <w:tcBorders>
              <w:left w:val="single" w:sz="6" w:space="0" w:color="auto"/>
              <w:right w:val="single" w:sz="6" w:space="0" w:color="auto"/>
            </w:tcBorders>
          </w:tcPr>
          <w:p w14:paraId="2DAFF62A"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528384E5"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1A8E24A7" w14:textId="77777777" w:rsidR="00BF46E1" w:rsidRPr="0041528A" w:rsidRDefault="00BF46E1" w:rsidP="0092045E">
            <w:pPr>
              <w:pStyle w:val="TAL"/>
            </w:pPr>
            <w:r w:rsidRPr="0041528A">
              <w:t>Start DTMF 1.1</w:t>
            </w:r>
          </w:p>
        </w:tc>
        <w:tc>
          <w:tcPr>
            <w:tcW w:w="3776" w:type="dxa"/>
            <w:tcBorders>
              <w:left w:val="single" w:sz="6" w:space="0" w:color="auto"/>
              <w:right w:val="single" w:sz="6" w:space="0" w:color="auto"/>
            </w:tcBorders>
          </w:tcPr>
          <w:p w14:paraId="5A20DDE1" w14:textId="77777777" w:rsidR="00BF46E1" w:rsidRPr="0041528A" w:rsidRDefault="00BF46E1" w:rsidP="0092045E">
            <w:pPr>
              <w:pStyle w:val="TAL"/>
            </w:pPr>
            <w:r w:rsidRPr="0041528A">
              <w:t>["1"]</w:t>
            </w:r>
          </w:p>
        </w:tc>
      </w:tr>
      <w:tr w:rsidR="00BF46E1" w:rsidRPr="0041528A" w14:paraId="2CC3DA4C" w14:textId="77777777" w:rsidTr="00195D76">
        <w:trPr>
          <w:cantSplit/>
          <w:jc w:val="center"/>
        </w:trPr>
        <w:tc>
          <w:tcPr>
            <w:tcW w:w="737" w:type="dxa"/>
            <w:tcBorders>
              <w:left w:val="single" w:sz="6" w:space="0" w:color="auto"/>
              <w:right w:val="single" w:sz="6" w:space="0" w:color="auto"/>
            </w:tcBorders>
          </w:tcPr>
          <w:p w14:paraId="4E2595F7"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12F6F4E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271E2965" w14:textId="77777777" w:rsidR="00BF46E1" w:rsidRPr="0041528A" w:rsidRDefault="00BF46E1" w:rsidP="0092045E">
            <w:pPr>
              <w:pStyle w:val="TAL"/>
            </w:pPr>
            <w:r w:rsidRPr="0041528A">
              <w:t>Start DTMF 1.2</w:t>
            </w:r>
          </w:p>
        </w:tc>
        <w:tc>
          <w:tcPr>
            <w:tcW w:w="3776" w:type="dxa"/>
            <w:tcBorders>
              <w:left w:val="single" w:sz="6" w:space="0" w:color="auto"/>
              <w:right w:val="single" w:sz="6" w:space="0" w:color="auto"/>
            </w:tcBorders>
          </w:tcPr>
          <w:p w14:paraId="4B26DB9C" w14:textId="77777777" w:rsidR="00BF46E1" w:rsidRPr="0041528A" w:rsidRDefault="00BF46E1" w:rsidP="0092045E">
            <w:pPr>
              <w:pStyle w:val="TAL"/>
            </w:pPr>
            <w:r w:rsidRPr="0041528A">
              <w:t>["2"]</w:t>
            </w:r>
          </w:p>
        </w:tc>
      </w:tr>
      <w:tr w:rsidR="00BF46E1" w:rsidRPr="0041528A" w14:paraId="18678C17" w14:textId="77777777" w:rsidTr="00195D76">
        <w:trPr>
          <w:cantSplit/>
          <w:jc w:val="center"/>
        </w:trPr>
        <w:tc>
          <w:tcPr>
            <w:tcW w:w="737" w:type="dxa"/>
            <w:tcBorders>
              <w:left w:val="single" w:sz="6" w:space="0" w:color="auto"/>
              <w:right w:val="single" w:sz="6" w:space="0" w:color="auto"/>
            </w:tcBorders>
          </w:tcPr>
          <w:p w14:paraId="709A5B4A"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6CAD233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492DB0A7" w14:textId="77777777" w:rsidR="00BF46E1" w:rsidRPr="0041528A" w:rsidRDefault="00BF46E1" w:rsidP="0092045E">
            <w:pPr>
              <w:pStyle w:val="TAL"/>
            </w:pPr>
            <w:r w:rsidRPr="0041528A">
              <w:t>Start DTMF 1.3</w:t>
            </w:r>
          </w:p>
        </w:tc>
        <w:tc>
          <w:tcPr>
            <w:tcW w:w="3776" w:type="dxa"/>
            <w:tcBorders>
              <w:left w:val="single" w:sz="6" w:space="0" w:color="auto"/>
              <w:right w:val="single" w:sz="6" w:space="0" w:color="auto"/>
            </w:tcBorders>
          </w:tcPr>
          <w:p w14:paraId="78DEDA3F" w14:textId="77777777" w:rsidR="00BF46E1" w:rsidRPr="0041528A" w:rsidRDefault="00BF46E1" w:rsidP="0092045E">
            <w:pPr>
              <w:pStyle w:val="TAL"/>
            </w:pPr>
            <w:r w:rsidRPr="0041528A">
              <w:t>["3"]</w:t>
            </w:r>
          </w:p>
        </w:tc>
      </w:tr>
      <w:tr w:rsidR="00BF46E1" w:rsidRPr="0041528A" w14:paraId="6F129905" w14:textId="77777777" w:rsidTr="00195D76">
        <w:trPr>
          <w:cantSplit/>
          <w:jc w:val="center"/>
        </w:trPr>
        <w:tc>
          <w:tcPr>
            <w:tcW w:w="737" w:type="dxa"/>
            <w:tcBorders>
              <w:left w:val="single" w:sz="6" w:space="0" w:color="auto"/>
              <w:right w:val="single" w:sz="6" w:space="0" w:color="auto"/>
            </w:tcBorders>
          </w:tcPr>
          <w:p w14:paraId="577602BB"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6553987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530E34CD" w14:textId="77777777" w:rsidR="00BF46E1" w:rsidRPr="0041528A" w:rsidRDefault="00BF46E1" w:rsidP="0092045E">
            <w:pPr>
              <w:pStyle w:val="TAL"/>
            </w:pPr>
            <w:r w:rsidRPr="0041528A">
              <w:t>Start DTMF 1.4</w:t>
            </w:r>
          </w:p>
        </w:tc>
        <w:tc>
          <w:tcPr>
            <w:tcW w:w="3776" w:type="dxa"/>
            <w:tcBorders>
              <w:left w:val="single" w:sz="6" w:space="0" w:color="auto"/>
              <w:right w:val="single" w:sz="6" w:space="0" w:color="auto"/>
            </w:tcBorders>
          </w:tcPr>
          <w:p w14:paraId="630C6F31" w14:textId="77777777" w:rsidR="00BF46E1" w:rsidRPr="0041528A" w:rsidRDefault="00BF46E1" w:rsidP="0092045E">
            <w:pPr>
              <w:pStyle w:val="TAL"/>
            </w:pPr>
            <w:r w:rsidRPr="0041528A">
              <w:t>["4"]</w:t>
            </w:r>
          </w:p>
        </w:tc>
      </w:tr>
      <w:tr w:rsidR="00BF46E1" w:rsidRPr="0041528A" w14:paraId="09A0E7DE" w14:textId="77777777" w:rsidTr="00195D76">
        <w:trPr>
          <w:cantSplit/>
          <w:jc w:val="center"/>
        </w:trPr>
        <w:tc>
          <w:tcPr>
            <w:tcW w:w="737" w:type="dxa"/>
            <w:tcBorders>
              <w:left w:val="single" w:sz="6" w:space="0" w:color="auto"/>
              <w:right w:val="single" w:sz="6" w:space="0" w:color="auto"/>
            </w:tcBorders>
          </w:tcPr>
          <w:p w14:paraId="37853613" w14:textId="77777777" w:rsidR="00BF46E1" w:rsidRPr="0041528A" w:rsidRDefault="00BF46E1" w:rsidP="0092045E">
            <w:pPr>
              <w:pStyle w:val="TAC"/>
            </w:pPr>
            <w:r w:rsidRPr="0041528A">
              <w:t>12</w:t>
            </w:r>
          </w:p>
        </w:tc>
        <w:tc>
          <w:tcPr>
            <w:tcW w:w="1232" w:type="dxa"/>
            <w:tcBorders>
              <w:left w:val="single" w:sz="6" w:space="0" w:color="auto"/>
              <w:right w:val="single" w:sz="6" w:space="0" w:color="auto"/>
            </w:tcBorders>
          </w:tcPr>
          <w:p w14:paraId="0C78480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7D70E9B2" w14:textId="77777777" w:rsidR="00BF46E1" w:rsidRPr="0041528A" w:rsidRDefault="00BF46E1" w:rsidP="0092045E">
            <w:pPr>
              <w:pStyle w:val="TAL"/>
            </w:pPr>
            <w:r w:rsidRPr="0041528A">
              <w:t>Start DTMF 1.5</w:t>
            </w:r>
          </w:p>
        </w:tc>
        <w:tc>
          <w:tcPr>
            <w:tcW w:w="3776" w:type="dxa"/>
            <w:tcBorders>
              <w:left w:val="single" w:sz="6" w:space="0" w:color="auto"/>
              <w:right w:val="single" w:sz="6" w:space="0" w:color="auto"/>
            </w:tcBorders>
          </w:tcPr>
          <w:p w14:paraId="6FC23CBC" w14:textId="77777777" w:rsidR="00BF46E1" w:rsidRPr="0041528A" w:rsidRDefault="00BF46E1" w:rsidP="0092045E">
            <w:pPr>
              <w:pStyle w:val="TAL"/>
            </w:pPr>
            <w:r w:rsidRPr="0041528A">
              <w:t>["5"]</w:t>
            </w:r>
          </w:p>
        </w:tc>
      </w:tr>
      <w:tr w:rsidR="00BF46E1" w:rsidRPr="0041528A" w14:paraId="22D2ECA6" w14:textId="77777777" w:rsidTr="00195D76">
        <w:trPr>
          <w:cantSplit/>
          <w:jc w:val="center"/>
        </w:trPr>
        <w:tc>
          <w:tcPr>
            <w:tcW w:w="737" w:type="dxa"/>
            <w:tcBorders>
              <w:left w:val="single" w:sz="6" w:space="0" w:color="auto"/>
              <w:right w:val="single" w:sz="6" w:space="0" w:color="auto"/>
            </w:tcBorders>
          </w:tcPr>
          <w:p w14:paraId="7CEBF4F4" w14:textId="77777777" w:rsidR="00BF46E1" w:rsidRPr="0041528A" w:rsidRDefault="00BF46E1" w:rsidP="0092045E">
            <w:pPr>
              <w:pStyle w:val="TAC"/>
            </w:pPr>
            <w:r w:rsidRPr="0041528A">
              <w:t>13</w:t>
            </w:r>
          </w:p>
        </w:tc>
        <w:tc>
          <w:tcPr>
            <w:tcW w:w="1232" w:type="dxa"/>
            <w:tcBorders>
              <w:left w:val="single" w:sz="6" w:space="0" w:color="auto"/>
              <w:right w:val="single" w:sz="6" w:space="0" w:color="auto"/>
            </w:tcBorders>
          </w:tcPr>
          <w:p w14:paraId="03213585"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2C0EF2FA" w14:textId="77777777" w:rsidR="00BF46E1" w:rsidRPr="0041528A" w:rsidRDefault="00BF46E1" w:rsidP="0092045E">
            <w:pPr>
              <w:pStyle w:val="TAL"/>
            </w:pPr>
            <w:r w:rsidRPr="0041528A">
              <w:t>Start DTMF 1.6</w:t>
            </w:r>
          </w:p>
        </w:tc>
        <w:tc>
          <w:tcPr>
            <w:tcW w:w="3776" w:type="dxa"/>
            <w:tcBorders>
              <w:left w:val="single" w:sz="6" w:space="0" w:color="auto"/>
              <w:right w:val="single" w:sz="6" w:space="0" w:color="auto"/>
            </w:tcBorders>
          </w:tcPr>
          <w:p w14:paraId="548C3B7C" w14:textId="77777777" w:rsidR="00BF46E1" w:rsidRPr="0041528A" w:rsidRDefault="00BF46E1" w:rsidP="0092045E">
            <w:pPr>
              <w:pStyle w:val="TAL"/>
            </w:pPr>
            <w:r w:rsidRPr="0041528A">
              <w:t>["6"]</w:t>
            </w:r>
          </w:p>
        </w:tc>
      </w:tr>
      <w:tr w:rsidR="00BF46E1" w:rsidRPr="0041528A" w14:paraId="1F8190BA" w14:textId="77777777" w:rsidTr="00195D76">
        <w:trPr>
          <w:cantSplit/>
          <w:jc w:val="center"/>
        </w:trPr>
        <w:tc>
          <w:tcPr>
            <w:tcW w:w="737" w:type="dxa"/>
            <w:tcBorders>
              <w:left w:val="single" w:sz="6" w:space="0" w:color="auto"/>
              <w:right w:val="single" w:sz="6" w:space="0" w:color="auto"/>
            </w:tcBorders>
          </w:tcPr>
          <w:p w14:paraId="10CD65AA" w14:textId="77777777" w:rsidR="00BF46E1" w:rsidRPr="0041528A" w:rsidRDefault="00BF46E1" w:rsidP="0092045E">
            <w:pPr>
              <w:pStyle w:val="TAC"/>
            </w:pPr>
            <w:r w:rsidRPr="0041528A">
              <w:t>14</w:t>
            </w:r>
          </w:p>
        </w:tc>
        <w:tc>
          <w:tcPr>
            <w:tcW w:w="1232" w:type="dxa"/>
            <w:tcBorders>
              <w:left w:val="single" w:sz="6" w:space="0" w:color="auto"/>
              <w:right w:val="single" w:sz="6" w:space="0" w:color="auto"/>
            </w:tcBorders>
          </w:tcPr>
          <w:p w14:paraId="32C1D791"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5177A0FA" w14:textId="77777777" w:rsidR="00BF46E1" w:rsidRPr="0041528A" w:rsidRDefault="00BF46E1" w:rsidP="0092045E">
            <w:pPr>
              <w:pStyle w:val="TAL"/>
            </w:pPr>
            <w:r w:rsidRPr="0041528A">
              <w:t>Start DTMF 1.7</w:t>
            </w:r>
          </w:p>
        </w:tc>
        <w:tc>
          <w:tcPr>
            <w:tcW w:w="3776" w:type="dxa"/>
            <w:tcBorders>
              <w:left w:val="single" w:sz="6" w:space="0" w:color="auto"/>
              <w:right w:val="single" w:sz="6" w:space="0" w:color="auto"/>
            </w:tcBorders>
          </w:tcPr>
          <w:p w14:paraId="756785B6" w14:textId="77777777" w:rsidR="00BF46E1" w:rsidRPr="0041528A" w:rsidRDefault="00BF46E1" w:rsidP="0092045E">
            <w:pPr>
              <w:pStyle w:val="TAL"/>
            </w:pPr>
            <w:r w:rsidRPr="0041528A">
              <w:t>["7"]</w:t>
            </w:r>
          </w:p>
        </w:tc>
      </w:tr>
      <w:tr w:rsidR="00BF46E1" w:rsidRPr="0041528A" w14:paraId="02AB1B86" w14:textId="77777777" w:rsidTr="00195D76">
        <w:trPr>
          <w:cantSplit/>
          <w:jc w:val="center"/>
        </w:trPr>
        <w:tc>
          <w:tcPr>
            <w:tcW w:w="737" w:type="dxa"/>
            <w:tcBorders>
              <w:left w:val="single" w:sz="6" w:space="0" w:color="auto"/>
              <w:right w:val="single" w:sz="6" w:space="0" w:color="auto"/>
            </w:tcBorders>
          </w:tcPr>
          <w:p w14:paraId="489A01EB" w14:textId="77777777" w:rsidR="00BF46E1" w:rsidRPr="0041528A" w:rsidRDefault="00BF46E1" w:rsidP="0092045E">
            <w:pPr>
              <w:pStyle w:val="TAC"/>
            </w:pPr>
            <w:r w:rsidRPr="0041528A">
              <w:t>15</w:t>
            </w:r>
          </w:p>
        </w:tc>
        <w:tc>
          <w:tcPr>
            <w:tcW w:w="1232" w:type="dxa"/>
            <w:tcBorders>
              <w:left w:val="single" w:sz="6" w:space="0" w:color="auto"/>
              <w:right w:val="single" w:sz="6" w:space="0" w:color="auto"/>
            </w:tcBorders>
          </w:tcPr>
          <w:p w14:paraId="57485FB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0E8E1841" w14:textId="77777777" w:rsidR="00BF46E1" w:rsidRPr="0041528A" w:rsidRDefault="00BF46E1" w:rsidP="0092045E">
            <w:pPr>
              <w:pStyle w:val="TAL"/>
            </w:pPr>
            <w:r w:rsidRPr="0041528A">
              <w:t>Start DTMF 1.8</w:t>
            </w:r>
          </w:p>
        </w:tc>
        <w:tc>
          <w:tcPr>
            <w:tcW w:w="3776" w:type="dxa"/>
            <w:tcBorders>
              <w:left w:val="single" w:sz="6" w:space="0" w:color="auto"/>
              <w:right w:val="single" w:sz="6" w:space="0" w:color="auto"/>
            </w:tcBorders>
          </w:tcPr>
          <w:p w14:paraId="7C451E5F" w14:textId="77777777" w:rsidR="00BF46E1" w:rsidRPr="0041528A" w:rsidRDefault="00BF46E1" w:rsidP="0092045E">
            <w:pPr>
              <w:pStyle w:val="TAL"/>
            </w:pPr>
            <w:r w:rsidRPr="0041528A">
              <w:t>["8"]</w:t>
            </w:r>
          </w:p>
        </w:tc>
      </w:tr>
      <w:tr w:rsidR="00BF46E1" w:rsidRPr="0041528A" w14:paraId="1FAAA31A" w14:textId="77777777" w:rsidTr="00195D76">
        <w:trPr>
          <w:cantSplit/>
          <w:jc w:val="center"/>
        </w:trPr>
        <w:tc>
          <w:tcPr>
            <w:tcW w:w="737" w:type="dxa"/>
            <w:tcBorders>
              <w:left w:val="single" w:sz="6" w:space="0" w:color="auto"/>
              <w:right w:val="single" w:sz="6" w:space="0" w:color="auto"/>
            </w:tcBorders>
          </w:tcPr>
          <w:p w14:paraId="794BA4A4" w14:textId="77777777" w:rsidR="00BF46E1" w:rsidRPr="0041528A" w:rsidRDefault="00BF46E1" w:rsidP="0092045E">
            <w:pPr>
              <w:pStyle w:val="TAC"/>
            </w:pPr>
            <w:r w:rsidRPr="0041528A">
              <w:t>16</w:t>
            </w:r>
          </w:p>
        </w:tc>
        <w:tc>
          <w:tcPr>
            <w:tcW w:w="1232" w:type="dxa"/>
            <w:tcBorders>
              <w:left w:val="single" w:sz="6" w:space="0" w:color="auto"/>
              <w:right w:val="single" w:sz="6" w:space="0" w:color="auto"/>
            </w:tcBorders>
          </w:tcPr>
          <w:p w14:paraId="65F813ED"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79214EAD" w14:textId="77777777" w:rsidR="00BF46E1" w:rsidRPr="0041528A" w:rsidRDefault="00BF46E1" w:rsidP="0092045E">
            <w:pPr>
              <w:pStyle w:val="TAL"/>
            </w:pPr>
            <w:r w:rsidRPr="0041528A">
              <w:t>Start DTMF 1.9</w:t>
            </w:r>
          </w:p>
        </w:tc>
        <w:tc>
          <w:tcPr>
            <w:tcW w:w="3776" w:type="dxa"/>
            <w:tcBorders>
              <w:left w:val="single" w:sz="6" w:space="0" w:color="auto"/>
              <w:right w:val="single" w:sz="6" w:space="0" w:color="auto"/>
            </w:tcBorders>
          </w:tcPr>
          <w:p w14:paraId="0DD42C0D" w14:textId="77777777" w:rsidR="00BF46E1" w:rsidRPr="0041528A" w:rsidRDefault="00BF46E1" w:rsidP="0092045E">
            <w:pPr>
              <w:pStyle w:val="TAL"/>
            </w:pPr>
            <w:r w:rsidRPr="0041528A">
              <w:t>["9"]</w:t>
            </w:r>
          </w:p>
        </w:tc>
      </w:tr>
      <w:tr w:rsidR="00BF46E1" w:rsidRPr="0041528A" w14:paraId="022D1EFE" w14:textId="77777777" w:rsidTr="00195D76">
        <w:trPr>
          <w:cantSplit/>
          <w:jc w:val="center"/>
        </w:trPr>
        <w:tc>
          <w:tcPr>
            <w:tcW w:w="737" w:type="dxa"/>
            <w:tcBorders>
              <w:left w:val="single" w:sz="6" w:space="0" w:color="auto"/>
              <w:right w:val="single" w:sz="6" w:space="0" w:color="auto"/>
            </w:tcBorders>
          </w:tcPr>
          <w:p w14:paraId="703FCEA5" w14:textId="77777777" w:rsidR="00BF46E1" w:rsidRPr="0041528A" w:rsidRDefault="00BF46E1" w:rsidP="0092045E">
            <w:pPr>
              <w:pStyle w:val="TAC"/>
            </w:pPr>
            <w:r w:rsidRPr="0041528A">
              <w:t>17</w:t>
            </w:r>
          </w:p>
        </w:tc>
        <w:tc>
          <w:tcPr>
            <w:tcW w:w="1232" w:type="dxa"/>
            <w:tcBorders>
              <w:left w:val="single" w:sz="6" w:space="0" w:color="auto"/>
              <w:right w:val="single" w:sz="6" w:space="0" w:color="auto"/>
            </w:tcBorders>
          </w:tcPr>
          <w:p w14:paraId="5AE7849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7ED7011A" w14:textId="77777777" w:rsidR="00BF46E1" w:rsidRPr="0041528A" w:rsidRDefault="00BF46E1" w:rsidP="0092045E">
            <w:pPr>
              <w:pStyle w:val="TAL"/>
            </w:pPr>
            <w:r w:rsidRPr="0041528A">
              <w:t>Start DTMF 1.10</w:t>
            </w:r>
          </w:p>
        </w:tc>
        <w:tc>
          <w:tcPr>
            <w:tcW w:w="3776" w:type="dxa"/>
            <w:tcBorders>
              <w:left w:val="single" w:sz="6" w:space="0" w:color="auto"/>
              <w:right w:val="single" w:sz="6" w:space="0" w:color="auto"/>
            </w:tcBorders>
          </w:tcPr>
          <w:p w14:paraId="195237A3" w14:textId="77777777" w:rsidR="00BF46E1" w:rsidRPr="0041528A" w:rsidRDefault="00BF46E1" w:rsidP="0092045E">
            <w:pPr>
              <w:pStyle w:val="TAL"/>
            </w:pPr>
            <w:r w:rsidRPr="0041528A">
              <w:t>["0"]</w:t>
            </w:r>
          </w:p>
        </w:tc>
      </w:tr>
      <w:tr w:rsidR="00BF46E1" w:rsidRPr="0041528A" w14:paraId="74C9F00D" w14:textId="77777777" w:rsidTr="00195D76">
        <w:trPr>
          <w:cantSplit/>
          <w:jc w:val="center"/>
        </w:trPr>
        <w:tc>
          <w:tcPr>
            <w:tcW w:w="737" w:type="dxa"/>
            <w:tcBorders>
              <w:left w:val="single" w:sz="6" w:space="0" w:color="auto"/>
              <w:right w:val="single" w:sz="6" w:space="0" w:color="auto"/>
            </w:tcBorders>
          </w:tcPr>
          <w:p w14:paraId="180AA149" w14:textId="77777777" w:rsidR="00BF46E1" w:rsidRPr="0041528A" w:rsidRDefault="00BF46E1" w:rsidP="0092045E">
            <w:pPr>
              <w:pStyle w:val="TAC"/>
            </w:pPr>
            <w:r w:rsidRPr="0041528A">
              <w:t>18</w:t>
            </w:r>
          </w:p>
        </w:tc>
        <w:tc>
          <w:tcPr>
            <w:tcW w:w="1232" w:type="dxa"/>
            <w:tcBorders>
              <w:left w:val="single" w:sz="6" w:space="0" w:color="auto"/>
              <w:right w:val="single" w:sz="6" w:space="0" w:color="auto"/>
            </w:tcBorders>
          </w:tcPr>
          <w:p w14:paraId="6ADA2B09"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EB1EDFB" w14:textId="77777777" w:rsidR="00BF46E1" w:rsidRPr="0041528A" w:rsidRDefault="00BF46E1" w:rsidP="0092045E">
            <w:pPr>
              <w:pStyle w:val="TAL"/>
            </w:pPr>
            <w:r w:rsidRPr="0041528A">
              <w:t>TERMINAL RESPONSE: SEND DTMF 1.1.1</w:t>
            </w:r>
          </w:p>
        </w:tc>
        <w:tc>
          <w:tcPr>
            <w:tcW w:w="3776" w:type="dxa"/>
            <w:tcBorders>
              <w:left w:val="single" w:sz="6" w:space="0" w:color="auto"/>
              <w:right w:val="single" w:sz="6" w:space="0" w:color="auto"/>
            </w:tcBorders>
          </w:tcPr>
          <w:p w14:paraId="1B039DD0" w14:textId="77777777" w:rsidR="00BF46E1" w:rsidRPr="0041528A" w:rsidRDefault="00BF46E1" w:rsidP="0092045E">
            <w:pPr>
              <w:pStyle w:val="TAL"/>
            </w:pPr>
            <w:r w:rsidRPr="0041528A">
              <w:t>[Command performed successfully]</w:t>
            </w:r>
          </w:p>
        </w:tc>
      </w:tr>
      <w:tr w:rsidR="00BF46E1" w:rsidRPr="0041528A" w14:paraId="4CF7A45B" w14:textId="77777777" w:rsidTr="00195D76">
        <w:trPr>
          <w:cantSplit/>
          <w:jc w:val="center"/>
        </w:trPr>
        <w:tc>
          <w:tcPr>
            <w:tcW w:w="737" w:type="dxa"/>
            <w:tcBorders>
              <w:left w:val="single" w:sz="6" w:space="0" w:color="auto"/>
              <w:right w:val="single" w:sz="6" w:space="0" w:color="auto"/>
            </w:tcBorders>
          </w:tcPr>
          <w:p w14:paraId="020B2B79" w14:textId="77777777" w:rsidR="00BF46E1" w:rsidRPr="0041528A" w:rsidRDefault="00BF46E1" w:rsidP="0092045E">
            <w:pPr>
              <w:pStyle w:val="TAC"/>
            </w:pPr>
            <w:r w:rsidRPr="0041528A">
              <w:t>19</w:t>
            </w:r>
          </w:p>
        </w:tc>
        <w:tc>
          <w:tcPr>
            <w:tcW w:w="1232" w:type="dxa"/>
            <w:tcBorders>
              <w:left w:val="single" w:sz="6" w:space="0" w:color="auto"/>
              <w:right w:val="single" w:sz="6" w:space="0" w:color="auto"/>
            </w:tcBorders>
          </w:tcPr>
          <w:p w14:paraId="018F611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48CF95D"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5F474A3B" w14:textId="77777777" w:rsidR="00BF46E1" w:rsidRPr="0041528A" w:rsidRDefault="00BF46E1" w:rsidP="0092045E">
            <w:pPr>
              <w:pStyle w:val="TAL"/>
            </w:pPr>
          </w:p>
        </w:tc>
      </w:tr>
      <w:tr w:rsidR="00BF46E1" w:rsidRPr="0041528A" w14:paraId="495E627B" w14:textId="77777777" w:rsidTr="00195D76">
        <w:trPr>
          <w:cantSplit/>
          <w:jc w:val="center"/>
        </w:trPr>
        <w:tc>
          <w:tcPr>
            <w:tcW w:w="737" w:type="dxa"/>
            <w:tcBorders>
              <w:left w:val="single" w:sz="6" w:space="0" w:color="auto"/>
              <w:bottom w:val="single" w:sz="4" w:space="0" w:color="auto"/>
              <w:right w:val="single" w:sz="6" w:space="0" w:color="auto"/>
            </w:tcBorders>
          </w:tcPr>
          <w:p w14:paraId="5369189D" w14:textId="77777777" w:rsidR="00BF46E1" w:rsidRPr="0041528A" w:rsidRDefault="00BF46E1" w:rsidP="0092045E">
            <w:pPr>
              <w:pStyle w:val="TAC"/>
            </w:pPr>
            <w:r w:rsidRPr="0041528A">
              <w:t>20</w:t>
            </w:r>
          </w:p>
        </w:tc>
        <w:tc>
          <w:tcPr>
            <w:tcW w:w="1232" w:type="dxa"/>
            <w:tcBorders>
              <w:left w:val="single" w:sz="6" w:space="0" w:color="auto"/>
              <w:bottom w:val="single" w:sz="4" w:space="0" w:color="auto"/>
              <w:right w:val="single" w:sz="6" w:space="0" w:color="auto"/>
            </w:tcBorders>
          </w:tcPr>
          <w:p w14:paraId="01E22BE9"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5CBB3A32" w14:textId="77777777" w:rsidR="00BF46E1" w:rsidRPr="0041528A" w:rsidRDefault="00BF46E1" w:rsidP="0092045E">
            <w:pPr>
              <w:pStyle w:val="TAL"/>
            </w:pPr>
            <w:r w:rsidRPr="0041528A">
              <w:t>End the call</w:t>
            </w:r>
          </w:p>
        </w:tc>
        <w:tc>
          <w:tcPr>
            <w:tcW w:w="3776" w:type="dxa"/>
            <w:tcBorders>
              <w:left w:val="single" w:sz="6" w:space="0" w:color="auto"/>
              <w:bottom w:val="single" w:sz="4" w:space="0" w:color="auto"/>
              <w:right w:val="single" w:sz="6" w:space="0" w:color="auto"/>
            </w:tcBorders>
          </w:tcPr>
          <w:p w14:paraId="15B484FC" w14:textId="77777777" w:rsidR="00BF46E1" w:rsidRPr="0041528A" w:rsidRDefault="00BF46E1" w:rsidP="0092045E">
            <w:pPr>
              <w:pStyle w:val="TAL"/>
            </w:pPr>
          </w:p>
        </w:tc>
      </w:tr>
    </w:tbl>
    <w:p w14:paraId="44F4E598" w14:textId="77777777" w:rsidR="00BF46E1" w:rsidRPr="0041528A" w:rsidRDefault="00BF46E1" w:rsidP="00BF46E1"/>
    <w:p w14:paraId="0218DB0E" w14:textId="77777777" w:rsidR="00BF46E1" w:rsidRPr="0041528A" w:rsidRDefault="00BF46E1" w:rsidP="00BF46E1">
      <w:r w:rsidRPr="0041528A">
        <w:t>PROACTIVE COMMAND: SEND DTMF 1.2.1</w:t>
      </w:r>
    </w:p>
    <w:p w14:paraId="0E984B9B" w14:textId="77777777" w:rsidR="00BF46E1" w:rsidRPr="0041528A" w:rsidRDefault="00BF46E1" w:rsidP="00BF46E1">
      <w:r w:rsidRPr="0041528A">
        <w:t>Logically:</w:t>
      </w:r>
    </w:p>
    <w:p w14:paraId="03993089" w14:textId="77777777" w:rsidR="00BF46E1" w:rsidRPr="0041528A" w:rsidRDefault="00BF46E1" w:rsidP="0041528A">
      <w:pPr>
        <w:pStyle w:val="EW"/>
      </w:pPr>
      <w:r w:rsidRPr="0041528A">
        <w:t>Command details</w:t>
      </w:r>
    </w:p>
    <w:p w14:paraId="26E7BD3B" w14:textId="77777777" w:rsidR="00BF46E1" w:rsidRPr="0041528A" w:rsidRDefault="00BF46E1" w:rsidP="0041528A">
      <w:pPr>
        <w:pStyle w:val="EW"/>
      </w:pPr>
      <w:r w:rsidRPr="0041528A">
        <w:tab/>
        <w:t>Command number:</w:t>
      </w:r>
      <w:r w:rsidRPr="0041528A">
        <w:tab/>
        <w:t>1</w:t>
      </w:r>
    </w:p>
    <w:p w14:paraId="23534286" w14:textId="77777777" w:rsidR="00BF46E1" w:rsidRPr="0041528A" w:rsidRDefault="00BF46E1" w:rsidP="0041528A">
      <w:pPr>
        <w:pStyle w:val="EW"/>
      </w:pPr>
      <w:r w:rsidRPr="0041528A">
        <w:tab/>
        <w:t>Command type:</w:t>
      </w:r>
      <w:r w:rsidRPr="0041528A">
        <w:tab/>
        <w:t>SEND DTMF</w:t>
      </w:r>
    </w:p>
    <w:p w14:paraId="4C2BCA19" w14:textId="77777777" w:rsidR="00BF46E1" w:rsidRPr="0041528A" w:rsidRDefault="00BF46E1" w:rsidP="0041528A">
      <w:pPr>
        <w:pStyle w:val="EW"/>
      </w:pPr>
      <w:r w:rsidRPr="0041528A">
        <w:tab/>
        <w:t>Command qualifier:</w:t>
      </w:r>
      <w:r w:rsidRPr="0041528A">
        <w:tab/>
        <w:t>"00"</w:t>
      </w:r>
    </w:p>
    <w:p w14:paraId="46F4FC7F" w14:textId="77777777" w:rsidR="00BF46E1" w:rsidRPr="0041528A" w:rsidRDefault="00BF46E1" w:rsidP="0041528A">
      <w:pPr>
        <w:pStyle w:val="EW"/>
      </w:pPr>
      <w:r w:rsidRPr="0041528A">
        <w:t>Device identities</w:t>
      </w:r>
    </w:p>
    <w:p w14:paraId="3F875EB1" w14:textId="77777777" w:rsidR="00BF46E1" w:rsidRPr="0041528A" w:rsidRDefault="00BF46E1" w:rsidP="0041528A">
      <w:pPr>
        <w:pStyle w:val="EW"/>
      </w:pPr>
      <w:r w:rsidRPr="0041528A">
        <w:tab/>
        <w:t>Source device:</w:t>
      </w:r>
      <w:r w:rsidRPr="0041528A">
        <w:tab/>
        <w:t>UICC</w:t>
      </w:r>
    </w:p>
    <w:p w14:paraId="47487BE0" w14:textId="77777777" w:rsidR="00BF46E1" w:rsidRPr="0041528A" w:rsidRDefault="00BF46E1" w:rsidP="0041528A">
      <w:pPr>
        <w:pStyle w:val="EW"/>
      </w:pPr>
      <w:r w:rsidRPr="0041528A">
        <w:tab/>
        <w:t>Destination device:</w:t>
      </w:r>
      <w:r w:rsidRPr="0041528A">
        <w:tab/>
        <w:t>Network</w:t>
      </w:r>
    </w:p>
    <w:p w14:paraId="42C51678" w14:textId="77777777" w:rsidR="00BF46E1" w:rsidRPr="0041528A" w:rsidRDefault="00BF46E1" w:rsidP="0041528A">
      <w:pPr>
        <w:pStyle w:val="EW"/>
      </w:pPr>
      <w:r w:rsidRPr="0041528A">
        <w:tab/>
        <w:t>Alpha identifier:</w:t>
      </w:r>
      <w:r w:rsidRPr="0041528A">
        <w:tab/>
        <w:t>"Send DTMF"</w:t>
      </w:r>
    </w:p>
    <w:p w14:paraId="1DFBC81F" w14:textId="77777777" w:rsidR="00BF46E1" w:rsidRPr="0041528A" w:rsidRDefault="00BF46E1" w:rsidP="0041528A">
      <w:pPr>
        <w:pStyle w:val="EX"/>
      </w:pPr>
      <w:r w:rsidRPr="0041528A">
        <w:tab/>
        <w:t>DTMF String:</w:t>
      </w:r>
      <w:r w:rsidRPr="0041528A">
        <w:tab/>
        <w:t>"1234567890"</w:t>
      </w:r>
    </w:p>
    <w:p w14:paraId="5F390E86" w14:textId="77777777" w:rsidR="00BF46E1" w:rsidRPr="0041528A" w:rsidRDefault="00BF46E1" w:rsidP="00BF46E1">
      <w:r w:rsidRPr="0041528A">
        <w:lastRenderedPageBreak/>
        <w:t>Coding:</w:t>
      </w:r>
    </w:p>
    <w:p w14:paraId="2AEF0C8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D1021D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FC0C627"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17E8C9B"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EE4BFE5" w14:textId="77777777" w:rsidR="00BF46E1" w:rsidRPr="0041528A" w:rsidRDefault="00BF46E1" w:rsidP="0092045E">
            <w:pPr>
              <w:pStyle w:val="TAC"/>
            </w:pPr>
            <w:r w:rsidRPr="0041528A">
              <w:t>1B</w:t>
            </w:r>
          </w:p>
        </w:tc>
        <w:tc>
          <w:tcPr>
            <w:tcW w:w="567" w:type="dxa"/>
            <w:tcBorders>
              <w:top w:val="single" w:sz="4" w:space="0" w:color="auto"/>
              <w:left w:val="single" w:sz="4" w:space="0" w:color="auto"/>
              <w:bottom w:val="single" w:sz="4" w:space="0" w:color="auto"/>
              <w:right w:val="single" w:sz="4" w:space="0" w:color="auto"/>
            </w:tcBorders>
          </w:tcPr>
          <w:p w14:paraId="68A286C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E18C720"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79BD9C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0FDDE17"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763DE06F"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ED7F87D"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E64981E"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42CA664"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FF82EF4"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F2E44BF" w14:textId="77777777" w:rsidR="00BF46E1" w:rsidRPr="0041528A" w:rsidRDefault="00BF46E1" w:rsidP="0092045E">
            <w:pPr>
              <w:pStyle w:val="TAC"/>
            </w:pPr>
            <w:r w:rsidRPr="0041528A">
              <w:t>85</w:t>
            </w:r>
          </w:p>
        </w:tc>
      </w:tr>
      <w:tr w:rsidR="00BF46E1" w:rsidRPr="0041528A" w14:paraId="57D75501" w14:textId="77777777" w:rsidTr="00195D76">
        <w:trPr>
          <w:jc w:val="center"/>
        </w:trPr>
        <w:tc>
          <w:tcPr>
            <w:tcW w:w="1134" w:type="dxa"/>
            <w:tcBorders>
              <w:top w:val="single" w:sz="4" w:space="0" w:color="auto"/>
              <w:right w:val="single" w:sz="4" w:space="0" w:color="auto"/>
            </w:tcBorders>
          </w:tcPr>
          <w:p w14:paraId="7EEEEF6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F630209"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451CEFE"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517E90D5"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F871BCF"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D42CBA2"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68AF460"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BCDB75B"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3DFFE58A"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D15C3EA"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6709A73F"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78620169"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62DD1E11" w14:textId="77777777" w:rsidR="00BF46E1" w:rsidRPr="0041528A" w:rsidRDefault="00BF46E1" w:rsidP="0092045E">
            <w:pPr>
              <w:pStyle w:val="TAC"/>
            </w:pPr>
            <w:r w:rsidRPr="0041528A">
              <w:t>05</w:t>
            </w:r>
          </w:p>
        </w:tc>
      </w:tr>
      <w:tr w:rsidR="00BF46E1" w:rsidRPr="0041528A" w14:paraId="44331825" w14:textId="77777777" w:rsidTr="00195D76">
        <w:trPr>
          <w:jc w:val="center"/>
        </w:trPr>
        <w:tc>
          <w:tcPr>
            <w:tcW w:w="1134" w:type="dxa"/>
            <w:tcBorders>
              <w:right w:val="single" w:sz="4" w:space="0" w:color="auto"/>
            </w:tcBorders>
          </w:tcPr>
          <w:p w14:paraId="7AE4F79A"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CFBD2E5"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3D67016"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496CE1C"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86E0B5F"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10B71774"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B0B6BB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031577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FF5BC0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13B818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2E422B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514428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5485D61" w14:textId="77777777" w:rsidR="00BF46E1" w:rsidRPr="0041528A" w:rsidRDefault="00BF46E1" w:rsidP="0092045E">
            <w:pPr>
              <w:pStyle w:val="TAC"/>
            </w:pPr>
          </w:p>
        </w:tc>
      </w:tr>
    </w:tbl>
    <w:p w14:paraId="77322F56" w14:textId="77777777" w:rsidR="00BF46E1" w:rsidRPr="0041528A" w:rsidRDefault="00BF46E1" w:rsidP="00BF46E1"/>
    <w:p w14:paraId="5B4EE5A9" w14:textId="77777777" w:rsidR="00BF46E1" w:rsidRPr="0041528A" w:rsidRDefault="00BF46E1" w:rsidP="00BF46E1">
      <w:r w:rsidRPr="0041528A">
        <w:t>Start DTMF 1.3</w:t>
      </w:r>
    </w:p>
    <w:p w14:paraId="7CCD6220" w14:textId="77777777" w:rsidR="00BF46E1" w:rsidRPr="0041528A" w:rsidRDefault="00BF46E1" w:rsidP="00BF46E1">
      <w:pPr>
        <w:keepNext/>
        <w:keepLines/>
      </w:pPr>
      <w:r w:rsidRPr="0041528A">
        <w:t>Logically:</w:t>
      </w:r>
    </w:p>
    <w:p w14:paraId="6E3A6EBE" w14:textId="77777777" w:rsidR="00BF46E1" w:rsidRPr="0041528A" w:rsidRDefault="00BF46E1" w:rsidP="0041528A">
      <w:pPr>
        <w:pStyle w:val="EX"/>
      </w:pPr>
      <w:r w:rsidRPr="0041528A">
        <w:tab/>
        <w:t>DTMF String:</w:t>
      </w:r>
      <w:r w:rsidRPr="0041528A">
        <w:tab/>
        <w:t>"3"</w:t>
      </w:r>
    </w:p>
    <w:p w14:paraId="52B75872" w14:textId="77777777" w:rsidR="00BF46E1" w:rsidRPr="0041528A" w:rsidRDefault="00BF46E1" w:rsidP="00BF46E1">
      <w:r w:rsidRPr="0041528A">
        <w:t>Start DTMF 1.4</w:t>
      </w:r>
    </w:p>
    <w:p w14:paraId="5EC8FD21" w14:textId="77777777" w:rsidR="00BF46E1" w:rsidRPr="0041528A" w:rsidRDefault="00BF46E1" w:rsidP="00BF46E1">
      <w:r w:rsidRPr="0041528A">
        <w:t>Logically:</w:t>
      </w:r>
    </w:p>
    <w:p w14:paraId="5FA3D485" w14:textId="77777777" w:rsidR="00BF46E1" w:rsidRPr="0041528A" w:rsidRDefault="00BF46E1" w:rsidP="0041528A">
      <w:pPr>
        <w:pStyle w:val="EX"/>
      </w:pPr>
      <w:r w:rsidRPr="0041528A">
        <w:tab/>
        <w:t>DTMF String:</w:t>
      </w:r>
      <w:r w:rsidRPr="0041528A">
        <w:tab/>
        <w:t>"4"</w:t>
      </w:r>
    </w:p>
    <w:p w14:paraId="2B1CE3FC" w14:textId="77777777" w:rsidR="00BF46E1" w:rsidRPr="0041528A" w:rsidRDefault="00BF46E1" w:rsidP="00BF46E1">
      <w:r w:rsidRPr="0041528A">
        <w:t>Start DTMF 1.5</w:t>
      </w:r>
    </w:p>
    <w:p w14:paraId="0E630315" w14:textId="77777777" w:rsidR="00BF46E1" w:rsidRPr="0041528A" w:rsidRDefault="00BF46E1" w:rsidP="00BF46E1">
      <w:r w:rsidRPr="0041528A">
        <w:t>Logically:</w:t>
      </w:r>
    </w:p>
    <w:p w14:paraId="0779E984" w14:textId="77777777" w:rsidR="00BF46E1" w:rsidRPr="0041528A" w:rsidRDefault="00BF46E1" w:rsidP="0041528A">
      <w:pPr>
        <w:pStyle w:val="EX"/>
      </w:pPr>
      <w:r w:rsidRPr="0041528A">
        <w:tab/>
        <w:t>DTMF String:</w:t>
      </w:r>
      <w:r w:rsidRPr="0041528A">
        <w:tab/>
        <w:t>"5"</w:t>
      </w:r>
    </w:p>
    <w:p w14:paraId="6B0018DC" w14:textId="77777777" w:rsidR="00BF46E1" w:rsidRPr="0041528A" w:rsidRDefault="00BF46E1" w:rsidP="00BF46E1">
      <w:r w:rsidRPr="0041528A">
        <w:t>Start DTMF 1.6</w:t>
      </w:r>
    </w:p>
    <w:p w14:paraId="7DC69AB1" w14:textId="77777777" w:rsidR="00BF46E1" w:rsidRPr="0041528A" w:rsidRDefault="00BF46E1" w:rsidP="00BF46E1">
      <w:r w:rsidRPr="0041528A">
        <w:t>Logically:</w:t>
      </w:r>
    </w:p>
    <w:p w14:paraId="4729725C" w14:textId="77777777" w:rsidR="00BF46E1" w:rsidRPr="0041528A" w:rsidRDefault="00BF46E1" w:rsidP="0041528A">
      <w:pPr>
        <w:pStyle w:val="EX"/>
      </w:pPr>
      <w:r w:rsidRPr="0041528A">
        <w:tab/>
        <w:t>DTMF String:</w:t>
      </w:r>
      <w:r w:rsidRPr="0041528A">
        <w:tab/>
        <w:t>"6"</w:t>
      </w:r>
    </w:p>
    <w:p w14:paraId="1C150938" w14:textId="77777777" w:rsidR="00BF46E1" w:rsidRPr="0041528A" w:rsidRDefault="00BF46E1" w:rsidP="00BF46E1">
      <w:r w:rsidRPr="0041528A">
        <w:t>Start DTMF 1.7</w:t>
      </w:r>
    </w:p>
    <w:p w14:paraId="6E0F5BFE" w14:textId="77777777" w:rsidR="00BF46E1" w:rsidRPr="0041528A" w:rsidRDefault="00BF46E1" w:rsidP="00BF46E1">
      <w:r w:rsidRPr="0041528A">
        <w:t>Logically:</w:t>
      </w:r>
    </w:p>
    <w:p w14:paraId="5E491762" w14:textId="77777777" w:rsidR="00BF46E1" w:rsidRPr="0041528A" w:rsidRDefault="00BF46E1" w:rsidP="0041528A">
      <w:pPr>
        <w:pStyle w:val="EX"/>
      </w:pPr>
      <w:r w:rsidRPr="0041528A">
        <w:tab/>
        <w:t>DTMF String:</w:t>
      </w:r>
      <w:r w:rsidRPr="0041528A">
        <w:tab/>
        <w:t>"7"</w:t>
      </w:r>
    </w:p>
    <w:p w14:paraId="3512EB09" w14:textId="77777777" w:rsidR="00BF46E1" w:rsidRPr="0041528A" w:rsidRDefault="00BF46E1" w:rsidP="00BF46E1">
      <w:r w:rsidRPr="0041528A">
        <w:t>Start DTMF 1.8</w:t>
      </w:r>
    </w:p>
    <w:p w14:paraId="31CF8958" w14:textId="77777777" w:rsidR="00BF46E1" w:rsidRPr="0041528A" w:rsidRDefault="00BF46E1" w:rsidP="00BF46E1">
      <w:r w:rsidRPr="0041528A">
        <w:t>Logically:</w:t>
      </w:r>
    </w:p>
    <w:p w14:paraId="01D4BCFB" w14:textId="77777777" w:rsidR="00BF46E1" w:rsidRPr="0041528A" w:rsidRDefault="00BF46E1" w:rsidP="0041528A">
      <w:pPr>
        <w:pStyle w:val="EX"/>
      </w:pPr>
      <w:r w:rsidRPr="0041528A">
        <w:tab/>
        <w:t>DTMF String:</w:t>
      </w:r>
      <w:r w:rsidRPr="0041528A">
        <w:tab/>
        <w:t>"8"</w:t>
      </w:r>
    </w:p>
    <w:p w14:paraId="59628BA6" w14:textId="77777777" w:rsidR="00BF46E1" w:rsidRPr="0041528A" w:rsidRDefault="00BF46E1" w:rsidP="00BF46E1">
      <w:r w:rsidRPr="0041528A">
        <w:t>Start DTMF 1.9</w:t>
      </w:r>
    </w:p>
    <w:p w14:paraId="34944E6D" w14:textId="77777777" w:rsidR="00BF46E1" w:rsidRPr="0041528A" w:rsidRDefault="00BF46E1" w:rsidP="00BF46E1">
      <w:r w:rsidRPr="0041528A">
        <w:t>Logically:</w:t>
      </w:r>
    </w:p>
    <w:p w14:paraId="38918463" w14:textId="77777777" w:rsidR="00BF46E1" w:rsidRPr="0041528A" w:rsidRDefault="00BF46E1" w:rsidP="0041528A">
      <w:pPr>
        <w:pStyle w:val="EX"/>
      </w:pPr>
      <w:r w:rsidRPr="0041528A">
        <w:tab/>
        <w:t>DTMF String:</w:t>
      </w:r>
      <w:r w:rsidRPr="0041528A">
        <w:tab/>
        <w:t>"9"</w:t>
      </w:r>
    </w:p>
    <w:p w14:paraId="4190AD2C" w14:textId="77777777" w:rsidR="00BF46E1" w:rsidRPr="0041528A" w:rsidRDefault="00BF46E1" w:rsidP="00BF46E1">
      <w:r w:rsidRPr="0041528A">
        <w:t>Start DTMF 1.10</w:t>
      </w:r>
    </w:p>
    <w:p w14:paraId="66503757" w14:textId="77777777" w:rsidR="00BF46E1" w:rsidRPr="0041528A" w:rsidRDefault="00BF46E1" w:rsidP="00BF46E1">
      <w:r w:rsidRPr="0041528A">
        <w:t>Logically:</w:t>
      </w:r>
    </w:p>
    <w:p w14:paraId="2E67F3F3" w14:textId="77777777" w:rsidR="00BF46E1" w:rsidRPr="0041528A" w:rsidRDefault="00BF46E1" w:rsidP="0041528A">
      <w:pPr>
        <w:pStyle w:val="EX"/>
      </w:pPr>
      <w:r w:rsidRPr="0041528A">
        <w:tab/>
        <w:t>DTMF String:</w:t>
      </w:r>
      <w:r w:rsidRPr="0041528A">
        <w:tab/>
        <w:t>"0"</w:t>
      </w:r>
    </w:p>
    <w:p w14:paraId="650687F8" w14:textId="77777777" w:rsidR="00BF46E1" w:rsidRPr="0041528A" w:rsidRDefault="00BF46E1" w:rsidP="00BF46E1">
      <w:pPr>
        <w:pStyle w:val="TH"/>
      </w:pPr>
      <w:r w:rsidRPr="0041528A">
        <w:t>Expected Sequence 1.3 (SEND DTMF, containing alpha identifier with null data object)</w:t>
      </w:r>
    </w:p>
    <w:p w14:paraId="469B1500" w14:textId="77777777" w:rsidR="00BF46E1" w:rsidRPr="0041528A" w:rsidRDefault="00BF46E1" w:rsidP="00BF46E1">
      <w:r w:rsidRPr="0041528A">
        <w:t>Some details of the DTMF protocol have been left out for clarity.</w:t>
      </w:r>
    </w:p>
    <w:p w14:paraId="46818E05"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231BE3FD" w14:textId="77777777" w:rsidTr="00195D76">
        <w:trPr>
          <w:cantSplit/>
          <w:jc w:val="center"/>
        </w:trPr>
        <w:tc>
          <w:tcPr>
            <w:tcW w:w="737" w:type="dxa"/>
            <w:tcBorders>
              <w:top w:val="single" w:sz="6" w:space="0" w:color="auto"/>
              <w:left w:val="single" w:sz="6" w:space="0" w:color="auto"/>
              <w:right w:val="single" w:sz="6" w:space="0" w:color="auto"/>
            </w:tcBorders>
          </w:tcPr>
          <w:p w14:paraId="73323AAB"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69019EB1"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7E31CDC7"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57B0578F" w14:textId="77777777" w:rsidR="00BF46E1" w:rsidRPr="0041528A" w:rsidRDefault="00BF46E1" w:rsidP="0092045E">
            <w:pPr>
              <w:pStyle w:val="TAH"/>
            </w:pPr>
            <w:r w:rsidRPr="0041528A">
              <w:t>Comments</w:t>
            </w:r>
          </w:p>
        </w:tc>
      </w:tr>
      <w:tr w:rsidR="00BF46E1" w:rsidRPr="0041528A" w14:paraId="507550ED" w14:textId="77777777" w:rsidTr="00195D76">
        <w:trPr>
          <w:cantSplit/>
          <w:jc w:val="center"/>
        </w:trPr>
        <w:tc>
          <w:tcPr>
            <w:tcW w:w="737" w:type="dxa"/>
            <w:tcBorders>
              <w:top w:val="single" w:sz="6" w:space="0" w:color="auto"/>
              <w:left w:val="single" w:sz="6" w:space="0" w:color="auto"/>
              <w:right w:val="single" w:sz="6" w:space="0" w:color="auto"/>
            </w:tcBorders>
          </w:tcPr>
          <w:p w14:paraId="00062EFD"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08455DBB"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68297CCA" w14:textId="77777777" w:rsidR="00BF46E1" w:rsidRPr="0041528A" w:rsidRDefault="00BF46E1" w:rsidP="0092045E">
            <w:pPr>
              <w:pStyle w:val="TAL"/>
            </w:pPr>
            <w:r w:rsidRPr="0041528A">
              <w:t>Set up a call to "+0123456789"</w:t>
            </w:r>
          </w:p>
        </w:tc>
        <w:tc>
          <w:tcPr>
            <w:tcW w:w="3776" w:type="dxa"/>
            <w:tcBorders>
              <w:top w:val="single" w:sz="6" w:space="0" w:color="auto"/>
              <w:left w:val="single" w:sz="6" w:space="0" w:color="auto"/>
              <w:right w:val="single" w:sz="6" w:space="0" w:color="auto"/>
            </w:tcBorders>
          </w:tcPr>
          <w:p w14:paraId="1AA53F2D" w14:textId="77777777" w:rsidR="00BF46E1" w:rsidRPr="0041528A" w:rsidRDefault="00BF46E1" w:rsidP="0092045E">
            <w:pPr>
              <w:pStyle w:val="TAL"/>
            </w:pPr>
          </w:p>
        </w:tc>
      </w:tr>
      <w:tr w:rsidR="00BF46E1" w:rsidRPr="0041528A" w14:paraId="09EAD937" w14:textId="77777777" w:rsidTr="00195D76">
        <w:trPr>
          <w:cantSplit/>
          <w:jc w:val="center"/>
        </w:trPr>
        <w:tc>
          <w:tcPr>
            <w:tcW w:w="737" w:type="dxa"/>
            <w:tcBorders>
              <w:left w:val="single" w:sz="6" w:space="0" w:color="auto"/>
              <w:right w:val="single" w:sz="6" w:space="0" w:color="auto"/>
            </w:tcBorders>
          </w:tcPr>
          <w:p w14:paraId="3FAE7B0D"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23B36B3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3525712E" w14:textId="77777777" w:rsidR="00BF46E1" w:rsidRPr="0041528A" w:rsidRDefault="00BF46E1" w:rsidP="0092045E">
            <w:pPr>
              <w:pStyle w:val="TAL"/>
            </w:pPr>
            <w:r w:rsidRPr="0041528A">
              <w:t>The ME attempts to set up a call to "+0123456789"</w:t>
            </w:r>
          </w:p>
        </w:tc>
        <w:tc>
          <w:tcPr>
            <w:tcW w:w="3776" w:type="dxa"/>
            <w:tcBorders>
              <w:left w:val="single" w:sz="6" w:space="0" w:color="auto"/>
              <w:right w:val="single" w:sz="6" w:space="0" w:color="auto"/>
            </w:tcBorders>
          </w:tcPr>
          <w:p w14:paraId="7873B4C5" w14:textId="77777777" w:rsidR="00BF46E1" w:rsidRPr="0041528A" w:rsidRDefault="00BF46E1" w:rsidP="0092045E">
            <w:pPr>
              <w:pStyle w:val="TAL"/>
            </w:pPr>
          </w:p>
        </w:tc>
      </w:tr>
      <w:tr w:rsidR="00BF46E1" w:rsidRPr="0041528A" w14:paraId="0562F8CD" w14:textId="77777777" w:rsidTr="00195D76">
        <w:trPr>
          <w:cantSplit/>
          <w:jc w:val="center"/>
        </w:trPr>
        <w:tc>
          <w:tcPr>
            <w:tcW w:w="737" w:type="dxa"/>
            <w:tcBorders>
              <w:left w:val="single" w:sz="6" w:space="0" w:color="auto"/>
              <w:right w:val="single" w:sz="6" w:space="0" w:color="auto"/>
            </w:tcBorders>
          </w:tcPr>
          <w:p w14:paraId="119BB8F9"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1E13DF75"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7B704B6A" w14:textId="77777777" w:rsidR="00BF46E1" w:rsidRPr="0041528A" w:rsidRDefault="00BF46E1" w:rsidP="0092045E">
            <w:pPr>
              <w:pStyle w:val="TAL"/>
            </w:pPr>
            <w:r w:rsidRPr="0041528A">
              <w:t xml:space="preserve">The ME receives the CONNECT message from the USS. </w:t>
            </w:r>
          </w:p>
        </w:tc>
        <w:tc>
          <w:tcPr>
            <w:tcW w:w="3776" w:type="dxa"/>
            <w:tcBorders>
              <w:left w:val="single" w:sz="6" w:space="0" w:color="auto"/>
              <w:right w:val="single" w:sz="6" w:space="0" w:color="auto"/>
            </w:tcBorders>
          </w:tcPr>
          <w:p w14:paraId="1E0A1F64" w14:textId="77777777" w:rsidR="00BF46E1" w:rsidRPr="0041528A" w:rsidRDefault="00BF46E1" w:rsidP="0092045E">
            <w:pPr>
              <w:pStyle w:val="TAL"/>
            </w:pPr>
          </w:p>
        </w:tc>
      </w:tr>
      <w:tr w:rsidR="00BF46E1" w:rsidRPr="0041528A" w14:paraId="7A3EEE3A" w14:textId="77777777" w:rsidTr="00195D76">
        <w:trPr>
          <w:cantSplit/>
          <w:jc w:val="center"/>
        </w:trPr>
        <w:tc>
          <w:tcPr>
            <w:tcW w:w="737" w:type="dxa"/>
            <w:tcBorders>
              <w:left w:val="single" w:sz="6" w:space="0" w:color="auto"/>
              <w:right w:val="single" w:sz="6" w:space="0" w:color="auto"/>
            </w:tcBorders>
          </w:tcPr>
          <w:p w14:paraId="40EF9029"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417A5DDF"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E6FF9D9" w14:textId="77777777" w:rsidR="00BF46E1" w:rsidRPr="0041528A" w:rsidRDefault="00BF46E1" w:rsidP="0092045E">
            <w:pPr>
              <w:pStyle w:val="TAL"/>
            </w:pPr>
            <w:r w:rsidRPr="0041528A">
              <w:t>PROACTIVE COMMAND PENDING: SEND DTMF 1.3.1</w:t>
            </w:r>
          </w:p>
        </w:tc>
        <w:tc>
          <w:tcPr>
            <w:tcW w:w="3776" w:type="dxa"/>
            <w:tcBorders>
              <w:left w:val="single" w:sz="6" w:space="0" w:color="auto"/>
              <w:right w:val="single" w:sz="6" w:space="0" w:color="auto"/>
            </w:tcBorders>
          </w:tcPr>
          <w:p w14:paraId="78D0B865" w14:textId="77777777" w:rsidR="00BF46E1" w:rsidRPr="0041528A" w:rsidRDefault="00BF46E1" w:rsidP="0092045E">
            <w:pPr>
              <w:pStyle w:val="TAL"/>
            </w:pPr>
          </w:p>
        </w:tc>
      </w:tr>
      <w:tr w:rsidR="00BF46E1" w:rsidRPr="0041528A" w14:paraId="3B9C3AC3" w14:textId="77777777" w:rsidTr="00195D76">
        <w:trPr>
          <w:cantSplit/>
          <w:jc w:val="center"/>
        </w:trPr>
        <w:tc>
          <w:tcPr>
            <w:tcW w:w="737" w:type="dxa"/>
            <w:tcBorders>
              <w:left w:val="single" w:sz="6" w:space="0" w:color="auto"/>
              <w:right w:val="single" w:sz="6" w:space="0" w:color="auto"/>
            </w:tcBorders>
          </w:tcPr>
          <w:p w14:paraId="5B462ADE"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2DE773F8"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358CB76"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20822398" w14:textId="77777777" w:rsidR="00BF46E1" w:rsidRPr="0041528A" w:rsidRDefault="00BF46E1" w:rsidP="0092045E">
            <w:pPr>
              <w:pStyle w:val="TAL"/>
            </w:pPr>
          </w:p>
        </w:tc>
      </w:tr>
      <w:tr w:rsidR="00BF46E1" w:rsidRPr="0041528A" w14:paraId="4F532241" w14:textId="77777777" w:rsidTr="00195D76">
        <w:trPr>
          <w:cantSplit/>
          <w:jc w:val="center"/>
        </w:trPr>
        <w:tc>
          <w:tcPr>
            <w:tcW w:w="737" w:type="dxa"/>
            <w:tcBorders>
              <w:left w:val="single" w:sz="6" w:space="0" w:color="auto"/>
              <w:right w:val="single" w:sz="6" w:space="0" w:color="auto"/>
            </w:tcBorders>
          </w:tcPr>
          <w:p w14:paraId="73871BAF"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213E086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3D52CC2" w14:textId="77777777" w:rsidR="00BF46E1" w:rsidRPr="0041528A" w:rsidRDefault="00BF46E1" w:rsidP="0092045E">
            <w:pPr>
              <w:pStyle w:val="TAL"/>
            </w:pPr>
            <w:r w:rsidRPr="0041528A">
              <w:t>PROACTIVE COMMAND: SEND DTMF 1.3.1</w:t>
            </w:r>
          </w:p>
        </w:tc>
        <w:tc>
          <w:tcPr>
            <w:tcW w:w="3776" w:type="dxa"/>
            <w:tcBorders>
              <w:left w:val="single" w:sz="6" w:space="0" w:color="auto"/>
              <w:right w:val="single" w:sz="6" w:space="0" w:color="auto"/>
            </w:tcBorders>
          </w:tcPr>
          <w:p w14:paraId="04230A69" w14:textId="77777777" w:rsidR="00BF46E1" w:rsidRPr="0041528A" w:rsidRDefault="00BF46E1" w:rsidP="0092045E">
            <w:pPr>
              <w:pStyle w:val="TAL"/>
            </w:pPr>
            <w:r w:rsidRPr="0041528A">
              <w:t>Alpha identifier with null data object</w:t>
            </w:r>
          </w:p>
        </w:tc>
      </w:tr>
      <w:tr w:rsidR="00BF46E1" w:rsidRPr="0041528A" w14:paraId="6FF40E6E" w14:textId="77777777" w:rsidTr="00195D76">
        <w:trPr>
          <w:cantSplit/>
          <w:jc w:val="center"/>
        </w:trPr>
        <w:tc>
          <w:tcPr>
            <w:tcW w:w="737" w:type="dxa"/>
            <w:tcBorders>
              <w:left w:val="single" w:sz="6" w:space="0" w:color="auto"/>
              <w:right w:val="single" w:sz="6" w:space="0" w:color="auto"/>
            </w:tcBorders>
          </w:tcPr>
          <w:p w14:paraId="4355F5B9"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53C09971"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1ECB58B9" w14:textId="77777777" w:rsidR="00BF46E1" w:rsidRPr="0041528A" w:rsidRDefault="00BF46E1" w:rsidP="0092045E">
            <w:pPr>
              <w:pStyle w:val="TAL"/>
            </w:pPr>
            <w:r w:rsidRPr="0041528A">
              <w:t>Do not give any information to the user on the fact that the ME is performing a SEND DTMF command.</w:t>
            </w:r>
            <w:r w:rsidRPr="0041528A">
              <w:br/>
              <w:t>Do not locally generate audible DTMF tones and play them to the user.</w:t>
            </w:r>
          </w:p>
        </w:tc>
        <w:tc>
          <w:tcPr>
            <w:tcW w:w="3776" w:type="dxa"/>
            <w:tcBorders>
              <w:left w:val="single" w:sz="6" w:space="0" w:color="auto"/>
              <w:right w:val="single" w:sz="6" w:space="0" w:color="auto"/>
            </w:tcBorders>
          </w:tcPr>
          <w:p w14:paraId="7A176E6C" w14:textId="77777777" w:rsidR="00BF46E1" w:rsidRPr="0041528A" w:rsidRDefault="00BF46E1" w:rsidP="0092045E">
            <w:pPr>
              <w:pStyle w:val="TAL"/>
            </w:pPr>
          </w:p>
        </w:tc>
      </w:tr>
      <w:tr w:rsidR="00BF46E1" w:rsidRPr="0041528A" w14:paraId="6262BDD4" w14:textId="77777777" w:rsidTr="00195D76">
        <w:trPr>
          <w:cantSplit/>
          <w:jc w:val="center"/>
        </w:trPr>
        <w:tc>
          <w:tcPr>
            <w:tcW w:w="737" w:type="dxa"/>
            <w:tcBorders>
              <w:left w:val="single" w:sz="6" w:space="0" w:color="auto"/>
              <w:right w:val="single" w:sz="6" w:space="0" w:color="auto"/>
            </w:tcBorders>
          </w:tcPr>
          <w:p w14:paraId="00DA9311"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5C48A574"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6A002868" w14:textId="77777777" w:rsidR="00BF46E1" w:rsidRPr="0041528A" w:rsidRDefault="00BF46E1" w:rsidP="0092045E">
            <w:pPr>
              <w:pStyle w:val="TAL"/>
            </w:pPr>
            <w:r w:rsidRPr="0041528A">
              <w:t>Start DTMF 1.1</w:t>
            </w:r>
          </w:p>
        </w:tc>
        <w:tc>
          <w:tcPr>
            <w:tcW w:w="3776" w:type="dxa"/>
            <w:tcBorders>
              <w:left w:val="single" w:sz="6" w:space="0" w:color="auto"/>
              <w:right w:val="single" w:sz="6" w:space="0" w:color="auto"/>
            </w:tcBorders>
          </w:tcPr>
          <w:p w14:paraId="231B1E36" w14:textId="77777777" w:rsidR="00BF46E1" w:rsidRPr="0041528A" w:rsidRDefault="00BF46E1" w:rsidP="0092045E">
            <w:pPr>
              <w:pStyle w:val="TAL"/>
            </w:pPr>
            <w:r w:rsidRPr="0041528A">
              <w:t>["1"]</w:t>
            </w:r>
          </w:p>
        </w:tc>
      </w:tr>
      <w:tr w:rsidR="00BF46E1" w:rsidRPr="0041528A" w14:paraId="78B7C287" w14:textId="77777777" w:rsidTr="00195D76">
        <w:trPr>
          <w:cantSplit/>
          <w:jc w:val="center"/>
        </w:trPr>
        <w:tc>
          <w:tcPr>
            <w:tcW w:w="737" w:type="dxa"/>
            <w:tcBorders>
              <w:left w:val="single" w:sz="6" w:space="0" w:color="auto"/>
              <w:right w:val="single" w:sz="6" w:space="0" w:color="auto"/>
            </w:tcBorders>
          </w:tcPr>
          <w:p w14:paraId="01196169"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45BAA221" w14:textId="77777777" w:rsidR="00BF46E1" w:rsidRPr="0041528A" w:rsidRDefault="00BF46E1" w:rsidP="0092045E">
            <w:pPr>
              <w:pStyle w:val="TAC"/>
            </w:pPr>
            <w:r w:rsidRPr="0041528A">
              <w:t>ME</w:t>
            </w:r>
          </w:p>
        </w:tc>
        <w:tc>
          <w:tcPr>
            <w:tcW w:w="2892" w:type="dxa"/>
            <w:tcBorders>
              <w:left w:val="single" w:sz="6" w:space="0" w:color="auto"/>
              <w:right w:val="single" w:sz="6" w:space="0" w:color="auto"/>
            </w:tcBorders>
          </w:tcPr>
          <w:p w14:paraId="23EAB38B" w14:textId="77777777" w:rsidR="00BF46E1" w:rsidRPr="0041528A" w:rsidRDefault="00BF46E1" w:rsidP="0092045E">
            <w:pPr>
              <w:pStyle w:val="TAL"/>
            </w:pPr>
          </w:p>
        </w:tc>
        <w:tc>
          <w:tcPr>
            <w:tcW w:w="3776" w:type="dxa"/>
            <w:tcBorders>
              <w:left w:val="single" w:sz="6" w:space="0" w:color="auto"/>
              <w:right w:val="single" w:sz="6" w:space="0" w:color="auto"/>
            </w:tcBorders>
          </w:tcPr>
          <w:p w14:paraId="7DF69B7B" w14:textId="77777777" w:rsidR="00BF46E1" w:rsidRPr="0041528A" w:rsidRDefault="00BF46E1" w:rsidP="0092045E">
            <w:pPr>
              <w:pStyle w:val="TAL"/>
            </w:pPr>
            <w:r w:rsidRPr="0041528A">
              <w:t>No DTMF sending for 30 seconds ±20%</w:t>
            </w:r>
          </w:p>
        </w:tc>
      </w:tr>
      <w:tr w:rsidR="00BF46E1" w:rsidRPr="0041528A" w14:paraId="54E4CFED" w14:textId="77777777" w:rsidTr="00195D76">
        <w:trPr>
          <w:cantSplit/>
          <w:jc w:val="center"/>
        </w:trPr>
        <w:tc>
          <w:tcPr>
            <w:tcW w:w="737" w:type="dxa"/>
            <w:tcBorders>
              <w:left w:val="single" w:sz="6" w:space="0" w:color="auto"/>
              <w:right w:val="single" w:sz="6" w:space="0" w:color="auto"/>
            </w:tcBorders>
          </w:tcPr>
          <w:p w14:paraId="3CAEB732"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15B6C04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1EFAFF5E" w14:textId="77777777" w:rsidR="00BF46E1" w:rsidRPr="0041528A" w:rsidRDefault="00BF46E1" w:rsidP="0092045E">
            <w:pPr>
              <w:pStyle w:val="TAL"/>
            </w:pPr>
            <w:r w:rsidRPr="0041528A">
              <w:t xml:space="preserve">Start DTMF 1.2 </w:t>
            </w:r>
          </w:p>
        </w:tc>
        <w:tc>
          <w:tcPr>
            <w:tcW w:w="3776" w:type="dxa"/>
            <w:tcBorders>
              <w:left w:val="single" w:sz="6" w:space="0" w:color="auto"/>
              <w:right w:val="single" w:sz="6" w:space="0" w:color="auto"/>
            </w:tcBorders>
          </w:tcPr>
          <w:p w14:paraId="1E238CFF" w14:textId="77777777" w:rsidR="00BF46E1" w:rsidRPr="0041528A" w:rsidRDefault="00BF46E1" w:rsidP="0092045E">
            <w:pPr>
              <w:pStyle w:val="TAL"/>
            </w:pPr>
            <w:r w:rsidRPr="0041528A">
              <w:t>["2"]</w:t>
            </w:r>
          </w:p>
        </w:tc>
      </w:tr>
      <w:tr w:rsidR="00BF46E1" w:rsidRPr="0041528A" w14:paraId="07AEE69A" w14:textId="77777777" w:rsidTr="00195D76">
        <w:trPr>
          <w:cantSplit/>
          <w:jc w:val="center"/>
        </w:trPr>
        <w:tc>
          <w:tcPr>
            <w:tcW w:w="737" w:type="dxa"/>
            <w:tcBorders>
              <w:left w:val="single" w:sz="6" w:space="0" w:color="auto"/>
              <w:right w:val="single" w:sz="6" w:space="0" w:color="auto"/>
            </w:tcBorders>
          </w:tcPr>
          <w:p w14:paraId="6909A743"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3262B252"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F5FCCBB" w14:textId="77777777" w:rsidR="00BF46E1" w:rsidRPr="0041528A" w:rsidRDefault="00BF46E1" w:rsidP="0092045E">
            <w:pPr>
              <w:pStyle w:val="TAL"/>
            </w:pPr>
            <w:r w:rsidRPr="0041528A">
              <w:t>TERMINAL RESPONSE: SEND DTMF 1.1.1</w:t>
            </w:r>
          </w:p>
        </w:tc>
        <w:tc>
          <w:tcPr>
            <w:tcW w:w="3776" w:type="dxa"/>
            <w:tcBorders>
              <w:left w:val="single" w:sz="6" w:space="0" w:color="auto"/>
              <w:right w:val="single" w:sz="6" w:space="0" w:color="auto"/>
            </w:tcBorders>
          </w:tcPr>
          <w:p w14:paraId="693DECB6" w14:textId="77777777" w:rsidR="00BF46E1" w:rsidRPr="0041528A" w:rsidRDefault="00BF46E1" w:rsidP="0092045E">
            <w:pPr>
              <w:pStyle w:val="TAL"/>
            </w:pPr>
            <w:r w:rsidRPr="0041528A">
              <w:t>[Command performed successfully]</w:t>
            </w:r>
          </w:p>
        </w:tc>
      </w:tr>
      <w:tr w:rsidR="00BF46E1" w:rsidRPr="0041528A" w14:paraId="42049F89" w14:textId="77777777" w:rsidTr="00195D76">
        <w:trPr>
          <w:cantSplit/>
          <w:jc w:val="center"/>
        </w:trPr>
        <w:tc>
          <w:tcPr>
            <w:tcW w:w="737" w:type="dxa"/>
            <w:tcBorders>
              <w:left w:val="single" w:sz="6" w:space="0" w:color="auto"/>
              <w:right w:val="single" w:sz="6" w:space="0" w:color="auto"/>
            </w:tcBorders>
          </w:tcPr>
          <w:p w14:paraId="5BD1454F" w14:textId="77777777" w:rsidR="00BF46E1" w:rsidRPr="0041528A" w:rsidRDefault="00BF46E1" w:rsidP="0092045E">
            <w:pPr>
              <w:pStyle w:val="TAC"/>
            </w:pPr>
            <w:r w:rsidRPr="0041528A">
              <w:t>12</w:t>
            </w:r>
          </w:p>
        </w:tc>
        <w:tc>
          <w:tcPr>
            <w:tcW w:w="1232" w:type="dxa"/>
            <w:tcBorders>
              <w:left w:val="single" w:sz="6" w:space="0" w:color="auto"/>
              <w:right w:val="single" w:sz="6" w:space="0" w:color="auto"/>
            </w:tcBorders>
          </w:tcPr>
          <w:p w14:paraId="065CDDB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3B26C2E"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5EECEB1D" w14:textId="77777777" w:rsidR="00BF46E1" w:rsidRPr="0041528A" w:rsidRDefault="00BF46E1" w:rsidP="0092045E">
            <w:pPr>
              <w:pStyle w:val="TAL"/>
            </w:pPr>
          </w:p>
        </w:tc>
      </w:tr>
      <w:tr w:rsidR="00BF46E1" w:rsidRPr="0041528A" w14:paraId="79187032" w14:textId="77777777" w:rsidTr="00195D76">
        <w:trPr>
          <w:cantSplit/>
          <w:jc w:val="center"/>
        </w:trPr>
        <w:tc>
          <w:tcPr>
            <w:tcW w:w="737" w:type="dxa"/>
            <w:tcBorders>
              <w:left w:val="single" w:sz="6" w:space="0" w:color="auto"/>
              <w:bottom w:val="single" w:sz="4" w:space="0" w:color="auto"/>
              <w:right w:val="single" w:sz="6" w:space="0" w:color="auto"/>
            </w:tcBorders>
          </w:tcPr>
          <w:p w14:paraId="4669291B" w14:textId="77777777" w:rsidR="00BF46E1" w:rsidRPr="0041528A" w:rsidRDefault="00BF46E1" w:rsidP="0092045E">
            <w:pPr>
              <w:pStyle w:val="TAC"/>
            </w:pPr>
            <w:r w:rsidRPr="0041528A">
              <w:t>13</w:t>
            </w:r>
          </w:p>
        </w:tc>
        <w:tc>
          <w:tcPr>
            <w:tcW w:w="1232" w:type="dxa"/>
            <w:tcBorders>
              <w:left w:val="single" w:sz="6" w:space="0" w:color="auto"/>
              <w:bottom w:val="single" w:sz="4" w:space="0" w:color="auto"/>
              <w:right w:val="single" w:sz="6" w:space="0" w:color="auto"/>
            </w:tcBorders>
          </w:tcPr>
          <w:p w14:paraId="4B5ABE95"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734E48CC" w14:textId="77777777" w:rsidR="00BF46E1" w:rsidRPr="0041528A" w:rsidRDefault="00BF46E1" w:rsidP="0092045E">
            <w:pPr>
              <w:pStyle w:val="TAL"/>
            </w:pPr>
            <w:r w:rsidRPr="0041528A">
              <w:t>End the call</w:t>
            </w:r>
          </w:p>
        </w:tc>
        <w:tc>
          <w:tcPr>
            <w:tcW w:w="3776" w:type="dxa"/>
            <w:tcBorders>
              <w:left w:val="single" w:sz="6" w:space="0" w:color="auto"/>
              <w:bottom w:val="single" w:sz="4" w:space="0" w:color="auto"/>
              <w:right w:val="single" w:sz="6" w:space="0" w:color="auto"/>
            </w:tcBorders>
          </w:tcPr>
          <w:p w14:paraId="1D4B9ED1" w14:textId="77777777" w:rsidR="00BF46E1" w:rsidRPr="0041528A" w:rsidRDefault="00BF46E1" w:rsidP="0092045E">
            <w:pPr>
              <w:pStyle w:val="TAL"/>
            </w:pPr>
          </w:p>
        </w:tc>
      </w:tr>
    </w:tbl>
    <w:p w14:paraId="399517D0" w14:textId="77777777" w:rsidR="00BF46E1" w:rsidRPr="0041528A" w:rsidRDefault="00BF46E1" w:rsidP="00BF46E1"/>
    <w:p w14:paraId="27BF64E6" w14:textId="77777777" w:rsidR="00BF46E1" w:rsidRPr="0041528A" w:rsidRDefault="00BF46E1" w:rsidP="00BF46E1">
      <w:r w:rsidRPr="0041528A">
        <w:t>PROACTIVE COMMAND: SEND DTMF 1.3.1</w:t>
      </w:r>
    </w:p>
    <w:p w14:paraId="748E9954" w14:textId="77777777" w:rsidR="00BF46E1" w:rsidRPr="0041528A" w:rsidRDefault="00BF46E1" w:rsidP="00BF46E1">
      <w:r w:rsidRPr="0041528A">
        <w:t>Logically:</w:t>
      </w:r>
    </w:p>
    <w:p w14:paraId="1D9D1A30" w14:textId="77777777" w:rsidR="00BF46E1" w:rsidRPr="0041528A" w:rsidRDefault="00BF46E1" w:rsidP="0041528A">
      <w:pPr>
        <w:pStyle w:val="EW"/>
      </w:pPr>
      <w:r w:rsidRPr="0041528A">
        <w:t>Command details</w:t>
      </w:r>
    </w:p>
    <w:p w14:paraId="2F0261DB" w14:textId="77777777" w:rsidR="00BF46E1" w:rsidRPr="0041528A" w:rsidRDefault="00BF46E1" w:rsidP="0041528A">
      <w:pPr>
        <w:pStyle w:val="EW"/>
      </w:pPr>
      <w:r w:rsidRPr="0041528A">
        <w:tab/>
        <w:t>Command number:</w:t>
      </w:r>
      <w:r w:rsidRPr="0041528A">
        <w:tab/>
        <w:t>1</w:t>
      </w:r>
    </w:p>
    <w:p w14:paraId="0970CDCD" w14:textId="77777777" w:rsidR="00BF46E1" w:rsidRPr="0041528A" w:rsidRDefault="00BF46E1" w:rsidP="0041528A">
      <w:pPr>
        <w:pStyle w:val="EW"/>
      </w:pPr>
      <w:r w:rsidRPr="0041528A">
        <w:tab/>
        <w:t>Command type:</w:t>
      </w:r>
      <w:r w:rsidRPr="0041528A">
        <w:tab/>
        <w:t>SEND DTMF</w:t>
      </w:r>
    </w:p>
    <w:p w14:paraId="4793F0A3" w14:textId="77777777" w:rsidR="00BF46E1" w:rsidRPr="0041528A" w:rsidRDefault="00BF46E1" w:rsidP="0041528A">
      <w:pPr>
        <w:pStyle w:val="EW"/>
      </w:pPr>
      <w:r w:rsidRPr="0041528A">
        <w:tab/>
        <w:t>Command qualifier:</w:t>
      </w:r>
      <w:r w:rsidRPr="0041528A">
        <w:tab/>
        <w:t>"00"</w:t>
      </w:r>
    </w:p>
    <w:p w14:paraId="11837BC7" w14:textId="77777777" w:rsidR="00BF46E1" w:rsidRPr="0041528A" w:rsidRDefault="00BF46E1" w:rsidP="0041528A">
      <w:pPr>
        <w:pStyle w:val="EW"/>
      </w:pPr>
      <w:r w:rsidRPr="0041528A">
        <w:t>Device identities</w:t>
      </w:r>
    </w:p>
    <w:p w14:paraId="7C303D9B" w14:textId="77777777" w:rsidR="00BF46E1" w:rsidRPr="0041528A" w:rsidRDefault="00BF46E1" w:rsidP="0041528A">
      <w:pPr>
        <w:pStyle w:val="EW"/>
      </w:pPr>
      <w:r w:rsidRPr="0041528A">
        <w:tab/>
        <w:t>Source device:</w:t>
      </w:r>
      <w:r w:rsidRPr="0041528A">
        <w:tab/>
        <w:t>UICC</w:t>
      </w:r>
    </w:p>
    <w:p w14:paraId="61B86BFA" w14:textId="77777777" w:rsidR="00BF46E1" w:rsidRPr="0041528A" w:rsidRDefault="00BF46E1" w:rsidP="0041528A">
      <w:pPr>
        <w:pStyle w:val="EW"/>
      </w:pPr>
      <w:r w:rsidRPr="0041528A">
        <w:tab/>
        <w:t>Destination device:</w:t>
      </w:r>
      <w:r w:rsidRPr="0041528A">
        <w:tab/>
        <w:t>Network</w:t>
      </w:r>
    </w:p>
    <w:p w14:paraId="7B133BA5" w14:textId="77777777" w:rsidR="00BF46E1" w:rsidRPr="0041528A" w:rsidRDefault="00BF46E1" w:rsidP="0041528A">
      <w:pPr>
        <w:pStyle w:val="EW"/>
      </w:pPr>
      <w:r w:rsidRPr="0041528A">
        <w:tab/>
        <w:t>Alpha identifier:</w:t>
      </w:r>
      <w:r w:rsidRPr="0041528A">
        <w:tab/>
        <w:t>"" (null data object)</w:t>
      </w:r>
    </w:p>
    <w:p w14:paraId="2BE42360" w14:textId="77777777" w:rsidR="00BF46E1" w:rsidRPr="0041528A" w:rsidRDefault="00BF46E1" w:rsidP="0041528A">
      <w:pPr>
        <w:pStyle w:val="EX"/>
      </w:pPr>
      <w:r w:rsidRPr="0041528A">
        <w:tab/>
        <w:t>DTMF String:</w:t>
      </w:r>
      <w:r w:rsidRPr="0041528A">
        <w:tab/>
        <w:t>"1" pause pause pause pause pause pause pause pause pause pause "2"</w:t>
      </w:r>
    </w:p>
    <w:p w14:paraId="6A2DEC38" w14:textId="77777777" w:rsidR="00BF46E1" w:rsidRPr="0041528A" w:rsidRDefault="00BF46E1" w:rsidP="00BF46E1">
      <w:r w:rsidRPr="0041528A">
        <w:t>Coding:</w:t>
      </w:r>
    </w:p>
    <w:p w14:paraId="7ECC121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9C21BB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5DEA57D"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97FA1F8"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075A726" w14:textId="77777777" w:rsidR="00BF46E1" w:rsidRPr="0041528A" w:rsidRDefault="00BF46E1" w:rsidP="0092045E">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2C9A209E"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FE20FA3"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E7EA993"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C3C1936"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189FF7EC"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BF6E144"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92CC0F2"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4F2FC8D"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8CF71A3"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9472778" w14:textId="77777777" w:rsidR="00BF46E1" w:rsidRPr="0041528A" w:rsidRDefault="00BF46E1" w:rsidP="0092045E">
            <w:pPr>
              <w:pStyle w:val="TAC"/>
            </w:pPr>
            <w:r w:rsidRPr="0041528A">
              <w:t>85</w:t>
            </w:r>
          </w:p>
        </w:tc>
      </w:tr>
      <w:tr w:rsidR="00BF46E1" w:rsidRPr="0041528A" w14:paraId="022452F5" w14:textId="77777777" w:rsidTr="00195D76">
        <w:trPr>
          <w:jc w:val="center"/>
        </w:trPr>
        <w:tc>
          <w:tcPr>
            <w:tcW w:w="1134" w:type="dxa"/>
            <w:tcBorders>
              <w:top w:val="single" w:sz="4" w:space="0" w:color="auto"/>
              <w:right w:val="single" w:sz="4" w:space="0" w:color="auto"/>
            </w:tcBorders>
          </w:tcPr>
          <w:p w14:paraId="56ADC4EC"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368673A"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74CFF93"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1FF58CA3" w14:textId="77777777" w:rsidR="00BF46E1" w:rsidRPr="0041528A" w:rsidRDefault="00BF46E1" w:rsidP="0092045E">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2A2101B6" w14:textId="77777777" w:rsidR="00BF46E1" w:rsidRPr="0041528A" w:rsidRDefault="00BF46E1" w:rsidP="0092045E">
            <w:pPr>
              <w:pStyle w:val="TAC"/>
            </w:pPr>
            <w:r w:rsidRPr="0041528A">
              <w:t>C1</w:t>
            </w:r>
          </w:p>
        </w:tc>
        <w:tc>
          <w:tcPr>
            <w:tcW w:w="567" w:type="dxa"/>
            <w:tcBorders>
              <w:top w:val="single" w:sz="4" w:space="0" w:color="auto"/>
              <w:left w:val="single" w:sz="4" w:space="0" w:color="auto"/>
              <w:bottom w:val="single" w:sz="4" w:space="0" w:color="auto"/>
              <w:right w:val="single" w:sz="4" w:space="0" w:color="auto"/>
            </w:tcBorders>
          </w:tcPr>
          <w:p w14:paraId="4F4B7B4F" w14:textId="77777777" w:rsidR="00BF46E1" w:rsidRPr="0041528A" w:rsidRDefault="00BF46E1" w:rsidP="0092045E">
            <w:pPr>
              <w:pStyle w:val="TAC"/>
            </w:pPr>
            <w:r w:rsidRPr="0041528A">
              <w:t>CC</w:t>
            </w:r>
          </w:p>
        </w:tc>
        <w:tc>
          <w:tcPr>
            <w:tcW w:w="567" w:type="dxa"/>
            <w:tcBorders>
              <w:top w:val="single" w:sz="4" w:space="0" w:color="auto"/>
              <w:left w:val="single" w:sz="4" w:space="0" w:color="auto"/>
              <w:bottom w:val="single" w:sz="4" w:space="0" w:color="auto"/>
              <w:right w:val="single" w:sz="4" w:space="0" w:color="auto"/>
            </w:tcBorders>
          </w:tcPr>
          <w:p w14:paraId="1DC65786" w14:textId="77777777" w:rsidR="00BF46E1" w:rsidRPr="0041528A" w:rsidRDefault="00BF46E1" w:rsidP="0092045E">
            <w:pPr>
              <w:pStyle w:val="TAC"/>
            </w:pPr>
            <w:r w:rsidRPr="0041528A">
              <w:t>CC</w:t>
            </w:r>
          </w:p>
        </w:tc>
        <w:tc>
          <w:tcPr>
            <w:tcW w:w="567" w:type="dxa"/>
            <w:tcBorders>
              <w:top w:val="single" w:sz="4" w:space="0" w:color="auto"/>
              <w:left w:val="single" w:sz="4" w:space="0" w:color="auto"/>
              <w:bottom w:val="single" w:sz="4" w:space="0" w:color="auto"/>
              <w:right w:val="single" w:sz="4" w:space="0" w:color="auto"/>
            </w:tcBorders>
          </w:tcPr>
          <w:p w14:paraId="5D1870A4" w14:textId="77777777" w:rsidR="00BF46E1" w:rsidRPr="0041528A" w:rsidRDefault="00BF46E1" w:rsidP="0092045E">
            <w:pPr>
              <w:pStyle w:val="TAC"/>
            </w:pPr>
            <w:r w:rsidRPr="0041528A">
              <w:t>CC</w:t>
            </w:r>
          </w:p>
        </w:tc>
        <w:tc>
          <w:tcPr>
            <w:tcW w:w="567" w:type="dxa"/>
            <w:tcBorders>
              <w:top w:val="single" w:sz="4" w:space="0" w:color="auto"/>
              <w:left w:val="single" w:sz="4" w:space="0" w:color="auto"/>
              <w:bottom w:val="single" w:sz="4" w:space="0" w:color="auto"/>
              <w:right w:val="single" w:sz="4" w:space="0" w:color="auto"/>
            </w:tcBorders>
          </w:tcPr>
          <w:p w14:paraId="0DA62FEE" w14:textId="77777777" w:rsidR="00BF46E1" w:rsidRPr="0041528A" w:rsidRDefault="00BF46E1" w:rsidP="0092045E">
            <w:pPr>
              <w:pStyle w:val="TAC"/>
            </w:pPr>
            <w:r w:rsidRPr="0041528A">
              <w:t>CC</w:t>
            </w:r>
          </w:p>
        </w:tc>
        <w:tc>
          <w:tcPr>
            <w:tcW w:w="567" w:type="dxa"/>
            <w:tcBorders>
              <w:top w:val="single" w:sz="4" w:space="0" w:color="auto"/>
              <w:left w:val="single" w:sz="4" w:space="0" w:color="auto"/>
              <w:bottom w:val="single" w:sz="4" w:space="0" w:color="auto"/>
              <w:right w:val="single" w:sz="4" w:space="0" w:color="auto"/>
            </w:tcBorders>
          </w:tcPr>
          <w:p w14:paraId="3B89639A" w14:textId="77777777" w:rsidR="00BF46E1" w:rsidRPr="0041528A" w:rsidRDefault="00BF46E1" w:rsidP="0092045E">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20BECFE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339C8C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AD82C31" w14:textId="77777777" w:rsidR="00BF46E1" w:rsidRPr="0041528A" w:rsidRDefault="00BF46E1" w:rsidP="0092045E">
            <w:pPr>
              <w:pStyle w:val="TAC"/>
            </w:pPr>
          </w:p>
        </w:tc>
      </w:tr>
    </w:tbl>
    <w:p w14:paraId="468F3DEC" w14:textId="77777777" w:rsidR="00BF46E1" w:rsidRPr="0041528A" w:rsidRDefault="00BF46E1" w:rsidP="00BF46E1"/>
    <w:p w14:paraId="00475411" w14:textId="77777777" w:rsidR="00BF46E1" w:rsidRPr="0041528A" w:rsidRDefault="00BF46E1" w:rsidP="00BF46E1">
      <w:pPr>
        <w:pStyle w:val="TH"/>
      </w:pPr>
      <w:r w:rsidRPr="0041528A">
        <w:t>Expected Sequence 1.4 (SEND DTMF, mobile is not in a speech call)</w:t>
      </w:r>
    </w:p>
    <w:tbl>
      <w:tblPr>
        <w:tblW w:w="0" w:type="auto"/>
        <w:jc w:val="center"/>
        <w:tblLayout w:type="fixed"/>
        <w:tblCellMar>
          <w:left w:w="28" w:type="dxa"/>
          <w:right w:w="56" w:type="dxa"/>
        </w:tblCellMar>
        <w:tblLook w:val="0000" w:firstRow="0" w:lastRow="0" w:firstColumn="0" w:lastColumn="0" w:noHBand="0" w:noVBand="0"/>
      </w:tblPr>
      <w:tblGrid>
        <w:gridCol w:w="737"/>
        <w:gridCol w:w="1138"/>
        <w:gridCol w:w="2892"/>
        <w:gridCol w:w="3776"/>
      </w:tblGrid>
      <w:tr w:rsidR="00BF46E1" w:rsidRPr="0041528A" w14:paraId="6E425D01" w14:textId="77777777" w:rsidTr="00195D76">
        <w:trPr>
          <w:cantSplit/>
          <w:jc w:val="center"/>
        </w:trPr>
        <w:tc>
          <w:tcPr>
            <w:tcW w:w="737" w:type="dxa"/>
            <w:tcBorders>
              <w:top w:val="single" w:sz="6" w:space="0" w:color="auto"/>
              <w:left w:val="single" w:sz="6" w:space="0" w:color="auto"/>
              <w:right w:val="single" w:sz="6" w:space="0" w:color="auto"/>
            </w:tcBorders>
          </w:tcPr>
          <w:p w14:paraId="4B70C5AD" w14:textId="77777777" w:rsidR="00BF46E1" w:rsidRPr="0041528A" w:rsidRDefault="00BF46E1" w:rsidP="0092045E">
            <w:pPr>
              <w:pStyle w:val="TAH"/>
            </w:pPr>
            <w:r w:rsidRPr="0041528A">
              <w:t>Step</w:t>
            </w:r>
          </w:p>
        </w:tc>
        <w:tc>
          <w:tcPr>
            <w:tcW w:w="1138" w:type="dxa"/>
            <w:tcBorders>
              <w:top w:val="single" w:sz="6" w:space="0" w:color="auto"/>
              <w:left w:val="single" w:sz="6" w:space="0" w:color="auto"/>
              <w:right w:val="single" w:sz="6" w:space="0" w:color="auto"/>
            </w:tcBorders>
          </w:tcPr>
          <w:p w14:paraId="405C4BDA"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2FD6AF6E"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5A14E281" w14:textId="77777777" w:rsidR="00BF46E1" w:rsidRPr="0041528A" w:rsidRDefault="00BF46E1" w:rsidP="0092045E">
            <w:pPr>
              <w:pStyle w:val="TAH"/>
            </w:pPr>
            <w:r w:rsidRPr="0041528A">
              <w:t>Comments</w:t>
            </w:r>
          </w:p>
        </w:tc>
      </w:tr>
      <w:tr w:rsidR="00BF46E1" w:rsidRPr="0041528A" w14:paraId="67750FCA" w14:textId="77777777" w:rsidTr="00195D76">
        <w:trPr>
          <w:cantSplit/>
          <w:jc w:val="center"/>
        </w:trPr>
        <w:tc>
          <w:tcPr>
            <w:tcW w:w="737" w:type="dxa"/>
            <w:tcBorders>
              <w:top w:val="single" w:sz="6" w:space="0" w:color="auto"/>
              <w:left w:val="single" w:sz="6" w:space="0" w:color="auto"/>
              <w:right w:val="single" w:sz="6" w:space="0" w:color="auto"/>
            </w:tcBorders>
          </w:tcPr>
          <w:p w14:paraId="02F6F005" w14:textId="77777777" w:rsidR="00BF46E1" w:rsidRPr="0041528A" w:rsidRDefault="00BF46E1" w:rsidP="0092045E">
            <w:pPr>
              <w:pStyle w:val="TAC"/>
            </w:pPr>
            <w:r w:rsidRPr="0041528A">
              <w:t>1</w:t>
            </w:r>
          </w:p>
        </w:tc>
        <w:tc>
          <w:tcPr>
            <w:tcW w:w="1138" w:type="dxa"/>
            <w:tcBorders>
              <w:top w:val="single" w:sz="6" w:space="0" w:color="auto"/>
              <w:left w:val="single" w:sz="6" w:space="0" w:color="auto"/>
              <w:right w:val="single" w:sz="6" w:space="0" w:color="auto"/>
            </w:tcBorders>
          </w:tcPr>
          <w:p w14:paraId="56629EA5"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206D0DF1" w14:textId="77777777" w:rsidR="00BF46E1" w:rsidRPr="0041528A" w:rsidRDefault="00BF46E1" w:rsidP="0092045E">
            <w:pPr>
              <w:pStyle w:val="TAL"/>
            </w:pPr>
            <w:r w:rsidRPr="0041528A">
              <w:t xml:space="preserve">PROACTIVE COMMAND PENDING: SEND DTMF 1.1.1 </w:t>
            </w:r>
          </w:p>
        </w:tc>
        <w:tc>
          <w:tcPr>
            <w:tcW w:w="3776" w:type="dxa"/>
            <w:tcBorders>
              <w:left w:val="single" w:sz="6" w:space="0" w:color="auto"/>
              <w:right w:val="single" w:sz="6" w:space="0" w:color="auto"/>
            </w:tcBorders>
          </w:tcPr>
          <w:p w14:paraId="12BC938C" w14:textId="77777777" w:rsidR="00BF46E1" w:rsidRPr="0041528A" w:rsidRDefault="00BF46E1" w:rsidP="0092045E">
            <w:pPr>
              <w:pStyle w:val="TAL"/>
            </w:pPr>
            <w:r w:rsidRPr="0041528A">
              <w:t>[Mobile is not in a speech call]</w:t>
            </w:r>
          </w:p>
        </w:tc>
      </w:tr>
      <w:tr w:rsidR="00BF46E1" w:rsidRPr="0041528A" w14:paraId="095086A0" w14:textId="77777777" w:rsidTr="00195D76">
        <w:trPr>
          <w:cantSplit/>
          <w:jc w:val="center"/>
        </w:trPr>
        <w:tc>
          <w:tcPr>
            <w:tcW w:w="737" w:type="dxa"/>
            <w:tcBorders>
              <w:left w:val="single" w:sz="6" w:space="0" w:color="auto"/>
              <w:right w:val="single" w:sz="6" w:space="0" w:color="auto"/>
            </w:tcBorders>
          </w:tcPr>
          <w:p w14:paraId="10EB9F7D" w14:textId="77777777" w:rsidR="00BF46E1" w:rsidRPr="0041528A" w:rsidRDefault="00BF46E1" w:rsidP="0092045E">
            <w:pPr>
              <w:pStyle w:val="TAC"/>
            </w:pPr>
            <w:r w:rsidRPr="0041528A">
              <w:t>2</w:t>
            </w:r>
          </w:p>
        </w:tc>
        <w:tc>
          <w:tcPr>
            <w:tcW w:w="1138" w:type="dxa"/>
            <w:tcBorders>
              <w:left w:val="single" w:sz="6" w:space="0" w:color="auto"/>
              <w:right w:val="single" w:sz="6" w:space="0" w:color="auto"/>
            </w:tcBorders>
          </w:tcPr>
          <w:p w14:paraId="3A522F7D"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DF4A746"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2DC2129B" w14:textId="77777777" w:rsidR="00BF46E1" w:rsidRPr="0041528A" w:rsidRDefault="00BF46E1" w:rsidP="0092045E">
            <w:pPr>
              <w:pStyle w:val="TAL"/>
            </w:pPr>
          </w:p>
        </w:tc>
      </w:tr>
      <w:tr w:rsidR="00BF46E1" w:rsidRPr="0041528A" w14:paraId="75CE9F73" w14:textId="77777777" w:rsidTr="00195D76">
        <w:trPr>
          <w:cantSplit/>
          <w:jc w:val="center"/>
        </w:trPr>
        <w:tc>
          <w:tcPr>
            <w:tcW w:w="737" w:type="dxa"/>
            <w:tcBorders>
              <w:left w:val="single" w:sz="6" w:space="0" w:color="auto"/>
              <w:right w:val="single" w:sz="6" w:space="0" w:color="auto"/>
            </w:tcBorders>
          </w:tcPr>
          <w:p w14:paraId="71495215" w14:textId="77777777" w:rsidR="00BF46E1" w:rsidRPr="0041528A" w:rsidRDefault="00BF46E1" w:rsidP="0092045E">
            <w:pPr>
              <w:pStyle w:val="TAC"/>
            </w:pPr>
            <w:r w:rsidRPr="0041528A">
              <w:t>3</w:t>
            </w:r>
          </w:p>
        </w:tc>
        <w:tc>
          <w:tcPr>
            <w:tcW w:w="1138" w:type="dxa"/>
            <w:tcBorders>
              <w:left w:val="single" w:sz="6" w:space="0" w:color="auto"/>
              <w:right w:val="single" w:sz="6" w:space="0" w:color="auto"/>
            </w:tcBorders>
          </w:tcPr>
          <w:p w14:paraId="24DEE50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605A2C0" w14:textId="77777777" w:rsidR="00BF46E1" w:rsidRPr="0041528A" w:rsidRDefault="00BF46E1" w:rsidP="0092045E">
            <w:pPr>
              <w:pStyle w:val="TAL"/>
            </w:pPr>
            <w:r w:rsidRPr="0041528A">
              <w:t>PROACTIVE COMMAND: SEND DTMF 1.1.1</w:t>
            </w:r>
          </w:p>
        </w:tc>
        <w:tc>
          <w:tcPr>
            <w:tcW w:w="3776" w:type="dxa"/>
            <w:tcBorders>
              <w:left w:val="single" w:sz="6" w:space="0" w:color="auto"/>
              <w:right w:val="single" w:sz="6" w:space="0" w:color="auto"/>
            </w:tcBorders>
          </w:tcPr>
          <w:p w14:paraId="71416BB9" w14:textId="77777777" w:rsidR="00BF46E1" w:rsidRPr="0041528A" w:rsidRDefault="00BF46E1" w:rsidP="0092045E">
            <w:pPr>
              <w:pStyle w:val="TAL"/>
            </w:pPr>
          </w:p>
        </w:tc>
      </w:tr>
      <w:tr w:rsidR="00BF46E1" w:rsidRPr="0041528A" w14:paraId="0563E2FE" w14:textId="77777777" w:rsidTr="00195D76">
        <w:trPr>
          <w:cantSplit/>
          <w:jc w:val="center"/>
        </w:trPr>
        <w:tc>
          <w:tcPr>
            <w:tcW w:w="737" w:type="dxa"/>
            <w:tcBorders>
              <w:left w:val="single" w:sz="6" w:space="0" w:color="auto"/>
              <w:right w:val="single" w:sz="6" w:space="0" w:color="auto"/>
            </w:tcBorders>
          </w:tcPr>
          <w:p w14:paraId="12C7F9BD" w14:textId="77777777" w:rsidR="00BF46E1" w:rsidRPr="0041528A" w:rsidRDefault="00BF46E1" w:rsidP="0092045E">
            <w:pPr>
              <w:pStyle w:val="TAC"/>
            </w:pPr>
            <w:r w:rsidRPr="0041528A">
              <w:t>4</w:t>
            </w:r>
          </w:p>
        </w:tc>
        <w:tc>
          <w:tcPr>
            <w:tcW w:w="1138" w:type="dxa"/>
            <w:tcBorders>
              <w:left w:val="single" w:sz="6" w:space="0" w:color="auto"/>
              <w:right w:val="single" w:sz="6" w:space="0" w:color="auto"/>
            </w:tcBorders>
          </w:tcPr>
          <w:p w14:paraId="1CC47DFC"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921FA79" w14:textId="77777777" w:rsidR="00BF46E1" w:rsidRPr="0041528A" w:rsidRDefault="00BF46E1" w:rsidP="0092045E">
            <w:pPr>
              <w:pStyle w:val="TAL"/>
            </w:pPr>
            <w:r w:rsidRPr="0041528A">
              <w:t>TERMINAL RESPONSE: SEND DTMF 1.4.1</w:t>
            </w:r>
          </w:p>
        </w:tc>
        <w:tc>
          <w:tcPr>
            <w:tcW w:w="3776" w:type="dxa"/>
            <w:tcBorders>
              <w:left w:val="single" w:sz="6" w:space="0" w:color="auto"/>
              <w:right w:val="single" w:sz="6" w:space="0" w:color="auto"/>
            </w:tcBorders>
          </w:tcPr>
          <w:p w14:paraId="6792CA33" w14:textId="77777777" w:rsidR="00BF46E1" w:rsidRPr="0041528A" w:rsidRDefault="00BF46E1" w:rsidP="0092045E">
            <w:pPr>
              <w:pStyle w:val="TAL"/>
            </w:pPr>
            <w:r w:rsidRPr="0041528A">
              <w:t>[ME currently unable to process command, not in speech call]</w:t>
            </w:r>
          </w:p>
        </w:tc>
      </w:tr>
      <w:tr w:rsidR="00BF46E1" w:rsidRPr="0041528A" w14:paraId="7776D9C0" w14:textId="77777777" w:rsidTr="00195D76">
        <w:trPr>
          <w:cantSplit/>
          <w:jc w:val="center"/>
        </w:trPr>
        <w:tc>
          <w:tcPr>
            <w:tcW w:w="737" w:type="dxa"/>
            <w:tcBorders>
              <w:left w:val="single" w:sz="6" w:space="0" w:color="auto"/>
              <w:bottom w:val="single" w:sz="4" w:space="0" w:color="auto"/>
              <w:right w:val="single" w:sz="6" w:space="0" w:color="auto"/>
            </w:tcBorders>
          </w:tcPr>
          <w:p w14:paraId="6407E34B" w14:textId="77777777" w:rsidR="00BF46E1" w:rsidRPr="0041528A" w:rsidRDefault="00BF46E1" w:rsidP="0092045E">
            <w:pPr>
              <w:pStyle w:val="TAC"/>
            </w:pPr>
            <w:r w:rsidRPr="0041528A">
              <w:t>5</w:t>
            </w:r>
          </w:p>
        </w:tc>
        <w:tc>
          <w:tcPr>
            <w:tcW w:w="1138" w:type="dxa"/>
            <w:tcBorders>
              <w:left w:val="single" w:sz="6" w:space="0" w:color="auto"/>
              <w:bottom w:val="single" w:sz="4" w:space="0" w:color="auto"/>
              <w:right w:val="single" w:sz="6" w:space="0" w:color="auto"/>
            </w:tcBorders>
          </w:tcPr>
          <w:p w14:paraId="1DA796D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41530488" w14:textId="77777777" w:rsidR="00BF46E1" w:rsidRPr="0041528A" w:rsidRDefault="00BF46E1" w:rsidP="0092045E">
            <w:pPr>
              <w:pStyle w:val="TAL"/>
            </w:pPr>
            <w:r w:rsidRPr="0041528A">
              <w:t>PROACTIVE UICC SESSION ENDED</w:t>
            </w:r>
          </w:p>
        </w:tc>
        <w:tc>
          <w:tcPr>
            <w:tcW w:w="3776" w:type="dxa"/>
            <w:tcBorders>
              <w:left w:val="single" w:sz="6" w:space="0" w:color="auto"/>
              <w:bottom w:val="single" w:sz="4" w:space="0" w:color="auto"/>
              <w:right w:val="single" w:sz="6" w:space="0" w:color="auto"/>
            </w:tcBorders>
          </w:tcPr>
          <w:p w14:paraId="28E1BF5B" w14:textId="77777777" w:rsidR="00BF46E1" w:rsidRPr="0041528A" w:rsidRDefault="00BF46E1" w:rsidP="0092045E">
            <w:pPr>
              <w:pStyle w:val="TAL"/>
            </w:pPr>
          </w:p>
        </w:tc>
      </w:tr>
    </w:tbl>
    <w:p w14:paraId="258C96D5" w14:textId="77777777" w:rsidR="00BF46E1" w:rsidRPr="0041528A" w:rsidRDefault="00BF46E1" w:rsidP="00BF46E1"/>
    <w:p w14:paraId="1D833B6E" w14:textId="77777777" w:rsidR="00BF46E1" w:rsidRPr="0041528A" w:rsidRDefault="00BF46E1" w:rsidP="00BF46E1">
      <w:r w:rsidRPr="0041528A">
        <w:t>TERMINAL RESPONSE: SEND DTMF 1.4.1</w:t>
      </w:r>
    </w:p>
    <w:p w14:paraId="4E8B9A77" w14:textId="77777777" w:rsidR="00BF46E1" w:rsidRPr="0041528A" w:rsidRDefault="00BF46E1" w:rsidP="00BF46E1">
      <w:r w:rsidRPr="0041528A">
        <w:t>Logically:</w:t>
      </w:r>
    </w:p>
    <w:p w14:paraId="5CB1A736" w14:textId="77777777" w:rsidR="00BF46E1" w:rsidRPr="0041528A" w:rsidRDefault="00BF46E1" w:rsidP="0041528A">
      <w:pPr>
        <w:pStyle w:val="EW"/>
      </w:pPr>
      <w:r w:rsidRPr="0041528A">
        <w:lastRenderedPageBreak/>
        <w:t>Command details</w:t>
      </w:r>
    </w:p>
    <w:p w14:paraId="2668B69C" w14:textId="77777777" w:rsidR="00BF46E1" w:rsidRPr="0041528A" w:rsidRDefault="00BF46E1" w:rsidP="0041528A">
      <w:pPr>
        <w:pStyle w:val="EW"/>
      </w:pPr>
      <w:r w:rsidRPr="0041528A">
        <w:tab/>
        <w:t>Command number:</w:t>
      </w:r>
      <w:r w:rsidRPr="0041528A">
        <w:tab/>
        <w:t>1</w:t>
      </w:r>
    </w:p>
    <w:p w14:paraId="1A32390B" w14:textId="77777777" w:rsidR="00BF46E1" w:rsidRPr="0041528A" w:rsidRDefault="00BF46E1" w:rsidP="0041528A">
      <w:pPr>
        <w:pStyle w:val="EW"/>
      </w:pPr>
      <w:r w:rsidRPr="0041528A">
        <w:tab/>
        <w:t>Command type:</w:t>
      </w:r>
      <w:r w:rsidRPr="0041528A">
        <w:tab/>
        <w:t>SEND DTMF</w:t>
      </w:r>
    </w:p>
    <w:p w14:paraId="13C32195" w14:textId="77777777" w:rsidR="00BF46E1" w:rsidRPr="0041528A" w:rsidRDefault="00BF46E1" w:rsidP="0041528A">
      <w:pPr>
        <w:pStyle w:val="EW"/>
      </w:pPr>
      <w:r w:rsidRPr="0041528A">
        <w:tab/>
        <w:t>Command qualifier:</w:t>
      </w:r>
      <w:r w:rsidRPr="0041528A">
        <w:tab/>
        <w:t>"00"</w:t>
      </w:r>
    </w:p>
    <w:p w14:paraId="3FEC08A7" w14:textId="77777777" w:rsidR="00BF46E1" w:rsidRPr="0041528A" w:rsidRDefault="00BF46E1" w:rsidP="0041528A">
      <w:pPr>
        <w:pStyle w:val="EW"/>
      </w:pPr>
      <w:r w:rsidRPr="0041528A">
        <w:t>Device identities</w:t>
      </w:r>
    </w:p>
    <w:p w14:paraId="5D14B8FF" w14:textId="77777777" w:rsidR="00BF46E1" w:rsidRPr="0041528A" w:rsidRDefault="00BF46E1" w:rsidP="0041528A">
      <w:pPr>
        <w:pStyle w:val="EW"/>
      </w:pPr>
      <w:r w:rsidRPr="0041528A">
        <w:tab/>
        <w:t>Source device:</w:t>
      </w:r>
      <w:r w:rsidRPr="0041528A">
        <w:tab/>
        <w:t>ME</w:t>
      </w:r>
    </w:p>
    <w:p w14:paraId="7F09EFAA" w14:textId="77777777" w:rsidR="00BF46E1" w:rsidRPr="0041528A" w:rsidRDefault="00BF46E1" w:rsidP="0041528A">
      <w:pPr>
        <w:pStyle w:val="EW"/>
      </w:pPr>
      <w:r w:rsidRPr="0041528A">
        <w:tab/>
        <w:t>Destination device:</w:t>
      </w:r>
      <w:r w:rsidRPr="0041528A">
        <w:tab/>
        <w:t>UICC</w:t>
      </w:r>
    </w:p>
    <w:p w14:paraId="3B3C5594" w14:textId="77777777" w:rsidR="00BF46E1" w:rsidRPr="0041528A" w:rsidRDefault="00BF46E1" w:rsidP="0041528A">
      <w:pPr>
        <w:pStyle w:val="EW"/>
      </w:pPr>
      <w:r w:rsidRPr="0041528A">
        <w:t>Result</w:t>
      </w:r>
    </w:p>
    <w:p w14:paraId="14ABDC52" w14:textId="77777777" w:rsidR="00BF46E1" w:rsidRPr="0041528A" w:rsidRDefault="00BF46E1" w:rsidP="0041528A">
      <w:pPr>
        <w:pStyle w:val="EW"/>
      </w:pPr>
      <w:r w:rsidRPr="0041528A">
        <w:tab/>
        <w:t>General Result:</w:t>
      </w:r>
      <w:r w:rsidRPr="0041528A">
        <w:tab/>
        <w:t>ME currently unable to process command</w:t>
      </w:r>
    </w:p>
    <w:p w14:paraId="202FE931" w14:textId="77777777" w:rsidR="00BF46E1" w:rsidRPr="0041528A" w:rsidRDefault="00BF46E1" w:rsidP="0041528A">
      <w:pPr>
        <w:pStyle w:val="EX"/>
      </w:pPr>
      <w:r w:rsidRPr="0041528A">
        <w:tab/>
        <w:t>Additional information:</w:t>
      </w:r>
      <w:r w:rsidRPr="0041528A">
        <w:tab/>
        <w:t>Not in speech call</w:t>
      </w:r>
    </w:p>
    <w:p w14:paraId="6911C781" w14:textId="77777777" w:rsidR="00BF46E1" w:rsidRPr="0041528A" w:rsidRDefault="00BF46E1" w:rsidP="00BF46E1">
      <w:r w:rsidRPr="0041528A">
        <w:t>Coding:</w:t>
      </w:r>
    </w:p>
    <w:p w14:paraId="6A1F7D5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AAF7F4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51999B9"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22B43D8"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0D6960D"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3474FBC"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1CA9F11"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5544F264"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113CE6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FE241B8"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6003D29"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237178C"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68F44E7"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1533341"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FE1F637" w14:textId="77777777" w:rsidR="00BF46E1" w:rsidRPr="0041528A" w:rsidRDefault="00BF46E1" w:rsidP="0092045E">
            <w:pPr>
              <w:pStyle w:val="TAC"/>
            </w:pPr>
            <w:r w:rsidRPr="0041528A">
              <w:t>20</w:t>
            </w:r>
          </w:p>
        </w:tc>
      </w:tr>
      <w:tr w:rsidR="00BF46E1" w:rsidRPr="0041528A" w14:paraId="17837921" w14:textId="77777777" w:rsidTr="00195D76">
        <w:trPr>
          <w:jc w:val="center"/>
        </w:trPr>
        <w:tc>
          <w:tcPr>
            <w:tcW w:w="1134" w:type="dxa"/>
            <w:tcBorders>
              <w:top w:val="single" w:sz="4" w:space="0" w:color="auto"/>
              <w:right w:val="single" w:sz="4" w:space="0" w:color="auto"/>
            </w:tcBorders>
          </w:tcPr>
          <w:p w14:paraId="49B2064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DA7C2EF" w14:textId="77777777" w:rsidR="00BF46E1" w:rsidRPr="0041528A" w:rsidRDefault="00BF46E1" w:rsidP="0092045E">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37EE2F4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7998D1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8C594D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EEB3FB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1F819E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605DB2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9B632A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DC1FA5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5AD0AD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A856E9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BEF5458" w14:textId="77777777" w:rsidR="00BF46E1" w:rsidRPr="0041528A" w:rsidRDefault="00BF46E1" w:rsidP="0092045E">
            <w:pPr>
              <w:pStyle w:val="TAC"/>
            </w:pPr>
          </w:p>
        </w:tc>
      </w:tr>
    </w:tbl>
    <w:p w14:paraId="29CAB391" w14:textId="77777777" w:rsidR="00BF46E1" w:rsidRPr="0041528A" w:rsidRDefault="00BF46E1" w:rsidP="00BF46E1"/>
    <w:p w14:paraId="60578D94" w14:textId="77777777" w:rsidR="00BF46E1" w:rsidRPr="0041528A" w:rsidRDefault="00BF46E1" w:rsidP="00BF46E1">
      <w:pPr>
        <w:pStyle w:val="H6"/>
      </w:pPr>
      <w:r w:rsidRPr="0041528A">
        <w:t>27.22.4.24.1.5</w:t>
      </w:r>
      <w:r w:rsidRPr="0041528A">
        <w:tab/>
        <w:t>Test requirement</w:t>
      </w:r>
    </w:p>
    <w:p w14:paraId="19DF40AF" w14:textId="77777777" w:rsidR="00BF46E1" w:rsidRPr="0041528A" w:rsidRDefault="00BF46E1" w:rsidP="00BF46E1">
      <w:r w:rsidRPr="0041528A">
        <w:t>The ME shall operate in the manner defined in expected sequences 1.1 to 1.4.</w:t>
      </w:r>
    </w:p>
    <w:p w14:paraId="24C12BDA" w14:textId="77777777" w:rsidR="00BF46E1" w:rsidRPr="0041528A" w:rsidRDefault="00BF46E1" w:rsidP="00BF46E1">
      <w:pPr>
        <w:pStyle w:val="Heading5"/>
      </w:pPr>
      <w:bookmarkStart w:id="9" w:name="_Toc146313041"/>
      <w:r w:rsidRPr="0041528A">
        <w:t>27.22.4.24.2</w:t>
      </w:r>
      <w:r w:rsidRPr="0041528A">
        <w:tab/>
        <w:t>SEND DTMF (Display of icons)</w:t>
      </w:r>
      <w:bookmarkEnd w:id="9"/>
    </w:p>
    <w:p w14:paraId="21BC1F77" w14:textId="77777777" w:rsidR="00BF46E1" w:rsidRPr="0041528A" w:rsidRDefault="00BF46E1" w:rsidP="00BF46E1">
      <w:pPr>
        <w:pStyle w:val="H6"/>
      </w:pPr>
      <w:r w:rsidRPr="0041528A">
        <w:t>27.22.4.24.2.1</w:t>
      </w:r>
      <w:r w:rsidRPr="0041528A">
        <w:tab/>
        <w:t>Definition and applicability</w:t>
      </w:r>
    </w:p>
    <w:p w14:paraId="490FE6D4" w14:textId="77777777" w:rsidR="00BF46E1" w:rsidRPr="0041528A" w:rsidRDefault="00BF46E1" w:rsidP="00BF46E1">
      <w:r w:rsidRPr="0041528A">
        <w:t>See clause 3.2.2.</w:t>
      </w:r>
    </w:p>
    <w:p w14:paraId="0217419D" w14:textId="77777777" w:rsidR="00BF46E1" w:rsidRPr="0041528A" w:rsidRDefault="00BF46E1" w:rsidP="00BF46E1">
      <w:pPr>
        <w:pStyle w:val="H6"/>
      </w:pPr>
      <w:r w:rsidRPr="0041528A">
        <w:t>27.22.4.24.2.2</w:t>
      </w:r>
      <w:r w:rsidRPr="0041528A">
        <w:tab/>
        <w:t>Conformance requirement</w:t>
      </w:r>
    </w:p>
    <w:p w14:paraId="513CDB68" w14:textId="77777777" w:rsidR="00BF46E1" w:rsidRPr="0041528A" w:rsidRDefault="00BF46E1" w:rsidP="00BF46E1">
      <w:r w:rsidRPr="0041528A">
        <w:t>The ME shall support the Proactive UICC: Send DTMF facility as defined in:</w:t>
      </w:r>
    </w:p>
    <w:p w14:paraId="26BA078A" w14:textId="77777777" w:rsidR="00BF46E1" w:rsidRPr="0041528A" w:rsidRDefault="00BF46E1" w:rsidP="00BF46E1">
      <w:pPr>
        <w:pStyle w:val="B1"/>
      </w:pPr>
      <w:r w:rsidRPr="0041528A">
        <w:t>-</w:t>
      </w:r>
      <w:r w:rsidRPr="0041528A">
        <w:tab/>
        <w:t>TS 31.111 [15] clause 6.1, clause 6.4.24, clause 6.6.24, clause 8.12.2, clause 5.2, clause 8.6, clause 8.7, clause 8.2, clause 8.44, clause 8.31 and clause 6.5.4.</w:t>
      </w:r>
    </w:p>
    <w:p w14:paraId="49C0130C" w14:textId="77777777" w:rsidR="00BF46E1" w:rsidRPr="0041528A" w:rsidRDefault="00BF46E1" w:rsidP="00BF46E1">
      <w:pPr>
        <w:pStyle w:val="H6"/>
      </w:pPr>
      <w:r w:rsidRPr="0041528A">
        <w:t>27.22.4.24.2.3</w:t>
      </w:r>
      <w:r w:rsidRPr="0041528A">
        <w:tab/>
        <w:t>Test purpose</w:t>
      </w:r>
    </w:p>
    <w:p w14:paraId="68A78BFF" w14:textId="77777777" w:rsidR="00BF46E1" w:rsidRPr="0041528A" w:rsidRDefault="00BF46E1" w:rsidP="00BF46E1">
      <w:r w:rsidRPr="0041528A">
        <w:t>To verify that after a call has been successfully established the ME send the DTMF string contained in the SEND DTMF proactive UICC command to the network, and returns a successful response in the TERMINAL RESPONSE command sent to the UICC.</w:t>
      </w:r>
    </w:p>
    <w:p w14:paraId="7EB2B144" w14:textId="77777777" w:rsidR="00BF46E1" w:rsidRPr="0041528A" w:rsidRDefault="00BF46E1" w:rsidP="00BF46E1">
      <w:r w:rsidRPr="0041528A">
        <w:t>To verify that the ME do not locally generate audible DTMF tones and play them to the user.</w:t>
      </w:r>
    </w:p>
    <w:p w14:paraId="284772AB" w14:textId="77777777" w:rsidR="00BF46E1" w:rsidRPr="0041528A" w:rsidRDefault="00BF46E1" w:rsidP="00BF46E1">
      <w:r w:rsidRPr="0041528A">
        <w:t>To verify that the ME displays the text contained in the SEND DTMF proactive UICC command.</w:t>
      </w:r>
    </w:p>
    <w:p w14:paraId="5806D26D" w14:textId="77777777" w:rsidR="00BF46E1" w:rsidRPr="0041528A" w:rsidRDefault="00BF46E1" w:rsidP="00BF46E1">
      <w:r w:rsidRPr="0041528A">
        <w:t>To verify that the ME displays the icons which are referred to in the contents of the SEND DTMF proactive UICC command.</w:t>
      </w:r>
    </w:p>
    <w:p w14:paraId="18C3844E" w14:textId="77777777" w:rsidR="00BF46E1" w:rsidRPr="0041528A" w:rsidRDefault="00BF46E1" w:rsidP="00BF46E1">
      <w:pPr>
        <w:pStyle w:val="H6"/>
      </w:pPr>
      <w:r w:rsidRPr="0041528A">
        <w:t>27.22.4.24.2.4</w:t>
      </w:r>
      <w:r w:rsidRPr="0041528A">
        <w:tab/>
        <w:t>Method of test</w:t>
      </w:r>
    </w:p>
    <w:p w14:paraId="1FB75C9C" w14:textId="77777777" w:rsidR="00BF46E1" w:rsidRPr="0041528A" w:rsidRDefault="00BF46E1" w:rsidP="00BF46E1">
      <w:pPr>
        <w:pStyle w:val="H6"/>
      </w:pPr>
      <w:r w:rsidRPr="0041528A">
        <w:t>27.22.4.24.2.4.1</w:t>
      </w:r>
      <w:r w:rsidRPr="0041528A">
        <w:tab/>
        <w:t>Initial conditions</w:t>
      </w:r>
    </w:p>
    <w:p w14:paraId="58688FF5" w14:textId="77777777" w:rsidR="00BF46E1" w:rsidRPr="0041528A" w:rsidRDefault="00BF46E1" w:rsidP="00BF46E1">
      <w:r w:rsidRPr="0041528A">
        <w:t>The ME is connected to the SIM Simulator and only connected to the System Simulator if the System Simulator is mentioned in the sequence table.Prior to this test the ME shall have been powered on, performed the PROFILE DOWNLOAD procedure and be in updated idle mode on the USS.</w:t>
      </w:r>
    </w:p>
    <w:p w14:paraId="3E678830" w14:textId="77777777" w:rsidR="00BF46E1" w:rsidRPr="0041528A" w:rsidRDefault="00BF46E1" w:rsidP="00BF46E1">
      <w:r w:rsidRPr="0041528A">
        <w:t>The elementary files are coded as Toolkit default.</w:t>
      </w:r>
    </w:p>
    <w:p w14:paraId="24E07FA4" w14:textId="77777777" w:rsidR="00BF46E1" w:rsidRPr="0041528A" w:rsidRDefault="00BF46E1" w:rsidP="00BF46E1">
      <w:pPr>
        <w:pStyle w:val="H6"/>
      </w:pPr>
      <w:r w:rsidRPr="0041528A">
        <w:t>27.22.4.24.2.4.2</w:t>
      </w:r>
      <w:r w:rsidRPr="0041528A">
        <w:tab/>
        <w:t>Procedure</w:t>
      </w:r>
    </w:p>
    <w:p w14:paraId="538D8720" w14:textId="77777777" w:rsidR="00BF46E1" w:rsidRPr="0041528A" w:rsidRDefault="00BF46E1" w:rsidP="00BF46E1">
      <w:pPr>
        <w:pStyle w:val="TH"/>
      </w:pPr>
      <w:r w:rsidRPr="0041528A">
        <w:t>Expected Sequence 2.1A (SEND DTMF, BASIC ICON self explanatory, successful)</w:t>
      </w:r>
    </w:p>
    <w:p w14:paraId="7785BA94" w14:textId="77777777" w:rsidR="00BF46E1" w:rsidRPr="0041528A" w:rsidRDefault="00BF46E1" w:rsidP="00BF46E1">
      <w:r w:rsidRPr="0041528A">
        <w:t>Some details of the DTMF protocol have been left out for clarity.</w:t>
      </w:r>
    </w:p>
    <w:p w14:paraId="6053A571"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67A72016" w14:textId="77777777" w:rsidTr="00195D76">
        <w:trPr>
          <w:cantSplit/>
          <w:jc w:val="center"/>
        </w:trPr>
        <w:tc>
          <w:tcPr>
            <w:tcW w:w="737" w:type="dxa"/>
            <w:tcBorders>
              <w:top w:val="single" w:sz="6" w:space="0" w:color="auto"/>
              <w:left w:val="single" w:sz="6" w:space="0" w:color="auto"/>
              <w:right w:val="single" w:sz="6" w:space="0" w:color="auto"/>
            </w:tcBorders>
          </w:tcPr>
          <w:p w14:paraId="03FECCA0"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60FCD12B"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5DF13D8E"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0AD34FC0" w14:textId="77777777" w:rsidR="00BF46E1" w:rsidRPr="0041528A" w:rsidRDefault="00BF46E1" w:rsidP="0092045E">
            <w:pPr>
              <w:pStyle w:val="TAH"/>
            </w:pPr>
            <w:r w:rsidRPr="0041528A">
              <w:t>Comments</w:t>
            </w:r>
          </w:p>
        </w:tc>
      </w:tr>
      <w:tr w:rsidR="00BF46E1" w:rsidRPr="0041528A" w14:paraId="1055E79A" w14:textId="77777777" w:rsidTr="00195D76">
        <w:trPr>
          <w:cantSplit/>
          <w:jc w:val="center"/>
        </w:trPr>
        <w:tc>
          <w:tcPr>
            <w:tcW w:w="737" w:type="dxa"/>
            <w:tcBorders>
              <w:top w:val="single" w:sz="6" w:space="0" w:color="auto"/>
              <w:left w:val="single" w:sz="6" w:space="0" w:color="auto"/>
              <w:right w:val="single" w:sz="6" w:space="0" w:color="auto"/>
            </w:tcBorders>
          </w:tcPr>
          <w:p w14:paraId="1186D3B2"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7C74161F"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0C81A7E3" w14:textId="77777777" w:rsidR="00BF46E1" w:rsidRPr="0041528A" w:rsidRDefault="00BF46E1" w:rsidP="0092045E">
            <w:pPr>
              <w:pStyle w:val="TAL"/>
            </w:pPr>
            <w:r w:rsidRPr="0041528A">
              <w:t>Set up a call to "+0123456789"</w:t>
            </w:r>
          </w:p>
        </w:tc>
        <w:tc>
          <w:tcPr>
            <w:tcW w:w="3776" w:type="dxa"/>
            <w:tcBorders>
              <w:left w:val="single" w:sz="6" w:space="0" w:color="auto"/>
              <w:right w:val="single" w:sz="6" w:space="0" w:color="auto"/>
            </w:tcBorders>
          </w:tcPr>
          <w:p w14:paraId="6512766C" w14:textId="77777777" w:rsidR="00BF46E1" w:rsidRPr="0041528A" w:rsidRDefault="00BF46E1" w:rsidP="0092045E">
            <w:pPr>
              <w:pStyle w:val="TAL"/>
            </w:pPr>
          </w:p>
        </w:tc>
      </w:tr>
      <w:tr w:rsidR="00BF46E1" w:rsidRPr="0041528A" w14:paraId="6F4AA9F0" w14:textId="77777777" w:rsidTr="00195D76">
        <w:trPr>
          <w:cantSplit/>
          <w:jc w:val="center"/>
        </w:trPr>
        <w:tc>
          <w:tcPr>
            <w:tcW w:w="737" w:type="dxa"/>
            <w:tcBorders>
              <w:left w:val="single" w:sz="6" w:space="0" w:color="auto"/>
              <w:right w:val="single" w:sz="6" w:space="0" w:color="auto"/>
            </w:tcBorders>
          </w:tcPr>
          <w:p w14:paraId="4AA2B4AB"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5EF9E70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3420C864" w14:textId="77777777" w:rsidR="00BF46E1" w:rsidRPr="0041528A" w:rsidRDefault="00BF46E1" w:rsidP="0092045E">
            <w:pPr>
              <w:pStyle w:val="TAL"/>
            </w:pPr>
            <w:r w:rsidRPr="0041528A">
              <w:t>The ME attempts to set up a call to "+0123456789"</w:t>
            </w:r>
          </w:p>
        </w:tc>
        <w:tc>
          <w:tcPr>
            <w:tcW w:w="3776" w:type="dxa"/>
            <w:tcBorders>
              <w:left w:val="single" w:sz="6" w:space="0" w:color="auto"/>
              <w:right w:val="single" w:sz="6" w:space="0" w:color="auto"/>
            </w:tcBorders>
          </w:tcPr>
          <w:p w14:paraId="68B47DCA" w14:textId="77777777" w:rsidR="00BF46E1" w:rsidRPr="0041528A" w:rsidRDefault="00BF46E1" w:rsidP="0092045E">
            <w:pPr>
              <w:pStyle w:val="TAL"/>
            </w:pPr>
          </w:p>
        </w:tc>
      </w:tr>
      <w:tr w:rsidR="00BF46E1" w:rsidRPr="0041528A" w14:paraId="74E589BF" w14:textId="77777777" w:rsidTr="00195D76">
        <w:trPr>
          <w:cantSplit/>
          <w:jc w:val="center"/>
        </w:trPr>
        <w:tc>
          <w:tcPr>
            <w:tcW w:w="737" w:type="dxa"/>
            <w:tcBorders>
              <w:left w:val="single" w:sz="6" w:space="0" w:color="auto"/>
              <w:right w:val="single" w:sz="6" w:space="0" w:color="auto"/>
            </w:tcBorders>
          </w:tcPr>
          <w:p w14:paraId="1E664A2F"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5538B96D"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7C2E67F4" w14:textId="77777777" w:rsidR="00BF46E1" w:rsidRPr="0041528A" w:rsidRDefault="00BF46E1" w:rsidP="0092045E">
            <w:pPr>
              <w:pStyle w:val="TAL"/>
            </w:pPr>
            <w:r w:rsidRPr="0041528A">
              <w:t xml:space="preserve">The ME receives the CONNECT message from the USS. </w:t>
            </w:r>
          </w:p>
        </w:tc>
        <w:tc>
          <w:tcPr>
            <w:tcW w:w="3776" w:type="dxa"/>
            <w:tcBorders>
              <w:left w:val="single" w:sz="6" w:space="0" w:color="auto"/>
              <w:right w:val="single" w:sz="6" w:space="0" w:color="auto"/>
            </w:tcBorders>
          </w:tcPr>
          <w:p w14:paraId="1B570849" w14:textId="77777777" w:rsidR="00BF46E1" w:rsidRPr="0041528A" w:rsidRDefault="00BF46E1" w:rsidP="0092045E">
            <w:pPr>
              <w:pStyle w:val="TAL"/>
            </w:pPr>
          </w:p>
        </w:tc>
      </w:tr>
      <w:tr w:rsidR="00BF46E1" w:rsidRPr="0041528A" w14:paraId="1303FCE4" w14:textId="77777777" w:rsidTr="00195D76">
        <w:trPr>
          <w:cantSplit/>
          <w:jc w:val="center"/>
        </w:trPr>
        <w:tc>
          <w:tcPr>
            <w:tcW w:w="737" w:type="dxa"/>
            <w:tcBorders>
              <w:left w:val="single" w:sz="6" w:space="0" w:color="auto"/>
              <w:right w:val="single" w:sz="6" w:space="0" w:color="auto"/>
            </w:tcBorders>
          </w:tcPr>
          <w:p w14:paraId="24E24B31"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186B525F"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843C97F" w14:textId="77777777" w:rsidR="00BF46E1" w:rsidRPr="0041528A" w:rsidRDefault="00BF46E1" w:rsidP="0092045E">
            <w:pPr>
              <w:pStyle w:val="TAL"/>
            </w:pPr>
            <w:r w:rsidRPr="0041528A">
              <w:t>PROACTIVE COMMAND PENDING: SEND DTMF 2.1.1</w:t>
            </w:r>
          </w:p>
        </w:tc>
        <w:tc>
          <w:tcPr>
            <w:tcW w:w="3776" w:type="dxa"/>
            <w:tcBorders>
              <w:left w:val="single" w:sz="6" w:space="0" w:color="auto"/>
              <w:right w:val="single" w:sz="6" w:space="0" w:color="auto"/>
            </w:tcBorders>
          </w:tcPr>
          <w:p w14:paraId="0B95F5D1" w14:textId="77777777" w:rsidR="00BF46E1" w:rsidRPr="0041528A" w:rsidRDefault="00BF46E1" w:rsidP="0092045E">
            <w:pPr>
              <w:pStyle w:val="TAL"/>
            </w:pPr>
          </w:p>
        </w:tc>
      </w:tr>
      <w:tr w:rsidR="00BF46E1" w:rsidRPr="0041528A" w14:paraId="0310553F" w14:textId="77777777" w:rsidTr="00195D76">
        <w:trPr>
          <w:cantSplit/>
          <w:jc w:val="center"/>
        </w:trPr>
        <w:tc>
          <w:tcPr>
            <w:tcW w:w="737" w:type="dxa"/>
            <w:tcBorders>
              <w:left w:val="single" w:sz="6" w:space="0" w:color="auto"/>
              <w:right w:val="single" w:sz="6" w:space="0" w:color="auto"/>
            </w:tcBorders>
          </w:tcPr>
          <w:p w14:paraId="1B095F84"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51A216A1"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24B09DC"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23C621ED" w14:textId="77777777" w:rsidR="00BF46E1" w:rsidRPr="0041528A" w:rsidRDefault="00BF46E1" w:rsidP="0092045E">
            <w:pPr>
              <w:pStyle w:val="TAL"/>
            </w:pPr>
          </w:p>
        </w:tc>
      </w:tr>
      <w:tr w:rsidR="00BF46E1" w:rsidRPr="0041528A" w14:paraId="357D84BD" w14:textId="77777777" w:rsidTr="00195D76">
        <w:trPr>
          <w:cantSplit/>
          <w:jc w:val="center"/>
        </w:trPr>
        <w:tc>
          <w:tcPr>
            <w:tcW w:w="737" w:type="dxa"/>
            <w:tcBorders>
              <w:left w:val="single" w:sz="6" w:space="0" w:color="auto"/>
              <w:right w:val="single" w:sz="6" w:space="0" w:color="auto"/>
            </w:tcBorders>
          </w:tcPr>
          <w:p w14:paraId="24A304B1"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1CF7B3A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5B2C9E1" w14:textId="77777777" w:rsidR="00BF46E1" w:rsidRPr="0041528A" w:rsidRDefault="00BF46E1" w:rsidP="0092045E">
            <w:pPr>
              <w:pStyle w:val="TAL"/>
            </w:pPr>
            <w:r w:rsidRPr="0041528A">
              <w:t>PROACTIVE COMMAND: SEND DTMF 2.1.1</w:t>
            </w:r>
          </w:p>
        </w:tc>
        <w:tc>
          <w:tcPr>
            <w:tcW w:w="3776" w:type="dxa"/>
            <w:tcBorders>
              <w:left w:val="single" w:sz="6" w:space="0" w:color="auto"/>
              <w:right w:val="single" w:sz="6" w:space="0" w:color="auto"/>
            </w:tcBorders>
          </w:tcPr>
          <w:p w14:paraId="16F7A4E4" w14:textId="77777777" w:rsidR="00BF46E1" w:rsidRPr="0041528A" w:rsidRDefault="00BF46E1" w:rsidP="0092045E">
            <w:pPr>
              <w:pStyle w:val="TAL"/>
            </w:pPr>
            <w:r w:rsidRPr="0041528A">
              <w:t>[BASIC-ICON, self-explanatory]</w:t>
            </w:r>
          </w:p>
        </w:tc>
      </w:tr>
      <w:tr w:rsidR="00BF46E1" w:rsidRPr="0041528A" w14:paraId="13B85A47" w14:textId="77777777" w:rsidTr="00195D76">
        <w:trPr>
          <w:cantSplit/>
          <w:jc w:val="center"/>
        </w:trPr>
        <w:tc>
          <w:tcPr>
            <w:tcW w:w="737" w:type="dxa"/>
            <w:tcBorders>
              <w:left w:val="single" w:sz="6" w:space="0" w:color="auto"/>
              <w:right w:val="single" w:sz="6" w:space="0" w:color="auto"/>
            </w:tcBorders>
          </w:tcPr>
          <w:p w14:paraId="2B5A0C32"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3892A338"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6C8C7900" w14:textId="77777777" w:rsidR="00BF46E1" w:rsidRPr="0041528A" w:rsidRDefault="00BF46E1" w:rsidP="0092045E">
            <w:pPr>
              <w:pStyle w:val="TAL"/>
            </w:pPr>
            <w:r w:rsidRPr="0041528A">
              <w:t>Display the BASIC-ICON</w:t>
            </w:r>
            <w:r w:rsidRPr="0041528A">
              <w:br/>
              <w:t>Do not locally generate audible DTMF tones and play them to the user.</w:t>
            </w:r>
          </w:p>
        </w:tc>
        <w:tc>
          <w:tcPr>
            <w:tcW w:w="3776" w:type="dxa"/>
            <w:tcBorders>
              <w:left w:val="single" w:sz="6" w:space="0" w:color="auto"/>
              <w:right w:val="single" w:sz="6" w:space="0" w:color="auto"/>
            </w:tcBorders>
          </w:tcPr>
          <w:p w14:paraId="640AF726" w14:textId="77777777" w:rsidR="00BF46E1" w:rsidRPr="0041528A" w:rsidRDefault="00BF46E1" w:rsidP="0092045E">
            <w:pPr>
              <w:pStyle w:val="TAL"/>
            </w:pPr>
          </w:p>
        </w:tc>
      </w:tr>
      <w:tr w:rsidR="00BF46E1" w:rsidRPr="0041528A" w14:paraId="74A5013E" w14:textId="77777777" w:rsidTr="00195D76">
        <w:trPr>
          <w:cantSplit/>
          <w:jc w:val="center"/>
        </w:trPr>
        <w:tc>
          <w:tcPr>
            <w:tcW w:w="737" w:type="dxa"/>
            <w:tcBorders>
              <w:left w:val="single" w:sz="6" w:space="0" w:color="auto"/>
              <w:right w:val="single" w:sz="6" w:space="0" w:color="auto"/>
            </w:tcBorders>
          </w:tcPr>
          <w:p w14:paraId="226C17BB"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27D734C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061099F4" w14:textId="77777777" w:rsidR="00BF46E1" w:rsidRPr="0041528A" w:rsidRDefault="00BF46E1" w:rsidP="0092045E">
            <w:pPr>
              <w:pStyle w:val="TAL"/>
            </w:pPr>
            <w:r w:rsidRPr="0041528A">
              <w:t>Start DTMF 1.1</w:t>
            </w:r>
          </w:p>
        </w:tc>
        <w:tc>
          <w:tcPr>
            <w:tcW w:w="3776" w:type="dxa"/>
            <w:tcBorders>
              <w:left w:val="single" w:sz="6" w:space="0" w:color="auto"/>
              <w:right w:val="single" w:sz="6" w:space="0" w:color="auto"/>
            </w:tcBorders>
          </w:tcPr>
          <w:p w14:paraId="45EEC915" w14:textId="77777777" w:rsidR="00BF46E1" w:rsidRPr="0041528A" w:rsidRDefault="00BF46E1" w:rsidP="0092045E">
            <w:pPr>
              <w:pStyle w:val="TAL"/>
            </w:pPr>
            <w:r w:rsidRPr="0041528A">
              <w:t>["1"]</w:t>
            </w:r>
          </w:p>
        </w:tc>
      </w:tr>
      <w:tr w:rsidR="00BF46E1" w:rsidRPr="0041528A" w14:paraId="535EB537" w14:textId="77777777" w:rsidTr="00195D76">
        <w:trPr>
          <w:cantSplit/>
          <w:jc w:val="center"/>
        </w:trPr>
        <w:tc>
          <w:tcPr>
            <w:tcW w:w="737" w:type="dxa"/>
            <w:tcBorders>
              <w:left w:val="single" w:sz="6" w:space="0" w:color="auto"/>
              <w:right w:val="single" w:sz="6" w:space="0" w:color="auto"/>
            </w:tcBorders>
          </w:tcPr>
          <w:p w14:paraId="792DA6D3"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6765DDDE" w14:textId="77777777" w:rsidR="00BF46E1" w:rsidRPr="0041528A" w:rsidRDefault="00BF46E1" w:rsidP="0092045E">
            <w:pPr>
              <w:pStyle w:val="TAC"/>
            </w:pPr>
            <w:r w:rsidRPr="0041528A">
              <w:t>ME</w:t>
            </w:r>
          </w:p>
        </w:tc>
        <w:tc>
          <w:tcPr>
            <w:tcW w:w="2892" w:type="dxa"/>
            <w:tcBorders>
              <w:left w:val="single" w:sz="6" w:space="0" w:color="auto"/>
              <w:right w:val="single" w:sz="6" w:space="0" w:color="auto"/>
            </w:tcBorders>
          </w:tcPr>
          <w:p w14:paraId="49FD792C" w14:textId="77777777" w:rsidR="00BF46E1" w:rsidRPr="0041528A" w:rsidRDefault="00BF46E1" w:rsidP="0092045E">
            <w:pPr>
              <w:pStyle w:val="TAL"/>
            </w:pPr>
          </w:p>
        </w:tc>
        <w:tc>
          <w:tcPr>
            <w:tcW w:w="3776" w:type="dxa"/>
            <w:tcBorders>
              <w:left w:val="single" w:sz="6" w:space="0" w:color="auto"/>
              <w:right w:val="single" w:sz="6" w:space="0" w:color="auto"/>
            </w:tcBorders>
          </w:tcPr>
          <w:p w14:paraId="1C1E5990" w14:textId="77777777" w:rsidR="00BF46E1" w:rsidRPr="0041528A" w:rsidRDefault="00BF46E1" w:rsidP="0092045E">
            <w:pPr>
              <w:pStyle w:val="TAL"/>
            </w:pPr>
            <w:r w:rsidRPr="0041528A">
              <w:t>No DTMF sending for 3 seconds ±20%</w:t>
            </w:r>
          </w:p>
        </w:tc>
      </w:tr>
      <w:tr w:rsidR="00BF46E1" w:rsidRPr="0041528A" w14:paraId="02E5F147" w14:textId="77777777" w:rsidTr="00195D76">
        <w:trPr>
          <w:cantSplit/>
          <w:jc w:val="center"/>
        </w:trPr>
        <w:tc>
          <w:tcPr>
            <w:tcW w:w="737" w:type="dxa"/>
            <w:tcBorders>
              <w:left w:val="single" w:sz="6" w:space="0" w:color="auto"/>
              <w:right w:val="single" w:sz="6" w:space="0" w:color="auto"/>
            </w:tcBorders>
          </w:tcPr>
          <w:p w14:paraId="735AD8E4"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7F3FA1D4"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47303DB9" w14:textId="77777777" w:rsidR="00BF46E1" w:rsidRPr="0041528A" w:rsidRDefault="00BF46E1" w:rsidP="0092045E">
            <w:pPr>
              <w:pStyle w:val="TAL"/>
            </w:pPr>
            <w:r w:rsidRPr="0041528A">
              <w:t xml:space="preserve">Start DTMF 1.2 </w:t>
            </w:r>
          </w:p>
        </w:tc>
        <w:tc>
          <w:tcPr>
            <w:tcW w:w="3776" w:type="dxa"/>
            <w:tcBorders>
              <w:left w:val="single" w:sz="6" w:space="0" w:color="auto"/>
              <w:right w:val="single" w:sz="6" w:space="0" w:color="auto"/>
            </w:tcBorders>
          </w:tcPr>
          <w:p w14:paraId="20BCB7DA" w14:textId="77777777" w:rsidR="00BF46E1" w:rsidRPr="0041528A" w:rsidRDefault="00BF46E1" w:rsidP="0092045E">
            <w:pPr>
              <w:pStyle w:val="TAL"/>
            </w:pPr>
            <w:r w:rsidRPr="0041528A">
              <w:t>["2"]</w:t>
            </w:r>
          </w:p>
        </w:tc>
      </w:tr>
      <w:tr w:rsidR="00BF46E1" w:rsidRPr="0041528A" w14:paraId="4B2E1947" w14:textId="77777777" w:rsidTr="00195D76">
        <w:trPr>
          <w:cantSplit/>
          <w:jc w:val="center"/>
        </w:trPr>
        <w:tc>
          <w:tcPr>
            <w:tcW w:w="737" w:type="dxa"/>
            <w:tcBorders>
              <w:left w:val="single" w:sz="6" w:space="0" w:color="auto"/>
              <w:right w:val="single" w:sz="6" w:space="0" w:color="auto"/>
            </w:tcBorders>
          </w:tcPr>
          <w:p w14:paraId="4A65E46B"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41F8BC7B"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E63A2D5" w14:textId="77777777" w:rsidR="00BF46E1" w:rsidRPr="0041528A" w:rsidRDefault="00BF46E1" w:rsidP="0092045E">
            <w:pPr>
              <w:pStyle w:val="TAL"/>
            </w:pPr>
            <w:r w:rsidRPr="0041528A">
              <w:t>TERMINAL RESPONSE: SEND DTMF 2.1.1A</w:t>
            </w:r>
          </w:p>
        </w:tc>
        <w:tc>
          <w:tcPr>
            <w:tcW w:w="3776" w:type="dxa"/>
            <w:tcBorders>
              <w:left w:val="single" w:sz="6" w:space="0" w:color="auto"/>
              <w:right w:val="single" w:sz="6" w:space="0" w:color="auto"/>
            </w:tcBorders>
          </w:tcPr>
          <w:p w14:paraId="4F6AB1A6" w14:textId="77777777" w:rsidR="00BF46E1" w:rsidRPr="0041528A" w:rsidRDefault="00BF46E1" w:rsidP="0092045E">
            <w:pPr>
              <w:pStyle w:val="TAL"/>
            </w:pPr>
            <w:r w:rsidRPr="0041528A">
              <w:t>[Command performed successfully]</w:t>
            </w:r>
          </w:p>
        </w:tc>
      </w:tr>
      <w:tr w:rsidR="00BF46E1" w:rsidRPr="0041528A" w14:paraId="7508FD9E" w14:textId="77777777" w:rsidTr="00195D76">
        <w:trPr>
          <w:cantSplit/>
          <w:jc w:val="center"/>
        </w:trPr>
        <w:tc>
          <w:tcPr>
            <w:tcW w:w="737" w:type="dxa"/>
            <w:tcBorders>
              <w:left w:val="single" w:sz="6" w:space="0" w:color="auto"/>
              <w:right w:val="single" w:sz="6" w:space="0" w:color="auto"/>
            </w:tcBorders>
          </w:tcPr>
          <w:p w14:paraId="428C88D1" w14:textId="77777777" w:rsidR="00BF46E1" w:rsidRPr="0041528A" w:rsidRDefault="00BF46E1" w:rsidP="0092045E">
            <w:pPr>
              <w:pStyle w:val="TAC"/>
            </w:pPr>
            <w:r w:rsidRPr="0041528A">
              <w:t>12</w:t>
            </w:r>
          </w:p>
        </w:tc>
        <w:tc>
          <w:tcPr>
            <w:tcW w:w="1232" w:type="dxa"/>
            <w:tcBorders>
              <w:left w:val="single" w:sz="6" w:space="0" w:color="auto"/>
              <w:right w:val="single" w:sz="6" w:space="0" w:color="auto"/>
            </w:tcBorders>
          </w:tcPr>
          <w:p w14:paraId="2469937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14B1865"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38F39E34" w14:textId="77777777" w:rsidR="00BF46E1" w:rsidRPr="0041528A" w:rsidRDefault="00BF46E1" w:rsidP="0092045E">
            <w:pPr>
              <w:pStyle w:val="TAL"/>
            </w:pPr>
          </w:p>
        </w:tc>
      </w:tr>
      <w:tr w:rsidR="00BF46E1" w:rsidRPr="0041528A" w14:paraId="07359D00" w14:textId="77777777" w:rsidTr="00195D76">
        <w:trPr>
          <w:cantSplit/>
          <w:jc w:val="center"/>
        </w:trPr>
        <w:tc>
          <w:tcPr>
            <w:tcW w:w="737" w:type="dxa"/>
            <w:tcBorders>
              <w:left w:val="single" w:sz="6" w:space="0" w:color="auto"/>
              <w:bottom w:val="single" w:sz="4" w:space="0" w:color="auto"/>
              <w:right w:val="single" w:sz="6" w:space="0" w:color="auto"/>
            </w:tcBorders>
          </w:tcPr>
          <w:p w14:paraId="74F67BB3" w14:textId="77777777" w:rsidR="00BF46E1" w:rsidRPr="0041528A" w:rsidRDefault="00BF46E1" w:rsidP="0092045E">
            <w:pPr>
              <w:pStyle w:val="TAC"/>
            </w:pPr>
            <w:r w:rsidRPr="0041528A">
              <w:t>13</w:t>
            </w:r>
          </w:p>
        </w:tc>
        <w:tc>
          <w:tcPr>
            <w:tcW w:w="1232" w:type="dxa"/>
            <w:tcBorders>
              <w:left w:val="single" w:sz="6" w:space="0" w:color="auto"/>
              <w:bottom w:val="single" w:sz="4" w:space="0" w:color="auto"/>
              <w:right w:val="single" w:sz="6" w:space="0" w:color="auto"/>
            </w:tcBorders>
          </w:tcPr>
          <w:p w14:paraId="2EF4720C"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72C7FF1D" w14:textId="77777777" w:rsidR="00BF46E1" w:rsidRPr="0041528A" w:rsidRDefault="00BF46E1" w:rsidP="0092045E">
            <w:pPr>
              <w:pStyle w:val="TAL"/>
            </w:pPr>
            <w:r w:rsidRPr="0041528A">
              <w:t>End the call</w:t>
            </w:r>
          </w:p>
        </w:tc>
        <w:tc>
          <w:tcPr>
            <w:tcW w:w="3776" w:type="dxa"/>
            <w:tcBorders>
              <w:left w:val="single" w:sz="6" w:space="0" w:color="auto"/>
              <w:bottom w:val="single" w:sz="4" w:space="0" w:color="auto"/>
              <w:right w:val="single" w:sz="6" w:space="0" w:color="auto"/>
            </w:tcBorders>
          </w:tcPr>
          <w:p w14:paraId="7D92E3AF" w14:textId="77777777" w:rsidR="00BF46E1" w:rsidRPr="0041528A" w:rsidRDefault="00BF46E1" w:rsidP="0092045E">
            <w:pPr>
              <w:pStyle w:val="TAL"/>
            </w:pPr>
          </w:p>
        </w:tc>
      </w:tr>
    </w:tbl>
    <w:p w14:paraId="2ED4B62F" w14:textId="77777777" w:rsidR="00BF46E1" w:rsidRPr="0041528A" w:rsidRDefault="00BF46E1" w:rsidP="00BF46E1"/>
    <w:p w14:paraId="315DF0DB" w14:textId="77777777" w:rsidR="00BF46E1" w:rsidRPr="0041528A" w:rsidRDefault="00BF46E1" w:rsidP="00BF46E1">
      <w:r w:rsidRPr="0041528A">
        <w:t>PROACTIVE COMMAND: SEND DTMF 2.1.1</w:t>
      </w:r>
    </w:p>
    <w:p w14:paraId="7BEDDBD8" w14:textId="77777777" w:rsidR="00BF46E1" w:rsidRPr="0041528A" w:rsidRDefault="00BF46E1" w:rsidP="00BF46E1">
      <w:r w:rsidRPr="0041528A">
        <w:t>Logically:</w:t>
      </w:r>
    </w:p>
    <w:p w14:paraId="6F17E8F3" w14:textId="77777777" w:rsidR="00BF46E1" w:rsidRPr="0041528A" w:rsidRDefault="00BF46E1" w:rsidP="0041528A">
      <w:pPr>
        <w:pStyle w:val="EW"/>
      </w:pPr>
      <w:r w:rsidRPr="0041528A">
        <w:t>Command details</w:t>
      </w:r>
    </w:p>
    <w:p w14:paraId="0350994F" w14:textId="77777777" w:rsidR="00BF46E1" w:rsidRPr="0041528A" w:rsidRDefault="00BF46E1" w:rsidP="0041528A">
      <w:pPr>
        <w:pStyle w:val="EW"/>
      </w:pPr>
      <w:r w:rsidRPr="0041528A">
        <w:tab/>
        <w:t>Command number:</w:t>
      </w:r>
      <w:r w:rsidRPr="0041528A">
        <w:tab/>
        <w:t>1</w:t>
      </w:r>
    </w:p>
    <w:p w14:paraId="461615E2" w14:textId="77777777" w:rsidR="00BF46E1" w:rsidRPr="0041528A" w:rsidRDefault="00BF46E1" w:rsidP="0041528A">
      <w:pPr>
        <w:pStyle w:val="EW"/>
      </w:pPr>
      <w:r w:rsidRPr="0041528A">
        <w:tab/>
        <w:t>Command type:</w:t>
      </w:r>
      <w:r w:rsidRPr="0041528A">
        <w:tab/>
        <w:t>SEND DTMF</w:t>
      </w:r>
    </w:p>
    <w:p w14:paraId="5852630F" w14:textId="77777777" w:rsidR="00BF46E1" w:rsidRPr="0041528A" w:rsidRDefault="00BF46E1" w:rsidP="0041528A">
      <w:pPr>
        <w:pStyle w:val="EW"/>
      </w:pPr>
      <w:r w:rsidRPr="0041528A">
        <w:tab/>
        <w:t>Command qualifier:</w:t>
      </w:r>
      <w:r w:rsidRPr="0041528A">
        <w:tab/>
        <w:t>"00"</w:t>
      </w:r>
    </w:p>
    <w:p w14:paraId="6BAF0CC4" w14:textId="77777777" w:rsidR="00BF46E1" w:rsidRPr="0041528A" w:rsidRDefault="00BF46E1" w:rsidP="0041528A">
      <w:pPr>
        <w:pStyle w:val="EW"/>
      </w:pPr>
      <w:r w:rsidRPr="0041528A">
        <w:t>Device identities</w:t>
      </w:r>
    </w:p>
    <w:p w14:paraId="35899EA2" w14:textId="77777777" w:rsidR="00BF46E1" w:rsidRPr="0041528A" w:rsidRDefault="00BF46E1" w:rsidP="0041528A">
      <w:pPr>
        <w:pStyle w:val="EW"/>
      </w:pPr>
      <w:r w:rsidRPr="0041528A">
        <w:tab/>
        <w:t>Source device:</w:t>
      </w:r>
      <w:r w:rsidRPr="0041528A">
        <w:tab/>
        <w:t>UICC</w:t>
      </w:r>
    </w:p>
    <w:p w14:paraId="7B978830" w14:textId="77777777" w:rsidR="00BF46E1" w:rsidRPr="0041528A" w:rsidRDefault="00BF46E1" w:rsidP="0041528A">
      <w:pPr>
        <w:pStyle w:val="EW"/>
      </w:pPr>
      <w:r w:rsidRPr="0041528A">
        <w:tab/>
        <w:t>Destination device:</w:t>
      </w:r>
      <w:r w:rsidRPr="0041528A">
        <w:tab/>
        <w:t>Network</w:t>
      </w:r>
    </w:p>
    <w:p w14:paraId="7F508362" w14:textId="77777777" w:rsidR="00BF46E1" w:rsidRPr="0041528A" w:rsidRDefault="00BF46E1" w:rsidP="0041528A">
      <w:pPr>
        <w:pStyle w:val="EW"/>
      </w:pPr>
      <w:r w:rsidRPr="0041528A">
        <w:tab/>
        <w:t>Alpha identifier:</w:t>
      </w:r>
      <w:r w:rsidRPr="0041528A">
        <w:tab/>
        <w:t>"Basic Icon"</w:t>
      </w:r>
    </w:p>
    <w:p w14:paraId="4ECD40CF" w14:textId="77777777" w:rsidR="00BF46E1" w:rsidRPr="0041528A" w:rsidRDefault="00BF46E1" w:rsidP="0041528A">
      <w:pPr>
        <w:pStyle w:val="EW"/>
      </w:pPr>
      <w:r w:rsidRPr="0041528A">
        <w:tab/>
        <w:t>DTMF String:</w:t>
      </w:r>
      <w:r w:rsidRPr="0041528A">
        <w:tab/>
        <w:t>"1" pause "2"</w:t>
      </w:r>
    </w:p>
    <w:p w14:paraId="333C28EE" w14:textId="77777777" w:rsidR="00BF46E1" w:rsidRPr="0041528A" w:rsidRDefault="00BF46E1" w:rsidP="0041528A">
      <w:pPr>
        <w:pStyle w:val="EW"/>
      </w:pPr>
      <w:r w:rsidRPr="0041528A">
        <w:t>Icon identifier</w:t>
      </w:r>
    </w:p>
    <w:p w14:paraId="25FB033C" w14:textId="77777777" w:rsidR="00BF46E1" w:rsidRPr="0041528A" w:rsidRDefault="00BF46E1" w:rsidP="0041528A">
      <w:pPr>
        <w:pStyle w:val="EW"/>
      </w:pPr>
      <w:r w:rsidRPr="0041528A">
        <w:tab/>
        <w:t>Icon qualifier:</w:t>
      </w:r>
      <w:r w:rsidRPr="0041528A">
        <w:tab/>
        <w:t>icon is self-explanatory</w:t>
      </w:r>
    </w:p>
    <w:p w14:paraId="29B7E74B" w14:textId="77777777" w:rsidR="00BF46E1" w:rsidRPr="0041528A" w:rsidRDefault="00BF46E1" w:rsidP="0041528A">
      <w:pPr>
        <w:pStyle w:val="EX"/>
        <w:rPr>
          <w:vertAlign w:val="subscript"/>
        </w:rPr>
      </w:pPr>
      <w:r w:rsidRPr="0041528A">
        <w:tab/>
        <w:t>Icon identifier:</w:t>
      </w:r>
      <w:r w:rsidRPr="0041528A">
        <w:tab/>
        <w:t>record 1 in EF</w:t>
      </w:r>
      <w:r w:rsidRPr="0041528A">
        <w:rPr>
          <w:vertAlign w:val="subscript"/>
        </w:rPr>
        <w:t>(IMG)</w:t>
      </w:r>
    </w:p>
    <w:p w14:paraId="0F310190" w14:textId="77777777" w:rsidR="00BF46E1" w:rsidRPr="0041528A" w:rsidRDefault="00BF46E1" w:rsidP="00BF46E1">
      <w:r w:rsidRPr="0041528A">
        <w:t>Coding:</w:t>
      </w:r>
    </w:p>
    <w:p w14:paraId="6615B89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4A9D43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A5688E9"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4CF449D"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E87F913" w14:textId="77777777" w:rsidR="00BF46E1" w:rsidRPr="0041528A" w:rsidRDefault="00BF46E1" w:rsidP="0092045E">
            <w:pPr>
              <w:pStyle w:val="TAC"/>
            </w:pPr>
            <w:r w:rsidRPr="0041528A">
              <w:t>1D</w:t>
            </w:r>
          </w:p>
        </w:tc>
        <w:tc>
          <w:tcPr>
            <w:tcW w:w="567" w:type="dxa"/>
            <w:tcBorders>
              <w:top w:val="single" w:sz="4" w:space="0" w:color="auto"/>
              <w:left w:val="single" w:sz="4" w:space="0" w:color="auto"/>
              <w:bottom w:val="single" w:sz="4" w:space="0" w:color="auto"/>
              <w:right w:val="single" w:sz="4" w:space="0" w:color="auto"/>
            </w:tcBorders>
          </w:tcPr>
          <w:p w14:paraId="716B3706"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92ADB63"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C2F48B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D04A56F"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364B8C2F"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B4DC07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0DD6375"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83D4B4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27CEEF4"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DE7E785" w14:textId="77777777" w:rsidR="00BF46E1" w:rsidRPr="0041528A" w:rsidRDefault="00BF46E1" w:rsidP="0092045E">
            <w:pPr>
              <w:pStyle w:val="TAC"/>
            </w:pPr>
            <w:r w:rsidRPr="0041528A">
              <w:t>85</w:t>
            </w:r>
          </w:p>
        </w:tc>
      </w:tr>
      <w:tr w:rsidR="00BF46E1" w:rsidRPr="0041528A" w14:paraId="584633F9" w14:textId="77777777" w:rsidTr="00195D76">
        <w:trPr>
          <w:jc w:val="center"/>
        </w:trPr>
        <w:tc>
          <w:tcPr>
            <w:tcW w:w="1134" w:type="dxa"/>
            <w:tcBorders>
              <w:top w:val="single" w:sz="4" w:space="0" w:color="auto"/>
              <w:right w:val="single" w:sz="4" w:space="0" w:color="auto"/>
            </w:tcBorders>
          </w:tcPr>
          <w:p w14:paraId="423E7E2C"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27B290F"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9E324CC" w14:textId="77777777" w:rsidR="00BF46E1" w:rsidRPr="0041528A" w:rsidRDefault="00BF46E1" w:rsidP="0092045E">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1A07AC29"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336452B9" w14:textId="77777777" w:rsidR="00BF46E1" w:rsidRPr="0041528A" w:rsidRDefault="00BF46E1" w:rsidP="0092045E">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AC65508" w14:textId="77777777" w:rsidR="00BF46E1" w:rsidRPr="0041528A" w:rsidRDefault="00BF46E1" w:rsidP="0092045E">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15B8D4DF" w14:textId="77777777" w:rsidR="00BF46E1" w:rsidRPr="0041528A" w:rsidRDefault="00BF46E1" w:rsidP="0092045E">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6ECB34FE"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4BCE724"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5DFC1516" w14:textId="77777777" w:rsidR="00BF46E1" w:rsidRPr="0041528A" w:rsidRDefault="00BF46E1" w:rsidP="0092045E">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2AC1D1FF"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8A1F7C7"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8AB8CD3" w14:textId="77777777" w:rsidR="00BF46E1" w:rsidRPr="0041528A" w:rsidRDefault="00BF46E1" w:rsidP="0092045E">
            <w:pPr>
              <w:pStyle w:val="TAC"/>
            </w:pPr>
            <w:r w:rsidRPr="0041528A">
              <w:t>AC</w:t>
            </w:r>
          </w:p>
        </w:tc>
      </w:tr>
      <w:tr w:rsidR="00BF46E1" w:rsidRPr="0041528A" w14:paraId="2693DA27" w14:textId="77777777" w:rsidTr="00195D76">
        <w:trPr>
          <w:jc w:val="center"/>
        </w:trPr>
        <w:tc>
          <w:tcPr>
            <w:tcW w:w="1134" w:type="dxa"/>
            <w:tcBorders>
              <w:right w:val="single" w:sz="4" w:space="0" w:color="auto"/>
            </w:tcBorders>
          </w:tcPr>
          <w:p w14:paraId="1844AF93"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E106542"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6095A0F" w14:textId="77777777" w:rsidR="00BF46E1" w:rsidRPr="0041528A" w:rsidRDefault="00BF46E1" w:rsidP="0092045E">
            <w:pPr>
              <w:pStyle w:val="TAC"/>
            </w:pPr>
            <w:r w:rsidRPr="0041528A">
              <w:t>C1</w:t>
            </w:r>
          </w:p>
        </w:tc>
        <w:tc>
          <w:tcPr>
            <w:tcW w:w="567" w:type="dxa"/>
            <w:tcBorders>
              <w:top w:val="single" w:sz="4" w:space="0" w:color="auto"/>
              <w:left w:val="single" w:sz="4" w:space="0" w:color="auto"/>
              <w:bottom w:val="single" w:sz="4" w:space="0" w:color="auto"/>
              <w:right w:val="single" w:sz="4" w:space="0" w:color="auto"/>
            </w:tcBorders>
          </w:tcPr>
          <w:p w14:paraId="5FD0DD6B" w14:textId="77777777" w:rsidR="00BF46E1" w:rsidRPr="0041528A" w:rsidRDefault="00BF46E1" w:rsidP="0092045E">
            <w:pPr>
              <w:pStyle w:val="TAC"/>
            </w:pPr>
            <w:r w:rsidRPr="0041528A">
              <w:t>F2</w:t>
            </w:r>
          </w:p>
        </w:tc>
        <w:tc>
          <w:tcPr>
            <w:tcW w:w="567" w:type="dxa"/>
            <w:tcBorders>
              <w:top w:val="single" w:sz="4" w:space="0" w:color="auto"/>
              <w:left w:val="single" w:sz="4" w:space="0" w:color="auto"/>
              <w:bottom w:val="single" w:sz="4" w:space="0" w:color="auto"/>
              <w:right w:val="single" w:sz="4" w:space="0" w:color="auto"/>
            </w:tcBorders>
          </w:tcPr>
          <w:p w14:paraId="6ACB4855" w14:textId="77777777" w:rsidR="00BF46E1" w:rsidRPr="0041528A" w:rsidRDefault="00BF46E1" w:rsidP="0092045E">
            <w:pPr>
              <w:pStyle w:val="TAC"/>
            </w:pPr>
            <w:r w:rsidRPr="0041528A">
              <w:t>9E</w:t>
            </w:r>
          </w:p>
        </w:tc>
        <w:tc>
          <w:tcPr>
            <w:tcW w:w="567" w:type="dxa"/>
            <w:tcBorders>
              <w:top w:val="single" w:sz="4" w:space="0" w:color="auto"/>
              <w:left w:val="single" w:sz="4" w:space="0" w:color="auto"/>
              <w:bottom w:val="single" w:sz="4" w:space="0" w:color="auto"/>
              <w:right w:val="single" w:sz="4" w:space="0" w:color="auto"/>
            </w:tcBorders>
          </w:tcPr>
          <w:p w14:paraId="13A2C564"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67B3F01"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12CF39D"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48A973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3D8EAC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3B2E80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17BF5F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B97B8A9" w14:textId="77777777" w:rsidR="00BF46E1" w:rsidRPr="0041528A" w:rsidRDefault="00BF46E1" w:rsidP="0092045E">
            <w:pPr>
              <w:pStyle w:val="TAC"/>
            </w:pPr>
          </w:p>
        </w:tc>
      </w:tr>
    </w:tbl>
    <w:p w14:paraId="1124CAD6" w14:textId="77777777" w:rsidR="00BF46E1" w:rsidRPr="0041528A" w:rsidRDefault="00BF46E1" w:rsidP="00BF46E1"/>
    <w:p w14:paraId="4B861DDA" w14:textId="77777777" w:rsidR="00BF46E1" w:rsidRPr="0041528A" w:rsidRDefault="00BF46E1" w:rsidP="00BF46E1">
      <w:r w:rsidRPr="0041528A">
        <w:t>DTMF Request 2.1.1</w:t>
      </w:r>
    </w:p>
    <w:p w14:paraId="7334112E" w14:textId="77777777" w:rsidR="00BF46E1" w:rsidRPr="0041528A" w:rsidRDefault="00BF46E1" w:rsidP="00BF46E1">
      <w:r w:rsidRPr="0041528A">
        <w:t>Logically:</w:t>
      </w:r>
    </w:p>
    <w:p w14:paraId="2F83FB83" w14:textId="77777777" w:rsidR="00BF46E1" w:rsidRPr="0041528A" w:rsidRDefault="00BF46E1" w:rsidP="0041528A">
      <w:pPr>
        <w:pStyle w:val="EX"/>
      </w:pPr>
      <w:r w:rsidRPr="0041528A">
        <w:tab/>
        <w:t>DTMF String:</w:t>
      </w:r>
      <w:r w:rsidRPr="0041528A">
        <w:tab/>
        <w:t>$DTMF_2.1$ = "C1 F2" (given as example)</w:t>
      </w:r>
    </w:p>
    <w:p w14:paraId="75549658" w14:textId="77777777" w:rsidR="00BF46E1" w:rsidRPr="0041528A" w:rsidRDefault="00BF46E1" w:rsidP="00BF46E1">
      <w:r w:rsidRPr="0041528A">
        <w:t>TERMINAL RESPONSE: SEND DTMF 2.1.1A</w:t>
      </w:r>
    </w:p>
    <w:p w14:paraId="4918B24B" w14:textId="77777777" w:rsidR="00BF46E1" w:rsidRPr="0041528A" w:rsidRDefault="00BF46E1" w:rsidP="00BF46E1">
      <w:r w:rsidRPr="0041528A">
        <w:t>Logically:</w:t>
      </w:r>
    </w:p>
    <w:p w14:paraId="537CB8B1" w14:textId="77777777" w:rsidR="00BF46E1" w:rsidRPr="0041528A" w:rsidRDefault="00BF46E1" w:rsidP="0041528A">
      <w:pPr>
        <w:pStyle w:val="EW"/>
      </w:pPr>
      <w:r w:rsidRPr="0041528A">
        <w:t>Command details</w:t>
      </w:r>
    </w:p>
    <w:p w14:paraId="72C64925" w14:textId="77777777" w:rsidR="00BF46E1" w:rsidRPr="0041528A" w:rsidRDefault="00BF46E1" w:rsidP="0041528A">
      <w:pPr>
        <w:pStyle w:val="EW"/>
      </w:pPr>
      <w:r w:rsidRPr="0041528A">
        <w:tab/>
        <w:t>Command number:</w:t>
      </w:r>
      <w:r w:rsidRPr="0041528A">
        <w:tab/>
        <w:t>1</w:t>
      </w:r>
    </w:p>
    <w:p w14:paraId="3BF11165" w14:textId="77777777" w:rsidR="00BF46E1" w:rsidRPr="0041528A" w:rsidRDefault="00BF46E1" w:rsidP="0041528A">
      <w:pPr>
        <w:pStyle w:val="EW"/>
      </w:pPr>
      <w:r w:rsidRPr="0041528A">
        <w:tab/>
        <w:t>Command type:</w:t>
      </w:r>
      <w:r w:rsidRPr="0041528A">
        <w:tab/>
        <w:t>SEND DTMF</w:t>
      </w:r>
    </w:p>
    <w:p w14:paraId="2A351A66" w14:textId="77777777" w:rsidR="00BF46E1" w:rsidRPr="0041528A" w:rsidRDefault="00BF46E1" w:rsidP="0041528A">
      <w:pPr>
        <w:pStyle w:val="EW"/>
      </w:pPr>
      <w:r w:rsidRPr="0041528A">
        <w:tab/>
        <w:t>Command qualifier:</w:t>
      </w:r>
      <w:r w:rsidRPr="0041528A">
        <w:tab/>
        <w:t>"00"</w:t>
      </w:r>
    </w:p>
    <w:p w14:paraId="52427233" w14:textId="77777777" w:rsidR="00BF46E1" w:rsidRPr="0041528A" w:rsidRDefault="00BF46E1" w:rsidP="0041528A">
      <w:pPr>
        <w:pStyle w:val="EW"/>
      </w:pPr>
      <w:r w:rsidRPr="0041528A">
        <w:t>Device identities</w:t>
      </w:r>
    </w:p>
    <w:p w14:paraId="5A2402BD" w14:textId="77777777" w:rsidR="00BF46E1" w:rsidRPr="0041528A" w:rsidRDefault="00BF46E1" w:rsidP="0041528A">
      <w:pPr>
        <w:pStyle w:val="EW"/>
      </w:pPr>
      <w:r w:rsidRPr="0041528A">
        <w:tab/>
        <w:t>Source device:</w:t>
      </w:r>
      <w:r w:rsidRPr="0041528A">
        <w:tab/>
        <w:t>ME</w:t>
      </w:r>
    </w:p>
    <w:p w14:paraId="328A024C" w14:textId="77777777" w:rsidR="00BF46E1" w:rsidRPr="0041528A" w:rsidRDefault="00BF46E1" w:rsidP="0041528A">
      <w:pPr>
        <w:pStyle w:val="EW"/>
      </w:pPr>
      <w:r w:rsidRPr="0041528A">
        <w:lastRenderedPageBreak/>
        <w:tab/>
        <w:t>Destination device:</w:t>
      </w:r>
      <w:r w:rsidRPr="0041528A">
        <w:tab/>
        <w:t>UICC</w:t>
      </w:r>
    </w:p>
    <w:p w14:paraId="7386FE30" w14:textId="77777777" w:rsidR="00BF46E1" w:rsidRPr="0041528A" w:rsidRDefault="00BF46E1" w:rsidP="0041528A">
      <w:pPr>
        <w:pStyle w:val="EW"/>
      </w:pPr>
      <w:r w:rsidRPr="0041528A">
        <w:t>Result</w:t>
      </w:r>
    </w:p>
    <w:p w14:paraId="1CD27CD0" w14:textId="77777777" w:rsidR="00BF46E1" w:rsidRPr="0041528A" w:rsidRDefault="00BF46E1" w:rsidP="0041528A">
      <w:pPr>
        <w:pStyle w:val="EX"/>
      </w:pPr>
      <w:r w:rsidRPr="0041528A">
        <w:tab/>
        <w:t>General Result:</w:t>
      </w:r>
      <w:r w:rsidRPr="0041528A">
        <w:tab/>
        <w:t>Command performed successfully</w:t>
      </w:r>
    </w:p>
    <w:p w14:paraId="520AF753" w14:textId="77777777" w:rsidR="00BF46E1" w:rsidRPr="0041528A" w:rsidRDefault="00BF46E1" w:rsidP="00BF46E1">
      <w:r w:rsidRPr="0041528A">
        <w:t>Coding:</w:t>
      </w:r>
    </w:p>
    <w:p w14:paraId="09BF1B1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FEC47F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37F4FCC"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625040D"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5193061"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261C1EC"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B59358D"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2868529F"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53653A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0335EB1"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DC49B45"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A858047"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E97184E"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58C537C"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36B8C25" w14:textId="77777777" w:rsidR="00BF46E1" w:rsidRPr="0041528A" w:rsidRDefault="00BF46E1" w:rsidP="0092045E">
            <w:pPr>
              <w:pStyle w:val="TAC"/>
            </w:pPr>
            <w:r w:rsidRPr="0041528A">
              <w:t>00</w:t>
            </w:r>
          </w:p>
        </w:tc>
      </w:tr>
    </w:tbl>
    <w:p w14:paraId="76910D51" w14:textId="77777777" w:rsidR="00BF46E1" w:rsidRPr="0041528A" w:rsidRDefault="00BF46E1" w:rsidP="00BF46E1"/>
    <w:p w14:paraId="35B8C6AD" w14:textId="77777777" w:rsidR="00BF46E1" w:rsidRPr="0041528A" w:rsidRDefault="00BF46E1" w:rsidP="00BF46E1">
      <w:pPr>
        <w:pStyle w:val="TH"/>
      </w:pPr>
      <w:r w:rsidRPr="0041528A">
        <w:t>Expected Sequence 2.1B (SEND DTMF, BASIC ICON self explanatory, requested icon could not be displayed)</w:t>
      </w:r>
    </w:p>
    <w:p w14:paraId="0CAAA435" w14:textId="77777777" w:rsidR="00BF46E1" w:rsidRPr="0041528A" w:rsidRDefault="00BF46E1" w:rsidP="00BF46E1">
      <w:r w:rsidRPr="0041528A">
        <w:t>Some details of the DTMF protocol have been left out for clarity.</w:t>
      </w:r>
    </w:p>
    <w:p w14:paraId="096A3211"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74E88B73" w14:textId="77777777" w:rsidTr="00195D76">
        <w:trPr>
          <w:cantSplit/>
          <w:jc w:val="center"/>
        </w:trPr>
        <w:tc>
          <w:tcPr>
            <w:tcW w:w="737" w:type="dxa"/>
            <w:tcBorders>
              <w:top w:val="single" w:sz="6" w:space="0" w:color="auto"/>
              <w:left w:val="single" w:sz="6" w:space="0" w:color="auto"/>
              <w:right w:val="single" w:sz="6" w:space="0" w:color="auto"/>
            </w:tcBorders>
          </w:tcPr>
          <w:p w14:paraId="4A0F5B1D"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4A27566E"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622B8D34"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3BD4FC87" w14:textId="77777777" w:rsidR="00BF46E1" w:rsidRPr="0041528A" w:rsidRDefault="00BF46E1" w:rsidP="0092045E">
            <w:pPr>
              <w:pStyle w:val="TAH"/>
            </w:pPr>
            <w:r w:rsidRPr="0041528A">
              <w:t>Comments</w:t>
            </w:r>
          </w:p>
        </w:tc>
      </w:tr>
      <w:tr w:rsidR="00BF46E1" w:rsidRPr="0041528A" w14:paraId="483C1EFD" w14:textId="77777777" w:rsidTr="00195D76">
        <w:trPr>
          <w:cantSplit/>
          <w:jc w:val="center"/>
        </w:trPr>
        <w:tc>
          <w:tcPr>
            <w:tcW w:w="737" w:type="dxa"/>
            <w:tcBorders>
              <w:top w:val="single" w:sz="6" w:space="0" w:color="auto"/>
              <w:left w:val="single" w:sz="6" w:space="0" w:color="auto"/>
              <w:right w:val="single" w:sz="6" w:space="0" w:color="auto"/>
            </w:tcBorders>
          </w:tcPr>
          <w:p w14:paraId="183AB4C3"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1F356B98"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5F6D5605" w14:textId="77777777" w:rsidR="00BF46E1" w:rsidRPr="0041528A" w:rsidRDefault="00BF46E1" w:rsidP="0092045E">
            <w:pPr>
              <w:pStyle w:val="TAL"/>
            </w:pPr>
            <w:r w:rsidRPr="0041528A">
              <w:t>Set up a call to "+0123456789"</w:t>
            </w:r>
          </w:p>
        </w:tc>
        <w:tc>
          <w:tcPr>
            <w:tcW w:w="3776" w:type="dxa"/>
            <w:tcBorders>
              <w:left w:val="single" w:sz="6" w:space="0" w:color="auto"/>
              <w:right w:val="single" w:sz="6" w:space="0" w:color="auto"/>
            </w:tcBorders>
          </w:tcPr>
          <w:p w14:paraId="0089F9AD" w14:textId="77777777" w:rsidR="00BF46E1" w:rsidRPr="0041528A" w:rsidRDefault="00BF46E1" w:rsidP="0092045E">
            <w:pPr>
              <w:pStyle w:val="TAL"/>
            </w:pPr>
          </w:p>
        </w:tc>
      </w:tr>
      <w:tr w:rsidR="00BF46E1" w:rsidRPr="0041528A" w14:paraId="623263CD" w14:textId="77777777" w:rsidTr="00195D76">
        <w:trPr>
          <w:cantSplit/>
          <w:jc w:val="center"/>
        </w:trPr>
        <w:tc>
          <w:tcPr>
            <w:tcW w:w="737" w:type="dxa"/>
            <w:tcBorders>
              <w:left w:val="single" w:sz="6" w:space="0" w:color="auto"/>
              <w:right w:val="single" w:sz="6" w:space="0" w:color="auto"/>
            </w:tcBorders>
          </w:tcPr>
          <w:p w14:paraId="457DB224"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0227F96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5297B497" w14:textId="77777777" w:rsidR="00BF46E1" w:rsidRPr="0041528A" w:rsidRDefault="00BF46E1" w:rsidP="0092045E">
            <w:pPr>
              <w:pStyle w:val="TAL"/>
            </w:pPr>
            <w:r w:rsidRPr="0041528A">
              <w:t>The ME attempts to set up a call to "+0123456789"</w:t>
            </w:r>
          </w:p>
        </w:tc>
        <w:tc>
          <w:tcPr>
            <w:tcW w:w="3776" w:type="dxa"/>
            <w:tcBorders>
              <w:left w:val="single" w:sz="6" w:space="0" w:color="auto"/>
              <w:right w:val="single" w:sz="6" w:space="0" w:color="auto"/>
            </w:tcBorders>
          </w:tcPr>
          <w:p w14:paraId="20F7EC56" w14:textId="77777777" w:rsidR="00BF46E1" w:rsidRPr="0041528A" w:rsidRDefault="00BF46E1" w:rsidP="0092045E">
            <w:pPr>
              <w:pStyle w:val="TAL"/>
            </w:pPr>
          </w:p>
        </w:tc>
      </w:tr>
      <w:tr w:rsidR="00BF46E1" w:rsidRPr="0041528A" w14:paraId="26D54005" w14:textId="77777777" w:rsidTr="00195D76">
        <w:trPr>
          <w:cantSplit/>
          <w:jc w:val="center"/>
        </w:trPr>
        <w:tc>
          <w:tcPr>
            <w:tcW w:w="737" w:type="dxa"/>
            <w:tcBorders>
              <w:left w:val="single" w:sz="6" w:space="0" w:color="auto"/>
              <w:right w:val="single" w:sz="6" w:space="0" w:color="auto"/>
            </w:tcBorders>
          </w:tcPr>
          <w:p w14:paraId="422B9108"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1C67A66B"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4F68076D" w14:textId="77777777" w:rsidR="00BF46E1" w:rsidRPr="0041528A" w:rsidRDefault="00BF46E1" w:rsidP="0092045E">
            <w:pPr>
              <w:pStyle w:val="TAL"/>
            </w:pPr>
            <w:r w:rsidRPr="0041528A">
              <w:t xml:space="preserve">The ME receives the CONNECT message from the USS. </w:t>
            </w:r>
          </w:p>
        </w:tc>
        <w:tc>
          <w:tcPr>
            <w:tcW w:w="3776" w:type="dxa"/>
            <w:tcBorders>
              <w:left w:val="single" w:sz="6" w:space="0" w:color="auto"/>
              <w:right w:val="single" w:sz="6" w:space="0" w:color="auto"/>
            </w:tcBorders>
          </w:tcPr>
          <w:p w14:paraId="64F1AF0C" w14:textId="77777777" w:rsidR="00BF46E1" w:rsidRPr="0041528A" w:rsidRDefault="00BF46E1" w:rsidP="0092045E">
            <w:pPr>
              <w:pStyle w:val="TAL"/>
            </w:pPr>
          </w:p>
        </w:tc>
      </w:tr>
      <w:tr w:rsidR="00BF46E1" w:rsidRPr="0041528A" w14:paraId="76C725B4" w14:textId="77777777" w:rsidTr="00195D76">
        <w:trPr>
          <w:cantSplit/>
          <w:jc w:val="center"/>
        </w:trPr>
        <w:tc>
          <w:tcPr>
            <w:tcW w:w="737" w:type="dxa"/>
            <w:tcBorders>
              <w:left w:val="single" w:sz="6" w:space="0" w:color="auto"/>
              <w:right w:val="single" w:sz="6" w:space="0" w:color="auto"/>
            </w:tcBorders>
          </w:tcPr>
          <w:p w14:paraId="5E05BF6E"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1D8DC0F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230B40C" w14:textId="77777777" w:rsidR="00BF46E1" w:rsidRPr="0041528A" w:rsidRDefault="00BF46E1" w:rsidP="0092045E">
            <w:pPr>
              <w:pStyle w:val="TAL"/>
            </w:pPr>
            <w:r w:rsidRPr="0041528A">
              <w:t>PROACTIVE COMMAND PENDING: SEND DTMF 2.1.1</w:t>
            </w:r>
          </w:p>
        </w:tc>
        <w:tc>
          <w:tcPr>
            <w:tcW w:w="3776" w:type="dxa"/>
            <w:tcBorders>
              <w:left w:val="single" w:sz="6" w:space="0" w:color="auto"/>
              <w:right w:val="single" w:sz="6" w:space="0" w:color="auto"/>
            </w:tcBorders>
          </w:tcPr>
          <w:p w14:paraId="017814EB" w14:textId="77777777" w:rsidR="00BF46E1" w:rsidRPr="0041528A" w:rsidRDefault="00BF46E1" w:rsidP="0092045E">
            <w:pPr>
              <w:pStyle w:val="TAL"/>
            </w:pPr>
          </w:p>
        </w:tc>
      </w:tr>
      <w:tr w:rsidR="00BF46E1" w:rsidRPr="0041528A" w14:paraId="05D40C9E" w14:textId="77777777" w:rsidTr="00195D76">
        <w:trPr>
          <w:cantSplit/>
          <w:jc w:val="center"/>
        </w:trPr>
        <w:tc>
          <w:tcPr>
            <w:tcW w:w="737" w:type="dxa"/>
            <w:tcBorders>
              <w:left w:val="single" w:sz="6" w:space="0" w:color="auto"/>
              <w:right w:val="single" w:sz="6" w:space="0" w:color="auto"/>
            </w:tcBorders>
          </w:tcPr>
          <w:p w14:paraId="50FE5C48"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49271F21"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CE2212E"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0A1FED02" w14:textId="77777777" w:rsidR="00BF46E1" w:rsidRPr="0041528A" w:rsidRDefault="00BF46E1" w:rsidP="0092045E">
            <w:pPr>
              <w:pStyle w:val="TAL"/>
            </w:pPr>
          </w:p>
        </w:tc>
      </w:tr>
      <w:tr w:rsidR="00BF46E1" w:rsidRPr="0041528A" w14:paraId="577591DD" w14:textId="77777777" w:rsidTr="00195D76">
        <w:trPr>
          <w:cantSplit/>
          <w:jc w:val="center"/>
        </w:trPr>
        <w:tc>
          <w:tcPr>
            <w:tcW w:w="737" w:type="dxa"/>
            <w:tcBorders>
              <w:left w:val="single" w:sz="6" w:space="0" w:color="auto"/>
              <w:right w:val="single" w:sz="6" w:space="0" w:color="auto"/>
            </w:tcBorders>
          </w:tcPr>
          <w:p w14:paraId="32F4C74A"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738E3D11"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2C9B78D" w14:textId="77777777" w:rsidR="00BF46E1" w:rsidRPr="0041528A" w:rsidRDefault="00BF46E1" w:rsidP="0092045E">
            <w:pPr>
              <w:pStyle w:val="TAL"/>
            </w:pPr>
            <w:r w:rsidRPr="0041528A">
              <w:t>PROACTIVE COMMAND: SEND DTMF 2.1.1</w:t>
            </w:r>
          </w:p>
        </w:tc>
        <w:tc>
          <w:tcPr>
            <w:tcW w:w="3776" w:type="dxa"/>
            <w:tcBorders>
              <w:left w:val="single" w:sz="6" w:space="0" w:color="auto"/>
              <w:right w:val="single" w:sz="6" w:space="0" w:color="auto"/>
            </w:tcBorders>
          </w:tcPr>
          <w:p w14:paraId="7F937828" w14:textId="77777777" w:rsidR="00BF46E1" w:rsidRPr="0041528A" w:rsidRDefault="00BF46E1" w:rsidP="0092045E">
            <w:pPr>
              <w:pStyle w:val="TAL"/>
            </w:pPr>
            <w:r w:rsidRPr="0041528A">
              <w:t>[BASIC-ICON, self-explanatory]</w:t>
            </w:r>
          </w:p>
        </w:tc>
      </w:tr>
      <w:tr w:rsidR="00BF46E1" w:rsidRPr="0041528A" w14:paraId="0B0022D2" w14:textId="77777777" w:rsidTr="00195D76">
        <w:trPr>
          <w:cantSplit/>
          <w:jc w:val="center"/>
        </w:trPr>
        <w:tc>
          <w:tcPr>
            <w:tcW w:w="737" w:type="dxa"/>
            <w:tcBorders>
              <w:left w:val="single" w:sz="6" w:space="0" w:color="auto"/>
              <w:right w:val="single" w:sz="6" w:space="0" w:color="auto"/>
            </w:tcBorders>
          </w:tcPr>
          <w:p w14:paraId="5469A486"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73D98F54"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7C5C83DF" w14:textId="77777777" w:rsidR="00BF46E1" w:rsidRPr="0041528A" w:rsidRDefault="00BF46E1" w:rsidP="0092045E">
            <w:pPr>
              <w:pStyle w:val="TAL"/>
            </w:pPr>
            <w:r w:rsidRPr="0041528A">
              <w:t>Display "Basic Icon" without the icon</w:t>
            </w:r>
            <w:r w:rsidRPr="0041528A">
              <w:br/>
              <w:t>Do not locally generate audible DTMF tones and play them to the user.</w:t>
            </w:r>
          </w:p>
        </w:tc>
        <w:tc>
          <w:tcPr>
            <w:tcW w:w="3776" w:type="dxa"/>
            <w:tcBorders>
              <w:left w:val="single" w:sz="6" w:space="0" w:color="auto"/>
              <w:right w:val="single" w:sz="6" w:space="0" w:color="auto"/>
            </w:tcBorders>
          </w:tcPr>
          <w:p w14:paraId="043BF3AF" w14:textId="77777777" w:rsidR="00BF46E1" w:rsidRPr="0041528A" w:rsidRDefault="00BF46E1" w:rsidP="0092045E">
            <w:pPr>
              <w:pStyle w:val="TAL"/>
            </w:pPr>
          </w:p>
        </w:tc>
      </w:tr>
      <w:tr w:rsidR="00BF46E1" w:rsidRPr="0041528A" w14:paraId="54BB948F" w14:textId="77777777" w:rsidTr="00195D76">
        <w:trPr>
          <w:cantSplit/>
          <w:jc w:val="center"/>
        </w:trPr>
        <w:tc>
          <w:tcPr>
            <w:tcW w:w="737" w:type="dxa"/>
            <w:tcBorders>
              <w:left w:val="single" w:sz="6" w:space="0" w:color="auto"/>
              <w:right w:val="single" w:sz="6" w:space="0" w:color="auto"/>
            </w:tcBorders>
          </w:tcPr>
          <w:p w14:paraId="1F448624"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22DAE13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41FF5938" w14:textId="77777777" w:rsidR="00BF46E1" w:rsidRPr="0041528A" w:rsidRDefault="00BF46E1" w:rsidP="0092045E">
            <w:pPr>
              <w:pStyle w:val="TAL"/>
            </w:pPr>
            <w:r w:rsidRPr="0041528A">
              <w:t>Start DTMF 1.1</w:t>
            </w:r>
          </w:p>
        </w:tc>
        <w:tc>
          <w:tcPr>
            <w:tcW w:w="3776" w:type="dxa"/>
            <w:tcBorders>
              <w:left w:val="single" w:sz="6" w:space="0" w:color="auto"/>
              <w:right w:val="single" w:sz="6" w:space="0" w:color="auto"/>
            </w:tcBorders>
          </w:tcPr>
          <w:p w14:paraId="7C0E8970" w14:textId="77777777" w:rsidR="00BF46E1" w:rsidRPr="0041528A" w:rsidRDefault="00BF46E1" w:rsidP="0092045E">
            <w:pPr>
              <w:pStyle w:val="TAL"/>
            </w:pPr>
            <w:r w:rsidRPr="0041528A">
              <w:t>["1"]</w:t>
            </w:r>
          </w:p>
        </w:tc>
      </w:tr>
      <w:tr w:rsidR="00BF46E1" w:rsidRPr="0041528A" w14:paraId="0BB9E3A1" w14:textId="77777777" w:rsidTr="00195D76">
        <w:trPr>
          <w:cantSplit/>
          <w:jc w:val="center"/>
        </w:trPr>
        <w:tc>
          <w:tcPr>
            <w:tcW w:w="737" w:type="dxa"/>
            <w:tcBorders>
              <w:left w:val="single" w:sz="6" w:space="0" w:color="auto"/>
              <w:right w:val="single" w:sz="6" w:space="0" w:color="auto"/>
            </w:tcBorders>
          </w:tcPr>
          <w:p w14:paraId="3B3F09FE"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7C6F1928" w14:textId="77777777" w:rsidR="00BF46E1" w:rsidRPr="0041528A" w:rsidRDefault="00BF46E1" w:rsidP="0092045E">
            <w:pPr>
              <w:pStyle w:val="TAC"/>
            </w:pPr>
            <w:r w:rsidRPr="0041528A">
              <w:t>ME</w:t>
            </w:r>
          </w:p>
        </w:tc>
        <w:tc>
          <w:tcPr>
            <w:tcW w:w="2892" w:type="dxa"/>
            <w:tcBorders>
              <w:left w:val="single" w:sz="6" w:space="0" w:color="auto"/>
              <w:right w:val="single" w:sz="6" w:space="0" w:color="auto"/>
            </w:tcBorders>
          </w:tcPr>
          <w:p w14:paraId="4D250319" w14:textId="77777777" w:rsidR="00BF46E1" w:rsidRPr="0041528A" w:rsidRDefault="00BF46E1" w:rsidP="0092045E">
            <w:pPr>
              <w:pStyle w:val="TAL"/>
            </w:pPr>
          </w:p>
        </w:tc>
        <w:tc>
          <w:tcPr>
            <w:tcW w:w="3776" w:type="dxa"/>
            <w:tcBorders>
              <w:left w:val="single" w:sz="6" w:space="0" w:color="auto"/>
              <w:right w:val="single" w:sz="6" w:space="0" w:color="auto"/>
            </w:tcBorders>
          </w:tcPr>
          <w:p w14:paraId="1FF4C1C2" w14:textId="77777777" w:rsidR="00BF46E1" w:rsidRPr="0041528A" w:rsidRDefault="00BF46E1" w:rsidP="0092045E">
            <w:pPr>
              <w:pStyle w:val="TAL"/>
            </w:pPr>
            <w:r w:rsidRPr="0041528A">
              <w:t>No DTMF sending for 3 seconds ±20 %</w:t>
            </w:r>
          </w:p>
        </w:tc>
      </w:tr>
      <w:tr w:rsidR="00BF46E1" w:rsidRPr="0041528A" w14:paraId="591B6ED5" w14:textId="77777777" w:rsidTr="00195D76">
        <w:trPr>
          <w:cantSplit/>
          <w:jc w:val="center"/>
        </w:trPr>
        <w:tc>
          <w:tcPr>
            <w:tcW w:w="737" w:type="dxa"/>
            <w:tcBorders>
              <w:left w:val="single" w:sz="6" w:space="0" w:color="auto"/>
              <w:right w:val="single" w:sz="6" w:space="0" w:color="auto"/>
            </w:tcBorders>
          </w:tcPr>
          <w:p w14:paraId="755E5B25"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3FDB9B7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66E81C57" w14:textId="77777777" w:rsidR="00BF46E1" w:rsidRPr="0041528A" w:rsidRDefault="00BF46E1" w:rsidP="0092045E">
            <w:pPr>
              <w:pStyle w:val="TAL"/>
            </w:pPr>
            <w:r w:rsidRPr="0041528A">
              <w:t xml:space="preserve">Start DTMF 1.2 </w:t>
            </w:r>
          </w:p>
        </w:tc>
        <w:tc>
          <w:tcPr>
            <w:tcW w:w="3776" w:type="dxa"/>
            <w:tcBorders>
              <w:left w:val="single" w:sz="6" w:space="0" w:color="auto"/>
              <w:right w:val="single" w:sz="6" w:space="0" w:color="auto"/>
            </w:tcBorders>
          </w:tcPr>
          <w:p w14:paraId="719415F6" w14:textId="77777777" w:rsidR="00BF46E1" w:rsidRPr="0041528A" w:rsidRDefault="00BF46E1" w:rsidP="0092045E">
            <w:pPr>
              <w:pStyle w:val="TAL"/>
            </w:pPr>
            <w:r w:rsidRPr="0041528A">
              <w:t>["2"]</w:t>
            </w:r>
          </w:p>
        </w:tc>
      </w:tr>
      <w:tr w:rsidR="00BF46E1" w:rsidRPr="0041528A" w14:paraId="48C02F21" w14:textId="77777777" w:rsidTr="00195D76">
        <w:trPr>
          <w:cantSplit/>
          <w:jc w:val="center"/>
        </w:trPr>
        <w:tc>
          <w:tcPr>
            <w:tcW w:w="737" w:type="dxa"/>
            <w:tcBorders>
              <w:left w:val="single" w:sz="6" w:space="0" w:color="auto"/>
              <w:right w:val="single" w:sz="6" w:space="0" w:color="auto"/>
            </w:tcBorders>
          </w:tcPr>
          <w:p w14:paraId="0C77D3F3"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6C0ABA56"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29B63C2" w14:textId="77777777" w:rsidR="00BF46E1" w:rsidRPr="0041528A" w:rsidRDefault="00BF46E1" w:rsidP="0092045E">
            <w:pPr>
              <w:pStyle w:val="TAL"/>
            </w:pPr>
            <w:r w:rsidRPr="0041528A">
              <w:t>TERMINAL RESPONSE: SEND DTMF 2.1.1B</w:t>
            </w:r>
          </w:p>
        </w:tc>
        <w:tc>
          <w:tcPr>
            <w:tcW w:w="3776" w:type="dxa"/>
            <w:tcBorders>
              <w:left w:val="single" w:sz="6" w:space="0" w:color="auto"/>
              <w:right w:val="single" w:sz="6" w:space="0" w:color="auto"/>
            </w:tcBorders>
          </w:tcPr>
          <w:p w14:paraId="4E4F06AE" w14:textId="77777777" w:rsidR="00BF46E1" w:rsidRPr="0041528A" w:rsidRDefault="00BF46E1" w:rsidP="0092045E">
            <w:pPr>
              <w:pStyle w:val="TAL"/>
            </w:pPr>
            <w:r w:rsidRPr="0041528A">
              <w:t>[Command performed successfully, but requested icon could not be displayed]</w:t>
            </w:r>
          </w:p>
        </w:tc>
      </w:tr>
      <w:tr w:rsidR="00BF46E1" w:rsidRPr="0041528A" w14:paraId="45F696F7" w14:textId="77777777" w:rsidTr="00195D76">
        <w:trPr>
          <w:cantSplit/>
          <w:jc w:val="center"/>
        </w:trPr>
        <w:tc>
          <w:tcPr>
            <w:tcW w:w="737" w:type="dxa"/>
            <w:tcBorders>
              <w:left w:val="single" w:sz="6" w:space="0" w:color="auto"/>
              <w:right w:val="single" w:sz="6" w:space="0" w:color="auto"/>
            </w:tcBorders>
          </w:tcPr>
          <w:p w14:paraId="0FDCF0BD" w14:textId="77777777" w:rsidR="00BF46E1" w:rsidRPr="0041528A" w:rsidRDefault="00BF46E1" w:rsidP="0092045E">
            <w:pPr>
              <w:pStyle w:val="TAC"/>
            </w:pPr>
            <w:r w:rsidRPr="0041528A">
              <w:t>12</w:t>
            </w:r>
          </w:p>
        </w:tc>
        <w:tc>
          <w:tcPr>
            <w:tcW w:w="1232" w:type="dxa"/>
            <w:tcBorders>
              <w:left w:val="single" w:sz="6" w:space="0" w:color="auto"/>
              <w:right w:val="single" w:sz="6" w:space="0" w:color="auto"/>
            </w:tcBorders>
          </w:tcPr>
          <w:p w14:paraId="2A0C3DC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2AAE132"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608E1633" w14:textId="77777777" w:rsidR="00BF46E1" w:rsidRPr="0041528A" w:rsidRDefault="00BF46E1" w:rsidP="0092045E">
            <w:pPr>
              <w:pStyle w:val="TAL"/>
            </w:pPr>
          </w:p>
        </w:tc>
      </w:tr>
      <w:tr w:rsidR="00BF46E1" w:rsidRPr="0041528A" w14:paraId="7194E7D0" w14:textId="77777777" w:rsidTr="00195D76">
        <w:trPr>
          <w:cantSplit/>
          <w:jc w:val="center"/>
        </w:trPr>
        <w:tc>
          <w:tcPr>
            <w:tcW w:w="737" w:type="dxa"/>
            <w:tcBorders>
              <w:left w:val="single" w:sz="6" w:space="0" w:color="auto"/>
              <w:bottom w:val="single" w:sz="4" w:space="0" w:color="auto"/>
              <w:right w:val="single" w:sz="6" w:space="0" w:color="auto"/>
            </w:tcBorders>
          </w:tcPr>
          <w:p w14:paraId="200A65E9" w14:textId="77777777" w:rsidR="00BF46E1" w:rsidRPr="0041528A" w:rsidRDefault="00BF46E1" w:rsidP="0092045E">
            <w:pPr>
              <w:pStyle w:val="TAC"/>
            </w:pPr>
            <w:r w:rsidRPr="0041528A">
              <w:t>13</w:t>
            </w:r>
          </w:p>
        </w:tc>
        <w:tc>
          <w:tcPr>
            <w:tcW w:w="1232" w:type="dxa"/>
            <w:tcBorders>
              <w:left w:val="single" w:sz="6" w:space="0" w:color="auto"/>
              <w:bottom w:val="single" w:sz="4" w:space="0" w:color="auto"/>
              <w:right w:val="single" w:sz="6" w:space="0" w:color="auto"/>
            </w:tcBorders>
          </w:tcPr>
          <w:p w14:paraId="49F46FDD"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4174516B" w14:textId="77777777" w:rsidR="00BF46E1" w:rsidRPr="0041528A" w:rsidRDefault="00BF46E1" w:rsidP="0092045E">
            <w:pPr>
              <w:pStyle w:val="TAL"/>
            </w:pPr>
            <w:r w:rsidRPr="0041528A">
              <w:t>End the call</w:t>
            </w:r>
          </w:p>
        </w:tc>
        <w:tc>
          <w:tcPr>
            <w:tcW w:w="3776" w:type="dxa"/>
            <w:tcBorders>
              <w:left w:val="single" w:sz="6" w:space="0" w:color="auto"/>
              <w:bottom w:val="single" w:sz="4" w:space="0" w:color="auto"/>
              <w:right w:val="single" w:sz="6" w:space="0" w:color="auto"/>
            </w:tcBorders>
          </w:tcPr>
          <w:p w14:paraId="2664516F" w14:textId="77777777" w:rsidR="00BF46E1" w:rsidRPr="0041528A" w:rsidRDefault="00BF46E1" w:rsidP="0092045E">
            <w:pPr>
              <w:pStyle w:val="TAL"/>
            </w:pPr>
          </w:p>
        </w:tc>
      </w:tr>
    </w:tbl>
    <w:p w14:paraId="788E0441" w14:textId="77777777" w:rsidR="00BF46E1" w:rsidRPr="0041528A" w:rsidRDefault="00BF46E1" w:rsidP="00BF46E1"/>
    <w:p w14:paraId="7B462ED1" w14:textId="77777777" w:rsidR="00BF46E1" w:rsidRPr="0041528A" w:rsidRDefault="00BF46E1" w:rsidP="00BF46E1">
      <w:r w:rsidRPr="0041528A">
        <w:t>TERMINAL RESPONSE: SEND DTMF 2.1.1B</w:t>
      </w:r>
    </w:p>
    <w:p w14:paraId="4E7EF5D8" w14:textId="77777777" w:rsidR="00BF46E1" w:rsidRPr="0041528A" w:rsidRDefault="00BF46E1" w:rsidP="00BF46E1">
      <w:r w:rsidRPr="0041528A">
        <w:t>Logically:</w:t>
      </w:r>
    </w:p>
    <w:p w14:paraId="77AA4B4A" w14:textId="77777777" w:rsidR="00BF46E1" w:rsidRPr="0041528A" w:rsidRDefault="00BF46E1" w:rsidP="0041528A">
      <w:pPr>
        <w:pStyle w:val="EW"/>
      </w:pPr>
      <w:r w:rsidRPr="0041528A">
        <w:t>Command details</w:t>
      </w:r>
    </w:p>
    <w:p w14:paraId="5B173E55" w14:textId="77777777" w:rsidR="00BF46E1" w:rsidRPr="0041528A" w:rsidRDefault="00BF46E1" w:rsidP="0041528A">
      <w:pPr>
        <w:pStyle w:val="EW"/>
      </w:pPr>
      <w:r w:rsidRPr="0041528A">
        <w:tab/>
        <w:t>Command number:</w:t>
      </w:r>
      <w:r w:rsidRPr="0041528A">
        <w:tab/>
        <w:t>1</w:t>
      </w:r>
    </w:p>
    <w:p w14:paraId="25BF24D0" w14:textId="77777777" w:rsidR="00BF46E1" w:rsidRPr="0041528A" w:rsidRDefault="00BF46E1" w:rsidP="0041528A">
      <w:pPr>
        <w:pStyle w:val="EW"/>
      </w:pPr>
      <w:r w:rsidRPr="0041528A">
        <w:tab/>
        <w:t>Command type:</w:t>
      </w:r>
      <w:r w:rsidRPr="0041528A">
        <w:tab/>
        <w:t>SEND DTMF</w:t>
      </w:r>
    </w:p>
    <w:p w14:paraId="30F4028D" w14:textId="77777777" w:rsidR="00BF46E1" w:rsidRPr="0041528A" w:rsidRDefault="00BF46E1" w:rsidP="0041528A">
      <w:pPr>
        <w:pStyle w:val="EW"/>
      </w:pPr>
      <w:r w:rsidRPr="0041528A">
        <w:tab/>
        <w:t>Command qualifier:</w:t>
      </w:r>
      <w:r w:rsidRPr="0041528A">
        <w:tab/>
        <w:t>"00"</w:t>
      </w:r>
    </w:p>
    <w:p w14:paraId="1C129D89" w14:textId="77777777" w:rsidR="00BF46E1" w:rsidRPr="0041528A" w:rsidRDefault="00BF46E1" w:rsidP="0041528A">
      <w:pPr>
        <w:pStyle w:val="EW"/>
      </w:pPr>
      <w:r w:rsidRPr="0041528A">
        <w:t>Device identities</w:t>
      </w:r>
    </w:p>
    <w:p w14:paraId="11326119" w14:textId="77777777" w:rsidR="00BF46E1" w:rsidRPr="0041528A" w:rsidRDefault="00BF46E1" w:rsidP="0041528A">
      <w:pPr>
        <w:pStyle w:val="EW"/>
      </w:pPr>
      <w:r w:rsidRPr="0041528A">
        <w:tab/>
        <w:t>Source device:</w:t>
      </w:r>
      <w:r w:rsidRPr="0041528A">
        <w:tab/>
        <w:t>ME</w:t>
      </w:r>
    </w:p>
    <w:p w14:paraId="54C3A4C4" w14:textId="77777777" w:rsidR="00BF46E1" w:rsidRPr="0041528A" w:rsidRDefault="00BF46E1" w:rsidP="0041528A">
      <w:pPr>
        <w:pStyle w:val="EW"/>
      </w:pPr>
      <w:r w:rsidRPr="0041528A">
        <w:tab/>
        <w:t>Destination device:</w:t>
      </w:r>
      <w:r w:rsidRPr="0041528A">
        <w:tab/>
        <w:t>UICC</w:t>
      </w:r>
    </w:p>
    <w:p w14:paraId="7094E53E" w14:textId="77777777" w:rsidR="00BF46E1" w:rsidRPr="0041528A" w:rsidRDefault="00BF46E1" w:rsidP="0041528A">
      <w:pPr>
        <w:pStyle w:val="EW"/>
      </w:pPr>
      <w:r w:rsidRPr="0041528A">
        <w:t>Result</w:t>
      </w:r>
    </w:p>
    <w:p w14:paraId="1B2B66E6" w14:textId="77777777" w:rsidR="00BF46E1" w:rsidRPr="0041528A" w:rsidRDefault="00BF46E1" w:rsidP="0041528A">
      <w:pPr>
        <w:pStyle w:val="EX"/>
      </w:pPr>
      <w:r w:rsidRPr="0041528A">
        <w:tab/>
        <w:t>General Result:</w:t>
      </w:r>
      <w:r w:rsidRPr="0041528A">
        <w:tab/>
        <w:t>Command performed successfully, but requested icon could not be displayed</w:t>
      </w:r>
    </w:p>
    <w:p w14:paraId="6B174444" w14:textId="77777777" w:rsidR="00BF46E1" w:rsidRPr="0041528A" w:rsidRDefault="00BF46E1" w:rsidP="00BF46E1">
      <w:r w:rsidRPr="0041528A">
        <w:t>Coding:</w:t>
      </w:r>
    </w:p>
    <w:p w14:paraId="76A2E62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941636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26547C1"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27E973F"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D7D2773"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55F3F45"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20B0166"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1B417CE6"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A614B09"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1887D0C"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C321AF7"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94134E6"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59713BF"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FDD8F6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1D45158" w14:textId="77777777" w:rsidR="00BF46E1" w:rsidRPr="0041528A" w:rsidRDefault="00BF46E1" w:rsidP="0092045E">
            <w:pPr>
              <w:pStyle w:val="TAC"/>
            </w:pPr>
            <w:r w:rsidRPr="0041528A">
              <w:t>04</w:t>
            </w:r>
          </w:p>
        </w:tc>
      </w:tr>
    </w:tbl>
    <w:p w14:paraId="1C8F365E" w14:textId="77777777" w:rsidR="00BF46E1" w:rsidRPr="0041528A" w:rsidRDefault="00BF46E1" w:rsidP="00BF46E1"/>
    <w:p w14:paraId="3D2586B8" w14:textId="77777777" w:rsidR="00BF46E1" w:rsidRPr="0041528A" w:rsidRDefault="00BF46E1" w:rsidP="00BF46E1">
      <w:pPr>
        <w:pStyle w:val="TH"/>
      </w:pPr>
      <w:r w:rsidRPr="0041528A">
        <w:t>Expected Sequence 2.2A (SEND DTMF, COLOUR-ICON self explanatory, successful)</w:t>
      </w:r>
    </w:p>
    <w:p w14:paraId="63AE2120" w14:textId="77777777" w:rsidR="00BF46E1" w:rsidRPr="0041528A" w:rsidRDefault="00BF46E1" w:rsidP="00BF46E1">
      <w:r w:rsidRPr="0041528A">
        <w:t>Some details of the DTMF protocol have been left out for clarity.</w:t>
      </w:r>
    </w:p>
    <w:p w14:paraId="2A39B220"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0AD7D8EB" w14:textId="77777777" w:rsidTr="00195D76">
        <w:trPr>
          <w:cantSplit/>
          <w:tblHeader/>
          <w:jc w:val="center"/>
        </w:trPr>
        <w:tc>
          <w:tcPr>
            <w:tcW w:w="737" w:type="dxa"/>
            <w:tcBorders>
              <w:top w:val="single" w:sz="6" w:space="0" w:color="auto"/>
              <w:left w:val="single" w:sz="6" w:space="0" w:color="auto"/>
              <w:right w:val="single" w:sz="6" w:space="0" w:color="auto"/>
            </w:tcBorders>
          </w:tcPr>
          <w:p w14:paraId="027345E1"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1B4C6A75"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5D9CDA4E"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56FBDF9" w14:textId="77777777" w:rsidR="00BF46E1" w:rsidRPr="0041528A" w:rsidRDefault="00BF46E1" w:rsidP="0092045E">
            <w:pPr>
              <w:pStyle w:val="TAH"/>
            </w:pPr>
            <w:r w:rsidRPr="0041528A">
              <w:t>Comments</w:t>
            </w:r>
          </w:p>
        </w:tc>
      </w:tr>
      <w:tr w:rsidR="00BF46E1" w:rsidRPr="0041528A" w14:paraId="05F3FC5A" w14:textId="77777777" w:rsidTr="00195D76">
        <w:trPr>
          <w:cantSplit/>
          <w:jc w:val="center"/>
        </w:trPr>
        <w:tc>
          <w:tcPr>
            <w:tcW w:w="737" w:type="dxa"/>
            <w:tcBorders>
              <w:top w:val="single" w:sz="6" w:space="0" w:color="auto"/>
              <w:left w:val="single" w:sz="6" w:space="0" w:color="auto"/>
              <w:right w:val="single" w:sz="6" w:space="0" w:color="auto"/>
            </w:tcBorders>
          </w:tcPr>
          <w:p w14:paraId="15A97296"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209D9559"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58773B4A" w14:textId="77777777" w:rsidR="00BF46E1" w:rsidRPr="0041528A" w:rsidRDefault="00BF46E1" w:rsidP="0092045E">
            <w:pPr>
              <w:pStyle w:val="TAL"/>
            </w:pPr>
            <w:r w:rsidRPr="0041528A">
              <w:t>Set up a call to "+0123456789"</w:t>
            </w:r>
          </w:p>
        </w:tc>
        <w:tc>
          <w:tcPr>
            <w:tcW w:w="3776" w:type="dxa"/>
            <w:tcBorders>
              <w:left w:val="single" w:sz="6" w:space="0" w:color="auto"/>
              <w:right w:val="single" w:sz="6" w:space="0" w:color="auto"/>
            </w:tcBorders>
          </w:tcPr>
          <w:p w14:paraId="712A7C6B" w14:textId="77777777" w:rsidR="00BF46E1" w:rsidRPr="0041528A" w:rsidRDefault="00BF46E1" w:rsidP="0092045E">
            <w:pPr>
              <w:pStyle w:val="TAL"/>
            </w:pPr>
          </w:p>
        </w:tc>
      </w:tr>
      <w:tr w:rsidR="00BF46E1" w:rsidRPr="0041528A" w14:paraId="788603D6" w14:textId="77777777" w:rsidTr="00195D76">
        <w:trPr>
          <w:cantSplit/>
          <w:jc w:val="center"/>
        </w:trPr>
        <w:tc>
          <w:tcPr>
            <w:tcW w:w="737" w:type="dxa"/>
            <w:tcBorders>
              <w:left w:val="single" w:sz="6" w:space="0" w:color="auto"/>
              <w:right w:val="single" w:sz="6" w:space="0" w:color="auto"/>
            </w:tcBorders>
          </w:tcPr>
          <w:p w14:paraId="7C24B653"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27737FB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14F883F4" w14:textId="77777777" w:rsidR="00BF46E1" w:rsidRPr="0041528A" w:rsidRDefault="00BF46E1" w:rsidP="0092045E">
            <w:pPr>
              <w:pStyle w:val="TAL"/>
            </w:pPr>
            <w:r w:rsidRPr="0041528A">
              <w:t>The ME attempts to set up a call to "+0123456789"</w:t>
            </w:r>
          </w:p>
        </w:tc>
        <w:tc>
          <w:tcPr>
            <w:tcW w:w="3776" w:type="dxa"/>
            <w:tcBorders>
              <w:left w:val="single" w:sz="6" w:space="0" w:color="auto"/>
              <w:right w:val="single" w:sz="6" w:space="0" w:color="auto"/>
            </w:tcBorders>
          </w:tcPr>
          <w:p w14:paraId="1CEAD8A5" w14:textId="77777777" w:rsidR="00BF46E1" w:rsidRPr="0041528A" w:rsidRDefault="00BF46E1" w:rsidP="0092045E">
            <w:pPr>
              <w:pStyle w:val="TAL"/>
            </w:pPr>
          </w:p>
        </w:tc>
      </w:tr>
      <w:tr w:rsidR="00BF46E1" w:rsidRPr="0041528A" w14:paraId="31B9C8D2" w14:textId="77777777" w:rsidTr="00195D76">
        <w:trPr>
          <w:cantSplit/>
          <w:jc w:val="center"/>
        </w:trPr>
        <w:tc>
          <w:tcPr>
            <w:tcW w:w="737" w:type="dxa"/>
            <w:tcBorders>
              <w:left w:val="single" w:sz="6" w:space="0" w:color="auto"/>
              <w:right w:val="single" w:sz="6" w:space="0" w:color="auto"/>
            </w:tcBorders>
          </w:tcPr>
          <w:p w14:paraId="484E1709"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76D69C7E"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223E8104" w14:textId="77777777" w:rsidR="00BF46E1" w:rsidRPr="0041528A" w:rsidRDefault="00BF46E1" w:rsidP="0092045E">
            <w:pPr>
              <w:pStyle w:val="TAL"/>
            </w:pPr>
            <w:r w:rsidRPr="0041528A">
              <w:t xml:space="preserve">The ME receives the CONNECT message from the USS. </w:t>
            </w:r>
          </w:p>
        </w:tc>
        <w:tc>
          <w:tcPr>
            <w:tcW w:w="3776" w:type="dxa"/>
            <w:tcBorders>
              <w:left w:val="single" w:sz="6" w:space="0" w:color="auto"/>
              <w:right w:val="single" w:sz="6" w:space="0" w:color="auto"/>
            </w:tcBorders>
          </w:tcPr>
          <w:p w14:paraId="52E83804" w14:textId="77777777" w:rsidR="00BF46E1" w:rsidRPr="0041528A" w:rsidRDefault="00BF46E1" w:rsidP="0092045E">
            <w:pPr>
              <w:pStyle w:val="TAL"/>
            </w:pPr>
          </w:p>
        </w:tc>
      </w:tr>
      <w:tr w:rsidR="00BF46E1" w:rsidRPr="0041528A" w14:paraId="3A767D66" w14:textId="77777777" w:rsidTr="00195D76">
        <w:trPr>
          <w:cantSplit/>
          <w:jc w:val="center"/>
        </w:trPr>
        <w:tc>
          <w:tcPr>
            <w:tcW w:w="737" w:type="dxa"/>
            <w:tcBorders>
              <w:left w:val="single" w:sz="6" w:space="0" w:color="auto"/>
              <w:right w:val="single" w:sz="6" w:space="0" w:color="auto"/>
            </w:tcBorders>
          </w:tcPr>
          <w:p w14:paraId="3F59F230"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78ACE35E"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B9B7560" w14:textId="77777777" w:rsidR="00BF46E1" w:rsidRPr="0041528A" w:rsidRDefault="00BF46E1" w:rsidP="0092045E">
            <w:pPr>
              <w:pStyle w:val="TAL"/>
            </w:pPr>
            <w:r w:rsidRPr="0041528A">
              <w:t>PROACTIVE COMMAND PENDING: SEND DTMF 2.2.1</w:t>
            </w:r>
          </w:p>
        </w:tc>
        <w:tc>
          <w:tcPr>
            <w:tcW w:w="3776" w:type="dxa"/>
            <w:tcBorders>
              <w:left w:val="single" w:sz="6" w:space="0" w:color="auto"/>
              <w:right w:val="single" w:sz="6" w:space="0" w:color="auto"/>
            </w:tcBorders>
          </w:tcPr>
          <w:p w14:paraId="35F2B0D4" w14:textId="77777777" w:rsidR="00BF46E1" w:rsidRPr="0041528A" w:rsidRDefault="00BF46E1" w:rsidP="0092045E">
            <w:pPr>
              <w:pStyle w:val="TAL"/>
            </w:pPr>
          </w:p>
        </w:tc>
      </w:tr>
      <w:tr w:rsidR="00BF46E1" w:rsidRPr="0041528A" w14:paraId="5CCE248C" w14:textId="77777777" w:rsidTr="00195D76">
        <w:trPr>
          <w:cantSplit/>
          <w:jc w:val="center"/>
        </w:trPr>
        <w:tc>
          <w:tcPr>
            <w:tcW w:w="737" w:type="dxa"/>
            <w:tcBorders>
              <w:left w:val="single" w:sz="6" w:space="0" w:color="auto"/>
              <w:right w:val="single" w:sz="6" w:space="0" w:color="auto"/>
            </w:tcBorders>
          </w:tcPr>
          <w:p w14:paraId="6EB5775C"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42B1054C"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C251EA3"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57150784" w14:textId="77777777" w:rsidR="00BF46E1" w:rsidRPr="0041528A" w:rsidRDefault="00BF46E1" w:rsidP="0092045E">
            <w:pPr>
              <w:pStyle w:val="TAL"/>
            </w:pPr>
          </w:p>
        </w:tc>
      </w:tr>
      <w:tr w:rsidR="00BF46E1" w:rsidRPr="0041528A" w14:paraId="00730AFF" w14:textId="77777777" w:rsidTr="00195D76">
        <w:trPr>
          <w:cantSplit/>
          <w:jc w:val="center"/>
        </w:trPr>
        <w:tc>
          <w:tcPr>
            <w:tcW w:w="737" w:type="dxa"/>
            <w:tcBorders>
              <w:left w:val="single" w:sz="6" w:space="0" w:color="auto"/>
              <w:right w:val="single" w:sz="6" w:space="0" w:color="auto"/>
            </w:tcBorders>
          </w:tcPr>
          <w:p w14:paraId="6B5D07A4"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6AFB1749"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DB93D56" w14:textId="77777777" w:rsidR="00BF46E1" w:rsidRPr="0041528A" w:rsidRDefault="00BF46E1" w:rsidP="0092045E">
            <w:pPr>
              <w:pStyle w:val="TAL"/>
            </w:pPr>
            <w:r w:rsidRPr="0041528A">
              <w:t>PROACTIVE COMMAND: SEND DTMF 2.2.1</w:t>
            </w:r>
          </w:p>
        </w:tc>
        <w:tc>
          <w:tcPr>
            <w:tcW w:w="3776" w:type="dxa"/>
            <w:tcBorders>
              <w:left w:val="single" w:sz="6" w:space="0" w:color="auto"/>
              <w:right w:val="single" w:sz="6" w:space="0" w:color="auto"/>
            </w:tcBorders>
          </w:tcPr>
          <w:p w14:paraId="0672E2CA" w14:textId="77777777" w:rsidR="00BF46E1" w:rsidRPr="0041528A" w:rsidRDefault="00BF46E1" w:rsidP="0092045E">
            <w:pPr>
              <w:pStyle w:val="TAL"/>
            </w:pPr>
            <w:r w:rsidRPr="0041528A">
              <w:t>[COLOUR-ICON]</w:t>
            </w:r>
          </w:p>
        </w:tc>
      </w:tr>
      <w:tr w:rsidR="00BF46E1" w:rsidRPr="0041528A" w14:paraId="2D69D2C6" w14:textId="77777777" w:rsidTr="00195D76">
        <w:trPr>
          <w:cantSplit/>
          <w:jc w:val="center"/>
        </w:trPr>
        <w:tc>
          <w:tcPr>
            <w:tcW w:w="737" w:type="dxa"/>
            <w:tcBorders>
              <w:left w:val="single" w:sz="6" w:space="0" w:color="auto"/>
              <w:right w:val="single" w:sz="6" w:space="0" w:color="auto"/>
            </w:tcBorders>
          </w:tcPr>
          <w:p w14:paraId="5879812C"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485D5917"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402FA012" w14:textId="77777777" w:rsidR="00BF46E1" w:rsidRPr="0041528A" w:rsidRDefault="00BF46E1" w:rsidP="0092045E">
            <w:pPr>
              <w:pStyle w:val="TAL"/>
            </w:pPr>
            <w:r w:rsidRPr="0041528A">
              <w:t>Display the COLOUR-ICON</w:t>
            </w:r>
            <w:r w:rsidRPr="0041528A">
              <w:br/>
              <w:t>Do not locally generate audible DTMF tones and play them to the user.</w:t>
            </w:r>
          </w:p>
        </w:tc>
        <w:tc>
          <w:tcPr>
            <w:tcW w:w="3776" w:type="dxa"/>
            <w:tcBorders>
              <w:left w:val="single" w:sz="6" w:space="0" w:color="auto"/>
              <w:right w:val="single" w:sz="6" w:space="0" w:color="auto"/>
            </w:tcBorders>
          </w:tcPr>
          <w:p w14:paraId="7E1CAEC6" w14:textId="77777777" w:rsidR="00BF46E1" w:rsidRPr="0041528A" w:rsidRDefault="00BF46E1" w:rsidP="0092045E">
            <w:pPr>
              <w:pStyle w:val="TAL"/>
            </w:pPr>
          </w:p>
        </w:tc>
      </w:tr>
      <w:tr w:rsidR="00BF46E1" w:rsidRPr="0041528A" w14:paraId="12ED6167" w14:textId="77777777" w:rsidTr="00195D76">
        <w:trPr>
          <w:cantSplit/>
          <w:jc w:val="center"/>
        </w:trPr>
        <w:tc>
          <w:tcPr>
            <w:tcW w:w="737" w:type="dxa"/>
            <w:tcBorders>
              <w:left w:val="single" w:sz="6" w:space="0" w:color="auto"/>
              <w:right w:val="single" w:sz="6" w:space="0" w:color="auto"/>
            </w:tcBorders>
          </w:tcPr>
          <w:p w14:paraId="4FC7BEAF"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3CEB27B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245FD07B" w14:textId="77777777" w:rsidR="00BF46E1" w:rsidRPr="0041528A" w:rsidRDefault="00BF46E1" w:rsidP="0092045E">
            <w:pPr>
              <w:pStyle w:val="TAL"/>
            </w:pPr>
            <w:r w:rsidRPr="0041528A">
              <w:t>Start DTMF 1.1</w:t>
            </w:r>
          </w:p>
        </w:tc>
        <w:tc>
          <w:tcPr>
            <w:tcW w:w="3776" w:type="dxa"/>
            <w:tcBorders>
              <w:left w:val="single" w:sz="6" w:space="0" w:color="auto"/>
              <w:right w:val="single" w:sz="6" w:space="0" w:color="auto"/>
            </w:tcBorders>
          </w:tcPr>
          <w:p w14:paraId="0ACDC438" w14:textId="77777777" w:rsidR="00BF46E1" w:rsidRPr="0041528A" w:rsidRDefault="00BF46E1" w:rsidP="0092045E">
            <w:pPr>
              <w:pStyle w:val="TAL"/>
            </w:pPr>
            <w:r w:rsidRPr="0041528A">
              <w:t>["1"]</w:t>
            </w:r>
          </w:p>
        </w:tc>
      </w:tr>
      <w:tr w:rsidR="00BF46E1" w:rsidRPr="0041528A" w14:paraId="7480A379" w14:textId="77777777" w:rsidTr="00195D76">
        <w:trPr>
          <w:cantSplit/>
          <w:jc w:val="center"/>
        </w:trPr>
        <w:tc>
          <w:tcPr>
            <w:tcW w:w="737" w:type="dxa"/>
            <w:tcBorders>
              <w:left w:val="single" w:sz="6" w:space="0" w:color="auto"/>
              <w:right w:val="single" w:sz="6" w:space="0" w:color="auto"/>
            </w:tcBorders>
          </w:tcPr>
          <w:p w14:paraId="37BE63B7"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1E043F45" w14:textId="77777777" w:rsidR="00BF46E1" w:rsidRPr="0041528A" w:rsidRDefault="00BF46E1" w:rsidP="0092045E">
            <w:pPr>
              <w:pStyle w:val="TAC"/>
            </w:pPr>
            <w:r w:rsidRPr="0041528A">
              <w:t>ME</w:t>
            </w:r>
          </w:p>
        </w:tc>
        <w:tc>
          <w:tcPr>
            <w:tcW w:w="2892" w:type="dxa"/>
            <w:tcBorders>
              <w:left w:val="single" w:sz="6" w:space="0" w:color="auto"/>
              <w:right w:val="single" w:sz="6" w:space="0" w:color="auto"/>
            </w:tcBorders>
          </w:tcPr>
          <w:p w14:paraId="23FC011A" w14:textId="77777777" w:rsidR="00BF46E1" w:rsidRPr="0041528A" w:rsidRDefault="00BF46E1" w:rsidP="0092045E">
            <w:pPr>
              <w:pStyle w:val="TAL"/>
            </w:pPr>
          </w:p>
        </w:tc>
        <w:tc>
          <w:tcPr>
            <w:tcW w:w="3776" w:type="dxa"/>
            <w:tcBorders>
              <w:left w:val="single" w:sz="6" w:space="0" w:color="auto"/>
              <w:right w:val="single" w:sz="6" w:space="0" w:color="auto"/>
            </w:tcBorders>
          </w:tcPr>
          <w:p w14:paraId="15C2FD6B" w14:textId="77777777" w:rsidR="00BF46E1" w:rsidRPr="0041528A" w:rsidRDefault="00BF46E1" w:rsidP="0092045E">
            <w:pPr>
              <w:pStyle w:val="TAL"/>
            </w:pPr>
            <w:r w:rsidRPr="0041528A">
              <w:t>No DTMF sending for 3 seconds ±20%</w:t>
            </w:r>
          </w:p>
        </w:tc>
      </w:tr>
      <w:tr w:rsidR="00BF46E1" w:rsidRPr="0041528A" w14:paraId="1EB02BF1" w14:textId="77777777" w:rsidTr="00195D76">
        <w:trPr>
          <w:cantSplit/>
          <w:jc w:val="center"/>
        </w:trPr>
        <w:tc>
          <w:tcPr>
            <w:tcW w:w="737" w:type="dxa"/>
            <w:tcBorders>
              <w:left w:val="single" w:sz="6" w:space="0" w:color="auto"/>
              <w:right w:val="single" w:sz="6" w:space="0" w:color="auto"/>
            </w:tcBorders>
          </w:tcPr>
          <w:p w14:paraId="060C3C3E"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1E6FBD9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3FC80924" w14:textId="77777777" w:rsidR="00BF46E1" w:rsidRPr="0041528A" w:rsidRDefault="00BF46E1" w:rsidP="0092045E">
            <w:pPr>
              <w:pStyle w:val="TAL"/>
            </w:pPr>
            <w:r w:rsidRPr="0041528A">
              <w:t xml:space="preserve">Start DTMF 1.2 </w:t>
            </w:r>
          </w:p>
        </w:tc>
        <w:tc>
          <w:tcPr>
            <w:tcW w:w="3776" w:type="dxa"/>
            <w:tcBorders>
              <w:left w:val="single" w:sz="6" w:space="0" w:color="auto"/>
              <w:right w:val="single" w:sz="6" w:space="0" w:color="auto"/>
            </w:tcBorders>
          </w:tcPr>
          <w:p w14:paraId="78137D05" w14:textId="77777777" w:rsidR="00BF46E1" w:rsidRPr="0041528A" w:rsidRDefault="00BF46E1" w:rsidP="0092045E">
            <w:pPr>
              <w:pStyle w:val="TAL"/>
            </w:pPr>
            <w:r w:rsidRPr="0041528A">
              <w:t>["2"]</w:t>
            </w:r>
          </w:p>
        </w:tc>
      </w:tr>
      <w:tr w:rsidR="00BF46E1" w:rsidRPr="0041528A" w14:paraId="5FD05AAB" w14:textId="77777777" w:rsidTr="00195D76">
        <w:trPr>
          <w:cantSplit/>
          <w:jc w:val="center"/>
        </w:trPr>
        <w:tc>
          <w:tcPr>
            <w:tcW w:w="737" w:type="dxa"/>
            <w:tcBorders>
              <w:left w:val="single" w:sz="6" w:space="0" w:color="auto"/>
              <w:right w:val="single" w:sz="6" w:space="0" w:color="auto"/>
            </w:tcBorders>
          </w:tcPr>
          <w:p w14:paraId="67929198"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7CE85446"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7F5FC62" w14:textId="77777777" w:rsidR="00BF46E1" w:rsidRPr="0041528A" w:rsidRDefault="00BF46E1" w:rsidP="0092045E">
            <w:pPr>
              <w:pStyle w:val="TAL"/>
            </w:pPr>
            <w:r w:rsidRPr="0041528A">
              <w:t>TERMINAL RESPONSE: SEND DTMF 2.1.1A</w:t>
            </w:r>
          </w:p>
        </w:tc>
        <w:tc>
          <w:tcPr>
            <w:tcW w:w="3776" w:type="dxa"/>
            <w:tcBorders>
              <w:left w:val="single" w:sz="6" w:space="0" w:color="auto"/>
              <w:right w:val="single" w:sz="6" w:space="0" w:color="auto"/>
            </w:tcBorders>
          </w:tcPr>
          <w:p w14:paraId="32E03EA7" w14:textId="77777777" w:rsidR="00BF46E1" w:rsidRPr="0041528A" w:rsidRDefault="00BF46E1" w:rsidP="0092045E">
            <w:pPr>
              <w:pStyle w:val="TAL"/>
            </w:pPr>
            <w:r w:rsidRPr="0041528A">
              <w:t>[Command performed successfully]</w:t>
            </w:r>
          </w:p>
        </w:tc>
      </w:tr>
      <w:tr w:rsidR="00BF46E1" w:rsidRPr="0041528A" w14:paraId="1BD10824" w14:textId="77777777" w:rsidTr="00195D76">
        <w:trPr>
          <w:cantSplit/>
          <w:jc w:val="center"/>
        </w:trPr>
        <w:tc>
          <w:tcPr>
            <w:tcW w:w="737" w:type="dxa"/>
            <w:tcBorders>
              <w:left w:val="single" w:sz="6" w:space="0" w:color="auto"/>
              <w:right w:val="single" w:sz="6" w:space="0" w:color="auto"/>
            </w:tcBorders>
          </w:tcPr>
          <w:p w14:paraId="57332F55" w14:textId="77777777" w:rsidR="00BF46E1" w:rsidRPr="0041528A" w:rsidRDefault="00BF46E1" w:rsidP="0092045E">
            <w:pPr>
              <w:pStyle w:val="TAC"/>
            </w:pPr>
            <w:r w:rsidRPr="0041528A">
              <w:t>12</w:t>
            </w:r>
          </w:p>
        </w:tc>
        <w:tc>
          <w:tcPr>
            <w:tcW w:w="1232" w:type="dxa"/>
            <w:tcBorders>
              <w:left w:val="single" w:sz="6" w:space="0" w:color="auto"/>
              <w:right w:val="single" w:sz="6" w:space="0" w:color="auto"/>
            </w:tcBorders>
          </w:tcPr>
          <w:p w14:paraId="61ABA83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1614C1B"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5CB16087" w14:textId="77777777" w:rsidR="00BF46E1" w:rsidRPr="0041528A" w:rsidRDefault="00BF46E1" w:rsidP="0092045E">
            <w:pPr>
              <w:pStyle w:val="TAL"/>
            </w:pPr>
          </w:p>
        </w:tc>
      </w:tr>
      <w:tr w:rsidR="00BF46E1" w:rsidRPr="0041528A" w14:paraId="13E9CD31" w14:textId="77777777" w:rsidTr="00195D76">
        <w:trPr>
          <w:cantSplit/>
          <w:jc w:val="center"/>
        </w:trPr>
        <w:tc>
          <w:tcPr>
            <w:tcW w:w="737" w:type="dxa"/>
            <w:tcBorders>
              <w:left w:val="single" w:sz="6" w:space="0" w:color="auto"/>
              <w:bottom w:val="single" w:sz="4" w:space="0" w:color="auto"/>
              <w:right w:val="single" w:sz="6" w:space="0" w:color="auto"/>
            </w:tcBorders>
          </w:tcPr>
          <w:p w14:paraId="3D32128A" w14:textId="77777777" w:rsidR="00BF46E1" w:rsidRPr="0041528A" w:rsidRDefault="00BF46E1" w:rsidP="0092045E">
            <w:pPr>
              <w:pStyle w:val="TAC"/>
            </w:pPr>
            <w:r w:rsidRPr="0041528A">
              <w:t>13</w:t>
            </w:r>
          </w:p>
        </w:tc>
        <w:tc>
          <w:tcPr>
            <w:tcW w:w="1232" w:type="dxa"/>
            <w:tcBorders>
              <w:left w:val="single" w:sz="6" w:space="0" w:color="auto"/>
              <w:bottom w:val="single" w:sz="4" w:space="0" w:color="auto"/>
              <w:right w:val="single" w:sz="6" w:space="0" w:color="auto"/>
            </w:tcBorders>
          </w:tcPr>
          <w:p w14:paraId="44FDFA38"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5E751820" w14:textId="77777777" w:rsidR="00BF46E1" w:rsidRPr="0041528A" w:rsidRDefault="00BF46E1" w:rsidP="0092045E">
            <w:pPr>
              <w:pStyle w:val="TAL"/>
            </w:pPr>
            <w:r w:rsidRPr="0041528A">
              <w:t>End the call</w:t>
            </w:r>
          </w:p>
        </w:tc>
        <w:tc>
          <w:tcPr>
            <w:tcW w:w="3776" w:type="dxa"/>
            <w:tcBorders>
              <w:left w:val="single" w:sz="6" w:space="0" w:color="auto"/>
              <w:bottom w:val="single" w:sz="4" w:space="0" w:color="auto"/>
              <w:right w:val="single" w:sz="6" w:space="0" w:color="auto"/>
            </w:tcBorders>
          </w:tcPr>
          <w:p w14:paraId="4D2B5F09" w14:textId="77777777" w:rsidR="00BF46E1" w:rsidRPr="0041528A" w:rsidRDefault="00BF46E1" w:rsidP="0092045E">
            <w:pPr>
              <w:pStyle w:val="TAL"/>
            </w:pPr>
          </w:p>
        </w:tc>
      </w:tr>
    </w:tbl>
    <w:p w14:paraId="0B717A04" w14:textId="77777777" w:rsidR="00BF46E1" w:rsidRPr="0041528A" w:rsidRDefault="00BF46E1" w:rsidP="00BF46E1"/>
    <w:p w14:paraId="1B629B2F" w14:textId="77777777" w:rsidR="00BF46E1" w:rsidRPr="0041528A" w:rsidRDefault="00BF46E1" w:rsidP="00BF46E1">
      <w:r w:rsidRPr="0041528A">
        <w:t>PROACTIVE COMMAND: SEND DTMF 2.2.1</w:t>
      </w:r>
    </w:p>
    <w:p w14:paraId="30E8289A" w14:textId="77777777" w:rsidR="00BF46E1" w:rsidRPr="0041528A" w:rsidRDefault="00BF46E1" w:rsidP="00BF46E1">
      <w:r w:rsidRPr="0041528A">
        <w:t>Logically:</w:t>
      </w:r>
    </w:p>
    <w:p w14:paraId="556A5D35" w14:textId="77777777" w:rsidR="00BF46E1" w:rsidRPr="0041528A" w:rsidRDefault="00BF46E1" w:rsidP="0041528A">
      <w:pPr>
        <w:pStyle w:val="EW"/>
      </w:pPr>
      <w:r w:rsidRPr="0041528A">
        <w:t>Command details</w:t>
      </w:r>
    </w:p>
    <w:p w14:paraId="6C869C1C" w14:textId="77777777" w:rsidR="00BF46E1" w:rsidRPr="0041528A" w:rsidRDefault="00BF46E1" w:rsidP="0041528A">
      <w:pPr>
        <w:pStyle w:val="EW"/>
      </w:pPr>
      <w:r w:rsidRPr="0041528A">
        <w:tab/>
        <w:t>Command number:</w:t>
      </w:r>
      <w:r w:rsidRPr="0041528A">
        <w:tab/>
        <w:t>1</w:t>
      </w:r>
    </w:p>
    <w:p w14:paraId="031FC08F" w14:textId="77777777" w:rsidR="00BF46E1" w:rsidRPr="0041528A" w:rsidRDefault="00BF46E1" w:rsidP="0041528A">
      <w:pPr>
        <w:pStyle w:val="EW"/>
      </w:pPr>
      <w:r w:rsidRPr="0041528A">
        <w:tab/>
        <w:t>Command type:</w:t>
      </w:r>
      <w:r w:rsidRPr="0041528A">
        <w:tab/>
        <w:t>SEND DTMF</w:t>
      </w:r>
    </w:p>
    <w:p w14:paraId="742ACE17" w14:textId="77777777" w:rsidR="00BF46E1" w:rsidRPr="0041528A" w:rsidRDefault="00BF46E1" w:rsidP="0041528A">
      <w:pPr>
        <w:pStyle w:val="EW"/>
      </w:pPr>
      <w:r w:rsidRPr="0041528A">
        <w:tab/>
        <w:t>Command qualifier:</w:t>
      </w:r>
      <w:r w:rsidRPr="0041528A">
        <w:tab/>
        <w:t>"00"</w:t>
      </w:r>
    </w:p>
    <w:p w14:paraId="293145A4" w14:textId="77777777" w:rsidR="00BF46E1" w:rsidRPr="0041528A" w:rsidRDefault="00BF46E1" w:rsidP="0041528A">
      <w:pPr>
        <w:pStyle w:val="EW"/>
      </w:pPr>
      <w:r w:rsidRPr="0041528A">
        <w:t>Device identities</w:t>
      </w:r>
    </w:p>
    <w:p w14:paraId="624963BE" w14:textId="77777777" w:rsidR="00BF46E1" w:rsidRPr="0041528A" w:rsidRDefault="00BF46E1" w:rsidP="0041528A">
      <w:pPr>
        <w:pStyle w:val="EW"/>
      </w:pPr>
      <w:r w:rsidRPr="0041528A">
        <w:tab/>
        <w:t>Source device:</w:t>
      </w:r>
      <w:r w:rsidRPr="0041528A">
        <w:tab/>
        <w:t>UICC</w:t>
      </w:r>
    </w:p>
    <w:p w14:paraId="34844E95" w14:textId="77777777" w:rsidR="00BF46E1" w:rsidRPr="0041528A" w:rsidRDefault="00BF46E1" w:rsidP="0041528A">
      <w:pPr>
        <w:pStyle w:val="EW"/>
      </w:pPr>
      <w:r w:rsidRPr="0041528A">
        <w:tab/>
        <w:t>Destination device:</w:t>
      </w:r>
      <w:r w:rsidRPr="0041528A">
        <w:tab/>
        <w:t>Network</w:t>
      </w:r>
    </w:p>
    <w:p w14:paraId="52C78CCF" w14:textId="77777777" w:rsidR="00BF46E1" w:rsidRPr="0041528A" w:rsidRDefault="00BF46E1" w:rsidP="0041528A">
      <w:pPr>
        <w:pStyle w:val="EW"/>
      </w:pPr>
      <w:r w:rsidRPr="0041528A">
        <w:tab/>
        <w:t>Alpha identifier:</w:t>
      </w:r>
      <w:r w:rsidRPr="0041528A">
        <w:tab/>
        <w:t>"Colour Icon"</w:t>
      </w:r>
    </w:p>
    <w:p w14:paraId="4C71C381" w14:textId="77777777" w:rsidR="00BF46E1" w:rsidRPr="0041528A" w:rsidRDefault="00BF46E1" w:rsidP="0041528A">
      <w:pPr>
        <w:pStyle w:val="EW"/>
      </w:pPr>
      <w:r w:rsidRPr="0041528A">
        <w:tab/>
        <w:t>DTMF String:</w:t>
      </w:r>
      <w:r w:rsidRPr="0041528A">
        <w:tab/>
        <w:t>"1" pause "2"</w:t>
      </w:r>
    </w:p>
    <w:p w14:paraId="436611B1" w14:textId="77777777" w:rsidR="00BF46E1" w:rsidRPr="0041528A" w:rsidRDefault="00BF46E1" w:rsidP="0041528A">
      <w:pPr>
        <w:pStyle w:val="EW"/>
      </w:pPr>
      <w:r w:rsidRPr="0041528A">
        <w:t>Icon identifier:</w:t>
      </w:r>
    </w:p>
    <w:p w14:paraId="3DC1875F" w14:textId="77777777" w:rsidR="00BF46E1" w:rsidRPr="0041528A" w:rsidRDefault="00BF46E1" w:rsidP="0041528A">
      <w:pPr>
        <w:pStyle w:val="EW"/>
      </w:pPr>
      <w:r w:rsidRPr="0041528A">
        <w:tab/>
        <w:t>Icon qualifier:</w:t>
      </w:r>
      <w:r w:rsidRPr="0041528A">
        <w:tab/>
        <w:t>icon is self-explanatory</w:t>
      </w:r>
    </w:p>
    <w:p w14:paraId="447319B5" w14:textId="77777777" w:rsidR="00BF46E1" w:rsidRPr="0041528A" w:rsidRDefault="00BF46E1" w:rsidP="0041528A">
      <w:pPr>
        <w:pStyle w:val="EX"/>
      </w:pPr>
      <w:r w:rsidRPr="0041528A">
        <w:tab/>
        <w:t>Icon identifier:</w:t>
      </w:r>
      <w:r w:rsidRPr="0041528A">
        <w:tab/>
        <w:t>record 2 in EF</w:t>
      </w:r>
      <w:r w:rsidRPr="0041528A">
        <w:rPr>
          <w:vertAlign w:val="subscript"/>
        </w:rPr>
        <w:t>(IMG)</w:t>
      </w:r>
    </w:p>
    <w:p w14:paraId="0EAE1890" w14:textId="77777777" w:rsidR="00BF46E1" w:rsidRPr="0041528A" w:rsidRDefault="00BF46E1" w:rsidP="00BF46E1">
      <w:r w:rsidRPr="0041528A">
        <w:t>Coding:</w:t>
      </w:r>
    </w:p>
    <w:p w14:paraId="47F0FDB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1DB5C6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3413DAE"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8E7EF89"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4DD44DE" w14:textId="77777777" w:rsidR="00BF46E1" w:rsidRPr="0041528A" w:rsidRDefault="00BF46E1" w:rsidP="0092045E">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67A7F15B"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0E321E0"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49764D8"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F047D7A"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3A4E5DFA"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B78238C"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AF8A8FE"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0781149"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93BDE7C"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8D30107" w14:textId="77777777" w:rsidR="00BF46E1" w:rsidRPr="0041528A" w:rsidRDefault="00BF46E1" w:rsidP="0092045E">
            <w:pPr>
              <w:pStyle w:val="TAC"/>
            </w:pPr>
            <w:r w:rsidRPr="0041528A">
              <w:t>85</w:t>
            </w:r>
          </w:p>
        </w:tc>
      </w:tr>
      <w:tr w:rsidR="00BF46E1" w:rsidRPr="0041528A" w14:paraId="45061B57" w14:textId="77777777" w:rsidTr="00195D76">
        <w:trPr>
          <w:jc w:val="center"/>
        </w:trPr>
        <w:tc>
          <w:tcPr>
            <w:tcW w:w="1134" w:type="dxa"/>
            <w:tcBorders>
              <w:top w:val="single" w:sz="4" w:space="0" w:color="auto"/>
              <w:right w:val="single" w:sz="4" w:space="0" w:color="auto"/>
            </w:tcBorders>
          </w:tcPr>
          <w:p w14:paraId="4774ED14"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BB7F64C"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0B70C03E"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F8BBD19"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EE2593A" w14:textId="77777777" w:rsidR="00BF46E1" w:rsidRPr="0041528A" w:rsidRDefault="00BF46E1" w:rsidP="0092045E">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3C85C456"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2C9EEE8"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47DF280D" w14:textId="77777777" w:rsidR="00BF46E1" w:rsidRPr="0041528A" w:rsidRDefault="00BF46E1" w:rsidP="0092045E">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710589B"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9242301" w14:textId="77777777" w:rsidR="00BF46E1" w:rsidRPr="0041528A" w:rsidRDefault="00BF46E1" w:rsidP="0092045E">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6A5F9808" w14:textId="77777777" w:rsidR="00BF46E1" w:rsidRPr="0041528A" w:rsidRDefault="00BF46E1" w:rsidP="0092045E">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70584D5C"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69CB631" w14:textId="77777777" w:rsidR="00BF46E1" w:rsidRPr="0041528A" w:rsidRDefault="00BF46E1" w:rsidP="0092045E">
            <w:pPr>
              <w:pStyle w:val="TAC"/>
            </w:pPr>
            <w:r w:rsidRPr="0041528A">
              <w:t>6E</w:t>
            </w:r>
          </w:p>
        </w:tc>
      </w:tr>
      <w:tr w:rsidR="00BF46E1" w:rsidRPr="0041528A" w14:paraId="395CE6B1" w14:textId="77777777" w:rsidTr="00195D76">
        <w:trPr>
          <w:jc w:val="center"/>
        </w:trPr>
        <w:tc>
          <w:tcPr>
            <w:tcW w:w="1134" w:type="dxa"/>
            <w:tcBorders>
              <w:right w:val="single" w:sz="4" w:space="0" w:color="auto"/>
            </w:tcBorders>
          </w:tcPr>
          <w:p w14:paraId="1653B286"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3F470F5"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739E3C45"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87B1808" w14:textId="77777777" w:rsidR="00BF46E1" w:rsidRPr="0041528A" w:rsidRDefault="00BF46E1" w:rsidP="0092045E">
            <w:pPr>
              <w:pStyle w:val="TAC"/>
            </w:pPr>
            <w:r w:rsidRPr="0041528A">
              <w:t>C1</w:t>
            </w:r>
          </w:p>
        </w:tc>
        <w:tc>
          <w:tcPr>
            <w:tcW w:w="567" w:type="dxa"/>
            <w:tcBorders>
              <w:top w:val="single" w:sz="4" w:space="0" w:color="auto"/>
              <w:left w:val="single" w:sz="4" w:space="0" w:color="auto"/>
              <w:bottom w:val="single" w:sz="4" w:space="0" w:color="auto"/>
              <w:right w:val="single" w:sz="4" w:space="0" w:color="auto"/>
            </w:tcBorders>
          </w:tcPr>
          <w:p w14:paraId="4555B336" w14:textId="77777777" w:rsidR="00BF46E1" w:rsidRPr="0041528A" w:rsidRDefault="00BF46E1" w:rsidP="0092045E">
            <w:pPr>
              <w:pStyle w:val="TAC"/>
            </w:pPr>
            <w:r w:rsidRPr="0041528A">
              <w:t>F2</w:t>
            </w:r>
          </w:p>
        </w:tc>
        <w:tc>
          <w:tcPr>
            <w:tcW w:w="567" w:type="dxa"/>
            <w:tcBorders>
              <w:top w:val="single" w:sz="4" w:space="0" w:color="auto"/>
              <w:left w:val="single" w:sz="4" w:space="0" w:color="auto"/>
              <w:bottom w:val="single" w:sz="4" w:space="0" w:color="auto"/>
              <w:right w:val="single" w:sz="4" w:space="0" w:color="auto"/>
            </w:tcBorders>
          </w:tcPr>
          <w:p w14:paraId="03C90353" w14:textId="77777777" w:rsidR="00BF46E1" w:rsidRPr="0041528A" w:rsidRDefault="00BF46E1" w:rsidP="0092045E">
            <w:pPr>
              <w:pStyle w:val="TAC"/>
            </w:pPr>
            <w:r w:rsidRPr="0041528A">
              <w:t>9E</w:t>
            </w:r>
          </w:p>
        </w:tc>
        <w:tc>
          <w:tcPr>
            <w:tcW w:w="567" w:type="dxa"/>
            <w:tcBorders>
              <w:top w:val="single" w:sz="4" w:space="0" w:color="auto"/>
              <w:left w:val="single" w:sz="4" w:space="0" w:color="auto"/>
              <w:bottom w:val="single" w:sz="4" w:space="0" w:color="auto"/>
              <w:right w:val="single" w:sz="4" w:space="0" w:color="auto"/>
            </w:tcBorders>
          </w:tcPr>
          <w:p w14:paraId="51913F6C"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C3AFBE2"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DDDEB4A"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59835B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B51CAC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BDC321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9799BDB" w14:textId="77777777" w:rsidR="00BF46E1" w:rsidRPr="0041528A" w:rsidRDefault="00BF46E1" w:rsidP="0092045E">
            <w:pPr>
              <w:pStyle w:val="TAC"/>
            </w:pPr>
          </w:p>
        </w:tc>
      </w:tr>
    </w:tbl>
    <w:p w14:paraId="3C0AEEBD" w14:textId="77777777" w:rsidR="00BF46E1" w:rsidRPr="0041528A" w:rsidRDefault="00BF46E1" w:rsidP="00BF46E1"/>
    <w:p w14:paraId="0A75ABB8" w14:textId="77777777" w:rsidR="00BF46E1" w:rsidRPr="0041528A" w:rsidRDefault="00BF46E1" w:rsidP="00BF46E1">
      <w:pPr>
        <w:pStyle w:val="TH"/>
      </w:pPr>
      <w:r w:rsidRPr="0041528A">
        <w:t>Expected Sequence 2.2B (SEND DTMF, COLOUR-ICON self explanatory, requested icon could not be displayed)</w:t>
      </w:r>
    </w:p>
    <w:p w14:paraId="5F496A43" w14:textId="77777777" w:rsidR="00BF46E1" w:rsidRPr="0041528A" w:rsidRDefault="00BF46E1" w:rsidP="00BF46E1">
      <w:r w:rsidRPr="0041528A">
        <w:t>Some details of the DTMF protocol have been left out for clarity.</w:t>
      </w:r>
    </w:p>
    <w:p w14:paraId="1E7E83EE"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2FD0EB3B" w14:textId="77777777" w:rsidTr="00195D76">
        <w:trPr>
          <w:cantSplit/>
          <w:jc w:val="center"/>
        </w:trPr>
        <w:tc>
          <w:tcPr>
            <w:tcW w:w="737" w:type="dxa"/>
            <w:tcBorders>
              <w:top w:val="single" w:sz="6" w:space="0" w:color="auto"/>
              <w:left w:val="single" w:sz="6" w:space="0" w:color="auto"/>
              <w:right w:val="single" w:sz="6" w:space="0" w:color="auto"/>
            </w:tcBorders>
          </w:tcPr>
          <w:p w14:paraId="7697F10A"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3E06F396"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2BBB8B26"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54D5F97C" w14:textId="77777777" w:rsidR="00BF46E1" w:rsidRPr="0041528A" w:rsidRDefault="00BF46E1" w:rsidP="0092045E">
            <w:pPr>
              <w:pStyle w:val="TAH"/>
            </w:pPr>
            <w:r w:rsidRPr="0041528A">
              <w:t>Comments</w:t>
            </w:r>
          </w:p>
        </w:tc>
      </w:tr>
      <w:tr w:rsidR="00BF46E1" w:rsidRPr="0041528A" w14:paraId="35CFA8E1" w14:textId="77777777" w:rsidTr="00195D76">
        <w:trPr>
          <w:cantSplit/>
          <w:jc w:val="center"/>
        </w:trPr>
        <w:tc>
          <w:tcPr>
            <w:tcW w:w="737" w:type="dxa"/>
            <w:tcBorders>
              <w:top w:val="single" w:sz="6" w:space="0" w:color="auto"/>
              <w:left w:val="single" w:sz="6" w:space="0" w:color="auto"/>
              <w:right w:val="single" w:sz="6" w:space="0" w:color="auto"/>
            </w:tcBorders>
          </w:tcPr>
          <w:p w14:paraId="7CDD0076"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45679A64"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329ABAFB" w14:textId="77777777" w:rsidR="00BF46E1" w:rsidRPr="0041528A" w:rsidRDefault="00BF46E1" w:rsidP="0092045E">
            <w:pPr>
              <w:pStyle w:val="TAL"/>
            </w:pPr>
            <w:r w:rsidRPr="0041528A">
              <w:t>Set up a call to "+0123456789"</w:t>
            </w:r>
          </w:p>
        </w:tc>
        <w:tc>
          <w:tcPr>
            <w:tcW w:w="3776" w:type="dxa"/>
            <w:tcBorders>
              <w:left w:val="single" w:sz="6" w:space="0" w:color="auto"/>
              <w:right w:val="single" w:sz="6" w:space="0" w:color="auto"/>
            </w:tcBorders>
          </w:tcPr>
          <w:p w14:paraId="7504020D" w14:textId="77777777" w:rsidR="00BF46E1" w:rsidRPr="0041528A" w:rsidRDefault="00BF46E1" w:rsidP="0092045E">
            <w:pPr>
              <w:pStyle w:val="TAL"/>
            </w:pPr>
          </w:p>
        </w:tc>
      </w:tr>
      <w:tr w:rsidR="00BF46E1" w:rsidRPr="0041528A" w14:paraId="28C1D2D7" w14:textId="77777777" w:rsidTr="00195D76">
        <w:trPr>
          <w:cantSplit/>
          <w:jc w:val="center"/>
        </w:trPr>
        <w:tc>
          <w:tcPr>
            <w:tcW w:w="737" w:type="dxa"/>
            <w:tcBorders>
              <w:left w:val="single" w:sz="6" w:space="0" w:color="auto"/>
              <w:right w:val="single" w:sz="6" w:space="0" w:color="auto"/>
            </w:tcBorders>
          </w:tcPr>
          <w:p w14:paraId="7A8E98D3"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4B89D5B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01D9432D" w14:textId="77777777" w:rsidR="00BF46E1" w:rsidRPr="0041528A" w:rsidRDefault="00BF46E1" w:rsidP="0092045E">
            <w:pPr>
              <w:pStyle w:val="TAL"/>
            </w:pPr>
            <w:r w:rsidRPr="0041528A">
              <w:t>The ME attempts to set up a call to "+0123456789"</w:t>
            </w:r>
          </w:p>
        </w:tc>
        <w:tc>
          <w:tcPr>
            <w:tcW w:w="3776" w:type="dxa"/>
            <w:tcBorders>
              <w:left w:val="single" w:sz="6" w:space="0" w:color="auto"/>
              <w:right w:val="single" w:sz="6" w:space="0" w:color="auto"/>
            </w:tcBorders>
          </w:tcPr>
          <w:p w14:paraId="06F2B978" w14:textId="77777777" w:rsidR="00BF46E1" w:rsidRPr="0041528A" w:rsidRDefault="00BF46E1" w:rsidP="0092045E">
            <w:pPr>
              <w:pStyle w:val="TAL"/>
            </w:pPr>
          </w:p>
        </w:tc>
      </w:tr>
      <w:tr w:rsidR="00BF46E1" w:rsidRPr="0041528A" w14:paraId="692E5A82" w14:textId="77777777" w:rsidTr="00195D76">
        <w:trPr>
          <w:cantSplit/>
          <w:jc w:val="center"/>
        </w:trPr>
        <w:tc>
          <w:tcPr>
            <w:tcW w:w="737" w:type="dxa"/>
            <w:tcBorders>
              <w:left w:val="single" w:sz="6" w:space="0" w:color="auto"/>
              <w:right w:val="single" w:sz="6" w:space="0" w:color="auto"/>
            </w:tcBorders>
          </w:tcPr>
          <w:p w14:paraId="2EC24CF3"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6F0EE279"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29133C80" w14:textId="77777777" w:rsidR="00BF46E1" w:rsidRPr="0041528A" w:rsidRDefault="00BF46E1" w:rsidP="0092045E">
            <w:pPr>
              <w:pStyle w:val="TAL"/>
            </w:pPr>
            <w:r w:rsidRPr="0041528A">
              <w:t xml:space="preserve">The ME receives the CONNECT message from the USS. </w:t>
            </w:r>
          </w:p>
        </w:tc>
        <w:tc>
          <w:tcPr>
            <w:tcW w:w="3776" w:type="dxa"/>
            <w:tcBorders>
              <w:left w:val="single" w:sz="6" w:space="0" w:color="auto"/>
              <w:right w:val="single" w:sz="6" w:space="0" w:color="auto"/>
            </w:tcBorders>
          </w:tcPr>
          <w:p w14:paraId="6204B205" w14:textId="77777777" w:rsidR="00BF46E1" w:rsidRPr="0041528A" w:rsidRDefault="00BF46E1" w:rsidP="0092045E">
            <w:pPr>
              <w:pStyle w:val="TAL"/>
            </w:pPr>
          </w:p>
        </w:tc>
      </w:tr>
      <w:tr w:rsidR="00BF46E1" w:rsidRPr="0041528A" w14:paraId="1CE5AE01" w14:textId="77777777" w:rsidTr="00195D76">
        <w:trPr>
          <w:cantSplit/>
          <w:jc w:val="center"/>
        </w:trPr>
        <w:tc>
          <w:tcPr>
            <w:tcW w:w="737" w:type="dxa"/>
            <w:tcBorders>
              <w:left w:val="single" w:sz="6" w:space="0" w:color="auto"/>
              <w:right w:val="single" w:sz="6" w:space="0" w:color="auto"/>
            </w:tcBorders>
          </w:tcPr>
          <w:p w14:paraId="32530E43"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3756DC6F"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A535BBA" w14:textId="77777777" w:rsidR="00BF46E1" w:rsidRPr="0041528A" w:rsidRDefault="00BF46E1" w:rsidP="0092045E">
            <w:pPr>
              <w:pStyle w:val="TAL"/>
            </w:pPr>
            <w:r w:rsidRPr="0041528A">
              <w:t>PROACTIVE COMMAND PENDING: SEND DTMF 2.2.1</w:t>
            </w:r>
          </w:p>
        </w:tc>
        <w:tc>
          <w:tcPr>
            <w:tcW w:w="3776" w:type="dxa"/>
            <w:tcBorders>
              <w:left w:val="single" w:sz="6" w:space="0" w:color="auto"/>
              <w:right w:val="single" w:sz="6" w:space="0" w:color="auto"/>
            </w:tcBorders>
          </w:tcPr>
          <w:p w14:paraId="0AF2BA67" w14:textId="77777777" w:rsidR="00BF46E1" w:rsidRPr="0041528A" w:rsidRDefault="00BF46E1" w:rsidP="0092045E">
            <w:pPr>
              <w:pStyle w:val="TAL"/>
            </w:pPr>
          </w:p>
        </w:tc>
      </w:tr>
      <w:tr w:rsidR="00BF46E1" w:rsidRPr="0041528A" w14:paraId="62C28D9E" w14:textId="77777777" w:rsidTr="00195D76">
        <w:trPr>
          <w:cantSplit/>
          <w:jc w:val="center"/>
        </w:trPr>
        <w:tc>
          <w:tcPr>
            <w:tcW w:w="737" w:type="dxa"/>
            <w:tcBorders>
              <w:left w:val="single" w:sz="6" w:space="0" w:color="auto"/>
              <w:right w:val="single" w:sz="6" w:space="0" w:color="auto"/>
            </w:tcBorders>
          </w:tcPr>
          <w:p w14:paraId="325112C3"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6B4997BB"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14ED96C"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48F7BAB5" w14:textId="77777777" w:rsidR="00BF46E1" w:rsidRPr="0041528A" w:rsidRDefault="00BF46E1" w:rsidP="0092045E">
            <w:pPr>
              <w:pStyle w:val="TAL"/>
            </w:pPr>
          </w:p>
        </w:tc>
      </w:tr>
      <w:tr w:rsidR="00BF46E1" w:rsidRPr="0041528A" w14:paraId="3C3496A7" w14:textId="77777777" w:rsidTr="00195D76">
        <w:trPr>
          <w:cantSplit/>
          <w:jc w:val="center"/>
        </w:trPr>
        <w:tc>
          <w:tcPr>
            <w:tcW w:w="737" w:type="dxa"/>
            <w:tcBorders>
              <w:left w:val="single" w:sz="6" w:space="0" w:color="auto"/>
              <w:right w:val="single" w:sz="6" w:space="0" w:color="auto"/>
            </w:tcBorders>
          </w:tcPr>
          <w:p w14:paraId="5CBFBFDD"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4330567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0727451" w14:textId="77777777" w:rsidR="00BF46E1" w:rsidRPr="0041528A" w:rsidRDefault="00BF46E1" w:rsidP="0092045E">
            <w:pPr>
              <w:pStyle w:val="TAL"/>
            </w:pPr>
            <w:r w:rsidRPr="0041528A">
              <w:t>PROACTIVE COMMAND: SEND DTMF 2.2.1</w:t>
            </w:r>
          </w:p>
        </w:tc>
        <w:tc>
          <w:tcPr>
            <w:tcW w:w="3776" w:type="dxa"/>
            <w:tcBorders>
              <w:left w:val="single" w:sz="6" w:space="0" w:color="auto"/>
              <w:right w:val="single" w:sz="6" w:space="0" w:color="auto"/>
            </w:tcBorders>
          </w:tcPr>
          <w:p w14:paraId="31E513C7" w14:textId="77777777" w:rsidR="00BF46E1" w:rsidRPr="0041528A" w:rsidRDefault="00BF46E1" w:rsidP="0092045E">
            <w:pPr>
              <w:pStyle w:val="TAL"/>
            </w:pPr>
            <w:r w:rsidRPr="0041528A">
              <w:t>[COLOUR-ICON]</w:t>
            </w:r>
          </w:p>
        </w:tc>
      </w:tr>
      <w:tr w:rsidR="00BF46E1" w:rsidRPr="0041528A" w14:paraId="23F76C16" w14:textId="77777777" w:rsidTr="00195D76">
        <w:trPr>
          <w:cantSplit/>
          <w:jc w:val="center"/>
        </w:trPr>
        <w:tc>
          <w:tcPr>
            <w:tcW w:w="737" w:type="dxa"/>
            <w:tcBorders>
              <w:left w:val="single" w:sz="6" w:space="0" w:color="auto"/>
              <w:right w:val="single" w:sz="6" w:space="0" w:color="auto"/>
            </w:tcBorders>
          </w:tcPr>
          <w:p w14:paraId="48846AF2"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1B079D6F"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0E2F64CC" w14:textId="77777777" w:rsidR="00BF46E1" w:rsidRPr="0041528A" w:rsidRDefault="00BF46E1" w:rsidP="0092045E">
            <w:pPr>
              <w:pStyle w:val="TAL"/>
            </w:pPr>
            <w:r w:rsidRPr="0041528A">
              <w:t>Display "Colour Icon" without the icon</w:t>
            </w:r>
            <w:r w:rsidRPr="0041528A">
              <w:br/>
              <w:t>Do not locally generate audible DTMF tones and play them to the user.</w:t>
            </w:r>
          </w:p>
        </w:tc>
        <w:tc>
          <w:tcPr>
            <w:tcW w:w="3776" w:type="dxa"/>
            <w:tcBorders>
              <w:left w:val="single" w:sz="6" w:space="0" w:color="auto"/>
              <w:right w:val="single" w:sz="6" w:space="0" w:color="auto"/>
            </w:tcBorders>
          </w:tcPr>
          <w:p w14:paraId="4B3AA5CC" w14:textId="77777777" w:rsidR="00BF46E1" w:rsidRPr="0041528A" w:rsidRDefault="00BF46E1" w:rsidP="0092045E">
            <w:pPr>
              <w:pStyle w:val="TAL"/>
            </w:pPr>
          </w:p>
        </w:tc>
      </w:tr>
      <w:tr w:rsidR="00BF46E1" w:rsidRPr="0041528A" w14:paraId="527A4112" w14:textId="77777777" w:rsidTr="00195D76">
        <w:trPr>
          <w:cantSplit/>
          <w:jc w:val="center"/>
        </w:trPr>
        <w:tc>
          <w:tcPr>
            <w:tcW w:w="737" w:type="dxa"/>
            <w:tcBorders>
              <w:left w:val="single" w:sz="6" w:space="0" w:color="auto"/>
              <w:right w:val="single" w:sz="6" w:space="0" w:color="auto"/>
            </w:tcBorders>
          </w:tcPr>
          <w:p w14:paraId="65FA4DD3"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4E887C95"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65202D4E" w14:textId="77777777" w:rsidR="00BF46E1" w:rsidRPr="0041528A" w:rsidRDefault="00BF46E1" w:rsidP="0092045E">
            <w:pPr>
              <w:pStyle w:val="TAL"/>
            </w:pPr>
            <w:r w:rsidRPr="0041528A">
              <w:t>Start DTMF 1.1</w:t>
            </w:r>
          </w:p>
        </w:tc>
        <w:tc>
          <w:tcPr>
            <w:tcW w:w="3776" w:type="dxa"/>
            <w:tcBorders>
              <w:left w:val="single" w:sz="6" w:space="0" w:color="auto"/>
              <w:right w:val="single" w:sz="6" w:space="0" w:color="auto"/>
            </w:tcBorders>
          </w:tcPr>
          <w:p w14:paraId="1E76E6A0" w14:textId="77777777" w:rsidR="00BF46E1" w:rsidRPr="0041528A" w:rsidRDefault="00BF46E1" w:rsidP="0092045E">
            <w:pPr>
              <w:pStyle w:val="TAL"/>
            </w:pPr>
            <w:r w:rsidRPr="0041528A">
              <w:t>["1"]</w:t>
            </w:r>
          </w:p>
        </w:tc>
      </w:tr>
      <w:tr w:rsidR="00BF46E1" w:rsidRPr="0041528A" w14:paraId="3E1F4EBF" w14:textId="77777777" w:rsidTr="00195D76">
        <w:trPr>
          <w:cantSplit/>
          <w:jc w:val="center"/>
        </w:trPr>
        <w:tc>
          <w:tcPr>
            <w:tcW w:w="737" w:type="dxa"/>
            <w:tcBorders>
              <w:left w:val="single" w:sz="6" w:space="0" w:color="auto"/>
              <w:right w:val="single" w:sz="6" w:space="0" w:color="auto"/>
            </w:tcBorders>
          </w:tcPr>
          <w:p w14:paraId="371F2B2D"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41C83CCE" w14:textId="77777777" w:rsidR="00BF46E1" w:rsidRPr="0041528A" w:rsidRDefault="00BF46E1" w:rsidP="0092045E">
            <w:pPr>
              <w:pStyle w:val="TAC"/>
            </w:pPr>
            <w:r w:rsidRPr="0041528A">
              <w:t>ME</w:t>
            </w:r>
          </w:p>
        </w:tc>
        <w:tc>
          <w:tcPr>
            <w:tcW w:w="2892" w:type="dxa"/>
            <w:tcBorders>
              <w:left w:val="single" w:sz="6" w:space="0" w:color="auto"/>
              <w:right w:val="single" w:sz="6" w:space="0" w:color="auto"/>
            </w:tcBorders>
          </w:tcPr>
          <w:p w14:paraId="39D19469" w14:textId="77777777" w:rsidR="00BF46E1" w:rsidRPr="0041528A" w:rsidRDefault="00BF46E1" w:rsidP="0092045E">
            <w:pPr>
              <w:pStyle w:val="TAL"/>
            </w:pPr>
          </w:p>
        </w:tc>
        <w:tc>
          <w:tcPr>
            <w:tcW w:w="3776" w:type="dxa"/>
            <w:tcBorders>
              <w:left w:val="single" w:sz="6" w:space="0" w:color="auto"/>
              <w:right w:val="single" w:sz="6" w:space="0" w:color="auto"/>
            </w:tcBorders>
          </w:tcPr>
          <w:p w14:paraId="3837575D" w14:textId="77777777" w:rsidR="00BF46E1" w:rsidRPr="0041528A" w:rsidRDefault="00BF46E1" w:rsidP="0092045E">
            <w:pPr>
              <w:pStyle w:val="TAL"/>
            </w:pPr>
            <w:r w:rsidRPr="0041528A">
              <w:t>No DTMF sending for 3 seconds ±20%</w:t>
            </w:r>
          </w:p>
        </w:tc>
      </w:tr>
      <w:tr w:rsidR="00BF46E1" w:rsidRPr="0041528A" w14:paraId="5E6D4C73" w14:textId="77777777" w:rsidTr="00195D76">
        <w:trPr>
          <w:cantSplit/>
          <w:jc w:val="center"/>
        </w:trPr>
        <w:tc>
          <w:tcPr>
            <w:tcW w:w="737" w:type="dxa"/>
            <w:tcBorders>
              <w:left w:val="single" w:sz="6" w:space="0" w:color="auto"/>
              <w:right w:val="single" w:sz="6" w:space="0" w:color="auto"/>
            </w:tcBorders>
          </w:tcPr>
          <w:p w14:paraId="521CC58F"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34D3E66D"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403BB785" w14:textId="77777777" w:rsidR="00BF46E1" w:rsidRPr="0041528A" w:rsidRDefault="00BF46E1" w:rsidP="0092045E">
            <w:pPr>
              <w:pStyle w:val="TAL"/>
            </w:pPr>
            <w:r w:rsidRPr="0041528A">
              <w:t xml:space="preserve">Start DTMF 1.2 </w:t>
            </w:r>
          </w:p>
        </w:tc>
        <w:tc>
          <w:tcPr>
            <w:tcW w:w="3776" w:type="dxa"/>
            <w:tcBorders>
              <w:left w:val="single" w:sz="6" w:space="0" w:color="auto"/>
              <w:right w:val="single" w:sz="6" w:space="0" w:color="auto"/>
            </w:tcBorders>
          </w:tcPr>
          <w:p w14:paraId="4DFC2D93" w14:textId="77777777" w:rsidR="00BF46E1" w:rsidRPr="0041528A" w:rsidRDefault="00BF46E1" w:rsidP="0092045E">
            <w:pPr>
              <w:pStyle w:val="TAL"/>
            </w:pPr>
            <w:r w:rsidRPr="0041528A">
              <w:t>["2"]</w:t>
            </w:r>
          </w:p>
        </w:tc>
      </w:tr>
      <w:tr w:rsidR="00BF46E1" w:rsidRPr="0041528A" w14:paraId="0C78CA8B" w14:textId="77777777" w:rsidTr="00195D76">
        <w:trPr>
          <w:cantSplit/>
          <w:jc w:val="center"/>
        </w:trPr>
        <w:tc>
          <w:tcPr>
            <w:tcW w:w="737" w:type="dxa"/>
            <w:tcBorders>
              <w:left w:val="single" w:sz="6" w:space="0" w:color="auto"/>
              <w:right w:val="single" w:sz="6" w:space="0" w:color="auto"/>
            </w:tcBorders>
          </w:tcPr>
          <w:p w14:paraId="221AAEC5"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74AF90FB"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E59F016" w14:textId="77777777" w:rsidR="00BF46E1" w:rsidRPr="0041528A" w:rsidRDefault="00BF46E1" w:rsidP="0092045E">
            <w:pPr>
              <w:pStyle w:val="TAL"/>
            </w:pPr>
            <w:r w:rsidRPr="0041528A">
              <w:t>TERMINAL RESPONSE: SEND DTMF 2.1.1B</w:t>
            </w:r>
          </w:p>
        </w:tc>
        <w:tc>
          <w:tcPr>
            <w:tcW w:w="3776" w:type="dxa"/>
            <w:tcBorders>
              <w:left w:val="single" w:sz="6" w:space="0" w:color="auto"/>
              <w:right w:val="single" w:sz="6" w:space="0" w:color="auto"/>
            </w:tcBorders>
          </w:tcPr>
          <w:p w14:paraId="2B5C3C0F" w14:textId="77777777" w:rsidR="00BF46E1" w:rsidRPr="0041528A" w:rsidRDefault="00BF46E1" w:rsidP="0092045E">
            <w:pPr>
              <w:pStyle w:val="TAL"/>
            </w:pPr>
            <w:r w:rsidRPr="0041528A">
              <w:t>[Command performed successfully, but requested icon could not be displayed]</w:t>
            </w:r>
          </w:p>
        </w:tc>
      </w:tr>
      <w:tr w:rsidR="00BF46E1" w:rsidRPr="0041528A" w14:paraId="5D5B44E9" w14:textId="77777777" w:rsidTr="00195D76">
        <w:trPr>
          <w:cantSplit/>
          <w:jc w:val="center"/>
        </w:trPr>
        <w:tc>
          <w:tcPr>
            <w:tcW w:w="737" w:type="dxa"/>
            <w:tcBorders>
              <w:left w:val="single" w:sz="6" w:space="0" w:color="auto"/>
              <w:right w:val="single" w:sz="6" w:space="0" w:color="auto"/>
            </w:tcBorders>
          </w:tcPr>
          <w:p w14:paraId="10FEE7BA" w14:textId="77777777" w:rsidR="00BF46E1" w:rsidRPr="0041528A" w:rsidRDefault="00BF46E1" w:rsidP="0092045E">
            <w:pPr>
              <w:pStyle w:val="TAC"/>
            </w:pPr>
            <w:r w:rsidRPr="0041528A">
              <w:t>12</w:t>
            </w:r>
          </w:p>
        </w:tc>
        <w:tc>
          <w:tcPr>
            <w:tcW w:w="1232" w:type="dxa"/>
            <w:tcBorders>
              <w:left w:val="single" w:sz="6" w:space="0" w:color="auto"/>
              <w:right w:val="single" w:sz="6" w:space="0" w:color="auto"/>
            </w:tcBorders>
          </w:tcPr>
          <w:p w14:paraId="1E0C8B03"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23DADA8"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733BEF61" w14:textId="77777777" w:rsidR="00BF46E1" w:rsidRPr="0041528A" w:rsidRDefault="00BF46E1" w:rsidP="0092045E">
            <w:pPr>
              <w:pStyle w:val="TAL"/>
            </w:pPr>
          </w:p>
        </w:tc>
      </w:tr>
      <w:tr w:rsidR="00BF46E1" w:rsidRPr="0041528A" w14:paraId="21D457D5" w14:textId="77777777" w:rsidTr="00195D76">
        <w:trPr>
          <w:cantSplit/>
          <w:jc w:val="center"/>
        </w:trPr>
        <w:tc>
          <w:tcPr>
            <w:tcW w:w="737" w:type="dxa"/>
            <w:tcBorders>
              <w:left w:val="single" w:sz="6" w:space="0" w:color="auto"/>
              <w:bottom w:val="single" w:sz="4" w:space="0" w:color="auto"/>
              <w:right w:val="single" w:sz="6" w:space="0" w:color="auto"/>
            </w:tcBorders>
          </w:tcPr>
          <w:p w14:paraId="116F9569" w14:textId="77777777" w:rsidR="00BF46E1" w:rsidRPr="0041528A" w:rsidRDefault="00BF46E1" w:rsidP="0092045E">
            <w:pPr>
              <w:pStyle w:val="TAC"/>
            </w:pPr>
            <w:r w:rsidRPr="0041528A">
              <w:t>13</w:t>
            </w:r>
          </w:p>
        </w:tc>
        <w:tc>
          <w:tcPr>
            <w:tcW w:w="1232" w:type="dxa"/>
            <w:tcBorders>
              <w:left w:val="single" w:sz="6" w:space="0" w:color="auto"/>
              <w:bottom w:val="single" w:sz="4" w:space="0" w:color="auto"/>
              <w:right w:val="single" w:sz="6" w:space="0" w:color="auto"/>
            </w:tcBorders>
          </w:tcPr>
          <w:p w14:paraId="00C38CCE"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68FD5C07" w14:textId="77777777" w:rsidR="00BF46E1" w:rsidRPr="0041528A" w:rsidRDefault="00BF46E1" w:rsidP="0092045E">
            <w:pPr>
              <w:pStyle w:val="TAL"/>
            </w:pPr>
            <w:r w:rsidRPr="0041528A">
              <w:t>End the call</w:t>
            </w:r>
          </w:p>
        </w:tc>
        <w:tc>
          <w:tcPr>
            <w:tcW w:w="3776" w:type="dxa"/>
            <w:tcBorders>
              <w:left w:val="single" w:sz="6" w:space="0" w:color="auto"/>
              <w:bottom w:val="single" w:sz="4" w:space="0" w:color="auto"/>
              <w:right w:val="single" w:sz="6" w:space="0" w:color="auto"/>
            </w:tcBorders>
          </w:tcPr>
          <w:p w14:paraId="5AC0644A" w14:textId="77777777" w:rsidR="00BF46E1" w:rsidRPr="0041528A" w:rsidRDefault="00BF46E1" w:rsidP="0092045E">
            <w:pPr>
              <w:pStyle w:val="TAL"/>
            </w:pPr>
          </w:p>
        </w:tc>
      </w:tr>
    </w:tbl>
    <w:p w14:paraId="6A3A3DE6" w14:textId="77777777" w:rsidR="00BF46E1" w:rsidRPr="0041528A" w:rsidRDefault="00BF46E1" w:rsidP="00BF46E1"/>
    <w:p w14:paraId="5765913F" w14:textId="77777777" w:rsidR="00BF46E1" w:rsidRPr="0041528A" w:rsidRDefault="00BF46E1" w:rsidP="00BF46E1">
      <w:pPr>
        <w:pStyle w:val="TH"/>
      </w:pPr>
      <w:r w:rsidRPr="0041528A">
        <w:t>Expected Sequence 2.3A (SEND DTMF, Alpha identifier &amp; BASIC-ICON, not self-explanatory, successful)</w:t>
      </w:r>
    </w:p>
    <w:p w14:paraId="6E81FEEB" w14:textId="77777777" w:rsidR="00BF46E1" w:rsidRPr="0041528A" w:rsidRDefault="00BF46E1" w:rsidP="00BF46E1">
      <w:r w:rsidRPr="0041528A">
        <w:t>Some details of the DTMF protocol have been left out for clarity.</w:t>
      </w:r>
    </w:p>
    <w:p w14:paraId="0C1D5FD5"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307716FA" w14:textId="77777777" w:rsidTr="00195D76">
        <w:trPr>
          <w:cantSplit/>
          <w:jc w:val="center"/>
        </w:trPr>
        <w:tc>
          <w:tcPr>
            <w:tcW w:w="737" w:type="dxa"/>
            <w:tcBorders>
              <w:top w:val="single" w:sz="6" w:space="0" w:color="auto"/>
              <w:left w:val="single" w:sz="6" w:space="0" w:color="auto"/>
              <w:right w:val="single" w:sz="6" w:space="0" w:color="auto"/>
            </w:tcBorders>
          </w:tcPr>
          <w:p w14:paraId="5DF21591"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2B323571"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4038FAC1"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4F89B9F" w14:textId="77777777" w:rsidR="00BF46E1" w:rsidRPr="0041528A" w:rsidRDefault="00BF46E1" w:rsidP="0092045E">
            <w:pPr>
              <w:pStyle w:val="TAH"/>
            </w:pPr>
            <w:r w:rsidRPr="0041528A">
              <w:t>Comments</w:t>
            </w:r>
          </w:p>
        </w:tc>
      </w:tr>
      <w:tr w:rsidR="00BF46E1" w:rsidRPr="0041528A" w14:paraId="744CE6A4" w14:textId="77777777" w:rsidTr="00195D76">
        <w:trPr>
          <w:cantSplit/>
          <w:jc w:val="center"/>
        </w:trPr>
        <w:tc>
          <w:tcPr>
            <w:tcW w:w="737" w:type="dxa"/>
            <w:tcBorders>
              <w:top w:val="single" w:sz="6" w:space="0" w:color="auto"/>
              <w:left w:val="single" w:sz="6" w:space="0" w:color="auto"/>
              <w:right w:val="single" w:sz="6" w:space="0" w:color="auto"/>
            </w:tcBorders>
          </w:tcPr>
          <w:p w14:paraId="63B94418"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55762D4D"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31B4C1FC" w14:textId="77777777" w:rsidR="00BF46E1" w:rsidRPr="0041528A" w:rsidRDefault="00BF46E1" w:rsidP="0092045E">
            <w:pPr>
              <w:pStyle w:val="TAL"/>
            </w:pPr>
            <w:r w:rsidRPr="0041528A">
              <w:t>Set up a call to "+0123456789"</w:t>
            </w:r>
          </w:p>
        </w:tc>
        <w:tc>
          <w:tcPr>
            <w:tcW w:w="3776" w:type="dxa"/>
            <w:tcBorders>
              <w:left w:val="single" w:sz="6" w:space="0" w:color="auto"/>
              <w:right w:val="single" w:sz="6" w:space="0" w:color="auto"/>
            </w:tcBorders>
          </w:tcPr>
          <w:p w14:paraId="7E82A04F" w14:textId="77777777" w:rsidR="00BF46E1" w:rsidRPr="0041528A" w:rsidRDefault="00BF46E1" w:rsidP="0092045E">
            <w:pPr>
              <w:pStyle w:val="TAL"/>
            </w:pPr>
          </w:p>
        </w:tc>
      </w:tr>
      <w:tr w:rsidR="00BF46E1" w:rsidRPr="0041528A" w14:paraId="37CF751B" w14:textId="77777777" w:rsidTr="00195D76">
        <w:trPr>
          <w:cantSplit/>
          <w:jc w:val="center"/>
        </w:trPr>
        <w:tc>
          <w:tcPr>
            <w:tcW w:w="737" w:type="dxa"/>
            <w:tcBorders>
              <w:left w:val="single" w:sz="6" w:space="0" w:color="auto"/>
              <w:right w:val="single" w:sz="6" w:space="0" w:color="auto"/>
            </w:tcBorders>
          </w:tcPr>
          <w:p w14:paraId="453909CE"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3839F0C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21D73DC4" w14:textId="77777777" w:rsidR="00BF46E1" w:rsidRPr="0041528A" w:rsidRDefault="00BF46E1" w:rsidP="0092045E">
            <w:pPr>
              <w:pStyle w:val="TAL"/>
            </w:pPr>
            <w:r w:rsidRPr="0041528A">
              <w:t>The ME attempts to set up a call to "+0123456789"</w:t>
            </w:r>
          </w:p>
        </w:tc>
        <w:tc>
          <w:tcPr>
            <w:tcW w:w="3776" w:type="dxa"/>
            <w:tcBorders>
              <w:left w:val="single" w:sz="6" w:space="0" w:color="auto"/>
              <w:right w:val="single" w:sz="6" w:space="0" w:color="auto"/>
            </w:tcBorders>
          </w:tcPr>
          <w:p w14:paraId="59694D83" w14:textId="77777777" w:rsidR="00BF46E1" w:rsidRPr="0041528A" w:rsidRDefault="00BF46E1" w:rsidP="0092045E">
            <w:pPr>
              <w:pStyle w:val="TAL"/>
            </w:pPr>
          </w:p>
        </w:tc>
      </w:tr>
      <w:tr w:rsidR="00BF46E1" w:rsidRPr="0041528A" w14:paraId="7E47E0FF" w14:textId="77777777" w:rsidTr="00195D76">
        <w:trPr>
          <w:cantSplit/>
          <w:jc w:val="center"/>
        </w:trPr>
        <w:tc>
          <w:tcPr>
            <w:tcW w:w="737" w:type="dxa"/>
            <w:tcBorders>
              <w:left w:val="single" w:sz="6" w:space="0" w:color="auto"/>
              <w:right w:val="single" w:sz="6" w:space="0" w:color="auto"/>
            </w:tcBorders>
          </w:tcPr>
          <w:p w14:paraId="2CCC5078"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3537E642"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3C894393" w14:textId="77777777" w:rsidR="00BF46E1" w:rsidRPr="0041528A" w:rsidRDefault="00BF46E1" w:rsidP="0092045E">
            <w:pPr>
              <w:pStyle w:val="TAL"/>
            </w:pPr>
            <w:r w:rsidRPr="0041528A">
              <w:t xml:space="preserve">The ME receives the CONNECT message from the USS. </w:t>
            </w:r>
          </w:p>
        </w:tc>
        <w:tc>
          <w:tcPr>
            <w:tcW w:w="3776" w:type="dxa"/>
            <w:tcBorders>
              <w:left w:val="single" w:sz="6" w:space="0" w:color="auto"/>
              <w:right w:val="single" w:sz="6" w:space="0" w:color="auto"/>
            </w:tcBorders>
          </w:tcPr>
          <w:p w14:paraId="78F230D2" w14:textId="77777777" w:rsidR="00BF46E1" w:rsidRPr="0041528A" w:rsidRDefault="00BF46E1" w:rsidP="0092045E">
            <w:pPr>
              <w:pStyle w:val="TAL"/>
            </w:pPr>
          </w:p>
        </w:tc>
      </w:tr>
      <w:tr w:rsidR="00BF46E1" w:rsidRPr="0041528A" w14:paraId="5A4F7E52" w14:textId="77777777" w:rsidTr="00195D76">
        <w:trPr>
          <w:cantSplit/>
          <w:jc w:val="center"/>
        </w:trPr>
        <w:tc>
          <w:tcPr>
            <w:tcW w:w="737" w:type="dxa"/>
            <w:tcBorders>
              <w:left w:val="single" w:sz="6" w:space="0" w:color="auto"/>
              <w:right w:val="single" w:sz="6" w:space="0" w:color="auto"/>
            </w:tcBorders>
          </w:tcPr>
          <w:p w14:paraId="268F8874"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6B72A0AE"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78B2B8C" w14:textId="77777777" w:rsidR="00BF46E1" w:rsidRPr="0041528A" w:rsidRDefault="00BF46E1" w:rsidP="0092045E">
            <w:pPr>
              <w:pStyle w:val="TAL"/>
            </w:pPr>
            <w:r w:rsidRPr="0041528A">
              <w:t>PROACTIVE COMMAND PENDING: SEND DTMF 2.3.1</w:t>
            </w:r>
          </w:p>
        </w:tc>
        <w:tc>
          <w:tcPr>
            <w:tcW w:w="3776" w:type="dxa"/>
            <w:tcBorders>
              <w:left w:val="single" w:sz="6" w:space="0" w:color="auto"/>
              <w:right w:val="single" w:sz="6" w:space="0" w:color="auto"/>
            </w:tcBorders>
          </w:tcPr>
          <w:p w14:paraId="211268E9" w14:textId="77777777" w:rsidR="00BF46E1" w:rsidRPr="0041528A" w:rsidRDefault="00BF46E1" w:rsidP="0092045E">
            <w:pPr>
              <w:pStyle w:val="TAL"/>
            </w:pPr>
          </w:p>
        </w:tc>
      </w:tr>
      <w:tr w:rsidR="00BF46E1" w:rsidRPr="0041528A" w14:paraId="68F4AE7B" w14:textId="77777777" w:rsidTr="00195D76">
        <w:trPr>
          <w:cantSplit/>
          <w:jc w:val="center"/>
        </w:trPr>
        <w:tc>
          <w:tcPr>
            <w:tcW w:w="737" w:type="dxa"/>
            <w:tcBorders>
              <w:left w:val="single" w:sz="6" w:space="0" w:color="auto"/>
              <w:right w:val="single" w:sz="6" w:space="0" w:color="auto"/>
            </w:tcBorders>
          </w:tcPr>
          <w:p w14:paraId="36ADFB2A"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4B8938E6"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A58A3B2"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658CE331" w14:textId="77777777" w:rsidR="00BF46E1" w:rsidRPr="0041528A" w:rsidRDefault="00BF46E1" w:rsidP="0092045E">
            <w:pPr>
              <w:pStyle w:val="TAL"/>
            </w:pPr>
          </w:p>
        </w:tc>
      </w:tr>
      <w:tr w:rsidR="00BF46E1" w:rsidRPr="0041528A" w14:paraId="065AA748" w14:textId="77777777" w:rsidTr="00195D76">
        <w:trPr>
          <w:cantSplit/>
          <w:jc w:val="center"/>
        </w:trPr>
        <w:tc>
          <w:tcPr>
            <w:tcW w:w="737" w:type="dxa"/>
            <w:tcBorders>
              <w:left w:val="single" w:sz="6" w:space="0" w:color="auto"/>
              <w:right w:val="single" w:sz="6" w:space="0" w:color="auto"/>
            </w:tcBorders>
          </w:tcPr>
          <w:p w14:paraId="0DD6A32A"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7E3E4D1C"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721169F" w14:textId="77777777" w:rsidR="00BF46E1" w:rsidRPr="0041528A" w:rsidRDefault="00BF46E1" w:rsidP="0092045E">
            <w:pPr>
              <w:pStyle w:val="TAL"/>
            </w:pPr>
            <w:r w:rsidRPr="0041528A">
              <w:t>PROACTIVE COMMAND: SEND DTMF 2.3.1</w:t>
            </w:r>
          </w:p>
        </w:tc>
        <w:tc>
          <w:tcPr>
            <w:tcW w:w="3776" w:type="dxa"/>
            <w:tcBorders>
              <w:left w:val="single" w:sz="6" w:space="0" w:color="auto"/>
              <w:right w:val="single" w:sz="6" w:space="0" w:color="auto"/>
            </w:tcBorders>
          </w:tcPr>
          <w:p w14:paraId="0B6D9786" w14:textId="77777777" w:rsidR="00BF46E1" w:rsidRPr="0041528A" w:rsidRDefault="00BF46E1" w:rsidP="0092045E">
            <w:pPr>
              <w:pStyle w:val="TAL"/>
            </w:pPr>
            <w:r w:rsidRPr="0041528A">
              <w:t>[Alpha identifier &amp; BASIC-ICON, not self-explanatory]</w:t>
            </w:r>
          </w:p>
        </w:tc>
      </w:tr>
      <w:tr w:rsidR="00BF46E1" w:rsidRPr="0041528A" w14:paraId="6A41A0C2" w14:textId="77777777" w:rsidTr="00195D76">
        <w:trPr>
          <w:cantSplit/>
          <w:jc w:val="center"/>
        </w:trPr>
        <w:tc>
          <w:tcPr>
            <w:tcW w:w="737" w:type="dxa"/>
            <w:tcBorders>
              <w:left w:val="single" w:sz="6" w:space="0" w:color="auto"/>
              <w:right w:val="single" w:sz="6" w:space="0" w:color="auto"/>
            </w:tcBorders>
          </w:tcPr>
          <w:p w14:paraId="5ED02017"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716BEF44"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54C6E688" w14:textId="77777777" w:rsidR="00BF46E1" w:rsidRPr="0041528A" w:rsidRDefault="00BF46E1" w:rsidP="0092045E">
            <w:pPr>
              <w:pStyle w:val="TAL"/>
            </w:pPr>
            <w:r w:rsidRPr="0041528A">
              <w:t>Display "Send DTMF" and the BASIC-ICON</w:t>
            </w:r>
            <w:r w:rsidRPr="0041528A">
              <w:br/>
              <w:t>Do not locally generate audible DTMF tones and play them to the user.</w:t>
            </w:r>
          </w:p>
        </w:tc>
        <w:tc>
          <w:tcPr>
            <w:tcW w:w="3776" w:type="dxa"/>
            <w:tcBorders>
              <w:left w:val="single" w:sz="6" w:space="0" w:color="auto"/>
              <w:right w:val="single" w:sz="6" w:space="0" w:color="auto"/>
            </w:tcBorders>
          </w:tcPr>
          <w:p w14:paraId="6D86DFB9" w14:textId="77777777" w:rsidR="00BF46E1" w:rsidRPr="0041528A" w:rsidRDefault="00BF46E1" w:rsidP="0092045E">
            <w:pPr>
              <w:pStyle w:val="TAL"/>
            </w:pPr>
          </w:p>
        </w:tc>
      </w:tr>
      <w:tr w:rsidR="00BF46E1" w:rsidRPr="0041528A" w14:paraId="495D7020" w14:textId="77777777" w:rsidTr="00195D76">
        <w:trPr>
          <w:cantSplit/>
          <w:jc w:val="center"/>
        </w:trPr>
        <w:tc>
          <w:tcPr>
            <w:tcW w:w="737" w:type="dxa"/>
            <w:tcBorders>
              <w:left w:val="single" w:sz="6" w:space="0" w:color="auto"/>
              <w:right w:val="single" w:sz="6" w:space="0" w:color="auto"/>
            </w:tcBorders>
          </w:tcPr>
          <w:p w14:paraId="72C129AF"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77691E6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16C02AC4" w14:textId="77777777" w:rsidR="00BF46E1" w:rsidRPr="0041528A" w:rsidRDefault="00BF46E1" w:rsidP="0092045E">
            <w:pPr>
              <w:pStyle w:val="TAL"/>
            </w:pPr>
            <w:r w:rsidRPr="0041528A">
              <w:t>Start DTMF 1.1</w:t>
            </w:r>
          </w:p>
        </w:tc>
        <w:tc>
          <w:tcPr>
            <w:tcW w:w="3776" w:type="dxa"/>
            <w:tcBorders>
              <w:left w:val="single" w:sz="6" w:space="0" w:color="auto"/>
              <w:right w:val="single" w:sz="6" w:space="0" w:color="auto"/>
            </w:tcBorders>
          </w:tcPr>
          <w:p w14:paraId="6535507B" w14:textId="77777777" w:rsidR="00BF46E1" w:rsidRPr="0041528A" w:rsidRDefault="00BF46E1" w:rsidP="0092045E">
            <w:pPr>
              <w:pStyle w:val="TAL"/>
            </w:pPr>
            <w:r w:rsidRPr="0041528A">
              <w:t>["1"]</w:t>
            </w:r>
          </w:p>
        </w:tc>
      </w:tr>
      <w:tr w:rsidR="00BF46E1" w:rsidRPr="0041528A" w14:paraId="1CB1A4BE" w14:textId="77777777" w:rsidTr="00195D76">
        <w:trPr>
          <w:cantSplit/>
          <w:jc w:val="center"/>
        </w:trPr>
        <w:tc>
          <w:tcPr>
            <w:tcW w:w="737" w:type="dxa"/>
            <w:tcBorders>
              <w:left w:val="single" w:sz="6" w:space="0" w:color="auto"/>
              <w:right w:val="single" w:sz="6" w:space="0" w:color="auto"/>
            </w:tcBorders>
          </w:tcPr>
          <w:p w14:paraId="20A3559E"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351847A5" w14:textId="77777777" w:rsidR="00BF46E1" w:rsidRPr="0041528A" w:rsidRDefault="00BF46E1" w:rsidP="0092045E">
            <w:pPr>
              <w:pStyle w:val="TAC"/>
            </w:pPr>
            <w:r w:rsidRPr="0041528A">
              <w:t>ME</w:t>
            </w:r>
          </w:p>
        </w:tc>
        <w:tc>
          <w:tcPr>
            <w:tcW w:w="2892" w:type="dxa"/>
            <w:tcBorders>
              <w:left w:val="single" w:sz="6" w:space="0" w:color="auto"/>
              <w:right w:val="single" w:sz="6" w:space="0" w:color="auto"/>
            </w:tcBorders>
          </w:tcPr>
          <w:p w14:paraId="7F815616" w14:textId="77777777" w:rsidR="00BF46E1" w:rsidRPr="0041528A" w:rsidRDefault="00BF46E1" w:rsidP="0092045E">
            <w:pPr>
              <w:pStyle w:val="TAL"/>
            </w:pPr>
          </w:p>
        </w:tc>
        <w:tc>
          <w:tcPr>
            <w:tcW w:w="3776" w:type="dxa"/>
            <w:tcBorders>
              <w:left w:val="single" w:sz="6" w:space="0" w:color="auto"/>
              <w:right w:val="single" w:sz="6" w:space="0" w:color="auto"/>
            </w:tcBorders>
          </w:tcPr>
          <w:p w14:paraId="1FD07F55" w14:textId="77777777" w:rsidR="00BF46E1" w:rsidRPr="0041528A" w:rsidRDefault="00BF46E1" w:rsidP="0092045E">
            <w:pPr>
              <w:pStyle w:val="TAL"/>
            </w:pPr>
            <w:r w:rsidRPr="0041528A">
              <w:t>No DTMF sending for 3 seconds ±20 %</w:t>
            </w:r>
          </w:p>
        </w:tc>
      </w:tr>
      <w:tr w:rsidR="00BF46E1" w:rsidRPr="0041528A" w14:paraId="357ED68C" w14:textId="77777777" w:rsidTr="00195D76">
        <w:trPr>
          <w:cantSplit/>
          <w:jc w:val="center"/>
        </w:trPr>
        <w:tc>
          <w:tcPr>
            <w:tcW w:w="737" w:type="dxa"/>
            <w:tcBorders>
              <w:left w:val="single" w:sz="6" w:space="0" w:color="auto"/>
              <w:right w:val="single" w:sz="6" w:space="0" w:color="auto"/>
            </w:tcBorders>
          </w:tcPr>
          <w:p w14:paraId="6609BDBA"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1EC064F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55EDE36B" w14:textId="77777777" w:rsidR="00BF46E1" w:rsidRPr="0041528A" w:rsidRDefault="00BF46E1" w:rsidP="0092045E">
            <w:pPr>
              <w:pStyle w:val="TAL"/>
            </w:pPr>
            <w:r w:rsidRPr="0041528A">
              <w:t xml:space="preserve">Start DTMF 1.2 </w:t>
            </w:r>
          </w:p>
        </w:tc>
        <w:tc>
          <w:tcPr>
            <w:tcW w:w="3776" w:type="dxa"/>
            <w:tcBorders>
              <w:left w:val="single" w:sz="6" w:space="0" w:color="auto"/>
              <w:right w:val="single" w:sz="6" w:space="0" w:color="auto"/>
            </w:tcBorders>
          </w:tcPr>
          <w:p w14:paraId="223A669A" w14:textId="77777777" w:rsidR="00BF46E1" w:rsidRPr="0041528A" w:rsidRDefault="00BF46E1" w:rsidP="0092045E">
            <w:pPr>
              <w:pStyle w:val="TAL"/>
            </w:pPr>
            <w:r w:rsidRPr="0041528A">
              <w:t>["2"]</w:t>
            </w:r>
          </w:p>
        </w:tc>
      </w:tr>
      <w:tr w:rsidR="00BF46E1" w:rsidRPr="0041528A" w14:paraId="41E8C596" w14:textId="77777777" w:rsidTr="00195D76">
        <w:trPr>
          <w:cantSplit/>
          <w:jc w:val="center"/>
        </w:trPr>
        <w:tc>
          <w:tcPr>
            <w:tcW w:w="737" w:type="dxa"/>
            <w:tcBorders>
              <w:left w:val="single" w:sz="6" w:space="0" w:color="auto"/>
              <w:right w:val="single" w:sz="6" w:space="0" w:color="auto"/>
            </w:tcBorders>
          </w:tcPr>
          <w:p w14:paraId="5DF97FF7"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47AF0F08"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1E079C1" w14:textId="77777777" w:rsidR="00BF46E1" w:rsidRPr="0041528A" w:rsidRDefault="00BF46E1" w:rsidP="0092045E">
            <w:pPr>
              <w:pStyle w:val="TAL"/>
            </w:pPr>
            <w:r w:rsidRPr="0041528A">
              <w:t>TERMINAL RESPONSE: SEND DTMF 2.1.1A</w:t>
            </w:r>
            <w:r w:rsidRPr="0041528A">
              <w:br/>
            </w:r>
          </w:p>
        </w:tc>
        <w:tc>
          <w:tcPr>
            <w:tcW w:w="3776" w:type="dxa"/>
            <w:tcBorders>
              <w:left w:val="single" w:sz="6" w:space="0" w:color="auto"/>
              <w:right w:val="single" w:sz="6" w:space="0" w:color="auto"/>
            </w:tcBorders>
          </w:tcPr>
          <w:p w14:paraId="3BAB9E68" w14:textId="77777777" w:rsidR="00BF46E1" w:rsidRPr="0041528A" w:rsidRDefault="00BF46E1" w:rsidP="0092045E">
            <w:pPr>
              <w:pStyle w:val="TAL"/>
            </w:pPr>
            <w:r w:rsidRPr="0041528A">
              <w:t>[Command performed successfully]</w:t>
            </w:r>
            <w:r w:rsidRPr="0041528A">
              <w:br/>
            </w:r>
          </w:p>
        </w:tc>
      </w:tr>
      <w:tr w:rsidR="00BF46E1" w:rsidRPr="0041528A" w14:paraId="6A608F39" w14:textId="77777777" w:rsidTr="00195D76">
        <w:trPr>
          <w:cantSplit/>
          <w:jc w:val="center"/>
        </w:trPr>
        <w:tc>
          <w:tcPr>
            <w:tcW w:w="737" w:type="dxa"/>
            <w:tcBorders>
              <w:left w:val="single" w:sz="6" w:space="0" w:color="auto"/>
              <w:right w:val="single" w:sz="6" w:space="0" w:color="auto"/>
            </w:tcBorders>
          </w:tcPr>
          <w:p w14:paraId="19F0E21D" w14:textId="77777777" w:rsidR="00BF46E1" w:rsidRPr="0041528A" w:rsidRDefault="00BF46E1" w:rsidP="0092045E">
            <w:pPr>
              <w:pStyle w:val="TAC"/>
            </w:pPr>
            <w:r w:rsidRPr="0041528A">
              <w:t>12</w:t>
            </w:r>
          </w:p>
        </w:tc>
        <w:tc>
          <w:tcPr>
            <w:tcW w:w="1232" w:type="dxa"/>
            <w:tcBorders>
              <w:left w:val="single" w:sz="6" w:space="0" w:color="auto"/>
              <w:right w:val="single" w:sz="6" w:space="0" w:color="auto"/>
            </w:tcBorders>
          </w:tcPr>
          <w:p w14:paraId="491F251D"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ADF9450"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7E49A58A" w14:textId="77777777" w:rsidR="00BF46E1" w:rsidRPr="0041528A" w:rsidRDefault="00BF46E1" w:rsidP="0092045E">
            <w:pPr>
              <w:pStyle w:val="TAL"/>
            </w:pPr>
          </w:p>
        </w:tc>
      </w:tr>
      <w:tr w:rsidR="00BF46E1" w:rsidRPr="0041528A" w14:paraId="22646EBD" w14:textId="77777777" w:rsidTr="00195D76">
        <w:trPr>
          <w:cantSplit/>
          <w:jc w:val="center"/>
        </w:trPr>
        <w:tc>
          <w:tcPr>
            <w:tcW w:w="737" w:type="dxa"/>
            <w:tcBorders>
              <w:left w:val="single" w:sz="6" w:space="0" w:color="auto"/>
              <w:bottom w:val="single" w:sz="4" w:space="0" w:color="auto"/>
              <w:right w:val="single" w:sz="6" w:space="0" w:color="auto"/>
            </w:tcBorders>
          </w:tcPr>
          <w:p w14:paraId="156373B9" w14:textId="77777777" w:rsidR="00BF46E1" w:rsidRPr="0041528A" w:rsidRDefault="00BF46E1" w:rsidP="0092045E">
            <w:pPr>
              <w:pStyle w:val="TAC"/>
            </w:pPr>
            <w:r w:rsidRPr="0041528A">
              <w:t>13</w:t>
            </w:r>
          </w:p>
        </w:tc>
        <w:tc>
          <w:tcPr>
            <w:tcW w:w="1232" w:type="dxa"/>
            <w:tcBorders>
              <w:left w:val="single" w:sz="6" w:space="0" w:color="auto"/>
              <w:bottom w:val="single" w:sz="4" w:space="0" w:color="auto"/>
              <w:right w:val="single" w:sz="6" w:space="0" w:color="auto"/>
            </w:tcBorders>
          </w:tcPr>
          <w:p w14:paraId="235B36E8"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7D562CAE" w14:textId="77777777" w:rsidR="00BF46E1" w:rsidRPr="0041528A" w:rsidRDefault="00BF46E1" w:rsidP="0092045E">
            <w:pPr>
              <w:pStyle w:val="TAL"/>
            </w:pPr>
            <w:r w:rsidRPr="0041528A">
              <w:t>End the call</w:t>
            </w:r>
          </w:p>
        </w:tc>
        <w:tc>
          <w:tcPr>
            <w:tcW w:w="3776" w:type="dxa"/>
            <w:tcBorders>
              <w:left w:val="single" w:sz="6" w:space="0" w:color="auto"/>
              <w:bottom w:val="single" w:sz="4" w:space="0" w:color="auto"/>
              <w:right w:val="single" w:sz="6" w:space="0" w:color="auto"/>
            </w:tcBorders>
          </w:tcPr>
          <w:p w14:paraId="6DFD1D92" w14:textId="77777777" w:rsidR="00BF46E1" w:rsidRPr="0041528A" w:rsidRDefault="00BF46E1" w:rsidP="0092045E">
            <w:pPr>
              <w:pStyle w:val="TAL"/>
            </w:pPr>
          </w:p>
        </w:tc>
      </w:tr>
    </w:tbl>
    <w:p w14:paraId="01F91684" w14:textId="77777777" w:rsidR="00BF46E1" w:rsidRPr="0041528A" w:rsidRDefault="00BF46E1" w:rsidP="00BF46E1"/>
    <w:p w14:paraId="4BE16EDD" w14:textId="77777777" w:rsidR="00BF46E1" w:rsidRPr="0041528A" w:rsidRDefault="00BF46E1" w:rsidP="00BF46E1">
      <w:r w:rsidRPr="0041528A">
        <w:t>PROACTIVE COMMAND: SEND DTMF 2.3.1</w:t>
      </w:r>
    </w:p>
    <w:p w14:paraId="2266F4DF" w14:textId="77777777" w:rsidR="00BF46E1" w:rsidRPr="0041528A" w:rsidRDefault="00BF46E1" w:rsidP="00BF46E1">
      <w:r w:rsidRPr="0041528A">
        <w:t>Logically:</w:t>
      </w:r>
    </w:p>
    <w:p w14:paraId="62CCDEA9" w14:textId="77777777" w:rsidR="00BF46E1" w:rsidRPr="0041528A" w:rsidRDefault="00BF46E1" w:rsidP="0041528A">
      <w:pPr>
        <w:pStyle w:val="EW"/>
      </w:pPr>
      <w:r w:rsidRPr="0041528A">
        <w:t>Command details</w:t>
      </w:r>
    </w:p>
    <w:p w14:paraId="6886D674" w14:textId="77777777" w:rsidR="00BF46E1" w:rsidRPr="0041528A" w:rsidRDefault="00BF46E1" w:rsidP="0041528A">
      <w:pPr>
        <w:pStyle w:val="EW"/>
      </w:pPr>
      <w:r w:rsidRPr="0041528A">
        <w:tab/>
        <w:t>Command number:</w:t>
      </w:r>
      <w:r w:rsidRPr="0041528A">
        <w:tab/>
        <w:t>1</w:t>
      </w:r>
    </w:p>
    <w:p w14:paraId="17DE10E9" w14:textId="77777777" w:rsidR="00BF46E1" w:rsidRPr="0041528A" w:rsidRDefault="00BF46E1" w:rsidP="0041528A">
      <w:pPr>
        <w:pStyle w:val="EW"/>
      </w:pPr>
      <w:r w:rsidRPr="0041528A">
        <w:tab/>
        <w:t>Command type:</w:t>
      </w:r>
      <w:r w:rsidRPr="0041528A">
        <w:tab/>
        <w:t>SEND DTMF</w:t>
      </w:r>
    </w:p>
    <w:p w14:paraId="3D3B7C48" w14:textId="77777777" w:rsidR="00BF46E1" w:rsidRPr="0041528A" w:rsidRDefault="00BF46E1" w:rsidP="0041528A">
      <w:pPr>
        <w:pStyle w:val="EW"/>
      </w:pPr>
      <w:r w:rsidRPr="0041528A">
        <w:tab/>
        <w:t>Command qualifier:</w:t>
      </w:r>
      <w:r w:rsidRPr="0041528A">
        <w:tab/>
        <w:t>"00"</w:t>
      </w:r>
    </w:p>
    <w:p w14:paraId="2E1BB47E" w14:textId="77777777" w:rsidR="00BF46E1" w:rsidRPr="0041528A" w:rsidRDefault="00BF46E1" w:rsidP="0041528A">
      <w:pPr>
        <w:pStyle w:val="EW"/>
      </w:pPr>
      <w:r w:rsidRPr="0041528A">
        <w:lastRenderedPageBreak/>
        <w:t>Device identities</w:t>
      </w:r>
    </w:p>
    <w:p w14:paraId="77E8138C" w14:textId="77777777" w:rsidR="00BF46E1" w:rsidRPr="0041528A" w:rsidRDefault="00BF46E1" w:rsidP="0041528A">
      <w:pPr>
        <w:pStyle w:val="EW"/>
      </w:pPr>
      <w:r w:rsidRPr="0041528A">
        <w:tab/>
        <w:t>Source device:</w:t>
      </w:r>
      <w:r w:rsidRPr="0041528A">
        <w:tab/>
        <w:t>UICC</w:t>
      </w:r>
    </w:p>
    <w:p w14:paraId="1D42D088" w14:textId="77777777" w:rsidR="00BF46E1" w:rsidRPr="0041528A" w:rsidRDefault="00BF46E1" w:rsidP="0041528A">
      <w:pPr>
        <w:pStyle w:val="EW"/>
      </w:pPr>
      <w:r w:rsidRPr="0041528A">
        <w:tab/>
        <w:t>Destination device:</w:t>
      </w:r>
      <w:r w:rsidRPr="0041528A">
        <w:tab/>
        <w:t>Network</w:t>
      </w:r>
    </w:p>
    <w:p w14:paraId="2746AFD3" w14:textId="77777777" w:rsidR="00BF46E1" w:rsidRPr="0041528A" w:rsidRDefault="00BF46E1" w:rsidP="0041528A">
      <w:pPr>
        <w:pStyle w:val="EW"/>
      </w:pPr>
      <w:r w:rsidRPr="0041528A">
        <w:tab/>
        <w:t>Alpha identifier:</w:t>
      </w:r>
      <w:r w:rsidRPr="0041528A">
        <w:tab/>
        <w:t>"Send DTMF"</w:t>
      </w:r>
    </w:p>
    <w:p w14:paraId="5DD3F0E4" w14:textId="77777777" w:rsidR="00BF46E1" w:rsidRPr="0041528A" w:rsidRDefault="00BF46E1" w:rsidP="0041528A">
      <w:pPr>
        <w:pStyle w:val="EW"/>
      </w:pPr>
      <w:r w:rsidRPr="0041528A">
        <w:tab/>
        <w:t>DTMF String:</w:t>
      </w:r>
      <w:r w:rsidRPr="0041528A">
        <w:tab/>
        <w:t>"1" pause "2"</w:t>
      </w:r>
    </w:p>
    <w:p w14:paraId="26CD405C" w14:textId="77777777" w:rsidR="00BF46E1" w:rsidRPr="0041528A" w:rsidRDefault="00BF46E1" w:rsidP="0041528A">
      <w:pPr>
        <w:pStyle w:val="EW"/>
      </w:pPr>
      <w:r w:rsidRPr="0041528A">
        <w:t>Icon identifier:</w:t>
      </w:r>
    </w:p>
    <w:p w14:paraId="2B2AC19F" w14:textId="77777777" w:rsidR="00BF46E1" w:rsidRPr="0041528A" w:rsidRDefault="00BF46E1" w:rsidP="0041528A">
      <w:pPr>
        <w:pStyle w:val="EW"/>
      </w:pPr>
      <w:r w:rsidRPr="0041528A">
        <w:tab/>
        <w:t>Icon qualifier:</w:t>
      </w:r>
      <w:r w:rsidRPr="0041528A">
        <w:tab/>
        <w:t>icon is not self-explanatory</w:t>
      </w:r>
    </w:p>
    <w:p w14:paraId="2252AD15" w14:textId="77777777" w:rsidR="00BF46E1" w:rsidRPr="0041528A" w:rsidRDefault="00BF46E1" w:rsidP="0041528A">
      <w:pPr>
        <w:pStyle w:val="EX"/>
      </w:pPr>
      <w:r w:rsidRPr="0041528A">
        <w:tab/>
        <w:t>Icon identifier:</w:t>
      </w:r>
      <w:r w:rsidRPr="0041528A">
        <w:tab/>
        <w:t>record 1 in EF</w:t>
      </w:r>
      <w:r w:rsidRPr="0041528A">
        <w:rPr>
          <w:vertAlign w:val="subscript"/>
        </w:rPr>
        <w:t>(IMG)</w:t>
      </w:r>
    </w:p>
    <w:p w14:paraId="58C6BA92" w14:textId="77777777" w:rsidR="00BF46E1" w:rsidRPr="0041528A" w:rsidRDefault="00BF46E1" w:rsidP="00BF46E1">
      <w:r w:rsidRPr="0041528A">
        <w:t>Coding:</w:t>
      </w:r>
    </w:p>
    <w:p w14:paraId="5AF058D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45E112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18E10B8"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224350A"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213A470" w14:textId="77777777" w:rsidR="00BF46E1" w:rsidRPr="0041528A" w:rsidRDefault="00BF46E1" w:rsidP="0092045E">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5698346D"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8202E56"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59E72E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AABFE8F"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13519595"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BE4429B"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EDC071B"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A0965A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58CD4FC"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6D3BF48" w14:textId="77777777" w:rsidR="00BF46E1" w:rsidRPr="0041528A" w:rsidRDefault="00BF46E1" w:rsidP="0092045E">
            <w:pPr>
              <w:pStyle w:val="TAC"/>
            </w:pPr>
            <w:r w:rsidRPr="0041528A">
              <w:t>85</w:t>
            </w:r>
          </w:p>
        </w:tc>
      </w:tr>
      <w:tr w:rsidR="00BF46E1" w:rsidRPr="0041528A" w14:paraId="73606EEC" w14:textId="77777777" w:rsidTr="00195D76">
        <w:trPr>
          <w:jc w:val="center"/>
        </w:trPr>
        <w:tc>
          <w:tcPr>
            <w:tcW w:w="1134" w:type="dxa"/>
            <w:tcBorders>
              <w:top w:val="single" w:sz="4" w:space="0" w:color="auto"/>
              <w:right w:val="single" w:sz="4" w:space="0" w:color="auto"/>
            </w:tcBorders>
          </w:tcPr>
          <w:p w14:paraId="57C624B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77B8F5E"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A37F1E7"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1F47DBD9"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2C9DEC3"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573AAE5"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16FD4AE"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A3EE79C"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4A4821B0"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C414ADB"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7FE19F4D"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0DA954D2"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3427BBE7" w14:textId="77777777" w:rsidR="00BF46E1" w:rsidRPr="0041528A" w:rsidRDefault="00BF46E1" w:rsidP="0092045E">
            <w:pPr>
              <w:pStyle w:val="TAC"/>
            </w:pPr>
            <w:r w:rsidRPr="0041528A">
              <w:t>02</w:t>
            </w:r>
          </w:p>
        </w:tc>
      </w:tr>
      <w:tr w:rsidR="00BF46E1" w:rsidRPr="0041528A" w14:paraId="0AB07D08" w14:textId="77777777" w:rsidTr="00195D76">
        <w:trPr>
          <w:jc w:val="center"/>
        </w:trPr>
        <w:tc>
          <w:tcPr>
            <w:tcW w:w="1134" w:type="dxa"/>
            <w:tcBorders>
              <w:right w:val="single" w:sz="4" w:space="0" w:color="auto"/>
            </w:tcBorders>
          </w:tcPr>
          <w:p w14:paraId="558C440D"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11B8B5B" w14:textId="77777777" w:rsidR="00BF46E1" w:rsidRPr="0041528A" w:rsidRDefault="00BF46E1" w:rsidP="0092045E">
            <w:pPr>
              <w:pStyle w:val="TAC"/>
            </w:pPr>
            <w:r w:rsidRPr="0041528A">
              <w:t>C1</w:t>
            </w:r>
          </w:p>
        </w:tc>
        <w:tc>
          <w:tcPr>
            <w:tcW w:w="567" w:type="dxa"/>
            <w:tcBorders>
              <w:top w:val="single" w:sz="4" w:space="0" w:color="auto"/>
              <w:left w:val="single" w:sz="4" w:space="0" w:color="auto"/>
              <w:bottom w:val="single" w:sz="4" w:space="0" w:color="auto"/>
              <w:right w:val="single" w:sz="4" w:space="0" w:color="auto"/>
            </w:tcBorders>
          </w:tcPr>
          <w:p w14:paraId="18BDD35D" w14:textId="77777777" w:rsidR="00BF46E1" w:rsidRPr="0041528A" w:rsidRDefault="00BF46E1" w:rsidP="0092045E">
            <w:pPr>
              <w:pStyle w:val="TAC"/>
            </w:pPr>
            <w:r w:rsidRPr="0041528A">
              <w:t>F2</w:t>
            </w:r>
          </w:p>
        </w:tc>
        <w:tc>
          <w:tcPr>
            <w:tcW w:w="567" w:type="dxa"/>
            <w:tcBorders>
              <w:top w:val="single" w:sz="4" w:space="0" w:color="auto"/>
              <w:left w:val="single" w:sz="4" w:space="0" w:color="auto"/>
              <w:bottom w:val="single" w:sz="4" w:space="0" w:color="auto"/>
              <w:right w:val="single" w:sz="4" w:space="0" w:color="auto"/>
            </w:tcBorders>
          </w:tcPr>
          <w:p w14:paraId="45625E31" w14:textId="77777777" w:rsidR="00BF46E1" w:rsidRPr="0041528A" w:rsidRDefault="00BF46E1" w:rsidP="0092045E">
            <w:pPr>
              <w:pStyle w:val="TAC"/>
            </w:pPr>
            <w:r w:rsidRPr="0041528A">
              <w:t>9E</w:t>
            </w:r>
          </w:p>
        </w:tc>
        <w:tc>
          <w:tcPr>
            <w:tcW w:w="567" w:type="dxa"/>
            <w:tcBorders>
              <w:top w:val="single" w:sz="4" w:space="0" w:color="auto"/>
              <w:left w:val="single" w:sz="4" w:space="0" w:color="auto"/>
              <w:bottom w:val="single" w:sz="4" w:space="0" w:color="auto"/>
              <w:right w:val="single" w:sz="4" w:space="0" w:color="auto"/>
            </w:tcBorders>
          </w:tcPr>
          <w:p w14:paraId="69C4671C"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EB4958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0D86B20"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9928EB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67A693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122145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372B5B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2B1966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1E3C95B" w14:textId="77777777" w:rsidR="00BF46E1" w:rsidRPr="0041528A" w:rsidRDefault="00BF46E1" w:rsidP="0092045E">
            <w:pPr>
              <w:pStyle w:val="TAC"/>
            </w:pPr>
          </w:p>
        </w:tc>
      </w:tr>
    </w:tbl>
    <w:p w14:paraId="2FB94EA2" w14:textId="77777777" w:rsidR="00BF46E1" w:rsidRPr="0041528A" w:rsidRDefault="00BF46E1" w:rsidP="00BF46E1"/>
    <w:p w14:paraId="730A7590" w14:textId="77777777" w:rsidR="00BF46E1" w:rsidRPr="0041528A" w:rsidRDefault="00BF46E1" w:rsidP="00BF46E1">
      <w:pPr>
        <w:pStyle w:val="TH"/>
      </w:pPr>
      <w:r w:rsidRPr="0041528A">
        <w:t>Expected Sequence 2.3B (SEND DTMF, Alpha identifier &amp; BASIC-ICON, not self-explanatory, requested icon could not be displayed)</w:t>
      </w:r>
    </w:p>
    <w:p w14:paraId="734D17E9" w14:textId="77777777" w:rsidR="00BF46E1" w:rsidRPr="0041528A" w:rsidRDefault="00BF46E1" w:rsidP="00BF46E1">
      <w:r w:rsidRPr="0041528A">
        <w:t>Some details of the DTMF protocol have been left out for clarity.</w:t>
      </w:r>
    </w:p>
    <w:p w14:paraId="6F9B368F"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2254D18F" w14:textId="77777777" w:rsidTr="00195D76">
        <w:trPr>
          <w:cantSplit/>
          <w:jc w:val="center"/>
        </w:trPr>
        <w:tc>
          <w:tcPr>
            <w:tcW w:w="737" w:type="dxa"/>
            <w:tcBorders>
              <w:top w:val="single" w:sz="6" w:space="0" w:color="auto"/>
              <w:left w:val="single" w:sz="6" w:space="0" w:color="auto"/>
              <w:right w:val="single" w:sz="6" w:space="0" w:color="auto"/>
            </w:tcBorders>
          </w:tcPr>
          <w:p w14:paraId="308901F6"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131D1782"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5E1B813C"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039BEAD" w14:textId="77777777" w:rsidR="00BF46E1" w:rsidRPr="0041528A" w:rsidRDefault="00BF46E1" w:rsidP="0092045E">
            <w:pPr>
              <w:pStyle w:val="TAH"/>
            </w:pPr>
            <w:r w:rsidRPr="0041528A">
              <w:t>Comments</w:t>
            </w:r>
          </w:p>
        </w:tc>
      </w:tr>
      <w:tr w:rsidR="00BF46E1" w:rsidRPr="0041528A" w14:paraId="1DC5B0DD" w14:textId="77777777" w:rsidTr="00195D76">
        <w:trPr>
          <w:cantSplit/>
          <w:jc w:val="center"/>
        </w:trPr>
        <w:tc>
          <w:tcPr>
            <w:tcW w:w="737" w:type="dxa"/>
            <w:tcBorders>
              <w:top w:val="single" w:sz="6" w:space="0" w:color="auto"/>
              <w:left w:val="single" w:sz="6" w:space="0" w:color="auto"/>
              <w:right w:val="single" w:sz="6" w:space="0" w:color="auto"/>
            </w:tcBorders>
          </w:tcPr>
          <w:p w14:paraId="2AF82534"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0CB815F5"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0D2F1839" w14:textId="77777777" w:rsidR="00BF46E1" w:rsidRPr="0041528A" w:rsidRDefault="00BF46E1" w:rsidP="0092045E">
            <w:pPr>
              <w:pStyle w:val="TAL"/>
            </w:pPr>
            <w:r w:rsidRPr="0041528A">
              <w:t>Set up a call to "+0123456789"</w:t>
            </w:r>
          </w:p>
        </w:tc>
        <w:tc>
          <w:tcPr>
            <w:tcW w:w="3776" w:type="dxa"/>
            <w:tcBorders>
              <w:left w:val="single" w:sz="6" w:space="0" w:color="auto"/>
              <w:right w:val="single" w:sz="6" w:space="0" w:color="auto"/>
            </w:tcBorders>
          </w:tcPr>
          <w:p w14:paraId="62C0E95E" w14:textId="77777777" w:rsidR="00BF46E1" w:rsidRPr="0041528A" w:rsidRDefault="00BF46E1" w:rsidP="0092045E">
            <w:pPr>
              <w:pStyle w:val="TAL"/>
            </w:pPr>
          </w:p>
        </w:tc>
      </w:tr>
      <w:tr w:rsidR="00BF46E1" w:rsidRPr="0041528A" w14:paraId="3C3FE86C" w14:textId="77777777" w:rsidTr="00195D76">
        <w:trPr>
          <w:cantSplit/>
          <w:jc w:val="center"/>
        </w:trPr>
        <w:tc>
          <w:tcPr>
            <w:tcW w:w="737" w:type="dxa"/>
            <w:tcBorders>
              <w:left w:val="single" w:sz="6" w:space="0" w:color="auto"/>
              <w:right w:val="single" w:sz="6" w:space="0" w:color="auto"/>
            </w:tcBorders>
          </w:tcPr>
          <w:p w14:paraId="441ECF79"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6D0A2FD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3ADA57F9" w14:textId="77777777" w:rsidR="00BF46E1" w:rsidRPr="0041528A" w:rsidRDefault="00BF46E1" w:rsidP="0092045E">
            <w:pPr>
              <w:pStyle w:val="TAL"/>
            </w:pPr>
            <w:r w:rsidRPr="0041528A">
              <w:t>The ME attempts to set up a call to "+0123456789"</w:t>
            </w:r>
          </w:p>
        </w:tc>
        <w:tc>
          <w:tcPr>
            <w:tcW w:w="3776" w:type="dxa"/>
            <w:tcBorders>
              <w:left w:val="single" w:sz="6" w:space="0" w:color="auto"/>
              <w:right w:val="single" w:sz="6" w:space="0" w:color="auto"/>
            </w:tcBorders>
          </w:tcPr>
          <w:p w14:paraId="656DB183" w14:textId="77777777" w:rsidR="00BF46E1" w:rsidRPr="0041528A" w:rsidRDefault="00BF46E1" w:rsidP="0092045E">
            <w:pPr>
              <w:pStyle w:val="TAL"/>
            </w:pPr>
          </w:p>
        </w:tc>
      </w:tr>
      <w:tr w:rsidR="00BF46E1" w:rsidRPr="0041528A" w14:paraId="66EEE3E4" w14:textId="77777777" w:rsidTr="00195D76">
        <w:trPr>
          <w:cantSplit/>
          <w:jc w:val="center"/>
        </w:trPr>
        <w:tc>
          <w:tcPr>
            <w:tcW w:w="737" w:type="dxa"/>
            <w:tcBorders>
              <w:left w:val="single" w:sz="6" w:space="0" w:color="auto"/>
              <w:right w:val="single" w:sz="6" w:space="0" w:color="auto"/>
            </w:tcBorders>
          </w:tcPr>
          <w:p w14:paraId="7AC45E68"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5A66C08E"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32F5DC55" w14:textId="77777777" w:rsidR="00BF46E1" w:rsidRPr="0041528A" w:rsidRDefault="00BF46E1" w:rsidP="0092045E">
            <w:pPr>
              <w:pStyle w:val="TAL"/>
            </w:pPr>
            <w:r w:rsidRPr="0041528A">
              <w:t xml:space="preserve">The ME receives the CONNECT message from the USS. </w:t>
            </w:r>
          </w:p>
        </w:tc>
        <w:tc>
          <w:tcPr>
            <w:tcW w:w="3776" w:type="dxa"/>
            <w:tcBorders>
              <w:left w:val="single" w:sz="6" w:space="0" w:color="auto"/>
              <w:right w:val="single" w:sz="6" w:space="0" w:color="auto"/>
            </w:tcBorders>
          </w:tcPr>
          <w:p w14:paraId="1D126D11" w14:textId="77777777" w:rsidR="00BF46E1" w:rsidRPr="0041528A" w:rsidRDefault="00BF46E1" w:rsidP="0092045E">
            <w:pPr>
              <w:pStyle w:val="TAL"/>
            </w:pPr>
          </w:p>
        </w:tc>
      </w:tr>
      <w:tr w:rsidR="00BF46E1" w:rsidRPr="0041528A" w14:paraId="1248E079" w14:textId="77777777" w:rsidTr="00195D76">
        <w:trPr>
          <w:cantSplit/>
          <w:jc w:val="center"/>
        </w:trPr>
        <w:tc>
          <w:tcPr>
            <w:tcW w:w="737" w:type="dxa"/>
            <w:tcBorders>
              <w:left w:val="single" w:sz="6" w:space="0" w:color="auto"/>
              <w:right w:val="single" w:sz="6" w:space="0" w:color="auto"/>
            </w:tcBorders>
          </w:tcPr>
          <w:p w14:paraId="75A97CF0"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022AFE99"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675ED5A" w14:textId="77777777" w:rsidR="00BF46E1" w:rsidRPr="0041528A" w:rsidRDefault="00BF46E1" w:rsidP="0092045E">
            <w:pPr>
              <w:pStyle w:val="TAL"/>
            </w:pPr>
            <w:r w:rsidRPr="0041528A">
              <w:t>PROACTIVE COMMAND PENDING: SEND DTMF 2.3.1</w:t>
            </w:r>
          </w:p>
        </w:tc>
        <w:tc>
          <w:tcPr>
            <w:tcW w:w="3776" w:type="dxa"/>
            <w:tcBorders>
              <w:left w:val="single" w:sz="6" w:space="0" w:color="auto"/>
              <w:right w:val="single" w:sz="6" w:space="0" w:color="auto"/>
            </w:tcBorders>
          </w:tcPr>
          <w:p w14:paraId="351F7143" w14:textId="77777777" w:rsidR="00BF46E1" w:rsidRPr="0041528A" w:rsidRDefault="00BF46E1" w:rsidP="0092045E">
            <w:pPr>
              <w:pStyle w:val="TAL"/>
            </w:pPr>
          </w:p>
        </w:tc>
      </w:tr>
      <w:tr w:rsidR="00BF46E1" w:rsidRPr="0041528A" w14:paraId="6630BC74" w14:textId="77777777" w:rsidTr="00195D76">
        <w:trPr>
          <w:cantSplit/>
          <w:jc w:val="center"/>
        </w:trPr>
        <w:tc>
          <w:tcPr>
            <w:tcW w:w="737" w:type="dxa"/>
            <w:tcBorders>
              <w:left w:val="single" w:sz="6" w:space="0" w:color="auto"/>
              <w:right w:val="single" w:sz="6" w:space="0" w:color="auto"/>
            </w:tcBorders>
          </w:tcPr>
          <w:p w14:paraId="10D8403A"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5324A25F"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F760448"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2D8F1BF8" w14:textId="77777777" w:rsidR="00BF46E1" w:rsidRPr="0041528A" w:rsidRDefault="00BF46E1" w:rsidP="0092045E">
            <w:pPr>
              <w:pStyle w:val="TAL"/>
            </w:pPr>
          </w:p>
        </w:tc>
      </w:tr>
      <w:tr w:rsidR="00BF46E1" w:rsidRPr="0041528A" w14:paraId="775BA218" w14:textId="77777777" w:rsidTr="00195D76">
        <w:trPr>
          <w:cantSplit/>
          <w:jc w:val="center"/>
        </w:trPr>
        <w:tc>
          <w:tcPr>
            <w:tcW w:w="737" w:type="dxa"/>
            <w:tcBorders>
              <w:left w:val="single" w:sz="6" w:space="0" w:color="auto"/>
              <w:right w:val="single" w:sz="6" w:space="0" w:color="auto"/>
            </w:tcBorders>
          </w:tcPr>
          <w:p w14:paraId="76BA934A"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6EB18653"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B7B1584" w14:textId="77777777" w:rsidR="00BF46E1" w:rsidRPr="0041528A" w:rsidRDefault="00BF46E1" w:rsidP="0092045E">
            <w:pPr>
              <w:pStyle w:val="TAL"/>
            </w:pPr>
            <w:r w:rsidRPr="0041528A">
              <w:t>PROACTIVE COMMAND: SEND DTMF 2.3.1</w:t>
            </w:r>
          </w:p>
        </w:tc>
        <w:tc>
          <w:tcPr>
            <w:tcW w:w="3776" w:type="dxa"/>
            <w:tcBorders>
              <w:left w:val="single" w:sz="6" w:space="0" w:color="auto"/>
              <w:right w:val="single" w:sz="6" w:space="0" w:color="auto"/>
            </w:tcBorders>
          </w:tcPr>
          <w:p w14:paraId="2BF52A11" w14:textId="77777777" w:rsidR="00BF46E1" w:rsidRPr="0041528A" w:rsidRDefault="00BF46E1" w:rsidP="0092045E">
            <w:pPr>
              <w:pStyle w:val="TAL"/>
            </w:pPr>
            <w:r w:rsidRPr="0041528A">
              <w:t>[Alpha identifier &amp; BASIC-ICON, not self-explanatory]</w:t>
            </w:r>
          </w:p>
        </w:tc>
      </w:tr>
      <w:tr w:rsidR="00BF46E1" w:rsidRPr="0041528A" w14:paraId="0F0F1B61" w14:textId="77777777" w:rsidTr="00195D76">
        <w:trPr>
          <w:cantSplit/>
          <w:jc w:val="center"/>
        </w:trPr>
        <w:tc>
          <w:tcPr>
            <w:tcW w:w="737" w:type="dxa"/>
            <w:tcBorders>
              <w:left w:val="single" w:sz="6" w:space="0" w:color="auto"/>
              <w:right w:val="single" w:sz="6" w:space="0" w:color="auto"/>
            </w:tcBorders>
          </w:tcPr>
          <w:p w14:paraId="11665D58"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1F17BEBB"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6CFCC387" w14:textId="77777777" w:rsidR="00BF46E1" w:rsidRPr="0041528A" w:rsidRDefault="00BF46E1" w:rsidP="0092045E">
            <w:pPr>
              <w:pStyle w:val="TAL"/>
            </w:pPr>
            <w:r w:rsidRPr="0041528A">
              <w:t>Display "Send DTMF" without the icon</w:t>
            </w:r>
            <w:r w:rsidRPr="0041528A">
              <w:br/>
              <w:t>Do not locally generate audible DTMF tones and play them to the user.</w:t>
            </w:r>
          </w:p>
        </w:tc>
        <w:tc>
          <w:tcPr>
            <w:tcW w:w="3776" w:type="dxa"/>
            <w:tcBorders>
              <w:left w:val="single" w:sz="6" w:space="0" w:color="auto"/>
              <w:right w:val="single" w:sz="6" w:space="0" w:color="auto"/>
            </w:tcBorders>
          </w:tcPr>
          <w:p w14:paraId="37E609B4" w14:textId="77777777" w:rsidR="00BF46E1" w:rsidRPr="0041528A" w:rsidRDefault="00BF46E1" w:rsidP="0092045E">
            <w:pPr>
              <w:pStyle w:val="TAL"/>
            </w:pPr>
          </w:p>
        </w:tc>
      </w:tr>
      <w:tr w:rsidR="00BF46E1" w:rsidRPr="0041528A" w14:paraId="3801B1B2" w14:textId="77777777" w:rsidTr="00195D76">
        <w:trPr>
          <w:cantSplit/>
          <w:jc w:val="center"/>
        </w:trPr>
        <w:tc>
          <w:tcPr>
            <w:tcW w:w="737" w:type="dxa"/>
            <w:tcBorders>
              <w:left w:val="single" w:sz="6" w:space="0" w:color="auto"/>
              <w:right w:val="single" w:sz="6" w:space="0" w:color="auto"/>
            </w:tcBorders>
          </w:tcPr>
          <w:p w14:paraId="519A1BAC"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2024819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338CF545" w14:textId="77777777" w:rsidR="00BF46E1" w:rsidRPr="0041528A" w:rsidRDefault="00BF46E1" w:rsidP="0092045E">
            <w:pPr>
              <w:pStyle w:val="TAL"/>
            </w:pPr>
            <w:r w:rsidRPr="0041528A">
              <w:t>Start DTMF 1.1</w:t>
            </w:r>
          </w:p>
        </w:tc>
        <w:tc>
          <w:tcPr>
            <w:tcW w:w="3776" w:type="dxa"/>
            <w:tcBorders>
              <w:left w:val="single" w:sz="6" w:space="0" w:color="auto"/>
              <w:right w:val="single" w:sz="6" w:space="0" w:color="auto"/>
            </w:tcBorders>
          </w:tcPr>
          <w:p w14:paraId="41AA295D" w14:textId="77777777" w:rsidR="00BF46E1" w:rsidRPr="0041528A" w:rsidRDefault="00BF46E1" w:rsidP="0092045E">
            <w:pPr>
              <w:pStyle w:val="TAL"/>
            </w:pPr>
            <w:r w:rsidRPr="0041528A">
              <w:t>["1"]</w:t>
            </w:r>
          </w:p>
        </w:tc>
      </w:tr>
      <w:tr w:rsidR="00BF46E1" w:rsidRPr="0041528A" w14:paraId="5C48D64B" w14:textId="77777777" w:rsidTr="00195D76">
        <w:trPr>
          <w:cantSplit/>
          <w:jc w:val="center"/>
        </w:trPr>
        <w:tc>
          <w:tcPr>
            <w:tcW w:w="737" w:type="dxa"/>
            <w:tcBorders>
              <w:left w:val="single" w:sz="6" w:space="0" w:color="auto"/>
              <w:right w:val="single" w:sz="6" w:space="0" w:color="auto"/>
            </w:tcBorders>
          </w:tcPr>
          <w:p w14:paraId="340ADC7F"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1FB9BE05" w14:textId="77777777" w:rsidR="00BF46E1" w:rsidRPr="0041528A" w:rsidRDefault="00BF46E1" w:rsidP="0092045E">
            <w:pPr>
              <w:pStyle w:val="TAC"/>
            </w:pPr>
            <w:r w:rsidRPr="0041528A">
              <w:t>ME</w:t>
            </w:r>
          </w:p>
        </w:tc>
        <w:tc>
          <w:tcPr>
            <w:tcW w:w="2892" w:type="dxa"/>
            <w:tcBorders>
              <w:left w:val="single" w:sz="6" w:space="0" w:color="auto"/>
              <w:right w:val="single" w:sz="6" w:space="0" w:color="auto"/>
            </w:tcBorders>
          </w:tcPr>
          <w:p w14:paraId="33BB7D0A" w14:textId="77777777" w:rsidR="00BF46E1" w:rsidRPr="0041528A" w:rsidRDefault="00BF46E1" w:rsidP="0092045E">
            <w:pPr>
              <w:pStyle w:val="TAL"/>
            </w:pPr>
          </w:p>
        </w:tc>
        <w:tc>
          <w:tcPr>
            <w:tcW w:w="3776" w:type="dxa"/>
            <w:tcBorders>
              <w:left w:val="single" w:sz="6" w:space="0" w:color="auto"/>
              <w:right w:val="single" w:sz="6" w:space="0" w:color="auto"/>
            </w:tcBorders>
          </w:tcPr>
          <w:p w14:paraId="3AB8BD74" w14:textId="77777777" w:rsidR="00BF46E1" w:rsidRPr="0041528A" w:rsidRDefault="00BF46E1" w:rsidP="0092045E">
            <w:pPr>
              <w:pStyle w:val="TAL"/>
            </w:pPr>
            <w:r w:rsidRPr="0041528A">
              <w:t>No DTMF sending for 3 seconds ±20%</w:t>
            </w:r>
          </w:p>
        </w:tc>
      </w:tr>
      <w:tr w:rsidR="00BF46E1" w:rsidRPr="0041528A" w14:paraId="3298557A" w14:textId="77777777" w:rsidTr="00195D76">
        <w:trPr>
          <w:cantSplit/>
          <w:jc w:val="center"/>
        </w:trPr>
        <w:tc>
          <w:tcPr>
            <w:tcW w:w="737" w:type="dxa"/>
            <w:tcBorders>
              <w:left w:val="single" w:sz="6" w:space="0" w:color="auto"/>
              <w:right w:val="single" w:sz="6" w:space="0" w:color="auto"/>
            </w:tcBorders>
          </w:tcPr>
          <w:p w14:paraId="7151DC33"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6C79926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0EF164D7" w14:textId="77777777" w:rsidR="00BF46E1" w:rsidRPr="0041528A" w:rsidRDefault="00BF46E1" w:rsidP="0092045E">
            <w:pPr>
              <w:pStyle w:val="TAL"/>
            </w:pPr>
            <w:r w:rsidRPr="0041528A">
              <w:t xml:space="preserve">Start DTMF 1.2 </w:t>
            </w:r>
          </w:p>
        </w:tc>
        <w:tc>
          <w:tcPr>
            <w:tcW w:w="3776" w:type="dxa"/>
            <w:tcBorders>
              <w:left w:val="single" w:sz="6" w:space="0" w:color="auto"/>
              <w:right w:val="single" w:sz="6" w:space="0" w:color="auto"/>
            </w:tcBorders>
          </w:tcPr>
          <w:p w14:paraId="5DB6383D" w14:textId="77777777" w:rsidR="00BF46E1" w:rsidRPr="0041528A" w:rsidRDefault="00BF46E1" w:rsidP="0092045E">
            <w:pPr>
              <w:pStyle w:val="TAL"/>
            </w:pPr>
            <w:r w:rsidRPr="0041528A">
              <w:t>["2"]</w:t>
            </w:r>
          </w:p>
        </w:tc>
      </w:tr>
      <w:tr w:rsidR="00BF46E1" w:rsidRPr="0041528A" w14:paraId="0CBFBEAA" w14:textId="77777777" w:rsidTr="00195D76">
        <w:trPr>
          <w:cantSplit/>
          <w:jc w:val="center"/>
        </w:trPr>
        <w:tc>
          <w:tcPr>
            <w:tcW w:w="737" w:type="dxa"/>
            <w:tcBorders>
              <w:left w:val="single" w:sz="6" w:space="0" w:color="auto"/>
              <w:right w:val="single" w:sz="6" w:space="0" w:color="auto"/>
            </w:tcBorders>
          </w:tcPr>
          <w:p w14:paraId="1913F094"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2D012DA4"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140B82F" w14:textId="77777777" w:rsidR="00BF46E1" w:rsidRPr="0041528A" w:rsidRDefault="00BF46E1" w:rsidP="0092045E">
            <w:pPr>
              <w:pStyle w:val="TAL"/>
            </w:pPr>
            <w:r w:rsidRPr="0041528A">
              <w:t>TERMINAL RESPONSE: SEND DTMF 2.1.1B</w:t>
            </w:r>
          </w:p>
        </w:tc>
        <w:tc>
          <w:tcPr>
            <w:tcW w:w="3776" w:type="dxa"/>
            <w:tcBorders>
              <w:left w:val="single" w:sz="6" w:space="0" w:color="auto"/>
              <w:right w:val="single" w:sz="6" w:space="0" w:color="auto"/>
            </w:tcBorders>
          </w:tcPr>
          <w:p w14:paraId="4AE6A11D" w14:textId="77777777" w:rsidR="00BF46E1" w:rsidRPr="0041528A" w:rsidRDefault="00BF46E1" w:rsidP="0092045E">
            <w:pPr>
              <w:pStyle w:val="TAL"/>
            </w:pPr>
            <w:r w:rsidRPr="0041528A">
              <w:t>[Command performed successfully, but requested icon could not be displayed]</w:t>
            </w:r>
          </w:p>
        </w:tc>
      </w:tr>
      <w:tr w:rsidR="00BF46E1" w:rsidRPr="0041528A" w14:paraId="345921CB" w14:textId="77777777" w:rsidTr="00195D76">
        <w:trPr>
          <w:cantSplit/>
          <w:jc w:val="center"/>
        </w:trPr>
        <w:tc>
          <w:tcPr>
            <w:tcW w:w="737" w:type="dxa"/>
            <w:tcBorders>
              <w:left w:val="single" w:sz="6" w:space="0" w:color="auto"/>
              <w:right w:val="single" w:sz="6" w:space="0" w:color="auto"/>
            </w:tcBorders>
          </w:tcPr>
          <w:p w14:paraId="33022D2A" w14:textId="77777777" w:rsidR="00BF46E1" w:rsidRPr="0041528A" w:rsidRDefault="00BF46E1" w:rsidP="0092045E">
            <w:pPr>
              <w:pStyle w:val="TAC"/>
            </w:pPr>
            <w:r w:rsidRPr="0041528A">
              <w:t>12</w:t>
            </w:r>
          </w:p>
        </w:tc>
        <w:tc>
          <w:tcPr>
            <w:tcW w:w="1232" w:type="dxa"/>
            <w:tcBorders>
              <w:left w:val="single" w:sz="6" w:space="0" w:color="auto"/>
              <w:right w:val="single" w:sz="6" w:space="0" w:color="auto"/>
            </w:tcBorders>
          </w:tcPr>
          <w:p w14:paraId="758B80F1"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3DE91D8"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0C8DBB5A" w14:textId="77777777" w:rsidR="00BF46E1" w:rsidRPr="0041528A" w:rsidRDefault="00BF46E1" w:rsidP="0092045E">
            <w:pPr>
              <w:pStyle w:val="TAL"/>
            </w:pPr>
          </w:p>
        </w:tc>
      </w:tr>
      <w:tr w:rsidR="00BF46E1" w:rsidRPr="0041528A" w14:paraId="08A82657" w14:textId="77777777" w:rsidTr="00195D76">
        <w:trPr>
          <w:cantSplit/>
          <w:jc w:val="center"/>
        </w:trPr>
        <w:tc>
          <w:tcPr>
            <w:tcW w:w="737" w:type="dxa"/>
            <w:tcBorders>
              <w:left w:val="single" w:sz="6" w:space="0" w:color="auto"/>
              <w:bottom w:val="single" w:sz="4" w:space="0" w:color="auto"/>
              <w:right w:val="single" w:sz="6" w:space="0" w:color="auto"/>
            </w:tcBorders>
          </w:tcPr>
          <w:p w14:paraId="5A724821" w14:textId="77777777" w:rsidR="00BF46E1" w:rsidRPr="0041528A" w:rsidRDefault="00BF46E1" w:rsidP="0092045E">
            <w:pPr>
              <w:pStyle w:val="TAC"/>
            </w:pPr>
            <w:r w:rsidRPr="0041528A">
              <w:t>13</w:t>
            </w:r>
          </w:p>
        </w:tc>
        <w:tc>
          <w:tcPr>
            <w:tcW w:w="1232" w:type="dxa"/>
            <w:tcBorders>
              <w:left w:val="single" w:sz="6" w:space="0" w:color="auto"/>
              <w:bottom w:val="single" w:sz="4" w:space="0" w:color="auto"/>
              <w:right w:val="single" w:sz="6" w:space="0" w:color="auto"/>
            </w:tcBorders>
          </w:tcPr>
          <w:p w14:paraId="6D45FC97"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30F82E8F" w14:textId="77777777" w:rsidR="00BF46E1" w:rsidRPr="0041528A" w:rsidRDefault="00BF46E1" w:rsidP="0092045E">
            <w:pPr>
              <w:pStyle w:val="TAL"/>
            </w:pPr>
            <w:r w:rsidRPr="0041528A">
              <w:t>End the call</w:t>
            </w:r>
          </w:p>
        </w:tc>
        <w:tc>
          <w:tcPr>
            <w:tcW w:w="3776" w:type="dxa"/>
            <w:tcBorders>
              <w:left w:val="single" w:sz="6" w:space="0" w:color="auto"/>
              <w:bottom w:val="single" w:sz="4" w:space="0" w:color="auto"/>
              <w:right w:val="single" w:sz="6" w:space="0" w:color="auto"/>
            </w:tcBorders>
          </w:tcPr>
          <w:p w14:paraId="3C1EE79C" w14:textId="77777777" w:rsidR="00BF46E1" w:rsidRPr="0041528A" w:rsidRDefault="00BF46E1" w:rsidP="0092045E">
            <w:pPr>
              <w:pStyle w:val="TAL"/>
            </w:pPr>
          </w:p>
        </w:tc>
      </w:tr>
    </w:tbl>
    <w:p w14:paraId="35D382D7" w14:textId="77777777" w:rsidR="00BF46E1" w:rsidRPr="0041528A" w:rsidRDefault="00BF46E1" w:rsidP="00BF46E1"/>
    <w:p w14:paraId="0E4F4488" w14:textId="77777777" w:rsidR="00BF46E1" w:rsidRPr="0041528A" w:rsidRDefault="00BF46E1" w:rsidP="00BF46E1">
      <w:pPr>
        <w:pStyle w:val="H6"/>
      </w:pPr>
      <w:r w:rsidRPr="0041528A">
        <w:t>27.22.4.24.2.5</w:t>
      </w:r>
      <w:r w:rsidRPr="0041528A">
        <w:tab/>
        <w:t>Test requirement</w:t>
      </w:r>
    </w:p>
    <w:p w14:paraId="1204C164" w14:textId="77777777" w:rsidR="00BF46E1" w:rsidRPr="0041528A" w:rsidRDefault="00BF46E1" w:rsidP="00BF46E1">
      <w:r w:rsidRPr="0041528A">
        <w:t>The ME shall operate in the manner defined in expected sequences 2.1 to 2.3.</w:t>
      </w:r>
    </w:p>
    <w:p w14:paraId="5B7BE4B4" w14:textId="77777777" w:rsidR="00BF46E1" w:rsidRPr="0041528A" w:rsidRDefault="00BF46E1" w:rsidP="00BF46E1">
      <w:pPr>
        <w:pStyle w:val="Heading5"/>
      </w:pPr>
      <w:bookmarkStart w:id="10" w:name="_Toc146313042"/>
      <w:r w:rsidRPr="0041528A">
        <w:t>27.22.4.24.3</w:t>
      </w:r>
      <w:r w:rsidRPr="0041528A">
        <w:tab/>
        <w:t>SEND DTMF (UCS2 display in Cyrillic)</w:t>
      </w:r>
      <w:bookmarkEnd w:id="10"/>
    </w:p>
    <w:p w14:paraId="3B01C341" w14:textId="77777777" w:rsidR="00BF46E1" w:rsidRPr="0041528A" w:rsidRDefault="00BF46E1" w:rsidP="00BF46E1">
      <w:pPr>
        <w:pStyle w:val="H6"/>
      </w:pPr>
      <w:r w:rsidRPr="0041528A">
        <w:t>27.22.4.24.3.1</w:t>
      </w:r>
      <w:r w:rsidRPr="0041528A">
        <w:tab/>
        <w:t>Definition and applicability</w:t>
      </w:r>
    </w:p>
    <w:p w14:paraId="4DAC63BD" w14:textId="77777777" w:rsidR="00BF46E1" w:rsidRPr="0041528A" w:rsidRDefault="00BF46E1" w:rsidP="00BF46E1">
      <w:r w:rsidRPr="0041528A">
        <w:t>See clause 3.2.2.</w:t>
      </w:r>
    </w:p>
    <w:p w14:paraId="697B1C4E" w14:textId="77777777" w:rsidR="00BF46E1" w:rsidRPr="0041528A" w:rsidRDefault="00BF46E1" w:rsidP="00BF46E1">
      <w:pPr>
        <w:pStyle w:val="H6"/>
      </w:pPr>
      <w:r w:rsidRPr="0041528A">
        <w:t>27.22.4.24.3.2</w:t>
      </w:r>
      <w:r w:rsidRPr="0041528A">
        <w:tab/>
        <w:t>Conformance requirement</w:t>
      </w:r>
    </w:p>
    <w:p w14:paraId="32F9C397" w14:textId="77777777" w:rsidR="00BF46E1" w:rsidRPr="0041528A" w:rsidRDefault="00BF46E1" w:rsidP="00BF46E1">
      <w:r w:rsidRPr="0041528A">
        <w:t>The ME shall support the Proactive UICC: Send DTMF facility as defined in:</w:t>
      </w:r>
    </w:p>
    <w:p w14:paraId="32D136DF" w14:textId="77777777" w:rsidR="00BF46E1" w:rsidRPr="0041528A" w:rsidRDefault="00BF46E1" w:rsidP="00BF46E1">
      <w:pPr>
        <w:pStyle w:val="B1"/>
      </w:pPr>
      <w:r w:rsidRPr="0041528A">
        <w:t>-</w:t>
      </w:r>
      <w:r w:rsidRPr="0041528A">
        <w:tab/>
        <w:t>TS 31.111 [15] clause 6.1, clause 6.4.24, clause 6.6.24, clause 8.12.2, clause 5.2, clause 8.6, clause 8.7, clause 8.2 and clause 8.44.</w:t>
      </w:r>
    </w:p>
    <w:p w14:paraId="1F32D9A3" w14:textId="77777777" w:rsidR="00BF46E1" w:rsidRPr="0041528A" w:rsidRDefault="00BF46E1" w:rsidP="00BF46E1">
      <w:r w:rsidRPr="0041528A">
        <w:lastRenderedPageBreak/>
        <w:t>Additionally the ME shall support the UCS2 facility for the coding of the Cyrillic alphabet, as defined in:</w:t>
      </w:r>
    </w:p>
    <w:p w14:paraId="7CD406C5" w14:textId="77777777" w:rsidR="00BF46E1" w:rsidRPr="0041528A" w:rsidRDefault="00BF46E1" w:rsidP="00BF46E1">
      <w:pPr>
        <w:pStyle w:val="B1"/>
      </w:pPr>
      <w:r w:rsidRPr="0041528A">
        <w:t>-</w:t>
      </w:r>
      <w:r w:rsidRPr="0041528A">
        <w:tab/>
        <w:t>ISO/IEC 10646. [17].</w:t>
      </w:r>
    </w:p>
    <w:p w14:paraId="6D14BB7C" w14:textId="77777777" w:rsidR="00BF46E1" w:rsidRPr="0041528A" w:rsidRDefault="00BF46E1" w:rsidP="00BF46E1">
      <w:pPr>
        <w:pStyle w:val="H6"/>
      </w:pPr>
      <w:r w:rsidRPr="0041528A">
        <w:t>27.22.4.24.3.3</w:t>
      </w:r>
      <w:r w:rsidRPr="0041528A">
        <w:tab/>
        <w:t>Test purpose</w:t>
      </w:r>
    </w:p>
    <w:p w14:paraId="4F697111" w14:textId="77777777" w:rsidR="00BF46E1" w:rsidRPr="0041528A" w:rsidRDefault="00BF46E1" w:rsidP="00BF46E1">
      <w:r w:rsidRPr="0041528A">
        <w:t>To verify that the ME displays the UCS2 text contained in the SEND DTMF proactive UICC command, and returns a successful result in the TERMINAL RESPONSE command send to the UICC.</w:t>
      </w:r>
    </w:p>
    <w:p w14:paraId="1B237E1B" w14:textId="77777777" w:rsidR="00BF46E1" w:rsidRPr="0041528A" w:rsidRDefault="00BF46E1" w:rsidP="00BF46E1">
      <w:pPr>
        <w:pStyle w:val="H6"/>
      </w:pPr>
      <w:r w:rsidRPr="0041528A">
        <w:t>27.22.4.24.3.4</w:t>
      </w:r>
      <w:r w:rsidRPr="0041528A">
        <w:tab/>
        <w:t>Method of test</w:t>
      </w:r>
    </w:p>
    <w:p w14:paraId="3BA99EFC" w14:textId="77777777" w:rsidR="00BF46E1" w:rsidRPr="0041528A" w:rsidRDefault="00BF46E1" w:rsidP="00BF46E1">
      <w:pPr>
        <w:pStyle w:val="H6"/>
      </w:pPr>
      <w:r w:rsidRPr="0041528A">
        <w:t>27.22.4.24.3.4.1</w:t>
      </w:r>
      <w:r w:rsidRPr="0041528A">
        <w:tab/>
        <w:t>Initial conditions</w:t>
      </w:r>
    </w:p>
    <w:p w14:paraId="754506D4" w14:textId="77777777" w:rsidR="00BF46E1" w:rsidRPr="0041528A" w:rsidRDefault="00BF46E1" w:rsidP="00BF46E1">
      <w:r w:rsidRPr="0041528A">
        <w:t>The ME is connected to the USIM Simulator and only connected to the USS if the USS is mentioned in the sequence table.The elementary files are coded as USIM Application Toolkit default.</w:t>
      </w:r>
    </w:p>
    <w:p w14:paraId="7423F8AF" w14:textId="77777777" w:rsidR="00BF46E1" w:rsidRPr="0041528A" w:rsidRDefault="00BF46E1" w:rsidP="00BF46E1">
      <w:r w:rsidRPr="0041528A">
        <w:t>Prior to this test the ME shall have been powered on and performed the PROFILE DOWNLOAD procedure.</w:t>
      </w:r>
    </w:p>
    <w:p w14:paraId="23085394" w14:textId="77777777" w:rsidR="00BF46E1" w:rsidRPr="0041528A" w:rsidRDefault="00BF46E1" w:rsidP="00BF46E1">
      <w:pPr>
        <w:pStyle w:val="H6"/>
      </w:pPr>
      <w:r w:rsidRPr="0041528A">
        <w:t>27.22.4.24.3.4.2</w:t>
      </w:r>
      <w:r w:rsidRPr="0041528A">
        <w:tab/>
        <w:t>Procedure</w:t>
      </w:r>
    </w:p>
    <w:p w14:paraId="117B0DF0" w14:textId="77777777" w:rsidR="00BF46E1" w:rsidRPr="0041528A" w:rsidRDefault="00BF46E1" w:rsidP="00BF46E1">
      <w:pPr>
        <w:pStyle w:val="TH"/>
      </w:pPr>
      <w:r w:rsidRPr="0041528A">
        <w:t>Expected Sequence 3.1 (SEND DTMF, successful, UCS2 text in Cyrillic)</w:t>
      </w:r>
    </w:p>
    <w:p w14:paraId="38D27A5E" w14:textId="77777777" w:rsidR="00BF46E1" w:rsidRPr="0041528A" w:rsidRDefault="00BF46E1" w:rsidP="00BF46E1">
      <w:r w:rsidRPr="0041528A">
        <w:t>Some details of the DTMF protocol have been left out for clarity.</w:t>
      </w:r>
    </w:p>
    <w:p w14:paraId="7DAD3B3E"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0480BC8B" w14:textId="77777777" w:rsidTr="00195D76">
        <w:trPr>
          <w:cantSplit/>
          <w:jc w:val="center"/>
        </w:trPr>
        <w:tc>
          <w:tcPr>
            <w:tcW w:w="737" w:type="dxa"/>
            <w:tcBorders>
              <w:top w:val="single" w:sz="6" w:space="0" w:color="auto"/>
              <w:left w:val="single" w:sz="6" w:space="0" w:color="auto"/>
              <w:right w:val="single" w:sz="6" w:space="0" w:color="auto"/>
            </w:tcBorders>
          </w:tcPr>
          <w:p w14:paraId="79C6A438"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5496EB5C"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3CCFFB5E"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11EB21EA" w14:textId="77777777" w:rsidR="00BF46E1" w:rsidRPr="0041528A" w:rsidRDefault="00BF46E1" w:rsidP="0092045E">
            <w:pPr>
              <w:pStyle w:val="TAH"/>
            </w:pPr>
            <w:r w:rsidRPr="0041528A">
              <w:t>Comments</w:t>
            </w:r>
          </w:p>
        </w:tc>
      </w:tr>
      <w:tr w:rsidR="00BF46E1" w:rsidRPr="0041528A" w14:paraId="6A90E50D" w14:textId="77777777" w:rsidTr="00195D76">
        <w:trPr>
          <w:cantSplit/>
          <w:jc w:val="center"/>
        </w:trPr>
        <w:tc>
          <w:tcPr>
            <w:tcW w:w="737" w:type="dxa"/>
            <w:tcBorders>
              <w:top w:val="single" w:sz="6" w:space="0" w:color="auto"/>
              <w:left w:val="single" w:sz="6" w:space="0" w:color="auto"/>
              <w:right w:val="single" w:sz="6" w:space="0" w:color="auto"/>
            </w:tcBorders>
          </w:tcPr>
          <w:p w14:paraId="59CDCC41"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4721B673"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736135A3" w14:textId="77777777" w:rsidR="00BF46E1" w:rsidRPr="0041528A" w:rsidRDefault="00BF46E1" w:rsidP="0092045E">
            <w:pPr>
              <w:pStyle w:val="TAL"/>
            </w:pPr>
            <w:r w:rsidRPr="0041528A">
              <w:t>Set up a call to "+0123456789"</w:t>
            </w:r>
          </w:p>
        </w:tc>
        <w:tc>
          <w:tcPr>
            <w:tcW w:w="3776" w:type="dxa"/>
            <w:tcBorders>
              <w:left w:val="single" w:sz="6" w:space="0" w:color="auto"/>
              <w:right w:val="single" w:sz="6" w:space="0" w:color="auto"/>
            </w:tcBorders>
          </w:tcPr>
          <w:p w14:paraId="7353A293" w14:textId="77777777" w:rsidR="00BF46E1" w:rsidRPr="0041528A" w:rsidRDefault="00BF46E1" w:rsidP="0092045E">
            <w:pPr>
              <w:pStyle w:val="TAL"/>
            </w:pPr>
          </w:p>
        </w:tc>
      </w:tr>
      <w:tr w:rsidR="00BF46E1" w:rsidRPr="0041528A" w14:paraId="26858291" w14:textId="77777777" w:rsidTr="00195D76">
        <w:trPr>
          <w:cantSplit/>
          <w:jc w:val="center"/>
        </w:trPr>
        <w:tc>
          <w:tcPr>
            <w:tcW w:w="737" w:type="dxa"/>
            <w:tcBorders>
              <w:left w:val="single" w:sz="6" w:space="0" w:color="auto"/>
              <w:right w:val="single" w:sz="6" w:space="0" w:color="auto"/>
            </w:tcBorders>
          </w:tcPr>
          <w:p w14:paraId="53B0031B"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2274056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58008ED8" w14:textId="77777777" w:rsidR="00BF46E1" w:rsidRPr="0041528A" w:rsidRDefault="00BF46E1" w:rsidP="0092045E">
            <w:pPr>
              <w:pStyle w:val="TAL"/>
            </w:pPr>
            <w:r w:rsidRPr="0041528A">
              <w:t>The ME attempts to set up a call to "+0123456789"</w:t>
            </w:r>
          </w:p>
        </w:tc>
        <w:tc>
          <w:tcPr>
            <w:tcW w:w="3776" w:type="dxa"/>
            <w:tcBorders>
              <w:left w:val="single" w:sz="6" w:space="0" w:color="auto"/>
              <w:right w:val="single" w:sz="6" w:space="0" w:color="auto"/>
            </w:tcBorders>
          </w:tcPr>
          <w:p w14:paraId="2874DE6B" w14:textId="77777777" w:rsidR="00BF46E1" w:rsidRPr="0041528A" w:rsidRDefault="00BF46E1" w:rsidP="0092045E">
            <w:pPr>
              <w:pStyle w:val="TAL"/>
            </w:pPr>
          </w:p>
        </w:tc>
      </w:tr>
      <w:tr w:rsidR="00BF46E1" w:rsidRPr="0041528A" w14:paraId="769A290E" w14:textId="77777777" w:rsidTr="00195D76">
        <w:trPr>
          <w:cantSplit/>
          <w:jc w:val="center"/>
        </w:trPr>
        <w:tc>
          <w:tcPr>
            <w:tcW w:w="737" w:type="dxa"/>
            <w:tcBorders>
              <w:left w:val="single" w:sz="6" w:space="0" w:color="auto"/>
              <w:right w:val="single" w:sz="6" w:space="0" w:color="auto"/>
            </w:tcBorders>
          </w:tcPr>
          <w:p w14:paraId="6AEECA64"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65D756BC"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1127669B" w14:textId="77777777" w:rsidR="00BF46E1" w:rsidRPr="0041528A" w:rsidRDefault="00BF46E1" w:rsidP="0092045E">
            <w:pPr>
              <w:pStyle w:val="TAL"/>
            </w:pPr>
            <w:r w:rsidRPr="0041528A">
              <w:t xml:space="preserve">The ME receives the CONNECT message from the USS. </w:t>
            </w:r>
          </w:p>
        </w:tc>
        <w:tc>
          <w:tcPr>
            <w:tcW w:w="3776" w:type="dxa"/>
            <w:tcBorders>
              <w:left w:val="single" w:sz="6" w:space="0" w:color="auto"/>
              <w:right w:val="single" w:sz="6" w:space="0" w:color="auto"/>
            </w:tcBorders>
          </w:tcPr>
          <w:p w14:paraId="2F9808E6" w14:textId="77777777" w:rsidR="00BF46E1" w:rsidRPr="0041528A" w:rsidRDefault="00BF46E1" w:rsidP="0092045E">
            <w:pPr>
              <w:pStyle w:val="TAL"/>
            </w:pPr>
          </w:p>
        </w:tc>
      </w:tr>
      <w:tr w:rsidR="00BF46E1" w:rsidRPr="0041528A" w14:paraId="6CDA49E7" w14:textId="77777777" w:rsidTr="00195D76">
        <w:trPr>
          <w:cantSplit/>
          <w:jc w:val="center"/>
        </w:trPr>
        <w:tc>
          <w:tcPr>
            <w:tcW w:w="737" w:type="dxa"/>
            <w:tcBorders>
              <w:left w:val="single" w:sz="6" w:space="0" w:color="auto"/>
              <w:right w:val="single" w:sz="6" w:space="0" w:color="auto"/>
            </w:tcBorders>
          </w:tcPr>
          <w:p w14:paraId="1326058F"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34B00203"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F49F65E" w14:textId="77777777" w:rsidR="00BF46E1" w:rsidRPr="0041528A" w:rsidRDefault="00BF46E1" w:rsidP="0092045E">
            <w:pPr>
              <w:pStyle w:val="TAL"/>
            </w:pPr>
            <w:r w:rsidRPr="0041528A">
              <w:t>PROACTIVE COMMAND PENDING: SEND DTMF 3.1.1</w:t>
            </w:r>
          </w:p>
        </w:tc>
        <w:tc>
          <w:tcPr>
            <w:tcW w:w="3776" w:type="dxa"/>
            <w:tcBorders>
              <w:left w:val="single" w:sz="6" w:space="0" w:color="auto"/>
              <w:right w:val="single" w:sz="6" w:space="0" w:color="auto"/>
            </w:tcBorders>
          </w:tcPr>
          <w:p w14:paraId="337D66B7" w14:textId="77777777" w:rsidR="00BF46E1" w:rsidRPr="0041528A" w:rsidRDefault="00BF46E1" w:rsidP="0092045E">
            <w:pPr>
              <w:pStyle w:val="TAL"/>
            </w:pPr>
          </w:p>
        </w:tc>
      </w:tr>
      <w:tr w:rsidR="00BF46E1" w:rsidRPr="0041528A" w14:paraId="4EEA3920" w14:textId="77777777" w:rsidTr="00195D76">
        <w:trPr>
          <w:cantSplit/>
          <w:jc w:val="center"/>
        </w:trPr>
        <w:tc>
          <w:tcPr>
            <w:tcW w:w="737" w:type="dxa"/>
            <w:tcBorders>
              <w:left w:val="single" w:sz="6" w:space="0" w:color="auto"/>
              <w:right w:val="single" w:sz="6" w:space="0" w:color="auto"/>
            </w:tcBorders>
          </w:tcPr>
          <w:p w14:paraId="0D521171"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2073CC88"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57A44E4"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0EB19D3F" w14:textId="77777777" w:rsidR="00BF46E1" w:rsidRPr="0041528A" w:rsidRDefault="00BF46E1" w:rsidP="0092045E">
            <w:pPr>
              <w:pStyle w:val="TAL"/>
            </w:pPr>
          </w:p>
        </w:tc>
      </w:tr>
      <w:tr w:rsidR="00BF46E1" w:rsidRPr="0041528A" w14:paraId="3E682849" w14:textId="77777777" w:rsidTr="00195D76">
        <w:trPr>
          <w:cantSplit/>
          <w:jc w:val="center"/>
        </w:trPr>
        <w:tc>
          <w:tcPr>
            <w:tcW w:w="737" w:type="dxa"/>
            <w:tcBorders>
              <w:left w:val="single" w:sz="6" w:space="0" w:color="auto"/>
              <w:right w:val="single" w:sz="6" w:space="0" w:color="auto"/>
            </w:tcBorders>
          </w:tcPr>
          <w:p w14:paraId="0A9E6628"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79C1C4B9"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9A4F641" w14:textId="77777777" w:rsidR="00BF46E1" w:rsidRPr="0041528A" w:rsidRDefault="00BF46E1" w:rsidP="0092045E">
            <w:pPr>
              <w:pStyle w:val="TAL"/>
            </w:pPr>
            <w:r w:rsidRPr="0041528A">
              <w:t>PROACTIVE COMMAND: SEND DTMF 3.1.1</w:t>
            </w:r>
          </w:p>
        </w:tc>
        <w:tc>
          <w:tcPr>
            <w:tcW w:w="3776" w:type="dxa"/>
            <w:tcBorders>
              <w:left w:val="single" w:sz="6" w:space="0" w:color="auto"/>
              <w:right w:val="single" w:sz="6" w:space="0" w:color="auto"/>
            </w:tcBorders>
          </w:tcPr>
          <w:p w14:paraId="6887D7A1" w14:textId="77777777" w:rsidR="00BF46E1" w:rsidRPr="0041528A" w:rsidRDefault="00BF46E1" w:rsidP="0092045E">
            <w:pPr>
              <w:pStyle w:val="TAL"/>
            </w:pPr>
          </w:p>
        </w:tc>
      </w:tr>
      <w:tr w:rsidR="00BF46E1" w:rsidRPr="0041528A" w14:paraId="73898319" w14:textId="77777777" w:rsidTr="00195D76">
        <w:trPr>
          <w:cantSplit/>
          <w:jc w:val="center"/>
        </w:trPr>
        <w:tc>
          <w:tcPr>
            <w:tcW w:w="737" w:type="dxa"/>
            <w:tcBorders>
              <w:left w:val="single" w:sz="6" w:space="0" w:color="auto"/>
              <w:right w:val="single" w:sz="6" w:space="0" w:color="auto"/>
            </w:tcBorders>
          </w:tcPr>
          <w:p w14:paraId="3CDE4878"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368EF62A"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2586898B" w14:textId="77777777" w:rsidR="00BF46E1" w:rsidRPr="0041528A" w:rsidRDefault="00BF46E1" w:rsidP="0092045E">
            <w:pPr>
              <w:pStyle w:val="TAL"/>
            </w:pPr>
            <w:r w:rsidRPr="0041528A">
              <w:t>Display "ЗДРАВСТВУЙТЕ"</w:t>
            </w:r>
          </w:p>
        </w:tc>
        <w:tc>
          <w:tcPr>
            <w:tcW w:w="3776" w:type="dxa"/>
            <w:tcBorders>
              <w:left w:val="single" w:sz="6" w:space="0" w:color="auto"/>
              <w:right w:val="single" w:sz="6" w:space="0" w:color="auto"/>
            </w:tcBorders>
          </w:tcPr>
          <w:p w14:paraId="35575CA2" w14:textId="77777777" w:rsidR="00BF46E1" w:rsidRPr="0041528A" w:rsidRDefault="00BF46E1" w:rsidP="0092045E">
            <w:pPr>
              <w:pStyle w:val="TAL"/>
            </w:pPr>
            <w:r w:rsidRPr="0041528A">
              <w:t>["Hello" in Russian]</w:t>
            </w:r>
          </w:p>
        </w:tc>
      </w:tr>
      <w:tr w:rsidR="00BF46E1" w:rsidRPr="0041528A" w14:paraId="2A10C724" w14:textId="77777777" w:rsidTr="00195D76">
        <w:trPr>
          <w:cantSplit/>
          <w:jc w:val="center"/>
        </w:trPr>
        <w:tc>
          <w:tcPr>
            <w:tcW w:w="737" w:type="dxa"/>
            <w:tcBorders>
              <w:left w:val="single" w:sz="6" w:space="0" w:color="auto"/>
              <w:right w:val="single" w:sz="6" w:space="0" w:color="auto"/>
            </w:tcBorders>
          </w:tcPr>
          <w:p w14:paraId="7D774486"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638CBEFD"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2987E8EC" w14:textId="77777777" w:rsidR="00BF46E1" w:rsidRPr="0041528A" w:rsidRDefault="00BF46E1" w:rsidP="0092045E">
            <w:pPr>
              <w:pStyle w:val="TAL"/>
            </w:pPr>
            <w:r w:rsidRPr="0041528A">
              <w:t>Start DTMF 1.1</w:t>
            </w:r>
          </w:p>
        </w:tc>
        <w:tc>
          <w:tcPr>
            <w:tcW w:w="3776" w:type="dxa"/>
            <w:tcBorders>
              <w:left w:val="single" w:sz="6" w:space="0" w:color="auto"/>
              <w:right w:val="single" w:sz="6" w:space="0" w:color="auto"/>
            </w:tcBorders>
          </w:tcPr>
          <w:p w14:paraId="5DFF669F" w14:textId="77777777" w:rsidR="00BF46E1" w:rsidRPr="0041528A" w:rsidRDefault="00BF46E1" w:rsidP="0092045E">
            <w:pPr>
              <w:pStyle w:val="TAL"/>
            </w:pPr>
            <w:r w:rsidRPr="0041528A">
              <w:t>["1"]</w:t>
            </w:r>
          </w:p>
        </w:tc>
      </w:tr>
      <w:tr w:rsidR="00BF46E1" w:rsidRPr="0041528A" w14:paraId="42CEFA2B" w14:textId="77777777" w:rsidTr="00195D76">
        <w:trPr>
          <w:cantSplit/>
          <w:jc w:val="center"/>
        </w:trPr>
        <w:tc>
          <w:tcPr>
            <w:tcW w:w="737" w:type="dxa"/>
            <w:tcBorders>
              <w:left w:val="single" w:sz="6" w:space="0" w:color="auto"/>
              <w:right w:val="single" w:sz="6" w:space="0" w:color="auto"/>
            </w:tcBorders>
          </w:tcPr>
          <w:p w14:paraId="60B480B3"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07BA3DF4" w14:textId="77777777" w:rsidR="00BF46E1" w:rsidRPr="0041528A" w:rsidRDefault="00BF46E1" w:rsidP="0092045E">
            <w:pPr>
              <w:pStyle w:val="TAC"/>
            </w:pPr>
            <w:r w:rsidRPr="0041528A">
              <w:t>ME</w:t>
            </w:r>
          </w:p>
        </w:tc>
        <w:tc>
          <w:tcPr>
            <w:tcW w:w="2892" w:type="dxa"/>
            <w:tcBorders>
              <w:left w:val="single" w:sz="6" w:space="0" w:color="auto"/>
              <w:right w:val="single" w:sz="6" w:space="0" w:color="auto"/>
            </w:tcBorders>
          </w:tcPr>
          <w:p w14:paraId="0EE774D6" w14:textId="77777777" w:rsidR="00BF46E1" w:rsidRPr="0041528A" w:rsidRDefault="00BF46E1" w:rsidP="0092045E">
            <w:pPr>
              <w:pStyle w:val="TAL"/>
            </w:pPr>
          </w:p>
        </w:tc>
        <w:tc>
          <w:tcPr>
            <w:tcW w:w="3776" w:type="dxa"/>
            <w:tcBorders>
              <w:left w:val="single" w:sz="6" w:space="0" w:color="auto"/>
              <w:right w:val="single" w:sz="6" w:space="0" w:color="auto"/>
            </w:tcBorders>
          </w:tcPr>
          <w:p w14:paraId="6079FC40" w14:textId="77777777" w:rsidR="00BF46E1" w:rsidRPr="0041528A" w:rsidRDefault="00BF46E1" w:rsidP="0092045E">
            <w:pPr>
              <w:pStyle w:val="TAL"/>
            </w:pPr>
            <w:r w:rsidRPr="0041528A">
              <w:t>No DTMF sending for 3 seconds ±20%</w:t>
            </w:r>
          </w:p>
        </w:tc>
      </w:tr>
      <w:tr w:rsidR="00BF46E1" w:rsidRPr="0041528A" w14:paraId="0DE6F5F3" w14:textId="77777777" w:rsidTr="00195D76">
        <w:trPr>
          <w:cantSplit/>
          <w:jc w:val="center"/>
        </w:trPr>
        <w:tc>
          <w:tcPr>
            <w:tcW w:w="737" w:type="dxa"/>
            <w:tcBorders>
              <w:left w:val="single" w:sz="6" w:space="0" w:color="auto"/>
              <w:right w:val="single" w:sz="6" w:space="0" w:color="auto"/>
            </w:tcBorders>
          </w:tcPr>
          <w:p w14:paraId="19601213"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15A21D3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0746ED25" w14:textId="77777777" w:rsidR="00BF46E1" w:rsidRPr="0041528A" w:rsidRDefault="00BF46E1" w:rsidP="0092045E">
            <w:pPr>
              <w:pStyle w:val="TAL"/>
            </w:pPr>
            <w:r w:rsidRPr="0041528A">
              <w:t xml:space="preserve">Start DTMF 1.2 </w:t>
            </w:r>
          </w:p>
        </w:tc>
        <w:tc>
          <w:tcPr>
            <w:tcW w:w="3776" w:type="dxa"/>
            <w:tcBorders>
              <w:left w:val="single" w:sz="6" w:space="0" w:color="auto"/>
              <w:right w:val="single" w:sz="6" w:space="0" w:color="auto"/>
            </w:tcBorders>
          </w:tcPr>
          <w:p w14:paraId="47046016" w14:textId="77777777" w:rsidR="00BF46E1" w:rsidRPr="0041528A" w:rsidRDefault="00BF46E1" w:rsidP="0092045E">
            <w:pPr>
              <w:pStyle w:val="TAL"/>
            </w:pPr>
            <w:r w:rsidRPr="0041528A">
              <w:t>["2"]</w:t>
            </w:r>
          </w:p>
        </w:tc>
      </w:tr>
      <w:tr w:rsidR="00BF46E1" w:rsidRPr="0041528A" w14:paraId="69E1D74E" w14:textId="77777777" w:rsidTr="00195D76">
        <w:trPr>
          <w:cantSplit/>
          <w:jc w:val="center"/>
        </w:trPr>
        <w:tc>
          <w:tcPr>
            <w:tcW w:w="737" w:type="dxa"/>
            <w:tcBorders>
              <w:left w:val="single" w:sz="6" w:space="0" w:color="auto"/>
              <w:right w:val="single" w:sz="6" w:space="0" w:color="auto"/>
            </w:tcBorders>
          </w:tcPr>
          <w:p w14:paraId="70762977"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0021B14C"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79B55DA" w14:textId="77777777" w:rsidR="00BF46E1" w:rsidRPr="0041528A" w:rsidRDefault="00BF46E1" w:rsidP="0092045E">
            <w:pPr>
              <w:pStyle w:val="TAL"/>
            </w:pPr>
            <w:r w:rsidRPr="0041528A">
              <w:t>TERMINAL RESPONSE: SEND DTMF 3.1.1</w:t>
            </w:r>
          </w:p>
        </w:tc>
        <w:tc>
          <w:tcPr>
            <w:tcW w:w="3776" w:type="dxa"/>
            <w:tcBorders>
              <w:left w:val="single" w:sz="6" w:space="0" w:color="auto"/>
              <w:right w:val="single" w:sz="6" w:space="0" w:color="auto"/>
            </w:tcBorders>
          </w:tcPr>
          <w:p w14:paraId="0D394A3E" w14:textId="77777777" w:rsidR="00BF46E1" w:rsidRPr="0041528A" w:rsidRDefault="00BF46E1" w:rsidP="0092045E">
            <w:pPr>
              <w:pStyle w:val="TAL"/>
            </w:pPr>
            <w:r w:rsidRPr="0041528A">
              <w:t>[Command performed successfully]</w:t>
            </w:r>
          </w:p>
        </w:tc>
      </w:tr>
      <w:tr w:rsidR="00BF46E1" w:rsidRPr="0041528A" w14:paraId="35A203DC" w14:textId="77777777" w:rsidTr="00195D76">
        <w:trPr>
          <w:cantSplit/>
          <w:jc w:val="center"/>
        </w:trPr>
        <w:tc>
          <w:tcPr>
            <w:tcW w:w="737" w:type="dxa"/>
            <w:tcBorders>
              <w:left w:val="single" w:sz="6" w:space="0" w:color="auto"/>
              <w:right w:val="single" w:sz="6" w:space="0" w:color="auto"/>
            </w:tcBorders>
          </w:tcPr>
          <w:p w14:paraId="180DC0AD" w14:textId="77777777" w:rsidR="00BF46E1" w:rsidRPr="0041528A" w:rsidRDefault="00BF46E1" w:rsidP="0092045E">
            <w:pPr>
              <w:pStyle w:val="TAC"/>
            </w:pPr>
            <w:r w:rsidRPr="0041528A">
              <w:t>12</w:t>
            </w:r>
          </w:p>
        </w:tc>
        <w:tc>
          <w:tcPr>
            <w:tcW w:w="1232" w:type="dxa"/>
            <w:tcBorders>
              <w:left w:val="single" w:sz="6" w:space="0" w:color="auto"/>
              <w:right w:val="single" w:sz="6" w:space="0" w:color="auto"/>
            </w:tcBorders>
          </w:tcPr>
          <w:p w14:paraId="62A5718E"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0024415"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71FA97E4" w14:textId="77777777" w:rsidR="00BF46E1" w:rsidRPr="0041528A" w:rsidRDefault="00BF46E1" w:rsidP="0092045E">
            <w:pPr>
              <w:pStyle w:val="TAL"/>
            </w:pPr>
          </w:p>
        </w:tc>
      </w:tr>
      <w:tr w:rsidR="00BF46E1" w:rsidRPr="0041528A" w14:paraId="3F8050C2" w14:textId="77777777" w:rsidTr="00195D76">
        <w:trPr>
          <w:cantSplit/>
          <w:jc w:val="center"/>
        </w:trPr>
        <w:tc>
          <w:tcPr>
            <w:tcW w:w="737" w:type="dxa"/>
            <w:tcBorders>
              <w:left w:val="single" w:sz="6" w:space="0" w:color="auto"/>
              <w:bottom w:val="single" w:sz="4" w:space="0" w:color="auto"/>
              <w:right w:val="single" w:sz="6" w:space="0" w:color="auto"/>
            </w:tcBorders>
          </w:tcPr>
          <w:p w14:paraId="237AE444" w14:textId="77777777" w:rsidR="00BF46E1" w:rsidRPr="0041528A" w:rsidRDefault="00BF46E1" w:rsidP="0092045E">
            <w:pPr>
              <w:pStyle w:val="TAC"/>
            </w:pPr>
            <w:r w:rsidRPr="0041528A">
              <w:t>13</w:t>
            </w:r>
          </w:p>
        </w:tc>
        <w:tc>
          <w:tcPr>
            <w:tcW w:w="1232" w:type="dxa"/>
            <w:tcBorders>
              <w:left w:val="single" w:sz="6" w:space="0" w:color="auto"/>
              <w:bottom w:val="single" w:sz="4" w:space="0" w:color="auto"/>
              <w:right w:val="single" w:sz="6" w:space="0" w:color="auto"/>
            </w:tcBorders>
          </w:tcPr>
          <w:p w14:paraId="3C93DA46"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0F29738B" w14:textId="77777777" w:rsidR="00BF46E1" w:rsidRPr="0041528A" w:rsidRDefault="00BF46E1" w:rsidP="0092045E">
            <w:pPr>
              <w:pStyle w:val="TAL"/>
            </w:pPr>
            <w:r w:rsidRPr="0041528A">
              <w:t>End the call</w:t>
            </w:r>
          </w:p>
        </w:tc>
        <w:tc>
          <w:tcPr>
            <w:tcW w:w="3776" w:type="dxa"/>
            <w:tcBorders>
              <w:left w:val="single" w:sz="6" w:space="0" w:color="auto"/>
              <w:bottom w:val="single" w:sz="4" w:space="0" w:color="auto"/>
              <w:right w:val="single" w:sz="6" w:space="0" w:color="auto"/>
            </w:tcBorders>
          </w:tcPr>
          <w:p w14:paraId="4442533E" w14:textId="77777777" w:rsidR="00BF46E1" w:rsidRPr="0041528A" w:rsidRDefault="00BF46E1" w:rsidP="0092045E">
            <w:pPr>
              <w:pStyle w:val="TAL"/>
            </w:pPr>
          </w:p>
        </w:tc>
      </w:tr>
    </w:tbl>
    <w:p w14:paraId="38A6F725" w14:textId="77777777" w:rsidR="00BF46E1" w:rsidRPr="0041528A" w:rsidRDefault="00BF46E1" w:rsidP="00BF46E1"/>
    <w:p w14:paraId="78642A05" w14:textId="77777777" w:rsidR="00BF46E1" w:rsidRPr="0041528A" w:rsidRDefault="00BF46E1" w:rsidP="00BF46E1">
      <w:r w:rsidRPr="0041528A">
        <w:t>PROACTIVE COMMAND: SEND DTMF 3.1.1</w:t>
      </w:r>
    </w:p>
    <w:p w14:paraId="35ACEB04" w14:textId="77777777" w:rsidR="00BF46E1" w:rsidRPr="0041528A" w:rsidRDefault="00BF46E1" w:rsidP="00BF46E1">
      <w:r w:rsidRPr="0041528A">
        <w:t>Logically:</w:t>
      </w:r>
    </w:p>
    <w:p w14:paraId="45C0D331" w14:textId="77777777" w:rsidR="00BF46E1" w:rsidRPr="0041528A" w:rsidRDefault="00BF46E1" w:rsidP="0041528A">
      <w:pPr>
        <w:pStyle w:val="EW"/>
      </w:pPr>
      <w:r w:rsidRPr="0041528A">
        <w:t>Command details</w:t>
      </w:r>
    </w:p>
    <w:p w14:paraId="1172D75F" w14:textId="77777777" w:rsidR="00BF46E1" w:rsidRPr="0041528A" w:rsidRDefault="00BF46E1" w:rsidP="0041528A">
      <w:pPr>
        <w:pStyle w:val="EW"/>
      </w:pPr>
      <w:r w:rsidRPr="0041528A">
        <w:tab/>
        <w:t>Command number:</w:t>
      </w:r>
      <w:r w:rsidRPr="0041528A">
        <w:tab/>
        <w:t>1</w:t>
      </w:r>
    </w:p>
    <w:p w14:paraId="7DBCFF72" w14:textId="77777777" w:rsidR="00BF46E1" w:rsidRPr="0041528A" w:rsidRDefault="00BF46E1" w:rsidP="0041528A">
      <w:pPr>
        <w:pStyle w:val="EW"/>
      </w:pPr>
      <w:r w:rsidRPr="0041528A">
        <w:tab/>
        <w:t>Command type:</w:t>
      </w:r>
      <w:r w:rsidRPr="0041528A">
        <w:tab/>
        <w:t>SEND DTMF</w:t>
      </w:r>
    </w:p>
    <w:p w14:paraId="56A0B17F" w14:textId="77777777" w:rsidR="00BF46E1" w:rsidRPr="0041528A" w:rsidRDefault="00BF46E1" w:rsidP="0041528A">
      <w:pPr>
        <w:pStyle w:val="EW"/>
      </w:pPr>
      <w:r w:rsidRPr="0041528A">
        <w:tab/>
        <w:t>Command qualifier:</w:t>
      </w:r>
      <w:r w:rsidRPr="0041528A">
        <w:tab/>
        <w:t>"00"</w:t>
      </w:r>
    </w:p>
    <w:p w14:paraId="6DC6435B" w14:textId="77777777" w:rsidR="00BF46E1" w:rsidRPr="0041528A" w:rsidRDefault="00BF46E1" w:rsidP="0041528A">
      <w:pPr>
        <w:pStyle w:val="EW"/>
      </w:pPr>
      <w:r w:rsidRPr="0041528A">
        <w:t>Device identities</w:t>
      </w:r>
    </w:p>
    <w:p w14:paraId="6A12DB50" w14:textId="77777777" w:rsidR="00BF46E1" w:rsidRPr="0041528A" w:rsidRDefault="00BF46E1" w:rsidP="0041528A">
      <w:pPr>
        <w:pStyle w:val="EW"/>
      </w:pPr>
      <w:r w:rsidRPr="0041528A">
        <w:tab/>
        <w:t>Source device:</w:t>
      </w:r>
      <w:r w:rsidRPr="0041528A">
        <w:tab/>
        <w:t>UICC</w:t>
      </w:r>
    </w:p>
    <w:p w14:paraId="70748392" w14:textId="77777777" w:rsidR="00BF46E1" w:rsidRPr="0041528A" w:rsidRDefault="00BF46E1" w:rsidP="0041528A">
      <w:pPr>
        <w:pStyle w:val="EW"/>
      </w:pPr>
      <w:r w:rsidRPr="0041528A">
        <w:tab/>
        <w:t>Destination device:</w:t>
      </w:r>
      <w:r w:rsidRPr="0041528A">
        <w:tab/>
        <w:t>Network</w:t>
      </w:r>
    </w:p>
    <w:p w14:paraId="40E86D61" w14:textId="77777777" w:rsidR="00BF46E1" w:rsidRPr="0041528A" w:rsidRDefault="00BF46E1" w:rsidP="0041528A">
      <w:pPr>
        <w:pStyle w:val="EW"/>
      </w:pPr>
      <w:r w:rsidRPr="0041528A">
        <w:t>Alpha Identifier</w:t>
      </w:r>
    </w:p>
    <w:p w14:paraId="2FB8E719" w14:textId="77777777" w:rsidR="00BF46E1" w:rsidRPr="0041528A" w:rsidRDefault="00BF46E1" w:rsidP="0041528A">
      <w:pPr>
        <w:pStyle w:val="EW"/>
      </w:pPr>
      <w:r w:rsidRPr="0041528A">
        <w:tab/>
        <w:t>Text:</w:t>
      </w:r>
      <w:r w:rsidRPr="0041528A">
        <w:tab/>
        <w:t>"ЗДРАВСТВУЙТЕ"</w:t>
      </w:r>
    </w:p>
    <w:p w14:paraId="63868126" w14:textId="77777777" w:rsidR="00BF46E1" w:rsidRPr="0041528A" w:rsidRDefault="00BF46E1" w:rsidP="0041528A">
      <w:pPr>
        <w:pStyle w:val="EX"/>
      </w:pPr>
      <w:r w:rsidRPr="0041528A">
        <w:tab/>
        <w:t>DTMF String:</w:t>
      </w:r>
      <w:r w:rsidRPr="0041528A">
        <w:tab/>
        <w:t>"1" pause "2"</w:t>
      </w:r>
    </w:p>
    <w:p w14:paraId="3A156B31" w14:textId="77777777" w:rsidR="00BF46E1" w:rsidRPr="0041528A" w:rsidRDefault="00BF46E1" w:rsidP="00BF46E1">
      <w:r w:rsidRPr="0041528A">
        <w:t>Coding:</w:t>
      </w:r>
    </w:p>
    <w:p w14:paraId="62BE0F3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86A045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05A97B5"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E7AD5B8"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965BAF3" w14:textId="77777777" w:rsidR="00BF46E1" w:rsidRPr="0041528A" w:rsidRDefault="00BF46E1" w:rsidP="0092045E">
            <w:pPr>
              <w:pStyle w:val="TAC"/>
            </w:pPr>
            <w:r w:rsidRPr="0041528A">
              <w:t>28</w:t>
            </w:r>
          </w:p>
        </w:tc>
        <w:tc>
          <w:tcPr>
            <w:tcW w:w="567" w:type="dxa"/>
            <w:tcBorders>
              <w:top w:val="single" w:sz="4" w:space="0" w:color="auto"/>
              <w:left w:val="single" w:sz="4" w:space="0" w:color="auto"/>
              <w:bottom w:val="single" w:sz="4" w:space="0" w:color="auto"/>
              <w:right w:val="single" w:sz="4" w:space="0" w:color="auto"/>
            </w:tcBorders>
          </w:tcPr>
          <w:p w14:paraId="7EC1E49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F6AD59C"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091A566"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E833145"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2A05D73E"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D1F41B0"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327C072"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70EC881"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D2ED6B3"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8EF8910" w14:textId="77777777" w:rsidR="00BF46E1" w:rsidRPr="0041528A" w:rsidRDefault="00BF46E1" w:rsidP="0092045E">
            <w:pPr>
              <w:pStyle w:val="TAC"/>
            </w:pPr>
            <w:r w:rsidRPr="0041528A">
              <w:t>85</w:t>
            </w:r>
          </w:p>
        </w:tc>
      </w:tr>
      <w:tr w:rsidR="00BF46E1" w:rsidRPr="0041528A" w14:paraId="2CC44D8E" w14:textId="77777777" w:rsidTr="00195D76">
        <w:trPr>
          <w:jc w:val="center"/>
        </w:trPr>
        <w:tc>
          <w:tcPr>
            <w:tcW w:w="1134" w:type="dxa"/>
            <w:tcBorders>
              <w:top w:val="single" w:sz="4" w:space="0" w:color="auto"/>
              <w:right w:val="single" w:sz="4" w:space="0" w:color="auto"/>
            </w:tcBorders>
          </w:tcPr>
          <w:p w14:paraId="7635CCDB"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900D770" w14:textId="77777777" w:rsidR="00BF46E1" w:rsidRPr="0041528A" w:rsidRDefault="00BF46E1" w:rsidP="0092045E">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00558A21" w14:textId="77777777" w:rsidR="00BF46E1" w:rsidRPr="0041528A" w:rsidRDefault="00BF46E1" w:rsidP="0092045E">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6CA0CE6E"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01C45E0" w14:textId="77777777" w:rsidR="00BF46E1" w:rsidRPr="0041528A" w:rsidRDefault="00BF46E1" w:rsidP="0092045E">
            <w:pPr>
              <w:pStyle w:val="TAC"/>
            </w:pPr>
            <w:r w:rsidRPr="0041528A">
              <w:t>17</w:t>
            </w:r>
          </w:p>
        </w:tc>
        <w:tc>
          <w:tcPr>
            <w:tcW w:w="567" w:type="dxa"/>
            <w:tcBorders>
              <w:top w:val="single" w:sz="4" w:space="0" w:color="auto"/>
              <w:left w:val="single" w:sz="4" w:space="0" w:color="auto"/>
              <w:bottom w:val="single" w:sz="4" w:space="0" w:color="auto"/>
              <w:right w:val="single" w:sz="4" w:space="0" w:color="auto"/>
            </w:tcBorders>
          </w:tcPr>
          <w:p w14:paraId="07B18A9B"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11F02E6"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5DBEF9EF"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2873180"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782AFA7"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B995D56"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59E512F"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59D409A" w14:textId="77777777" w:rsidR="00BF46E1" w:rsidRPr="0041528A" w:rsidRDefault="00BF46E1" w:rsidP="0092045E">
            <w:pPr>
              <w:pStyle w:val="TAC"/>
            </w:pPr>
            <w:r w:rsidRPr="0041528A">
              <w:t>12</w:t>
            </w:r>
          </w:p>
        </w:tc>
      </w:tr>
      <w:tr w:rsidR="00BF46E1" w:rsidRPr="0041528A" w14:paraId="18633215" w14:textId="77777777" w:rsidTr="00195D76">
        <w:trPr>
          <w:jc w:val="center"/>
        </w:trPr>
        <w:tc>
          <w:tcPr>
            <w:tcW w:w="1134" w:type="dxa"/>
            <w:tcBorders>
              <w:right w:val="single" w:sz="4" w:space="0" w:color="auto"/>
            </w:tcBorders>
          </w:tcPr>
          <w:p w14:paraId="01E012F0"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C432635"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71D6865"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E3AAA73"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BA9B819" w14:textId="77777777" w:rsidR="00BF46E1" w:rsidRPr="0041528A" w:rsidRDefault="00BF46E1" w:rsidP="0092045E">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3908847A"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6CF1DA8" w14:textId="77777777" w:rsidR="00BF46E1" w:rsidRPr="0041528A" w:rsidRDefault="00BF46E1" w:rsidP="0092045E">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22B167A3"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AE19523" w14:textId="77777777" w:rsidR="00BF46E1" w:rsidRPr="0041528A" w:rsidRDefault="00BF46E1" w:rsidP="0092045E">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0B2306AE"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9C40612" w14:textId="77777777" w:rsidR="00BF46E1" w:rsidRPr="0041528A" w:rsidRDefault="00BF46E1" w:rsidP="0092045E">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5029B79B"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B7591B1" w14:textId="77777777" w:rsidR="00BF46E1" w:rsidRPr="0041528A" w:rsidRDefault="00BF46E1" w:rsidP="0092045E">
            <w:pPr>
              <w:pStyle w:val="TAC"/>
            </w:pPr>
            <w:r w:rsidRPr="0041528A">
              <w:t>22</w:t>
            </w:r>
          </w:p>
        </w:tc>
      </w:tr>
      <w:tr w:rsidR="00BF46E1" w:rsidRPr="0041528A" w14:paraId="424C73CD" w14:textId="77777777" w:rsidTr="00195D76">
        <w:trPr>
          <w:jc w:val="center"/>
        </w:trPr>
        <w:tc>
          <w:tcPr>
            <w:tcW w:w="1134" w:type="dxa"/>
            <w:tcBorders>
              <w:right w:val="single" w:sz="4" w:space="0" w:color="auto"/>
            </w:tcBorders>
          </w:tcPr>
          <w:p w14:paraId="30850FFE"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BC35E3C"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1031145" w14:textId="77777777" w:rsidR="00BF46E1" w:rsidRPr="0041528A" w:rsidRDefault="00BF46E1" w:rsidP="0092045E">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3DBA4614"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2E1F4815"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11D06CE" w14:textId="77777777" w:rsidR="00BF46E1" w:rsidRPr="0041528A" w:rsidRDefault="00BF46E1" w:rsidP="0092045E">
            <w:pPr>
              <w:pStyle w:val="TAC"/>
            </w:pPr>
            <w:r w:rsidRPr="0041528A">
              <w:t>C1</w:t>
            </w:r>
          </w:p>
        </w:tc>
        <w:tc>
          <w:tcPr>
            <w:tcW w:w="567" w:type="dxa"/>
            <w:tcBorders>
              <w:top w:val="single" w:sz="4" w:space="0" w:color="auto"/>
              <w:left w:val="single" w:sz="4" w:space="0" w:color="auto"/>
              <w:bottom w:val="single" w:sz="4" w:space="0" w:color="auto"/>
              <w:right w:val="single" w:sz="4" w:space="0" w:color="auto"/>
            </w:tcBorders>
          </w:tcPr>
          <w:p w14:paraId="519AB0A7" w14:textId="77777777" w:rsidR="00BF46E1" w:rsidRPr="0041528A" w:rsidRDefault="00BF46E1" w:rsidP="0092045E">
            <w:pPr>
              <w:pStyle w:val="TAC"/>
            </w:pPr>
            <w:r w:rsidRPr="0041528A">
              <w:t>F2</w:t>
            </w:r>
          </w:p>
        </w:tc>
        <w:tc>
          <w:tcPr>
            <w:tcW w:w="567" w:type="dxa"/>
            <w:tcBorders>
              <w:top w:val="single" w:sz="4" w:space="0" w:color="auto"/>
              <w:left w:val="single" w:sz="4" w:space="0" w:color="auto"/>
              <w:bottom w:val="single" w:sz="4" w:space="0" w:color="auto"/>
              <w:right w:val="single" w:sz="4" w:space="0" w:color="auto"/>
            </w:tcBorders>
          </w:tcPr>
          <w:p w14:paraId="3677C9C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C84340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6CBCEF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3D0F52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25A0EA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3F0A73D" w14:textId="77777777" w:rsidR="00BF46E1" w:rsidRPr="0041528A" w:rsidRDefault="00BF46E1" w:rsidP="0092045E">
            <w:pPr>
              <w:pStyle w:val="TAC"/>
            </w:pPr>
          </w:p>
        </w:tc>
      </w:tr>
    </w:tbl>
    <w:p w14:paraId="0A03527F" w14:textId="77777777" w:rsidR="00BF46E1" w:rsidRPr="0041528A" w:rsidRDefault="00BF46E1" w:rsidP="00BF46E1"/>
    <w:p w14:paraId="3C808F81" w14:textId="77777777" w:rsidR="00BF46E1" w:rsidRPr="0041528A" w:rsidRDefault="00BF46E1" w:rsidP="00BF46E1">
      <w:r w:rsidRPr="0041528A">
        <w:t>TERMINAL RESPONSE: SEND DTMF 3.1.1</w:t>
      </w:r>
    </w:p>
    <w:p w14:paraId="2B0E18A3" w14:textId="77777777" w:rsidR="00BF46E1" w:rsidRPr="0041528A" w:rsidRDefault="00BF46E1" w:rsidP="00BF46E1">
      <w:r w:rsidRPr="0041528A">
        <w:t>Logically:</w:t>
      </w:r>
    </w:p>
    <w:p w14:paraId="56D3F7B6" w14:textId="77777777" w:rsidR="00BF46E1" w:rsidRPr="0041528A" w:rsidRDefault="00BF46E1" w:rsidP="0041528A">
      <w:pPr>
        <w:pStyle w:val="EW"/>
      </w:pPr>
      <w:r w:rsidRPr="0041528A">
        <w:t>Command details</w:t>
      </w:r>
    </w:p>
    <w:p w14:paraId="1CD2DA6F" w14:textId="77777777" w:rsidR="00BF46E1" w:rsidRPr="0041528A" w:rsidRDefault="00BF46E1" w:rsidP="0041528A">
      <w:pPr>
        <w:pStyle w:val="EW"/>
      </w:pPr>
      <w:r w:rsidRPr="0041528A">
        <w:tab/>
        <w:t>Command number:</w:t>
      </w:r>
      <w:r w:rsidRPr="0041528A">
        <w:tab/>
        <w:t>1</w:t>
      </w:r>
    </w:p>
    <w:p w14:paraId="60129B94" w14:textId="77777777" w:rsidR="00BF46E1" w:rsidRPr="0041528A" w:rsidRDefault="00BF46E1" w:rsidP="0041528A">
      <w:pPr>
        <w:pStyle w:val="EW"/>
      </w:pPr>
      <w:r w:rsidRPr="0041528A">
        <w:tab/>
        <w:t>Command type:</w:t>
      </w:r>
      <w:r w:rsidRPr="0041528A">
        <w:tab/>
        <w:t>SEND DTMF</w:t>
      </w:r>
    </w:p>
    <w:p w14:paraId="44E77301" w14:textId="77777777" w:rsidR="00BF46E1" w:rsidRPr="0041528A" w:rsidRDefault="00BF46E1" w:rsidP="0041528A">
      <w:pPr>
        <w:pStyle w:val="EW"/>
      </w:pPr>
      <w:r w:rsidRPr="0041528A">
        <w:tab/>
        <w:t>Command qualifier:</w:t>
      </w:r>
      <w:r w:rsidRPr="0041528A">
        <w:tab/>
        <w:t>"00"</w:t>
      </w:r>
    </w:p>
    <w:p w14:paraId="7E33B8F6" w14:textId="77777777" w:rsidR="00BF46E1" w:rsidRPr="0041528A" w:rsidRDefault="00BF46E1" w:rsidP="0041528A">
      <w:pPr>
        <w:pStyle w:val="EW"/>
      </w:pPr>
      <w:r w:rsidRPr="0041528A">
        <w:t>Device identities</w:t>
      </w:r>
    </w:p>
    <w:p w14:paraId="214BC023" w14:textId="77777777" w:rsidR="00BF46E1" w:rsidRPr="0041528A" w:rsidRDefault="00BF46E1" w:rsidP="0041528A">
      <w:pPr>
        <w:pStyle w:val="EW"/>
      </w:pPr>
      <w:r w:rsidRPr="0041528A">
        <w:tab/>
        <w:t>Source device:</w:t>
      </w:r>
      <w:r w:rsidRPr="0041528A">
        <w:tab/>
        <w:t>ME</w:t>
      </w:r>
    </w:p>
    <w:p w14:paraId="7216C179" w14:textId="77777777" w:rsidR="00BF46E1" w:rsidRPr="0041528A" w:rsidRDefault="00BF46E1" w:rsidP="0041528A">
      <w:pPr>
        <w:pStyle w:val="EW"/>
      </w:pPr>
      <w:r w:rsidRPr="0041528A">
        <w:tab/>
        <w:t>Destination device:</w:t>
      </w:r>
      <w:r w:rsidRPr="0041528A">
        <w:tab/>
        <w:t>UICC</w:t>
      </w:r>
    </w:p>
    <w:p w14:paraId="6E093916" w14:textId="77777777" w:rsidR="00BF46E1" w:rsidRPr="0041528A" w:rsidRDefault="00BF46E1" w:rsidP="0041528A">
      <w:pPr>
        <w:pStyle w:val="EW"/>
      </w:pPr>
      <w:r w:rsidRPr="0041528A">
        <w:t>Result</w:t>
      </w:r>
    </w:p>
    <w:p w14:paraId="72E00430" w14:textId="77777777" w:rsidR="00BF46E1" w:rsidRPr="0041528A" w:rsidRDefault="00BF46E1" w:rsidP="0041528A">
      <w:pPr>
        <w:pStyle w:val="EX"/>
      </w:pPr>
      <w:r w:rsidRPr="0041528A">
        <w:tab/>
        <w:t>General Result:</w:t>
      </w:r>
      <w:r w:rsidRPr="0041528A">
        <w:tab/>
        <w:t>Command performed successful</w:t>
      </w:r>
    </w:p>
    <w:p w14:paraId="170DA7BE" w14:textId="77777777" w:rsidR="00BF46E1" w:rsidRPr="0041528A" w:rsidRDefault="00BF46E1" w:rsidP="00BF46E1">
      <w:r w:rsidRPr="0041528A">
        <w:t>Coding:</w:t>
      </w:r>
    </w:p>
    <w:p w14:paraId="01E8D2B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2D4918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BE82373"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3A4C75F"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3817B21"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95D5EF4"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E1098CC"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1DC2A201"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ECDB650"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4D7EC82"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A99221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FBD0D7D"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2BB6567"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A2DF6F7"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0680D57" w14:textId="77777777" w:rsidR="00BF46E1" w:rsidRPr="0041528A" w:rsidRDefault="00BF46E1" w:rsidP="0092045E">
            <w:pPr>
              <w:pStyle w:val="TAC"/>
            </w:pPr>
            <w:r w:rsidRPr="0041528A">
              <w:t>00</w:t>
            </w:r>
          </w:p>
        </w:tc>
      </w:tr>
    </w:tbl>
    <w:p w14:paraId="3FDEE5F8" w14:textId="77777777" w:rsidR="00BF46E1" w:rsidRPr="0041528A" w:rsidRDefault="00BF46E1" w:rsidP="00BF46E1"/>
    <w:p w14:paraId="65292858" w14:textId="77777777" w:rsidR="00BF46E1" w:rsidRPr="0041528A" w:rsidRDefault="00BF46E1" w:rsidP="00BF46E1">
      <w:pPr>
        <w:pStyle w:val="H6"/>
      </w:pPr>
      <w:r w:rsidRPr="0041528A">
        <w:t>27.22.4.12.2.5</w:t>
      </w:r>
      <w:r w:rsidRPr="0041528A">
        <w:tab/>
        <w:t>Test requirement</w:t>
      </w:r>
    </w:p>
    <w:p w14:paraId="76FD9C38" w14:textId="77777777" w:rsidR="00BF46E1" w:rsidRPr="0041528A" w:rsidRDefault="00BF46E1" w:rsidP="00BF46E1">
      <w:r w:rsidRPr="0041528A">
        <w:t>The ME shall operate in the manner defined in expected sequence 3.1.</w:t>
      </w:r>
    </w:p>
    <w:p w14:paraId="7A5F11E4" w14:textId="77777777" w:rsidR="00BF46E1" w:rsidRPr="0041528A" w:rsidRDefault="00BF46E1" w:rsidP="00BF46E1">
      <w:pPr>
        <w:pStyle w:val="Heading5"/>
      </w:pPr>
      <w:bookmarkStart w:id="11" w:name="_Toc146313043"/>
      <w:r w:rsidRPr="0041528A">
        <w:t>27.22.4.24.4</w:t>
      </w:r>
      <w:r w:rsidRPr="0041528A">
        <w:tab/>
        <w:t>SEND DTMF (support of Text Attribute)</w:t>
      </w:r>
      <w:bookmarkEnd w:id="11"/>
    </w:p>
    <w:p w14:paraId="2C3E5A48" w14:textId="77777777" w:rsidR="00BF46E1" w:rsidRPr="0041528A" w:rsidRDefault="00BF46E1" w:rsidP="00BF46E1">
      <w:pPr>
        <w:pStyle w:val="H6"/>
      </w:pPr>
      <w:r w:rsidRPr="0041528A">
        <w:t>27.22.4.24.4.1</w:t>
      </w:r>
      <w:r w:rsidRPr="0041528A">
        <w:tab/>
        <w:t>SEND DTMF (support of Text Attribute – Left Alignment)</w:t>
      </w:r>
    </w:p>
    <w:p w14:paraId="6F1A38C5" w14:textId="77777777" w:rsidR="00BF46E1" w:rsidRPr="0041528A" w:rsidRDefault="00BF46E1" w:rsidP="00BF46E1">
      <w:pPr>
        <w:pStyle w:val="H6"/>
      </w:pPr>
      <w:r w:rsidRPr="0041528A">
        <w:t>27.22.4.24.4.1.1</w:t>
      </w:r>
      <w:r w:rsidRPr="0041528A">
        <w:tab/>
        <w:t>Definition and applicability</w:t>
      </w:r>
    </w:p>
    <w:p w14:paraId="5C00DBBF" w14:textId="77777777" w:rsidR="00BF46E1" w:rsidRPr="0041528A" w:rsidRDefault="00BF46E1" w:rsidP="00BF46E1">
      <w:r w:rsidRPr="0041528A">
        <w:t>See clause 3.2.2.</w:t>
      </w:r>
    </w:p>
    <w:p w14:paraId="27FB03BB" w14:textId="77777777" w:rsidR="00BF46E1" w:rsidRPr="0041528A" w:rsidRDefault="00BF46E1" w:rsidP="00BF46E1">
      <w:pPr>
        <w:pStyle w:val="H6"/>
      </w:pPr>
      <w:r w:rsidRPr="0041528A">
        <w:t>27.22.4.24.4.1.2</w:t>
      </w:r>
      <w:r w:rsidRPr="0041528A">
        <w:tab/>
        <w:t>Conformance requirement</w:t>
      </w:r>
    </w:p>
    <w:p w14:paraId="63CAF280" w14:textId="77777777" w:rsidR="00BF46E1" w:rsidRPr="0041528A" w:rsidRDefault="00BF46E1" w:rsidP="00BF46E1">
      <w:pPr>
        <w:keepNext/>
        <w:keepLines/>
      </w:pPr>
      <w:r w:rsidRPr="0041528A">
        <w:t>The ME shall support the Proactive UICC: Send DTMF facility as defined in:</w:t>
      </w:r>
    </w:p>
    <w:p w14:paraId="7BC602F8" w14:textId="77777777" w:rsidR="00BF46E1" w:rsidRPr="0041528A" w:rsidRDefault="00BF46E1" w:rsidP="00BF46E1">
      <w:pPr>
        <w:pStyle w:val="B1"/>
      </w:pPr>
      <w:r w:rsidRPr="0041528A">
        <w:t>-</w:t>
      </w:r>
      <w:r w:rsidRPr="0041528A">
        <w:tab/>
        <w:t>TS 31.111 [15] clause 6.1, clause 6.4.24, clause 6.6.24, clause 8.12.2, clause 5.2, clause 8.6, clause 8.7, clause 8.2, clause 8.44 and clause 8.70.</w:t>
      </w:r>
    </w:p>
    <w:p w14:paraId="766CE890" w14:textId="77777777" w:rsidR="00BF46E1" w:rsidRPr="0041528A" w:rsidRDefault="00BF46E1" w:rsidP="00BF46E1">
      <w:pPr>
        <w:pStyle w:val="H6"/>
      </w:pPr>
      <w:r w:rsidRPr="0041528A">
        <w:t>27.22.4.24.4.1.3</w:t>
      </w:r>
      <w:r w:rsidRPr="0041528A">
        <w:tab/>
        <w:t>Test purpose</w:t>
      </w:r>
    </w:p>
    <w:p w14:paraId="4B22E1E9" w14:textId="77777777" w:rsidR="00BF46E1" w:rsidRPr="0041528A" w:rsidRDefault="00BF46E1" w:rsidP="00BF46E1">
      <w:r w:rsidRPr="0041528A">
        <w:t>To verify that after a call has been successfully established the ME sends the DTMF string contained in the SEND DTMF proactive UICC command to the network, and returns a successful response in the TERMINAL RESPONSE command sent to the UICC.</w:t>
      </w:r>
    </w:p>
    <w:p w14:paraId="14417C64" w14:textId="77777777" w:rsidR="00BF46E1" w:rsidRPr="0041528A" w:rsidRDefault="00BF46E1" w:rsidP="00BF46E1">
      <w:r w:rsidRPr="0041528A">
        <w:t>To verify that the ME does not locally generate audible DTMF tones and play them to the user.</w:t>
      </w:r>
    </w:p>
    <w:p w14:paraId="2F4DCC84" w14:textId="77777777" w:rsidR="00BF46E1" w:rsidRPr="0041528A" w:rsidRDefault="00BF46E1" w:rsidP="00BF46E1">
      <w:r w:rsidRPr="0041528A">
        <w:t>To verify that if the ME is in idle mode it informs the UICC using TERMINAL RESPONSE '20' with the additional information "Not in speech call".</w:t>
      </w:r>
    </w:p>
    <w:p w14:paraId="56ABA2AB" w14:textId="77777777" w:rsidR="00BF46E1" w:rsidRPr="0041528A" w:rsidRDefault="00BF46E1" w:rsidP="00BF46E1">
      <w:r w:rsidRPr="0041528A">
        <w:t>To verify that the ME displays the text contained in the SEND DTMF proactive UICC command.</w:t>
      </w:r>
    </w:p>
    <w:p w14:paraId="118C553D" w14:textId="77777777" w:rsidR="00BF46E1" w:rsidRPr="0041528A" w:rsidRDefault="00BF46E1" w:rsidP="00BF46E1">
      <w:r w:rsidRPr="0041528A">
        <w:t>To verify that the ME displays the alpha identifier according to the left alignment text attribute configuration which are referred to in the contents of the SEND DTMF proactive UICC command.</w:t>
      </w:r>
    </w:p>
    <w:p w14:paraId="4FAEB3D7" w14:textId="77777777" w:rsidR="00BF46E1" w:rsidRPr="0041528A" w:rsidRDefault="00BF46E1" w:rsidP="00BF46E1">
      <w:pPr>
        <w:pStyle w:val="H6"/>
      </w:pPr>
      <w:r w:rsidRPr="0041528A">
        <w:lastRenderedPageBreak/>
        <w:t>27.22.4.24.4.1.4</w:t>
      </w:r>
      <w:r w:rsidRPr="0041528A">
        <w:tab/>
        <w:t>Method of test</w:t>
      </w:r>
    </w:p>
    <w:p w14:paraId="7C361F29" w14:textId="77777777" w:rsidR="00BF46E1" w:rsidRPr="0041528A" w:rsidRDefault="00BF46E1" w:rsidP="00BF46E1">
      <w:pPr>
        <w:pStyle w:val="H6"/>
      </w:pPr>
      <w:r w:rsidRPr="0041528A">
        <w:t>27.22.4.24.4.1.4.1</w:t>
      </w:r>
      <w:r w:rsidRPr="0041528A">
        <w:tab/>
        <w:t>Initial conditions</w:t>
      </w:r>
    </w:p>
    <w:p w14:paraId="435662DA" w14:textId="77777777" w:rsidR="00BF46E1" w:rsidRPr="0041528A" w:rsidRDefault="00BF46E1" w:rsidP="00BF46E1">
      <w:r w:rsidRPr="0041528A">
        <w:t>The ME is connected to the USIM Simulator.</w:t>
      </w:r>
    </w:p>
    <w:p w14:paraId="641B21E1" w14:textId="77777777" w:rsidR="00BF46E1" w:rsidRPr="0041528A" w:rsidRDefault="00BF46E1" w:rsidP="00BF46E1">
      <w:r w:rsidRPr="0041528A">
        <w:t>The elementary files are coded as USIM Application Toolkit default.</w:t>
      </w:r>
    </w:p>
    <w:p w14:paraId="7FEFA906" w14:textId="77777777" w:rsidR="00BF46E1" w:rsidRPr="0041528A" w:rsidRDefault="00BF46E1" w:rsidP="00BF46E1">
      <w:r w:rsidRPr="0041528A">
        <w:t>Prior to this test the ME shall have been powered on, performed the PROFILE DOWNLOAD procedure and be in updated idle mode on the USS.</w:t>
      </w:r>
    </w:p>
    <w:p w14:paraId="283447CA" w14:textId="77777777" w:rsidR="00BF46E1" w:rsidRPr="0041528A" w:rsidRDefault="00BF46E1" w:rsidP="00BF46E1">
      <w:pPr>
        <w:pStyle w:val="H6"/>
      </w:pPr>
      <w:r w:rsidRPr="0041528A">
        <w:t>27.22.4.24.4.1.4.2</w:t>
      </w:r>
      <w:r w:rsidRPr="0041528A">
        <w:tab/>
        <w:t>Procedure</w:t>
      </w:r>
    </w:p>
    <w:p w14:paraId="78B2C68E" w14:textId="77777777" w:rsidR="00BF46E1" w:rsidRPr="0041528A" w:rsidRDefault="00BF46E1" w:rsidP="00BF46E1">
      <w:pPr>
        <w:pStyle w:val="TH"/>
      </w:pPr>
      <w:r w:rsidRPr="0041528A">
        <w:t>Expected Sequence 4.1 (SEND DTMF, with text attribute – Left Alignment)</w:t>
      </w:r>
    </w:p>
    <w:p w14:paraId="7D781BEF" w14:textId="77777777" w:rsidR="00BF46E1" w:rsidRPr="0041528A" w:rsidRDefault="00BF46E1" w:rsidP="00BF46E1">
      <w:r w:rsidRPr="0041528A">
        <w:t>Some details of the DTMF protocol have been left out for clarity.</w:t>
      </w:r>
    </w:p>
    <w:p w14:paraId="03D4A4D3"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3AAFB0BD" w14:textId="77777777" w:rsidTr="00195D76">
        <w:trPr>
          <w:cantSplit/>
          <w:jc w:val="center"/>
        </w:trPr>
        <w:tc>
          <w:tcPr>
            <w:tcW w:w="737" w:type="dxa"/>
            <w:tcBorders>
              <w:top w:val="single" w:sz="6" w:space="0" w:color="auto"/>
              <w:left w:val="single" w:sz="6" w:space="0" w:color="auto"/>
              <w:right w:val="single" w:sz="6" w:space="0" w:color="auto"/>
            </w:tcBorders>
          </w:tcPr>
          <w:p w14:paraId="0FC3F604"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6BC1B63E"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01794A9C"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252FED4F" w14:textId="77777777" w:rsidR="00BF46E1" w:rsidRPr="0041528A" w:rsidRDefault="00BF46E1" w:rsidP="0092045E">
            <w:pPr>
              <w:pStyle w:val="TAH"/>
            </w:pPr>
            <w:r w:rsidRPr="0041528A">
              <w:t>Comments</w:t>
            </w:r>
          </w:p>
        </w:tc>
      </w:tr>
      <w:tr w:rsidR="00BF46E1" w:rsidRPr="0041528A" w14:paraId="707EE715" w14:textId="77777777" w:rsidTr="00195D76">
        <w:trPr>
          <w:cantSplit/>
          <w:jc w:val="center"/>
        </w:trPr>
        <w:tc>
          <w:tcPr>
            <w:tcW w:w="737" w:type="dxa"/>
            <w:tcBorders>
              <w:top w:val="single" w:sz="4" w:space="0" w:color="auto"/>
              <w:left w:val="single" w:sz="4" w:space="0" w:color="auto"/>
              <w:right w:val="single" w:sz="4" w:space="0" w:color="auto"/>
            </w:tcBorders>
          </w:tcPr>
          <w:p w14:paraId="011C1B1E" w14:textId="77777777" w:rsidR="00BF46E1" w:rsidRPr="0041528A" w:rsidRDefault="00BF46E1" w:rsidP="0092045E">
            <w:pPr>
              <w:pStyle w:val="TAC"/>
            </w:pPr>
            <w:r w:rsidRPr="0041528A">
              <w:t>1</w:t>
            </w:r>
          </w:p>
        </w:tc>
        <w:tc>
          <w:tcPr>
            <w:tcW w:w="1232" w:type="dxa"/>
            <w:tcBorders>
              <w:top w:val="single" w:sz="4" w:space="0" w:color="auto"/>
              <w:left w:val="single" w:sz="4" w:space="0" w:color="auto"/>
              <w:right w:val="single" w:sz="4" w:space="0" w:color="auto"/>
            </w:tcBorders>
          </w:tcPr>
          <w:p w14:paraId="2E48FE9A"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top w:val="single" w:sz="4" w:space="0" w:color="auto"/>
              <w:left w:val="single" w:sz="4" w:space="0" w:color="auto"/>
              <w:right w:val="single" w:sz="4" w:space="0" w:color="auto"/>
            </w:tcBorders>
          </w:tcPr>
          <w:p w14:paraId="415C3655" w14:textId="77777777" w:rsidR="00BF46E1" w:rsidRPr="0041528A" w:rsidRDefault="00BF46E1" w:rsidP="0092045E">
            <w:pPr>
              <w:pStyle w:val="TAL"/>
            </w:pPr>
            <w:r w:rsidRPr="0041528A">
              <w:t>Set up a call to "+0123456789"</w:t>
            </w:r>
          </w:p>
        </w:tc>
        <w:tc>
          <w:tcPr>
            <w:tcW w:w="3776" w:type="dxa"/>
            <w:tcBorders>
              <w:top w:val="single" w:sz="4" w:space="0" w:color="auto"/>
              <w:left w:val="single" w:sz="4" w:space="0" w:color="auto"/>
              <w:right w:val="single" w:sz="4" w:space="0" w:color="auto"/>
            </w:tcBorders>
          </w:tcPr>
          <w:p w14:paraId="099D3ECD" w14:textId="77777777" w:rsidR="00BF46E1" w:rsidRPr="0041528A" w:rsidRDefault="00BF46E1" w:rsidP="0092045E">
            <w:pPr>
              <w:pStyle w:val="TAL"/>
            </w:pPr>
          </w:p>
        </w:tc>
      </w:tr>
      <w:tr w:rsidR="00BF46E1" w:rsidRPr="0041528A" w14:paraId="641AD1BD" w14:textId="77777777" w:rsidTr="00195D76">
        <w:trPr>
          <w:cantSplit/>
          <w:jc w:val="center"/>
        </w:trPr>
        <w:tc>
          <w:tcPr>
            <w:tcW w:w="737" w:type="dxa"/>
            <w:tcBorders>
              <w:left w:val="single" w:sz="4" w:space="0" w:color="auto"/>
              <w:right w:val="single" w:sz="4" w:space="0" w:color="auto"/>
            </w:tcBorders>
          </w:tcPr>
          <w:p w14:paraId="4F73FBB3" w14:textId="77777777" w:rsidR="00BF46E1" w:rsidRPr="0041528A" w:rsidRDefault="00BF46E1" w:rsidP="0092045E">
            <w:pPr>
              <w:pStyle w:val="TAC"/>
            </w:pPr>
            <w:r w:rsidRPr="0041528A">
              <w:t>2</w:t>
            </w:r>
          </w:p>
        </w:tc>
        <w:tc>
          <w:tcPr>
            <w:tcW w:w="1232" w:type="dxa"/>
            <w:tcBorders>
              <w:left w:val="single" w:sz="4" w:space="0" w:color="auto"/>
              <w:right w:val="single" w:sz="4" w:space="0" w:color="auto"/>
            </w:tcBorders>
          </w:tcPr>
          <w:p w14:paraId="2F8BF199"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6C03FD1"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385D0879" w14:textId="77777777" w:rsidR="00BF46E1" w:rsidRPr="0041528A" w:rsidRDefault="00BF46E1" w:rsidP="0092045E">
            <w:pPr>
              <w:pStyle w:val="TAL"/>
            </w:pPr>
          </w:p>
        </w:tc>
      </w:tr>
      <w:tr w:rsidR="00BF46E1" w:rsidRPr="0041528A" w14:paraId="41EDAC6A" w14:textId="77777777" w:rsidTr="00195D76">
        <w:trPr>
          <w:cantSplit/>
          <w:jc w:val="center"/>
        </w:trPr>
        <w:tc>
          <w:tcPr>
            <w:tcW w:w="737" w:type="dxa"/>
            <w:tcBorders>
              <w:left w:val="single" w:sz="4" w:space="0" w:color="auto"/>
              <w:right w:val="single" w:sz="4" w:space="0" w:color="auto"/>
            </w:tcBorders>
          </w:tcPr>
          <w:p w14:paraId="73ED19F2" w14:textId="77777777" w:rsidR="00BF46E1" w:rsidRPr="0041528A" w:rsidRDefault="00BF46E1" w:rsidP="0092045E">
            <w:pPr>
              <w:pStyle w:val="TAC"/>
            </w:pPr>
            <w:r w:rsidRPr="0041528A">
              <w:t>3</w:t>
            </w:r>
          </w:p>
        </w:tc>
        <w:tc>
          <w:tcPr>
            <w:tcW w:w="1232" w:type="dxa"/>
            <w:tcBorders>
              <w:left w:val="single" w:sz="4" w:space="0" w:color="auto"/>
              <w:right w:val="single" w:sz="4" w:space="0" w:color="auto"/>
            </w:tcBorders>
          </w:tcPr>
          <w:p w14:paraId="6A095465"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02F78DB9"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6E049C50" w14:textId="77777777" w:rsidR="00BF46E1" w:rsidRPr="0041528A" w:rsidRDefault="00BF46E1" w:rsidP="0092045E">
            <w:pPr>
              <w:pStyle w:val="TAL"/>
            </w:pPr>
          </w:p>
        </w:tc>
      </w:tr>
      <w:tr w:rsidR="00BF46E1" w:rsidRPr="0041528A" w14:paraId="1290D950" w14:textId="77777777" w:rsidTr="00195D76">
        <w:trPr>
          <w:cantSplit/>
          <w:jc w:val="center"/>
        </w:trPr>
        <w:tc>
          <w:tcPr>
            <w:tcW w:w="737" w:type="dxa"/>
            <w:tcBorders>
              <w:left w:val="single" w:sz="6" w:space="0" w:color="auto"/>
              <w:right w:val="single" w:sz="6" w:space="0" w:color="auto"/>
            </w:tcBorders>
          </w:tcPr>
          <w:p w14:paraId="55FC38F2"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48217EF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810CEE1" w14:textId="77777777" w:rsidR="00BF46E1" w:rsidRPr="0041528A" w:rsidRDefault="00BF46E1" w:rsidP="0092045E">
            <w:pPr>
              <w:pStyle w:val="TAL"/>
            </w:pPr>
            <w:r w:rsidRPr="0041528A">
              <w:t>PROACTIVE COMMAND PENDING: SEND DTMF 4.1.1</w:t>
            </w:r>
          </w:p>
        </w:tc>
        <w:tc>
          <w:tcPr>
            <w:tcW w:w="3776" w:type="dxa"/>
            <w:tcBorders>
              <w:left w:val="single" w:sz="6" w:space="0" w:color="auto"/>
              <w:right w:val="single" w:sz="6" w:space="0" w:color="auto"/>
            </w:tcBorders>
          </w:tcPr>
          <w:p w14:paraId="47DD5EF6" w14:textId="77777777" w:rsidR="00BF46E1" w:rsidRPr="0041528A" w:rsidRDefault="00BF46E1" w:rsidP="0092045E">
            <w:pPr>
              <w:pStyle w:val="TAL"/>
            </w:pPr>
          </w:p>
        </w:tc>
      </w:tr>
      <w:tr w:rsidR="00BF46E1" w:rsidRPr="0041528A" w14:paraId="0A2C13F1" w14:textId="77777777" w:rsidTr="00195D76">
        <w:trPr>
          <w:cantSplit/>
          <w:jc w:val="center"/>
        </w:trPr>
        <w:tc>
          <w:tcPr>
            <w:tcW w:w="737" w:type="dxa"/>
            <w:tcBorders>
              <w:left w:val="single" w:sz="6" w:space="0" w:color="auto"/>
              <w:right w:val="single" w:sz="6" w:space="0" w:color="auto"/>
            </w:tcBorders>
          </w:tcPr>
          <w:p w14:paraId="59ED92A6"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0A1FDA2D"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301AB18"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720D7AC7" w14:textId="77777777" w:rsidR="00BF46E1" w:rsidRPr="0041528A" w:rsidRDefault="00BF46E1" w:rsidP="0092045E">
            <w:pPr>
              <w:pStyle w:val="TAL"/>
            </w:pPr>
          </w:p>
        </w:tc>
      </w:tr>
      <w:tr w:rsidR="00BF46E1" w:rsidRPr="0041528A" w14:paraId="39973DC7" w14:textId="77777777" w:rsidTr="00195D76">
        <w:trPr>
          <w:cantSplit/>
          <w:jc w:val="center"/>
        </w:trPr>
        <w:tc>
          <w:tcPr>
            <w:tcW w:w="737" w:type="dxa"/>
            <w:tcBorders>
              <w:left w:val="single" w:sz="6" w:space="0" w:color="auto"/>
              <w:right w:val="single" w:sz="6" w:space="0" w:color="auto"/>
            </w:tcBorders>
          </w:tcPr>
          <w:p w14:paraId="5805C177"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6FDBE5E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2105397" w14:textId="77777777" w:rsidR="00BF46E1" w:rsidRPr="0041528A" w:rsidRDefault="00BF46E1" w:rsidP="0092045E">
            <w:pPr>
              <w:pStyle w:val="TAL"/>
            </w:pPr>
            <w:r w:rsidRPr="0041528A">
              <w:t>PROACTIVE COMMAND: SEND DTMF 4.1.1</w:t>
            </w:r>
          </w:p>
        </w:tc>
        <w:tc>
          <w:tcPr>
            <w:tcW w:w="3776" w:type="dxa"/>
            <w:tcBorders>
              <w:left w:val="single" w:sz="6" w:space="0" w:color="auto"/>
              <w:right w:val="single" w:sz="6" w:space="0" w:color="auto"/>
            </w:tcBorders>
          </w:tcPr>
          <w:p w14:paraId="2763C55D" w14:textId="77777777" w:rsidR="00BF46E1" w:rsidRPr="0041528A" w:rsidRDefault="00BF46E1" w:rsidP="0092045E">
            <w:pPr>
              <w:pStyle w:val="TAL"/>
            </w:pPr>
          </w:p>
        </w:tc>
      </w:tr>
      <w:tr w:rsidR="00BF46E1" w:rsidRPr="0041528A" w14:paraId="2BFDBC4D" w14:textId="77777777" w:rsidTr="00195D76">
        <w:trPr>
          <w:cantSplit/>
          <w:jc w:val="center"/>
        </w:trPr>
        <w:tc>
          <w:tcPr>
            <w:tcW w:w="737" w:type="dxa"/>
            <w:tcBorders>
              <w:left w:val="single" w:sz="4" w:space="0" w:color="auto"/>
              <w:right w:val="single" w:sz="4" w:space="0" w:color="auto"/>
            </w:tcBorders>
          </w:tcPr>
          <w:p w14:paraId="7A29CF96" w14:textId="77777777" w:rsidR="00BF46E1" w:rsidRPr="0041528A" w:rsidRDefault="00BF46E1" w:rsidP="0092045E">
            <w:pPr>
              <w:pStyle w:val="TAC"/>
            </w:pPr>
            <w:r w:rsidRPr="0041528A">
              <w:t>7</w:t>
            </w:r>
          </w:p>
        </w:tc>
        <w:tc>
          <w:tcPr>
            <w:tcW w:w="1232" w:type="dxa"/>
            <w:tcBorders>
              <w:left w:val="single" w:sz="4" w:space="0" w:color="auto"/>
              <w:right w:val="single" w:sz="4" w:space="0" w:color="auto"/>
            </w:tcBorders>
          </w:tcPr>
          <w:p w14:paraId="310D9498"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10A62A8"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3677C643" w14:textId="77777777" w:rsidR="00BF46E1" w:rsidRPr="0041528A" w:rsidRDefault="00BF46E1" w:rsidP="0092045E">
            <w:pPr>
              <w:pStyle w:val="TAL"/>
            </w:pPr>
            <w:r w:rsidRPr="0041528A">
              <w:t xml:space="preserve">[Alpha identifier is displayed with left alignment] </w:t>
            </w:r>
          </w:p>
        </w:tc>
      </w:tr>
      <w:tr w:rsidR="00BF46E1" w:rsidRPr="0041528A" w14:paraId="725100E8" w14:textId="77777777" w:rsidTr="00195D76">
        <w:trPr>
          <w:cantSplit/>
          <w:jc w:val="center"/>
        </w:trPr>
        <w:tc>
          <w:tcPr>
            <w:tcW w:w="737" w:type="dxa"/>
            <w:tcBorders>
              <w:left w:val="single" w:sz="4" w:space="0" w:color="auto"/>
              <w:right w:val="single" w:sz="4" w:space="0" w:color="auto"/>
            </w:tcBorders>
          </w:tcPr>
          <w:p w14:paraId="402DA625" w14:textId="77777777" w:rsidR="00BF46E1" w:rsidRPr="0041528A" w:rsidRDefault="00BF46E1" w:rsidP="0092045E">
            <w:pPr>
              <w:pStyle w:val="TAC"/>
            </w:pPr>
            <w:r w:rsidRPr="0041528A">
              <w:t>8</w:t>
            </w:r>
          </w:p>
        </w:tc>
        <w:tc>
          <w:tcPr>
            <w:tcW w:w="1232" w:type="dxa"/>
            <w:tcBorders>
              <w:left w:val="single" w:sz="4" w:space="0" w:color="auto"/>
              <w:right w:val="single" w:sz="4" w:space="0" w:color="auto"/>
            </w:tcBorders>
          </w:tcPr>
          <w:p w14:paraId="324BC0E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F34CB4B"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4767C081" w14:textId="77777777" w:rsidR="00BF46E1" w:rsidRPr="0041528A" w:rsidRDefault="00BF46E1" w:rsidP="0092045E">
            <w:pPr>
              <w:pStyle w:val="TAL"/>
            </w:pPr>
            <w:r w:rsidRPr="0041528A">
              <w:t>["1"]</w:t>
            </w:r>
          </w:p>
        </w:tc>
      </w:tr>
      <w:tr w:rsidR="00BF46E1" w:rsidRPr="0041528A" w14:paraId="504AF41D" w14:textId="77777777" w:rsidTr="00195D76">
        <w:trPr>
          <w:cantSplit/>
          <w:jc w:val="center"/>
        </w:trPr>
        <w:tc>
          <w:tcPr>
            <w:tcW w:w="737" w:type="dxa"/>
            <w:tcBorders>
              <w:left w:val="single" w:sz="4" w:space="0" w:color="auto"/>
              <w:right w:val="single" w:sz="4" w:space="0" w:color="auto"/>
            </w:tcBorders>
          </w:tcPr>
          <w:p w14:paraId="289CC1A3" w14:textId="77777777" w:rsidR="00BF46E1" w:rsidRPr="0041528A" w:rsidRDefault="00BF46E1" w:rsidP="0092045E">
            <w:pPr>
              <w:pStyle w:val="TAC"/>
            </w:pPr>
            <w:r w:rsidRPr="0041528A">
              <w:t>9</w:t>
            </w:r>
          </w:p>
        </w:tc>
        <w:tc>
          <w:tcPr>
            <w:tcW w:w="1232" w:type="dxa"/>
            <w:tcBorders>
              <w:left w:val="single" w:sz="4" w:space="0" w:color="auto"/>
              <w:right w:val="single" w:sz="4" w:space="0" w:color="auto"/>
            </w:tcBorders>
          </w:tcPr>
          <w:p w14:paraId="20BD5FB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C0D8643"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4DE47435" w14:textId="77777777" w:rsidR="00BF46E1" w:rsidRPr="0041528A" w:rsidRDefault="00BF46E1" w:rsidP="0092045E">
            <w:pPr>
              <w:pStyle w:val="TAL"/>
            </w:pPr>
            <w:r w:rsidRPr="0041528A">
              <w:t>["2"]</w:t>
            </w:r>
          </w:p>
        </w:tc>
      </w:tr>
      <w:tr w:rsidR="00BF46E1" w:rsidRPr="0041528A" w14:paraId="476470F5" w14:textId="77777777" w:rsidTr="00195D76">
        <w:trPr>
          <w:cantSplit/>
          <w:jc w:val="center"/>
        </w:trPr>
        <w:tc>
          <w:tcPr>
            <w:tcW w:w="737" w:type="dxa"/>
            <w:tcBorders>
              <w:left w:val="single" w:sz="4" w:space="0" w:color="auto"/>
              <w:right w:val="single" w:sz="4" w:space="0" w:color="auto"/>
            </w:tcBorders>
          </w:tcPr>
          <w:p w14:paraId="6683D4B9" w14:textId="77777777" w:rsidR="00BF46E1" w:rsidRPr="0041528A" w:rsidRDefault="00BF46E1" w:rsidP="0092045E">
            <w:pPr>
              <w:pStyle w:val="TAC"/>
            </w:pPr>
            <w:r w:rsidRPr="0041528A">
              <w:t>10</w:t>
            </w:r>
          </w:p>
        </w:tc>
        <w:tc>
          <w:tcPr>
            <w:tcW w:w="1232" w:type="dxa"/>
            <w:tcBorders>
              <w:left w:val="single" w:sz="4" w:space="0" w:color="auto"/>
              <w:right w:val="single" w:sz="4" w:space="0" w:color="auto"/>
            </w:tcBorders>
          </w:tcPr>
          <w:p w14:paraId="6A84B564"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02FA4A9"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3ECC8704" w14:textId="77777777" w:rsidR="00BF46E1" w:rsidRPr="0041528A" w:rsidRDefault="00BF46E1" w:rsidP="0092045E">
            <w:pPr>
              <w:pStyle w:val="TAL"/>
            </w:pPr>
            <w:r w:rsidRPr="0041528A">
              <w:t>["3"]</w:t>
            </w:r>
          </w:p>
        </w:tc>
      </w:tr>
      <w:tr w:rsidR="00BF46E1" w:rsidRPr="0041528A" w14:paraId="33EB5FD5" w14:textId="77777777" w:rsidTr="00195D76">
        <w:trPr>
          <w:cantSplit/>
          <w:jc w:val="center"/>
        </w:trPr>
        <w:tc>
          <w:tcPr>
            <w:tcW w:w="737" w:type="dxa"/>
            <w:tcBorders>
              <w:left w:val="single" w:sz="4" w:space="0" w:color="auto"/>
              <w:right w:val="single" w:sz="4" w:space="0" w:color="auto"/>
            </w:tcBorders>
          </w:tcPr>
          <w:p w14:paraId="734E3A52" w14:textId="77777777" w:rsidR="00BF46E1" w:rsidRPr="0041528A" w:rsidRDefault="00BF46E1" w:rsidP="0092045E">
            <w:pPr>
              <w:pStyle w:val="TAC"/>
            </w:pPr>
            <w:r w:rsidRPr="0041528A">
              <w:t>11</w:t>
            </w:r>
          </w:p>
        </w:tc>
        <w:tc>
          <w:tcPr>
            <w:tcW w:w="1232" w:type="dxa"/>
            <w:tcBorders>
              <w:left w:val="single" w:sz="4" w:space="0" w:color="auto"/>
              <w:right w:val="single" w:sz="4" w:space="0" w:color="auto"/>
            </w:tcBorders>
          </w:tcPr>
          <w:p w14:paraId="1B205B65"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35EF20E"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2C78DE0D" w14:textId="77777777" w:rsidR="00BF46E1" w:rsidRPr="0041528A" w:rsidRDefault="00BF46E1" w:rsidP="0092045E">
            <w:pPr>
              <w:pStyle w:val="TAL"/>
            </w:pPr>
            <w:r w:rsidRPr="0041528A">
              <w:t>["4"]</w:t>
            </w:r>
          </w:p>
        </w:tc>
      </w:tr>
      <w:tr w:rsidR="00BF46E1" w:rsidRPr="0041528A" w14:paraId="10796DB6" w14:textId="77777777" w:rsidTr="00195D76">
        <w:trPr>
          <w:cantSplit/>
          <w:jc w:val="center"/>
        </w:trPr>
        <w:tc>
          <w:tcPr>
            <w:tcW w:w="737" w:type="dxa"/>
            <w:tcBorders>
              <w:left w:val="single" w:sz="4" w:space="0" w:color="auto"/>
              <w:right w:val="single" w:sz="4" w:space="0" w:color="auto"/>
            </w:tcBorders>
          </w:tcPr>
          <w:p w14:paraId="67C83050" w14:textId="77777777" w:rsidR="00BF46E1" w:rsidRPr="0041528A" w:rsidRDefault="00BF46E1" w:rsidP="0092045E">
            <w:pPr>
              <w:pStyle w:val="TAC"/>
            </w:pPr>
            <w:r w:rsidRPr="0041528A">
              <w:t>12</w:t>
            </w:r>
          </w:p>
        </w:tc>
        <w:tc>
          <w:tcPr>
            <w:tcW w:w="1232" w:type="dxa"/>
            <w:tcBorders>
              <w:left w:val="single" w:sz="4" w:space="0" w:color="auto"/>
              <w:right w:val="single" w:sz="4" w:space="0" w:color="auto"/>
            </w:tcBorders>
          </w:tcPr>
          <w:p w14:paraId="05F2674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F70A5B9"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5F927403" w14:textId="77777777" w:rsidR="00BF46E1" w:rsidRPr="0041528A" w:rsidRDefault="00BF46E1" w:rsidP="0092045E">
            <w:pPr>
              <w:pStyle w:val="TAL"/>
            </w:pPr>
            <w:r w:rsidRPr="0041528A">
              <w:t>["5"]</w:t>
            </w:r>
          </w:p>
        </w:tc>
      </w:tr>
      <w:tr w:rsidR="00BF46E1" w:rsidRPr="0041528A" w14:paraId="534F0C5D" w14:textId="77777777" w:rsidTr="00195D76">
        <w:trPr>
          <w:cantSplit/>
          <w:jc w:val="center"/>
        </w:trPr>
        <w:tc>
          <w:tcPr>
            <w:tcW w:w="737" w:type="dxa"/>
            <w:tcBorders>
              <w:left w:val="single" w:sz="4" w:space="0" w:color="auto"/>
              <w:right w:val="single" w:sz="4" w:space="0" w:color="auto"/>
            </w:tcBorders>
          </w:tcPr>
          <w:p w14:paraId="1D7291B2" w14:textId="77777777" w:rsidR="00BF46E1" w:rsidRPr="0041528A" w:rsidRDefault="00BF46E1" w:rsidP="0092045E">
            <w:pPr>
              <w:pStyle w:val="TAC"/>
            </w:pPr>
            <w:r w:rsidRPr="0041528A">
              <w:t>13</w:t>
            </w:r>
          </w:p>
        </w:tc>
        <w:tc>
          <w:tcPr>
            <w:tcW w:w="1232" w:type="dxa"/>
            <w:tcBorders>
              <w:left w:val="single" w:sz="4" w:space="0" w:color="auto"/>
              <w:right w:val="single" w:sz="4" w:space="0" w:color="auto"/>
            </w:tcBorders>
          </w:tcPr>
          <w:p w14:paraId="4F4C2471"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71EE788"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37A51623" w14:textId="77777777" w:rsidR="00BF46E1" w:rsidRPr="0041528A" w:rsidRDefault="00BF46E1" w:rsidP="0092045E">
            <w:pPr>
              <w:pStyle w:val="TAL"/>
            </w:pPr>
            <w:r w:rsidRPr="0041528A">
              <w:t>["6"]</w:t>
            </w:r>
          </w:p>
        </w:tc>
      </w:tr>
      <w:tr w:rsidR="00BF46E1" w:rsidRPr="0041528A" w14:paraId="7E549330" w14:textId="77777777" w:rsidTr="00195D76">
        <w:trPr>
          <w:cantSplit/>
          <w:jc w:val="center"/>
        </w:trPr>
        <w:tc>
          <w:tcPr>
            <w:tcW w:w="737" w:type="dxa"/>
            <w:tcBorders>
              <w:left w:val="single" w:sz="4" w:space="0" w:color="auto"/>
              <w:right w:val="single" w:sz="4" w:space="0" w:color="auto"/>
            </w:tcBorders>
          </w:tcPr>
          <w:p w14:paraId="1A9A28D9" w14:textId="77777777" w:rsidR="00BF46E1" w:rsidRPr="0041528A" w:rsidRDefault="00BF46E1" w:rsidP="0092045E">
            <w:pPr>
              <w:pStyle w:val="TAC"/>
            </w:pPr>
            <w:r w:rsidRPr="0041528A">
              <w:t>14</w:t>
            </w:r>
          </w:p>
        </w:tc>
        <w:tc>
          <w:tcPr>
            <w:tcW w:w="1232" w:type="dxa"/>
            <w:tcBorders>
              <w:left w:val="single" w:sz="4" w:space="0" w:color="auto"/>
              <w:right w:val="single" w:sz="4" w:space="0" w:color="auto"/>
            </w:tcBorders>
          </w:tcPr>
          <w:p w14:paraId="271DD73D"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ED700CC"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59467071" w14:textId="77777777" w:rsidR="00BF46E1" w:rsidRPr="0041528A" w:rsidRDefault="00BF46E1" w:rsidP="0092045E">
            <w:pPr>
              <w:pStyle w:val="TAL"/>
            </w:pPr>
            <w:r w:rsidRPr="0041528A">
              <w:t>["7"]</w:t>
            </w:r>
          </w:p>
        </w:tc>
      </w:tr>
      <w:tr w:rsidR="00BF46E1" w:rsidRPr="0041528A" w14:paraId="30D15C73" w14:textId="77777777" w:rsidTr="00195D76">
        <w:trPr>
          <w:cantSplit/>
          <w:jc w:val="center"/>
        </w:trPr>
        <w:tc>
          <w:tcPr>
            <w:tcW w:w="737" w:type="dxa"/>
            <w:tcBorders>
              <w:left w:val="single" w:sz="4" w:space="0" w:color="auto"/>
              <w:right w:val="single" w:sz="4" w:space="0" w:color="auto"/>
            </w:tcBorders>
          </w:tcPr>
          <w:p w14:paraId="0D9F871C" w14:textId="77777777" w:rsidR="00BF46E1" w:rsidRPr="0041528A" w:rsidRDefault="00BF46E1" w:rsidP="0092045E">
            <w:pPr>
              <w:pStyle w:val="TAC"/>
            </w:pPr>
            <w:r w:rsidRPr="0041528A">
              <w:t>15</w:t>
            </w:r>
          </w:p>
        </w:tc>
        <w:tc>
          <w:tcPr>
            <w:tcW w:w="1232" w:type="dxa"/>
            <w:tcBorders>
              <w:left w:val="single" w:sz="4" w:space="0" w:color="auto"/>
              <w:right w:val="single" w:sz="4" w:space="0" w:color="auto"/>
            </w:tcBorders>
          </w:tcPr>
          <w:p w14:paraId="3C0EFB9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5D68F19"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333C713F" w14:textId="77777777" w:rsidR="00BF46E1" w:rsidRPr="0041528A" w:rsidRDefault="00BF46E1" w:rsidP="0092045E">
            <w:pPr>
              <w:pStyle w:val="TAL"/>
            </w:pPr>
            <w:r w:rsidRPr="0041528A">
              <w:t>["8"]</w:t>
            </w:r>
          </w:p>
        </w:tc>
      </w:tr>
      <w:tr w:rsidR="00BF46E1" w:rsidRPr="0041528A" w14:paraId="77301B2C" w14:textId="77777777" w:rsidTr="00195D76">
        <w:trPr>
          <w:cantSplit/>
          <w:jc w:val="center"/>
        </w:trPr>
        <w:tc>
          <w:tcPr>
            <w:tcW w:w="737" w:type="dxa"/>
            <w:tcBorders>
              <w:left w:val="single" w:sz="4" w:space="0" w:color="auto"/>
              <w:right w:val="single" w:sz="4" w:space="0" w:color="auto"/>
            </w:tcBorders>
          </w:tcPr>
          <w:p w14:paraId="6AD46418" w14:textId="77777777" w:rsidR="00BF46E1" w:rsidRPr="0041528A" w:rsidRDefault="00BF46E1" w:rsidP="0092045E">
            <w:pPr>
              <w:pStyle w:val="TAC"/>
            </w:pPr>
            <w:r w:rsidRPr="0041528A">
              <w:t>16</w:t>
            </w:r>
          </w:p>
        </w:tc>
        <w:tc>
          <w:tcPr>
            <w:tcW w:w="1232" w:type="dxa"/>
            <w:tcBorders>
              <w:left w:val="single" w:sz="4" w:space="0" w:color="auto"/>
              <w:right w:val="single" w:sz="4" w:space="0" w:color="auto"/>
            </w:tcBorders>
          </w:tcPr>
          <w:p w14:paraId="7110CF0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CE2FF02"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1B5DC3E0" w14:textId="77777777" w:rsidR="00BF46E1" w:rsidRPr="0041528A" w:rsidRDefault="00BF46E1" w:rsidP="0092045E">
            <w:pPr>
              <w:pStyle w:val="TAL"/>
            </w:pPr>
            <w:r w:rsidRPr="0041528A">
              <w:t>["9"]</w:t>
            </w:r>
          </w:p>
        </w:tc>
      </w:tr>
      <w:tr w:rsidR="00BF46E1" w:rsidRPr="0041528A" w14:paraId="4939CBDF" w14:textId="77777777" w:rsidTr="00195D76">
        <w:trPr>
          <w:cantSplit/>
          <w:jc w:val="center"/>
        </w:trPr>
        <w:tc>
          <w:tcPr>
            <w:tcW w:w="737" w:type="dxa"/>
            <w:tcBorders>
              <w:left w:val="single" w:sz="4" w:space="0" w:color="auto"/>
              <w:right w:val="single" w:sz="4" w:space="0" w:color="auto"/>
            </w:tcBorders>
          </w:tcPr>
          <w:p w14:paraId="0B8F6D09" w14:textId="77777777" w:rsidR="00BF46E1" w:rsidRPr="0041528A" w:rsidRDefault="00BF46E1" w:rsidP="0092045E">
            <w:pPr>
              <w:pStyle w:val="TAC"/>
            </w:pPr>
            <w:r w:rsidRPr="0041528A">
              <w:t>17</w:t>
            </w:r>
          </w:p>
        </w:tc>
        <w:tc>
          <w:tcPr>
            <w:tcW w:w="1232" w:type="dxa"/>
            <w:tcBorders>
              <w:left w:val="single" w:sz="4" w:space="0" w:color="auto"/>
              <w:right w:val="single" w:sz="4" w:space="0" w:color="auto"/>
            </w:tcBorders>
          </w:tcPr>
          <w:p w14:paraId="1856A419"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EE224E7"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54AE993E" w14:textId="77777777" w:rsidR="00BF46E1" w:rsidRPr="0041528A" w:rsidRDefault="00BF46E1" w:rsidP="0092045E">
            <w:pPr>
              <w:pStyle w:val="TAL"/>
            </w:pPr>
            <w:r w:rsidRPr="0041528A">
              <w:t>["0"]</w:t>
            </w:r>
          </w:p>
        </w:tc>
      </w:tr>
      <w:tr w:rsidR="00BF46E1" w:rsidRPr="0041528A" w14:paraId="00D049DE" w14:textId="77777777" w:rsidTr="00195D76">
        <w:trPr>
          <w:cantSplit/>
          <w:jc w:val="center"/>
        </w:trPr>
        <w:tc>
          <w:tcPr>
            <w:tcW w:w="737" w:type="dxa"/>
            <w:tcBorders>
              <w:left w:val="single" w:sz="4" w:space="0" w:color="auto"/>
              <w:right w:val="single" w:sz="4" w:space="0" w:color="auto"/>
            </w:tcBorders>
          </w:tcPr>
          <w:p w14:paraId="494EF683" w14:textId="77777777" w:rsidR="00BF46E1" w:rsidRPr="0041528A" w:rsidRDefault="00BF46E1" w:rsidP="0092045E">
            <w:pPr>
              <w:pStyle w:val="TAC"/>
            </w:pPr>
            <w:r w:rsidRPr="0041528A">
              <w:t>18</w:t>
            </w:r>
          </w:p>
        </w:tc>
        <w:tc>
          <w:tcPr>
            <w:tcW w:w="1232" w:type="dxa"/>
            <w:tcBorders>
              <w:left w:val="single" w:sz="4" w:space="0" w:color="auto"/>
              <w:right w:val="single" w:sz="4" w:space="0" w:color="auto"/>
            </w:tcBorders>
          </w:tcPr>
          <w:p w14:paraId="7553EAE2"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F66E480" w14:textId="77777777" w:rsidR="00BF46E1" w:rsidRPr="0041528A" w:rsidRDefault="00BF46E1" w:rsidP="0092045E">
            <w:pPr>
              <w:pStyle w:val="TAL"/>
            </w:pPr>
            <w:r w:rsidRPr="0041528A">
              <w:t>TERMINAL RESPONSE: SEND DTMF 4.1.1</w:t>
            </w:r>
          </w:p>
        </w:tc>
        <w:tc>
          <w:tcPr>
            <w:tcW w:w="3776" w:type="dxa"/>
            <w:tcBorders>
              <w:left w:val="single" w:sz="4" w:space="0" w:color="auto"/>
              <w:right w:val="single" w:sz="4" w:space="0" w:color="auto"/>
            </w:tcBorders>
          </w:tcPr>
          <w:p w14:paraId="1958DAD8" w14:textId="77777777" w:rsidR="00BF46E1" w:rsidRPr="0041528A" w:rsidRDefault="00BF46E1" w:rsidP="0092045E">
            <w:pPr>
              <w:pStyle w:val="TAL"/>
            </w:pPr>
            <w:r w:rsidRPr="0041528A">
              <w:t>[Command performed successfully]</w:t>
            </w:r>
          </w:p>
        </w:tc>
      </w:tr>
      <w:tr w:rsidR="00BF46E1" w:rsidRPr="0041528A" w14:paraId="703082FF" w14:textId="77777777" w:rsidTr="00195D76">
        <w:trPr>
          <w:cantSplit/>
          <w:jc w:val="center"/>
        </w:trPr>
        <w:tc>
          <w:tcPr>
            <w:tcW w:w="737" w:type="dxa"/>
            <w:tcBorders>
              <w:left w:val="single" w:sz="4" w:space="0" w:color="auto"/>
              <w:right w:val="single" w:sz="4" w:space="0" w:color="auto"/>
            </w:tcBorders>
          </w:tcPr>
          <w:p w14:paraId="51AE825E" w14:textId="77777777" w:rsidR="00BF46E1" w:rsidRPr="0041528A" w:rsidRDefault="00BF46E1" w:rsidP="0092045E">
            <w:pPr>
              <w:pStyle w:val="TAC"/>
            </w:pPr>
            <w:r w:rsidRPr="0041528A">
              <w:t>19</w:t>
            </w:r>
          </w:p>
        </w:tc>
        <w:tc>
          <w:tcPr>
            <w:tcW w:w="1232" w:type="dxa"/>
            <w:tcBorders>
              <w:left w:val="single" w:sz="4" w:space="0" w:color="auto"/>
              <w:right w:val="single" w:sz="4" w:space="0" w:color="auto"/>
            </w:tcBorders>
          </w:tcPr>
          <w:p w14:paraId="2ECC3D3F"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C566ACF"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4A4C67A2" w14:textId="77777777" w:rsidR="00BF46E1" w:rsidRPr="0041528A" w:rsidRDefault="00BF46E1" w:rsidP="0092045E">
            <w:pPr>
              <w:pStyle w:val="TAL"/>
            </w:pPr>
          </w:p>
        </w:tc>
      </w:tr>
      <w:tr w:rsidR="00BF46E1" w:rsidRPr="0041528A" w14:paraId="7C7952DD" w14:textId="77777777" w:rsidTr="00195D76">
        <w:trPr>
          <w:cantSplit/>
          <w:jc w:val="center"/>
        </w:trPr>
        <w:tc>
          <w:tcPr>
            <w:tcW w:w="737" w:type="dxa"/>
            <w:tcBorders>
              <w:left w:val="single" w:sz="4" w:space="0" w:color="auto"/>
              <w:right w:val="single" w:sz="4" w:space="0" w:color="auto"/>
            </w:tcBorders>
          </w:tcPr>
          <w:p w14:paraId="101E65FA" w14:textId="77777777" w:rsidR="00BF46E1" w:rsidRPr="0041528A" w:rsidRDefault="00BF46E1" w:rsidP="0092045E">
            <w:pPr>
              <w:pStyle w:val="TAC"/>
            </w:pPr>
            <w:r w:rsidRPr="0041528A">
              <w:t>20</w:t>
            </w:r>
          </w:p>
        </w:tc>
        <w:tc>
          <w:tcPr>
            <w:tcW w:w="1232" w:type="dxa"/>
            <w:tcBorders>
              <w:left w:val="single" w:sz="4" w:space="0" w:color="auto"/>
              <w:right w:val="single" w:sz="4" w:space="0" w:color="auto"/>
            </w:tcBorders>
          </w:tcPr>
          <w:p w14:paraId="793AECAD"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6496A647"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0275CE55" w14:textId="77777777" w:rsidR="00BF46E1" w:rsidRPr="0041528A" w:rsidRDefault="00BF46E1" w:rsidP="0092045E">
            <w:pPr>
              <w:pStyle w:val="TAL"/>
            </w:pPr>
          </w:p>
        </w:tc>
      </w:tr>
      <w:tr w:rsidR="00BF46E1" w:rsidRPr="0041528A" w14:paraId="4560BEF3" w14:textId="77777777" w:rsidTr="00195D76">
        <w:trPr>
          <w:cantSplit/>
          <w:jc w:val="center"/>
        </w:trPr>
        <w:tc>
          <w:tcPr>
            <w:tcW w:w="737" w:type="dxa"/>
            <w:tcBorders>
              <w:left w:val="single" w:sz="4" w:space="0" w:color="auto"/>
              <w:right w:val="single" w:sz="4" w:space="0" w:color="auto"/>
            </w:tcBorders>
          </w:tcPr>
          <w:p w14:paraId="556CED22" w14:textId="77777777" w:rsidR="00BF46E1" w:rsidRPr="0041528A" w:rsidRDefault="00BF46E1" w:rsidP="0092045E">
            <w:pPr>
              <w:pStyle w:val="TAC"/>
            </w:pPr>
            <w:r w:rsidRPr="0041528A">
              <w:t>21</w:t>
            </w:r>
          </w:p>
        </w:tc>
        <w:tc>
          <w:tcPr>
            <w:tcW w:w="1232" w:type="dxa"/>
            <w:tcBorders>
              <w:left w:val="single" w:sz="4" w:space="0" w:color="auto"/>
              <w:right w:val="single" w:sz="4" w:space="0" w:color="auto"/>
            </w:tcBorders>
          </w:tcPr>
          <w:p w14:paraId="4ED22411"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6EBE7D89" w14:textId="77777777" w:rsidR="00BF46E1" w:rsidRPr="0041528A" w:rsidRDefault="00BF46E1" w:rsidP="0092045E">
            <w:pPr>
              <w:pStyle w:val="TAL"/>
            </w:pPr>
            <w:r w:rsidRPr="0041528A">
              <w:t>Set up a call to "+0123456789"</w:t>
            </w:r>
          </w:p>
        </w:tc>
        <w:tc>
          <w:tcPr>
            <w:tcW w:w="3776" w:type="dxa"/>
            <w:tcBorders>
              <w:left w:val="single" w:sz="4" w:space="0" w:color="auto"/>
              <w:right w:val="single" w:sz="4" w:space="0" w:color="auto"/>
            </w:tcBorders>
          </w:tcPr>
          <w:p w14:paraId="1CE2D70D" w14:textId="77777777" w:rsidR="00BF46E1" w:rsidRPr="0041528A" w:rsidRDefault="00BF46E1" w:rsidP="0092045E">
            <w:pPr>
              <w:pStyle w:val="TAL"/>
            </w:pPr>
          </w:p>
        </w:tc>
      </w:tr>
      <w:tr w:rsidR="00BF46E1" w:rsidRPr="0041528A" w14:paraId="6D842DC4" w14:textId="77777777" w:rsidTr="00195D76">
        <w:trPr>
          <w:cantSplit/>
          <w:jc w:val="center"/>
        </w:trPr>
        <w:tc>
          <w:tcPr>
            <w:tcW w:w="737" w:type="dxa"/>
            <w:tcBorders>
              <w:left w:val="single" w:sz="4" w:space="0" w:color="auto"/>
              <w:right w:val="single" w:sz="4" w:space="0" w:color="auto"/>
            </w:tcBorders>
          </w:tcPr>
          <w:p w14:paraId="2B8A5715" w14:textId="77777777" w:rsidR="00BF46E1" w:rsidRPr="0041528A" w:rsidRDefault="00BF46E1" w:rsidP="0092045E">
            <w:pPr>
              <w:pStyle w:val="TAC"/>
            </w:pPr>
            <w:r w:rsidRPr="0041528A">
              <w:t>22</w:t>
            </w:r>
          </w:p>
        </w:tc>
        <w:tc>
          <w:tcPr>
            <w:tcW w:w="1232" w:type="dxa"/>
            <w:tcBorders>
              <w:left w:val="single" w:sz="4" w:space="0" w:color="auto"/>
              <w:right w:val="single" w:sz="4" w:space="0" w:color="auto"/>
            </w:tcBorders>
          </w:tcPr>
          <w:p w14:paraId="753B7C32"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6187384"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73145169" w14:textId="77777777" w:rsidR="00BF46E1" w:rsidRPr="0041528A" w:rsidRDefault="00BF46E1" w:rsidP="0092045E">
            <w:pPr>
              <w:pStyle w:val="TAL"/>
            </w:pPr>
          </w:p>
        </w:tc>
      </w:tr>
      <w:tr w:rsidR="00BF46E1" w:rsidRPr="0041528A" w14:paraId="46237B1E" w14:textId="77777777" w:rsidTr="00195D76">
        <w:trPr>
          <w:cantSplit/>
          <w:jc w:val="center"/>
        </w:trPr>
        <w:tc>
          <w:tcPr>
            <w:tcW w:w="737" w:type="dxa"/>
            <w:tcBorders>
              <w:left w:val="single" w:sz="4" w:space="0" w:color="auto"/>
              <w:right w:val="single" w:sz="4" w:space="0" w:color="auto"/>
            </w:tcBorders>
          </w:tcPr>
          <w:p w14:paraId="02DCA587" w14:textId="77777777" w:rsidR="00BF46E1" w:rsidRPr="0041528A" w:rsidRDefault="00BF46E1" w:rsidP="0092045E">
            <w:pPr>
              <w:pStyle w:val="TAC"/>
            </w:pPr>
            <w:r w:rsidRPr="0041528A">
              <w:t>23</w:t>
            </w:r>
          </w:p>
        </w:tc>
        <w:tc>
          <w:tcPr>
            <w:tcW w:w="1232" w:type="dxa"/>
            <w:tcBorders>
              <w:left w:val="single" w:sz="4" w:space="0" w:color="auto"/>
              <w:right w:val="single" w:sz="4" w:space="0" w:color="auto"/>
            </w:tcBorders>
          </w:tcPr>
          <w:p w14:paraId="65C6E01E"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1990C1F5"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616DA36D" w14:textId="77777777" w:rsidR="00BF46E1" w:rsidRPr="0041528A" w:rsidRDefault="00BF46E1" w:rsidP="0092045E">
            <w:pPr>
              <w:pStyle w:val="TAL"/>
            </w:pPr>
          </w:p>
        </w:tc>
      </w:tr>
      <w:tr w:rsidR="00BF46E1" w:rsidRPr="0041528A" w14:paraId="69BC2CDE" w14:textId="77777777" w:rsidTr="00195D76">
        <w:trPr>
          <w:cantSplit/>
          <w:jc w:val="center"/>
        </w:trPr>
        <w:tc>
          <w:tcPr>
            <w:tcW w:w="737" w:type="dxa"/>
            <w:tcBorders>
              <w:left w:val="single" w:sz="4" w:space="0" w:color="auto"/>
              <w:right w:val="single" w:sz="4" w:space="0" w:color="auto"/>
            </w:tcBorders>
          </w:tcPr>
          <w:p w14:paraId="5A3704AA" w14:textId="77777777" w:rsidR="00BF46E1" w:rsidRPr="0041528A" w:rsidRDefault="00BF46E1" w:rsidP="0092045E">
            <w:pPr>
              <w:pStyle w:val="TAC"/>
            </w:pPr>
            <w:r w:rsidRPr="0041528A">
              <w:t>24</w:t>
            </w:r>
          </w:p>
        </w:tc>
        <w:tc>
          <w:tcPr>
            <w:tcW w:w="1232" w:type="dxa"/>
            <w:tcBorders>
              <w:left w:val="single" w:sz="4" w:space="0" w:color="auto"/>
              <w:right w:val="single" w:sz="4" w:space="0" w:color="auto"/>
            </w:tcBorders>
          </w:tcPr>
          <w:p w14:paraId="0BBAD4A3"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97C33C1" w14:textId="77777777" w:rsidR="00BF46E1" w:rsidRPr="0041528A" w:rsidRDefault="00BF46E1" w:rsidP="0092045E">
            <w:pPr>
              <w:pStyle w:val="TAL"/>
            </w:pPr>
            <w:r w:rsidRPr="0041528A">
              <w:t>PROACTIVE COMMAND PENDING: SEND DTMF 4.1.2</w:t>
            </w:r>
          </w:p>
        </w:tc>
        <w:tc>
          <w:tcPr>
            <w:tcW w:w="3776" w:type="dxa"/>
            <w:tcBorders>
              <w:left w:val="single" w:sz="4" w:space="0" w:color="auto"/>
              <w:right w:val="single" w:sz="4" w:space="0" w:color="auto"/>
            </w:tcBorders>
          </w:tcPr>
          <w:p w14:paraId="4CDA31FA" w14:textId="77777777" w:rsidR="00BF46E1" w:rsidRPr="0041528A" w:rsidRDefault="00BF46E1" w:rsidP="0092045E">
            <w:pPr>
              <w:pStyle w:val="TAL"/>
            </w:pPr>
          </w:p>
        </w:tc>
      </w:tr>
      <w:tr w:rsidR="00BF46E1" w:rsidRPr="0041528A" w14:paraId="61409478" w14:textId="77777777" w:rsidTr="00195D76">
        <w:trPr>
          <w:cantSplit/>
          <w:jc w:val="center"/>
        </w:trPr>
        <w:tc>
          <w:tcPr>
            <w:tcW w:w="737" w:type="dxa"/>
            <w:tcBorders>
              <w:left w:val="single" w:sz="4" w:space="0" w:color="auto"/>
              <w:right w:val="single" w:sz="4" w:space="0" w:color="auto"/>
            </w:tcBorders>
          </w:tcPr>
          <w:p w14:paraId="731233CF" w14:textId="77777777" w:rsidR="00BF46E1" w:rsidRPr="0041528A" w:rsidRDefault="00BF46E1" w:rsidP="0092045E">
            <w:pPr>
              <w:pStyle w:val="TAC"/>
            </w:pPr>
            <w:r w:rsidRPr="0041528A">
              <w:t>25</w:t>
            </w:r>
          </w:p>
        </w:tc>
        <w:tc>
          <w:tcPr>
            <w:tcW w:w="1232" w:type="dxa"/>
            <w:tcBorders>
              <w:left w:val="single" w:sz="4" w:space="0" w:color="auto"/>
              <w:right w:val="single" w:sz="4" w:space="0" w:color="auto"/>
            </w:tcBorders>
          </w:tcPr>
          <w:p w14:paraId="1C5A935F"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9D47110" w14:textId="77777777" w:rsidR="00BF46E1" w:rsidRPr="0041528A" w:rsidRDefault="00BF46E1" w:rsidP="0092045E">
            <w:pPr>
              <w:pStyle w:val="TAL"/>
            </w:pPr>
            <w:r w:rsidRPr="0041528A">
              <w:t>FETCH</w:t>
            </w:r>
          </w:p>
        </w:tc>
        <w:tc>
          <w:tcPr>
            <w:tcW w:w="3776" w:type="dxa"/>
            <w:tcBorders>
              <w:left w:val="single" w:sz="4" w:space="0" w:color="auto"/>
              <w:right w:val="single" w:sz="4" w:space="0" w:color="auto"/>
            </w:tcBorders>
          </w:tcPr>
          <w:p w14:paraId="46024C94" w14:textId="77777777" w:rsidR="00BF46E1" w:rsidRPr="0041528A" w:rsidRDefault="00BF46E1" w:rsidP="0092045E">
            <w:pPr>
              <w:pStyle w:val="TAL"/>
            </w:pPr>
          </w:p>
        </w:tc>
      </w:tr>
      <w:tr w:rsidR="00BF46E1" w:rsidRPr="0041528A" w14:paraId="4C083424" w14:textId="77777777" w:rsidTr="00195D76">
        <w:trPr>
          <w:cantSplit/>
          <w:jc w:val="center"/>
        </w:trPr>
        <w:tc>
          <w:tcPr>
            <w:tcW w:w="737" w:type="dxa"/>
            <w:tcBorders>
              <w:left w:val="single" w:sz="4" w:space="0" w:color="auto"/>
              <w:right w:val="single" w:sz="4" w:space="0" w:color="auto"/>
            </w:tcBorders>
          </w:tcPr>
          <w:p w14:paraId="058C9D1C" w14:textId="77777777" w:rsidR="00BF46E1" w:rsidRPr="0041528A" w:rsidRDefault="00BF46E1" w:rsidP="0092045E">
            <w:pPr>
              <w:pStyle w:val="TAC"/>
            </w:pPr>
            <w:r w:rsidRPr="0041528A">
              <w:t>26</w:t>
            </w:r>
          </w:p>
        </w:tc>
        <w:tc>
          <w:tcPr>
            <w:tcW w:w="1232" w:type="dxa"/>
            <w:tcBorders>
              <w:left w:val="single" w:sz="4" w:space="0" w:color="auto"/>
              <w:right w:val="single" w:sz="4" w:space="0" w:color="auto"/>
            </w:tcBorders>
          </w:tcPr>
          <w:p w14:paraId="7E73E2A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ECB3CAB" w14:textId="77777777" w:rsidR="00BF46E1" w:rsidRPr="0041528A" w:rsidRDefault="00BF46E1" w:rsidP="0092045E">
            <w:pPr>
              <w:pStyle w:val="TAL"/>
            </w:pPr>
            <w:r w:rsidRPr="0041528A">
              <w:t>PROACTIVE COMMAND: SEND DTMF 4.1.2</w:t>
            </w:r>
          </w:p>
        </w:tc>
        <w:tc>
          <w:tcPr>
            <w:tcW w:w="3776" w:type="dxa"/>
            <w:tcBorders>
              <w:left w:val="single" w:sz="4" w:space="0" w:color="auto"/>
              <w:right w:val="single" w:sz="4" w:space="0" w:color="auto"/>
            </w:tcBorders>
          </w:tcPr>
          <w:p w14:paraId="15E34CDB" w14:textId="77777777" w:rsidR="00BF46E1" w:rsidRPr="0041528A" w:rsidRDefault="00BF46E1" w:rsidP="0092045E">
            <w:pPr>
              <w:pStyle w:val="TAL"/>
            </w:pPr>
          </w:p>
        </w:tc>
      </w:tr>
      <w:tr w:rsidR="00BF46E1" w:rsidRPr="0041528A" w14:paraId="141FCB7B" w14:textId="77777777" w:rsidTr="00195D76">
        <w:trPr>
          <w:cantSplit/>
          <w:jc w:val="center"/>
        </w:trPr>
        <w:tc>
          <w:tcPr>
            <w:tcW w:w="737" w:type="dxa"/>
            <w:tcBorders>
              <w:left w:val="single" w:sz="4" w:space="0" w:color="auto"/>
              <w:right w:val="single" w:sz="4" w:space="0" w:color="auto"/>
            </w:tcBorders>
          </w:tcPr>
          <w:p w14:paraId="71C526F6" w14:textId="77777777" w:rsidR="00BF46E1" w:rsidRPr="0041528A" w:rsidRDefault="00BF46E1" w:rsidP="0092045E">
            <w:pPr>
              <w:pStyle w:val="TAC"/>
            </w:pPr>
            <w:r w:rsidRPr="0041528A">
              <w:t>27</w:t>
            </w:r>
          </w:p>
        </w:tc>
        <w:tc>
          <w:tcPr>
            <w:tcW w:w="1232" w:type="dxa"/>
            <w:tcBorders>
              <w:left w:val="single" w:sz="4" w:space="0" w:color="auto"/>
              <w:right w:val="single" w:sz="4" w:space="0" w:color="auto"/>
            </w:tcBorders>
          </w:tcPr>
          <w:p w14:paraId="33749C0F"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B93CC7C"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10186D25" w14:textId="77777777" w:rsidR="00BF46E1" w:rsidRPr="0041528A" w:rsidRDefault="00BF46E1" w:rsidP="0092045E">
            <w:pPr>
              <w:pStyle w:val="TAL"/>
            </w:pPr>
            <w:r w:rsidRPr="0041528A">
              <w:t>[Message shall be formatted without left alignment. Remark: If left alignment is the ME's default alignment as declared in table A.2/17, no alignment change will take place]</w:t>
            </w:r>
          </w:p>
        </w:tc>
      </w:tr>
      <w:tr w:rsidR="00BF46E1" w:rsidRPr="0041528A" w14:paraId="5BD20B2B" w14:textId="77777777" w:rsidTr="00195D76">
        <w:trPr>
          <w:cantSplit/>
          <w:jc w:val="center"/>
        </w:trPr>
        <w:tc>
          <w:tcPr>
            <w:tcW w:w="737" w:type="dxa"/>
            <w:tcBorders>
              <w:left w:val="single" w:sz="4" w:space="0" w:color="auto"/>
              <w:right w:val="single" w:sz="4" w:space="0" w:color="auto"/>
            </w:tcBorders>
          </w:tcPr>
          <w:p w14:paraId="22CDF983" w14:textId="77777777" w:rsidR="00BF46E1" w:rsidRPr="0041528A" w:rsidRDefault="00BF46E1" w:rsidP="0092045E">
            <w:pPr>
              <w:pStyle w:val="TAC"/>
            </w:pPr>
            <w:r w:rsidRPr="0041528A">
              <w:t>28</w:t>
            </w:r>
          </w:p>
        </w:tc>
        <w:tc>
          <w:tcPr>
            <w:tcW w:w="1232" w:type="dxa"/>
            <w:tcBorders>
              <w:left w:val="single" w:sz="4" w:space="0" w:color="auto"/>
              <w:right w:val="single" w:sz="4" w:space="0" w:color="auto"/>
            </w:tcBorders>
          </w:tcPr>
          <w:p w14:paraId="52E9E989"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2B10987"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0CC77B4E" w14:textId="77777777" w:rsidR="00BF46E1" w:rsidRPr="0041528A" w:rsidRDefault="00BF46E1" w:rsidP="0092045E">
            <w:pPr>
              <w:pStyle w:val="TAL"/>
            </w:pPr>
            <w:r w:rsidRPr="0041528A">
              <w:t>["1"]</w:t>
            </w:r>
          </w:p>
        </w:tc>
      </w:tr>
      <w:tr w:rsidR="00BF46E1" w:rsidRPr="0041528A" w14:paraId="6549771C" w14:textId="77777777" w:rsidTr="00195D76">
        <w:trPr>
          <w:cantSplit/>
          <w:jc w:val="center"/>
        </w:trPr>
        <w:tc>
          <w:tcPr>
            <w:tcW w:w="737" w:type="dxa"/>
            <w:tcBorders>
              <w:left w:val="single" w:sz="4" w:space="0" w:color="auto"/>
              <w:right w:val="single" w:sz="4" w:space="0" w:color="auto"/>
            </w:tcBorders>
          </w:tcPr>
          <w:p w14:paraId="2403546D" w14:textId="77777777" w:rsidR="00BF46E1" w:rsidRPr="0041528A" w:rsidRDefault="00BF46E1" w:rsidP="0092045E">
            <w:pPr>
              <w:pStyle w:val="TAC"/>
            </w:pPr>
            <w:r w:rsidRPr="0041528A">
              <w:t>29</w:t>
            </w:r>
          </w:p>
        </w:tc>
        <w:tc>
          <w:tcPr>
            <w:tcW w:w="1232" w:type="dxa"/>
            <w:tcBorders>
              <w:left w:val="single" w:sz="4" w:space="0" w:color="auto"/>
              <w:right w:val="single" w:sz="4" w:space="0" w:color="auto"/>
            </w:tcBorders>
          </w:tcPr>
          <w:p w14:paraId="2ECAB157"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10224FB"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3A518AE0" w14:textId="77777777" w:rsidR="00BF46E1" w:rsidRPr="0041528A" w:rsidRDefault="00BF46E1" w:rsidP="0092045E">
            <w:pPr>
              <w:pStyle w:val="TAL"/>
            </w:pPr>
            <w:r w:rsidRPr="0041528A">
              <w:t>["2"]</w:t>
            </w:r>
          </w:p>
        </w:tc>
      </w:tr>
      <w:tr w:rsidR="00BF46E1" w:rsidRPr="0041528A" w14:paraId="2AB2FB86" w14:textId="77777777" w:rsidTr="00195D76">
        <w:trPr>
          <w:cantSplit/>
          <w:jc w:val="center"/>
        </w:trPr>
        <w:tc>
          <w:tcPr>
            <w:tcW w:w="737" w:type="dxa"/>
            <w:tcBorders>
              <w:left w:val="single" w:sz="4" w:space="0" w:color="auto"/>
              <w:right w:val="single" w:sz="4" w:space="0" w:color="auto"/>
            </w:tcBorders>
          </w:tcPr>
          <w:p w14:paraId="4E6B4ECE" w14:textId="77777777" w:rsidR="00BF46E1" w:rsidRPr="0041528A" w:rsidRDefault="00BF46E1" w:rsidP="0092045E">
            <w:pPr>
              <w:pStyle w:val="TAC"/>
            </w:pPr>
            <w:r w:rsidRPr="0041528A">
              <w:t>30</w:t>
            </w:r>
          </w:p>
        </w:tc>
        <w:tc>
          <w:tcPr>
            <w:tcW w:w="1232" w:type="dxa"/>
            <w:tcBorders>
              <w:left w:val="single" w:sz="4" w:space="0" w:color="auto"/>
              <w:right w:val="single" w:sz="4" w:space="0" w:color="auto"/>
            </w:tcBorders>
          </w:tcPr>
          <w:p w14:paraId="05BB0251"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25489DB"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30398BBF" w14:textId="77777777" w:rsidR="00BF46E1" w:rsidRPr="0041528A" w:rsidRDefault="00BF46E1" w:rsidP="0092045E">
            <w:pPr>
              <w:pStyle w:val="TAL"/>
            </w:pPr>
            <w:r w:rsidRPr="0041528A">
              <w:t>["3"]</w:t>
            </w:r>
          </w:p>
        </w:tc>
      </w:tr>
      <w:tr w:rsidR="00BF46E1" w:rsidRPr="0041528A" w14:paraId="3655DA96" w14:textId="77777777" w:rsidTr="00195D76">
        <w:trPr>
          <w:cantSplit/>
          <w:jc w:val="center"/>
        </w:trPr>
        <w:tc>
          <w:tcPr>
            <w:tcW w:w="737" w:type="dxa"/>
            <w:tcBorders>
              <w:left w:val="single" w:sz="4" w:space="0" w:color="auto"/>
              <w:right w:val="single" w:sz="4" w:space="0" w:color="auto"/>
            </w:tcBorders>
          </w:tcPr>
          <w:p w14:paraId="2F68150E" w14:textId="77777777" w:rsidR="00BF46E1" w:rsidRPr="0041528A" w:rsidRDefault="00BF46E1" w:rsidP="0092045E">
            <w:pPr>
              <w:pStyle w:val="TAC"/>
            </w:pPr>
            <w:r w:rsidRPr="0041528A">
              <w:t>31</w:t>
            </w:r>
          </w:p>
        </w:tc>
        <w:tc>
          <w:tcPr>
            <w:tcW w:w="1232" w:type="dxa"/>
            <w:tcBorders>
              <w:left w:val="single" w:sz="4" w:space="0" w:color="auto"/>
              <w:right w:val="single" w:sz="4" w:space="0" w:color="auto"/>
            </w:tcBorders>
          </w:tcPr>
          <w:p w14:paraId="46FC779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E852DA7"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36355049" w14:textId="77777777" w:rsidR="00BF46E1" w:rsidRPr="0041528A" w:rsidRDefault="00BF46E1" w:rsidP="0092045E">
            <w:pPr>
              <w:pStyle w:val="TAL"/>
            </w:pPr>
            <w:r w:rsidRPr="0041528A">
              <w:t>["4"]</w:t>
            </w:r>
          </w:p>
        </w:tc>
      </w:tr>
      <w:tr w:rsidR="00BF46E1" w:rsidRPr="0041528A" w14:paraId="56ED74E5" w14:textId="77777777" w:rsidTr="00195D76">
        <w:trPr>
          <w:cantSplit/>
          <w:jc w:val="center"/>
        </w:trPr>
        <w:tc>
          <w:tcPr>
            <w:tcW w:w="737" w:type="dxa"/>
            <w:tcBorders>
              <w:left w:val="single" w:sz="4" w:space="0" w:color="auto"/>
              <w:right w:val="single" w:sz="4" w:space="0" w:color="auto"/>
            </w:tcBorders>
          </w:tcPr>
          <w:p w14:paraId="16AF6CB5" w14:textId="77777777" w:rsidR="00BF46E1" w:rsidRPr="0041528A" w:rsidRDefault="00BF46E1" w:rsidP="0092045E">
            <w:pPr>
              <w:pStyle w:val="TAC"/>
            </w:pPr>
            <w:r w:rsidRPr="0041528A">
              <w:t>32</w:t>
            </w:r>
          </w:p>
        </w:tc>
        <w:tc>
          <w:tcPr>
            <w:tcW w:w="1232" w:type="dxa"/>
            <w:tcBorders>
              <w:left w:val="single" w:sz="4" w:space="0" w:color="auto"/>
              <w:right w:val="single" w:sz="4" w:space="0" w:color="auto"/>
            </w:tcBorders>
          </w:tcPr>
          <w:p w14:paraId="62EA28C7"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C2B5001"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34A91DEA" w14:textId="77777777" w:rsidR="00BF46E1" w:rsidRPr="0041528A" w:rsidRDefault="00BF46E1" w:rsidP="0092045E">
            <w:pPr>
              <w:pStyle w:val="TAL"/>
            </w:pPr>
            <w:r w:rsidRPr="0041528A">
              <w:t>["5"]</w:t>
            </w:r>
          </w:p>
        </w:tc>
      </w:tr>
      <w:tr w:rsidR="00BF46E1" w:rsidRPr="0041528A" w14:paraId="729FA37A" w14:textId="77777777" w:rsidTr="00195D76">
        <w:trPr>
          <w:cantSplit/>
          <w:jc w:val="center"/>
        </w:trPr>
        <w:tc>
          <w:tcPr>
            <w:tcW w:w="737" w:type="dxa"/>
            <w:tcBorders>
              <w:left w:val="single" w:sz="4" w:space="0" w:color="auto"/>
              <w:right w:val="single" w:sz="4" w:space="0" w:color="auto"/>
            </w:tcBorders>
          </w:tcPr>
          <w:p w14:paraId="6EAA5BB1" w14:textId="77777777" w:rsidR="00BF46E1" w:rsidRPr="0041528A" w:rsidRDefault="00BF46E1" w:rsidP="0092045E">
            <w:pPr>
              <w:pStyle w:val="TAC"/>
            </w:pPr>
            <w:r w:rsidRPr="0041528A">
              <w:t>33</w:t>
            </w:r>
          </w:p>
        </w:tc>
        <w:tc>
          <w:tcPr>
            <w:tcW w:w="1232" w:type="dxa"/>
            <w:tcBorders>
              <w:left w:val="single" w:sz="4" w:space="0" w:color="auto"/>
              <w:right w:val="single" w:sz="4" w:space="0" w:color="auto"/>
            </w:tcBorders>
          </w:tcPr>
          <w:p w14:paraId="188C81B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15969C0"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3E3AD8E5" w14:textId="77777777" w:rsidR="00BF46E1" w:rsidRPr="0041528A" w:rsidRDefault="00BF46E1" w:rsidP="0092045E">
            <w:pPr>
              <w:pStyle w:val="TAL"/>
            </w:pPr>
            <w:r w:rsidRPr="0041528A">
              <w:t>["6"]</w:t>
            </w:r>
          </w:p>
        </w:tc>
      </w:tr>
      <w:tr w:rsidR="00BF46E1" w:rsidRPr="0041528A" w14:paraId="2EFBBEBE" w14:textId="77777777" w:rsidTr="00195D76">
        <w:trPr>
          <w:cantSplit/>
          <w:jc w:val="center"/>
        </w:trPr>
        <w:tc>
          <w:tcPr>
            <w:tcW w:w="737" w:type="dxa"/>
            <w:tcBorders>
              <w:left w:val="single" w:sz="4" w:space="0" w:color="auto"/>
              <w:right w:val="single" w:sz="4" w:space="0" w:color="auto"/>
            </w:tcBorders>
          </w:tcPr>
          <w:p w14:paraId="714F7ACD" w14:textId="77777777" w:rsidR="00BF46E1" w:rsidRPr="0041528A" w:rsidRDefault="00BF46E1" w:rsidP="0092045E">
            <w:pPr>
              <w:pStyle w:val="TAC"/>
            </w:pPr>
            <w:r w:rsidRPr="0041528A">
              <w:t>34</w:t>
            </w:r>
          </w:p>
        </w:tc>
        <w:tc>
          <w:tcPr>
            <w:tcW w:w="1232" w:type="dxa"/>
            <w:tcBorders>
              <w:left w:val="single" w:sz="4" w:space="0" w:color="auto"/>
              <w:right w:val="single" w:sz="4" w:space="0" w:color="auto"/>
            </w:tcBorders>
          </w:tcPr>
          <w:p w14:paraId="1126F181"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E0B8C0D"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3C088C50" w14:textId="77777777" w:rsidR="00BF46E1" w:rsidRPr="0041528A" w:rsidRDefault="00BF46E1" w:rsidP="0092045E">
            <w:pPr>
              <w:pStyle w:val="TAL"/>
            </w:pPr>
            <w:r w:rsidRPr="0041528A">
              <w:t>["7"]</w:t>
            </w:r>
          </w:p>
        </w:tc>
      </w:tr>
      <w:tr w:rsidR="00BF46E1" w:rsidRPr="0041528A" w14:paraId="22E18414" w14:textId="77777777" w:rsidTr="00195D76">
        <w:trPr>
          <w:cantSplit/>
          <w:jc w:val="center"/>
        </w:trPr>
        <w:tc>
          <w:tcPr>
            <w:tcW w:w="737" w:type="dxa"/>
            <w:tcBorders>
              <w:left w:val="single" w:sz="4" w:space="0" w:color="auto"/>
              <w:right w:val="single" w:sz="4" w:space="0" w:color="auto"/>
            </w:tcBorders>
          </w:tcPr>
          <w:p w14:paraId="0AD14529" w14:textId="77777777" w:rsidR="00BF46E1" w:rsidRPr="0041528A" w:rsidRDefault="00BF46E1" w:rsidP="0092045E">
            <w:pPr>
              <w:pStyle w:val="TAC"/>
            </w:pPr>
            <w:r w:rsidRPr="0041528A">
              <w:t>35</w:t>
            </w:r>
          </w:p>
        </w:tc>
        <w:tc>
          <w:tcPr>
            <w:tcW w:w="1232" w:type="dxa"/>
            <w:tcBorders>
              <w:left w:val="single" w:sz="4" w:space="0" w:color="auto"/>
              <w:right w:val="single" w:sz="4" w:space="0" w:color="auto"/>
            </w:tcBorders>
          </w:tcPr>
          <w:p w14:paraId="1956E9F9"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65AB226"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50713A97" w14:textId="77777777" w:rsidR="00BF46E1" w:rsidRPr="0041528A" w:rsidRDefault="00BF46E1" w:rsidP="0092045E">
            <w:pPr>
              <w:pStyle w:val="TAL"/>
            </w:pPr>
            <w:r w:rsidRPr="0041528A">
              <w:t>["8"]</w:t>
            </w:r>
          </w:p>
        </w:tc>
      </w:tr>
      <w:tr w:rsidR="00BF46E1" w:rsidRPr="0041528A" w14:paraId="1889DF8E" w14:textId="77777777" w:rsidTr="00195D76">
        <w:trPr>
          <w:cantSplit/>
          <w:jc w:val="center"/>
        </w:trPr>
        <w:tc>
          <w:tcPr>
            <w:tcW w:w="737" w:type="dxa"/>
            <w:tcBorders>
              <w:left w:val="single" w:sz="4" w:space="0" w:color="auto"/>
              <w:right w:val="single" w:sz="4" w:space="0" w:color="auto"/>
            </w:tcBorders>
          </w:tcPr>
          <w:p w14:paraId="4094C935" w14:textId="77777777" w:rsidR="00BF46E1" w:rsidRPr="0041528A" w:rsidRDefault="00BF46E1" w:rsidP="0092045E">
            <w:pPr>
              <w:pStyle w:val="TAC"/>
            </w:pPr>
            <w:r w:rsidRPr="0041528A">
              <w:t>36</w:t>
            </w:r>
          </w:p>
        </w:tc>
        <w:tc>
          <w:tcPr>
            <w:tcW w:w="1232" w:type="dxa"/>
            <w:tcBorders>
              <w:left w:val="single" w:sz="4" w:space="0" w:color="auto"/>
              <w:right w:val="single" w:sz="4" w:space="0" w:color="auto"/>
            </w:tcBorders>
          </w:tcPr>
          <w:p w14:paraId="26F7DD35"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DEE03C3"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7F130A95" w14:textId="77777777" w:rsidR="00BF46E1" w:rsidRPr="0041528A" w:rsidRDefault="00BF46E1" w:rsidP="0092045E">
            <w:pPr>
              <w:pStyle w:val="TAL"/>
            </w:pPr>
            <w:r w:rsidRPr="0041528A">
              <w:t>["9"]</w:t>
            </w:r>
          </w:p>
        </w:tc>
      </w:tr>
      <w:tr w:rsidR="00BF46E1" w:rsidRPr="0041528A" w14:paraId="52828529" w14:textId="77777777" w:rsidTr="00195D76">
        <w:trPr>
          <w:cantSplit/>
          <w:jc w:val="center"/>
        </w:trPr>
        <w:tc>
          <w:tcPr>
            <w:tcW w:w="737" w:type="dxa"/>
            <w:tcBorders>
              <w:left w:val="single" w:sz="4" w:space="0" w:color="auto"/>
              <w:right w:val="single" w:sz="4" w:space="0" w:color="auto"/>
            </w:tcBorders>
          </w:tcPr>
          <w:p w14:paraId="7C5213F0" w14:textId="77777777" w:rsidR="00BF46E1" w:rsidRPr="0041528A" w:rsidRDefault="00BF46E1" w:rsidP="0092045E">
            <w:pPr>
              <w:pStyle w:val="TAC"/>
            </w:pPr>
            <w:r w:rsidRPr="0041528A">
              <w:t>37</w:t>
            </w:r>
          </w:p>
        </w:tc>
        <w:tc>
          <w:tcPr>
            <w:tcW w:w="1232" w:type="dxa"/>
            <w:tcBorders>
              <w:left w:val="single" w:sz="4" w:space="0" w:color="auto"/>
              <w:right w:val="single" w:sz="4" w:space="0" w:color="auto"/>
            </w:tcBorders>
          </w:tcPr>
          <w:p w14:paraId="73D3D7B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1079FA9"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3C84ECF0" w14:textId="77777777" w:rsidR="00BF46E1" w:rsidRPr="0041528A" w:rsidRDefault="00BF46E1" w:rsidP="0092045E">
            <w:pPr>
              <w:pStyle w:val="TAL"/>
            </w:pPr>
            <w:r w:rsidRPr="0041528A">
              <w:t>["0"]</w:t>
            </w:r>
          </w:p>
        </w:tc>
      </w:tr>
      <w:tr w:rsidR="00BF46E1" w:rsidRPr="0041528A" w14:paraId="0F9A3750" w14:textId="77777777" w:rsidTr="00195D76">
        <w:trPr>
          <w:cantSplit/>
          <w:jc w:val="center"/>
        </w:trPr>
        <w:tc>
          <w:tcPr>
            <w:tcW w:w="737" w:type="dxa"/>
            <w:tcBorders>
              <w:left w:val="single" w:sz="4" w:space="0" w:color="auto"/>
              <w:right w:val="single" w:sz="4" w:space="0" w:color="auto"/>
            </w:tcBorders>
          </w:tcPr>
          <w:p w14:paraId="743B44CB" w14:textId="77777777" w:rsidR="00BF46E1" w:rsidRPr="0041528A" w:rsidRDefault="00BF46E1" w:rsidP="0092045E">
            <w:pPr>
              <w:pStyle w:val="TAC"/>
            </w:pPr>
            <w:r w:rsidRPr="0041528A">
              <w:t>38</w:t>
            </w:r>
          </w:p>
        </w:tc>
        <w:tc>
          <w:tcPr>
            <w:tcW w:w="1232" w:type="dxa"/>
            <w:tcBorders>
              <w:left w:val="single" w:sz="4" w:space="0" w:color="auto"/>
              <w:right w:val="single" w:sz="4" w:space="0" w:color="auto"/>
            </w:tcBorders>
          </w:tcPr>
          <w:p w14:paraId="20CB03DA"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75F8F73" w14:textId="77777777" w:rsidR="00BF46E1" w:rsidRPr="0041528A" w:rsidRDefault="00BF46E1" w:rsidP="0092045E">
            <w:pPr>
              <w:pStyle w:val="TAL"/>
            </w:pPr>
            <w:r w:rsidRPr="0041528A">
              <w:t>TERMINAL RESPONSE: SEND DTMF 4.1.1</w:t>
            </w:r>
          </w:p>
        </w:tc>
        <w:tc>
          <w:tcPr>
            <w:tcW w:w="3776" w:type="dxa"/>
            <w:tcBorders>
              <w:left w:val="single" w:sz="4" w:space="0" w:color="auto"/>
              <w:right w:val="single" w:sz="4" w:space="0" w:color="auto"/>
            </w:tcBorders>
          </w:tcPr>
          <w:p w14:paraId="180EECAC" w14:textId="77777777" w:rsidR="00BF46E1" w:rsidRPr="0041528A" w:rsidRDefault="00BF46E1" w:rsidP="0092045E">
            <w:pPr>
              <w:pStyle w:val="TAL"/>
            </w:pPr>
            <w:r w:rsidRPr="0041528A">
              <w:t>[Command performed successfully]</w:t>
            </w:r>
          </w:p>
        </w:tc>
      </w:tr>
      <w:tr w:rsidR="00BF46E1" w:rsidRPr="0041528A" w14:paraId="49254610" w14:textId="77777777" w:rsidTr="00195D76">
        <w:trPr>
          <w:cantSplit/>
          <w:jc w:val="center"/>
        </w:trPr>
        <w:tc>
          <w:tcPr>
            <w:tcW w:w="737" w:type="dxa"/>
            <w:tcBorders>
              <w:left w:val="single" w:sz="4" w:space="0" w:color="auto"/>
              <w:right w:val="single" w:sz="4" w:space="0" w:color="auto"/>
            </w:tcBorders>
          </w:tcPr>
          <w:p w14:paraId="2A48ADB6" w14:textId="77777777" w:rsidR="00BF46E1" w:rsidRPr="0041528A" w:rsidRDefault="00BF46E1" w:rsidP="0092045E">
            <w:pPr>
              <w:pStyle w:val="TAC"/>
            </w:pPr>
            <w:r w:rsidRPr="0041528A">
              <w:t>39</w:t>
            </w:r>
          </w:p>
        </w:tc>
        <w:tc>
          <w:tcPr>
            <w:tcW w:w="1232" w:type="dxa"/>
            <w:tcBorders>
              <w:left w:val="single" w:sz="4" w:space="0" w:color="auto"/>
              <w:right w:val="single" w:sz="4" w:space="0" w:color="auto"/>
            </w:tcBorders>
          </w:tcPr>
          <w:p w14:paraId="413CFB0E"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B781D0E"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29FF7B2D" w14:textId="77777777" w:rsidR="00BF46E1" w:rsidRPr="0041528A" w:rsidRDefault="00BF46E1" w:rsidP="0092045E">
            <w:pPr>
              <w:pStyle w:val="TAL"/>
            </w:pPr>
          </w:p>
        </w:tc>
      </w:tr>
      <w:tr w:rsidR="00BF46E1" w:rsidRPr="0041528A" w14:paraId="49C830D8" w14:textId="77777777" w:rsidTr="00195D76">
        <w:trPr>
          <w:cantSplit/>
          <w:jc w:val="center"/>
        </w:trPr>
        <w:tc>
          <w:tcPr>
            <w:tcW w:w="737" w:type="dxa"/>
            <w:tcBorders>
              <w:left w:val="single" w:sz="4" w:space="0" w:color="auto"/>
              <w:right w:val="single" w:sz="4" w:space="0" w:color="auto"/>
            </w:tcBorders>
          </w:tcPr>
          <w:p w14:paraId="35FDB00D" w14:textId="77777777" w:rsidR="00BF46E1" w:rsidRPr="0041528A" w:rsidRDefault="00BF46E1" w:rsidP="0092045E">
            <w:pPr>
              <w:pStyle w:val="TAC"/>
            </w:pPr>
            <w:r w:rsidRPr="0041528A">
              <w:t>40</w:t>
            </w:r>
          </w:p>
        </w:tc>
        <w:tc>
          <w:tcPr>
            <w:tcW w:w="1232" w:type="dxa"/>
            <w:tcBorders>
              <w:left w:val="single" w:sz="4" w:space="0" w:color="auto"/>
              <w:right w:val="single" w:sz="4" w:space="0" w:color="auto"/>
            </w:tcBorders>
          </w:tcPr>
          <w:p w14:paraId="6057AD33"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1E9C6C80"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71FB1E59" w14:textId="77777777" w:rsidR="00BF46E1" w:rsidRPr="0041528A" w:rsidRDefault="00BF46E1" w:rsidP="0092045E">
            <w:pPr>
              <w:pStyle w:val="TAL"/>
            </w:pPr>
          </w:p>
        </w:tc>
      </w:tr>
    </w:tbl>
    <w:p w14:paraId="2006B9B2" w14:textId="77777777" w:rsidR="00BF46E1" w:rsidRPr="0041528A" w:rsidRDefault="00BF46E1" w:rsidP="00BF46E1"/>
    <w:p w14:paraId="3D0E925E" w14:textId="77777777" w:rsidR="00BF46E1" w:rsidRPr="0041528A" w:rsidRDefault="00BF46E1" w:rsidP="00BF46E1">
      <w:r w:rsidRPr="0041528A">
        <w:t>PROACTIVE COMMAND: SEND DTMF 4.1.1</w:t>
      </w:r>
    </w:p>
    <w:p w14:paraId="7311FC88" w14:textId="77777777" w:rsidR="00BF46E1" w:rsidRPr="0041528A" w:rsidRDefault="00BF46E1" w:rsidP="00BF46E1">
      <w:r w:rsidRPr="0041528A">
        <w:t>Logically:</w:t>
      </w:r>
    </w:p>
    <w:p w14:paraId="1411EC30" w14:textId="77777777" w:rsidR="00BF46E1" w:rsidRPr="0041528A" w:rsidRDefault="00BF46E1" w:rsidP="0041528A">
      <w:pPr>
        <w:pStyle w:val="EW"/>
      </w:pPr>
      <w:r w:rsidRPr="0041528A">
        <w:t>Command details</w:t>
      </w:r>
    </w:p>
    <w:p w14:paraId="0E9EADCE" w14:textId="77777777" w:rsidR="00BF46E1" w:rsidRPr="0041528A" w:rsidRDefault="00BF46E1" w:rsidP="0041528A">
      <w:pPr>
        <w:pStyle w:val="EW"/>
      </w:pPr>
      <w:r w:rsidRPr="0041528A">
        <w:lastRenderedPageBreak/>
        <w:tab/>
        <w:t>Command number:</w:t>
      </w:r>
      <w:r w:rsidRPr="0041528A">
        <w:tab/>
        <w:t>1</w:t>
      </w:r>
    </w:p>
    <w:p w14:paraId="787E6C6F" w14:textId="77777777" w:rsidR="00BF46E1" w:rsidRPr="0041528A" w:rsidRDefault="00BF46E1" w:rsidP="0041528A">
      <w:pPr>
        <w:pStyle w:val="EW"/>
      </w:pPr>
      <w:r w:rsidRPr="0041528A">
        <w:tab/>
        <w:t>Command type:</w:t>
      </w:r>
      <w:r w:rsidRPr="0041528A">
        <w:tab/>
        <w:t>SEND DTMF</w:t>
      </w:r>
    </w:p>
    <w:p w14:paraId="2512CBCC" w14:textId="77777777" w:rsidR="00BF46E1" w:rsidRPr="0041528A" w:rsidRDefault="00BF46E1" w:rsidP="0041528A">
      <w:pPr>
        <w:pStyle w:val="EW"/>
      </w:pPr>
      <w:r w:rsidRPr="0041528A">
        <w:tab/>
        <w:t>Command qualifier:</w:t>
      </w:r>
      <w:r w:rsidRPr="0041528A">
        <w:tab/>
        <w:t>"00"</w:t>
      </w:r>
    </w:p>
    <w:p w14:paraId="5D21131F" w14:textId="77777777" w:rsidR="00BF46E1" w:rsidRPr="0041528A" w:rsidRDefault="00BF46E1" w:rsidP="0041528A">
      <w:pPr>
        <w:pStyle w:val="EW"/>
      </w:pPr>
      <w:r w:rsidRPr="0041528A">
        <w:t>Device identities</w:t>
      </w:r>
    </w:p>
    <w:p w14:paraId="58E76713" w14:textId="77777777" w:rsidR="00BF46E1" w:rsidRPr="0041528A" w:rsidRDefault="00BF46E1" w:rsidP="0041528A">
      <w:pPr>
        <w:pStyle w:val="EW"/>
      </w:pPr>
      <w:r w:rsidRPr="0041528A">
        <w:tab/>
        <w:t>Source device:</w:t>
      </w:r>
      <w:r w:rsidRPr="0041528A">
        <w:tab/>
        <w:t>UICC</w:t>
      </w:r>
    </w:p>
    <w:p w14:paraId="406A2370" w14:textId="77777777" w:rsidR="00BF46E1" w:rsidRPr="0041528A" w:rsidRDefault="00BF46E1" w:rsidP="0041528A">
      <w:pPr>
        <w:pStyle w:val="EW"/>
      </w:pPr>
      <w:r w:rsidRPr="0041528A">
        <w:tab/>
        <w:t>Destination device:</w:t>
      </w:r>
      <w:r w:rsidRPr="0041528A">
        <w:tab/>
        <w:t>Network</w:t>
      </w:r>
    </w:p>
    <w:p w14:paraId="42DE49DE" w14:textId="77777777" w:rsidR="00BF46E1" w:rsidRPr="0041528A" w:rsidRDefault="00BF46E1" w:rsidP="0041528A">
      <w:pPr>
        <w:pStyle w:val="EW"/>
      </w:pPr>
      <w:r w:rsidRPr="0041528A">
        <w:t>Alpha identifier:</w:t>
      </w:r>
      <w:r w:rsidRPr="0041528A">
        <w:tab/>
        <w:t>"Send DTMF 1"</w:t>
      </w:r>
    </w:p>
    <w:p w14:paraId="64C49CBE" w14:textId="77777777" w:rsidR="00BF46E1" w:rsidRPr="0041528A" w:rsidRDefault="00BF46E1" w:rsidP="0041528A">
      <w:pPr>
        <w:pStyle w:val="EW"/>
      </w:pPr>
      <w:r w:rsidRPr="0041528A">
        <w:t>DTMF String:</w:t>
      </w:r>
      <w:r w:rsidRPr="0041528A">
        <w:tab/>
        <w:t>"1234567890"</w:t>
      </w:r>
    </w:p>
    <w:p w14:paraId="65BE0FB8" w14:textId="77777777" w:rsidR="00BF46E1" w:rsidRPr="0041528A" w:rsidRDefault="00BF46E1" w:rsidP="0041528A">
      <w:pPr>
        <w:pStyle w:val="EW"/>
      </w:pPr>
      <w:r w:rsidRPr="0041528A">
        <w:t>Text Attribute</w:t>
      </w:r>
    </w:p>
    <w:p w14:paraId="476DF8DC" w14:textId="77777777" w:rsidR="00BF46E1" w:rsidRPr="0041528A" w:rsidRDefault="00BF46E1" w:rsidP="0041528A">
      <w:pPr>
        <w:pStyle w:val="EW"/>
      </w:pPr>
      <w:r w:rsidRPr="0041528A">
        <w:tab/>
        <w:t>Formatting position:</w:t>
      </w:r>
      <w:r w:rsidRPr="0041528A">
        <w:tab/>
        <w:t>0</w:t>
      </w:r>
    </w:p>
    <w:p w14:paraId="60F0E2CA" w14:textId="77777777" w:rsidR="00BF46E1" w:rsidRPr="0041528A" w:rsidRDefault="00BF46E1" w:rsidP="0041528A">
      <w:pPr>
        <w:pStyle w:val="EW"/>
      </w:pPr>
      <w:r w:rsidRPr="0041528A">
        <w:tab/>
        <w:t>Formatting length:</w:t>
      </w:r>
      <w:r w:rsidRPr="0041528A">
        <w:tab/>
        <w:t>11</w:t>
      </w:r>
    </w:p>
    <w:p w14:paraId="14395B8B"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77799625" w14:textId="77777777" w:rsidR="00BF46E1" w:rsidRPr="0041528A" w:rsidRDefault="00BF46E1" w:rsidP="0041528A">
      <w:pPr>
        <w:pStyle w:val="EX"/>
      </w:pPr>
      <w:r w:rsidRPr="0041528A">
        <w:tab/>
        <w:t>Colour:</w:t>
      </w:r>
      <w:r w:rsidRPr="0041528A">
        <w:tab/>
        <w:t>Dark Green Foreground, Bright Yellow Background</w:t>
      </w:r>
    </w:p>
    <w:p w14:paraId="0E82018E" w14:textId="77777777" w:rsidR="00BF46E1" w:rsidRPr="0041528A" w:rsidRDefault="00BF46E1" w:rsidP="00BF46E1">
      <w:r w:rsidRPr="0041528A">
        <w:t>Coding:</w:t>
      </w:r>
    </w:p>
    <w:p w14:paraId="2C825EA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13D525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076241B"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F53E7D0"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0F105C3" w14:textId="77777777" w:rsidR="00BF46E1" w:rsidRPr="0041528A" w:rsidRDefault="00BF46E1" w:rsidP="0092045E">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3976AC3C"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8BA3B96"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B8CBADD"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0E9942B"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3BE5EDF8"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EE70D5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0F7E966"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1C1AE6B"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E4D19D6"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EE4F951" w14:textId="77777777" w:rsidR="00BF46E1" w:rsidRPr="0041528A" w:rsidRDefault="00BF46E1" w:rsidP="0092045E">
            <w:pPr>
              <w:pStyle w:val="TAC"/>
            </w:pPr>
            <w:r w:rsidRPr="0041528A">
              <w:t>85</w:t>
            </w:r>
          </w:p>
        </w:tc>
      </w:tr>
      <w:tr w:rsidR="00BF46E1" w:rsidRPr="0041528A" w14:paraId="4B37CDC7" w14:textId="77777777" w:rsidTr="00195D76">
        <w:trPr>
          <w:jc w:val="center"/>
        </w:trPr>
        <w:tc>
          <w:tcPr>
            <w:tcW w:w="1134" w:type="dxa"/>
            <w:tcBorders>
              <w:top w:val="single" w:sz="4" w:space="0" w:color="auto"/>
              <w:right w:val="single" w:sz="4" w:space="0" w:color="auto"/>
            </w:tcBorders>
          </w:tcPr>
          <w:p w14:paraId="488CE37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FFF42D7"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5EB4208C"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3F519106"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73557D1"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476AF17"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827C7BE"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9269B51"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79213D5A"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B3B981D"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0847521A"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33256073"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BF1EDAD" w14:textId="77777777" w:rsidR="00BF46E1" w:rsidRPr="0041528A" w:rsidRDefault="00BF46E1" w:rsidP="0092045E">
            <w:pPr>
              <w:pStyle w:val="TAC"/>
            </w:pPr>
            <w:r w:rsidRPr="0041528A">
              <w:t>31</w:t>
            </w:r>
          </w:p>
        </w:tc>
      </w:tr>
      <w:tr w:rsidR="00BF46E1" w:rsidRPr="0041528A" w14:paraId="7E324316" w14:textId="77777777" w:rsidTr="00195D76">
        <w:trPr>
          <w:jc w:val="center"/>
        </w:trPr>
        <w:tc>
          <w:tcPr>
            <w:tcW w:w="1134" w:type="dxa"/>
            <w:tcBorders>
              <w:right w:val="single" w:sz="4" w:space="0" w:color="auto"/>
            </w:tcBorders>
          </w:tcPr>
          <w:p w14:paraId="36DE338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56B4232"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7ED73993"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1C8AC33"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A82D44E"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8177B84"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7EA6639"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36606882"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B9607DD"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5B86B73"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EFEDD29"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2776B8D"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0A65CB3B" w14:textId="77777777" w:rsidR="00BF46E1" w:rsidRPr="0041528A" w:rsidRDefault="00BF46E1" w:rsidP="0092045E">
            <w:pPr>
              <w:pStyle w:val="TAC"/>
            </w:pPr>
            <w:r w:rsidRPr="0041528A">
              <w:t>00</w:t>
            </w:r>
          </w:p>
        </w:tc>
      </w:tr>
      <w:tr w:rsidR="00BF46E1" w:rsidRPr="0041528A" w14:paraId="23D763AD" w14:textId="77777777" w:rsidTr="00195D76">
        <w:trPr>
          <w:jc w:val="center"/>
        </w:trPr>
        <w:tc>
          <w:tcPr>
            <w:tcW w:w="1134" w:type="dxa"/>
            <w:tcBorders>
              <w:right w:val="single" w:sz="4" w:space="0" w:color="auto"/>
            </w:tcBorders>
          </w:tcPr>
          <w:p w14:paraId="6944AD1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AB0F5D8"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41D4129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FD9403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C82056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317195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832EF6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517E88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13FC11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5E008A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EB861A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286469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44FC8CF" w14:textId="77777777" w:rsidR="00BF46E1" w:rsidRPr="0041528A" w:rsidRDefault="00BF46E1" w:rsidP="0092045E">
            <w:pPr>
              <w:pStyle w:val="TAC"/>
            </w:pPr>
          </w:p>
        </w:tc>
      </w:tr>
    </w:tbl>
    <w:p w14:paraId="19179959" w14:textId="77777777" w:rsidR="00BF46E1" w:rsidRPr="0041528A" w:rsidRDefault="00BF46E1" w:rsidP="00BF46E1"/>
    <w:p w14:paraId="3962B955" w14:textId="77777777" w:rsidR="00BF46E1" w:rsidRPr="0041528A" w:rsidRDefault="00BF46E1" w:rsidP="00BF46E1">
      <w:r w:rsidRPr="0041528A">
        <w:t>PROACTIVE COMMAND: SEND DTMF 4.1.2</w:t>
      </w:r>
    </w:p>
    <w:p w14:paraId="1B6CCF18" w14:textId="77777777" w:rsidR="00BF46E1" w:rsidRPr="0041528A" w:rsidRDefault="00BF46E1" w:rsidP="00BF46E1">
      <w:r w:rsidRPr="0041528A">
        <w:t>Logically:</w:t>
      </w:r>
    </w:p>
    <w:p w14:paraId="38517DB2" w14:textId="77777777" w:rsidR="00BF46E1" w:rsidRPr="0041528A" w:rsidRDefault="00BF46E1" w:rsidP="0041528A">
      <w:pPr>
        <w:pStyle w:val="EW"/>
      </w:pPr>
      <w:r w:rsidRPr="0041528A">
        <w:t>Command details</w:t>
      </w:r>
    </w:p>
    <w:p w14:paraId="294FF56D" w14:textId="77777777" w:rsidR="00BF46E1" w:rsidRPr="0041528A" w:rsidRDefault="00BF46E1" w:rsidP="0041528A">
      <w:pPr>
        <w:pStyle w:val="EW"/>
      </w:pPr>
      <w:r w:rsidRPr="0041528A">
        <w:tab/>
        <w:t>Command number:</w:t>
      </w:r>
      <w:r w:rsidRPr="0041528A">
        <w:tab/>
        <w:t>1</w:t>
      </w:r>
    </w:p>
    <w:p w14:paraId="7B870F51" w14:textId="77777777" w:rsidR="00BF46E1" w:rsidRPr="0041528A" w:rsidRDefault="00BF46E1" w:rsidP="0041528A">
      <w:pPr>
        <w:pStyle w:val="EW"/>
      </w:pPr>
      <w:r w:rsidRPr="0041528A">
        <w:tab/>
        <w:t>Command type:</w:t>
      </w:r>
      <w:r w:rsidRPr="0041528A">
        <w:tab/>
        <w:t>SEND DTMF</w:t>
      </w:r>
    </w:p>
    <w:p w14:paraId="07638386" w14:textId="77777777" w:rsidR="00BF46E1" w:rsidRPr="0041528A" w:rsidRDefault="00BF46E1" w:rsidP="0041528A">
      <w:pPr>
        <w:pStyle w:val="EW"/>
      </w:pPr>
      <w:r w:rsidRPr="0041528A">
        <w:tab/>
        <w:t>Command qualifier:</w:t>
      </w:r>
      <w:r w:rsidRPr="0041528A">
        <w:tab/>
        <w:t>"00"</w:t>
      </w:r>
    </w:p>
    <w:p w14:paraId="0FB97124" w14:textId="77777777" w:rsidR="00BF46E1" w:rsidRPr="0041528A" w:rsidRDefault="00BF46E1" w:rsidP="0041528A">
      <w:pPr>
        <w:pStyle w:val="EW"/>
      </w:pPr>
      <w:r w:rsidRPr="0041528A">
        <w:t>Device identities</w:t>
      </w:r>
    </w:p>
    <w:p w14:paraId="5836342A" w14:textId="77777777" w:rsidR="00BF46E1" w:rsidRPr="0041528A" w:rsidRDefault="00BF46E1" w:rsidP="0041528A">
      <w:pPr>
        <w:pStyle w:val="EW"/>
      </w:pPr>
      <w:r w:rsidRPr="0041528A">
        <w:tab/>
        <w:t>Source device:</w:t>
      </w:r>
      <w:r w:rsidRPr="0041528A">
        <w:tab/>
        <w:t>UICC</w:t>
      </w:r>
    </w:p>
    <w:p w14:paraId="327C110A" w14:textId="77777777" w:rsidR="00BF46E1" w:rsidRPr="0041528A" w:rsidRDefault="00BF46E1" w:rsidP="0041528A">
      <w:pPr>
        <w:pStyle w:val="EW"/>
      </w:pPr>
      <w:r w:rsidRPr="0041528A">
        <w:tab/>
        <w:t>Destination device:</w:t>
      </w:r>
      <w:r w:rsidRPr="0041528A">
        <w:tab/>
        <w:t>Network</w:t>
      </w:r>
    </w:p>
    <w:p w14:paraId="5CA6880B" w14:textId="77777777" w:rsidR="00BF46E1" w:rsidRPr="0041528A" w:rsidRDefault="00BF46E1" w:rsidP="0041528A">
      <w:pPr>
        <w:pStyle w:val="EW"/>
      </w:pPr>
      <w:r w:rsidRPr="0041528A">
        <w:t>Alpha identifier:</w:t>
      </w:r>
      <w:r w:rsidRPr="0041528A">
        <w:tab/>
        <w:t>"Send DTMF 2"</w:t>
      </w:r>
    </w:p>
    <w:p w14:paraId="7BBDFEE9" w14:textId="77777777" w:rsidR="00BF46E1" w:rsidRPr="0041528A" w:rsidRDefault="00BF46E1" w:rsidP="0041528A">
      <w:pPr>
        <w:pStyle w:val="EX"/>
      </w:pPr>
      <w:r w:rsidRPr="0041528A">
        <w:t>DTMF String:</w:t>
      </w:r>
      <w:r w:rsidRPr="0041528A">
        <w:tab/>
        <w:t>"1234567890"</w:t>
      </w:r>
    </w:p>
    <w:p w14:paraId="42E92695" w14:textId="77777777" w:rsidR="00BF46E1" w:rsidRPr="0041528A" w:rsidRDefault="00BF46E1" w:rsidP="00BF46E1">
      <w:r w:rsidRPr="0041528A">
        <w:t>Coding:</w:t>
      </w:r>
    </w:p>
    <w:p w14:paraId="0579F86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0415E6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33A30F9"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A759FD7"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D81DDB5" w14:textId="77777777" w:rsidR="00BF46E1" w:rsidRPr="0041528A" w:rsidRDefault="00BF46E1" w:rsidP="0092045E">
            <w:pPr>
              <w:pStyle w:val="TAC"/>
            </w:pPr>
            <w:r w:rsidRPr="0041528A">
              <w:t>1D</w:t>
            </w:r>
          </w:p>
        </w:tc>
        <w:tc>
          <w:tcPr>
            <w:tcW w:w="567" w:type="dxa"/>
            <w:tcBorders>
              <w:top w:val="single" w:sz="4" w:space="0" w:color="auto"/>
              <w:left w:val="single" w:sz="4" w:space="0" w:color="auto"/>
              <w:bottom w:val="single" w:sz="4" w:space="0" w:color="auto"/>
              <w:right w:val="single" w:sz="4" w:space="0" w:color="auto"/>
            </w:tcBorders>
          </w:tcPr>
          <w:p w14:paraId="2A236A7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BB7CE2A"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56CFBEC"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1095E56"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5F74B54C"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B5C1D5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7DDA9A2"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DC1735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17268A9"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D25DAA2" w14:textId="77777777" w:rsidR="00BF46E1" w:rsidRPr="0041528A" w:rsidRDefault="00BF46E1" w:rsidP="0092045E">
            <w:pPr>
              <w:pStyle w:val="TAC"/>
            </w:pPr>
            <w:r w:rsidRPr="0041528A">
              <w:t>85</w:t>
            </w:r>
          </w:p>
        </w:tc>
      </w:tr>
      <w:tr w:rsidR="00BF46E1" w:rsidRPr="0041528A" w14:paraId="02FF6737" w14:textId="77777777" w:rsidTr="00195D76">
        <w:trPr>
          <w:jc w:val="center"/>
        </w:trPr>
        <w:tc>
          <w:tcPr>
            <w:tcW w:w="1134" w:type="dxa"/>
            <w:tcBorders>
              <w:top w:val="single" w:sz="4" w:space="0" w:color="auto"/>
              <w:right w:val="single" w:sz="4" w:space="0" w:color="auto"/>
            </w:tcBorders>
          </w:tcPr>
          <w:p w14:paraId="46CE8DDF"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D258DA8"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24B86A95"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51DD960B"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CD1FB83"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5EAAB06C"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53F0549"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DBAAA7E"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2D2B8FF9"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B3F0205"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3B3D6D5B"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3E99197F"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273E406" w14:textId="77777777" w:rsidR="00BF46E1" w:rsidRPr="0041528A" w:rsidRDefault="00BF46E1" w:rsidP="0092045E">
            <w:pPr>
              <w:pStyle w:val="TAC"/>
            </w:pPr>
            <w:r w:rsidRPr="0041528A">
              <w:t>32</w:t>
            </w:r>
          </w:p>
        </w:tc>
      </w:tr>
      <w:tr w:rsidR="00BF46E1" w:rsidRPr="0041528A" w14:paraId="42922691" w14:textId="77777777" w:rsidTr="00195D76">
        <w:trPr>
          <w:jc w:val="center"/>
        </w:trPr>
        <w:tc>
          <w:tcPr>
            <w:tcW w:w="1134" w:type="dxa"/>
            <w:tcBorders>
              <w:right w:val="single" w:sz="4" w:space="0" w:color="auto"/>
            </w:tcBorders>
          </w:tcPr>
          <w:p w14:paraId="1B2762D4"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1071B2F"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18AAC573"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A658B6A"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54A25C04"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3B0DE9D"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3593314"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700984D1"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8393E1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7109F8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3C3B77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662DC8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9B3D228" w14:textId="77777777" w:rsidR="00BF46E1" w:rsidRPr="0041528A" w:rsidRDefault="00BF46E1" w:rsidP="0092045E">
            <w:pPr>
              <w:pStyle w:val="TAC"/>
            </w:pPr>
          </w:p>
        </w:tc>
      </w:tr>
    </w:tbl>
    <w:p w14:paraId="7BDE60F0" w14:textId="77777777" w:rsidR="00BF46E1" w:rsidRPr="0041528A" w:rsidRDefault="00BF46E1" w:rsidP="00BF46E1"/>
    <w:p w14:paraId="1D39D658" w14:textId="77777777" w:rsidR="00BF46E1" w:rsidRPr="0041528A" w:rsidRDefault="00BF46E1" w:rsidP="00BF46E1">
      <w:r w:rsidRPr="0041528A">
        <w:t>TERMINAL RESPONSE: SEND DTMF 4.1.1</w:t>
      </w:r>
    </w:p>
    <w:p w14:paraId="4EE0AAE3" w14:textId="77777777" w:rsidR="00BF46E1" w:rsidRPr="0041528A" w:rsidRDefault="00BF46E1" w:rsidP="00BF46E1">
      <w:r w:rsidRPr="0041528A">
        <w:t>Logically:</w:t>
      </w:r>
    </w:p>
    <w:p w14:paraId="1C0893CB" w14:textId="77777777" w:rsidR="00BF46E1" w:rsidRPr="0041528A" w:rsidRDefault="00BF46E1" w:rsidP="0041528A">
      <w:pPr>
        <w:pStyle w:val="EW"/>
      </w:pPr>
      <w:r w:rsidRPr="0041528A">
        <w:t>Command details</w:t>
      </w:r>
    </w:p>
    <w:p w14:paraId="101A979C" w14:textId="77777777" w:rsidR="00BF46E1" w:rsidRPr="0041528A" w:rsidRDefault="00BF46E1" w:rsidP="0041528A">
      <w:pPr>
        <w:pStyle w:val="EW"/>
      </w:pPr>
      <w:r w:rsidRPr="0041528A">
        <w:tab/>
        <w:t>Command number:</w:t>
      </w:r>
      <w:r w:rsidRPr="0041528A">
        <w:tab/>
        <w:t>1</w:t>
      </w:r>
    </w:p>
    <w:p w14:paraId="6736EC60" w14:textId="77777777" w:rsidR="00BF46E1" w:rsidRPr="0041528A" w:rsidRDefault="00BF46E1" w:rsidP="0041528A">
      <w:pPr>
        <w:pStyle w:val="EW"/>
      </w:pPr>
      <w:r w:rsidRPr="0041528A">
        <w:tab/>
        <w:t>Command type:</w:t>
      </w:r>
      <w:r w:rsidRPr="0041528A">
        <w:tab/>
        <w:t>SEND DTMF</w:t>
      </w:r>
    </w:p>
    <w:p w14:paraId="4116FB43" w14:textId="77777777" w:rsidR="00BF46E1" w:rsidRPr="0041528A" w:rsidRDefault="00BF46E1" w:rsidP="0041528A">
      <w:pPr>
        <w:pStyle w:val="EW"/>
      </w:pPr>
      <w:r w:rsidRPr="0041528A">
        <w:tab/>
        <w:t>Command qualifier:</w:t>
      </w:r>
      <w:r w:rsidRPr="0041528A">
        <w:tab/>
        <w:t>"00"</w:t>
      </w:r>
    </w:p>
    <w:p w14:paraId="29B211C2" w14:textId="77777777" w:rsidR="00BF46E1" w:rsidRPr="0041528A" w:rsidRDefault="00BF46E1" w:rsidP="0041528A">
      <w:pPr>
        <w:pStyle w:val="EW"/>
      </w:pPr>
      <w:r w:rsidRPr="0041528A">
        <w:t>Device identities</w:t>
      </w:r>
    </w:p>
    <w:p w14:paraId="2F5FFFD7" w14:textId="77777777" w:rsidR="00BF46E1" w:rsidRPr="0041528A" w:rsidRDefault="00BF46E1" w:rsidP="0041528A">
      <w:pPr>
        <w:pStyle w:val="EW"/>
      </w:pPr>
      <w:r w:rsidRPr="0041528A">
        <w:tab/>
        <w:t>Source device:</w:t>
      </w:r>
      <w:r w:rsidRPr="0041528A">
        <w:tab/>
        <w:t>ME</w:t>
      </w:r>
    </w:p>
    <w:p w14:paraId="10E6B612" w14:textId="77777777" w:rsidR="00BF46E1" w:rsidRPr="0041528A" w:rsidRDefault="00BF46E1" w:rsidP="0041528A">
      <w:pPr>
        <w:pStyle w:val="EW"/>
      </w:pPr>
      <w:r w:rsidRPr="0041528A">
        <w:tab/>
        <w:t>Destination device:</w:t>
      </w:r>
      <w:r w:rsidRPr="0041528A">
        <w:tab/>
        <w:t>UICC</w:t>
      </w:r>
    </w:p>
    <w:p w14:paraId="7DE397A4" w14:textId="77777777" w:rsidR="00BF46E1" w:rsidRPr="0041528A" w:rsidRDefault="00BF46E1" w:rsidP="0041528A">
      <w:pPr>
        <w:pStyle w:val="EW"/>
      </w:pPr>
      <w:r w:rsidRPr="0041528A">
        <w:t>Result</w:t>
      </w:r>
    </w:p>
    <w:p w14:paraId="1F3D7D3E" w14:textId="77777777" w:rsidR="00BF46E1" w:rsidRPr="0041528A" w:rsidRDefault="00BF46E1" w:rsidP="0041528A">
      <w:pPr>
        <w:pStyle w:val="EX"/>
      </w:pPr>
      <w:r w:rsidRPr="0041528A">
        <w:tab/>
        <w:t>General Result:</w:t>
      </w:r>
      <w:r w:rsidRPr="0041528A">
        <w:tab/>
        <w:t>Command performed successfully</w:t>
      </w:r>
    </w:p>
    <w:p w14:paraId="14FA875F" w14:textId="77777777" w:rsidR="00BF46E1" w:rsidRPr="0041528A" w:rsidRDefault="00BF46E1" w:rsidP="00BF46E1">
      <w:r w:rsidRPr="0041528A">
        <w:t>Coding:</w:t>
      </w:r>
    </w:p>
    <w:p w14:paraId="6A2804C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C2F812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C4D1CA5"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5509632"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F9ED51B"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B623796"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1FB59F8"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02B76F31"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2315416"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973AD0E"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5C2D37D"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E3867B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4EF69FC"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FC1E394"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C448858" w14:textId="77777777" w:rsidR="00BF46E1" w:rsidRPr="0041528A" w:rsidRDefault="00BF46E1" w:rsidP="0092045E">
            <w:pPr>
              <w:pStyle w:val="TAC"/>
            </w:pPr>
            <w:r w:rsidRPr="0041528A">
              <w:t>00</w:t>
            </w:r>
          </w:p>
        </w:tc>
      </w:tr>
    </w:tbl>
    <w:p w14:paraId="557B295C" w14:textId="77777777" w:rsidR="00BF46E1" w:rsidRPr="0041528A" w:rsidRDefault="00BF46E1" w:rsidP="00BF46E1"/>
    <w:p w14:paraId="70EE86FC" w14:textId="77777777" w:rsidR="00BF46E1" w:rsidRPr="0041528A" w:rsidRDefault="00BF46E1" w:rsidP="00BF46E1">
      <w:pPr>
        <w:pStyle w:val="H6"/>
      </w:pPr>
      <w:r w:rsidRPr="0041528A">
        <w:lastRenderedPageBreak/>
        <w:t>27.22.4.24.4.1.5</w:t>
      </w:r>
      <w:r w:rsidRPr="0041528A">
        <w:tab/>
        <w:t>Test requirement</w:t>
      </w:r>
    </w:p>
    <w:p w14:paraId="09BD6637" w14:textId="77777777" w:rsidR="00BF46E1" w:rsidRPr="0041528A" w:rsidRDefault="00BF46E1" w:rsidP="00BF46E1">
      <w:r w:rsidRPr="0041528A">
        <w:t>The ME shall operate in the manner defined in expected sequence 4.1.</w:t>
      </w:r>
    </w:p>
    <w:p w14:paraId="4206F86A" w14:textId="77777777" w:rsidR="00BF46E1" w:rsidRPr="0041528A" w:rsidRDefault="00BF46E1" w:rsidP="00BF46E1">
      <w:pPr>
        <w:pStyle w:val="H6"/>
      </w:pPr>
      <w:r w:rsidRPr="0041528A">
        <w:t>27.22.4.24.4.2</w:t>
      </w:r>
      <w:r w:rsidRPr="0041528A">
        <w:tab/>
        <w:t>SEND DTMF (support of Text Attribute – Center Alignment)</w:t>
      </w:r>
    </w:p>
    <w:p w14:paraId="2074C956" w14:textId="77777777" w:rsidR="00BF46E1" w:rsidRPr="0041528A" w:rsidRDefault="00BF46E1" w:rsidP="00BF46E1">
      <w:pPr>
        <w:pStyle w:val="H6"/>
      </w:pPr>
      <w:r w:rsidRPr="0041528A">
        <w:t>27.22.4.24.4.2.1</w:t>
      </w:r>
      <w:r w:rsidRPr="0041528A">
        <w:tab/>
        <w:t>Definition and applicability</w:t>
      </w:r>
    </w:p>
    <w:p w14:paraId="3B5C9F04" w14:textId="77777777" w:rsidR="00BF46E1" w:rsidRPr="0041528A" w:rsidRDefault="00BF46E1" w:rsidP="00BF46E1">
      <w:r w:rsidRPr="0041528A">
        <w:t>See clause 3.2.2.</w:t>
      </w:r>
    </w:p>
    <w:p w14:paraId="6B4D2DD3" w14:textId="77777777" w:rsidR="00BF46E1" w:rsidRPr="0041528A" w:rsidRDefault="00BF46E1" w:rsidP="00BF46E1">
      <w:pPr>
        <w:pStyle w:val="H6"/>
      </w:pPr>
      <w:r w:rsidRPr="0041528A">
        <w:t>27.22.4.24.4.2.2</w:t>
      </w:r>
      <w:r w:rsidRPr="0041528A">
        <w:tab/>
        <w:t>Conformance requirement</w:t>
      </w:r>
    </w:p>
    <w:p w14:paraId="0AE3DB89" w14:textId="77777777" w:rsidR="00BF46E1" w:rsidRPr="0041528A" w:rsidRDefault="00BF46E1" w:rsidP="00BF46E1">
      <w:pPr>
        <w:keepNext/>
        <w:keepLines/>
      </w:pPr>
      <w:r w:rsidRPr="0041528A">
        <w:t>The ME shall support the Proactive UICC: Send DTMF facility as defined in:</w:t>
      </w:r>
    </w:p>
    <w:p w14:paraId="6269CF30" w14:textId="77777777" w:rsidR="00BF46E1" w:rsidRPr="0041528A" w:rsidRDefault="00BF46E1" w:rsidP="00BF46E1">
      <w:pPr>
        <w:pStyle w:val="B1"/>
      </w:pPr>
      <w:r w:rsidRPr="0041528A">
        <w:t>-</w:t>
      </w:r>
      <w:r w:rsidRPr="0041528A">
        <w:tab/>
        <w:t>TS 31.111 [15] clause 6.1, clause 6.4.24, clause 6.6.24, clause 8.12.2, clause 5.2, clause 8.6, clause 8.7, clause 8.2, clause 8.44 and clause 8.70.</w:t>
      </w:r>
    </w:p>
    <w:p w14:paraId="103E5C07" w14:textId="77777777" w:rsidR="00BF46E1" w:rsidRPr="0041528A" w:rsidRDefault="00BF46E1" w:rsidP="00BF46E1">
      <w:pPr>
        <w:pStyle w:val="H6"/>
      </w:pPr>
      <w:r w:rsidRPr="0041528A">
        <w:t>27.22.4.24.4.2.3</w:t>
      </w:r>
      <w:r w:rsidRPr="0041528A">
        <w:tab/>
        <w:t>Test purpose</w:t>
      </w:r>
    </w:p>
    <w:p w14:paraId="435D281F" w14:textId="77777777" w:rsidR="00BF46E1" w:rsidRPr="0041528A" w:rsidRDefault="00BF46E1" w:rsidP="00BF46E1">
      <w:r w:rsidRPr="0041528A">
        <w:t>To verify that after a call has been successfully established the ME sends the DTMF string contained in the SEND DTMF proactive UICC command to the network, and returns a successful response in the TERMINAL RESPONSE command sent to the UICC.</w:t>
      </w:r>
    </w:p>
    <w:p w14:paraId="67D91436" w14:textId="77777777" w:rsidR="00BF46E1" w:rsidRPr="0041528A" w:rsidRDefault="00BF46E1" w:rsidP="00BF46E1">
      <w:r w:rsidRPr="0041528A">
        <w:t>To verify that the ME does not locally generate audible DTMF tones and play them to the user.</w:t>
      </w:r>
    </w:p>
    <w:p w14:paraId="0DE94B7D" w14:textId="77777777" w:rsidR="00BF46E1" w:rsidRPr="0041528A" w:rsidRDefault="00BF46E1" w:rsidP="00BF46E1">
      <w:r w:rsidRPr="0041528A">
        <w:t>To verify that if the ME is in idle mode it informs the UICC using TERMINAL RESPONSE '20' with the additional information "Not in speech call".</w:t>
      </w:r>
    </w:p>
    <w:p w14:paraId="4A01B527" w14:textId="77777777" w:rsidR="00BF46E1" w:rsidRPr="0041528A" w:rsidRDefault="00BF46E1" w:rsidP="00BF46E1">
      <w:r w:rsidRPr="0041528A">
        <w:t>To verify that the ME displays the text contained in the SEND DTMF proactive UICC command.</w:t>
      </w:r>
    </w:p>
    <w:p w14:paraId="3E8F8298" w14:textId="77777777" w:rsidR="00BF46E1" w:rsidRPr="0041528A" w:rsidRDefault="00BF46E1" w:rsidP="00BF46E1">
      <w:r w:rsidRPr="0041528A">
        <w:t>To verify that the ME displays the alpha identifier according to the center alignment text attribute configuration which are referred to in the contents of the SEND DTMF proactive UICC command.</w:t>
      </w:r>
    </w:p>
    <w:p w14:paraId="2291CA80" w14:textId="77777777" w:rsidR="00BF46E1" w:rsidRPr="0041528A" w:rsidRDefault="00BF46E1" w:rsidP="00BF46E1">
      <w:pPr>
        <w:pStyle w:val="H6"/>
      </w:pPr>
      <w:r w:rsidRPr="0041528A">
        <w:t>27.22.4.24.4.2.4</w:t>
      </w:r>
      <w:r w:rsidRPr="0041528A">
        <w:tab/>
        <w:t>Method of test</w:t>
      </w:r>
    </w:p>
    <w:p w14:paraId="4E125CB4" w14:textId="77777777" w:rsidR="00BF46E1" w:rsidRPr="0041528A" w:rsidRDefault="00BF46E1" w:rsidP="00BF46E1">
      <w:pPr>
        <w:pStyle w:val="H6"/>
      </w:pPr>
      <w:r w:rsidRPr="0041528A">
        <w:t>27.22.4.24.4.2.4.1</w:t>
      </w:r>
      <w:r w:rsidRPr="0041528A">
        <w:tab/>
        <w:t>Initial conditions</w:t>
      </w:r>
    </w:p>
    <w:p w14:paraId="317B34D1" w14:textId="77777777" w:rsidR="00BF46E1" w:rsidRPr="0041528A" w:rsidRDefault="00BF46E1" w:rsidP="00BF46E1">
      <w:r w:rsidRPr="0041528A">
        <w:t>The ME is connected to the USIM Simulator.</w:t>
      </w:r>
    </w:p>
    <w:p w14:paraId="5EA5FE15" w14:textId="77777777" w:rsidR="00BF46E1" w:rsidRPr="0041528A" w:rsidRDefault="00BF46E1" w:rsidP="00BF46E1">
      <w:r w:rsidRPr="0041528A">
        <w:t>The elementary files are coded as USIM Application Toolkit default.</w:t>
      </w:r>
    </w:p>
    <w:p w14:paraId="21114266" w14:textId="77777777" w:rsidR="00BF46E1" w:rsidRPr="0041528A" w:rsidRDefault="00BF46E1" w:rsidP="00BF46E1">
      <w:r w:rsidRPr="0041528A">
        <w:t>Prior to this test the ME shall have been powered on, performed the PROFILE DOWNLOAD procedure and be in updated idle mode on the USS.</w:t>
      </w:r>
    </w:p>
    <w:p w14:paraId="2E2D0392" w14:textId="77777777" w:rsidR="00BF46E1" w:rsidRPr="0041528A" w:rsidRDefault="00BF46E1" w:rsidP="00BF46E1">
      <w:pPr>
        <w:pStyle w:val="H6"/>
      </w:pPr>
      <w:r w:rsidRPr="0041528A">
        <w:t>27.22.4.24.4.2.4.2</w:t>
      </w:r>
      <w:r w:rsidRPr="0041528A">
        <w:tab/>
        <w:t>Procedure</w:t>
      </w:r>
    </w:p>
    <w:p w14:paraId="0FEEBA94" w14:textId="77777777" w:rsidR="00BF46E1" w:rsidRPr="0041528A" w:rsidRDefault="00BF46E1" w:rsidP="00BF46E1">
      <w:pPr>
        <w:pStyle w:val="TH"/>
      </w:pPr>
      <w:r w:rsidRPr="0041528A">
        <w:t>Expected Sequence 4.2 (SEND DTMF, with text attribute – Center Alignment)</w:t>
      </w:r>
    </w:p>
    <w:p w14:paraId="54787EA1" w14:textId="77777777" w:rsidR="00BF46E1" w:rsidRPr="0041528A" w:rsidRDefault="00BF46E1" w:rsidP="00BF46E1">
      <w:r w:rsidRPr="0041528A">
        <w:t>Some details of the DTMF protocol have been left out for clarity.</w:t>
      </w:r>
    </w:p>
    <w:p w14:paraId="2D9ECF8A"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24C3A0A6" w14:textId="77777777" w:rsidTr="00195D76">
        <w:trPr>
          <w:cantSplit/>
          <w:jc w:val="center"/>
        </w:trPr>
        <w:tc>
          <w:tcPr>
            <w:tcW w:w="737" w:type="dxa"/>
            <w:tcBorders>
              <w:top w:val="single" w:sz="6" w:space="0" w:color="auto"/>
              <w:left w:val="single" w:sz="6" w:space="0" w:color="auto"/>
              <w:right w:val="single" w:sz="6" w:space="0" w:color="auto"/>
            </w:tcBorders>
          </w:tcPr>
          <w:p w14:paraId="408CADEF"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6FF98AA1"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53483667"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145BE743" w14:textId="77777777" w:rsidR="00BF46E1" w:rsidRPr="0041528A" w:rsidRDefault="00BF46E1" w:rsidP="0092045E">
            <w:pPr>
              <w:pStyle w:val="TAH"/>
            </w:pPr>
            <w:r w:rsidRPr="0041528A">
              <w:t>Comments</w:t>
            </w:r>
          </w:p>
        </w:tc>
      </w:tr>
      <w:tr w:rsidR="00BF46E1" w:rsidRPr="0041528A" w14:paraId="11FC3DD8" w14:textId="77777777" w:rsidTr="00195D76">
        <w:trPr>
          <w:cantSplit/>
          <w:jc w:val="center"/>
        </w:trPr>
        <w:tc>
          <w:tcPr>
            <w:tcW w:w="737" w:type="dxa"/>
            <w:tcBorders>
              <w:top w:val="single" w:sz="4" w:space="0" w:color="auto"/>
              <w:left w:val="single" w:sz="4" w:space="0" w:color="auto"/>
              <w:right w:val="single" w:sz="4" w:space="0" w:color="auto"/>
            </w:tcBorders>
          </w:tcPr>
          <w:p w14:paraId="7FF6D9B1" w14:textId="77777777" w:rsidR="00BF46E1" w:rsidRPr="0041528A" w:rsidRDefault="00BF46E1" w:rsidP="0092045E">
            <w:pPr>
              <w:pStyle w:val="TAC"/>
            </w:pPr>
            <w:r w:rsidRPr="0041528A">
              <w:t>1</w:t>
            </w:r>
          </w:p>
        </w:tc>
        <w:tc>
          <w:tcPr>
            <w:tcW w:w="1232" w:type="dxa"/>
            <w:tcBorders>
              <w:top w:val="single" w:sz="4" w:space="0" w:color="auto"/>
              <w:left w:val="single" w:sz="4" w:space="0" w:color="auto"/>
              <w:right w:val="single" w:sz="4" w:space="0" w:color="auto"/>
            </w:tcBorders>
          </w:tcPr>
          <w:p w14:paraId="3C0A4FE4"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top w:val="single" w:sz="4" w:space="0" w:color="auto"/>
              <w:left w:val="single" w:sz="4" w:space="0" w:color="auto"/>
              <w:right w:val="single" w:sz="4" w:space="0" w:color="auto"/>
            </w:tcBorders>
          </w:tcPr>
          <w:p w14:paraId="72A7A994" w14:textId="77777777" w:rsidR="00BF46E1" w:rsidRPr="0041528A" w:rsidRDefault="00BF46E1" w:rsidP="0092045E">
            <w:pPr>
              <w:pStyle w:val="TAL"/>
            </w:pPr>
            <w:r w:rsidRPr="0041528A">
              <w:t>Set up a call to "+0123456789"</w:t>
            </w:r>
          </w:p>
        </w:tc>
        <w:tc>
          <w:tcPr>
            <w:tcW w:w="3776" w:type="dxa"/>
            <w:tcBorders>
              <w:top w:val="single" w:sz="4" w:space="0" w:color="auto"/>
              <w:left w:val="single" w:sz="4" w:space="0" w:color="auto"/>
              <w:right w:val="single" w:sz="4" w:space="0" w:color="auto"/>
            </w:tcBorders>
          </w:tcPr>
          <w:p w14:paraId="2521851C" w14:textId="77777777" w:rsidR="00BF46E1" w:rsidRPr="0041528A" w:rsidRDefault="00BF46E1" w:rsidP="0092045E">
            <w:pPr>
              <w:pStyle w:val="TAL"/>
            </w:pPr>
          </w:p>
        </w:tc>
      </w:tr>
      <w:tr w:rsidR="00BF46E1" w:rsidRPr="0041528A" w14:paraId="2D298BB4" w14:textId="77777777" w:rsidTr="00195D76">
        <w:trPr>
          <w:cantSplit/>
          <w:jc w:val="center"/>
        </w:trPr>
        <w:tc>
          <w:tcPr>
            <w:tcW w:w="737" w:type="dxa"/>
            <w:tcBorders>
              <w:left w:val="single" w:sz="4" w:space="0" w:color="auto"/>
              <w:right w:val="single" w:sz="4" w:space="0" w:color="auto"/>
            </w:tcBorders>
          </w:tcPr>
          <w:p w14:paraId="14DD4390" w14:textId="77777777" w:rsidR="00BF46E1" w:rsidRPr="0041528A" w:rsidRDefault="00BF46E1" w:rsidP="0092045E">
            <w:pPr>
              <w:pStyle w:val="TAC"/>
            </w:pPr>
            <w:r w:rsidRPr="0041528A">
              <w:t>2</w:t>
            </w:r>
          </w:p>
        </w:tc>
        <w:tc>
          <w:tcPr>
            <w:tcW w:w="1232" w:type="dxa"/>
            <w:tcBorders>
              <w:left w:val="single" w:sz="4" w:space="0" w:color="auto"/>
              <w:right w:val="single" w:sz="4" w:space="0" w:color="auto"/>
            </w:tcBorders>
          </w:tcPr>
          <w:p w14:paraId="0775B8B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A3C104F"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7D4A79A4" w14:textId="77777777" w:rsidR="00BF46E1" w:rsidRPr="0041528A" w:rsidRDefault="00BF46E1" w:rsidP="0092045E">
            <w:pPr>
              <w:pStyle w:val="TAL"/>
            </w:pPr>
          </w:p>
        </w:tc>
      </w:tr>
      <w:tr w:rsidR="00BF46E1" w:rsidRPr="0041528A" w14:paraId="02085641" w14:textId="77777777" w:rsidTr="00195D76">
        <w:trPr>
          <w:cantSplit/>
          <w:jc w:val="center"/>
        </w:trPr>
        <w:tc>
          <w:tcPr>
            <w:tcW w:w="737" w:type="dxa"/>
            <w:tcBorders>
              <w:left w:val="single" w:sz="4" w:space="0" w:color="auto"/>
              <w:right w:val="single" w:sz="4" w:space="0" w:color="auto"/>
            </w:tcBorders>
          </w:tcPr>
          <w:p w14:paraId="2DE14D70" w14:textId="77777777" w:rsidR="00BF46E1" w:rsidRPr="0041528A" w:rsidRDefault="00BF46E1" w:rsidP="0092045E">
            <w:pPr>
              <w:pStyle w:val="TAC"/>
            </w:pPr>
            <w:r w:rsidRPr="0041528A">
              <w:t>3</w:t>
            </w:r>
          </w:p>
        </w:tc>
        <w:tc>
          <w:tcPr>
            <w:tcW w:w="1232" w:type="dxa"/>
            <w:tcBorders>
              <w:left w:val="single" w:sz="4" w:space="0" w:color="auto"/>
              <w:right w:val="single" w:sz="4" w:space="0" w:color="auto"/>
            </w:tcBorders>
          </w:tcPr>
          <w:p w14:paraId="37647B62"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24DE3333"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7B5EE1C6" w14:textId="77777777" w:rsidR="00BF46E1" w:rsidRPr="0041528A" w:rsidRDefault="00BF46E1" w:rsidP="0092045E">
            <w:pPr>
              <w:pStyle w:val="TAL"/>
            </w:pPr>
          </w:p>
        </w:tc>
      </w:tr>
      <w:tr w:rsidR="00BF46E1" w:rsidRPr="0041528A" w14:paraId="03DE38DD" w14:textId="77777777" w:rsidTr="00195D76">
        <w:trPr>
          <w:cantSplit/>
          <w:jc w:val="center"/>
        </w:trPr>
        <w:tc>
          <w:tcPr>
            <w:tcW w:w="737" w:type="dxa"/>
            <w:tcBorders>
              <w:left w:val="single" w:sz="6" w:space="0" w:color="auto"/>
              <w:right w:val="single" w:sz="6" w:space="0" w:color="auto"/>
            </w:tcBorders>
          </w:tcPr>
          <w:p w14:paraId="14E1AFB1"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311DD5FF"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0A7670F" w14:textId="77777777" w:rsidR="00BF46E1" w:rsidRPr="0041528A" w:rsidRDefault="00BF46E1" w:rsidP="0092045E">
            <w:pPr>
              <w:pStyle w:val="TAL"/>
            </w:pPr>
            <w:r w:rsidRPr="0041528A">
              <w:t>PROACTIVE COMMAND PENDING: SEND DTMF 4.2.1</w:t>
            </w:r>
          </w:p>
        </w:tc>
        <w:tc>
          <w:tcPr>
            <w:tcW w:w="3776" w:type="dxa"/>
            <w:tcBorders>
              <w:left w:val="single" w:sz="6" w:space="0" w:color="auto"/>
              <w:right w:val="single" w:sz="6" w:space="0" w:color="auto"/>
            </w:tcBorders>
          </w:tcPr>
          <w:p w14:paraId="112998F9" w14:textId="77777777" w:rsidR="00BF46E1" w:rsidRPr="0041528A" w:rsidRDefault="00BF46E1" w:rsidP="0092045E">
            <w:pPr>
              <w:pStyle w:val="TAL"/>
            </w:pPr>
          </w:p>
        </w:tc>
      </w:tr>
      <w:tr w:rsidR="00BF46E1" w:rsidRPr="0041528A" w14:paraId="792E3E19" w14:textId="77777777" w:rsidTr="00195D76">
        <w:trPr>
          <w:cantSplit/>
          <w:jc w:val="center"/>
        </w:trPr>
        <w:tc>
          <w:tcPr>
            <w:tcW w:w="737" w:type="dxa"/>
            <w:tcBorders>
              <w:left w:val="single" w:sz="6" w:space="0" w:color="auto"/>
              <w:right w:val="single" w:sz="6" w:space="0" w:color="auto"/>
            </w:tcBorders>
          </w:tcPr>
          <w:p w14:paraId="7F3836CB"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2A9B1903"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B1B46F5"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007DE7B2" w14:textId="77777777" w:rsidR="00BF46E1" w:rsidRPr="0041528A" w:rsidRDefault="00BF46E1" w:rsidP="0092045E">
            <w:pPr>
              <w:pStyle w:val="TAL"/>
            </w:pPr>
          </w:p>
        </w:tc>
      </w:tr>
      <w:tr w:rsidR="00BF46E1" w:rsidRPr="0041528A" w14:paraId="778E0499" w14:textId="77777777" w:rsidTr="00195D76">
        <w:trPr>
          <w:cantSplit/>
          <w:jc w:val="center"/>
        </w:trPr>
        <w:tc>
          <w:tcPr>
            <w:tcW w:w="737" w:type="dxa"/>
            <w:tcBorders>
              <w:left w:val="single" w:sz="6" w:space="0" w:color="auto"/>
              <w:right w:val="single" w:sz="6" w:space="0" w:color="auto"/>
            </w:tcBorders>
          </w:tcPr>
          <w:p w14:paraId="7E114C40"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78A732B3"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150FC2E" w14:textId="77777777" w:rsidR="00BF46E1" w:rsidRPr="0041528A" w:rsidRDefault="00BF46E1" w:rsidP="0092045E">
            <w:pPr>
              <w:pStyle w:val="TAL"/>
            </w:pPr>
            <w:r w:rsidRPr="0041528A">
              <w:t>PROACTIVE COMMAND: SEND DTMF 4.2.1</w:t>
            </w:r>
          </w:p>
        </w:tc>
        <w:tc>
          <w:tcPr>
            <w:tcW w:w="3776" w:type="dxa"/>
            <w:tcBorders>
              <w:left w:val="single" w:sz="6" w:space="0" w:color="auto"/>
              <w:right w:val="single" w:sz="6" w:space="0" w:color="auto"/>
            </w:tcBorders>
          </w:tcPr>
          <w:p w14:paraId="5AE753FD" w14:textId="77777777" w:rsidR="00BF46E1" w:rsidRPr="0041528A" w:rsidRDefault="00BF46E1" w:rsidP="0092045E">
            <w:pPr>
              <w:pStyle w:val="TAL"/>
            </w:pPr>
          </w:p>
        </w:tc>
      </w:tr>
      <w:tr w:rsidR="00BF46E1" w:rsidRPr="0041528A" w14:paraId="27C5837F" w14:textId="77777777" w:rsidTr="00195D76">
        <w:trPr>
          <w:cantSplit/>
          <w:jc w:val="center"/>
        </w:trPr>
        <w:tc>
          <w:tcPr>
            <w:tcW w:w="737" w:type="dxa"/>
            <w:tcBorders>
              <w:left w:val="single" w:sz="4" w:space="0" w:color="auto"/>
              <w:right w:val="single" w:sz="4" w:space="0" w:color="auto"/>
            </w:tcBorders>
          </w:tcPr>
          <w:p w14:paraId="1E534CCF" w14:textId="77777777" w:rsidR="00BF46E1" w:rsidRPr="0041528A" w:rsidRDefault="00BF46E1" w:rsidP="0092045E">
            <w:pPr>
              <w:pStyle w:val="TAC"/>
            </w:pPr>
            <w:r w:rsidRPr="0041528A">
              <w:t>7</w:t>
            </w:r>
          </w:p>
        </w:tc>
        <w:tc>
          <w:tcPr>
            <w:tcW w:w="1232" w:type="dxa"/>
            <w:tcBorders>
              <w:left w:val="single" w:sz="4" w:space="0" w:color="auto"/>
              <w:right w:val="single" w:sz="4" w:space="0" w:color="auto"/>
            </w:tcBorders>
          </w:tcPr>
          <w:p w14:paraId="7CB651F9"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973C72C"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69ACDDCA" w14:textId="77777777" w:rsidR="00BF46E1" w:rsidRPr="0041528A" w:rsidRDefault="00BF46E1" w:rsidP="0092045E">
            <w:pPr>
              <w:pStyle w:val="TAL"/>
            </w:pPr>
            <w:r w:rsidRPr="0041528A">
              <w:t xml:space="preserve">[Alpha identifier is displayed with center alignment] </w:t>
            </w:r>
          </w:p>
        </w:tc>
      </w:tr>
      <w:tr w:rsidR="00BF46E1" w:rsidRPr="0041528A" w14:paraId="68CC6FB7" w14:textId="77777777" w:rsidTr="00195D76">
        <w:trPr>
          <w:cantSplit/>
          <w:jc w:val="center"/>
        </w:trPr>
        <w:tc>
          <w:tcPr>
            <w:tcW w:w="737" w:type="dxa"/>
            <w:tcBorders>
              <w:left w:val="single" w:sz="4" w:space="0" w:color="auto"/>
              <w:right w:val="single" w:sz="4" w:space="0" w:color="auto"/>
            </w:tcBorders>
          </w:tcPr>
          <w:p w14:paraId="5F52754D" w14:textId="77777777" w:rsidR="00BF46E1" w:rsidRPr="0041528A" w:rsidRDefault="00BF46E1" w:rsidP="0092045E">
            <w:pPr>
              <w:pStyle w:val="TAC"/>
            </w:pPr>
            <w:r w:rsidRPr="0041528A">
              <w:t>8</w:t>
            </w:r>
          </w:p>
        </w:tc>
        <w:tc>
          <w:tcPr>
            <w:tcW w:w="1232" w:type="dxa"/>
            <w:tcBorders>
              <w:left w:val="single" w:sz="4" w:space="0" w:color="auto"/>
              <w:right w:val="single" w:sz="4" w:space="0" w:color="auto"/>
            </w:tcBorders>
          </w:tcPr>
          <w:p w14:paraId="796B06D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9F1D686"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6DBF8E8C" w14:textId="77777777" w:rsidR="00BF46E1" w:rsidRPr="0041528A" w:rsidRDefault="00BF46E1" w:rsidP="0092045E">
            <w:pPr>
              <w:pStyle w:val="TAL"/>
            </w:pPr>
            <w:r w:rsidRPr="0041528A">
              <w:t>["1"]</w:t>
            </w:r>
          </w:p>
        </w:tc>
      </w:tr>
      <w:tr w:rsidR="00BF46E1" w:rsidRPr="0041528A" w14:paraId="79A57092" w14:textId="77777777" w:rsidTr="00195D76">
        <w:trPr>
          <w:cantSplit/>
          <w:jc w:val="center"/>
        </w:trPr>
        <w:tc>
          <w:tcPr>
            <w:tcW w:w="737" w:type="dxa"/>
            <w:tcBorders>
              <w:left w:val="single" w:sz="4" w:space="0" w:color="auto"/>
              <w:right w:val="single" w:sz="4" w:space="0" w:color="auto"/>
            </w:tcBorders>
          </w:tcPr>
          <w:p w14:paraId="05E6BE30" w14:textId="77777777" w:rsidR="00BF46E1" w:rsidRPr="0041528A" w:rsidRDefault="00BF46E1" w:rsidP="0092045E">
            <w:pPr>
              <w:pStyle w:val="TAC"/>
            </w:pPr>
            <w:r w:rsidRPr="0041528A">
              <w:t>9</w:t>
            </w:r>
          </w:p>
        </w:tc>
        <w:tc>
          <w:tcPr>
            <w:tcW w:w="1232" w:type="dxa"/>
            <w:tcBorders>
              <w:left w:val="single" w:sz="4" w:space="0" w:color="auto"/>
              <w:right w:val="single" w:sz="4" w:space="0" w:color="auto"/>
            </w:tcBorders>
          </w:tcPr>
          <w:p w14:paraId="001AF0D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495FA77"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28B66DF7" w14:textId="77777777" w:rsidR="00BF46E1" w:rsidRPr="0041528A" w:rsidRDefault="00BF46E1" w:rsidP="0092045E">
            <w:pPr>
              <w:pStyle w:val="TAL"/>
            </w:pPr>
            <w:r w:rsidRPr="0041528A">
              <w:t>["2"]</w:t>
            </w:r>
          </w:p>
        </w:tc>
      </w:tr>
      <w:tr w:rsidR="00BF46E1" w:rsidRPr="0041528A" w14:paraId="0E7DAA10" w14:textId="77777777" w:rsidTr="00195D76">
        <w:trPr>
          <w:cantSplit/>
          <w:jc w:val="center"/>
        </w:trPr>
        <w:tc>
          <w:tcPr>
            <w:tcW w:w="737" w:type="dxa"/>
            <w:tcBorders>
              <w:left w:val="single" w:sz="4" w:space="0" w:color="auto"/>
              <w:right w:val="single" w:sz="4" w:space="0" w:color="auto"/>
            </w:tcBorders>
          </w:tcPr>
          <w:p w14:paraId="5ADC9B0E" w14:textId="77777777" w:rsidR="00BF46E1" w:rsidRPr="0041528A" w:rsidRDefault="00BF46E1" w:rsidP="0092045E">
            <w:pPr>
              <w:pStyle w:val="TAC"/>
            </w:pPr>
            <w:r w:rsidRPr="0041528A">
              <w:t>10</w:t>
            </w:r>
          </w:p>
        </w:tc>
        <w:tc>
          <w:tcPr>
            <w:tcW w:w="1232" w:type="dxa"/>
            <w:tcBorders>
              <w:left w:val="single" w:sz="4" w:space="0" w:color="auto"/>
              <w:right w:val="single" w:sz="4" w:space="0" w:color="auto"/>
            </w:tcBorders>
          </w:tcPr>
          <w:p w14:paraId="5C355867"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58D4BFA"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18A86028" w14:textId="77777777" w:rsidR="00BF46E1" w:rsidRPr="0041528A" w:rsidRDefault="00BF46E1" w:rsidP="0092045E">
            <w:pPr>
              <w:pStyle w:val="TAL"/>
            </w:pPr>
            <w:r w:rsidRPr="0041528A">
              <w:t>["3"]</w:t>
            </w:r>
          </w:p>
        </w:tc>
      </w:tr>
      <w:tr w:rsidR="00BF46E1" w:rsidRPr="0041528A" w14:paraId="066B7DD4" w14:textId="77777777" w:rsidTr="00195D76">
        <w:trPr>
          <w:cantSplit/>
          <w:jc w:val="center"/>
        </w:trPr>
        <w:tc>
          <w:tcPr>
            <w:tcW w:w="737" w:type="dxa"/>
            <w:tcBorders>
              <w:left w:val="single" w:sz="4" w:space="0" w:color="auto"/>
              <w:right w:val="single" w:sz="4" w:space="0" w:color="auto"/>
            </w:tcBorders>
          </w:tcPr>
          <w:p w14:paraId="05F1DEE3" w14:textId="77777777" w:rsidR="00BF46E1" w:rsidRPr="0041528A" w:rsidRDefault="00BF46E1" w:rsidP="0092045E">
            <w:pPr>
              <w:pStyle w:val="TAC"/>
            </w:pPr>
            <w:r w:rsidRPr="0041528A">
              <w:t>11</w:t>
            </w:r>
          </w:p>
        </w:tc>
        <w:tc>
          <w:tcPr>
            <w:tcW w:w="1232" w:type="dxa"/>
            <w:tcBorders>
              <w:left w:val="single" w:sz="4" w:space="0" w:color="auto"/>
              <w:right w:val="single" w:sz="4" w:space="0" w:color="auto"/>
            </w:tcBorders>
          </w:tcPr>
          <w:p w14:paraId="2B007159"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B0936BA"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3B855DC7" w14:textId="77777777" w:rsidR="00BF46E1" w:rsidRPr="0041528A" w:rsidRDefault="00BF46E1" w:rsidP="0092045E">
            <w:pPr>
              <w:pStyle w:val="TAL"/>
            </w:pPr>
            <w:r w:rsidRPr="0041528A">
              <w:t>["4"]</w:t>
            </w:r>
          </w:p>
        </w:tc>
      </w:tr>
      <w:tr w:rsidR="00BF46E1" w:rsidRPr="0041528A" w14:paraId="464EAEA1" w14:textId="77777777" w:rsidTr="00195D76">
        <w:trPr>
          <w:cantSplit/>
          <w:jc w:val="center"/>
        </w:trPr>
        <w:tc>
          <w:tcPr>
            <w:tcW w:w="737" w:type="dxa"/>
            <w:tcBorders>
              <w:left w:val="single" w:sz="4" w:space="0" w:color="auto"/>
              <w:right w:val="single" w:sz="4" w:space="0" w:color="auto"/>
            </w:tcBorders>
          </w:tcPr>
          <w:p w14:paraId="64C6DC05" w14:textId="77777777" w:rsidR="00BF46E1" w:rsidRPr="0041528A" w:rsidRDefault="00BF46E1" w:rsidP="0092045E">
            <w:pPr>
              <w:pStyle w:val="TAC"/>
            </w:pPr>
            <w:r w:rsidRPr="0041528A">
              <w:t>12</w:t>
            </w:r>
          </w:p>
        </w:tc>
        <w:tc>
          <w:tcPr>
            <w:tcW w:w="1232" w:type="dxa"/>
            <w:tcBorders>
              <w:left w:val="single" w:sz="4" w:space="0" w:color="auto"/>
              <w:right w:val="single" w:sz="4" w:space="0" w:color="auto"/>
            </w:tcBorders>
          </w:tcPr>
          <w:p w14:paraId="3BF399E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B636CCA"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00513443" w14:textId="77777777" w:rsidR="00BF46E1" w:rsidRPr="0041528A" w:rsidRDefault="00BF46E1" w:rsidP="0092045E">
            <w:pPr>
              <w:pStyle w:val="TAL"/>
            </w:pPr>
            <w:r w:rsidRPr="0041528A">
              <w:t>["5"]</w:t>
            </w:r>
          </w:p>
        </w:tc>
      </w:tr>
      <w:tr w:rsidR="00BF46E1" w:rsidRPr="0041528A" w14:paraId="1596176E" w14:textId="77777777" w:rsidTr="00195D76">
        <w:trPr>
          <w:cantSplit/>
          <w:jc w:val="center"/>
        </w:trPr>
        <w:tc>
          <w:tcPr>
            <w:tcW w:w="737" w:type="dxa"/>
            <w:tcBorders>
              <w:left w:val="single" w:sz="4" w:space="0" w:color="auto"/>
              <w:right w:val="single" w:sz="4" w:space="0" w:color="auto"/>
            </w:tcBorders>
          </w:tcPr>
          <w:p w14:paraId="538E2A7C" w14:textId="77777777" w:rsidR="00BF46E1" w:rsidRPr="0041528A" w:rsidRDefault="00BF46E1" w:rsidP="0092045E">
            <w:pPr>
              <w:pStyle w:val="TAC"/>
            </w:pPr>
            <w:r w:rsidRPr="0041528A">
              <w:t>13</w:t>
            </w:r>
          </w:p>
        </w:tc>
        <w:tc>
          <w:tcPr>
            <w:tcW w:w="1232" w:type="dxa"/>
            <w:tcBorders>
              <w:left w:val="single" w:sz="4" w:space="0" w:color="auto"/>
              <w:right w:val="single" w:sz="4" w:space="0" w:color="auto"/>
            </w:tcBorders>
          </w:tcPr>
          <w:p w14:paraId="1000B0A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5862687"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0680C870" w14:textId="77777777" w:rsidR="00BF46E1" w:rsidRPr="0041528A" w:rsidRDefault="00BF46E1" w:rsidP="0092045E">
            <w:pPr>
              <w:pStyle w:val="TAL"/>
            </w:pPr>
            <w:r w:rsidRPr="0041528A">
              <w:t>["6"]</w:t>
            </w:r>
          </w:p>
        </w:tc>
      </w:tr>
      <w:tr w:rsidR="00BF46E1" w:rsidRPr="0041528A" w14:paraId="468DD9CB" w14:textId="77777777" w:rsidTr="00195D76">
        <w:trPr>
          <w:cantSplit/>
          <w:jc w:val="center"/>
        </w:trPr>
        <w:tc>
          <w:tcPr>
            <w:tcW w:w="737" w:type="dxa"/>
            <w:tcBorders>
              <w:left w:val="single" w:sz="4" w:space="0" w:color="auto"/>
              <w:right w:val="single" w:sz="4" w:space="0" w:color="auto"/>
            </w:tcBorders>
          </w:tcPr>
          <w:p w14:paraId="3A0D86EA" w14:textId="77777777" w:rsidR="00BF46E1" w:rsidRPr="0041528A" w:rsidRDefault="00BF46E1" w:rsidP="0092045E">
            <w:pPr>
              <w:pStyle w:val="TAC"/>
            </w:pPr>
            <w:r w:rsidRPr="0041528A">
              <w:t>14</w:t>
            </w:r>
          </w:p>
        </w:tc>
        <w:tc>
          <w:tcPr>
            <w:tcW w:w="1232" w:type="dxa"/>
            <w:tcBorders>
              <w:left w:val="single" w:sz="4" w:space="0" w:color="auto"/>
              <w:right w:val="single" w:sz="4" w:space="0" w:color="auto"/>
            </w:tcBorders>
          </w:tcPr>
          <w:p w14:paraId="33FDA27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44D7DF4"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4BE5B642" w14:textId="77777777" w:rsidR="00BF46E1" w:rsidRPr="0041528A" w:rsidRDefault="00BF46E1" w:rsidP="0092045E">
            <w:pPr>
              <w:pStyle w:val="TAL"/>
            </w:pPr>
            <w:r w:rsidRPr="0041528A">
              <w:t>["7"]</w:t>
            </w:r>
          </w:p>
        </w:tc>
      </w:tr>
      <w:tr w:rsidR="00BF46E1" w:rsidRPr="0041528A" w14:paraId="3265C2E4" w14:textId="77777777" w:rsidTr="00195D76">
        <w:trPr>
          <w:cantSplit/>
          <w:jc w:val="center"/>
        </w:trPr>
        <w:tc>
          <w:tcPr>
            <w:tcW w:w="737" w:type="dxa"/>
            <w:tcBorders>
              <w:left w:val="single" w:sz="4" w:space="0" w:color="auto"/>
              <w:right w:val="single" w:sz="4" w:space="0" w:color="auto"/>
            </w:tcBorders>
          </w:tcPr>
          <w:p w14:paraId="4AE91617" w14:textId="77777777" w:rsidR="00BF46E1" w:rsidRPr="0041528A" w:rsidRDefault="00BF46E1" w:rsidP="0092045E">
            <w:pPr>
              <w:pStyle w:val="TAC"/>
            </w:pPr>
            <w:r w:rsidRPr="0041528A">
              <w:t>15</w:t>
            </w:r>
          </w:p>
        </w:tc>
        <w:tc>
          <w:tcPr>
            <w:tcW w:w="1232" w:type="dxa"/>
            <w:tcBorders>
              <w:left w:val="single" w:sz="4" w:space="0" w:color="auto"/>
              <w:right w:val="single" w:sz="4" w:space="0" w:color="auto"/>
            </w:tcBorders>
          </w:tcPr>
          <w:p w14:paraId="6B0145E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AE45936"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153F2471" w14:textId="77777777" w:rsidR="00BF46E1" w:rsidRPr="0041528A" w:rsidRDefault="00BF46E1" w:rsidP="0092045E">
            <w:pPr>
              <w:pStyle w:val="TAL"/>
            </w:pPr>
            <w:r w:rsidRPr="0041528A">
              <w:t>["8"]</w:t>
            </w:r>
          </w:p>
        </w:tc>
      </w:tr>
      <w:tr w:rsidR="00BF46E1" w:rsidRPr="0041528A" w14:paraId="383C338C" w14:textId="77777777" w:rsidTr="00195D76">
        <w:trPr>
          <w:cantSplit/>
          <w:jc w:val="center"/>
        </w:trPr>
        <w:tc>
          <w:tcPr>
            <w:tcW w:w="737" w:type="dxa"/>
            <w:tcBorders>
              <w:left w:val="single" w:sz="4" w:space="0" w:color="auto"/>
              <w:right w:val="single" w:sz="4" w:space="0" w:color="auto"/>
            </w:tcBorders>
          </w:tcPr>
          <w:p w14:paraId="04F27561" w14:textId="77777777" w:rsidR="00BF46E1" w:rsidRPr="0041528A" w:rsidRDefault="00BF46E1" w:rsidP="0092045E">
            <w:pPr>
              <w:pStyle w:val="TAC"/>
            </w:pPr>
            <w:r w:rsidRPr="0041528A">
              <w:t>16</w:t>
            </w:r>
          </w:p>
        </w:tc>
        <w:tc>
          <w:tcPr>
            <w:tcW w:w="1232" w:type="dxa"/>
            <w:tcBorders>
              <w:left w:val="single" w:sz="4" w:space="0" w:color="auto"/>
              <w:right w:val="single" w:sz="4" w:space="0" w:color="auto"/>
            </w:tcBorders>
          </w:tcPr>
          <w:p w14:paraId="648DC7D4"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E37F5B2"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33D973CC" w14:textId="77777777" w:rsidR="00BF46E1" w:rsidRPr="0041528A" w:rsidRDefault="00BF46E1" w:rsidP="0092045E">
            <w:pPr>
              <w:pStyle w:val="TAL"/>
            </w:pPr>
            <w:r w:rsidRPr="0041528A">
              <w:t>["9"]</w:t>
            </w:r>
          </w:p>
        </w:tc>
      </w:tr>
      <w:tr w:rsidR="00BF46E1" w:rsidRPr="0041528A" w14:paraId="2824151D" w14:textId="77777777" w:rsidTr="00195D76">
        <w:trPr>
          <w:cantSplit/>
          <w:jc w:val="center"/>
        </w:trPr>
        <w:tc>
          <w:tcPr>
            <w:tcW w:w="737" w:type="dxa"/>
            <w:tcBorders>
              <w:left w:val="single" w:sz="4" w:space="0" w:color="auto"/>
              <w:right w:val="single" w:sz="4" w:space="0" w:color="auto"/>
            </w:tcBorders>
          </w:tcPr>
          <w:p w14:paraId="789264E9" w14:textId="77777777" w:rsidR="00BF46E1" w:rsidRPr="0041528A" w:rsidRDefault="00BF46E1" w:rsidP="0092045E">
            <w:pPr>
              <w:pStyle w:val="TAC"/>
            </w:pPr>
            <w:r w:rsidRPr="0041528A">
              <w:t>17</w:t>
            </w:r>
          </w:p>
        </w:tc>
        <w:tc>
          <w:tcPr>
            <w:tcW w:w="1232" w:type="dxa"/>
            <w:tcBorders>
              <w:left w:val="single" w:sz="4" w:space="0" w:color="auto"/>
              <w:right w:val="single" w:sz="4" w:space="0" w:color="auto"/>
            </w:tcBorders>
          </w:tcPr>
          <w:p w14:paraId="233643C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3D3940A"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16E346E9" w14:textId="77777777" w:rsidR="00BF46E1" w:rsidRPr="0041528A" w:rsidRDefault="00BF46E1" w:rsidP="0092045E">
            <w:pPr>
              <w:pStyle w:val="TAL"/>
            </w:pPr>
            <w:r w:rsidRPr="0041528A">
              <w:t>["0"]</w:t>
            </w:r>
          </w:p>
        </w:tc>
      </w:tr>
      <w:tr w:rsidR="00BF46E1" w:rsidRPr="0041528A" w14:paraId="0BA34E7B" w14:textId="77777777" w:rsidTr="00195D76">
        <w:trPr>
          <w:cantSplit/>
          <w:jc w:val="center"/>
        </w:trPr>
        <w:tc>
          <w:tcPr>
            <w:tcW w:w="737" w:type="dxa"/>
            <w:tcBorders>
              <w:left w:val="single" w:sz="4" w:space="0" w:color="auto"/>
              <w:right w:val="single" w:sz="4" w:space="0" w:color="auto"/>
            </w:tcBorders>
          </w:tcPr>
          <w:p w14:paraId="0B4AC36B" w14:textId="77777777" w:rsidR="00BF46E1" w:rsidRPr="0041528A" w:rsidRDefault="00BF46E1" w:rsidP="0092045E">
            <w:pPr>
              <w:pStyle w:val="TAC"/>
            </w:pPr>
            <w:r w:rsidRPr="0041528A">
              <w:t>18</w:t>
            </w:r>
          </w:p>
        </w:tc>
        <w:tc>
          <w:tcPr>
            <w:tcW w:w="1232" w:type="dxa"/>
            <w:tcBorders>
              <w:left w:val="single" w:sz="4" w:space="0" w:color="auto"/>
              <w:right w:val="single" w:sz="4" w:space="0" w:color="auto"/>
            </w:tcBorders>
          </w:tcPr>
          <w:p w14:paraId="4E379718"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5AC488A" w14:textId="77777777" w:rsidR="00BF46E1" w:rsidRPr="0041528A" w:rsidRDefault="00BF46E1" w:rsidP="0092045E">
            <w:pPr>
              <w:pStyle w:val="TAL"/>
            </w:pPr>
            <w:r w:rsidRPr="0041528A">
              <w:t>TERMINAL RESPONSE: SEND DTMF 4.2.1</w:t>
            </w:r>
          </w:p>
        </w:tc>
        <w:tc>
          <w:tcPr>
            <w:tcW w:w="3776" w:type="dxa"/>
            <w:tcBorders>
              <w:left w:val="single" w:sz="4" w:space="0" w:color="auto"/>
              <w:right w:val="single" w:sz="4" w:space="0" w:color="auto"/>
            </w:tcBorders>
          </w:tcPr>
          <w:p w14:paraId="7D67A148" w14:textId="77777777" w:rsidR="00BF46E1" w:rsidRPr="0041528A" w:rsidRDefault="00BF46E1" w:rsidP="0092045E">
            <w:pPr>
              <w:pStyle w:val="TAL"/>
            </w:pPr>
            <w:r w:rsidRPr="0041528A">
              <w:t>[Command performed successfully]</w:t>
            </w:r>
          </w:p>
        </w:tc>
      </w:tr>
      <w:tr w:rsidR="00BF46E1" w:rsidRPr="0041528A" w14:paraId="53ABF7E5" w14:textId="77777777" w:rsidTr="00195D76">
        <w:trPr>
          <w:cantSplit/>
          <w:jc w:val="center"/>
        </w:trPr>
        <w:tc>
          <w:tcPr>
            <w:tcW w:w="737" w:type="dxa"/>
            <w:tcBorders>
              <w:left w:val="single" w:sz="4" w:space="0" w:color="auto"/>
              <w:right w:val="single" w:sz="4" w:space="0" w:color="auto"/>
            </w:tcBorders>
          </w:tcPr>
          <w:p w14:paraId="130679F6" w14:textId="77777777" w:rsidR="00BF46E1" w:rsidRPr="0041528A" w:rsidRDefault="00BF46E1" w:rsidP="0092045E">
            <w:pPr>
              <w:pStyle w:val="TAC"/>
            </w:pPr>
            <w:r w:rsidRPr="0041528A">
              <w:t>19</w:t>
            </w:r>
          </w:p>
        </w:tc>
        <w:tc>
          <w:tcPr>
            <w:tcW w:w="1232" w:type="dxa"/>
            <w:tcBorders>
              <w:left w:val="single" w:sz="4" w:space="0" w:color="auto"/>
              <w:right w:val="single" w:sz="4" w:space="0" w:color="auto"/>
            </w:tcBorders>
          </w:tcPr>
          <w:p w14:paraId="7A818B7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6D01771"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08202159" w14:textId="77777777" w:rsidR="00BF46E1" w:rsidRPr="0041528A" w:rsidRDefault="00BF46E1" w:rsidP="0092045E">
            <w:pPr>
              <w:pStyle w:val="TAL"/>
            </w:pPr>
          </w:p>
        </w:tc>
      </w:tr>
      <w:tr w:rsidR="00BF46E1" w:rsidRPr="0041528A" w14:paraId="10D52422" w14:textId="77777777" w:rsidTr="00195D76">
        <w:trPr>
          <w:cantSplit/>
          <w:jc w:val="center"/>
        </w:trPr>
        <w:tc>
          <w:tcPr>
            <w:tcW w:w="737" w:type="dxa"/>
            <w:tcBorders>
              <w:left w:val="single" w:sz="4" w:space="0" w:color="auto"/>
              <w:right w:val="single" w:sz="4" w:space="0" w:color="auto"/>
            </w:tcBorders>
          </w:tcPr>
          <w:p w14:paraId="0751FE9C" w14:textId="77777777" w:rsidR="00BF46E1" w:rsidRPr="0041528A" w:rsidRDefault="00BF46E1" w:rsidP="0092045E">
            <w:pPr>
              <w:pStyle w:val="TAC"/>
            </w:pPr>
            <w:r w:rsidRPr="0041528A">
              <w:t>20</w:t>
            </w:r>
          </w:p>
        </w:tc>
        <w:tc>
          <w:tcPr>
            <w:tcW w:w="1232" w:type="dxa"/>
            <w:tcBorders>
              <w:left w:val="single" w:sz="4" w:space="0" w:color="auto"/>
              <w:right w:val="single" w:sz="4" w:space="0" w:color="auto"/>
            </w:tcBorders>
          </w:tcPr>
          <w:p w14:paraId="6FA16828"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1E25BD4C"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28DBBC57" w14:textId="77777777" w:rsidR="00BF46E1" w:rsidRPr="0041528A" w:rsidRDefault="00BF46E1" w:rsidP="0092045E">
            <w:pPr>
              <w:pStyle w:val="TAL"/>
            </w:pPr>
          </w:p>
        </w:tc>
      </w:tr>
      <w:tr w:rsidR="00BF46E1" w:rsidRPr="0041528A" w14:paraId="7EBB22AB" w14:textId="77777777" w:rsidTr="00195D76">
        <w:trPr>
          <w:cantSplit/>
          <w:jc w:val="center"/>
        </w:trPr>
        <w:tc>
          <w:tcPr>
            <w:tcW w:w="737" w:type="dxa"/>
            <w:tcBorders>
              <w:left w:val="single" w:sz="4" w:space="0" w:color="auto"/>
              <w:right w:val="single" w:sz="4" w:space="0" w:color="auto"/>
            </w:tcBorders>
          </w:tcPr>
          <w:p w14:paraId="5BD7ED9D" w14:textId="77777777" w:rsidR="00BF46E1" w:rsidRPr="0041528A" w:rsidRDefault="00BF46E1" w:rsidP="0092045E">
            <w:pPr>
              <w:pStyle w:val="TAC"/>
            </w:pPr>
            <w:r w:rsidRPr="0041528A">
              <w:t>21</w:t>
            </w:r>
          </w:p>
        </w:tc>
        <w:tc>
          <w:tcPr>
            <w:tcW w:w="1232" w:type="dxa"/>
            <w:tcBorders>
              <w:left w:val="single" w:sz="4" w:space="0" w:color="auto"/>
              <w:right w:val="single" w:sz="4" w:space="0" w:color="auto"/>
            </w:tcBorders>
          </w:tcPr>
          <w:p w14:paraId="05C381E5"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385AEA36" w14:textId="77777777" w:rsidR="00BF46E1" w:rsidRPr="0041528A" w:rsidRDefault="00BF46E1" w:rsidP="0092045E">
            <w:pPr>
              <w:pStyle w:val="TAL"/>
            </w:pPr>
            <w:r w:rsidRPr="0041528A">
              <w:t>Set up a call to "+0123456789"</w:t>
            </w:r>
          </w:p>
        </w:tc>
        <w:tc>
          <w:tcPr>
            <w:tcW w:w="3776" w:type="dxa"/>
            <w:tcBorders>
              <w:left w:val="single" w:sz="4" w:space="0" w:color="auto"/>
              <w:right w:val="single" w:sz="4" w:space="0" w:color="auto"/>
            </w:tcBorders>
          </w:tcPr>
          <w:p w14:paraId="12D7E00E" w14:textId="77777777" w:rsidR="00BF46E1" w:rsidRPr="0041528A" w:rsidRDefault="00BF46E1" w:rsidP="0092045E">
            <w:pPr>
              <w:pStyle w:val="TAL"/>
            </w:pPr>
          </w:p>
        </w:tc>
      </w:tr>
      <w:tr w:rsidR="00BF46E1" w:rsidRPr="0041528A" w14:paraId="1F6280F7" w14:textId="77777777" w:rsidTr="00195D76">
        <w:trPr>
          <w:cantSplit/>
          <w:jc w:val="center"/>
        </w:trPr>
        <w:tc>
          <w:tcPr>
            <w:tcW w:w="737" w:type="dxa"/>
            <w:tcBorders>
              <w:left w:val="single" w:sz="4" w:space="0" w:color="auto"/>
              <w:right w:val="single" w:sz="4" w:space="0" w:color="auto"/>
            </w:tcBorders>
          </w:tcPr>
          <w:p w14:paraId="6C2DF30E" w14:textId="77777777" w:rsidR="00BF46E1" w:rsidRPr="0041528A" w:rsidRDefault="00BF46E1" w:rsidP="0092045E">
            <w:pPr>
              <w:pStyle w:val="TAC"/>
            </w:pPr>
            <w:r w:rsidRPr="0041528A">
              <w:t>22</w:t>
            </w:r>
          </w:p>
        </w:tc>
        <w:tc>
          <w:tcPr>
            <w:tcW w:w="1232" w:type="dxa"/>
            <w:tcBorders>
              <w:left w:val="single" w:sz="4" w:space="0" w:color="auto"/>
              <w:right w:val="single" w:sz="4" w:space="0" w:color="auto"/>
            </w:tcBorders>
          </w:tcPr>
          <w:p w14:paraId="39D24085"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201FF77"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31B24735" w14:textId="77777777" w:rsidR="00BF46E1" w:rsidRPr="0041528A" w:rsidRDefault="00BF46E1" w:rsidP="0092045E">
            <w:pPr>
              <w:pStyle w:val="TAL"/>
            </w:pPr>
          </w:p>
        </w:tc>
      </w:tr>
      <w:tr w:rsidR="00BF46E1" w:rsidRPr="0041528A" w14:paraId="2D84D59C" w14:textId="77777777" w:rsidTr="00195D76">
        <w:trPr>
          <w:cantSplit/>
          <w:jc w:val="center"/>
        </w:trPr>
        <w:tc>
          <w:tcPr>
            <w:tcW w:w="737" w:type="dxa"/>
            <w:tcBorders>
              <w:left w:val="single" w:sz="4" w:space="0" w:color="auto"/>
              <w:right w:val="single" w:sz="4" w:space="0" w:color="auto"/>
            </w:tcBorders>
          </w:tcPr>
          <w:p w14:paraId="20FA4CDD" w14:textId="77777777" w:rsidR="00BF46E1" w:rsidRPr="0041528A" w:rsidRDefault="00BF46E1" w:rsidP="0092045E">
            <w:pPr>
              <w:pStyle w:val="TAC"/>
            </w:pPr>
            <w:r w:rsidRPr="0041528A">
              <w:t>23</w:t>
            </w:r>
          </w:p>
        </w:tc>
        <w:tc>
          <w:tcPr>
            <w:tcW w:w="1232" w:type="dxa"/>
            <w:tcBorders>
              <w:left w:val="single" w:sz="4" w:space="0" w:color="auto"/>
              <w:right w:val="single" w:sz="4" w:space="0" w:color="auto"/>
            </w:tcBorders>
          </w:tcPr>
          <w:p w14:paraId="3D63788D"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2C1490E4"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2C07423D" w14:textId="77777777" w:rsidR="00BF46E1" w:rsidRPr="0041528A" w:rsidRDefault="00BF46E1" w:rsidP="0092045E">
            <w:pPr>
              <w:pStyle w:val="TAL"/>
            </w:pPr>
          </w:p>
        </w:tc>
      </w:tr>
      <w:tr w:rsidR="00BF46E1" w:rsidRPr="0041528A" w14:paraId="683B96F2" w14:textId="77777777" w:rsidTr="00195D76">
        <w:trPr>
          <w:cantSplit/>
          <w:jc w:val="center"/>
        </w:trPr>
        <w:tc>
          <w:tcPr>
            <w:tcW w:w="737" w:type="dxa"/>
            <w:tcBorders>
              <w:left w:val="single" w:sz="4" w:space="0" w:color="auto"/>
              <w:right w:val="single" w:sz="4" w:space="0" w:color="auto"/>
            </w:tcBorders>
          </w:tcPr>
          <w:p w14:paraId="5C038508" w14:textId="77777777" w:rsidR="00BF46E1" w:rsidRPr="0041528A" w:rsidRDefault="00BF46E1" w:rsidP="0092045E">
            <w:pPr>
              <w:pStyle w:val="TAC"/>
            </w:pPr>
            <w:r w:rsidRPr="0041528A">
              <w:t>24</w:t>
            </w:r>
          </w:p>
        </w:tc>
        <w:tc>
          <w:tcPr>
            <w:tcW w:w="1232" w:type="dxa"/>
            <w:tcBorders>
              <w:left w:val="single" w:sz="4" w:space="0" w:color="auto"/>
              <w:right w:val="single" w:sz="4" w:space="0" w:color="auto"/>
            </w:tcBorders>
          </w:tcPr>
          <w:p w14:paraId="0E13691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9B24688" w14:textId="77777777" w:rsidR="00BF46E1" w:rsidRPr="0041528A" w:rsidRDefault="00BF46E1" w:rsidP="0092045E">
            <w:pPr>
              <w:pStyle w:val="TAL"/>
            </w:pPr>
            <w:r w:rsidRPr="0041528A">
              <w:t>PROACTIVE COMMAND PENDING: SEND DTMF 4.2.2</w:t>
            </w:r>
          </w:p>
        </w:tc>
        <w:tc>
          <w:tcPr>
            <w:tcW w:w="3776" w:type="dxa"/>
            <w:tcBorders>
              <w:left w:val="single" w:sz="4" w:space="0" w:color="auto"/>
              <w:right w:val="single" w:sz="4" w:space="0" w:color="auto"/>
            </w:tcBorders>
          </w:tcPr>
          <w:p w14:paraId="6748A054" w14:textId="77777777" w:rsidR="00BF46E1" w:rsidRPr="0041528A" w:rsidRDefault="00BF46E1" w:rsidP="0092045E">
            <w:pPr>
              <w:pStyle w:val="TAL"/>
            </w:pPr>
          </w:p>
        </w:tc>
      </w:tr>
      <w:tr w:rsidR="00BF46E1" w:rsidRPr="0041528A" w14:paraId="36846D05" w14:textId="77777777" w:rsidTr="00195D76">
        <w:trPr>
          <w:cantSplit/>
          <w:jc w:val="center"/>
        </w:trPr>
        <w:tc>
          <w:tcPr>
            <w:tcW w:w="737" w:type="dxa"/>
            <w:tcBorders>
              <w:left w:val="single" w:sz="4" w:space="0" w:color="auto"/>
              <w:right w:val="single" w:sz="4" w:space="0" w:color="auto"/>
            </w:tcBorders>
          </w:tcPr>
          <w:p w14:paraId="511AB959" w14:textId="77777777" w:rsidR="00BF46E1" w:rsidRPr="0041528A" w:rsidRDefault="00BF46E1" w:rsidP="0092045E">
            <w:pPr>
              <w:pStyle w:val="TAC"/>
            </w:pPr>
            <w:r w:rsidRPr="0041528A">
              <w:t>25</w:t>
            </w:r>
          </w:p>
        </w:tc>
        <w:tc>
          <w:tcPr>
            <w:tcW w:w="1232" w:type="dxa"/>
            <w:tcBorders>
              <w:left w:val="single" w:sz="4" w:space="0" w:color="auto"/>
              <w:right w:val="single" w:sz="4" w:space="0" w:color="auto"/>
            </w:tcBorders>
          </w:tcPr>
          <w:p w14:paraId="094579B4"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95AB738" w14:textId="77777777" w:rsidR="00BF46E1" w:rsidRPr="0041528A" w:rsidRDefault="00BF46E1" w:rsidP="0092045E">
            <w:pPr>
              <w:pStyle w:val="TAL"/>
            </w:pPr>
            <w:r w:rsidRPr="0041528A">
              <w:t>FETCH</w:t>
            </w:r>
          </w:p>
        </w:tc>
        <w:tc>
          <w:tcPr>
            <w:tcW w:w="3776" w:type="dxa"/>
            <w:tcBorders>
              <w:left w:val="single" w:sz="4" w:space="0" w:color="auto"/>
              <w:right w:val="single" w:sz="4" w:space="0" w:color="auto"/>
            </w:tcBorders>
          </w:tcPr>
          <w:p w14:paraId="3833CE77" w14:textId="77777777" w:rsidR="00BF46E1" w:rsidRPr="0041528A" w:rsidRDefault="00BF46E1" w:rsidP="0092045E">
            <w:pPr>
              <w:pStyle w:val="TAL"/>
            </w:pPr>
          </w:p>
        </w:tc>
      </w:tr>
      <w:tr w:rsidR="00BF46E1" w:rsidRPr="0041528A" w14:paraId="63C679B3" w14:textId="77777777" w:rsidTr="00195D76">
        <w:trPr>
          <w:cantSplit/>
          <w:jc w:val="center"/>
        </w:trPr>
        <w:tc>
          <w:tcPr>
            <w:tcW w:w="737" w:type="dxa"/>
            <w:tcBorders>
              <w:left w:val="single" w:sz="4" w:space="0" w:color="auto"/>
              <w:right w:val="single" w:sz="4" w:space="0" w:color="auto"/>
            </w:tcBorders>
          </w:tcPr>
          <w:p w14:paraId="11571EBA" w14:textId="77777777" w:rsidR="00BF46E1" w:rsidRPr="0041528A" w:rsidRDefault="00BF46E1" w:rsidP="0092045E">
            <w:pPr>
              <w:pStyle w:val="TAC"/>
            </w:pPr>
            <w:r w:rsidRPr="0041528A">
              <w:t>26</w:t>
            </w:r>
          </w:p>
        </w:tc>
        <w:tc>
          <w:tcPr>
            <w:tcW w:w="1232" w:type="dxa"/>
            <w:tcBorders>
              <w:left w:val="single" w:sz="4" w:space="0" w:color="auto"/>
              <w:right w:val="single" w:sz="4" w:space="0" w:color="auto"/>
            </w:tcBorders>
          </w:tcPr>
          <w:p w14:paraId="56428B1A"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1DF53DD" w14:textId="77777777" w:rsidR="00BF46E1" w:rsidRPr="0041528A" w:rsidRDefault="00BF46E1" w:rsidP="0092045E">
            <w:pPr>
              <w:pStyle w:val="TAL"/>
            </w:pPr>
            <w:r w:rsidRPr="0041528A">
              <w:t>PROACTIVE COMMAND: SEND DTMF 4.2.2</w:t>
            </w:r>
          </w:p>
        </w:tc>
        <w:tc>
          <w:tcPr>
            <w:tcW w:w="3776" w:type="dxa"/>
            <w:tcBorders>
              <w:left w:val="single" w:sz="4" w:space="0" w:color="auto"/>
              <w:right w:val="single" w:sz="4" w:space="0" w:color="auto"/>
            </w:tcBorders>
          </w:tcPr>
          <w:p w14:paraId="7FA122F1" w14:textId="77777777" w:rsidR="00BF46E1" w:rsidRPr="0041528A" w:rsidRDefault="00BF46E1" w:rsidP="0092045E">
            <w:pPr>
              <w:pStyle w:val="TAL"/>
            </w:pPr>
          </w:p>
        </w:tc>
      </w:tr>
      <w:tr w:rsidR="00BF46E1" w:rsidRPr="0041528A" w14:paraId="433C319E" w14:textId="77777777" w:rsidTr="00195D76">
        <w:trPr>
          <w:cantSplit/>
          <w:jc w:val="center"/>
        </w:trPr>
        <w:tc>
          <w:tcPr>
            <w:tcW w:w="737" w:type="dxa"/>
            <w:tcBorders>
              <w:left w:val="single" w:sz="4" w:space="0" w:color="auto"/>
              <w:right w:val="single" w:sz="4" w:space="0" w:color="auto"/>
            </w:tcBorders>
          </w:tcPr>
          <w:p w14:paraId="5037B57F" w14:textId="77777777" w:rsidR="00BF46E1" w:rsidRPr="0041528A" w:rsidRDefault="00BF46E1" w:rsidP="0092045E">
            <w:pPr>
              <w:pStyle w:val="TAC"/>
            </w:pPr>
            <w:r w:rsidRPr="0041528A">
              <w:t>27</w:t>
            </w:r>
          </w:p>
        </w:tc>
        <w:tc>
          <w:tcPr>
            <w:tcW w:w="1232" w:type="dxa"/>
            <w:tcBorders>
              <w:left w:val="single" w:sz="4" w:space="0" w:color="auto"/>
              <w:right w:val="single" w:sz="4" w:space="0" w:color="auto"/>
            </w:tcBorders>
          </w:tcPr>
          <w:p w14:paraId="043AB171"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5AB5E988"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0FCCEA10" w14:textId="77777777" w:rsidR="00BF46E1" w:rsidRPr="0041528A" w:rsidRDefault="00BF46E1" w:rsidP="0092045E">
            <w:pPr>
              <w:pStyle w:val="TAL"/>
            </w:pPr>
            <w:r w:rsidRPr="0041528A">
              <w:t>[Message shall be formatted without center alignment. Remark: If center alignment is the ME's default alignment as declared in table A.2/17, no alignment change will take place]</w:t>
            </w:r>
          </w:p>
        </w:tc>
      </w:tr>
      <w:tr w:rsidR="00BF46E1" w:rsidRPr="0041528A" w14:paraId="4BA7DC86" w14:textId="77777777" w:rsidTr="00195D76">
        <w:trPr>
          <w:cantSplit/>
          <w:jc w:val="center"/>
        </w:trPr>
        <w:tc>
          <w:tcPr>
            <w:tcW w:w="737" w:type="dxa"/>
            <w:tcBorders>
              <w:left w:val="single" w:sz="4" w:space="0" w:color="auto"/>
              <w:right w:val="single" w:sz="4" w:space="0" w:color="auto"/>
            </w:tcBorders>
          </w:tcPr>
          <w:p w14:paraId="77485103" w14:textId="77777777" w:rsidR="00BF46E1" w:rsidRPr="0041528A" w:rsidRDefault="00BF46E1" w:rsidP="0092045E">
            <w:pPr>
              <w:pStyle w:val="TAC"/>
            </w:pPr>
            <w:r w:rsidRPr="0041528A">
              <w:t>28</w:t>
            </w:r>
          </w:p>
        </w:tc>
        <w:tc>
          <w:tcPr>
            <w:tcW w:w="1232" w:type="dxa"/>
            <w:tcBorders>
              <w:left w:val="single" w:sz="4" w:space="0" w:color="auto"/>
              <w:right w:val="single" w:sz="4" w:space="0" w:color="auto"/>
            </w:tcBorders>
          </w:tcPr>
          <w:p w14:paraId="2C58DF65"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87EF08B"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68DEEFF1" w14:textId="77777777" w:rsidR="00BF46E1" w:rsidRPr="0041528A" w:rsidRDefault="00BF46E1" w:rsidP="0092045E">
            <w:pPr>
              <w:pStyle w:val="TAL"/>
            </w:pPr>
            <w:r w:rsidRPr="0041528A">
              <w:t>["1"]</w:t>
            </w:r>
          </w:p>
        </w:tc>
      </w:tr>
      <w:tr w:rsidR="00BF46E1" w:rsidRPr="0041528A" w14:paraId="08697B3E" w14:textId="77777777" w:rsidTr="00195D76">
        <w:trPr>
          <w:cantSplit/>
          <w:jc w:val="center"/>
        </w:trPr>
        <w:tc>
          <w:tcPr>
            <w:tcW w:w="737" w:type="dxa"/>
            <w:tcBorders>
              <w:left w:val="single" w:sz="4" w:space="0" w:color="auto"/>
              <w:right w:val="single" w:sz="4" w:space="0" w:color="auto"/>
            </w:tcBorders>
          </w:tcPr>
          <w:p w14:paraId="01C3D0B5" w14:textId="77777777" w:rsidR="00BF46E1" w:rsidRPr="0041528A" w:rsidRDefault="00BF46E1" w:rsidP="0092045E">
            <w:pPr>
              <w:pStyle w:val="TAC"/>
            </w:pPr>
            <w:r w:rsidRPr="0041528A">
              <w:t>29</w:t>
            </w:r>
          </w:p>
        </w:tc>
        <w:tc>
          <w:tcPr>
            <w:tcW w:w="1232" w:type="dxa"/>
            <w:tcBorders>
              <w:left w:val="single" w:sz="4" w:space="0" w:color="auto"/>
              <w:right w:val="single" w:sz="4" w:space="0" w:color="auto"/>
            </w:tcBorders>
          </w:tcPr>
          <w:p w14:paraId="502A62E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52220A1"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094A74A4" w14:textId="77777777" w:rsidR="00BF46E1" w:rsidRPr="0041528A" w:rsidRDefault="00BF46E1" w:rsidP="0092045E">
            <w:pPr>
              <w:pStyle w:val="TAL"/>
            </w:pPr>
            <w:r w:rsidRPr="0041528A">
              <w:t>["2"]</w:t>
            </w:r>
          </w:p>
        </w:tc>
      </w:tr>
      <w:tr w:rsidR="00BF46E1" w:rsidRPr="0041528A" w14:paraId="795ECCC1" w14:textId="77777777" w:rsidTr="00195D76">
        <w:trPr>
          <w:cantSplit/>
          <w:jc w:val="center"/>
        </w:trPr>
        <w:tc>
          <w:tcPr>
            <w:tcW w:w="737" w:type="dxa"/>
            <w:tcBorders>
              <w:left w:val="single" w:sz="4" w:space="0" w:color="auto"/>
              <w:right w:val="single" w:sz="4" w:space="0" w:color="auto"/>
            </w:tcBorders>
          </w:tcPr>
          <w:p w14:paraId="51A9ADD3" w14:textId="77777777" w:rsidR="00BF46E1" w:rsidRPr="0041528A" w:rsidRDefault="00BF46E1" w:rsidP="0092045E">
            <w:pPr>
              <w:pStyle w:val="TAC"/>
            </w:pPr>
            <w:r w:rsidRPr="0041528A">
              <w:t>30</w:t>
            </w:r>
          </w:p>
        </w:tc>
        <w:tc>
          <w:tcPr>
            <w:tcW w:w="1232" w:type="dxa"/>
            <w:tcBorders>
              <w:left w:val="single" w:sz="4" w:space="0" w:color="auto"/>
              <w:right w:val="single" w:sz="4" w:space="0" w:color="auto"/>
            </w:tcBorders>
          </w:tcPr>
          <w:p w14:paraId="757E493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8CCEEAD"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38ED0ED5" w14:textId="77777777" w:rsidR="00BF46E1" w:rsidRPr="0041528A" w:rsidRDefault="00BF46E1" w:rsidP="0092045E">
            <w:pPr>
              <w:pStyle w:val="TAL"/>
            </w:pPr>
            <w:r w:rsidRPr="0041528A">
              <w:t>["3"]</w:t>
            </w:r>
          </w:p>
        </w:tc>
      </w:tr>
      <w:tr w:rsidR="00BF46E1" w:rsidRPr="0041528A" w14:paraId="096DE71D" w14:textId="77777777" w:rsidTr="00195D76">
        <w:trPr>
          <w:cantSplit/>
          <w:jc w:val="center"/>
        </w:trPr>
        <w:tc>
          <w:tcPr>
            <w:tcW w:w="737" w:type="dxa"/>
            <w:tcBorders>
              <w:left w:val="single" w:sz="4" w:space="0" w:color="auto"/>
              <w:right w:val="single" w:sz="4" w:space="0" w:color="auto"/>
            </w:tcBorders>
          </w:tcPr>
          <w:p w14:paraId="44E1FDFA" w14:textId="77777777" w:rsidR="00BF46E1" w:rsidRPr="0041528A" w:rsidRDefault="00BF46E1" w:rsidP="0092045E">
            <w:pPr>
              <w:pStyle w:val="TAC"/>
            </w:pPr>
            <w:r w:rsidRPr="0041528A">
              <w:t>31</w:t>
            </w:r>
          </w:p>
        </w:tc>
        <w:tc>
          <w:tcPr>
            <w:tcW w:w="1232" w:type="dxa"/>
            <w:tcBorders>
              <w:left w:val="single" w:sz="4" w:space="0" w:color="auto"/>
              <w:right w:val="single" w:sz="4" w:space="0" w:color="auto"/>
            </w:tcBorders>
          </w:tcPr>
          <w:p w14:paraId="2CD92F05"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2EDAC6F"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12FCDB18" w14:textId="77777777" w:rsidR="00BF46E1" w:rsidRPr="0041528A" w:rsidRDefault="00BF46E1" w:rsidP="0092045E">
            <w:pPr>
              <w:pStyle w:val="TAL"/>
            </w:pPr>
            <w:r w:rsidRPr="0041528A">
              <w:t>["4"]</w:t>
            </w:r>
          </w:p>
        </w:tc>
      </w:tr>
      <w:tr w:rsidR="00BF46E1" w:rsidRPr="0041528A" w14:paraId="6A88286A" w14:textId="77777777" w:rsidTr="00195D76">
        <w:trPr>
          <w:cantSplit/>
          <w:jc w:val="center"/>
        </w:trPr>
        <w:tc>
          <w:tcPr>
            <w:tcW w:w="737" w:type="dxa"/>
            <w:tcBorders>
              <w:left w:val="single" w:sz="4" w:space="0" w:color="auto"/>
              <w:right w:val="single" w:sz="4" w:space="0" w:color="auto"/>
            </w:tcBorders>
          </w:tcPr>
          <w:p w14:paraId="5847EA46" w14:textId="77777777" w:rsidR="00BF46E1" w:rsidRPr="0041528A" w:rsidRDefault="00BF46E1" w:rsidP="0092045E">
            <w:pPr>
              <w:pStyle w:val="TAC"/>
            </w:pPr>
            <w:r w:rsidRPr="0041528A">
              <w:t>32</w:t>
            </w:r>
          </w:p>
        </w:tc>
        <w:tc>
          <w:tcPr>
            <w:tcW w:w="1232" w:type="dxa"/>
            <w:tcBorders>
              <w:left w:val="single" w:sz="4" w:space="0" w:color="auto"/>
              <w:right w:val="single" w:sz="4" w:space="0" w:color="auto"/>
            </w:tcBorders>
          </w:tcPr>
          <w:p w14:paraId="59F355B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72D63D1"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535B2430" w14:textId="77777777" w:rsidR="00BF46E1" w:rsidRPr="0041528A" w:rsidRDefault="00BF46E1" w:rsidP="0092045E">
            <w:pPr>
              <w:pStyle w:val="TAL"/>
            </w:pPr>
            <w:r w:rsidRPr="0041528A">
              <w:t>["5"]</w:t>
            </w:r>
          </w:p>
        </w:tc>
      </w:tr>
      <w:tr w:rsidR="00BF46E1" w:rsidRPr="0041528A" w14:paraId="3E56F065" w14:textId="77777777" w:rsidTr="00195D76">
        <w:trPr>
          <w:cantSplit/>
          <w:jc w:val="center"/>
        </w:trPr>
        <w:tc>
          <w:tcPr>
            <w:tcW w:w="737" w:type="dxa"/>
            <w:tcBorders>
              <w:left w:val="single" w:sz="4" w:space="0" w:color="auto"/>
              <w:right w:val="single" w:sz="4" w:space="0" w:color="auto"/>
            </w:tcBorders>
          </w:tcPr>
          <w:p w14:paraId="048368B1" w14:textId="77777777" w:rsidR="00BF46E1" w:rsidRPr="0041528A" w:rsidRDefault="00BF46E1" w:rsidP="0092045E">
            <w:pPr>
              <w:pStyle w:val="TAC"/>
            </w:pPr>
            <w:r w:rsidRPr="0041528A">
              <w:t>33</w:t>
            </w:r>
          </w:p>
        </w:tc>
        <w:tc>
          <w:tcPr>
            <w:tcW w:w="1232" w:type="dxa"/>
            <w:tcBorders>
              <w:left w:val="single" w:sz="4" w:space="0" w:color="auto"/>
              <w:right w:val="single" w:sz="4" w:space="0" w:color="auto"/>
            </w:tcBorders>
          </w:tcPr>
          <w:p w14:paraId="4053FD4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12888B9"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3B120BAE" w14:textId="77777777" w:rsidR="00BF46E1" w:rsidRPr="0041528A" w:rsidRDefault="00BF46E1" w:rsidP="0092045E">
            <w:pPr>
              <w:pStyle w:val="TAL"/>
            </w:pPr>
            <w:r w:rsidRPr="0041528A">
              <w:t>["6"]</w:t>
            </w:r>
          </w:p>
        </w:tc>
      </w:tr>
      <w:tr w:rsidR="00BF46E1" w:rsidRPr="0041528A" w14:paraId="0E2F319E" w14:textId="77777777" w:rsidTr="00195D76">
        <w:trPr>
          <w:cantSplit/>
          <w:jc w:val="center"/>
        </w:trPr>
        <w:tc>
          <w:tcPr>
            <w:tcW w:w="737" w:type="dxa"/>
            <w:tcBorders>
              <w:left w:val="single" w:sz="4" w:space="0" w:color="auto"/>
              <w:right w:val="single" w:sz="4" w:space="0" w:color="auto"/>
            </w:tcBorders>
          </w:tcPr>
          <w:p w14:paraId="285138E5" w14:textId="77777777" w:rsidR="00BF46E1" w:rsidRPr="0041528A" w:rsidRDefault="00BF46E1" w:rsidP="0092045E">
            <w:pPr>
              <w:pStyle w:val="TAC"/>
            </w:pPr>
            <w:r w:rsidRPr="0041528A">
              <w:t>34</w:t>
            </w:r>
          </w:p>
        </w:tc>
        <w:tc>
          <w:tcPr>
            <w:tcW w:w="1232" w:type="dxa"/>
            <w:tcBorders>
              <w:left w:val="single" w:sz="4" w:space="0" w:color="auto"/>
              <w:right w:val="single" w:sz="4" w:space="0" w:color="auto"/>
            </w:tcBorders>
          </w:tcPr>
          <w:p w14:paraId="4F0079BD"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04B2B9D"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3ED50BB7" w14:textId="77777777" w:rsidR="00BF46E1" w:rsidRPr="0041528A" w:rsidRDefault="00BF46E1" w:rsidP="0092045E">
            <w:pPr>
              <w:pStyle w:val="TAL"/>
            </w:pPr>
            <w:r w:rsidRPr="0041528A">
              <w:t>["7"]</w:t>
            </w:r>
          </w:p>
        </w:tc>
      </w:tr>
      <w:tr w:rsidR="00BF46E1" w:rsidRPr="0041528A" w14:paraId="44B49D86" w14:textId="77777777" w:rsidTr="00195D76">
        <w:trPr>
          <w:cantSplit/>
          <w:jc w:val="center"/>
        </w:trPr>
        <w:tc>
          <w:tcPr>
            <w:tcW w:w="737" w:type="dxa"/>
            <w:tcBorders>
              <w:left w:val="single" w:sz="4" w:space="0" w:color="auto"/>
              <w:right w:val="single" w:sz="4" w:space="0" w:color="auto"/>
            </w:tcBorders>
          </w:tcPr>
          <w:p w14:paraId="438F2E79" w14:textId="77777777" w:rsidR="00BF46E1" w:rsidRPr="0041528A" w:rsidRDefault="00BF46E1" w:rsidP="0092045E">
            <w:pPr>
              <w:pStyle w:val="TAC"/>
            </w:pPr>
            <w:r w:rsidRPr="0041528A">
              <w:t>35</w:t>
            </w:r>
          </w:p>
        </w:tc>
        <w:tc>
          <w:tcPr>
            <w:tcW w:w="1232" w:type="dxa"/>
            <w:tcBorders>
              <w:left w:val="single" w:sz="4" w:space="0" w:color="auto"/>
              <w:right w:val="single" w:sz="4" w:space="0" w:color="auto"/>
            </w:tcBorders>
          </w:tcPr>
          <w:p w14:paraId="66F6BB0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27140E0"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6DD2A298" w14:textId="77777777" w:rsidR="00BF46E1" w:rsidRPr="0041528A" w:rsidRDefault="00BF46E1" w:rsidP="0092045E">
            <w:pPr>
              <w:pStyle w:val="TAL"/>
            </w:pPr>
            <w:r w:rsidRPr="0041528A">
              <w:t>["8"]</w:t>
            </w:r>
          </w:p>
        </w:tc>
      </w:tr>
      <w:tr w:rsidR="00BF46E1" w:rsidRPr="0041528A" w14:paraId="1463F63A" w14:textId="77777777" w:rsidTr="00195D76">
        <w:trPr>
          <w:cantSplit/>
          <w:jc w:val="center"/>
        </w:trPr>
        <w:tc>
          <w:tcPr>
            <w:tcW w:w="737" w:type="dxa"/>
            <w:tcBorders>
              <w:left w:val="single" w:sz="4" w:space="0" w:color="auto"/>
              <w:right w:val="single" w:sz="4" w:space="0" w:color="auto"/>
            </w:tcBorders>
          </w:tcPr>
          <w:p w14:paraId="600C04B4" w14:textId="77777777" w:rsidR="00BF46E1" w:rsidRPr="0041528A" w:rsidRDefault="00BF46E1" w:rsidP="0092045E">
            <w:pPr>
              <w:pStyle w:val="TAC"/>
            </w:pPr>
            <w:r w:rsidRPr="0041528A">
              <w:t>36</w:t>
            </w:r>
          </w:p>
        </w:tc>
        <w:tc>
          <w:tcPr>
            <w:tcW w:w="1232" w:type="dxa"/>
            <w:tcBorders>
              <w:left w:val="single" w:sz="4" w:space="0" w:color="auto"/>
              <w:right w:val="single" w:sz="4" w:space="0" w:color="auto"/>
            </w:tcBorders>
          </w:tcPr>
          <w:p w14:paraId="481D643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A9AE20F"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12DF1CE3" w14:textId="77777777" w:rsidR="00BF46E1" w:rsidRPr="0041528A" w:rsidRDefault="00BF46E1" w:rsidP="0092045E">
            <w:pPr>
              <w:pStyle w:val="TAL"/>
            </w:pPr>
            <w:r w:rsidRPr="0041528A">
              <w:t>["9"]</w:t>
            </w:r>
          </w:p>
        </w:tc>
      </w:tr>
      <w:tr w:rsidR="00BF46E1" w:rsidRPr="0041528A" w14:paraId="3980BC4A" w14:textId="77777777" w:rsidTr="00195D76">
        <w:trPr>
          <w:cantSplit/>
          <w:jc w:val="center"/>
        </w:trPr>
        <w:tc>
          <w:tcPr>
            <w:tcW w:w="737" w:type="dxa"/>
            <w:tcBorders>
              <w:left w:val="single" w:sz="4" w:space="0" w:color="auto"/>
              <w:right w:val="single" w:sz="4" w:space="0" w:color="auto"/>
            </w:tcBorders>
          </w:tcPr>
          <w:p w14:paraId="59E9C6AA" w14:textId="77777777" w:rsidR="00BF46E1" w:rsidRPr="0041528A" w:rsidRDefault="00BF46E1" w:rsidP="0092045E">
            <w:pPr>
              <w:pStyle w:val="TAC"/>
            </w:pPr>
            <w:r w:rsidRPr="0041528A">
              <w:t>37</w:t>
            </w:r>
          </w:p>
        </w:tc>
        <w:tc>
          <w:tcPr>
            <w:tcW w:w="1232" w:type="dxa"/>
            <w:tcBorders>
              <w:left w:val="single" w:sz="4" w:space="0" w:color="auto"/>
              <w:right w:val="single" w:sz="4" w:space="0" w:color="auto"/>
            </w:tcBorders>
          </w:tcPr>
          <w:p w14:paraId="78775F6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69468C9"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5684A37C" w14:textId="77777777" w:rsidR="00BF46E1" w:rsidRPr="0041528A" w:rsidRDefault="00BF46E1" w:rsidP="0092045E">
            <w:pPr>
              <w:pStyle w:val="TAL"/>
            </w:pPr>
            <w:r w:rsidRPr="0041528A">
              <w:t>["0"]</w:t>
            </w:r>
          </w:p>
        </w:tc>
      </w:tr>
      <w:tr w:rsidR="00BF46E1" w:rsidRPr="0041528A" w14:paraId="0605410F" w14:textId="77777777" w:rsidTr="00195D76">
        <w:trPr>
          <w:cantSplit/>
          <w:jc w:val="center"/>
        </w:trPr>
        <w:tc>
          <w:tcPr>
            <w:tcW w:w="737" w:type="dxa"/>
            <w:tcBorders>
              <w:left w:val="single" w:sz="4" w:space="0" w:color="auto"/>
              <w:right w:val="single" w:sz="4" w:space="0" w:color="auto"/>
            </w:tcBorders>
          </w:tcPr>
          <w:p w14:paraId="1AC44079" w14:textId="77777777" w:rsidR="00BF46E1" w:rsidRPr="0041528A" w:rsidRDefault="00BF46E1" w:rsidP="0092045E">
            <w:pPr>
              <w:pStyle w:val="TAC"/>
            </w:pPr>
            <w:r w:rsidRPr="0041528A">
              <w:t>38</w:t>
            </w:r>
          </w:p>
        </w:tc>
        <w:tc>
          <w:tcPr>
            <w:tcW w:w="1232" w:type="dxa"/>
            <w:tcBorders>
              <w:left w:val="single" w:sz="4" w:space="0" w:color="auto"/>
              <w:right w:val="single" w:sz="4" w:space="0" w:color="auto"/>
            </w:tcBorders>
          </w:tcPr>
          <w:p w14:paraId="75EA1069"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F847DAA" w14:textId="77777777" w:rsidR="00BF46E1" w:rsidRPr="0041528A" w:rsidRDefault="00BF46E1" w:rsidP="0092045E">
            <w:pPr>
              <w:pStyle w:val="TAL"/>
            </w:pPr>
            <w:r w:rsidRPr="0041528A">
              <w:t>TERMINAL RESPONSE: SEND DTMF 4.2.1</w:t>
            </w:r>
          </w:p>
        </w:tc>
        <w:tc>
          <w:tcPr>
            <w:tcW w:w="3776" w:type="dxa"/>
            <w:tcBorders>
              <w:left w:val="single" w:sz="4" w:space="0" w:color="auto"/>
              <w:right w:val="single" w:sz="4" w:space="0" w:color="auto"/>
            </w:tcBorders>
          </w:tcPr>
          <w:p w14:paraId="08D59D6E" w14:textId="77777777" w:rsidR="00BF46E1" w:rsidRPr="0041528A" w:rsidRDefault="00BF46E1" w:rsidP="0092045E">
            <w:pPr>
              <w:pStyle w:val="TAL"/>
            </w:pPr>
            <w:r w:rsidRPr="0041528A">
              <w:t>[Command performed successfully]</w:t>
            </w:r>
          </w:p>
        </w:tc>
      </w:tr>
      <w:tr w:rsidR="00BF46E1" w:rsidRPr="0041528A" w14:paraId="17B382F0" w14:textId="77777777" w:rsidTr="00195D76">
        <w:trPr>
          <w:cantSplit/>
          <w:jc w:val="center"/>
        </w:trPr>
        <w:tc>
          <w:tcPr>
            <w:tcW w:w="737" w:type="dxa"/>
            <w:tcBorders>
              <w:left w:val="single" w:sz="4" w:space="0" w:color="auto"/>
              <w:right w:val="single" w:sz="4" w:space="0" w:color="auto"/>
            </w:tcBorders>
          </w:tcPr>
          <w:p w14:paraId="129D837D" w14:textId="77777777" w:rsidR="00BF46E1" w:rsidRPr="0041528A" w:rsidRDefault="00BF46E1" w:rsidP="0092045E">
            <w:pPr>
              <w:pStyle w:val="TAC"/>
            </w:pPr>
            <w:r w:rsidRPr="0041528A">
              <w:t>39</w:t>
            </w:r>
          </w:p>
        </w:tc>
        <w:tc>
          <w:tcPr>
            <w:tcW w:w="1232" w:type="dxa"/>
            <w:tcBorders>
              <w:left w:val="single" w:sz="4" w:space="0" w:color="auto"/>
              <w:right w:val="single" w:sz="4" w:space="0" w:color="auto"/>
            </w:tcBorders>
          </w:tcPr>
          <w:p w14:paraId="3FCA1E3D"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7F6DD1B"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648D3191" w14:textId="77777777" w:rsidR="00BF46E1" w:rsidRPr="0041528A" w:rsidRDefault="00BF46E1" w:rsidP="0092045E">
            <w:pPr>
              <w:pStyle w:val="TAL"/>
            </w:pPr>
          </w:p>
        </w:tc>
      </w:tr>
      <w:tr w:rsidR="00BF46E1" w:rsidRPr="0041528A" w14:paraId="77EABC7A" w14:textId="77777777" w:rsidTr="00195D76">
        <w:trPr>
          <w:cantSplit/>
          <w:jc w:val="center"/>
        </w:trPr>
        <w:tc>
          <w:tcPr>
            <w:tcW w:w="737" w:type="dxa"/>
            <w:tcBorders>
              <w:left w:val="single" w:sz="4" w:space="0" w:color="auto"/>
              <w:right w:val="single" w:sz="4" w:space="0" w:color="auto"/>
            </w:tcBorders>
          </w:tcPr>
          <w:p w14:paraId="5CB2DCF2" w14:textId="77777777" w:rsidR="00BF46E1" w:rsidRPr="0041528A" w:rsidRDefault="00BF46E1" w:rsidP="0092045E">
            <w:pPr>
              <w:pStyle w:val="TAC"/>
            </w:pPr>
            <w:r w:rsidRPr="0041528A">
              <w:t>40</w:t>
            </w:r>
          </w:p>
        </w:tc>
        <w:tc>
          <w:tcPr>
            <w:tcW w:w="1232" w:type="dxa"/>
            <w:tcBorders>
              <w:left w:val="single" w:sz="4" w:space="0" w:color="auto"/>
              <w:right w:val="single" w:sz="4" w:space="0" w:color="auto"/>
            </w:tcBorders>
          </w:tcPr>
          <w:p w14:paraId="54D30CC0"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3F9CFD9D"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04BA3E0A" w14:textId="77777777" w:rsidR="00BF46E1" w:rsidRPr="0041528A" w:rsidRDefault="00BF46E1" w:rsidP="0092045E">
            <w:pPr>
              <w:pStyle w:val="TAL"/>
            </w:pPr>
          </w:p>
        </w:tc>
      </w:tr>
    </w:tbl>
    <w:p w14:paraId="034D9307" w14:textId="77777777" w:rsidR="00BF46E1" w:rsidRPr="0041528A" w:rsidRDefault="00BF46E1" w:rsidP="00BF46E1"/>
    <w:p w14:paraId="520E2D03" w14:textId="77777777" w:rsidR="00BF46E1" w:rsidRPr="0041528A" w:rsidRDefault="00BF46E1" w:rsidP="00BF46E1">
      <w:r w:rsidRPr="0041528A">
        <w:t>PROACTIVE COMMAND: SEND DTMF 4.2.1</w:t>
      </w:r>
    </w:p>
    <w:p w14:paraId="04E1B226" w14:textId="77777777" w:rsidR="00BF46E1" w:rsidRPr="0041528A" w:rsidRDefault="00BF46E1" w:rsidP="00BF46E1">
      <w:r w:rsidRPr="0041528A">
        <w:t>Logically:</w:t>
      </w:r>
    </w:p>
    <w:p w14:paraId="617C0F0E" w14:textId="77777777" w:rsidR="00BF46E1" w:rsidRPr="0041528A" w:rsidRDefault="00BF46E1" w:rsidP="0041528A">
      <w:pPr>
        <w:pStyle w:val="EW"/>
      </w:pPr>
      <w:r w:rsidRPr="0041528A">
        <w:t>Command details</w:t>
      </w:r>
    </w:p>
    <w:p w14:paraId="6F5A6F37" w14:textId="77777777" w:rsidR="00BF46E1" w:rsidRPr="0041528A" w:rsidRDefault="00BF46E1" w:rsidP="0041528A">
      <w:pPr>
        <w:pStyle w:val="EW"/>
      </w:pPr>
      <w:r w:rsidRPr="0041528A">
        <w:lastRenderedPageBreak/>
        <w:tab/>
        <w:t>Command number:</w:t>
      </w:r>
      <w:r w:rsidRPr="0041528A">
        <w:tab/>
        <w:t>1</w:t>
      </w:r>
    </w:p>
    <w:p w14:paraId="7B6976BB" w14:textId="77777777" w:rsidR="00BF46E1" w:rsidRPr="0041528A" w:rsidRDefault="00BF46E1" w:rsidP="0041528A">
      <w:pPr>
        <w:pStyle w:val="EW"/>
      </w:pPr>
      <w:r w:rsidRPr="0041528A">
        <w:tab/>
        <w:t>Command type:</w:t>
      </w:r>
      <w:r w:rsidRPr="0041528A">
        <w:tab/>
        <w:t>SEND DTMF</w:t>
      </w:r>
    </w:p>
    <w:p w14:paraId="17FCD78D" w14:textId="77777777" w:rsidR="00BF46E1" w:rsidRPr="0041528A" w:rsidRDefault="00BF46E1" w:rsidP="0041528A">
      <w:pPr>
        <w:pStyle w:val="EW"/>
      </w:pPr>
      <w:r w:rsidRPr="0041528A">
        <w:tab/>
        <w:t>Command qualifier:</w:t>
      </w:r>
      <w:r w:rsidRPr="0041528A">
        <w:tab/>
        <w:t>"00"</w:t>
      </w:r>
    </w:p>
    <w:p w14:paraId="59E5FA30" w14:textId="77777777" w:rsidR="00BF46E1" w:rsidRPr="0041528A" w:rsidRDefault="00BF46E1" w:rsidP="0041528A">
      <w:pPr>
        <w:pStyle w:val="EW"/>
      </w:pPr>
      <w:r w:rsidRPr="0041528A">
        <w:t>Device identities</w:t>
      </w:r>
    </w:p>
    <w:p w14:paraId="66BBE597" w14:textId="77777777" w:rsidR="00BF46E1" w:rsidRPr="0041528A" w:rsidRDefault="00BF46E1" w:rsidP="0041528A">
      <w:pPr>
        <w:pStyle w:val="EW"/>
      </w:pPr>
      <w:r w:rsidRPr="0041528A">
        <w:tab/>
        <w:t>Source device:</w:t>
      </w:r>
      <w:r w:rsidRPr="0041528A">
        <w:tab/>
        <w:t>UICC</w:t>
      </w:r>
    </w:p>
    <w:p w14:paraId="5163D01C" w14:textId="77777777" w:rsidR="00BF46E1" w:rsidRPr="0041528A" w:rsidRDefault="00BF46E1" w:rsidP="0041528A">
      <w:pPr>
        <w:pStyle w:val="EW"/>
      </w:pPr>
      <w:r w:rsidRPr="0041528A">
        <w:tab/>
        <w:t>Destination device:</w:t>
      </w:r>
      <w:r w:rsidRPr="0041528A">
        <w:tab/>
        <w:t>Network</w:t>
      </w:r>
    </w:p>
    <w:p w14:paraId="7D339E7B" w14:textId="77777777" w:rsidR="00BF46E1" w:rsidRPr="0041528A" w:rsidRDefault="00BF46E1" w:rsidP="0041528A">
      <w:pPr>
        <w:pStyle w:val="EW"/>
      </w:pPr>
      <w:r w:rsidRPr="0041528A">
        <w:t>Alpha identifier:</w:t>
      </w:r>
      <w:r w:rsidRPr="0041528A">
        <w:tab/>
        <w:t>"Send DTMF 1"</w:t>
      </w:r>
    </w:p>
    <w:p w14:paraId="4053CC7F" w14:textId="77777777" w:rsidR="00BF46E1" w:rsidRPr="0041528A" w:rsidRDefault="00BF46E1" w:rsidP="0041528A">
      <w:pPr>
        <w:pStyle w:val="EW"/>
      </w:pPr>
      <w:r w:rsidRPr="0041528A">
        <w:t>DTMF String:</w:t>
      </w:r>
      <w:r w:rsidRPr="0041528A">
        <w:tab/>
        <w:t>"1234567890"</w:t>
      </w:r>
    </w:p>
    <w:p w14:paraId="69D8E8B2" w14:textId="77777777" w:rsidR="00BF46E1" w:rsidRPr="0041528A" w:rsidRDefault="00BF46E1" w:rsidP="0041528A">
      <w:pPr>
        <w:pStyle w:val="EW"/>
      </w:pPr>
      <w:r w:rsidRPr="0041528A">
        <w:t>Text Attribute</w:t>
      </w:r>
    </w:p>
    <w:p w14:paraId="4163D639" w14:textId="77777777" w:rsidR="00BF46E1" w:rsidRPr="0041528A" w:rsidRDefault="00BF46E1" w:rsidP="0041528A">
      <w:pPr>
        <w:pStyle w:val="EW"/>
      </w:pPr>
      <w:r w:rsidRPr="0041528A">
        <w:tab/>
        <w:t>Formatting position:</w:t>
      </w:r>
      <w:r w:rsidRPr="0041528A">
        <w:tab/>
        <w:t>0</w:t>
      </w:r>
    </w:p>
    <w:p w14:paraId="2E1E0F37" w14:textId="77777777" w:rsidR="00BF46E1" w:rsidRPr="0041528A" w:rsidRDefault="00BF46E1" w:rsidP="0041528A">
      <w:pPr>
        <w:pStyle w:val="EW"/>
      </w:pPr>
      <w:r w:rsidRPr="0041528A">
        <w:tab/>
        <w:t>Formatting length:</w:t>
      </w:r>
      <w:r w:rsidRPr="0041528A">
        <w:tab/>
        <w:t>11</w:t>
      </w:r>
    </w:p>
    <w:p w14:paraId="523A87E6" w14:textId="77777777" w:rsidR="00BF46E1" w:rsidRPr="0041528A" w:rsidRDefault="00BF46E1" w:rsidP="0041528A">
      <w:pPr>
        <w:pStyle w:val="EW"/>
      </w:pPr>
      <w:r w:rsidRPr="0041528A">
        <w:tab/>
        <w:t>Formatting mode:</w:t>
      </w:r>
      <w:r w:rsidRPr="0041528A">
        <w:tab/>
        <w:t>Center Alignment, Normal Font, Bold Off, Italic Off, Underline Off, Strikethrough Off</w:t>
      </w:r>
    </w:p>
    <w:p w14:paraId="2A7C5102" w14:textId="77777777" w:rsidR="00BF46E1" w:rsidRPr="0041528A" w:rsidRDefault="00BF46E1" w:rsidP="0041528A">
      <w:pPr>
        <w:pStyle w:val="EX"/>
      </w:pPr>
      <w:r w:rsidRPr="0041528A">
        <w:tab/>
        <w:t>Colour:</w:t>
      </w:r>
      <w:r w:rsidRPr="0041528A">
        <w:tab/>
        <w:t>Dark Green Foreground, Bright Yellow Background</w:t>
      </w:r>
    </w:p>
    <w:p w14:paraId="7E3C7404" w14:textId="77777777" w:rsidR="00BF46E1" w:rsidRPr="0041528A" w:rsidRDefault="00BF46E1" w:rsidP="00BF46E1">
      <w:r w:rsidRPr="0041528A">
        <w:t>Coding:</w:t>
      </w:r>
    </w:p>
    <w:p w14:paraId="703BC9C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13D1D1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0B952D4"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0AB6004"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98F3A7D" w14:textId="77777777" w:rsidR="00BF46E1" w:rsidRPr="0041528A" w:rsidRDefault="00BF46E1" w:rsidP="0092045E">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36C3C0BA"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EC567F4"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631C0F3"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DC404CA"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63F8A368"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4A1A785"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8A471E1"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7B1B967"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8227724"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D4167F0" w14:textId="77777777" w:rsidR="00BF46E1" w:rsidRPr="0041528A" w:rsidRDefault="00BF46E1" w:rsidP="0092045E">
            <w:pPr>
              <w:pStyle w:val="TAC"/>
            </w:pPr>
            <w:r w:rsidRPr="0041528A">
              <w:t>85</w:t>
            </w:r>
          </w:p>
        </w:tc>
      </w:tr>
      <w:tr w:rsidR="00BF46E1" w:rsidRPr="0041528A" w14:paraId="2AF46F06" w14:textId="77777777" w:rsidTr="00195D76">
        <w:trPr>
          <w:jc w:val="center"/>
        </w:trPr>
        <w:tc>
          <w:tcPr>
            <w:tcW w:w="1134" w:type="dxa"/>
            <w:tcBorders>
              <w:top w:val="single" w:sz="4" w:space="0" w:color="auto"/>
              <w:right w:val="single" w:sz="4" w:space="0" w:color="auto"/>
            </w:tcBorders>
          </w:tcPr>
          <w:p w14:paraId="50917FA0"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8DA0499"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5EEF5BDD"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1FA417E9"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5360B53"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55D6C82"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C188CB8"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4DB5259"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CF30290"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1B62D2B"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74EFC92C"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2E05953F"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73B59E5" w14:textId="77777777" w:rsidR="00BF46E1" w:rsidRPr="0041528A" w:rsidRDefault="00BF46E1" w:rsidP="0092045E">
            <w:pPr>
              <w:pStyle w:val="TAC"/>
            </w:pPr>
            <w:r w:rsidRPr="0041528A">
              <w:t>31</w:t>
            </w:r>
          </w:p>
        </w:tc>
      </w:tr>
      <w:tr w:rsidR="00BF46E1" w:rsidRPr="0041528A" w14:paraId="58A4E47D" w14:textId="77777777" w:rsidTr="00195D76">
        <w:trPr>
          <w:jc w:val="center"/>
        </w:trPr>
        <w:tc>
          <w:tcPr>
            <w:tcW w:w="1134" w:type="dxa"/>
            <w:tcBorders>
              <w:right w:val="single" w:sz="4" w:space="0" w:color="auto"/>
            </w:tcBorders>
          </w:tcPr>
          <w:p w14:paraId="7E5401EE"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7DB15F9"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2AE6DDE1"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5DAD448"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670EBC4C"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B5AB069"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12E8F34"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12387651"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B1FAC4A"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9214277"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BFF8FD1"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63D34CC"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451F30EE" w14:textId="77777777" w:rsidR="00BF46E1" w:rsidRPr="0041528A" w:rsidRDefault="00BF46E1" w:rsidP="0092045E">
            <w:pPr>
              <w:pStyle w:val="TAC"/>
            </w:pPr>
            <w:r w:rsidRPr="0041528A">
              <w:t>01</w:t>
            </w:r>
          </w:p>
        </w:tc>
      </w:tr>
      <w:tr w:rsidR="00BF46E1" w:rsidRPr="0041528A" w14:paraId="715A73CC" w14:textId="77777777" w:rsidTr="00195D76">
        <w:trPr>
          <w:jc w:val="center"/>
        </w:trPr>
        <w:tc>
          <w:tcPr>
            <w:tcW w:w="1134" w:type="dxa"/>
            <w:tcBorders>
              <w:right w:val="single" w:sz="4" w:space="0" w:color="auto"/>
            </w:tcBorders>
          </w:tcPr>
          <w:p w14:paraId="48DE7AEF"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A1EEF67"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2FD30E5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ED939B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E87870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054132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470741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922B94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429A1B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C2ED98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C5BF24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E6A464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E175D13" w14:textId="77777777" w:rsidR="00BF46E1" w:rsidRPr="0041528A" w:rsidRDefault="00BF46E1" w:rsidP="0092045E">
            <w:pPr>
              <w:pStyle w:val="TAC"/>
            </w:pPr>
          </w:p>
        </w:tc>
      </w:tr>
    </w:tbl>
    <w:p w14:paraId="36194768" w14:textId="77777777" w:rsidR="00BF46E1" w:rsidRPr="0041528A" w:rsidRDefault="00BF46E1" w:rsidP="00BF46E1"/>
    <w:p w14:paraId="02D522A6" w14:textId="77777777" w:rsidR="00BF46E1" w:rsidRPr="0041528A" w:rsidRDefault="00BF46E1" w:rsidP="00BF46E1">
      <w:r w:rsidRPr="0041528A">
        <w:t>PROACTIVE COMMAND: SEND DTMF 4.2.2</w:t>
      </w:r>
    </w:p>
    <w:p w14:paraId="459EE0D1" w14:textId="77777777" w:rsidR="00BF46E1" w:rsidRPr="0041528A" w:rsidRDefault="00BF46E1" w:rsidP="00BF46E1">
      <w:r w:rsidRPr="0041528A">
        <w:t>Logically:</w:t>
      </w:r>
    </w:p>
    <w:p w14:paraId="7B2399B3" w14:textId="77777777" w:rsidR="00BF46E1" w:rsidRPr="0041528A" w:rsidRDefault="00BF46E1" w:rsidP="0041528A">
      <w:pPr>
        <w:pStyle w:val="EW"/>
      </w:pPr>
      <w:r w:rsidRPr="0041528A">
        <w:t>Command details</w:t>
      </w:r>
    </w:p>
    <w:p w14:paraId="1FCC6ED3" w14:textId="77777777" w:rsidR="00BF46E1" w:rsidRPr="0041528A" w:rsidRDefault="00BF46E1" w:rsidP="0041528A">
      <w:pPr>
        <w:pStyle w:val="EW"/>
      </w:pPr>
      <w:r w:rsidRPr="0041528A">
        <w:tab/>
        <w:t>Command number:</w:t>
      </w:r>
      <w:r w:rsidRPr="0041528A">
        <w:tab/>
        <w:t>1</w:t>
      </w:r>
    </w:p>
    <w:p w14:paraId="00C465CE" w14:textId="77777777" w:rsidR="00BF46E1" w:rsidRPr="0041528A" w:rsidRDefault="00BF46E1" w:rsidP="0041528A">
      <w:pPr>
        <w:pStyle w:val="EW"/>
      </w:pPr>
      <w:r w:rsidRPr="0041528A">
        <w:tab/>
        <w:t>Command type:</w:t>
      </w:r>
      <w:r w:rsidRPr="0041528A">
        <w:tab/>
        <w:t>SEND DTMF</w:t>
      </w:r>
    </w:p>
    <w:p w14:paraId="09823873" w14:textId="77777777" w:rsidR="00BF46E1" w:rsidRPr="0041528A" w:rsidRDefault="00BF46E1" w:rsidP="0041528A">
      <w:pPr>
        <w:pStyle w:val="EW"/>
      </w:pPr>
      <w:r w:rsidRPr="0041528A">
        <w:tab/>
        <w:t>Command qualifier:</w:t>
      </w:r>
      <w:r w:rsidRPr="0041528A">
        <w:tab/>
        <w:t>"00"</w:t>
      </w:r>
    </w:p>
    <w:p w14:paraId="63BC587C" w14:textId="77777777" w:rsidR="00BF46E1" w:rsidRPr="0041528A" w:rsidRDefault="00BF46E1" w:rsidP="0041528A">
      <w:pPr>
        <w:pStyle w:val="EW"/>
      </w:pPr>
      <w:r w:rsidRPr="0041528A">
        <w:t>Device identities</w:t>
      </w:r>
    </w:p>
    <w:p w14:paraId="4B9B880B" w14:textId="77777777" w:rsidR="00BF46E1" w:rsidRPr="0041528A" w:rsidRDefault="00BF46E1" w:rsidP="0041528A">
      <w:pPr>
        <w:pStyle w:val="EW"/>
      </w:pPr>
      <w:r w:rsidRPr="0041528A">
        <w:tab/>
        <w:t>Source device:</w:t>
      </w:r>
      <w:r w:rsidRPr="0041528A">
        <w:tab/>
        <w:t>UICC</w:t>
      </w:r>
    </w:p>
    <w:p w14:paraId="28BEDAE0" w14:textId="77777777" w:rsidR="00BF46E1" w:rsidRPr="0041528A" w:rsidRDefault="00BF46E1" w:rsidP="0041528A">
      <w:pPr>
        <w:pStyle w:val="EW"/>
      </w:pPr>
      <w:r w:rsidRPr="0041528A">
        <w:tab/>
        <w:t>Destination device:</w:t>
      </w:r>
      <w:r w:rsidRPr="0041528A">
        <w:tab/>
        <w:t>Network</w:t>
      </w:r>
    </w:p>
    <w:p w14:paraId="3CDF84CA" w14:textId="77777777" w:rsidR="00BF46E1" w:rsidRPr="0041528A" w:rsidRDefault="00BF46E1" w:rsidP="0041528A">
      <w:pPr>
        <w:pStyle w:val="EW"/>
      </w:pPr>
      <w:r w:rsidRPr="0041528A">
        <w:t>Alpha identifier:</w:t>
      </w:r>
      <w:r w:rsidRPr="0041528A">
        <w:tab/>
        <w:t>"Send DTMF 2"</w:t>
      </w:r>
    </w:p>
    <w:p w14:paraId="65F602D0" w14:textId="77777777" w:rsidR="00BF46E1" w:rsidRPr="0041528A" w:rsidRDefault="00BF46E1" w:rsidP="0041528A">
      <w:pPr>
        <w:pStyle w:val="EX"/>
      </w:pPr>
      <w:r w:rsidRPr="0041528A">
        <w:t>DTMF String:</w:t>
      </w:r>
      <w:r w:rsidRPr="0041528A">
        <w:tab/>
        <w:t>"1234567890"</w:t>
      </w:r>
    </w:p>
    <w:p w14:paraId="29D6BFB4" w14:textId="77777777" w:rsidR="00BF46E1" w:rsidRPr="0041528A" w:rsidRDefault="00BF46E1" w:rsidP="00BF46E1">
      <w:r w:rsidRPr="0041528A">
        <w:t>Coding:</w:t>
      </w:r>
    </w:p>
    <w:p w14:paraId="2E85239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EC5706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4B2874F"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FFDB16D"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28C6044" w14:textId="77777777" w:rsidR="00BF46E1" w:rsidRPr="0041528A" w:rsidRDefault="00BF46E1" w:rsidP="0092045E">
            <w:pPr>
              <w:pStyle w:val="TAC"/>
            </w:pPr>
            <w:r w:rsidRPr="0041528A">
              <w:t>1D</w:t>
            </w:r>
          </w:p>
        </w:tc>
        <w:tc>
          <w:tcPr>
            <w:tcW w:w="567" w:type="dxa"/>
            <w:tcBorders>
              <w:top w:val="single" w:sz="4" w:space="0" w:color="auto"/>
              <w:left w:val="single" w:sz="4" w:space="0" w:color="auto"/>
              <w:bottom w:val="single" w:sz="4" w:space="0" w:color="auto"/>
              <w:right w:val="single" w:sz="4" w:space="0" w:color="auto"/>
            </w:tcBorders>
          </w:tcPr>
          <w:p w14:paraId="2E55D6FD"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E2569EC"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C5D5D8C"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4DAA364"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62BB23F2"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05ED4FA"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11D6166"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F2E531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F361BFB"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9DC2D5E" w14:textId="77777777" w:rsidR="00BF46E1" w:rsidRPr="0041528A" w:rsidRDefault="00BF46E1" w:rsidP="0092045E">
            <w:pPr>
              <w:pStyle w:val="TAC"/>
            </w:pPr>
            <w:r w:rsidRPr="0041528A">
              <w:t>85</w:t>
            </w:r>
          </w:p>
        </w:tc>
      </w:tr>
      <w:tr w:rsidR="00BF46E1" w:rsidRPr="0041528A" w14:paraId="7BD57045" w14:textId="77777777" w:rsidTr="00195D76">
        <w:trPr>
          <w:jc w:val="center"/>
        </w:trPr>
        <w:tc>
          <w:tcPr>
            <w:tcW w:w="1134" w:type="dxa"/>
            <w:tcBorders>
              <w:top w:val="single" w:sz="4" w:space="0" w:color="auto"/>
              <w:right w:val="single" w:sz="4" w:space="0" w:color="auto"/>
            </w:tcBorders>
          </w:tcPr>
          <w:p w14:paraId="4775DFA2"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01116E2"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7AA78516"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07A9848C"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D4EA38A"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CE48CD9"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6FC1EA7"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1309A87"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10A4E6D1"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1379521"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6C60C51D"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5776D73B"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52BC948" w14:textId="77777777" w:rsidR="00BF46E1" w:rsidRPr="0041528A" w:rsidRDefault="00BF46E1" w:rsidP="0092045E">
            <w:pPr>
              <w:pStyle w:val="TAC"/>
            </w:pPr>
            <w:r w:rsidRPr="0041528A">
              <w:t>32</w:t>
            </w:r>
          </w:p>
        </w:tc>
      </w:tr>
      <w:tr w:rsidR="00BF46E1" w:rsidRPr="0041528A" w14:paraId="71964EC2" w14:textId="77777777" w:rsidTr="00195D76">
        <w:trPr>
          <w:jc w:val="center"/>
        </w:trPr>
        <w:tc>
          <w:tcPr>
            <w:tcW w:w="1134" w:type="dxa"/>
            <w:tcBorders>
              <w:right w:val="single" w:sz="4" w:space="0" w:color="auto"/>
            </w:tcBorders>
          </w:tcPr>
          <w:p w14:paraId="4641123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96460EE"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2AE776F5"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CCB6F72"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37F251A"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FBF5B97"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B29A785"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280C4FF1"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B6393F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63116A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43F7C2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28AE2C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52B84E7" w14:textId="77777777" w:rsidR="00BF46E1" w:rsidRPr="0041528A" w:rsidRDefault="00BF46E1" w:rsidP="0092045E">
            <w:pPr>
              <w:pStyle w:val="TAC"/>
            </w:pPr>
          </w:p>
        </w:tc>
      </w:tr>
    </w:tbl>
    <w:p w14:paraId="2E585533" w14:textId="77777777" w:rsidR="00BF46E1" w:rsidRPr="0041528A" w:rsidRDefault="00BF46E1" w:rsidP="00BF46E1"/>
    <w:p w14:paraId="0DC94E96" w14:textId="77777777" w:rsidR="00BF46E1" w:rsidRPr="0041528A" w:rsidRDefault="00BF46E1" w:rsidP="00BF46E1">
      <w:r w:rsidRPr="0041528A">
        <w:t>TERMINAL RESPONSE: SEND DTMF 4.2.1</w:t>
      </w:r>
    </w:p>
    <w:p w14:paraId="7ED887C9" w14:textId="77777777" w:rsidR="00BF46E1" w:rsidRPr="0041528A" w:rsidRDefault="00BF46E1" w:rsidP="00BF46E1">
      <w:r w:rsidRPr="0041528A">
        <w:t>Logically:</w:t>
      </w:r>
    </w:p>
    <w:p w14:paraId="53DE2C2B" w14:textId="77777777" w:rsidR="00BF46E1" w:rsidRPr="0041528A" w:rsidRDefault="00BF46E1" w:rsidP="0041528A">
      <w:pPr>
        <w:pStyle w:val="EW"/>
      </w:pPr>
      <w:r w:rsidRPr="0041528A">
        <w:t>Command details</w:t>
      </w:r>
    </w:p>
    <w:p w14:paraId="0D515B18" w14:textId="77777777" w:rsidR="00BF46E1" w:rsidRPr="0041528A" w:rsidRDefault="00BF46E1" w:rsidP="0041528A">
      <w:pPr>
        <w:pStyle w:val="EW"/>
      </w:pPr>
      <w:r w:rsidRPr="0041528A">
        <w:tab/>
        <w:t>Command number:</w:t>
      </w:r>
      <w:r w:rsidRPr="0041528A">
        <w:tab/>
        <w:t>1</w:t>
      </w:r>
    </w:p>
    <w:p w14:paraId="052069A9" w14:textId="77777777" w:rsidR="00BF46E1" w:rsidRPr="0041528A" w:rsidRDefault="00BF46E1" w:rsidP="0041528A">
      <w:pPr>
        <w:pStyle w:val="EW"/>
      </w:pPr>
      <w:r w:rsidRPr="0041528A">
        <w:tab/>
        <w:t>Command type:</w:t>
      </w:r>
      <w:r w:rsidRPr="0041528A">
        <w:tab/>
        <w:t>SEND DTMF</w:t>
      </w:r>
    </w:p>
    <w:p w14:paraId="478225E0" w14:textId="77777777" w:rsidR="00BF46E1" w:rsidRPr="0041528A" w:rsidRDefault="00BF46E1" w:rsidP="0041528A">
      <w:pPr>
        <w:pStyle w:val="EW"/>
      </w:pPr>
      <w:r w:rsidRPr="0041528A">
        <w:tab/>
        <w:t>Command qualifier:</w:t>
      </w:r>
      <w:r w:rsidRPr="0041528A">
        <w:tab/>
        <w:t>"00"</w:t>
      </w:r>
    </w:p>
    <w:p w14:paraId="66F3E607" w14:textId="77777777" w:rsidR="00BF46E1" w:rsidRPr="0041528A" w:rsidRDefault="00BF46E1" w:rsidP="0041528A">
      <w:pPr>
        <w:pStyle w:val="EW"/>
      </w:pPr>
      <w:r w:rsidRPr="0041528A">
        <w:t>Device identities</w:t>
      </w:r>
    </w:p>
    <w:p w14:paraId="35CC8AB6" w14:textId="77777777" w:rsidR="00BF46E1" w:rsidRPr="0041528A" w:rsidRDefault="00BF46E1" w:rsidP="0041528A">
      <w:pPr>
        <w:pStyle w:val="EW"/>
      </w:pPr>
      <w:r w:rsidRPr="0041528A">
        <w:tab/>
        <w:t>Source device:</w:t>
      </w:r>
      <w:r w:rsidRPr="0041528A">
        <w:tab/>
        <w:t>ME</w:t>
      </w:r>
    </w:p>
    <w:p w14:paraId="02F23EBD" w14:textId="77777777" w:rsidR="00BF46E1" w:rsidRPr="0041528A" w:rsidRDefault="00BF46E1" w:rsidP="0041528A">
      <w:pPr>
        <w:pStyle w:val="EW"/>
      </w:pPr>
      <w:r w:rsidRPr="0041528A">
        <w:tab/>
        <w:t>Destination device:</w:t>
      </w:r>
      <w:r w:rsidRPr="0041528A">
        <w:tab/>
        <w:t>UICC</w:t>
      </w:r>
    </w:p>
    <w:p w14:paraId="225D8B3D" w14:textId="77777777" w:rsidR="00BF46E1" w:rsidRPr="0041528A" w:rsidRDefault="00BF46E1" w:rsidP="0041528A">
      <w:pPr>
        <w:pStyle w:val="EW"/>
      </w:pPr>
      <w:r w:rsidRPr="0041528A">
        <w:t>Result</w:t>
      </w:r>
    </w:p>
    <w:p w14:paraId="79B36DF0" w14:textId="77777777" w:rsidR="00BF46E1" w:rsidRPr="0041528A" w:rsidRDefault="00BF46E1" w:rsidP="0041528A">
      <w:pPr>
        <w:pStyle w:val="EX"/>
      </w:pPr>
      <w:r w:rsidRPr="0041528A">
        <w:tab/>
        <w:t>General Result:</w:t>
      </w:r>
      <w:r w:rsidRPr="0041528A">
        <w:tab/>
        <w:t>Command performed successfully</w:t>
      </w:r>
    </w:p>
    <w:p w14:paraId="738D8BAB" w14:textId="77777777" w:rsidR="00BF46E1" w:rsidRPr="0041528A" w:rsidRDefault="00BF46E1" w:rsidP="00BF46E1">
      <w:r w:rsidRPr="0041528A">
        <w:t>Coding:</w:t>
      </w:r>
    </w:p>
    <w:p w14:paraId="1834062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86029D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EDCB05B"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36650A7"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730D5FB"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78DEAAF"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A70EFA6"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09A6965D"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6E32635"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33D9079"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BDC6E4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27EE74A"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97BF1C0"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2F633DB"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A3041FC" w14:textId="77777777" w:rsidR="00BF46E1" w:rsidRPr="0041528A" w:rsidRDefault="00BF46E1" w:rsidP="0092045E">
            <w:pPr>
              <w:pStyle w:val="TAC"/>
            </w:pPr>
            <w:r w:rsidRPr="0041528A">
              <w:t>00</w:t>
            </w:r>
          </w:p>
        </w:tc>
      </w:tr>
    </w:tbl>
    <w:p w14:paraId="2C317638" w14:textId="77777777" w:rsidR="00BF46E1" w:rsidRPr="0041528A" w:rsidRDefault="00BF46E1" w:rsidP="00BF46E1"/>
    <w:p w14:paraId="009111C6" w14:textId="77777777" w:rsidR="00BF46E1" w:rsidRPr="0041528A" w:rsidRDefault="00BF46E1" w:rsidP="00BF46E1">
      <w:pPr>
        <w:pStyle w:val="H6"/>
      </w:pPr>
      <w:r w:rsidRPr="0041528A">
        <w:lastRenderedPageBreak/>
        <w:t>27.22.4.24.4.2.5</w:t>
      </w:r>
      <w:r w:rsidRPr="0041528A">
        <w:tab/>
        <w:t>Test requirement</w:t>
      </w:r>
    </w:p>
    <w:p w14:paraId="58637AB9" w14:textId="77777777" w:rsidR="00BF46E1" w:rsidRPr="0041528A" w:rsidRDefault="00BF46E1" w:rsidP="00BF46E1">
      <w:r w:rsidRPr="0041528A">
        <w:t>The ME shall operate in the manner defined in expected sequence 4.2.</w:t>
      </w:r>
    </w:p>
    <w:p w14:paraId="7B67E1F9" w14:textId="77777777" w:rsidR="00BF46E1" w:rsidRPr="0041528A" w:rsidRDefault="00BF46E1" w:rsidP="00BF46E1">
      <w:pPr>
        <w:pStyle w:val="H6"/>
      </w:pPr>
      <w:r w:rsidRPr="0041528A">
        <w:t>27.22.4.24.4.3</w:t>
      </w:r>
      <w:r w:rsidRPr="0041528A">
        <w:tab/>
        <w:t>SEND DTMF (support of Text Attribute – Right Alignment)</w:t>
      </w:r>
    </w:p>
    <w:p w14:paraId="5B54FFCC" w14:textId="77777777" w:rsidR="00BF46E1" w:rsidRPr="0041528A" w:rsidRDefault="00BF46E1" w:rsidP="00BF46E1">
      <w:pPr>
        <w:pStyle w:val="H6"/>
      </w:pPr>
      <w:r w:rsidRPr="0041528A">
        <w:t>27.22.4.24.4.3.1</w:t>
      </w:r>
      <w:r w:rsidRPr="0041528A">
        <w:tab/>
        <w:t>Definition and applicability</w:t>
      </w:r>
    </w:p>
    <w:p w14:paraId="66E61624" w14:textId="77777777" w:rsidR="00BF46E1" w:rsidRPr="0041528A" w:rsidRDefault="00BF46E1" w:rsidP="00BF46E1">
      <w:r w:rsidRPr="0041528A">
        <w:t>See clause 3.2.2.</w:t>
      </w:r>
    </w:p>
    <w:p w14:paraId="23EC4589" w14:textId="77777777" w:rsidR="00BF46E1" w:rsidRPr="0041528A" w:rsidRDefault="00BF46E1" w:rsidP="00BF46E1">
      <w:pPr>
        <w:pStyle w:val="H6"/>
      </w:pPr>
      <w:r w:rsidRPr="0041528A">
        <w:t>27.22.4.24.4.3.2</w:t>
      </w:r>
      <w:r w:rsidRPr="0041528A">
        <w:tab/>
        <w:t>Conformance requirement</w:t>
      </w:r>
    </w:p>
    <w:p w14:paraId="3A34662C" w14:textId="77777777" w:rsidR="00BF46E1" w:rsidRPr="0041528A" w:rsidRDefault="00BF46E1" w:rsidP="00BF46E1">
      <w:pPr>
        <w:keepNext/>
        <w:keepLines/>
      </w:pPr>
      <w:r w:rsidRPr="0041528A">
        <w:t>The ME shall support the Proactive UICC: Send DTMF facility as defined in:</w:t>
      </w:r>
    </w:p>
    <w:p w14:paraId="074071D1" w14:textId="77777777" w:rsidR="00BF46E1" w:rsidRPr="0041528A" w:rsidRDefault="00BF46E1" w:rsidP="00BF46E1">
      <w:pPr>
        <w:pStyle w:val="B1"/>
      </w:pPr>
      <w:r w:rsidRPr="0041528A">
        <w:t>-</w:t>
      </w:r>
      <w:r w:rsidRPr="0041528A">
        <w:tab/>
        <w:t>TS 31.111 [15] clause 6.1, clause 6.4.24, clause 6.6.24, clause 8.12.2, clause 5.2, clause 8.6, clause 8.7, clause 8.2, clause 8.44 and clause 8.70.</w:t>
      </w:r>
    </w:p>
    <w:p w14:paraId="4E5B0B82" w14:textId="77777777" w:rsidR="00BF46E1" w:rsidRPr="0041528A" w:rsidRDefault="00BF46E1" w:rsidP="00BF46E1">
      <w:pPr>
        <w:pStyle w:val="H6"/>
      </w:pPr>
      <w:r w:rsidRPr="0041528A">
        <w:t>27.22.4.24.4.3.3</w:t>
      </w:r>
      <w:r w:rsidRPr="0041528A">
        <w:tab/>
        <w:t>Test purpose</w:t>
      </w:r>
    </w:p>
    <w:p w14:paraId="15D556FE" w14:textId="77777777" w:rsidR="00BF46E1" w:rsidRPr="0041528A" w:rsidRDefault="00BF46E1" w:rsidP="00BF46E1">
      <w:r w:rsidRPr="0041528A">
        <w:t>To verify that after a call has been successfully established the ME sends the DTMF string contained in the SEND DTMF proactive UICC command to the network, and returns a successful response in the TERMINAL RESPONSE command sent to the UICC.</w:t>
      </w:r>
    </w:p>
    <w:p w14:paraId="3476FCCE" w14:textId="77777777" w:rsidR="00BF46E1" w:rsidRPr="0041528A" w:rsidRDefault="00BF46E1" w:rsidP="00BF46E1">
      <w:r w:rsidRPr="0041528A">
        <w:t>To verify that the ME does not locally generate audible DTMF tones and play them to the user.</w:t>
      </w:r>
    </w:p>
    <w:p w14:paraId="53CD3CF5" w14:textId="77777777" w:rsidR="00BF46E1" w:rsidRPr="0041528A" w:rsidRDefault="00BF46E1" w:rsidP="00BF46E1">
      <w:r w:rsidRPr="0041528A">
        <w:t>To verify that if the ME is in idle mode it informs the UICC using TERMINAL RESPONSE '20' with the additional information "Not in speech call".</w:t>
      </w:r>
    </w:p>
    <w:p w14:paraId="03A85FD8" w14:textId="77777777" w:rsidR="00BF46E1" w:rsidRPr="0041528A" w:rsidRDefault="00BF46E1" w:rsidP="00BF46E1">
      <w:r w:rsidRPr="0041528A">
        <w:t>To verify that the ME displays the text contained in the SEND DTMF proactive UICC command.</w:t>
      </w:r>
    </w:p>
    <w:p w14:paraId="6D7196F7" w14:textId="77777777" w:rsidR="00BF46E1" w:rsidRPr="0041528A" w:rsidRDefault="00BF46E1" w:rsidP="00BF46E1">
      <w:r w:rsidRPr="0041528A">
        <w:t>To verify that the ME displays the alpha identifier according to the right alignment text attribute configuration which are referred to in the contents of the SEND DTMF proactive UICC command.</w:t>
      </w:r>
    </w:p>
    <w:p w14:paraId="39B97618" w14:textId="77777777" w:rsidR="00BF46E1" w:rsidRPr="0041528A" w:rsidRDefault="00BF46E1" w:rsidP="00BF46E1">
      <w:pPr>
        <w:pStyle w:val="H6"/>
      </w:pPr>
      <w:r w:rsidRPr="0041528A">
        <w:t>27.22.4.24.4.3.4</w:t>
      </w:r>
      <w:r w:rsidRPr="0041528A">
        <w:tab/>
        <w:t>Method of test</w:t>
      </w:r>
    </w:p>
    <w:p w14:paraId="1AF45402" w14:textId="77777777" w:rsidR="00BF46E1" w:rsidRPr="0041528A" w:rsidRDefault="00BF46E1" w:rsidP="00BF46E1">
      <w:pPr>
        <w:pStyle w:val="H6"/>
      </w:pPr>
      <w:r w:rsidRPr="0041528A">
        <w:t>27.22.4.24.4.3.4.1</w:t>
      </w:r>
      <w:r w:rsidRPr="0041528A">
        <w:tab/>
        <w:t>Initial conditions</w:t>
      </w:r>
    </w:p>
    <w:p w14:paraId="2A4789AC" w14:textId="77777777" w:rsidR="00BF46E1" w:rsidRPr="0041528A" w:rsidRDefault="00BF46E1" w:rsidP="00BF46E1">
      <w:r w:rsidRPr="0041528A">
        <w:t>The ME is connected to the USIM Simulator.</w:t>
      </w:r>
    </w:p>
    <w:p w14:paraId="15796720" w14:textId="77777777" w:rsidR="00BF46E1" w:rsidRPr="0041528A" w:rsidRDefault="00BF46E1" w:rsidP="00BF46E1">
      <w:r w:rsidRPr="0041528A">
        <w:t>The elementary files are coded as USIM Application Toolkit default.</w:t>
      </w:r>
    </w:p>
    <w:p w14:paraId="6D75EFB8" w14:textId="77777777" w:rsidR="00BF46E1" w:rsidRPr="0041528A" w:rsidRDefault="00BF46E1" w:rsidP="00BF46E1">
      <w:r w:rsidRPr="0041528A">
        <w:t>Prior to this test the ME shall have been powered on, performed the PROFILE DOWNLOAD procedure and be in updated idle mode on the USS.</w:t>
      </w:r>
    </w:p>
    <w:p w14:paraId="607A4F6B" w14:textId="77777777" w:rsidR="00BF46E1" w:rsidRPr="0041528A" w:rsidRDefault="00BF46E1" w:rsidP="00BF46E1">
      <w:pPr>
        <w:pStyle w:val="H6"/>
      </w:pPr>
      <w:r w:rsidRPr="0041528A">
        <w:t>27.22.4.24.4.3.4.2</w:t>
      </w:r>
      <w:r w:rsidRPr="0041528A">
        <w:tab/>
        <w:t>Procedure</w:t>
      </w:r>
    </w:p>
    <w:p w14:paraId="4F459329" w14:textId="77777777" w:rsidR="00BF46E1" w:rsidRPr="0041528A" w:rsidRDefault="00BF46E1" w:rsidP="00BF46E1">
      <w:pPr>
        <w:pStyle w:val="TH"/>
      </w:pPr>
      <w:r w:rsidRPr="0041528A">
        <w:t>Expected Sequence 4.3 (SEND DTMF, with text attribute – Right Alignment)</w:t>
      </w:r>
    </w:p>
    <w:p w14:paraId="3B2B7D30" w14:textId="77777777" w:rsidR="00BF46E1" w:rsidRPr="0041528A" w:rsidRDefault="00BF46E1" w:rsidP="00BF46E1">
      <w:r w:rsidRPr="0041528A">
        <w:t>Some details of the DTMF protocol have been left out for clarity.</w:t>
      </w:r>
    </w:p>
    <w:p w14:paraId="0E6E667E"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5CC3A7F3" w14:textId="77777777" w:rsidTr="00195D76">
        <w:trPr>
          <w:cantSplit/>
          <w:jc w:val="center"/>
        </w:trPr>
        <w:tc>
          <w:tcPr>
            <w:tcW w:w="737" w:type="dxa"/>
            <w:tcBorders>
              <w:top w:val="single" w:sz="6" w:space="0" w:color="auto"/>
              <w:left w:val="single" w:sz="6" w:space="0" w:color="auto"/>
              <w:right w:val="single" w:sz="6" w:space="0" w:color="auto"/>
            </w:tcBorders>
          </w:tcPr>
          <w:p w14:paraId="3C5EB143"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17C327BE"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34D853AE"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A0F01C4" w14:textId="77777777" w:rsidR="00BF46E1" w:rsidRPr="0041528A" w:rsidRDefault="00BF46E1" w:rsidP="0092045E">
            <w:pPr>
              <w:pStyle w:val="TAH"/>
            </w:pPr>
            <w:r w:rsidRPr="0041528A">
              <w:t>Comments</w:t>
            </w:r>
          </w:p>
        </w:tc>
      </w:tr>
      <w:tr w:rsidR="00BF46E1" w:rsidRPr="0041528A" w14:paraId="3E9067D4" w14:textId="77777777" w:rsidTr="00195D76">
        <w:trPr>
          <w:cantSplit/>
          <w:jc w:val="center"/>
        </w:trPr>
        <w:tc>
          <w:tcPr>
            <w:tcW w:w="737" w:type="dxa"/>
            <w:tcBorders>
              <w:top w:val="single" w:sz="4" w:space="0" w:color="auto"/>
              <w:left w:val="single" w:sz="4" w:space="0" w:color="auto"/>
              <w:right w:val="single" w:sz="4" w:space="0" w:color="auto"/>
            </w:tcBorders>
          </w:tcPr>
          <w:p w14:paraId="590EF6C2" w14:textId="77777777" w:rsidR="00BF46E1" w:rsidRPr="0041528A" w:rsidRDefault="00BF46E1" w:rsidP="0092045E">
            <w:pPr>
              <w:pStyle w:val="TAC"/>
            </w:pPr>
            <w:r w:rsidRPr="0041528A">
              <w:t>1</w:t>
            </w:r>
          </w:p>
        </w:tc>
        <w:tc>
          <w:tcPr>
            <w:tcW w:w="1232" w:type="dxa"/>
            <w:tcBorders>
              <w:top w:val="single" w:sz="4" w:space="0" w:color="auto"/>
              <w:left w:val="single" w:sz="4" w:space="0" w:color="auto"/>
              <w:right w:val="single" w:sz="4" w:space="0" w:color="auto"/>
            </w:tcBorders>
          </w:tcPr>
          <w:p w14:paraId="2E1D5661"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top w:val="single" w:sz="4" w:space="0" w:color="auto"/>
              <w:left w:val="single" w:sz="4" w:space="0" w:color="auto"/>
              <w:right w:val="single" w:sz="4" w:space="0" w:color="auto"/>
            </w:tcBorders>
          </w:tcPr>
          <w:p w14:paraId="3687A247" w14:textId="77777777" w:rsidR="00BF46E1" w:rsidRPr="0041528A" w:rsidRDefault="00BF46E1" w:rsidP="0092045E">
            <w:pPr>
              <w:pStyle w:val="TAL"/>
            </w:pPr>
            <w:r w:rsidRPr="0041528A">
              <w:t>Set up a call to "+0123456789"</w:t>
            </w:r>
          </w:p>
        </w:tc>
        <w:tc>
          <w:tcPr>
            <w:tcW w:w="3776" w:type="dxa"/>
            <w:tcBorders>
              <w:top w:val="single" w:sz="4" w:space="0" w:color="auto"/>
              <w:left w:val="single" w:sz="4" w:space="0" w:color="auto"/>
              <w:right w:val="single" w:sz="4" w:space="0" w:color="auto"/>
            </w:tcBorders>
          </w:tcPr>
          <w:p w14:paraId="0C694BDF" w14:textId="77777777" w:rsidR="00BF46E1" w:rsidRPr="0041528A" w:rsidRDefault="00BF46E1" w:rsidP="0092045E">
            <w:pPr>
              <w:pStyle w:val="TAL"/>
            </w:pPr>
          </w:p>
        </w:tc>
      </w:tr>
      <w:tr w:rsidR="00BF46E1" w:rsidRPr="0041528A" w14:paraId="1CC05ED2" w14:textId="77777777" w:rsidTr="00195D76">
        <w:trPr>
          <w:cantSplit/>
          <w:jc w:val="center"/>
        </w:trPr>
        <w:tc>
          <w:tcPr>
            <w:tcW w:w="737" w:type="dxa"/>
            <w:tcBorders>
              <w:left w:val="single" w:sz="4" w:space="0" w:color="auto"/>
              <w:right w:val="single" w:sz="4" w:space="0" w:color="auto"/>
            </w:tcBorders>
          </w:tcPr>
          <w:p w14:paraId="44EC043C" w14:textId="77777777" w:rsidR="00BF46E1" w:rsidRPr="0041528A" w:rsidRDefault="00BF46E1" w:rsidP="0092045E">
            <w:pPr>
              <w:pStyle w:val="TAC"/>
            </w:pPr>
            <w:r w:rsidRPr="0041528A">
              <w:t>2</w:t>
            </w:r>
          </w:p>
        </w:tc>
        <w:tc>
          <w:tcPr>
            <w:tcW w:w="1232" w:type="dxa"/>
            <w:tcBorders>
              <w:left w:val="single" w:sz="4" w:space="0" w:color="auto"/>
              <w:right w:val="single" w:sz="4" w:space="0" w:color="auto"/>
            </w:tcBorders>
          </w:tcPr>
          <w:p w14:paraId="2D6B51E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932F307"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02A205AD" w14:textId="77777777" w:rsidR="00BF46E1" w:rsidRPr="0041528A" w:rsidRDefault="00BF46E1" w:rsidP="0092045E">
            <w:pPr>
              <w:pStyle w:val="TAL"/>
            </w:pPr>
          </w:p>
        </w:tc>
      </w:tr>
      <w:tr w:rsidR="00BF46E1" w:rsidRPr="0041528A" w14:paraId="02017335" w14:textId="77777777" w:rsidTr="00195D76">
        <w:trPr>
          <w:cantSplit/>
          <w:jc w:val="center"/>
        </w:trPr>
        <w:tc>
          <w:tcPr>
            <w:tcW w:w="737" w:type="dxa"/>
            <w:tcBorders>
              <w:left w:val="single" w:sz="4" w:space="0" w:color="auto"/>
              <w:right w:val="single" w:sz="4" w:space="0" w:color="auto"/>
            </w:tcBorders>
          </w:tcPr>
          <w:p w14:paraId="1B024EC6" w14:textId="77777777" w:rsidR="00BF46E1" w:rsidRPr="0041528A" w:rsidRDefault="00BF46E1" w:rsidP="0092045E">
            <w:pPr>
              <w:pStyle w:val="TAC"/>
            </w:pPr>
            <w:r w:rsidRPr="0041528A">
              <w:t>3</w:t>
            </w:r>
          </w:p>
        </w:tc>
        <w:tc>
          <w:tcPr>
            <w:tcW w:w="1232" w:type="dxa"/>
            <w:tcBorders>
              <w:left w:val="single" w:sz="4" w:space="0" w:color="auto"/>
              <w:right w:val="single" w:sz="4" w:space="0" w:color="auto"/>
            </w:tcBorders>
          </w:tcPr>
          <w:p w14:paraId="4294BA0D"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EB2606F"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7C2A68BF" w14:textId="77777777" w:rsidR="00BF46E1" w:rsidRPr="0041528A" w:rsidRDefault="00BF46E1" w:rsidP="0092045E">
            <w:pPr>
              <w:pStyle w:val="TAL"/>
            </w:pPr>
          </w:p>
        </w:tc>
      </w:tr>
      <w:tr w:rsidR="00BF46E1" w:rsidRPr="0041528A" w14:paraId="1436CC06" w14:textId="77777777" w:rsidTr="00195D76">
        <w:trPr>
          <w:cantSplit/>
          <w:jc w:val="center"/>
        </w:trPr>
        <w:tc>
          <w:tcPr>
            <w:tcW w:w="737" w:type="dxa"/>
            <w:tcBorders>
              <w:left w:val="single" w:sz="6" w:space="0" w:color="auto"/>
              <w:right w:val="single" w:sz="6" w:space="0" w:color="auto"/>
            </w:tcBorders>
          </w:tcPr>
          <w:p w14:paraId="0CAD69A3"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73BA3A3A"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A58B3C1" w14:textId="77777777" w:rsidR="00BF46E1" w:rsidRPr="0041528A" w:rsidRDefault="00BF46E1" w:rsidP="0092045E">
            <w:pPr>
              <w:pStyle w:val="TAL"/>
            </w:pPr>
            <w:r w:rsidRPr="0041528A">
              <w:t>PROACTIVE COMMAND PENDING: SEND DTMF 4.3.1</w:t>
            </w:r>
          </w:p>
        </w:tc>
        <w:tc>
          <w:tcPr>
            <w:tcW w:w="3776" w:type="dxa"/>
            <w:tcBorders>
              <w:left w:val="single" w:sz="6" w:space="0" w:color="auto"/>
              <w:right w:val="single" w:sz="6" w:space="0" w:color="auto"/>
            </w:tcBorders>
          </w:tcPr>
          <w:p w14:paraId="47F4C502" w14:textId="77777777" w:rsidR="00BF46E1" w:rsidRPr="0041528A" w:rsidRDefault="00BF46E1" w:rsidP="0092045E">
            <w:pPr>
              <w:pStyle w:val="TAL"/>
            </w:pPr>
          </w:p>
        </w:tc>
      </w:tr>
      <w:tr w:rsidR="00BF46E1" w:rsidRPr="0041528A" w14:paraId="0D709B93" w14:textId="77777777" w:rsidTr="00195D76">
        <w:trPr>
          <w:cantSplit/>
          <w:jc w:val="center"/>
        </w:trPr>
        <w:tc>
          <w:tcPr>
            <w:tcW w:w="737" w:type="dxa"/>
            <w:tcBorders>
              <w:left w:val="single" w:sz="6" w:space="0" w:color="auto"/>
              <w:right w:val="single" w:sz="6" w:space="0" w:color="auto"/>
            </w:tcBorders>
          </w:tcPr>
          <w:p w14:paraId="153DC40B"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7D96A6DE"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78CA0CA"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09012EE4" w14:textId="77777777" w:rsidR="00BF46E1" w:rsidRPr="0041528A" w:rsidRDefault="00BF46E1" w:rsidP="0092045E">
            <w:pPr>
              <w:pStyle w:val="TAL"/>
            </w:pPr>
          </w:p>
        </w:tc>
      </w:tr>
      <w:tr w:rsidR="00BF46E1" w:rsidRPr="0041528A" w14:paraId="0544C304" w14:textId="77777777" w:rsidTr="00195D76">
        <w:trPr>
          <w:cantSplit/>
          <w:jc w:val="center"/>
        </w:trPr>
        <w:tc>
          <w:tcPr>
            <w:tcW w:w="737" w:type="dxa"/>
            <w:tcBorders>
              <w:left w:val="single" w:sz="6" w:space="0" w:color="auto"/>
              <w:right w:val="single" w:sz="6" w:space="0" w:color="auto"/>
            </w:tcBorders>
          </w:tcPr>
          <w:p w14:paraId="340D1977"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7596B382"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17174CB" w14:textId="77777777" w:rsidR="00BF46E1" w:rsidRPr="0041528A" w:rsidRDefault="00BF46E1" w:rsidP="0092045E">
            <w:pPr>
              <w:pStyle w:val="TAL"/>
            </w:pPr>
            <w:r w:rsidRPr="0041528A">
              <w:t>PROACTIVE COMMAND: SEND DTMF 4.3.1</w:t>
            </w:r>
          </w:p>
        </w:tc>
        <w:tc>
          <w:tcPr>
            <w:tcW w:w="3776" w:type="dxa"/>
            <w:tcBorders>
              <w:left w:val="single" w:sz="6" w:space="0" w:color="auto"/>
              <w:right w:val="single" w:sz="6" w:space="0" w:color="auto"/>
            </w:tcBorders>
          </w:tcPr>
          <w:p w14:paraId="689A5F3E" w14:textId="77777777" w:rsidR="00BF46E1" w:rsidRPr="0041528A" w:rsidRDefault="00BF46E1" w:rsidP="0092045E">
            <w:pPr>
              <w:pStyle w:val="TAL"/>
            </w:pPr>
          </w:p>
        </w:tc>
      </w:tr>
      <w:tr w:rsidR="00BF46E1" w:rsidRPr="0041528A" w14:paraId="626FA294" w14:textId="77777777" w:rsidTr="00195D76">
        <w:trPr>
          <w:cantSplit/>
          <w:jc w:val="center"/>
        </w:trPr>
        <w:tc>
          <w:tcPr>
            <w:tcW w:w="737" w:type="dxa"/>
            <w:tcBorders>
              <w:left w:val="single" w:sz="4" w:space="0" w:color="auto"/>
              <w:right w:val="single" w:sz="4" w:space="0" w:color="auto"/>
            </w:tcBorders>
          </w:tcPr>
          <w:p w14:paraId="39FA1CBD" w14:textId="77777777" w:rsidR="00BF46E1" w:rsidRPr="0041528A" w:rsidRDefault="00BF46E1" w:rsidP="0092045E">
            <w:pPr>
              <w:pStyle w:val="TAC"/>
            </w:pPr>
            <w:r w:rsidRPr="0041528A">
              <w:t>7</w:t>
            </w:r>
          </w:p>
        </w:tc>
        <w:tc>
          <w:tcPr>
            <w:tcW w:w="1232" w:type="dxa"/>
            <w:tcBorders>
              <w:left w:val="single" w:sz="4" w:space="0" w:color="auto"/>
              <w:right w:val="single" w:sz="4" w:space="0" w:color="auto"/>
            </w:tcBorders>
          </w:tcPr>
          <w:p w14:paraId="4B2D3F8C"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21EBC33D"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6CADCBC8" w14:textId="77777777" w:rsidR="00BF46E1" w:rsidRPr="0041528A" w:rsidRDefault="00BF46E1" w:rsidP="0092045E">
            <w:pPr>
              <w:pStyle w:val="TAL"/>
            </w:pPr>
            <w:r w:rsidRPr="0041528A">
              <w:t xml:space="preserve">[Alpha identifier is displayed with right alignment] </w:t>
            </w:r>
          </w:p>
        </w:tc>
      </w:tr>
      <w:tr w:rsidR="00BF46E1" w:rsidRPr="0041528A" w14:paraId="6F122D65" w14:textId="77777777" w:rsidTr="00195D76">
        <w:trPr>
          <w:cantSplit/>
          <w:jc w:val="center"/>
        </w:trPr>
        <w:tc>
          <w:tcPr>
            <w:tcW w:w="737" w:type="dxa"/>
            <w:tcBorders>
              <w:left w:val="single" w:sz="4" w:space="0" w:color="auto"/>
              <w:right w:val="single" w:sz="4" w:space="0" w:color="auto"/>
            </w:tcBorders>
          </w:tcPr>
          <w:p w14:paraId="6FBCE965" w14:textId="77777777" w:rsidR="00BF46E1" w:rsidRPr="0041528A" w:rsidRDefault="00BF46E1" w:rsidP="0092045E">
            <w:pPr>
              <w:pStyle w:val="TAC"/>
            </w:pPr>
            <w:r w:rsidRPr="0041528A">
              <w:t>8</w:t>
            </w:r>
          </w:p>
        </w:tc>
        <w:tc>
          <w:tcPr>
            <w:tcW w:w="1232" w:type="dxa"/>
            <w:tcBorders>
              <w:left w:val="single" w:sz="4" w:space="0" w:color="auto"/>
              <w:right w:val="single" w:sz="4" w:space="0" w:color="auto"/>
            </w:tcBorders>
          </w:tcPr>
          <w:p w14:paraId="3D52BB8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9F1235B"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22E61075" w14:textId="77777777" w:rsidR="00BF46E1" w:rsidRPr="0041528A" w:rsidRDefault="00BF46E1" w:rsidP="0092045E">
            <w:pPr>
              <w:pStyle w:val="TAL"/>
            </w:pPr>
            <w:r w:rsidRPr="0041528A">
              <w:t>["1"]</w:t>
            </w:r>
          </w:p>
        </w:tc>
      </w:tr>
      <w:tr w:rsidR="00BF46E1" w:rsidRPr="0041528A" w14:paraId="739FF0B8" w14:textId="77777777" w:rsidTr="00195D76">
        <w:trPr>
          <w:cantSplit/>
          <w:jc w:val="center"/>
        </w:trPr>
        <w:tc>
          <w:tcPr>
            <w:tcW w:w="737" w:type="dxa"/>
            <w:tcBorders>
              <w:left w:val="single" w:sz="4" w:space="0" w:color="auto"/>
              <w:right w:val="single" w:sz="4" w:space="0" w:color="auto"/>
            </w:tcBorders>
          </w:tcPr>
          <w:p w14:paraId="2764742E" w14:textId="77777777" w:rsidR="00BF46E1" w:rsidRPr="0041528A" w:rsidRDefault="00BF46E1" w:rsidP="0092045E">
            <w:pPr>
              <w:pStyle w:val="TAC"/>
            </w:pPr>
            <w:r w:rsidRPr="0041528A">
              <w:t>9</w:t>
            </w:r>
          </w:p>
        </w:tc>
        <w:tc>
          <w:tcPr>
            <w:tcW w:w="1232" w:type="dxa"/>
            <w:tcBorders>
              <w:left w:val="single" w:sz="4" w:space="0" w:color="auto"/>
              <w:right w:val="single" w:sz="4" w:space="0" w:color="auto"/>
            </w:tcBorders>
          </w:tcPr>
          <w:p w14:paraId="53C9BF2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DB849EF"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21F94A31" w14:textId="77777777" w:rsidR="00BF46E1" w:rsidRPr="0041528A" w:rsidRDefault="00BF46E1" w:rsidP="0092045E">
            <w:pPr>
              <w:pStyle w:val="TAL"/>
            </w:pPr>
            <w:r w:rsidRPr="0041528A">
              <w:t>["2"]</w:t>
            </w:r>
          </w:p>
        </w:tc>
      </w:tr>
      <w:tr w:rsidR="00BF46E1" w:rsidRPr="0041528A" w14:paraId="2A52892D" w14:textId="77777777" w:rsidTr="00195D76">
        <w:trPr>
          <w:cantSplit/>
          <w:jc w:val="center"/>
        </w:trPr>
        <w:tc>
          <w:tcPr>
            <w:tcW w:w="737" w:type="dxa"/>
            <w:tcBorders>
              <w:left w:val="single" w:sz="4" w:space="0" w:color="auto"/>
              <w:right w:val="single" w:sz="4" w:space="0" w:color="auto"/>
            </w:tcBorders>
          </w:tcPr>
          <w:p w14:paraId="59E2C884" w14:textId="77777777" w:rsidR="00BF46E1" w:rsidRPr="0041528A" w:rsidRDefault="00BF46E1" w:rsidP="0092045E">
            <w:pPr>
              <w:pStyle w:val="TAC"/>
            </w:pPr>
            <w:r w:rsidRPr="0041528A">
              <w:t>10</w:t>
            </w:r>
          </w:p>
        </w:tc>
        <w:tc>
          <w:tcPr>
            <w:tcW w:w="1232" w:type="dxa"/>
            <w:tcBorders>
              <w:left w:val="single" w:sz="4" w:space="0" w:color="auto"/>
              <w:right w:val="single" w:sz="4" w:space="0" w:color="auto"/>
            </w:tcBorders>
          </w:tcPr>
          <w:p w14:paraId="6C334B97"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6E7BF51"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03A349CA" w14:textId="77777777" w:rsidR="00BF46E1" w:rsidRPr="0041528A" w:rsidRDefault="00BF46E1" w:rsidP="0092045E">
            <w:pPr>
              <w:pStyle w:val="TAL"/>
            </w:pPr>
            <w:r w:rsidRPr="0041528A">
              <w:t>["3"]</w:t>
            </w:r>
          </w:p>
        </w:tc>
      </w:tr>
      <w:tr w:rsidR="00BF46E1" w:rsidRPr="0041528A" w14:paraId="3C01808D" w14:textId="77777777" w:rsidTr="00195D76">
        <w:trPr>
          <w:cantSplit/>
          <w:jc w:val="center"/>
        </w:trPr>
        <w:tc>
          <w:tcPr>
            <w:tcW w:w="737" w:type="dxa"/>
            <w:tcBorders>
              <w:left w:val="single" w:sz="4" w:space="0" w:color="auto"/>
              <w:right w:val="single" w:sz="4" w:space="0" w:color="auto"/>
            </w:tcBorders>
          </w:tcPr>
          <w:p w14:paraId="3B653F11" w14:textId="77777777" w:rsidR="00BF46E1" w:rsidRPr="0041528A" w:rsidRDefault="00BF46E1" w:rsidP="0092045E">
            <w:pPr>
              <w:pStyle w:val="TAC"/>
            </w:pPr>
            <w:r w:rsidRPr="0041528A">
              <w:t>11</w:t>
            </w:r>
          </w:p>
        </w:tc>
        <w:tc>
          <w:tcPr>
            <w:tcW w:w="1232" w:type="dxa"/>
            <w:tcBorders>
              <w:left w:val="single" w:sz="4" w:space="0" w:color="auto"/>
              <w:right w:val="single" w:sz="4" w:space="0" w:color="auto"/>
            </w:tcBorders>
          </w:tcPr>
          <w:p w14:paraId="36314019"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A74DF84"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10AF9C07" w14:textId="77777777" w:rsidR="00BF46E1" w:rsidRPr="0041528A" w:rsidRDefault="00BF46E1" w:rsidP="0092045E">
            <w:pPr>
              <w:pStyle w:val="TAL"/>
            </w:pPr>
            <w:r w:rsidRPr="0041528A">
              <w:t>["4"]</w:t>
            </w:r>
          </w:p>
        </w:tc>
      </w:tr>
      <w:tr w:rsidR="00BF46E1" w:rsidRPr="0041528A" w14:paraId="23DA3E00" w14:textId="77777777" w:rsidTr="00195D76">
        <w:trPr>
          <w:cantSplit/>
          <w:jc w:val="center"/>
        </w:trPr>
        <w:tc>
          <w:tcPr>
            <w:tcW w:w="737" w:type="dxa"/>
            <w:tcBorders>
              <w:left w:val="single" w:sz="4" w:space="0" w:color="auto"/>
              <w:right w:val="single" w:sz="4" w:space="0" w:color="auto"/>
            </w:tcBorders>
          </w:tcPr>
          <w:p w14:paraId="20AD6A0E" w14:textId="77777777" w:rsidR="00BF46E1" w:rsidRPr="0041528A" w:rsidRDefault="00BF46E1" w:rsidP="0092045E">
            <w:pPr>
              <w:pStyle w:val="TAC"/>
            </w:pPr>
            <w:r w:rsidRPr="0041528A">
              <w:t>12</w:t>
            </w:r>
          </w:p>
        </w:tc>
        <w:tc>
          <w:tcPr>
            <w:tcW w:w="1232" w:type="dxa"/>
            <w:tcBorders>
              <w:left w:val="single" w:sz="4" w:space="0" w:color="auto"/>
              <w:right w:val="single" w:sz="4" w:space="0" w:color="auto"/>
            </w:tcBorders>
          </w:tcPr>
          <w:p w14:paraId="37CA63D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A651741"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433A04E3" w14:textId="77777777" w:rsidR="00BF46E1" w:rsidRPr="0041528A" w:rsidRDefault="00BF46E1" w:rsidP="0092045E">
            <w:pPr>
              <w:pStyle w:val="TAL"/>
            </w:pPr>
            <w:r w:rsidRPr="0041528A">
              <w:t>["5"]</w:t>
            </w:r>
          </w:p>
        </w:tc>
      </w:tr>
      <w:tr w:rsidR="00BF46E1" w:rsidRPr="0041528A" w14:paraId="7DAE9B91" w14:textId="77777777" w:rsidTr="00195D76">
        <w:trPr>
          <w:cantSplit/>
          <w:jc w:val="center"/>
        </w:trPr>
        <w:tc>
          <w:tcPr>
            <w:tcW w:w="737" w:type="dxa"/>
            <w:tcBorders>
              <w:left w:val="single" w:sz="4" w:space="0" w:color="auto"/>
              <w:right w:val="single" w:sz="4" w:space="0" w:color="auto"/>
            </w:tcBorders>
          </w:tcPr>
          <w:p w14:paraId="06894F0F" w14:textId="77777777" w:rsidR="00BF46E1" w:rsidRPr="0041528A" w:rsidRDefault="00BF46E1" w:rsidP="0092045E">
            <w:pPr>
              <w:pStyle w:val="TAC"/>
            </w:pPr>
            <w:r w:rsidRPr="0041528A">
              <w:t>13</w:t>
            </w:r>
          </w:p>
        </w:tc>
        <w:tc>
          <w:tcPr>
            <w:tcW w:w="1232" w:type="dxa"/>
            <w:tcBorders>
              <w:left w:val="single" w:sz="4" w:space="0" w:color="auto"/>
              <w:right w:val="single" w:sz="4" w:space="0" w:color="auto"/>
            </w:tcBorders>
          </w:tcPr>
          <w:p w14:paraId="5CAAA9B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A3EE02D"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792AE560" w14:textId="77777777" w:rsidR="00BF46E1" w:rsidRPr="0041528A" w:rsidRDefault="00BF46E1" w:rsidP="0092045E">
            <w:pPr>
              <w:pStyle w:val="TAL"/>
            </w:pPr>
            <w:r w:rsidRPr="0041528A">
              <w:t>["6"]</w:t>
            </w:r>
          </w:p>
        </w:tc>
      </w:tr>
      <w:tr w:rsidR="00BF46E1" w:rsidRPr="0041528A" w14:paraId="783105BC" w14:textId="77777777" w:rsidTr="00195D76">
        <w:trPr>
          <w:cantSplit/>
          <w:jc w:val="center"/>
        </w:trPr>
        <w:tc>
          <w:tcPr>
            <w:tcW w:w="737" w:type="dxa"/>
            <w:tcBorders>
              <w:left w:val="single" w:sz="4" w:space="0" w:color="auto"/>
              <w:right w:val="single" w:sz="4" w:space="0" w:color="auto"/>
            </w:tcBorders>
          </w:tcPr>
          <w:p w14:paraId="2E930815" w14:textId="77777777" w:rsidR="00BF46E1" w:rsidRPr="0041528A" w:rsidRDefault="00BF46E1" w:rsidP="0092045E">
            <w:pPr>
              <w:pStyle w:val="TAC"/>
            </w:pPr>
            <w:r w:rsidRPr="0041528A">
              <w:t>14</w:t>
            </w:r>
          </w:p>
        </w:tc>
        <w:tc>
          <w:tcPr>
            <w:tcW w:w="1232" w:type="dxa"/>
            <w:tcBorders>
              <w:left w:val="single" w:sz="4" w:space="0" w:color="auto"/>
              <w:right w:val="single" w:sz="4" w:space="0" w:color="auto"/>
            </w:tcBorders>
          </w:tcPr>
          <w:p w14:paraId="59A9D19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2DA5E07"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6E561A04" w14:textId="77777777" w:rsidR="00BF46E1" w:rsidRPr="0041528A" w:rsidRDefault="00BF46E1" w:rsidP="0092045E">
            <w:pPr>
              <w:pStyle w:val="TAL"/>
            </w:pPr>
            <w:r w:rsidRPr="0041528A">
              <w:t>["7"]</w:t>
            </w:r>
          </w:p>
        </w:tc>
      </w:tr>
      <w:tr w:rsidR="00BF46E1" w:rsidRPr="0041528A" w14:paraId="6740CA34" w14:textId="77777777" w:rsidTr="00195D76">
        <w:trPr>
          <w:cantSplit/>
          <w:jc w:val="center"/>
        </w:trPr>
        <w:tc>
          <w:tcPr>
            <w:tcW w:w="737" w:type="dxa"/>
            <w:tcBorders>
              <w:left w:val="single" w:sz="4" w:space="0" w:color="auto"/>
              <w:right w:val="single" w:sz="4" w:space="0" w:color="auto"/>
            </w:tcBorders>
          </w:tcPr>
          <w:p w14:paraId="0BB5E7EC" w14:textId="77777777" w:rsidR="00BF46E1" w:rsidRPr="0041528A" w:rsidRDefault="00BF46E1" w:rsidP="0092045E">
            <w:pPr>
              <w:pStyle w:val="TAC"/>
            </w:pPr>
            <w:r w:rsidRPr="0041528A">
              <w:t>15</w:t>
            </w:r>
          </w:p>
        </w:tc>
        <w:tc>
          <w:tcPr>
            <w:tcW w:w="1232" w:type="dxa"/>
            <w:tcBorders>
              <w:left w:val="single" w:sz="4" w:space="0" w:color="auto"/>
              <w:right w:val="single" w:sz="4" w:space="0" w:color="auto"/>
            </w:tcBorders>
          </w:tcPr>
          <w:p w14:paraId="5C8F0E7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72BD5BB"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67B35E98" w14:textId="77777777" w:rsidR="00BF46E1" w:rsidRPr="0041528A" w:rsidRDefault="00BF46E1" w:rsidP="0092045E">
            <w:pPr>
              <w:pStyle w:val="TAL"/>
            </w:pPr>
            <w:r w:rsidRPr="0041528A">
              <w:t>["8"]</w:t>
            </w:r>
          </w:p>
        </w:tc>
      </w:tr>
      <w:tr w:rsidR="00BF46E1" w:rsidRPr="0041528A" w14:paraId="027C3BF7" w14:textId="77777777" w:rsidTr="00195D76">
        <w:trPr>
          <w:cantSplit/>
          <w:jc w:val="center"/>
        </w:trPr>
        <w:tc>
          <w:tcPr>
            <w:tcW w:w="737" w:type="dxa"/>
            <w:tcBorders>
              <w:left w:val="single" w:sz="4" w:space="0" w:color="auto"/>
              <w:right w:val="single" w:sz="4" w:space="0" w:color="auto"/>
            </w:tcBorders>
          </w:tcPr>
          <w:p w14:paraId="3B9A16B1" w14:textId="77777777" w:rsidR="00BF46E1" w:rsidRPr="0041528A" w:rsidRDefault="00BF46E1" w:rsidP="0092045E">
            <w:pPr>
              <w:pStyle w:val="TAC"/>
            </w:pPr>
            <w:r w:rsidRPr="0041528A">
              <w:t>16</w:t>
            </w:r>
          </w:p>
        </w:tc>
        <w:tc>
          <w:tcPr>
            <w:tcW w:w="1232" w:type="dxa"/>
            <w:tcBorders>
              <w:left w:val="single" w:sz="4" w:space="0" w:color="auto"/>
              <w:right w:val="single" w:sz="4" w:space="0" w:color="auto"/>
            </w:tcBorders>
          </w:tcPr>
          <w:p w14:paraId="21654A1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5D6FF69"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64113071" w14:textId="77777777" w:rsidR="00BF46E1" w:rsidRPr="0041528A" w:rsidRDefault="00BF46E1" w:rsidP="0092045E">
            <w:pPr>
              <w:pStyle w:val="TAL"/>
            </w:pPr>
            <w:r w:rsidRPr="0041528A">
              <w:t>["9"]</w:t>
            </w:r>
          </w:p>
        </w:tc>
      </w:tr>
      <w:tr w:rsidR="00BF46E1" w:rsidRPr="0041528A" w14:paraId="38342D92" w14:textId="77777777" w:rsidTr="00195D76">
        <w:trPr>
          <w:cantSplit/>
          <w:jc w:val="center"/>
        </w:trPr>
        <w:tc>
          <w:tcPr>
            <w:tcW w:w="737" w:type="dxa"/>
            <w:tcBorders>
              <w:left w:val="single" w:sz="4" w:space="0" w:color="auto"/>
              <w:right w:val="single" w:sz="4" w:space="0" w:color="auto"/>
            </w:tcBorders>
          </w:tcPr>
          <w:p w14:paraId="73152F32" w14:textId="77777777" w:rsidR="00BF46E1" w:rsidRPr="0041528A" w:rsidRDefault="00BF46E1" w:rsidP="0092045E">
            <w:pPr>
              <w:pStyle w:val="TAC"/>
            </w:pPr>
            <w:r w:rsidRPr="0041528A">
              <w:t>17</w:t>
            </w:r>
          </w:p>
        </w:tc>
        <w:tc>
          <w:tcPr>
            <w:tcW w:w="1232" w:type="dxa"/>
            <w:tcBorders>
              <w:left w:val="single" w:sz="4" w:space="0" w:color="auto"/>
              <w:right w:val="single" w:sz="4" w:space="0" w:color="auto"/>
            </w:tcBorders>
          </w:tcPr>
          <w:p w14:paraId="0EC0816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A316773"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245A5323" w14:textId="77777777" w:rsidR="00BF46E1" w:rsidRPr="0041528A" w:rsidRDefault="00BF46E1" w:rsidP="0092045E">
            <w:pPr>
              <w:pStyle w:val="TAL"/>
            </w:pPr>
            <w:r w:rsidRPr="0041528A">
              <w:t>["0"]</w:t>
            </w:r>
          </w:p>
        </w:tc>
      </w:tr>
      <w:tr w:rsidR="00BF46E1" w:rsidRPr="0041528A" w14:paraId="250C59EC" w14:textId="77777777" w:rsidTr="00195D76">
        <w:trPr>
          <w:cantSplit/>
          <w:jc w:val="center"/>
        </w:trPr>
        <w:tc>
          <w:tcPr>
            <w:tcW w:w="737" w:type="dxa"/>
            <w:tcBorders>
              <w:left w:val="single" w:sz="4" w:space="0" w:color="auto"/>
              <w:right w:val="single" w:sz="4" w:space="0" w:color="auto"/>
            </w:tcBorders>
          </w:tcPr>
          <w:p w14:paraId="44C51B4C" w14:textId="77777777" w:rsidR="00BF46E1" w:rsidRPr="0041528A" w:rsidRDefault="00BF46E1" w:rsidP="0092045E">
            <w:pPr>
              <w:pStyle w:val="TAC"/>
            </w:pPr>
            <w:r w:rsidRPr="0041528A">
              <w:t>18</w:t>
            </w:r>
          </w:p>
        </w:tc>
        <w:tc>
          <w:tcPr>
            <w:tcW w:w="1232" w:type="dxa"/>
            <w:tcBorders>
              <w:left w:val="single" w:sz="4" w:space="0" w:color="auto"/>
              <w:right w:val="single" w:sz="4" w:space="0" w:color="auto"/>
            </w:tcBorders>
          </w:tcPr>
          <w:p w14:paraId="58B5039B"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35838B6" w14:textId="77777777" w:rsidR="00BF46E1" w:rsidRPr="0041528A" w:rsidRDefault="00BF46E1" w:rsidP="0092045E">
            <w:pPr>
              <w:pStyle w:val="TAL"/>
            </w:pPr>
            <w:r w:rsidRPr="0041528A">
              <w:t>TERMINAL RESPONSE: SEND DTMF 4.3.1</w:t>
            </w:r>
          </w:p>
        </w:tc>
        <w:tc>
          <w:tcPr>
            <w:tcW w:w="3776" w:type="dxa"/>
            <w:tcBorders>
              <w:left w:val="single" w:sz="4" w:space="0" w:color="auto"/>
              <w:right w:val="single" w:sz="4" w:space="0" w:color="auto"/>
            </w:tcBorders>
          </w:tcPr>
          <w:p w14:paraId="5A846B11" w14:textId="77777777" w:rsidR="00BF46E1" w:rsidRPr="0041528A" w:rsidRDefault="00BF46E1" w:rsidP="0092045E">
            <w:pPr>
              <w:pStyle w:val="TAL"/>
            </w:pPr>
            <w:r w:rsidRPr="0041528A">
              <w:t>[Command performed successfully]</w:t>
            </w:r>
          </w:p>
        </w:tc>
      </w:tr>
      <w:tr w:rsidR="00BF46E1" w:rsidRPr="0041528A" w14:paraId="0091B49C" w14:textId="77777777" w:rsidTr="00195D76">
        <w:trPr>
          <w:cantSplit/>
          <w:jc w:val="center"/>
        </w:trPr>
        <w:tc>
          <w:tcPr>
            <w:tcW w:w="737" w:type="dxa"/>
            <w:tcBorders>
              <w:left w:val="single" w:sz="4" w:space="0" w:color="auto"/>
              <w:right w:val="single" w:sz="4" w:space="0" w:color="auto"/>
            </w:tcBorders>
          </w:tcPr>
          <w:p w14:paraId="65E2780B" w14:textId="77777777" w:rsidR="00BF46E1" w:rsidRPr="0041528A" w:rsidRDefault="00BF46E1" w:rsidP="0092045E">
            <w:pPr>
              <w:pStyle w:val="TAC"/>
            </w:pPr>
            <w:r w:rsidRPr="0041528A">
              <w:t>19</w:t>
            </w:r>
          </w:p>
        </w:tc>
        <w:tc>
          <w:tcPr>
            <w:tcW w:w="1232" w:type="dxa"/>
            <w:tcBorders>
              <w:left w:val="single" w:sz="4" w:space="0" w:color="auto"/>
              <w:right w:val="single" w:sz="4" w:space="0" w:color="auto"/>
            </w:tcBorders>
          </w:tcPr>
          <w:p w14:paraId="3C241883"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FCD1D40"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0AE7FAEB" w14:textId="77777777" w:rsidR="00BF46E1" w:rsidRPr="0041528A" w:rsidRDefault="00BF46E1" w:rsidP="0092045E">
            <w:pPr>
              <w:pStyle w:val="TAL"/>
            </w:pPr>
          </w:p>
        </w:tc>
      </w:tr>
      <w:tr w:rsidR="00BF46E1" w:rsidRPr="0041528A" w14:paraId="0826833F" w14:textId="77777777" w:rsidTr="00195D76">
        <w:trPr>
          <w:cantSplit/>
          <w:jc w:val="center"/>
        </w:trPr>
        <w:tc>
          <w:tcPr>
            <w:tcW w:w="737" w:type="dxa"/>
            <w:tcBorders>
              <w:left w:val="single" w:sz="4" w:space="0" w:color="auto"/>
              <w:right w:val="single" w:sz="4" w:space="0" w:color="auto"/>
            </w:tcBorders>
          </w:tcPr>
          <w:p w14:paraId="70CA70BA" w14:textId="77777777" w:rsidR="00BF46E1" w:rsidRPr="0041528A" w:rsidRDefault="00BF46E1" w:rsidP="0092045E">
            <w:pPr>
              <w:pStyle w:val="TAC"/>
            </w:pPr>
            <w:r w:rsidRPr="0041528A">
              <w:t>20</w:t>
            </w:r>
          </w:p>
        </w:tc>
        <w:tc>
          <w:tcPr>
            <w:tcW w:w="1232" w:type="dxa"/>
            <w:tcBorders>
              <w:left w:val="single" w:sz="4" w:space="0" w:color="auto"/>
              <w:right w:val="single" w:sz="4" w:space="0" w:color="auto"/>
            </w:tcBorders>
          </w:tcPr>
          <w:p w14:paraId="21538848"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1CA00927"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428BCC39" w14:textId="77777777" w:rsidR="00BF46E1" w:rsidRPr="0041528A" w:rsidRDefault="00BF46E1" w:rsidP="0092045E">
            <w:pPr>
              <w:pStyle w:val="TAL"/>
            </w:pPr>
          </w:p>
        </w:tc>
      </w:tr>
      <w:tr w:rsidR="00BF46E1" w:rsidRPr="0041528A" w14:paraId="48F12F3F" w14:textId="77777777" w:rsidTr="00195D76">
        <w:trPr>
          <w:cantSplit/>
          <w:jc w:val="center"/>
        </w:trPr>
        <w:tc>
          <w:tcPr>
            <w:tcW w:w="737" w:type="dxa"/>
            <w:tcBorders>
              <w:left w:val="single" w:sz="4" w:space="0" w:color="auto"/>
              <w:right w:val="single" w:sz="4" w:space="0" w:color="auto"/>
            </w:tcBorders>
          </w:tcPr>
          <w:p w14:paraId="4885C7E0" w14:textId="77777777" w:rsidR="00BF46E1" w:rsidRPr="0041528A" w:rsidRDefault="00BF46E1" w:rsidP="0092045E">
            <w:pPr>
              <w:pStyle w:val="TAC"/>
            </w:pPr>
            <w:r w:rsidRPr="0041528A">
              <w:t>21</w:t>
            </w:r>
          </w:p>
        </w:tc>
        <w:tc>
          <w:tcPr>
            <w:tcW w:w="1232" w:type="dxa"/>
            <w:tcBorders>
              <w:left w:val="single" w:sz="4" w:space="0" w:color="auto"/>
              <w:right w:val="single" w:sz="4" w:space="0" w:color="auto"/>
            </w:tcBorders>
          </w:tcPr>
          <w:p w14:paraId="4F51BADC"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0D7A65A3" w14:textId="77777777" w:rsidR="00BF46E1" w:rsidRPr="0041528A" w:rsidRDefault="00BF46E1" w:rsidP="0092045E">
            <w:pPr>
              <w:pStyle w:val="TAL"/>
            </w:pPr>
            <w:r w:rsidRPr="0041528A">
              <w:t>Set up a call to "+0123456789"</w:t>
            </w:r>
          </w:p>
        </w:tc>
        <w:tc>
          <w:tcPr>
            <w:tcW w:w="3776" w:type="dxa"/>
            <w:tcBorders>
              <w:left w:val="single" w:sz="4" w:space="0" w:color="auto"/>
              <w:right w:val="single" w:sz="4" w:space="0" w:color="auto"/>
            </w:tcBorders>
          </w:tcPr>
          <w:p w14:paraId="2B99DE48" w14:textId="77777777" w:rsidR="00BF46E1" w:rsidRPr="0041528A" w:rsidRDefault="00BF46E1" w:rsidP="0092045E">
            <w:pPr>
              <w:pStyle w:val="TAL"/>
            </w:pPr>
          </w:p>
        </w:tc>
      </w:tr>
      <w:tr w:rsidR="00BF46E1" w:rsidRPr="0041528A" w14:paraId="2ACB6C7B" w14:textId="77777777" w:rsidTr="00195D76">
        <w:trPr>
          <w:cantSplit/>
          <w:jc w:val="center"/>
        </w:trPr>
        <w:tc>
          <w:tcPr>
            <w:tcW w:w="737" w:type="dxa"/>
            <w:tcBorders>
              <w:left w:val="single" w:sz="4" w:space="0" w:color="auto"/>
              <w:right w:val="single" w:sz="4" w:space="0" w:color="auto"/>
            </w:tcBorders>
          </w:tcPr>
          <w:p w14:paraId="67AE5B7A" w14:textId="77777777" w:rsidR="00BF46E1" w:rsidRPr="0041528A" w:rsidRDefault="00BF46E1" w:rsidP="0092045E">
            <w:pPr>
              <w:pStyle w:val="TAC"/>
            </w:pPr>
            <w:r w:rsidRPr="0041528A">
              <w:t>22</w:t>
            </w:r>
          </w:p>
        </w:tc>
        <w:tc>
          <w:tcPr>
            <w:tcW w:w="1232" w:type="dxa"/>
            <w:tcBorders>
              <w:left w:val="single" w:sz="4" w:space="0" w:color="auto"/>
              <w:right w:val="single" w:sz="4" w:space="0" w:color="auto"/>
            </w:tcBorders>
          </w:tcPr>
          <w:p w14:paraId="26F83E2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C740D32"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2B2AFA27" w14:textId="77777777" w:rsidR="00BF46E1" w:rsidRPr="0041528A" w:rsidRDefault="00BF46E1" w:rsidP="0092045E">
            <w:pPr>
              <w:pStyle w:val="TAL"/>
            </w:pPr>
          </w:p>
        </w:tc>
      </w:tr>
      <w:tr w:rsidR="00BF46E1" w:rsidRPr="0041528A" w14:paraId="5EAA51F9" w14:textId="77777777" w:rsidTr="00195D76">
        <w:trPr>
          <w:cantSplit/>
          <w:jc w:val="center"/>
        </w:trPr>
        <w:tc>
          <w:tcPr>
            <w:tcW w:w="737" w:type="dxa"/>
            <w:tcBorders>
              <w:left w:val="single" w:sz="4" w:space="0" w:color="auto"/>
              <w:right w:val="single" w:sz="4" w:space="0" w:color="auto"/>
            </w:tcBorders>
          </w:tcPr>
          <w:p w14:paraId="590D7B01" w14:textId="77777777" w:rsidR="00BF46E1" w:rsidRPr="0041528A" w:rsidRDefault="00BF46E1" w:rsidP="0092045E">
            <w:pPr>
              <w:pStyle w:val="TAC"/>
            </w:pPr>
            <w:r w:rsidRPr="0041528A">
              <w:t>23</w:t>
            </w:r>
          </w:p>
        </w:tc>
        <w:tc>
          <w:tcPr>
            <w:tcW w:w="1232" w:type="dxa"/>
            <w:tcBorders>
              <w:left w:val="single" w:sz="4" w:space="0" w:color="auto"/>
              <w:right w:val="single" w:sz="4" w:space="0" w:color="auto"/>
            </w:tcBorders>
          </w:tcPr>
          <w:p w14:paraId="7534CAC6"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0553FFF9"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028FB89F" w14:textId="77777777" w:rsidR="00BF46E1" w:rsidRPr="0041528A" w:rsidRDefault="00BF46E1" w:rsidP="0092045E">
            <w:pPr>
              <w:pStyle w:val="TAL"/>
            </w:pPr>
          </w:p>
        </w:tc>
      </w:tr>
      <w:tr w:rsidR="00BF46E1" w:rsidRPr="0041528A" w14:paraId="3D529807" w14:textId="77777777" w:rsidTr="00195D76">
        <w:trPr>
          <w:cantSplit/>
          <w:jc w:val="center"/>
        </w:trPr>
        <w:tc>
          <w:tcPr>
            <w:tcW w:w="737" w:type="dxa"/>
            <w:tcBorders>
              <w:left w:val="single" w:sz="4" w:space="0" w:color="auto"/>
              <w:right w:val="single" w:sz="4" w:space="0" w:color="auto"/>
            </w:tcBorders>
          </w:tcPr>
          <w:p w14:paraId="4717AFBA" w14:textId="77777777" w:rsidR="00BF46E1" w:rsidRPr="0041528A" w:rsidRDefault="00BF46E1" w:rsidP="0092045E">
            <w:pPr>
              <w:pStyle w:val="TAC"/>
            </w:pPr>
            <w:r w:rsidRPr="0041528A">
              <w:t>24</w:t>
            </w:r>
          </w:p>
        </w:tc>
        <w:tc>
          <w:tcPr>
            <w:tcW w:w="1232" w:type="dxa"/>
            <w:tcBorders>
              <w:left w:val="single" w:sz="4" w:space="0" w:color="auto"/>
              <w:right w:val="single" w:sz="4" w:space="0" w:color="auto"/>
            </w:tcBorders>
          </w:tcPr>
          <w:p w14:paraId="72BD3D1F"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0DEC432" w14:textId="77777777" w:rsidR="00BF46E1" w:rsidRPr="0041528A" w:rsidRDefault="00BF46E1" w:rsidP="0092045E">
            <w:pPr>
              <w:pStyle w:val="TAL"/>
            </w:pPr>
            <w:r w:rsidRPr="0041528A">
              <w:t>PROACTIVE COMMAND PENDING: SEND DTMF 4.3.2</w:t>
            </w:r>
          </w:p>
        </w:tc>
        <w:tc>
          <w:tcPr>
            <w:tcW w:w="3776" w:type="dxa"/>
            <w:tcBorders>
              <w:left w:val="single" w:sz="4" w:space="0" w:color="auto"/>
              <w:right w:val="single" w:sz="4" w:space="0" w:color="auto"/>
            </w:tcBorders>
          </w:tcPr>
          <w:p w14:paraId="5D19AEC5" w14:textId="77777777" w:rsidR="00BF46E1" w:rsidRPr="0041528A" w:rsidRDefault="00BF46E1" w:rsidP="0092045E">
            <w:pPr>
              <w:pStyle w:val="TAL"/>
            </w:pPr>
          </w:p>
        </w:tc>
      </w:tr>
      <w:tr w:rsidR="00BF46E1" w:rsidRPr="0041528A" w14:paraId="2333CC03" w14:textId="77777777" w:rsidTr="00195D76">
        <w:trPr>
          <w:cantSplit/>
          <w:jc w:val="center"/>
        </w:trPr>
        <w:tc>
          <w:tcPr>
            <w:tcW w:w="737" w:type="dxa"/>
            <w:tcBorders>
              <w:left w:val="single" w:sz="4" w:space="0" w:color="auto"/>
              <w:right w:val="single" w:sz="4" w:space="0" w:color="auto"/>
            </w:tcBorders>
          </w:tcPr>
          <w:p w14:paraId="249F23EE" w14:textId="77777777" w:rsidR="00BF46E1" w:rsidRPr="0041528A" w:rsidRDefault="00BF46E1" w:rsidP="0092045E">
            <w:pPr>
              <w:pStyle w:val="TAC"/>
            </w:pPr>
            <w:r w:rsidRPr="0041528A">
              <w:t>25</w:t>
            </w:r>
          </w:p>
        </w:tc>
        <w:tc>
          <w:tcPr>
            <w:tcW w:w="1232" w:type="dxa"/>
            <w:tcBorders>
              <w:left w:val="single" w:sz="4" w:space="0" w:color="auto"/>
              <w:right w:val="single" w:sz="4" w:space="0" w:color="auto"/>
            </w:tcBorders>
          </w:tcPr>
          <w:p w14:paraId="08321DB5"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5AA5DBB" w14:textId="77777777" w:rsidR="00BF46E1" w:rsidRPr="0041528A" w:rsidRDefault="00BF46E1" w:rsidP="0092045E">
            <w:pPr>
              <w:pStyle w:val="TAL"/>
            </w:pPr>
            <w:r w:rsidRPr="0041528A">
              <w:t>FETCH</w:t>
            </w:r>
          </w:p>
        </w:tc>
        <w:tc>
          <w:tcPr>
            <w:tcW w:w="3776" w:type="dxa"/>
            <w:tcBorders>
              <w:left w:val="single" w:sz="4" w:space="0" w:color="auto"/>
              <w:right w:val="single" w:sz="4" w:space="0" w:color="auto"/>
            </w:tcBorders>
          </w:tcPr>
          <w:p w14:paraId="73DA9284" w14:textId="77777777" w:rsidR="00BF46E1" w:rsidRPr="0041528A" w:rsidRDefault="00BF46E1" w:rsidP="0092045E">
            <w:pPr>
              <w:pStyle w:val="TAL"/>
            </w:pPr>
          </w:p>
        </w:tc>
      </w:tr>
      <w:tr w:rsidR="00BF46E1" w:rsidRPr="0041528A" w14:paraId="57BD2D05" w14:textId="77777777" w:rsidTr="00195D76">
        <w:trPr>
          <w:cantSplit/>
          <w:jc w:val="center"/>
        </w:trPr>
        <w:tc>
          <w:tcPr>
            <w:tcW w:w="737" w:type="dxa"/>
            <w:tcBorders>
              <w:left w:val="single" w:sz="4" w:space="0" w:color="auto"/>
              <w:right w:val="single" w:sz="4" w:space="0" w:color="auto"/>
            </w:tcBorders>
          </w:tcPr>
          <w:p w14:paraId="152664E3" w14:textId="77777777" w:rsidR="00BF46E1" w:rsidRPr="0041528A" w:rsidRDefault="00BF46E1" w:rsidP="0092045E">
            <w:pPr>
              <w:pStyle w:val="TAC"/>
            </w:pPr>
            <w:r w:rsidRPr="0041528A">
              <w:t>26</w:t>
            </w:r>
          </w:p>
        </w:tc>
        <w:tc>
          <w:tcPr>
            <w:tcW w:w="1232" w:type="dxa"/>
            <w:tcBorders>
              <w:left w:val="single" w:sz="4" w:space="0" w:color="auto"/>
              <w:right w:val="single" w:sz="4" w:space="0" w:color="auto"/>
            </w:tcBorders>
          </w:tcPr>
          <w:p w14:paraId="7CF90B1D"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92C4FA4" w14:textId="77777777" w:rsidR="00BF46E1" w:rsidRPr="0041528A" w:rsidRDefault="00BF46E1" w:rsidP="0092045E">
            <w:pPr>
              <w:pStyle w:val="TAL"/>
            </w:pPr>
            <w:r w:rsidRPr="0041528A">
              <w:t>PROACTIVE COMMAND: SEND DTMF 4.3.2</w:t>
            </w:r>
          </w:p>
        </w:tc>
        <w:tc>
          <w:tcPr>
            <w:tcW w:w="3776" w:type="dxa"/>
            <w:tcBorders>
              <w:left w:val="single" w:sz="4" w:space="0" w:color="auto"/>
              <w:right w:val="single" w:sz="4" w:space="0" w:color="auto"/>
            </w:tcBorders>
          </w:tcPr>
          <w:p w14:paraId="33F84D60" w14:textId="77777777" w:rsidR="00BF46E1" w:rsidRPr="0041528A" w:rsidRDefault="00BF46E1" w:rsidP="0092045E">
            <w:pPr>
              <w:pStyle w:val="TAL"/>
            </w:pPr>
          </w:p>
        </w:tc>
      </w:tr>
      <w:tr w:rsidR="00BF46E1" w:rsidRPr="0041528A" w14:paraId="3604C247" w14:textId="77777777" w:rsidTr="00195D76">
        <w:trPr>
          <w:cantSplit/>
          <w:jc w:val="center"/>
        </w:trPr>
        <w:tc>
          <w:tcPr>
            <w:tcW w:w="737" w:type="dxa"/>
            <w:tcBorders>
              <w:left w:val="single" w:sz="4" w:space="0" w:color="auto"/>
              <w:right w:val="single" w:sz="4" w:space="0" w:color="auto"/>
            </w:tcBorders>
          </w:tcPr>
          <w:p w14:paraId="0F750E28" w14:textId="77777777" w:rsidR="00BF46E1" w:rsidRPr="0041528A" w:rsidRDefault="00BF46E1" w:rsidP="0092045E">
            <w:pPr>
              <w:pStyle w:val="TAC"/>
            </w:pPr>
            <w:r w:rsidRPr="0041528A">
              <w:t>27</w:t>
            </w:r>
          </w:p>
        </w:tc>
        <w:tc>
          <w:tcPr>
            <w:tcW w:w="1232" w:type="dxa"/>
            <w:tcBorders>
              <w:left w:val="single" w:sz="4" w:space="0" w:color="auto"/>
              <w:right w:val="single" w:sz="4" w:space="0" w:color="auto"/>
            </w:tcBorders>
          </w:tcPr>
          <w:p w14:paraId="18ACD93E"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A16E8A7"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1BE8334D" w14:textId="77777777" w:rsidR="00BF46E1" w:rsidRPr="0041528A" w:rsidRDefault="00BF46E1" w:rsidP="0092045E">
            <w:pPr>
              <w:pStyle w:val="TAL"/>
            </w:pPr>
            <w:r w:rsidRPr="0041528A">
              <w:t>[Message shall be formatted without right alignment. Remark: If right alignment is the ME's default alignment as declared in table A.2/17, no alignment change will take place]</w:t>
            </w:r>
          </w:p>
        </w:tc>
      </w:tr>
      <w:tr w:rsidR="00BF46E1" w:rsidRPr="0041528A" w14:paraId="659EB32E" w14:textId="77777777" w:rsidTr="00195D76">
        <w:trPr>
          <w:cantSplit/>
          <w:jc w:val="center"/>
        </w:trPr>
        <w:tc>
          <w:tcPr>
            <w:tcW w:w="737" w:type="dxa"/>
            <w:tcBorders>
              <w:left w:val="single" w:sz="4" w:space="0" w:color="auto"/>
              <w:right w:val="single" w:sz="4" w:space="0" w:color="auto"/>
            </w:tcBorders>
          </w:tcPr>
          <w:p w14:paraId="6F9DE532" w14:textId="77777777" w:rsidR="00BF46E1" w:rsidRPr="0041528A" w:rsidRDefault="00BF46E1" w:rsidP="0092045E">
            <w:pPr>
              <w:pStyle w:val="TAC"/>
            </w:pPr>
            <w:r w:rsidRPr="0041528A">
              <w:t>28</w:t>
            </w:r>
          </w:p>
        </w:tc>
        <w:tc>
          <w:tcPr>
            <w:tcW w:w="1232" w:type="dxa"/>
            <w:tcBorders>
              <w:left w:val="single" w:sz="4" w:space="0" w:color="auto"/>
              <w:right w:val="single" w:sz="4" w:space="0" w:color="auto"/>
            </w:tcBorders>
          </w:tcPr>
          <w:p w14:paraId="176EB357"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CE2D3F8"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74EA8FE1" w14:textId="77777777" w:rsidR="00BF46E1" w:rsidRPr="0041528A" w:rsidRDefault="00BF46E1" w:rsidP="0092045E">
            <w:pPr>
              <w:pStyle w:val="TAL"/>
            </w:pPr>
            <w:r w:rsidRPr="0041528A">
              <w:t>["1"]</w:t>
            </w:r>
          </w:p>
        </w:tc>
      </w:tr>
      <w:tr w:rsidR="00BF46E1" w:rsidRPr="0041528A" w14:paraId="7A28C931" w14:textId="77777777" w:rsidTr="00195D76">
        <w:trPr>
          <w:cantSplit/>
          <w:jc w:val="center"/>
        </w:trPr>
        <w:tc>
          <w:tcPr>
            <w:tcW w:w="737" w:type="dxa"/>
            <w:tcBorders>
              <w:left w:val="single" w:sz="4" w:space="0" w:color="auto"/>
              <w:right w:val="single" w:sz="4" w:space="0" w:color="auto"/>
            </w:tcBorders>
          </w:tcPr>
          <w:p w14:paraId="144CE313" w14:textId="77777777" w:rsidR="00BF46E1" w:rsidRPr="0041528A" w:rsidRDefault="00BF46E1" w:rsidP="0092045E">
            <w:pPr>
              <w:pStyle w:val="TAC"/>
            </w:pPr>
            <w:r w:rsidRPr="0041528A">
              <w:t>29</w:t>
            </w:r>
          </w:p>
        </w:tc>
        <w:tc>
          <w:tcPr>
            <w:tcW w:w="1232" w:type="dxa"/>
            <w:tcBorders>
              <w:left w:val="single" w:sz="4" w:space="0" w:color="auto"/>
              <w:right w:val="single" w:sz="4" w:space="0" w:color="auto"/>
            </w:tcBorders>
          </w:tcPr>
          <w:p w14:paraId="64B010F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186BA80"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38ADAF3F" w14:textId="77777777" w:rsidR="00BF46E1" w:rsidRPr="0041528A" w:rsidRDefault="00BF46E1" w:rsidP="0092045E">
            <w:pPr>
              <w:pStyle w:val="TAL"/>
            </w:pPr>
            <w:r w:rsidRPr="0041528A">
              <w:t>["2"]</w:t>
            </w:r>
          </w:p>
        </w:tc>
      </w:tr>
      <w:tr w:rsidR="00BF46E1" w:rsidRPr="0041528A" w14:paraId="6903F593" w14:textId="77777777" w:rsidTr="00195D76">
        <w:trPr>
          <w:cantSplit/>
          <w:jc w:val="center"/>
        </w:trPr>
        <w:tc>
          <w:tcPr>
            <w:tcW w:w="737" w:type="dxa"/>
            <w:tcBorders>
              <w:left w:val="single" w:sz="4" w:space="0" w:color="auto"/>
              <w:right w:val="single" w:sz="4" w:space="0" w:color="auto"/>
            </w:tcBorders>
          </w:tcPr>
          <w:p w14:paraId="09BB5DAE" w14:textId="77777777" w:rsidR="00BF46E1" w:rsidRPr="0041528A" w:rsidRDefault="00BF46E1" w:rsidP="0092045E">
            <w:pPr>
              <w:pStyle w:val="TAC"/>
            </w:pPr>
            <w:r w:rsidRPr="0041528A">
              <w:t>30</w:t>
            </w:r>
          </w:p>
        </w:tc>
        <w:tc>
          <w:tcPr>
            <w:tcW w:w="1232" w:type="dxa"/>
            <w:tcBorders>
              <w:left w:val="single" w:sz="4" w:space="0" w:color="auto"/>
              <w:right w:val="single" w:sz="4" w:space="0" w:color="auto"/>
            </w:tcBorders>
          </w:tcPr>
          <w:p w14:paraId="74059FD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6D308AE"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3900A698" w14:textId="77777777" w:rsidR="00BF46E1" w:rsidRPr="0041528A" w:rsidRDefault="00BF46E1" w:rsidP="0092045E">
            <w:pPr>
              <w:pStyle w:val="TAL"/>
            </w:pPr>
            <w:r w:rsidRPr="0041528A">
              <w:t>["3"]</w:t>
            </w:r>
          </w:p>
        </w:tc>
      </w:tr>
      <w:tr w:rsidR="00BF46E1" w:rsidRPr="0041528A" w14:paraId="5F8206C0" w14:textId="77777777" w:rsidTr="00195D76">
        <w:trPr>
          <w:cantSplit/>
          <w:jc w:val="center"/>
        </w:trPr>
        <w:tc>
          <w:tcPr>
            <w:tcW w:w="737" w:type="dxa"/>
            <w:tcBorders>
              <w:left w:val="single" w:sz="4" w:space="0" w:color="auto"/>
              <w:right w:val="single" w:sz="4" w:space="0" w:color="auto"/>
            </w:tcBorders>
          </w:tcPr>
          <w:p w14:paraId="57F0F8DE" w14:textId="77777777" w:rsidR="00BF46E1" w:rsidRPr="0041528A" w:rsidRDefault="00BF46E1" w:rsidP="0092045E">
            <w:pPr>
              <w:pStyle w:val="TAC"/>
            </w:pPr>
            <w:r w:rsidRPr="0041528A">
              <w:t>31</w:t>
            </w:r>
          </w:p>
        </w:tc>
        <w:tc>
          <w:tcPr>
            <w:tcW w:w="1232" w:type="dxa"/>
            <w:tcBorders>
              <w:left w:val="single" w:sz="4" w:space="0" w:color="auto"/>
              <w:right w:val="single" w:sz="4" w:space="0" w:color="auto"/>
            </w:tcBorders>
          </w:tcPr>
          <w:p w14:paraId="52884F2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250E088"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03C2B40D" w14:textId="77777777" w:rsidR="00BF46E1" w:rsidRPr="0041528A" w:rsidRDefault="00BF46E1" w:rsidP="0092045E">
            <w:pPr>
              <w:pStyle w:val="TAL"/>
            </w:pPr>
            <w:r w:rsidRPr="0041528A">
              <w:t>["4"]</w:t>
            </w:r>
          </w:p>
        </w:tc>
      </w:tr>
      <w:tr w:rsidR="00BF46E1" w:rsidRPr="0041528A" w14:paraId="2786D487" w14:textId="77777777" w:rsidTr="00195D76">
        <w:trPr>
          <w:cantSplit/>
          <w:jc w:val="center"/>
        </w:trPr>
        <w:tc>
          <w:tcPr>
            <w:tcW w:w="737" w:type="dxa"/>
            <w:tcBorders>
              <w:left w:val="single" w:sz="4" w:space="0" w:color="auto"/>
              <w:right w:val="single" w:sz="4" w:space="0" w:color="auto"/>
            </w:tcBorders>
          </w:tcPr>
          <w:p w14:paraId="1A49DE27" w14:textId="77777777" w:rsidR="00BF46E1" w:rsidRPr="0041528A" w:rsidRDefault="00BF46E1" w:rsidP="0092045E">
            <w:pPr>
              <w:pStyle w:val="TAC"/>
            </w:pPr>
            <w:r w:rsidRPr="0041528A">
              <w:t>32</w:t>
            </w:r>
          </w:p>
        </w:tc>
        <w:tc>
          <w:tcPr>
            <w:tcW w:w="1232" w:type="dxa"/>
            <w:tcBorders>
              <w:left w:val="single" w:sz="4" w:space="0" w:color="auto"/>
              <w:right w:val="single" w:sz="4" w:space="0" w:color="auto"/>
            </w:tcBorders>
          </w:tcPr>
          <w:p w14:paraId="1EDC2EF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001DD46"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6292745C" w14:textId="77777777" w:rsidR="00BF46E1" w:rsidRPr="0041528A" w:rsidRDefault="00BF46E1" w:rsidP="0092045E">
            <w:pPr>
              <w:pStyle w:val="TAL"/>
            </w:pPr>
            <w:r w:rsidRPr="0041528A">
              <w:t>["5"]</w:t>
            </w:r>
          </w:p>
        </w:tc>
      </w:tr>
      <w:tr w:rsidR="00BF46E1" w:rsidRPr="0041528A" w14:paraId="2937F1A1" w14:textId="77777777" w:rsidTr="00195D76">
        <w:trPr>
          <w:cantSplit/>
          <w:jc w:val="center"/>
        </w:trPr>
        <w:tc>
          <w:tcPr>
            <w:tcW w:w="737" w:type="dxa"/>
            <w:tcBorders>
              <w:left w:val="single" w:sz="4" w:space="0" w:color="auto"/>
              <w:right w:val="single" w:sz="4" w:space="0" w:color="auto"/>
            </w:tcBorders>
          </w:tcPr>
          <w:p w14:paraId="7A93FDFB" w14:textId="77777777" w:rsidR="00BF46E1" w:rsidRPr="0041528A" w:rsidRDefault="00BF46E1" w:rsidP="0092045E">
            <w:pPr>
              <w:pStyle w:val="TAC"/>
            </w:pPr>
            <w:r w:rsidRPr="0041528A">
              <w:t>33</w:t>
            </w:r>
          </w:p>
        </w:tc>
        <w:tc>
          <w:tcPr>
            <w:tcW w:w="1232" w:type="dxa"/>
            <w:tcBorders>
              <w:left w:val="single" w:sz="4" w:space="0" w:color="auto"/>
              <w:right w:val="single" w:sz="4" w:space="0" w:color="auto"/>
            </w:tcBorders>
          </w:tcPr>
          <w:p w14:paraId="1A837634"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05A71A5"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68C6AF17" w14:textId="77777777" w:rsidR="00BF46E1" w:rsidRPr="0041528A" w:rsidRDefault="00BF46E1" w:rsidP="0092045E">
            <w:pPr>
              <w:pStyle w:val="TAL"/>
            </w:pPr>
            <w:r w:rsidRPr="0041528A">
              <w:t>["6"]</w:t>
            </w:r>
          </w:p>
        </w:tc>
      </w:tr>
      <w:tr w:rsidR="00BF46E1" w:rsidRPr="0041528A" w14:paraId="063E9948" w14:textId="77777777" w:rsidTr="00195D76">
        <w:trPr>
          <w:cantSplit/>
          <w:jc w:val="center"/>
        </w:trPr>
        <w:tc>
          <w:tcPr>
            <w:tcW w:w="737" w:type="dxa"/>
            <w:tcBorders>
              <w:left w:val="single" w:sz="4" w:space="0" w:color="auto"/>
              <w:right w:val="single" w:sz="4" w:space="0" w:color="auto"/>
            </w:tcBorders>
          </w:tcPr>
          <w:p w14:paraId="623D7305" w14:textId="77777777" w:rsidR="00BF46E1" w:rsidRPr="0041528A" w:rsidRDefault="00BF46E1" w:rsidP="0092045E">
            <w:pPr>
              <w:pStyle w:val="TAC"/>
            </w:pPr>
            <w:r w:rsidRPr="0041528A">
              <w:t>34</w:t>
            </w:r>
          </w:p>
        </w:tc>
        <w:tc>
          <w:tcPr>
            <w:tcW w:w="1232" w:type="dxa"/>
            <w:tcBorders>
              <w:left w:val="single" w:sz="4" w:space="0" w:color="auto"/>
              <w:right w:val="single" w:sz="4" w:space="0" w:color="auto"/>
            </w:tcBorders>
          </w:tcPr>
          <w:p w14:paraId="6A72763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42EB975"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4F8D994A" w14:textId="77777777" w:rsidR="00BF46E1" w:rsidRPr="0041528A" w:rsidRDefault="00BF46E1" w:rsidP="0092045E">
            <w:pPr>
              <w:pStyle w:val="TAL"/>
            </w:pPr>
            <w:r w:rsidRPr="0041528A">
              <w:t>["7"]</w:t>
            </w:r>
          </w:p>
        </w:tc>
      </w:tr>
      <w:tr w:rsidR="00BF46E1" w:rsidRPr="0041528A" w14:paraId="3C71D3DB" w14:textId="77777777" w:rsidTr="00195D76">
        <w:trPr>
          <w:cantSplit/>
          <w:jc w:val="center"/>
        </w:trPr>
        <w:tc>
          <w:tcPr>
            <w:tcW w:w="737" w:type="dxa"/>
            <w:tcBorders>
              <w:left w:val="single" w:sz="4" w:space="0" w:color="auto"/>
              <w:right w:val="single" w:sz="4" w:space="0" w:color="auto"/>
            </w:tcBorders>
          </w:tcPr>
          <w:p w14:paraId="2A8B1A20" w14:textId="77777777" w:rsidR="00BF46E1" w:rsidRPr="0041528A" w:rsidRDefault="00BF46E1" w:rsidP="0092045E">
            <w:pPr>
              <w:pStyle w:val="TAC"/>
            </w:pPr>
            <w:r w:rsidRPr="0041528A">
              <w:t>35</w:t>
            </w:r>
          </w:p>
        </w:tc>
        <w:tc>
          <w:tcPr>
            <w:tcW w:w="1232" w:type="dxa"/>
            <w:tcBorders>
              <w:left w:val="single" w:sz="4" w:space="0" w:color="auto"/>
              <w:right w:val="single" w:sz="4" w:space="0" w:color="auto"/>
            </w:tcBorders>
          </w:tcPr>
          <w:p w14:paraId="35761597"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E272524"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0EC87D0B" w14:textId="77777777" w:rsidR="00BF46E1" w:rsidRPr="0041528A" w:rsidRDefault="00BF46E1" w:rsidP="0092045E">
            <w:pPr>
              <w:pStyle w:val="TAL"/>
            </w:pPr>
            <w:r w:rsidRPr="0041528A">
              <w:t>["8"]</w:t>
            </w:r>
          </w:p>
        </w:tc>
      </w:tr>
      <w:tr w:rsidR="00BF46E1" w:rsidRPr="0041528A" w14:paraId="4FAEE735" w14:textId="77777777" w:rsidTr="00195D76">
        <w:trPr>
          <w:cantSplit/>
          <w:jc w:val="center"/>
        </w:trPr>
        <w:tc>
          <w:tcPr>
            <w:tcW w:w="737" w:type="dxa"/>
            <w:tcBorders>
              <w:left w:val="single" w:sz="4" w:space="0" w:color="auto"/>
              <w:right w:val="single" w:sz="4" w:space="0" w:color="auto"/>
            </w:tcBorders>
          </w:tcPr>
          <w:p w14:paraId="75D94F9F" w14:textId="77777777" w:rsidR="00BF46E1" w:rsidRPr="0041528A" w:rsidRDefault="00BF46E1" w:rsidP="0092045E">
            <w:pPr>
              <w:pStyle w:val="TAC"/>
            </w:pPr>
            <w:r w:rsidRPr="0041528A">
              <w:t>36</w:t>
            </w:r>
          </w:p>
        </w:tc>
        <w:tc>
          <w:tcPr>
            <w:tcW w:w="1232" w:type="dxa"/>
            <w:tcBorders>
              <w:left w:val="single" w:sz="4" w:space="0" w:color="auto"/>
              <w:right w:val="single" w:sz="4" w:space="0" w:color="auto"/>
            </w:tcBorders>
          </w:tcPr>
          <w:p w14:paraId="2CD0898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7383F14"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23D8CFF6" w14:textId="77777777" w:rsidR="00BF46E1" w:rsidRPr="0041528A" w:rsidRDefault="00BF46E1" w:rsidP="0092045E">
            <w:pPr>
              <w:pStyle w:val="TAL"/>
            </w:pPr>
            <w:r w:rsidRPr="0041528A">
              <w:t>["9"]</w:t>
            </w:r>
          </w:p>
        </w:tc>
      </w:tr>
      <w:tr w:rsidR="00BF46E1" w:rsidRPr="0041528A" w14:paraId="6B553FD0" w14:textId="77777777" w:rsidTr="00195D76">
        <w:trPr>
          <w:cantSplit/>
          <w:jc w:val="center"/>
        </w:trPr>
        <w:tc>
          <w:tcPr>
            <w:tcW w:w="737" w:type="dxa"/>
            <w:tcBorders>
              <w:left w:val="single" w:sz="4" w:space="0" w:color="auto"/>
              <w:right w:val="single" w:sz="4" w:space="0" w:color="auto"/>
            </w:tcBorders>
          </w:tcPr>
          <w:p w14:paraId="03E8CA1A" w14:textId="77777777" w:rsidR="00BF46E1" w:rsidRPr="0041528A" w:rsidRDefault="00BF46E1" w:rsidP="0092045E">
            <w:pPr>
              <w:pStyle w:val="TAC"/>
            </w:pPr>
            <w:r w:rsidRPr="0041528A">
              <w:t>37</w:t>
            </w:r>
          </w:p>
        </w:tc>
        <w:tc>
          <w:tcPr>
            <w:tcW w:w="1232" w:type="dxa"/>
            <w:tcBorders>
              <w:left w:val="single" w:sz="4" w:space="0" w:color="auto"/>
              <w:right w:val="single" w:sz="4" w:space="0" w:color="auto"/>
            </w:tcBorders>
          </w:tcPr>
          <w:p w14:paraId="149E05DD"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D53AE87"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5E5B3035" w14:textId="77777777" w:rsidR="00BF46E1" w:rsidRPr="0041528A" w:rsidRDefault="00BF46E1" w:rsidP="0092045E">
            <w:pPr>
              <w:pStyle w:val="TAL"/>
            </w:pPr>
            <w:r w:rsidRPr="0041528A">
              <w:t>["0"]</w:t>
            </w:r>
          </w:p>
        </w:tc>
      </w:tr>
      <w:tr w:rsidR="00BF46E1" w:rsidRPr="0041528A" w14:paraId="69701188" w14:textId="77777777" w:rsidTr="00195D76">
        <w:trPr>
          <w:cantSplit/>
          <w:jc w:val="center"/>
        </w:trPr>
        <w:tc>
          <w:tcPr>
            <w:tcW w:w="737" w:type="dxa"/>
            <w:tcBorders>
              <w:left w:val="single" w:sz="4" w:space="0" w:color="auto"/>
              <w:right w:val="single" w:sz="4" w:space="0" w:color="auto"/>
            </w:tcBorders>
          </w:tcPr>
          <w:p w14:paraId="407DF13E" w14:textId="77777777" w:rsidR="00BF46E1" w:rsidRPr="0041528A" w:rsidRDefault="00BF46E1" w:rsidP="0092045E">
            <w:pPr>
              <w:pStyle w:val="TAC"/>
            </w:pPr>
            <w:r w:rsidRPr="0041528A">
              <w:t>38</w:t>
            </w:r>
          </w:p>
        </w:tc>
        <w:tc>
          <w:tcPr>
            <w:tcW w:w="1232" w:type="dxa"/>
            <w:tcBorders>
              <w:left w:val="single" w:sz="4" w:space="0" w:color="auto"/>
              <w:right w:val="single" w:sz="4" w:space="0" w:color="auto"/>
            </w:tcBorders>
          </w:tcPr>
          <w:p w14:paraId="3A9CB9E8"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994BFB7" w14:textId="77777777" w:rsidR="00BF46E1" w:rsidRPr="0041528A" w:rsidRDefault="00BF46E1" w:rsidP="0092045E">
            <w:pPr>
              <w:pStyle w:val="TAL"/>
            </w:pPr>
            <w:r w:rsidRPr="0041528A">
              <w:t>TERMINAL RESPONSE: SEND DTMF 4.3.1</w:t>
            </w:r>
          </w:p>
        </w:tc>
        <w:tc>
          <w:tcPr>
            <w:tcW w:w="3776" w:type="dxa"/>
            <w:tcBorders>
              <w:left w:val="single" w:sz="4" w:space="0" w:color="auto"/>
              <w:right w:val="single" w:sz="4" w:space="0" w:color="auto"/>
            </w:tcBorders>
          </w:tcPr>
          <w:p w14:paraId="4A8B9F6E" w14:textId="77777777" w:rsidR="00BF46E1" w:rsidRPr="0041528A" w:rsidRDefault="00BF46E1" w:rsidP="0092045E">
            <w:pPr>
              <w:pStyle w:val="TAL"/>
            </w:pPr>
            <w:r w:rsidRPr="0041528A">
              <w:t>[Command performed successfully]</w:t>
            </w:r>
          </w:p>
        </w:tc>
      </w:tr>
      <w:tr w:rsidR="00BF46E1" w:rsidRPr="0041528A" w14:paraId="45F01CDD" w14:textId="77777777" w:rsidTr="00195D76">
        <w:trPr>
          <w:cantSplit/>
          <w:jc w:val="center"/>
        </w:trPr>
        <w:tc>
          <w:tcPr>
            <w:tcW w:w="737" w:type="dxa"/>
            <w:tcBorders>
              <w:left w:val="single" w:sz="4" w:space="0" w:color="auto"/>
              <w:right w:val="single" w:sz="4" w:space="0" w:color="auto"/>
            </w:tcBorders>
          </w:tcPr>
          <w:p w14:paraId="0B5D6EB1" w14:textId="77777777" w:rsidR="00BF46E1" w:rsidRPr="0041528A" w:rsidRDefault="00BF46E1" w:rsidP="0092045E">
            <w:pPr>
              <w:pStyle w:val="TAC"/>
            </w:pPr>
            <w:r w:rsidRPr="0041528A">
              <w:t>39</w:t>
            </w:r>
          </w:p>
        </w:tc>
        <w:tc>
          <w:tcPr>
            <w:tcW w:w="1232" w:type="dxa"/>
            <w:tcBorders>
              <w:left w:val="single" w:sz="4" w:space="0" w:color="auto"/>
              <w:right w:val="single" w:sz="4" w:space="0" w:color="auto"/>
            </w:tcBorders>
          </w:tcPr>
          <w:p w14:paraId="1A6C3F7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5CA7BF0"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04016E46" w14:textId="77777777" w:rsidR="00BF46E1" w:rsidRPr="0041528A" w:rsidRDefault="00BF46E1" w:rsidP="0092045E">
            <w:pPr>
              <w:pStyle w:val="TAL"/>
            </w:pPr>
          </w:p>
        </w:tc>
      </w:tr>
      <w:tr w:rsidR="00BF46E1" w:rsidRPr="0041528A" w14:paraId="6D6B5452" w14:textId="77777777" w:rsidTr="00195D76">
        <w:trPr>
          <w:cantSplit/>
          <w:jc w:val="center"/>
        </w:trPr>
        <w:tc>
          <w:tcPr>
            <w:tcW w:w="737" w:type="dxa"/>
            <w:tcBorders>
              <w:left w:val="single" w:sz="4" w:space="0" w:color="auto"/>
              <w:right w:val="single" w:sz="4" w:space="0" w:color="auto"/>
            </w:tcBorders>
          </w:tcPr>
          <w:p w14:paraId="27903549" w14:textId="77777777" w:rsidR="00BF46E1" w:rsidRPr="0041528A" w:rsidRDefault="00BF46E1" w:rsidP="0092045E">
            <w:pPr>
              <w:pStyle w:val="TAC"/>
            </w:pPr>
            <w:r w:rsidRPr="0041528A">
              <w:t>40</w:t>
            </w:r>
          </w:p>
        </w:tc>
        <w:tc>
          <w:tcPr>
            <w:tcW w:w="1232" w:type="dxa"/>
            <w:tcBorders>
              <w:left w:val="single" w:sz="4" w:space="0" w:color="auto"/>
              <w:right w:val="single" w:sz="4" w:space="0" w:color="auto"/>
            </w:tcBorders>
          </w:tcPr>
          <w:p w14:paraId="6258F3AE"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098942F7"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71DAAEA8" w14:textId="77777777" w:rsidR="00BF46E1" w:rsidRPr="0041528A" w:rsidRDefault="00BF46E1" w:rsidP="0092045E">
            <w:pPr>
              <w:pStyle w:val="TAL"/>
            </w:pPr>
          </w:p>
        </w:tc>
      </w:tr>
    </w:tbl>
    <w:p w14:paraId="498EC034" w14:textId="77777777" w:rsidR="00BF46E1" w:rsidRPr="0041528A" w:rsidRDefault="00BF46E1" w:rsidP="00BF46E1"/>
    <w:p w14:paraId="047072D2" w14:textId="77777777" w:rsidR="00BF46E1" w:rsidRPr="0041528A" w:rsidRDefault="00BF46E1" w:rsidP="00BF46E1">
      <w:r w:rsidRPr="0041528A">
        <w:t>PROACTIVE COMMAND: SEND DTMF 4.3.1</w:t>
      </w:r>
    </w:p>
    <w:p w14:paraId="68F1934A" w14:textId="77777777" w:rsidR="00BF46E1" w:rsidRPr="0041528A" w:rsidRDefault="00BF46E1" w:rsidP="00BF46E1">
      <w:r w:rsidRPr="0041528A">
        <w:t>Logically:</w:t>
      </w:r>
    </w:p>
    <w:p w14:paraId="16AC7625" w14:textId="77777777" w:rsidR="00BF46E1" w:rsidRPr="0041528A" w:rsidRDefault="00BF46E1" w:rsidP="0041528A">
      <w:pPr>
        <w:pStyle w:val="EW"/>
      </w:pPr>
      <w:r w:rsidRPr="0041528A">
        <w:t>Command details</w:t>
      </w:r>
    </w:p>
    <w:p w14:paraId="713D315F" w14:textId="77777777" w:rsidR="00BF46E1" w:rsidRPr="0041528A" w:rsidRDefault="00BF46E1" w:rsidP="0041528A">
      <w:pPr>
        <w:pStyle w:val="EW"/>
      </w:pPr>
      <w:r w:rsidRPr="0041528A">
        <w:lastRenderedPageBreak/>
        <w:tab/>
        <w:t>Command number:</w:t>
      </w:r>
      <w:r w:rsidRPr="0041528A">
        <w:tab/>
        <w:t>1</w:t>
      </w:r>
    </w:p>
    <w:p w14:paraId="539BF1BC" w14:textId="77777777" w:rsidR="00BF46E1" w:rsidRPr="0041528A" w:rsidRDefault="00BF46E1" w:rsidP="0041528A">
      <w:pPr>
        <w:pStyle w:val="EW"/>
      </w:pPr>
      <w:r w:rsidRPr="0041528A">
        <w:tab/>
        <w:t>Command type:</w:t>
      </w:r>
      <w:r w:rsidRPr="0041528A">
        <w:tab/>
        <w:t>SEND DTMF</w:t>
      </w:r>
    </w:p>
    <w:p w14:paraId="2095AC9D" w14:textId="77777777" w:rsidR="00BF46E1" w:rsidRPr="0041528A" w:rsidRDefault="00BF46E1" w:rsidP="0041528A">
      <w:pPr>
        <w:pStyle w:val="EW"/>
      </w:pPr>
      <w:r w:rsidRPr="0041528A">
        <w:tab/>
        <w:t>Command qualifier:</w:t>
      </w:r>
      <w:r w:rsidRPr="0041528A">
        <w:tab/>
        <w:t>"00"</w:t>
      </w:r>
    </w:p>
    <w:p w14:paraId="290BCB6B" w14:textId="77777777" w:rsidR="00BF46E1" w:rsidRPr="0041528A" w:rsidRDefault="00BF46E1" w:rsidP="0041528A">
      <w:pPr>
        <w:pStyle w:val="EW"/>
      </w:pPr>
      <w:r w:rsidRPr="0041528A">
        <w:t>Device identities</w:t>
      </w:r>
    </w:p>
    <w:p w14:paraId="44878D2E" w14:textId="77777777" w:rsidR="00BF46E1" w:rsidRPr="0041528A" w:rsidRDefault="00BF46E1" w:rsidP="0041528A">
      <w:pPr>
        <w:pStyle w:val="EW"/>
      </w:pPr>
      <w:r w:rsidRPr="0041528A">
        <w:tab/>
        <w:t>Source device:</w:t>
      </w:r>
      <w:r w:rsidRPr="0041528A">
        <w:tab/>
        <w:t>UICC</w:t>
      </w:r>
    </w:p>
    <w:p w14:paraId="1F3FF83A" w14:textId="77777777" w:rsidR="00BF46E1" w:rsidRPr="0041528A" w:rsidRDefault="00BF46E1" w:rsidP="0041528A">
      <w:pPr>
        <w:pStyle w:val="EW"/>
      </w:pPr>
      <w:r w:rsidRPr="0041528A">
        <w:tab/>
        <w:t>Destination device:</w:t>
      </w:r>
      <w:r w:rsidRPr="0041528A">
        <w:tab/>
        <w:t>Network</w:t>
      </w:r>
    </w:p>
    <w:p w14:paraId="74228CBA" w14:textId="77777777" w:rsidR="00BF46E1" w:rsidRPr="0041528A" w:rsidRDefault="00BF46E1" w:rsidP="0041528A">
      <w:pPr>
        <w:pStyle w:val="EW"/>
      </w:pPr>
      <w:r w:rsidRPr="0041528A">
        <w:t>Alpha identifier:</w:t>
      </w:r>
      <w:r w:rsidRPr="0041528A">
        <w:tab/>
        <w:t>"Send DTMF 1"</w:t>
      </w:r>
    </w:p>
    <w:p w14:paraId="6C7DBC98" w14:textId="77777777" w:rsidR="00BF46E1" w:rsidRPr="0041528A" w:rsidRDefault="00BF46E1" w:rsidP="0041528A">
      <w:pPr>
        <w:pStyle w:val="EW"/>
      </w:pPr>
      <w:r w:rsidRPr="0041528A">
        <w:t>DTMF String:</w:t>
      </w:r>
      <w:r w:rsidRPr="0041528A">
        <w:tab/>
        <w:t>"1234567890"</w:t>
      </w:r>
    </w:p>
    <w:p w14:paraId="2EB90B55" w14:textId="77777777" w:rsidR="00BF46E1" w:rsidRPr="0041528A" w:rsidRDefault="00BF46E1" w:rsidP="0041528A">
      <w:pPr>
        <w:pStyle w:val="EW"/>
      </w:pPr>
      <w:r w:rsidRPr="0041528A">
        <w:t>Text Attribute</w:t>
      </w:r>
    </w:p>
    <w:p w14:paraId="0BF475F4" w14:textId="77777777" w:rsidR="00BF46E1" w:rsidRPr="0041528A" w:rsidRDefault="00BF46E1" w:rsidP="0041528A">
      <w:pPr>
        <w:pStyle w:val="EW"/>
      </w:pPr>
      <w:r w:rsidRPr="0041528A">
        <w:tab/>
        <w:t>Formatting position:</w:t>
      </w:r>
      <w:r w:rsidRPr="0041528A">
        <w:tab/>
        <w:t>0</w:t>
      </w:r>
    </w:p>
    <w:p w14:paraId="3C5DBC5A" w14:textId="77777777" w:rsidR="00BF46E1" w:rsidRPr="0041528A" w:rsidRDefault="00BF46E1" w:rsidP="0041528A">
      <w:pPr>
        <w:pStyle w:val="EW"/>
      </w:pPr>
      <w:r w:rsidRPr="0041528A">
        <w:tab/>
        <w:t>Formatting length:</w:t>
      </w:r>
      <w:r w:rsidRPr="0041528A">
        <w:tab/>
        <w:t>11</w:t>
      </w:r>
    </w:p>
    <w:p w14:paraId="730F90B3" w14:textId="77777777" w:rsidR="00BF46E1" w:rsidRPr="0041528A" w:rsidRDefault="00BF46E1" w:rsidP="0041528A">
      <w:pPr>
        <w:pStyle w:val="EW"/>
      </w:pPr>
      <w:r w:rsidRPr="0041528A">
        <w:tab/>
        <w:t>Formatting mode:</w:t>
      </w:r>
      <w:r w:rsidRPr="0041528A">
        <w:tab/>
        <w:t>Right Alignment, Normal Font, Bold Off, Italic Off, Underline Off, Strikethrough Off</w:t>
      </w:r>
    </w:p>
    <w:p w14:paraId="372F1239" w14:textId="77777777" w:rsidR="00BF46E1" w:rsidRPr="0041528A" w:rsidRDefault="00BF46E1" w:rsidP="0041528A">
      <w:pPr>
        <w:pStyle w:val="EX"/>
      </w:pPr>
      <w:r w:rsidRPr="0041528A">
        <w:tab/>
        <w:t>Colour:</w:t>
      </w:r>
      <w:r w:rsidRPr="0041528A">
        <w:tab/>
        <w:t>Dark Green Foreground, Bright Yellow Background</w:t>
      </w:r>
    </w:p>
    <w:p w14:paraId="23DADD77" w14:textId="77777777" w:rsidR="00BF46E1" w:rsidRPr="0041528A" w:rsidRDefault="00BF46E1" w:rsidP="00BF46E1">
      <w:r w:rsidRPr="0041528A">
        <w:t>Coding:</w:t>
      </w:r>
    </w:p>
    <w:p w14:paraId="1E6EE00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4E1454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E94E5BA"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13DD61A"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C4B92DD" w14:textId="77777777" w:rsidR="00BF46E1" w:rsidRPr="0041528A" w:rsidRDefault="00BF46E1" w:rsidP="0092045E">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0A4E05F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E46F0B3"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28CF06C"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3F04090"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12E9D2A5"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F42C0DC"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EED8540"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91DAD1B"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286E23D"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BA21A8B" w14:textId="77777777" w:rsidR="00BF46E1" w:rsidRPr="0041528A" w:rsidRDefault="00BF46E1" w:rsidP="0092045E">
            <w:pPr>
              <w:pStyle w:val="TAC"/>
            </w:pPr>
            <w:r w:rsidRPr="0041528A">
              <w:t>85</w:t>
            </w:r>
          </w:p>
        </w:tc>
      </w:tr>
      <w:tr w:rsidR="00BF46E1" w:rsidRPr="0041528A" w14:paraId="36FAFB52" w14:textId="77777777" w:rsidTr="00195D76">
        <w:trPr>
          <w:jc w:val="center"/>
        </w:trPr>
        <w:tc>
          <w:tcPr>
            <w:tcW w:w="1134" w:type="dxa"/>
            <w:tcBorders>
              <w:top w:val="single" w:sz="4" w:space="0" w:color="auto"/>
              <w:right w:val="single" w:sz="4" w:space="0" w:color="auto"/>
            </w:tcBorders>
          </w:tcPr>
          <w:p w14:paraId="212B7529"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B3A5A7F"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28AE813F"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49A10FD3"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2E8E57F"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BB91CCA"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792618E"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5B534EB"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3BBD4EA"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7E40207"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412EAB66"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36722E43"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565A1BF" w14:textId="77777777" w:rsidR="00BF46E1" w:rsidRPr="0041528A" w:rsidRDefault="00BF46E1" w:rsidP="0092045E">
            <w:pPr>
              <w:pStyle w:val="TAC"/>
            </w:pPr>
            <w:r w:rsidRPr="0041528A">
              <w:t>31</w:t>
            </w:r>
          </w:p>
        </w:tc>
      </w:tr>
      <w:tr w:rsidR="00BF46E1" w:rsidRPr="0041528A" w14:paraId="0B152C7A" w14:textId="77777777" w:rsidTr="00195D76">
        <w:trPr>
          <w:jc w:val="center"/>
        </w:trPr>
        <w:tc>
          <w:tcPr>
            <w:tcW w:w="1134" w:type="dxa"/>
            <w:tcBorders>
              <w:right w:val="single" w:sz="4" w:space="0" w:color="auto"/>
            </w:tcBorders>
          </w:tcPr>
          <w:p w14:paraId="558857F2"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AA2D2FA"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0384A886"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341DF25"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611A4656"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8093E6A"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5AC34F0"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5A779927"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93B4F53"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35EFB0B"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DD1B14E"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08BF525" w14:textId="77777777" w:rsidR="00BF46E1" w:rsidRPr="0041528A" w:rsidRDefault="00BF46E1" w:rsidP="0092045E">
            <w:pPr>
              <w:pStyle w:val="TAC"/>
            </w:pPr>
            <w:r w:rsidRPr="0041528A">
              <w:t>B0</w:t>
            </w:r>
          </w:p>
        </w:tc>
        <w:tc>
          <w:tcPr>
            <w:tcW w:w="567" w:type="dxa"/>
            <w:tcBorders>
              <w:top w:val="single" w:sz="4" w:space="0" w:color="auto"/>
              <w:left w:val="single" w:sz="4" w:space="0" w:color="auto"/>
              <w:bottom w:val="single" w:sz="4" w:space="0" w:color="auto"/>
              <w:right w:val="single" w:sz="4" w:space="0" w:color="auto"/>
            </w:tcBorders>
          </w:tcPr>
          <w:p w14:paraId="2448774B" w14:textId="77777777" w:rsidR="00BF46E1" w:rsidRPr="0041528A" w:rsidRDefault="00BF46E1" w:rsidP="0092045E">
            <w:pPr>
              <w:pStyle w:val="TAC"/>
            </w:pPr>
            <w:r w:rsidRPr="0041528A">
              <w:t>02</w:t>
            </w:r>
          </w:p>
        </w:tc>
      </w:tr>
      <w:tr w:rsidR="00BF46E1" w:rsidRPr="0041528A" w14:paraId="670C45A2" w14:textId="77777777" w:rsidTr="00195D76">
        <w:trPr>
          <w:jc w:val="center"/>
        </w:trPr>
        <w:tc>
          <w:tcPr>
            <w:tcW w:w="1134" w:type="dxa"/>
            <w:tcBorders>
              <w:right w:val="single" w:sz="4" w:space="0" w:color="auto"/>
            </w:tcBorders>
          </w:tcPr>
          <w:p w14:paraId="4657E896"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5829909"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6E35C03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F1CD96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0CDE86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659FEB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58E05B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47DA5F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3545A2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61291B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16BBD6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D4E795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6925679" w14:textId="77777777" w:rsidR="00BF46E1" w:rsidRPr="0041528A" w:rsidRDefault="00BF46E1" w:rsidP="0092045E">
            <w:pPr>
              <w:pStyle w:val="TAC"/>
            </w:pPr>
          </w:p>
        </w:tc>
      </w:tr>
    </w:tbl>
    <w:p w14:paraId="5CD8446C" w14:textId="77777777" w:rsidR="00BF46E1" w:rsidRPr="0041528A" w:rsidRDefault="00BF46E1" w:rsidP="00BF46E1"/>
    <w:p w14:paraId="6FC5C4A3" w14:textId="77777777" w:rsidR="00BF46E1" w:rsidRPr="0041528A" w:rsidRDefault="00BF46E1" w:rsidP="00BF46E1">
      <w:r w:rsidRPr="0041528A">
        <w:t>PROACTIVE COMMAND: SEND DTMF 4.3.2</w:t>
      </w:r>
    </w:p>
    <w:p w14:paraId="1115A684" w14:textId="77777777" w:rsidR="00BF46E1" w:rsidRPr="0041528A" w:rsidRDefault="00BF46E1" w:rsidP="00BF46E1">
      <w:r w:rsidRPr="0041528A">
        <w:t>Logically:</w:t>
      </w:r>
    </w:p>
    <w:p w14:paraId="06A1CED4" w14:textId="77777777" w:rsidR="00BF46E1" w:rsidRPr="0041528A" w:rsidRDefault="00BF46E1" w:rsidP="0041528A">
      <w:pPr>
        <w:pStyle w:val="EW"/>
      </w:pPr>
      <w:r w:rsidRPr="0041528A">
        <w:t>Command details</w:t>
      </w:r>
    </w:p>
    <w:p w14:paraId="08884953" w14:textId="77777777" w:rsidR="00BF46E1" w:rsidRPr="0041528A" w:rsidRDefault="00BF46E1" w:rsidP="0041528A">
      <w:pPr>
        <w:pStyle w:val="EW"/>
      </w:pPr>
      <w:r w:rsidRPr="0041528A">
        <w:tab/>
        <w:t>Command number:</w:t>
      </w:r>
      <w:r w:rsidRPr="0041528A">
        <w:tab/>
        <w:t>1</w:t>
      </w:r>
    </w:p>
    <w:p w14:paraId="6F71B25E" w14:textId="77777777" w:rsidR="00BF46E1" w:rsidRPr="0041528A" w:rsidRDefault="00BF46E1" w:rsidP="0041528A">
      <w:pPr>
        <w:pStyle w:val="EW"/>
      </w:pPr>
      <w:r w:rsidRPr="0041528A">
        <w:tab/>
        <w:t>Command type:</w:t>
      </w:r>
      <w:r w:rsidRPr="0041528A">
        <w:tab/>
        <w:t>SEND DTMF</w:t>
      </w:r>
    </w:p>
    <w:p w14:paraId="77D4A958" w14:textId="77777777" w:rsidR="00BF46E1" w:rsidRPr="0041528A" w:rsidRDefault="00BF46E1" w:rsidP="0041528A">
      <w:pPr>
        <w:pStyle w:val="EW"/>
      </w:pPr>
      <w:r w:rsidRPr="0041528A">
        <w:tab/>
        <w:t>Command qualifier:</w:t>
      </w:r>
      <w:r w:rsidRPr="0041528A">
        <w:tab/>
        <w:t>"00"</w:t>
      </w:r>
    </w:p>
    <w:p w14:paraId="34719612" w14:textId="77777777" w:rsidR="00BF46E1" w:rsidRPr="0041528A" w:rsidRDefault="00BF46E1" w:rsidP="0041528A">
      <w:pPr>
        <w:pStyle w:val="EW"/>
      </w:pPr>
      <w:r w:rsidRPr="0041528A">
        <w:t>Device identities</w:t>
      </w:r>
    </w:p>
    <w:p w14:paraId="0497092F" w14:textId="77777777" w:rsidR="00BF46E1" w:rsidRPr="0041528A" w:rsidRDefault="00BF46E1" w:rsidP="0041528A">
      <w:pPr>
        <w:pStyle w:val="EW"/>
      </w:pPr>
      <w:r w:rsidRPr="0041528A">
        <w:tab/>
        <w:t>Source device:</w:t>
      </w:r>
      <w:r w:rsidRPr="0041528A">
        <w:tab/>
        <w:t>UICC</w:t>
      </w:r>
    </w:p>
    <w:p w14:paraId="3147FEFB" w14:textId="77777777" w:rsidR="00BF46E1" w:rsidRPr="0041528A" w:rsidRDefault="00BF46E1" w:rsidP="0041528A">
      <w:pPr>
        <w:pStyle w:val="EW"/>
      </w:pPr>
      <w:r w:rsidRPr="0041528A">
        <w:tab/>
        <w:t>Destination device:</w:t>
      </w:r>
      <w:r w:rsidRPr="0041528A">
        <w:tab/>
        <w:t>Network</w:t>
      </w:r>
    </w:p>
    <w:p w14:paraId="320DB1C9" w14:textId="77777777" w:rsidR="00BF46E1" w:rsidRPr="0041528A" w:rsidRDefault="00BF46E1" w:rsidP="0041528A">
      <w:pPr>
        <w:pStyle w:val="EW"/>
      </w:pPr>
      <w:r w:rsidRPr="0041528A">
        <w:t>Alpha identifier:</w:t>
      </w:r>
      <w:r w:rsidRPr="0041528A">
        <w:tab/>
        <w:t>"Send DTMF 2"</w:t>
      </w:r>
    </w:p>
    <w:p w14:paraId="526A3440" w14:textId="77777777" w:rsidR="00BF46E1" w:rsidRPr="0041528A" w:rsidRDefault="00BF46E1" w:rsidP="0041528A">
      <w:pPr>
        <w:pStyle w:val="EX"/>
      </w:pPr>
      <w:r w:rsidRPr="0041528A">
        <w:t>DTMF String:</w:t>
      </w:r>
      <w:r w:rsidRPr="0041528A">
        <w:tab/>
        <w:t>"1234567890"</w:t>
      </w:r>
    </w:p>
    <w:p w14:paraId="4F6358FC" w14:textId="77777777" w:rsidR="00BF46E1" w:rsidRPr="0041528A" w:rsidRDefault="00BF46E1" w:rsidP="00BF46E1">
      <w:r w:rsidRPr="0041528A">
        <w:t>Coding:</w:t>
      </w:r>
    </w:p>
    <w:p w14:paraId="31599E4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798A2B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61AD93F"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F0D2797"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6B4C6AA" w14:textId="77777777" w:rsidR="00BF46E1" w:rsidRPr="0041528A" w:rsidRDefault="00BF46E1" w:rsidP="0092045E">
            <w:pPr>
              <w:pStyle w:val="TAC"/>
            </w:pPr>
            <w:r w:rsidRPr="0041528A">
              <w:t>1D</w:t>
            </w:r>
          </w:p>
        </w:tc>
        <w:tc>
          <w:tcPr>
            <w:tcW w:w="567" w:type="dxa"/>
            <w:tcBorders>
              <w:top w:val="single" w:sz="4" w:space="0" w:color="auto"/>
              <w:left w:val="single" w:sz="4" w:space="0" w:color="auto"/>
              <w:bottom w:val="single" w:sz="4" w:space="0" w:color="auto"/>
              <w:right w:val="single" w:sz="4" w:space="0" w:color="auto"/>
            </w:tcBorders>
          </w:tcPr>
          <w:p w14:paraId="3036366F"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AD30F86"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E07614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C2C5D5F"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4D0711B4"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33EFA8A"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21E32EF"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B94DA8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88F8558"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4FB4BD2" w14:textId="77777777" w:rsidR="00BF46E1" w:rsidRPr="0041528A" w:rsidRDefault="00BF46E1" w:rsidP="0092045E">
            <w:pPr>
              <w:pStyle w:val="TAC"/>
            </w:pPr>
            <w:r w:rsidRPr="0041528A">
              <w:t>85</w:t>
            </w:r>
          </w:p>
        </w:tc>
      </w:tr>
      <w:tr w:rsidR="00BF46E1" w:rsidRPr="0041528A" w14:paraId="4CBBEF97" w14:textId="77777777" w:rsidTr="00195D76">
        <w:trPr>
          <w:jc w:val="center"/>
        </w:trPr>
        <w:tc>
          <w:tcPr>
            <w:tcW w:w="1134" w:type="dxa"/>
            <w:tcBorders>
              <w:top w:val="single" w:sz="4" w:space="0" w:color="auto"/>
              <w:right w:val="single" w:sz="4" w:space="0" w:color="auto"/>
            </w:tcBorders>
          </w:tcPr>
          <w:p w14:paraId="65A7F26B"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70BD0D4"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1B574CAE"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7F2565D5"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8C0862D"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CE85877"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896D18E"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CF20609"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2BDE4BC1"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A0D05B5"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30A09505"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1B81B75C"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A641664" w14:textId="77777777" w:rsidR="00BF46E1" w:rsidRPr="0041528A" w:rsidRDefault="00BF46E1" w:rsidP="0092045E">
            <w:pPr>
              <w:pStyle w:val="TAC"/>
            </w:pPr>
            <w:r w:rsidRPr="0041528A">
              <w:t>32</w:t>
            </w:r>
          </w:p>
        </w:tc>
      </w:tr>
      <w:tr w:rsidR="00BF46E1" w:rsidRPr="0041528A" w14:paraId="021AF690" w14:textId="77777777" w:rsidTr="00195D76">
        <w:trPr>
          <w:jc w:val="center"/>
        </w:trPr>
        <w:tc>
          <w:tcPr>
            <w:tcW w:w="1134" w:type="dxa"/>
            <w:tcBorders>
              <w:right w:val="single" w:sz="4" w:space="0" w:color="auto"/>
            </w:tcBorders>
          </w:tcPr>
          <w:p w14:paraId="60E357F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CB2459F"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2E25A2A7"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4DDBBDA"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97C9C91"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C8F68FA"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4BB13DD"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77F5E557"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F6C359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54FB1F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D6C77E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541955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00B0711" w14:textId="77777777" w:rsidR="00BF46E1" w:rsidRPr="0041528A" w:rsidRDefault="00BF46E1" w:rsidP="0092045E">
            <w:pPr>
              <w:pStyle w:val="TAC"/>
            </w:pPr>
          </w:p>
        </w:tc>
      </w:tr>
    </w:tbl>
    <w:p w14:paraId="5F71AE8E" w14:textId="77777777" w:rsidR="00BF46E1" w:rsidRPr="0041528A" w:rsidRDefault="00BF46E1" w:rsidP="00BF46E1"/>
    <w:p w14:paraId="274258ED" w14:textId="77777777" w:rsidR="00BF46E1" w:rsidRPr="0041528A" w:rsidRDefault="00BF46E1" w:rsidP="00BF46E1">
      <w:r w:rsidRPr="0041528A">
        <w:t>TERMINAL RESPONSE: SEND DTMF 4.3.1</w:t>
      </w:r>
    </w:p>
    <w:p w14:paraId="375A56B0" w14:textId="77777777" w:rsidR="00BF46E1" w:rsidRPr="0041528A" w:rsidRDefault="00BF46E1" w:rsidP="00BF46E1">
      <w:r w:rsidRPr="0041528A">
        <w:t>Logically:</w:t>
      </w:r>
    </w:p>
    <w:p w14:paraId="1FBC6892" w14:textId="77777777" w:rsidR="00BF46E1" w:rsidRPr="0041528A" w:rsidRDefault="00BF46E1" w:rsidP="0041528A">
      <w:pPr>
        <w:pStyle w:val="EW"/>
      </w:pPr>
      <w:r w:rsidRPr="0041528A">
        <w:t>Command details</w:t>
      </w:r>
    </w:p>
    <w:p w14:paraId="1A045938" w14:textId="77777777" w:rsidR="00BF46E1" w:rsidRPr="0041528A" w:rsidRDefault="00BF46E1" w:rsidP="0041528A">
      <w:pPr>
        <w:pStyle w:val="EW"/>
      </w:pPr>
      <w:r w:rsidRPr="0041528A">
        <w:tab/>
        <w:t>Command number:</w:t>
      </w:r>
      <w:r w:rsidRPr="0041528A">
        <w:tab/>
        <w:t>1</w:t>
      </w:r>
    </w:p>
    <w:p w14:paraId="33DF8B51" w14:textId="77777777" w:rsidR="00BF46E1" w:rsidRPr="0041528A" w:rsidRDefault="00BF46E1" w:rsidP="0041528A">
      <w:pPr>
        <w:pStyle w:val="EW"/>
      </w:pPr>
      <w:r w:rsidRPr="0041528A">
        <w:tab/>
        <w:t>Command type:</w:t>
      </w:r>
      <w:r w:rsidRPr="0041528A">
        <w:tab/>
        <w:t>SEND DTMF</w:t>
      </w:r>
    </w:p>
    <w:p w14:paraId="21F07154" w14:textId="77777777" w:rsidR="00BF46E1" w:rsidRPr="0041528A" w:rsidRDefault="00BF46E1" w:rsidP="0041528A">
      <w:pPr>
        <w:pStyle w:val="EW"/>
      </w:pPr>
      <w:r w:rsidRPr="0041528A">
        <w:tab/>
        <w:t>Command qualifier:</w:t>
      </w:r>
      <w:r w:rsidRPr="0041528A">
        <w:tab/>
        <w:t>"00"</w:t>
      </w:r>
    </w:p>
    <w:p w14:paraId="20386142" w14:textId="77777777" w:rsidR="00BF46E1" w:rsidRPr="0041528A" w:rsidRDefault="00BF46E1" w:rsidP="0041528A">
      <w:pPr>
        <w:pStyle w:val="EW"/>
      </w:pPr>
      <w:r w:rsidRPr="0041528A">
        <w:t>Device identities</w:t>
      </w:r>
    </w:p>
    <w:p w14:paraId="2DF7EE3B" w14:textId="77777777" w:rsidR="00BF46E1" w:rsidRPr="0041528A" w:rsidRDefault="00BF46E1" w:rsidP="0041528A">
      <w:pPr>
        <w:pStyle w:val="EW"/>
      </w:pPr>
      <w:r w:rsidRPr="0041528A">
        <w:tab/>
        <w:t>Source device:</w:t>
      </w:r>
      <w:r w:rsidRPr="0041528A">
        <w:tab/>
        <w:t>ME</w:t>
      </w:r>
    </w:p>
    <w:p w14:paraId="1B7B0B54" w14:textId="77777777" w:rsidR="00BF46E1" w:rsidRPr="0041528A" w:rsidRDefault="00BF46E1" w:rsidP="0041528A">
      <w:pPr>
        <w:pStyle w:val="EW"/>
      </w:pPr>
      <w:r w:rsidRPr="0041528A">
        <w:tab/>
        <w:t>Destination device:</w:t>
      </w:r>
      <w:r w:rsidRPr="0041528A">
        <w:tab/>
        <w:t>UICC</w:t>
      </w:r>
    </w:p>
    <w:p w14:paraId="5A6E4A57" w14:textId="77777777" w:rsidR="00BF46E1" w:rsidRPr="0041528A" w:rsidRDefault="00BF46E1" w:rsidP="0041528A">
      <w:pPr>
        <w:pStyle w:val="EW"/>
      </w:pPr>
      <w:r w:rsidRPr="0041528A">
        <w:t>Result</w:t>
      </w:r>
    </w:p>
    <w:p w14:paraId="5426C79E" w14:textId="77777777" w:rsidR="00BF46E1" w:rsidRPr="0041528A" w:rsidRDefault="00BF46E1" w:rsidP="0041528A">
      <w:pPr>
        <w:pStyle w:val="EX"/>
      </w:pPr>
      <w:r w:rsidRPr="0041528A">
        <w:tab/>
        <w:t>General Result:</w:t>
      </w:r>
      <w:r w:rsidRPr="0041528A">
        <w:tab/>
        <w:t>Command performed successfully</w:t>
      </w:r>
    </w:p>
    <w:p w14:paraId="6EC4D455" w14:textId="77777777" w:rsidR="00BF46E1" w:rsidRPr="0041528A" w:rsidRDefault="00BF46E1" w:rsidP="00BF46E1">
      <w:r w:rsidRPr="0041528A">
        <w:t>Coding:</w:t>
      </w:r>
    </w:p>
    <w:p w14:paraId="1012BC3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FDAECE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9CB3CDC"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4EA8436"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3DEDF9C"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8355543"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114D344"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56F9AF12"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3BE1770"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E95EB9E"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87CF4A1"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CC16B14"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335A6A5"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C46F39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8FCA88C" w14:textId="77777777" w:rsidR="00BF46E1" w:rsidRPr="0041528A" w:rsidRDefault="00BF46E1" w:rsidP="0092045E">
            <w:pPr>
              <w:pStyle w:val="TAC"/>
            </w:pPr>
            <w:r w:rsidRPr="0041528A">
              <w:t>00</w:t>
            </w:r>
          </w:p>
        </w:tc>
      </w:tr>
    </w:tbl>
    <w:p w14:paraId="4CBE74C4" w14:textId="77777777" w:rsidR="00BF46E1" w:rsidRPr="0041528A" w:rsidRDefault="00BF46E1" w:rsidP="00BF46E1"/>
    <w:p w14:paraId="419254CD" w14:textId="77777777" w:rsidR="00BF46E1" w:rsidRPr="0041528A" w:rsidRDefault="00BF46E1" w:rsidP="00BF46E1">
      <w:pPr>
        <w:pStyle w:val="H6"/>
      </w:pPr>
      <w:r w:rsidRPr="0041528A">
        <w:lastRenderedPageBreak/>
        <w:t>27.22.4.24.4.3.5</w:t>
      </w:r>
      <w:r w:rsidRPr="0041528A">
        <w:tab/>
        <w:t>Test requirement</w:t>
      </w:r>
    </w:p>
    <w:p w14:paraId="25CC0EE5" w14:textId="77777777" w:rsidR="00BF46E1" w:rsidRPr="0041528A" w:rsidRDefault="00BF46E1" w:rsidP="00BF46E1">
      <w:r w:rsidRPr="0041528A">
        <w:t>The ME shall operate in the manner defined in expected sequence 4.3.</w:t>
      </w:r>
    </w:p>
    <w:p w14:paraId="2064398A" w14:textId="77777777" w:rsidR="00BF46E1" w:rsidRPr="0041528A" w:rsidRDefault="00BF46E1" w:rsidP="00BF46E1">
      <w:pPr>
        <w:pStyle w:val="H6"/>
      </w:pPr>
      <w:r w:rsidRPr="0041528A">
        <w:t>27.22.4.24.4.4</w:t>
      </w:r>
      <w:r w:rsidRPr="0041528A">
        <w:tab/>
        <w:t>SEND DTMF (support of Text Attribute – Large Font Size)</w:t>
      </w:r>
    </w:p>
    <w:p w14:paraId="40002E83" w14:textId="77777777" w:rsidR="00BF46E1" w:rsidRPr="0041528A" w:rsidRDefault="00BF46E1" w:rsidP="00BF46E1">
      <w:pPr>
        <w:pStyle w:val="H6"/>
      </w:pPr>
      <w:r w:rsidRPr="0041528A">
        <w:t>27.22.4.24.4.4.1</w:t>
      </w:r>
      <w:r w:rsidRPr="0041528A">
        <w:tab/>
        <w:t>Definition and applicability</w:t>
      </w:r>
    </w:p>
    <w:p w14:paraId="62052716" w14:textId="77777777" w:rsidR="00BF46E1" w:rsidRPr="0041528A" w:rsidRDefault="00BF46E1" w:rsidP="00BF46E1">
      <w:r w:rsidRPr="0041528A">
        <w:t>See clause 3.2.2.</w:t>
      </w:r>
    </w:p>
    <w:p w14:paraId="7AB96C7A" w14:textId="77777777" w:rsidR="00BF46E1" w:rsidRPr="0041528A" w:rsidRDefault="00BF46E1" w:rsidP="00BF46E1">
      <w:pPr>
        <w:pStyle w:val="H6"/>
      </w:pPr>
      <w:r w:rsidRPr="0041528A">
        <w:t>27.22.4.24.4.4.2</w:t>
      </w:r>
      <w:r w:rsidRPr="0041528A">
        <w:tab/>
        <w:t>Conformance requirement</w:t>
      </w:r>
    </w:p>
    <w:p w14:paraId="36837D55" w14:textId="77777777" w:rsidR="00BF46E1" w:rsidRPr="0041528A" w:rsidRDefault="00BF46E1" w:rsidP="00BF46E1">
      <w:pPr>
        <w:keepNext/>
        <w:keepLines/>
      </w:pPr>
      <w:r w:rsidRPr="0041528A">
        <w:t>The ME shall support the Proactive UICC: Send DTMF facility as defined in:</w:t>
      </w:r>
    </w:p>
    <w:p w14:paraId="6D6BE6D7" w14:textId="77777777" w:rsidR="00BF46E1" w:rsidRPr="0041528A" w:rsidRDefault="00BF46E1" w:rsidP="00BF46E1">
      <w:pPr>
        <w:pStyle w:val="B1"/>
      </w:pPr>
      <w:r w:rsidRPr="0041528A">
        <w:t>-</w:t>
      </w:r>
      <w:r w:rsidRPr="0041528A">
        <w:tab/>
        <w:t>TS 31.111 [15] clause 6.1, clause 6.4.24, clause 6.6.24, clause 8.12.2, clause 5.2, clause 8.6, clause 8.7, clause 8.2, clause 8.44 and clause 8.70.</w:t>
      </w:r>
    </w:p>
    <w:p w14:paraId="5F83B273" w14:textId="77777777" w:rsidR="00BF46E1" w:rsidRPr="0041528A" w:rsidRDefault="00BF46E1" w:rsidP="00BF46E1">
      <w:pPr>
        <w:pStyle w:val="H6"/>
      </w:pPr>
      <w:r w:rsidRPr="0041528A">
        <w:t>27.22.4.24.4.4.3</w:t>
      </w:r>
      <w:r w:rsidRPr="0041528A">
        <w:tab/>
        <w:t>Test purpose</w:t>
      </w:r>
    </w:p>
    <w:p w14:paraId="5A61D8CA" w14:textId="77777777" w:rsidR="00BF46E1" w:rsidRPr="0041528A" w:rsidRDefault="00BF46E1" w:rsidP="00BF46E1">
      <w:r w:rsidRPr="0041528A">
        <w:t>To verify that after a call has been successfully established the ME sends the DTMF string contained in the SEND DTMF proactive UICC command to the network, and returns a successful response in the TERMINAL RESPONSE command sent to the UICC.</w:t>
      </w:r>
    </w:p>
    <w:p w14:paraId="76C6B69D" w14:textId="77777777" w:rsidR="00BF46E1" w:rsidRPr="0041528A" w:rsidRDefault="00BF46E1" w:rsidP="00BF46E1">
      <w:r w:rsidRPr="0041528A">
        <w:t>To verify that the ME does not locally generate audible DTMF tones and play them to the user.</w:t>
      </w:r>
    </w:p>
    <w:p w14:paraId="4058A131" w14:textId="77777777" w:rsidR="00BF46E1" w:rsidRPr="0041528A" w:rsidRDefault="00BF46E1" w:rsidP="00BF46E1">
      <w:r w:rsidRPr="0041528A">
        <w:t>To verify that if the ME is in idle mode it informs the UICC using TERMINAL RESPONSE '20' with the additional information "Not in speech call".</w:t>
      </w:r>
    </w:p>
    <w:p w14:paraId="232CADE5" w14:textId="77777777" w:rsidR="00BF46E1" w:rsidRPr="0041528A" w:rsidRDefault="00BF46E1" w:rsidP="00BF46E1">
      <w:r w:rsidRPr="0041528A">
        <w:t>To verify that the ME displays the text contained in the SEND DTMF proactive UICC command.</w:t>
      </w:r>
    </w:p>
    <w:p w14:paraId="0417DC8C" w14:textId="77777777" w:rsidR="00BF46E1" w:rsidRPr="0041528A" w:rsidRDefault="00BF46E1" w:rsidP="00BF46E1">
      <w:r w:rsidRPr="0041528A">
        <w:t>To verify that the ME displays the alpha identifier according to the large font size text attribute configuration which are referred to in the contents of the SEND DTMF proactive UICC command.</w:t>
      </w:r>
    </w:p>
    <w:p w14:paraId="22749CBC" w14:textId="77777777" w:rsidR="00BF46E1" w:rsidRPr="0041528A" w:rsidRDefault="00BF46E1" w:rsidP="00BF46E1">
      <w:pPr>
        <w:pStyle w:val="H6"/>
      </w:pPr>
      <w:r w:rsidRPr="0041528A">
        <w:t>27.22.4.24.4.4.4</w:t>
      </w:r>
      <w:r w:rsidRPr="0041528A">
        <w:tab/>
        <w:t>Method of test</w:t>
      </w:r>
    </w:p>
    <w:p w14:paraId="6EADA2C6" w14:textId="77777777" w:rsidR="00BF46E1" w:rsidRPr="0041528A" w:rsidRDefault="00BF46E1" w:rsidP="00BF46E1">
      <w:pPr>
        <w:pStyle w:val="H6"/>
      </w:pPr>
      <w:r w:rsidRPr="0041528A">
        <w:t>27.22.4.24.4.4.4.1</w:t>
      </w:r>
      <w:r w:rsidRPr="0041528A">
        <w:tab/>
        <w:t>Initial conditions</w:t>
      </w:r>
    </w:p>
    <w:p w14:paraId="164A74E7" w14:textId="77777777" w:rsidR="00BF46E1" w:rsidRPr="0041528A" w:rsidRDefault="00BF46E1" w:rsidP="00BF46E1">
      <w:r w:rsidRPr="0041528A">
        <w:t>The ME is connected to the USIM Simulator.</w:t>
      </w:r>
    </w:p>
    <w:p w14:paraId="417375D8" w14:textId="77777777" w:rsidR="00BF46E1" w:rsidRPr="0041528A" w:rsidRDefault="00BF46E1" w:rsidP="00BF46E1">
      <w:r w:rsidRPr="0041528A">
        <w:t>The elementary files are coded as USIM Application Toolkit default.</w:t>
      </w:r>
    </w:p>
    <w:p w14:paraId="057CB497" w14:textId="77777777" w:rsidR="00BF46E1" w:rsidRPr="0041528A" w:rsidRDefault="00BF46E1" w:rsidP="00BF46E1">
      <w:r w:rsidRPr="0041528A">
        <w:t>Prior to this test the ME shall have been powered on, performed the PROFILE DOWNLOAD procedure and be in updated idle mode on the USS.</w:t>
      </w:r>
    </w:p>
    <w:p w14:paraId="1C28C585" w14:textId="77777777" w:rsidR="00BF46E1" w:rsidRPr="0041528A" w:rsidRDefault="00BF46E1" w:rsidP="00BF46E1">
      <w:pPr>
        <w:pStyle w:val="H6"/>
      </w:pPr>
      <w:r w:rsidRPr="0041528A">
        <w:t>27.22.4.24.4.4.4.2</w:t>
      </w:r>
      <w:r w:rsidRPr="0041528A">
        <w:tab/>
        <w:t>Procedure</w:t>
      </w:r>
    </w:p>
    <w:p w14:paraId="632E4FCA" w14:textId="77777777" w:rsidR="00BF46E1" w:rsidRPr="0041528A" w:rsidRDefault="00BF46E1" w:rsidP="00BF46E1">
      <w:pPr>
        <w:pStyle w:val="TH"/>
      </w:pPr>
      <w:r w:rsidRPr="0041528A">
        <w:t>Expected Sequence 4.4 (SEND DTMF, with text attribute – Large Font Size)</w:t>
      </w:r>
    </w:p>
    <w:p w14:paraId="02B7D55F" w14:textId="77777777" w:rsidR="00BF46E1" w:rsidRPr="0041528A" w:rsidRDefault="00BF46E1" w:rsidP="00BF46E1">
      <w:r w:rsidRPr="0041528A">
        <w:t>Some details of the DTMF protocol have been left out for clarity.</w:t>
      </w:r>
    </w:p>
    <w:p w14:paraId="618160F2"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141D948D" w14:textId="77777777" w:rsidTr="00195D76">
        <w:trPr>
          <w:cantSplit/>
          <w:jc w:val="center"/>
        </w:trPr>
        <w:tc>
          <w:tcPr>
            <w:tcW w:w="737" w:type="dxa"/>
            <w:tcBorders>
              <w:top w:val="single" w:sz="6" w:space="0" w:color="auto"/>
              <w:left w:val="single" w:sz="6" w:space="0" w:color="auto"/>
              <w:right w:val="single" w:sz="6" w:space="0" w:color="auto"/>
            </w:tcBorders>
          </w:tcPr>
          <w:p w14:paraId="3B71100A" w14:textId="77777777" w:rsidR="00BF46E1" w:rsidRPr="0041528A" w:rsidRDefault="00BF46E1" w:rsidP="0092045E">
            <w:pPr>
              <w:pStyle w:val="TAH"/>
            </w:pPr>
            <w:r w:rsidRPr="0041528A">
              <w:lastRenderedPageBreak/>
              <w:t>Step</w:t>
            </w:r>
          </w:p>
        </w:tc>
        <w:tc>
          <w:tcPr>
            <w:tcW w:w="1232" w:type="dxa"/>
            <w:tcBorders>
              <w:top w:val="single" w:sz="6" w:space="0" w:color="auto"/>
              <w:left w:val="single" w:sz="6" w:space="0" w:color="auto"/>
              <w:right w:val="single" w:sz="6" w:space="0" w:color="auto"/>
            </w:tcBorders>
          </w:tcPr>
          <w:p w14:paraId="7B811E3B"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2371AC08"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5AE16647" w14:textId="77777777" w:rsidR="00BF46E1" w:rsidRPr="0041528A" w:rsidRDefault="00BF46E1" w:rsidP="0092045E">
            <w:pPr>
              <w:pStyle w:val="TAH"/>
            </w:pPr>
            <w:r w:rsidRPr="0041528A">
              <w:t>Comments</w:t>
            </w:r>
          </w:p>
        </w:tc>
      </w:tr>
      <w:tr w:rsidR="00BF46E1" w:rsidRPr="0041528A" w14:paraId="60E64BD9" w14:textId="77777777" w:rsidTr="00195D76">
        <w:trPr>
          <w:cantSplit/>
          <w:jc w:val="center"/>
        </w:trPr>
        <w:tc>
          <w:tcPr>
            <w:tcW w:w="737" w:type="dxa"/>
            <w:tcBorders>
              <w:top w:val="single" w:sz="4" w:space="0" w:color="auto"/>
              <w:left w:val="single" w:sz="4" w:space="0" w:color="auto"/>
              <w:right w:val="single" w:sz="4" w:space="0" w:color="auto"/>
            </w:tcBorders>
          </w:tcPr>
          <w:p w14:paraId="4DD8A822" w14:textId="77777777" w:rsidR="00BF46E1" w:rsidRPr="0041528A" w:rsidRDefault="00BF46E1" w:rsidP="0092045E">
            <w:pPr>
              <w:pStyle w:val="TAC"/>
            </w:pPr>
            <w:r w:rsidRPr="0041528A">
              <w:t>1</w:t>
            </w:r>
          </w:p>
        </w:tc>
        <w:tc>
          <w:tcPr>
            <w:tcW w:w="1232" w:type="dxa"/>
            <w:tcBorders>
              <w:top w:val="single" w:sz="4" w:space="0" w:color="auto"/>
              <w:left w:val="single" w:sz="4" w:space="0" w:color="auto"/>
              <w:right w:val="single" w:sz="4" w:space="0" w:color="auto"/>
            </w:tcBorders>
          </w:tcPr>
          <w:p w14:paraId="0BB70210"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top w:val="single" w:sz="4" w:space="0" w:color="auto"/>
              <w:left w:val="single" w:sz="4" w:space="0" w:color="auto"/>
              <w:right w:val="single" w:sz="4" w:space="0" w:color="auto"/>
            </w:tcBorders>
          </w:tcPr>
          <w:p w14:paraId="06D6CDE6" w14:textId="77777777" w:rsidR="00BF46E1" w:rsidRPr="0041528A" w:rsidRDefault="00BF46E1" w:rsidP="0092045E">
            <w:pPr>
              <w:pStyle w:val="TAL"/>
            </w:pPr>
            <w:r w:rsidRPr="0041528A">
              <w:t>Set up a call to "+0123456789"</w:t>
            </w:r>
          </w:p>
        </w:tc>
        <w:tc>
          <w:tcPr>
            <w:tcW w:w="3776" w:type="dxa"/>
            <w:tcBorders>
              <w:top w:val="single" w:sz="4" w:space="0" w:color="auto"/>
              <w:left w:val="single" w:sz="4" w:space="0" w:color="auto"/>
              <w:right w:val="single" w:sz="4" w:space="0" w:color="auto"/>
            </w:tcBorders>
          </w:tcPr>
          <w:p w14:paraId="79A598DD" w14:textId="77777777" w:rsidR="00BF46E1" w:rsidRPr="0041528A" w:rsidRDefault="00BF46E1" w:rsidP="0092045E">
            <w:pPr>
              <w:pStyle w:val="TAL"/>
            </w:pPr>
          </w:p>
        </w:tc>
      </w:tr>
      <w:tr w:rsidR="00BF46E1" w:rsidRPr="0041528A" w14:paraId="1DFB8D89" w14:textId="77777777" w:rsidTr="00195D76">
        <w:trPr>
          <w:cantSplit/>
          <w:jc w:val="center"/>
        </w:trPr>
        <w:tc>
          <w:tcPr>
            <w:tcW w:w="737" w:type="dxa"/>
            <w:tcBorders>
              <w:left w:val="single" w:sz="4" w:space="0" w:color="auto"/>
              <w:right w:val="single" w:sz="4" w:space="0" w:color="auto"/>
            </w:tcBorders>
          </w:tcPr>
          <w:p w14:paraId="7DF89D85" w14:textId="77777777" w:rsidR="00BF46E1" w:rsidRPr="0041528A" w:rsidRDefault="00BF46E1" w:rsidP="0092045E">
            <w:pPr>
              <w:pStyle w:val="TAC"/>
            </w:pPr>
            <w:r w:rsidRPr="0041528A">
              <w:t>2</w:t>
            </w:r>
          </w:p>
        </w:tc>
        <w:tc>
          <w:tcPr>
            <w:tcW w:w="1232" w:type="dxa"/>
            <w:tcBorders>
              <w:left w:val="single" w:sz="4" w:space="0" w:color="auto"/>
              <w:right w:val="single" w:sz="4" w:space="0" w:color="auto"/>
            </w:tcBorders>
          </w:tcPr>
          <w:p w14:paraId="45BFE16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D378123"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05620F8F" w14:textId="77777777" w:rsidR="00BF46E1" w:rsidRPr="0041528A" w:rsidRDefault="00BF46E1" w:rsidP="0092045E">
            <w:pPr>
              <w:pStyle w:val="TAL"/>
            </w:pPr>
          </w:p>
        </w:tc>
      </w:tr>
      <w:tr w:rsidR="00BF46E1" w:rsidRPr="0041528A" w14:paraId="6A9A5E85" w14:textId="77777777" w:rsidTr="00195D76">
        <w:trPr>
          <w:cantSplit/>
          <w:jc w:val="center"/>
        </w:trPr>
        <w:tc>
          <w:tcPr>
            <w:tcW w:w="737" w:type="dxa"/>
            <w:tcBorders>
              <w:left w:val="single" w:sz="4" w:space="0" w:color="auto"/>
              <w:right w:val="single" w:sz="4" w:space="0" w:color="auto"/>
            </w:tcBorders>
          </w:tcPr>
          <w:p w14:paraId="5671772B" w14:textId="77777777" w:rsidR="00BF46E1" w:rsidRPr="0041528A" w:rsidRDefault="00BF46E1" w:rsidP="0092045E">
            <w:pPr>
              <w:pStyle w:val="TAC"/>
            </w:pPr>
            <w:r w:rsidRPr="0041528A">
              <w:t>3</w:t>
            </w:r>
          </w:p>
        </w:tc>
        <w:tc>
          <w:tcPr>
            <w:tcW w:w="1232" w:type="dxa"/>
            <w:tcBorders>
              <w:left w:val="single" w:sz="4" w:space="0" w:color="auto"/>
              <w:right w:val="single" w:sz="4" w:space="0" w:color="auto"/>
            </w:tcBorders>
          </w:tcPr>
          <w:p w14:paraId="59F58183"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3A767713"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6DC2F0BC" w14:textId="77777777" w:rsidR="00BF46E1" w:rsidRPr="0041528A" w:rsidRDefault="00BF46E1" w:rsidP="0092045E">
            <w:pPr>
              <w:pStyle w:val="TAL"/>
            </w:pPr>
          </w:p>
        </w:tc>
      </w:tr>
      <w:tr w:rsidR="00BF46E1" w:rsidRPr="0041528A" w14:paraId="793C54B7" w14:textId="77777777" w:rsidTr="00195D76">
        <w:trPr>
          <w:cantSplit/>
          <w:jc w:val="center"/>
        </w:trPr>
        <w:tc>
          <w:tcPr>
            <w:tcW w:w="737" w:type="dxa"/>
            <w:tcBorders>
              <w:left w:val="single" w:sz="6" w:space="0" w:color="auto"/>
              <w:right w:val="single" w:sz="6" w:space="0" w:color="auto"/>
            </w:tcBorders>
          </w:tcPr>
          <w:p w14:paraId="3F2908D5"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2444982A"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68E535A" w14:textId="77777777" w:rsidR="00BF46E1" w:rsidRPr="0041528A" w:rsidRDefault="00BF46E1" w:rsidP="0092045E">
            <w:pPr>
              <w:pStyle w:val="TAL"/>
            </w:pPr>
            <w:r w:rsidRPr="0041528A">
              <w:t>PROACTIVE COMMAND PENDING: SEND DTMF 4.4.1</w:t>
            </w:r>
          </w:p>
        </w:tc>
        <w:tc>
          <w:tcPr>
            <w:tcW w:w="3776" w:type="dxa"/>
            <w:tcBorders>
              <w:left w:val="single" w:sz="6" w:space="0" w:color="auto"/>
              <w:right w:val="single" w:sz="6" w:space="0" w:color="auto"/>
            </w:tcBorders>
          </w:tcPr>
          <w:p w14:paraId="4D20AA91" w14:textId="77777777" w:rsidR="00BF46E1" w:rsidRPr="0041528A" w:rsidRDefault="00BF46E1" w:rsidP="0092045E">
            <w:pPr>
              <w:pStyle w:val="TAL"/>
            </w:pPr>
          </w:p>
        </w:tc>
      </w:tr>
      <w:tr w:rsidR="00BF46E1" w:rsidRPr="0041528A" w14:paraId="787B57DB" w14:textId="77777777" w:rsidTr="00195D76">
        <w:trPr>
          <w:cantSplit/>
          <w:jc w:val="center"/>
        </w:trPr>
        <w:tc>
          <w:tcPr>
            <w:tcW w:w="737" w:type="dxa"/>
            <w:tcBorders>
              <w:left w:val="single" w:sz="6" w:space="0" w:color="auto"/>
              <w:right w:val="single" w:sz="6" w:space="0" w:color="auto"/>
            </w:tcBorders>
          </w:tcPr>
          <w:p w14:paraId="1A8ADABB"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5BF60149"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79C470F"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115EAF64" w14:textId="77777777" w:rsidR="00BF46E1" w:rsidRPr="0041528A" w:rsidRDefault="00BF46E1" w:rsidP="0092045E">
            <w:pPr>
              <w:pStyle w:val="TAL"/>
            </w:pPr>
          </w:p>
        </w:tc>
      </w:tr>
      <w:tr w:rsidR="00BF46E1" w:rsidRPr="0041528A" w14:paraId="1E17D6A1" w14:textId="77777777" w:rsidTr="00195D76">
        <w:trPr>
          <w:cantSplit/>
          <w:jc w:val="center"/>
        </w:trPr>
        <w:tc>
          <w:tcPr>
            <w:tcW w:w="737" w:type="dxa"/>
            <w:tcBorders>
              <w:left w:val="single" w:sz="6" w:space="0" w:color="auto"/>
              <w:right w:val="single" w:sz="6" w:space="0" w:color="auto"/>
            </w:tcBorders>
          </w:tcPr>
          <w:p w14:paraId="2EE6662B"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57EA51F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3576279" w14:textId="77777777" w:rsidR="00BF46E1" w:rsidRPr="0041528A" w:rsidRDefault="00BF46E1" w:rsidP="0092045E">
            <w:pPr>
              <w:pStyle w:val="TAL"/>
            </w:pPr>
            <w:r w:rsidRPr="0041528A">
              <w:t>PROACTIVE COMMAND: SEND DTMF 4.4.1</w:t>
            </w:r>
          </w:p>
        </w:tc>
        <w:tc>
          <w:tcPr>
            <w:tcW w:w="3776" w:type="dxa"/>
            <w:tcBorders>
              <w:left w:val="single" w:sz="6" w:space="0" w:color="auto"/>
              <w:right w:val="single" w:sz="6" w:space="0" w:color="auto"/>
            </w:tcBorders>
          </w:tcPr>
          <w:p w14:paraId="5A698B74" w14:textId="77777777" w:rsidR="00BF46E1" w:rsidRPr="0041528A" w:rsidRDefault="00BF46E1" w:rsidP="0092045E">
            <w:pPr>
              <w:pStyle w:val="TAL"/>
            </w:pPr>
          </w:p>
        </w:tc>
      </w:tr>
      <w:tr w:rsidR="00BF46E1" w:rsidRPr="0041528A" w14:paraId="53A4D3DA" w14:textId="77777777" w:rsidTr="00195D76">
        <w:trPr>
          <w:cantSplit/>
          <w:jc w:val="center"/>
        </w:trPr>
        <w:tc>
          <w:tcPr>
            <w:tcW w:w="737" w:type="dxa"/>
            <w:tcBorders>
              <w:left w:val="single" w:sz="4" w:space="0" w:color="auto"/>
              <w:right w:val="single" w:sz="4" w:space="0" w:color="auto"/>
            </w:tcBorders>
          </w:tcPr>
          <w:p w14:paraId="1391B123" w14:textId="77777777" w:rsidR="00BF46E1" w:rsidRPr="0041528A" w:rsidRDefault="00BF46E1" w:rsidP="0092045E">
            <w:pPr>
              <w:pStyle w:val="TAC"/>
            </w:pPr>
            <w:r w:rsidRPr="0041528A">
              <w:t>7</w:t>
            </w:r>
          </w:p>
        </w:tc>
        <w:tc>
          <w:tcPr>
            <w:tcW w:w="1232" w:type="dxa"/>
            <w:tcBorders>
              <w:left w:val="single" w:sz="4" w:space="0" w:color="auto"/>
              <w:right w:val="single" w:sz="4" w:space="0" w:color="auto"/>
            </w:tcBorders>
          </w:tcPr>
          <w:p w14:paraId="57454C9A"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8989553"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30A561C7" w14:textId="77777777" w:rsidR="00BF46E1" w:rsidRPr="0041528A" w:rsidRDefault="00BF46E1" w:rsidP="0092045E">
            <w:pPr>
              <w:pStyle w:val="TAL"/>
            </w:pPr>
            <w:r w:rsidRPr="0041528A">
              <w:t xml:space="preserve">[Alpha identifier is displayed with large font size] </w:t>
            </w:r>
          </w:p>
        </w:tc>
      </w:tr>
      <w:tr w:rsidR="00BF46E1" w:rsidRPr="0041528A" w14:paraId="1C2CF1F2" w14:textId="77777777" w:rsidTr="00195D76">
        <w:trPr>
          <w:cantSplit/>
          <w:jc w:val="center"/>
        </w:trPr>
        <w:tc>
          <w:tcPr>
            <w:tcW w:w="737" w:type="dxa"/>
            <w:tcBorders>
              <w:left w:val="single" w:sz="4" w:space="0" w:color="auto"/>
              <w:right w:val="single" w:sz="4" w:space="0" w:color="auto"/>
            </w:tcBorders>
          </w:tcPr>
          <w:p w14:paraId="756033C0" w14:textId="77777777" w:rsidR="00BF46E1" w:rsidRPr="0041528A" w:rsidRDefault="00BF46E1" w:rsidP="0092045E">
            <w:pPr>
              <w:pStyle w:val="TAC"/>
            </w:pPr>
            <w:r w:rsidRPr="0041528A">
              <w:t>8</w:t>
            </w:r>
          </w:p>
        </w:tc>
        <w:tc>
          <w:tcPr>
            <w:tcW w:w="1232" w:type="dxa"/>
            <w:tcBorders>
              <w:left w:val="single" w:sz="4" w:space="0" w:color="auto"/>
              <w:right w:val="single" w:sz="4" w:space="0" w:color="auto"/>
            </w:tcBorders>
          </w:tcPr>
          <w:p w14:paraId="06AE39A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4E55FC0"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4E974488" w14:textId="77777777" w:rsidR="00BF46E1" w:rsidRPr="0041528A" w:rsidRDefault="00BF46E1" w:rsidP="0092045E">
            <w:pPr>
              <w:pStyle w:val="TAL"/>
            </w:pPr>
            <w:r w:rsidRPr="0041528A">
              <w:t>["1"]</w:t>
            </w:r>
          </w:p>
        </w:tc>
      </w:tr>
      <w:tr w:rsidR="00BF46E1" w:rsidRPr="0041528A" w14:paraId="404D9742" w14:textId="77777777" w:rsidTr="00195D76">
        <w:trPr>
          <w:cantSplit/>
          <w:jc w:val="center"/>
        </w:trPr>
        <w:tc>
          <w:tcPr>
            <w:tcW w:w="737" w:type="dxa"/>
            <w:tcBorders>
              <w:left w:val="single" w:sz="4" w:space="0" w:color="auto"/>
              <w:right w:val="single" w:sz="4" w:space="0" w:color="auto"/>
            </w:tcBorders>
          </w:tcPr>
          <w:p w14:paraId="034A90E8" w14:textId="77777777" w:rsidR="00BF46E1" w:rsidRPr="0041528A" w:rsidRDefault="00BF46E1" w:rsidP="0092045E">
            <w:pPr>
              <w:pStyle w:val="TAC"/>
            </w:pPr>
            <w:r w:rsidRPr="0041528A">
              <w:t>9</w:t>
            </w:r>
          </w:p>
        </w:tc>
        <w:tc>
          <w:tcPr>
            <w:tcW w:w="1232" w:type="dxa"/>
            <w:tcBorders>
              <w:left w:val="single" w:sz="4" w:space="0" w:color="auto"/>
              <w:right w:val="single" w:sz="4" w:space="0" w:color="auto"/>
            </w:tcBorders>
          </w:tcPr>
          <w:p w14:paraId="5EA5CC67"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99F6723"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13445A6C" w14:textId="77777777" w:rsidR="00BF46E1" w:rsidRPr="0041528A" w:rsidRDefault="00BF46E1" w:rsidP="0092045E">
            <w:pPr>
              <w:pStyle w:val="TAL"/>
            </w:pPr>
            <w:r w:rsidRPr="0041528A">
              <w:t>["2"]</w:t>
            </w:r>
          </w:p>
        </w:tc>
      </w:tr>
      <w:tr w:rsidR="00BF46E1" w:rsidRPr="0041528A" w14:paraId="33F39635" w14:textId="77777777" w:rsidTr="00195D76">
        <w:trPr>
          <w:cantSplit/>
          <w:jc w:val="center"/>
        </w:trPr>
        <w:tc>
          <w:tcPr>
            <w:tcW w:w="737" w:type="dxa"/>
            <w:tcBorders>
              <w:left w:val="single" w:sz="4" w:space="0" w:color="auto"/>
              <w:right w:val="single" w:sz="4" w:space="0" w:color="auto"/>
            </w:tcBorders>
          </w:tcPr>
          <w:p w14:paraId="7BB09763" w14:textId="77777777" w:rsidR="00BF46E1" w:rsidRPr="0041528A" w:rsidRDefault="00BF46E1" w:rsidP="0092045E">
            <w:pPr>
              <w:pStyle w:val="TAC"/>
            </w:pPr>
            <w:r w:rsidRPr="0041528A">
              <w:t>10</w:t>
            </w:r>
          </w:p>
        </w:tc>
        <w:tc>
          <w:tcPr>
            <w:tcW w:w="1232" w:type="dxa"/>
            <w:tcBorders>
              <w:left w:val="single" w:sz="4" w:space="0" w:color="auto"/>
              <w:right w:val="single" w:sz="4" w:space="0" w:color="auto"/>
            </w:tcBorders>
          </w:tcPr>
          <w:p w14:paraId="40ACBE0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E03FA20"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399F6BB3" w14:textId="77777777" w:rsidR="00BF46E1" w:rsidRPr="0041528A" w:rsidRDefault="00BF46E1" w:rsidP="0092045E">
            <w:pPr>
              <w:pStyle w:val="TAL"/>
            </w:pPr>
            <w:r w:rsidRPr="0041528A">
              <w:t>["3"]</w:t>
            </w:r>
          </w:p>
        </w:tc>
      </w:tr>
      <w:tr w:rsidR="00BF46E1" w:rsidRPr="0041528A" w14:paraId="468F8A9E" w14:textId="77777777" w:rsidTr="00195D76">
        <w:trPr>
          <w:cantSplit/>
          <w:jc w:val="center"/>
        </w:trPr>
        <w:tc>
          <w:tcPr>
            <w:tcW w:w="737" w:type="dxa"/>
            <w:tcBorders>
              <w:left w:val="single" w:sz="4" w:space="0" w:color="auto"/>
              <w:right w:val="single" w:sz="4" w:space="0" w:color="auto"/>
            </w:tcBorders>
          </w:tcPr>
          <w:p w14:paraId="22D6437A" w14:textId="77777777" w:rsidR="00BF46E1" w:rsidRPr="0041528A" w:rsidRDefault="00BF46E1" w:rsidP="0092045E">
            <w:pPr>
              <w:pStyle w:val="TAC"/>
            </w:pPr>
            <w:r w:rsidRPr="0041528A">
              <w:t>11</w:t>
            </w:r>
          </w:p>
        </w:tc>
        <w:tc>
          <w:tcPr>
            <w:tcW w:w="1232" w:type="dxa"/>
            <w:tcBorders>
              <w:left w:val="single" w:sz="4" w:space="0" w:color="auto"/>
              <w:right w:val="single" w:sz="4" w:space="0" w:color="auto"/>
            </w:tcBorders>
          </w:tcPr>
          <w:p w14:paraId="10E7591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651A2EC"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54E3E9DC" w14:textId="77777777" w:rsidR="00BF46E1" w:rsidRPr="0041528A" w:rsidRDefault="00BF46E1" w:rsidP="0092045E">
            <w:pPr>
              <w:pStyle w:val="TAL"/>
            </w:pPr>
            <w:r w:rsidRPr="0041528A">
              <w:t>["4"]</w:t>
            </w:r>
          </w:p>
        </w:tc>
      </w:tr>
      <w:tr w:rsidR="00BF46E1" w:rsidRPr="0041528A" w14:paraId="38C95DBD" w14:textId="77777777" w:rsidTr="00195D76">
        <w:trPr>
          <w:cantSplit/>
          <w:jc w:val="center"/>
        </w:trPr>
        <w:tc>
          <w:tcPr>
            <w:tcW w:w="737" w:type="dxa"/>
            <w:tcBorders>
              <w:left w:val="single" w:sz="4" w:space="0" w:color="auto"/>
              <w:right w:val="single" w:sz="4" w:space="0" w:color="auto"/>
            </w:tcBorders>
          </w:tcPr>
          <w:p w14:paraId="0BC5A63E" w14:textId="77777777" w:rsidR="00BF46E1" w:rsidRPr="0041528A" w:rsidRDefault="00BF46E1" w:rsidP="0092045E">
            <w:pPr>
              <w:pStyle w:val="TAC"/>
            </w:pPr>
            <w:r w:rsidRPr="0041528A">
              <w:t>12</w:t>
            </w:r>
          </w:p>
        </w:tc>
        <w:tc>
          <w:tcPr>
            <w:tcW w:w="1232" w:type="dxa"/>
            <w:tcBorders>
              <w:left w:val="single" w:sz="4" w:space="0" w:color="auto"/>
              <w:right w:val="single" w:sz="4" w:space="0" w:color="auto"/>
            </w:tcBorders>
          </w:tcPr>
          <w:p w14:paraId="38876001"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C7AEB24"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529BA9AE" w14:textId="77777777" w:rsidR="00BF46E1" w:rsidRPr="0041528A" w:rsidRDefault="00BF46E1" w:rsidP="0092045E">
            <w:pPr>
              <w:pStyle w:val="TAL"/>
            </w:pPr>
            <w:r w:rsidRPr="0041528A">
              <w:t>["5"]</w:t>
            </w:r>
          </w:p>
        </w:tc>
      </w:tr>
      <w:tr w:rsidR="00BF46E1" w:rsidRPr="0041528A" w14:paraId="78253C84" w14:textId="77777777" w:rsidTr="00195D76">
        <w:trPr>
          <w:cantSplit/>
          <w:jc w:val="center"/>
        </w:trPr>
        <w:tc>
          <w:tcPr>
            <w:tcW w:w="737" w:type="dxa"/>
            <w:tcBorders>
              <w:left w:val="single" w:sz="4" w:space="0" w:color="auto"/>
              <w:right w:val="single" w:sz="4" w:space="0" w:color="auto"/>
            </w:tcBorders>
          </w:tcPr>
          <w:p w14:paraId="201DFA39" w14:textId="77777777" w:rsidR="00BF46E1" w:rsidRPr="0041528A" w:rsidRDefault="00BF46E1" w:rsidP="0092045E">
            <w:pPr>
              <w:pStyle w:val="TAC"/>
            </w:pPr>
            <w:r w:rsidRPr="0041528A">
              <w:t>13</w:t>
            </w:r>
          </w:p>
        </w:tc>
        <w:tc>
          <w:tcPr>
            <w:tcW w:w="1232" w:type="dxa"/>
            <w:tcBorders>
              <w:left w:val="single" w:sz="4" w:space="0" w:color="auto"/>
              <w:right w:val="single" w:sz="4" w:space="0" w:color="auto"/>
            </w:tcBorders>
          </w:tcPr>
          <w:p w14:paraId="3915190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96DDD7C"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06D6C3E1" w14:textId="77777777" w:rsidR="00BF46E1" w:rsidRPr="0041528A" w:rsidRDefault="00BF46E1" w:rsidP="0092045E">
            <w:pPr>
              <w:pStyle w:val="TAL"/>
            </w:pPr>
            <w:r w:rsidRPr="0041528A">
              <w:t>["6"]</w:t>
            </w:r>
          </w:p>
        </w:tc>
      </w:tr>
      <w:tr w:rsidR="00BF46E1" w:rsidRPr="0041528A" w14:paraId="75196983" w14:textId="77777777" w:rsidTr="00195D76">
        <w:trPr>
          <w:cantSplit/>
          <w:jc w:val="center"/>
        </w:trPr>
        <w:tc>
          <w:tcPr>
            <w:tcW w:w="737" w:type="dxa"/>
            <w:tcBorders>
              <w:left w:val="single" w:sz="4" w:space="0" w:color="auto"/>
              <w:right w:val="single" w:sz="4" w:space="0" w:color="auto"/>
            </w:tcBorders>
          </w:tcPr>
          <w:p w14:paraId="478F937B" w14:textId="77777777" w:rsidR="00BF46E1" w:rsidRPr="0041528A" w:rsidRDefault="00BF46E1" w:rsidP="0092045E">
            <w:pPr>
              <w:pStyle w:val="TAC"/>
            </w:pPr>
            <w:r w:rsidRPr="0041528A">
              <w:t>14</w:t>
            </w:r>
          </w:p>
        </w:tc>
        <w:tc>
          <w:tcPr>
            <w:tcW w:w="1232" w:type="dxa"/>
            <w:tcBorders>
              <w:left w:val="single" w:sz="4" w:space="0" w:color="auto"/>
              <w:right w:val="single" w:sz="4" w:space="0" w:color="auto"/>
            </w:tcBorders>
          </w:tcPr>
          <w:p w14:paraId="6A19B584"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7556F01"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23906257" w14:textId="77777777" w:rsidR="00BF46E1" w:rsidRPr="0041528A" w:rsidRDefault="00BF46E1" w:rsidP="0092045E">
            <w:pPr>
              <w:pStyle w:val="TAL"/>
            </w:pPr>
            <w:r w:rsidRPr="0041528A">
              <w:t>["7"]</w:t>
            </w:r>
          </w:p>
        </w:tc>
      </w:tr>
      <w:tr w:rsidR="00BF46E1" w:rsidRPr="0041528A" w14:paraId="6795B452" w14:textId="77777777" w:rsidTr="00195D76">
        <w:trPr>
          <w:cantSplit/>
          <w:jc w:val="center"/>
        </w:trPr>
        <w:tc>
          <w:tcPr>
            <w:tcW w:w="737" w:type="dxa"/>
            <w:tcBorders>
              <w:left w:val="single" w:sz="4" w:space="0" w:color="auto"/>
              <w:right w:val="single" w:sz="4" w:space="0" w:color="auto"/>
            </w:tcBorders>
          </w:tcPr>
          <w:p w14:paraId="6AF1B27C" w14:textId="77777777" w:rsidR="00BF46E1" w:rsidRPr="0041528A" w:rsidRDefault="00BF46E1" w:rsidP="0092045E">
            <w:pPr>
              <w:pStyle w:val="TAC"/>
            </w:pPr>
            <w:r w:rsidRPr="0041528A">
              <w:t>15</w:t>
            </w:r>
          </w:p>
        </w:tc>
        <w:tc>
          <w:tcPr>
            <w:tcW w:w="1232" w:type="dxa"/>
            <w:tcBorders>
              <w:left w:val="single" w:sz="4" w:space="0" w:color="auto"/>
              <w:right w:val="single" w:sz="4" w:space="0" w:color="auto"/>
            </w:tcBorders>
          </w:tcPr>
          <w:p w14:paraId="55592E77"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95868F7"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2FBFAE7D" w14:textId="77777777" w:rsidR="00BF46E1" w:rsidRPr="0041528A" w:rsidRDefault="00BF46E1" w:rsidP="0092045E">
            <w:pPr>
              <w:pStyle w:val="TAL"/>
            </w:pPr>
            <w:r w:rsidRPr="0041528A">
              <w:t>["8"]</w:t>
            </w:r>
          </w:p>
        </w:tc>
      </w:tr>
      <w:tr w:rsidR="00BF46E1" w:rsidRPr="0041528A" w14:paraId="0DD68FED" w14:textId="77777777" w:rsidTr="00195D76">
        <w:trPr>
          <w:cantSplit/>
          <w:jc w:val="center"/>
        </w:trPr>
        <w:tc>
          <w:tcPr>
            <w:tcW w:w="737" w:type="dxa"/>
            <w:tcBorders>
              <w:left w:val="single" w:sz="4" w:space="0" w:color="auto"/>
              <w:right w:val="single" w:sz="4" w:space="0" w:color="auto"/>
            </w:tcBorders>
          </w:tcPr>
          <w:p w14:paraId="75338F7E" w14:textId="77777777" w:rsidR="00BF46E1" w:rsidRPr="0041528A" w:rsidRDefault="00BF46E1" w:rsidP="0092045E">
            <w:pPr>
              <w:pStyle w:val="TAC"/>
            </w:pPr>
            <w:r w:rsidRPr="0041528A">
              <w:t>16</w:t>
            </w:r>
          </w:p>
        </w:tc>
        <w:tc>
          <w:tcPr>
            <w:tcW w:w="1232" w:type="dxa"/>
            <w:tcBorders>
              <w:left w:val="single" w:sz="4" w:space="0" w:color="auto"/>
              <w:right w:val="single" w:sz="4" w:space="0" w:color="auto"/>
            </w:tcBorders>
          </w:tcPr>
          <w:p w14:paraId="5614CF94"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76C55E0"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12276EE9" w14:textId="77777777" w:rsidR="00BF46E1" w:rsidRPr="0041528A" w:rsidRDefault="00BF46E1" w:rsidP="0092045E">
            <w:pPr>
              <w:pStyle w:val="TAL"/>
            </w:pPr>
            <w:r w:rsidRPr="0041528A">
              <w:t>["9"]</w:t>
            </w:r>
          </w:p>
        </w:tc>
      </w:tr>
      <w:tr w:rsidR="00BF46E1" w:rsidRPr="0041528A" w14:paraId="65C3A0D5" w14:textId="77777777" w:rsidTr="00195D76">
        <w:trPr>
          <w:cantSplit/>
          <w:jc w:val="center"/>
        </w:trPr>
        <w:tc>
          <w:tcPr>
            <w:tcW w:w="737" w:type="dxa"/>
            <w:tcBorders>
              <w:left w:val="single" w:sz="4" w:space="0" w:color="auto"/>
              <w:right w:val="single" w:sz="4" w:space="0" w:color="auto"/>
            </w:tcBorders>
          </w:tcPr>
          <w:p w14:paraId="7B5C422C" w14:textId="77777777" w:rsidR="00BF46E1" w:rsidRPr="0041528A" w:rsidRDefault="00BF46E1" w:rsidP="0092045E">
            <w:pPr>
              <w:pStyle w:val="TAC"/>
            </w:pPr>
            <w:r w:rsidRPr="0041528A">
              <w:t>17</w:t>
            </w:r>
          </w:p>
        </w:tc>
        <w:tc>
          <w:tcPr>
            <w:tcW w:w="1232" w:type="dxa"/>
            <w:tcBorders>
              <w:left w:val="single" w:sz="4" w:space="0" w:color="auto"/>
              <w:right w:val="single" w:sz="4" w:space="0" w:color="auto"/>
            </w:tcBorders>
          </w:tcPr>
          <w:p w14:paraId="1D639257"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FF1CCEE"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4A4F7837" w14:textId="77777777" w:rsidR="00BF46E1" w:rsidRPr="0041528A" w:rsidRDefault="00BF46E1" w:rsidP="0092045E">
            <w:pPr>
              <w:pStyle w:val="TAL"/>
            </w:pPr>
            <w:r w:rsidRPr="0041528A">
              <w:t>["0"]</w:t>
            </w:r>
          </w:p>
        </w:tc>
      </w:tr>
      <w:tr w:rsidR="00BF46E1" w:rsidRPr="0041528A" w14:paraId="0B7BAD22" w14:textId="77777777" w:rsidTr="00195D76">
        <w:trPr>
          <w:cantSplit/>
          <w:jc w:val="center"/>
        </w:trPr>
        <w:tc>
          <w:tcPr>
            <w:tcW w:w="737" w:type="dxa"/>
            <w:tcBorders>
              <w:left w:val="single" w:sz="4" w:space="0" w:color="auto"/>
              <w:right w:val="single" w:sz="4" w:space="0" w:color="auto"/>
            </w:tcBorders>
          </w:tcPr>
          <w:p w14:paraId="1CFDF6D4" w14:textId="77777777" w:rsidR="00BF46E1" w:rsidRPr="0041528A" w:rsidRDefault="00BF46E1" w:rsidP="0092045E">
            <w:pPr>
              <w:pStyle w:val="TAC"/>
            </w:pPr>
            <w:r w:rsidRPr="0041528A">
              <w:t>18</w:t>
            </w:r>
          </w:p>
        </w:tc>
        <w:tc>
          <w:tcPr>
            <w:tcW w:w="1232" w:type="dxa"/>
            <w:tcBorders>
              <w:left w:val="single" w:sz="4" w:space="0" w:color="auto"/>
              <w:right w:val="single" w:sz="4" w:space="0" w:color="auto"/>
            </w:tcBorders>
          </w:tcPr>
          <w:p w14:paraId="55F2E89F"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2D31226" w14:textId="77777777" w:rsidR="00BF46E1" w:rsidRPr="0041528A" w:rsidRDefault="00BF46E1" w:rsidP="0092045E">
            <w:pPr>
              <w:pStyle w:val="TAL"/>
            </w:pPr>
            <w:r w:rsidRPr="0041528A">
              <w:t>TERMINAL RESPONSE: SEND DTMF 4.4.1</w:t>
            </w:r>
          </w:p>
        </w:tc>
        <w:tc>
          <w:tcPr>
            <w:tcW w:w="3776" w:type="dxa"/>
            <w:tcBorders>
              <w:left w:val="single" w:sz="4" w:space="0" w:color="auto"/>
              <w:right w:val="single" w:sz="4" w:space="0" w:color="auto"/>
            </w:tcBorders>
          </w:tcPr>
          <w:p w14:paraId="566C1558" w14:textId="77777777" w:rsidR="00BF46E1" w:rsidRPr="0041528A" w:rsidRDefault="00BF46E1" w:rsidP="0092045E">
            <w:pPr>
              <w:pStyle w:val="TAL"/>
            </w:pPr>
            <w:r w:rsidRPr="0041528A">
              <w:t>[Command performed successfully]</w:t>
            </w:r>
          </w:p>
        </w:tc>
      </w:tr>
      <w:tr w:rsidR="00BF46E1" w:rsidRPr="0041528A" w14:paraId="3C60149D" w14:textId="77777777" w:rsidTr="00195D76">
        <w:trPr>
          <w:cantSplit/>
          <w:jc w:val="center"/>
        </w:trPr>
        <w:tc>
          <w:tcPr>
            <w:tcW w:w="737" w:type="dxa"/>
            <w:tcBorders>
              <w:left w:val="single" w:sz="4" w:space="0" w:color="auto"/>
              <w:right w:val="single" w:sz="4" w:space="0" w:color="auto"/>
            </w:tcBorders>
          </w:tcPr>
          <w:p w14:paraId="22ADB4DD" w14:textId="77777777" w:rsidR="00BF46E1" w:rsidRPr="0041528A" w:rsidRDefault="00BF46E1" w:rsidP="0092045E">
            <w:pPr>
              <w:pStyle w:val="TAC"/>
            </w:pPr>
            <w:r w:rsidRPr="0041528A">
              <w:t>19</w:t>
            </w:r>
          </w:p>
        </w:tc>
        <w:tc>
          <w:tcPr>
            <w:tcW w:w="1232" w:type="dxa"/>
            <w:tcBorders>
              <w:left w:val="single" w:sz="4" w:space="0" w:color="auto"/>
              <w:right w:val="single" w:sz="4" w:space="0" w:color="auto"/>
            </w:tcBorders>
          </w:tcPr>
          <w:p w14:paraId="7D004F02"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FE3FFEF"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38DE1F35" w14:textId="77777777" w:rsidR="00BF46E1" w:rsidRPr="0041528A" w:rsidRDefault="00BF46E1" w:rsidP="0092045E">
            <w:pPr>
              <w:pStyle w:val="TAL"/>
            </w:pPr>
          </w:p>
        </w:tc>
      </w:tr>
      <w:tr w:rsidR="00BF46E1" w:rsidRPr="0041528A" w14:paraId="13B35E3D" w14:textId="77777777" w:rsidTr="00195D76">
        <w:trPr>
          <w:cantSplit/>
          <w:jc w:val="center"/>
        </w:trPr>
        <w:tc>
          <w:tcPr>
            <w:tcW w:w="737" w:type="dxa"/>
            <w:tcBorders>
              <w:left w:val="single" w:sz="4" w:space="0" w:color="auto"/>
              <w:right w:val="single" w:sz="4" w:space="0" w:color="auto"/>
            </w:tcBorders>
          </w:tcPr>
          <w:p w14:paraId="4D039524" w14:textId="77777777" w:rsidR="00BF46E1" w:rsidRPr="0041528A" w:rsidRDefault="00BF46E1" w:rsidP="0092045E">
            <w:pPr>
              <w:pStyle w:val="TAC"/>
            </w:pPr>
            <w:r w:rsidRPr="0041528A">
              <w:t>20</w:t>
            </w:r>
          </w:p>
        </w:tc>
        <w:tc>
          <w:tcPr>
            <w:tcW w:w="1232" w:type="dxa"/>
            <w:tcBorders>
              <w:left w:val="single" w:sz="4" w:space="0" w:color="auto"/>
              <w:right w:val="single" w:sz="4" w:space="0" w:color="auto"/>
            </w:tcBorders>
          </w:tcPr>
          <w:p w14:paraId="1D7D5235"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6BC783B5"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6014A964" w14:textId="77777777" w:rsidR="00BF46E1" w:rsidRPr="0041528A" w:rsidRDefault="00BF46E1" w:rsidP="0092045E">
            <w:pPr>
              <w:pStyle w:val="TAL"/>
            </w:pPr>
          </w:p>
        </w:tc>
      </w:tr>
      <w:tr w:rsidR="00BF46E1" w:rsidRPr="0041528A" w14:paraId="36E9A007" w14:textId="77777777" w:rsidTr="00195D76">
        <w:trPr>
          <w:cantSplit/>
          <w:jc w:val="center"/>
        </w:trPr>
        <w:tc>
          <w:tcPr>
            <w:tcW w:w="737" w:type="dxa"/>
            <w:tcBorders>
              <w:left w:val="single" w:sz="4" w:space="0" w:color="auto"/>
              <w:right w:val="single" w:sz="4" w:space="0" w:color="auto"/>
            </w:tcBorders>
          </w:tcPr>
          <w:p w14:paraId="6332F5C4" w14:textId="77777777" w:rsidR="00BF46E1" w:rsidRPr="0041528A" w:rsidRDefault="00BF46E1" w:rsidP="0092045E">
            <w:pPr>
              <w:pStyle w:val="TAC"/>
            </w:pPr>
            <w:r w:rsidRPr="0041528A">
              <w:t>21</w:t>
            </w:r>
          </w:p>
        </w:tc>
        <w:tc>
          <w:tcPr>
            <w:tcW w:w="1232" w:type="dxa"/>
            <w:tcBorders>
              <w:left w:val="single" w:sz="4" w:space="0" w:color="auto"/>
              <w:right w:val="single" w:sz="4" w:space="0" w:color="auto"/>
            </w:tcBorders>
          </w:tcPr>
          <w:p w14:paraId="350B5578"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0EDA9A57" w14:textId="77777777" w:rsidR="00BF46E1" w:rsidRPr="0041528A" w:rsidRDefault="00BF46E1" w:rsidP="0092045E">
            <w:pPr>
              <w:pStyle w:val="TAL"/>
            </w:pPr>
            <w:r w:rsidRPr="0041528A">
              <w:t>Set up a call to "+0123456789"</w:t>
            </w:r>
          </w:p>
        </w:tc>
        <w:tc>
          <w:tcPr>
            <w:tcW w:w="3776" w:type="dxa"/>
            <w:tcBorders>
              <w:left w:val="single" w:sz="4" w:space="0" w:color="auto"/>
              <w:right w:val="single" w:sz="4" w:space="0" w:color="auto"/>
            </w:tcBorders>
          </w:tcPr>
          <w:p w14:paraId="735FA27E" w14:textId="77777777" w:rsidR="00BF46E1" w:rsidRPr="0041528A" w:rsidRDefault="00BF46E1" w:rsidP="0092045E">
            <w:pPr>
              <w:pStyle w:val="TAL"/>
            </w:pPr>
          </w:p>
        </w:tc>
      </w:tr>
      <w:tr w:rsidR="00BF46E1" w:rsidRPr="0041528A" w14:paraId="27FBA5F5" w14:textId="77777777" w:rsidTr="00195D76">
        <w:trPr>
          <w:cantSplit/>
          <w:jc w:val="center"/>
        </w:trPr>
        <w:tc>
          <w:tcPr>
            <w:tcW w:w="737" w:type="dxa"/>
            <w:tcBorders>
              <w:left w:val="single" w:sz="4" w:space="0" w:color="auto"/>
              <w:right w:val="single" w:sz="4" w:space="0" w:color="auto"/>
            </w:tcBorders>
          </w:tcPr>
          <w:p w14:paraId="3BAD07E2" w14:textId="77777777" w:rsidR="00BF46E1" w:rsidRPr="0041528A" w:rsidRDefault="00BF46E1" w:rsidP="0092045E">
            <w:pPr>
              <w:pStyle w:val="TAC"/>
            </w:pPr>
            <w:r w:rsidRPr="0041528A">
              <w:t>22</w:t>
            </w:r>
          </w:p>
        </w:tc>
        <w:tc>
          <w:tcPr>
            <w:tcW w:w="1232" w:type="dxa"/>
            <w:tcBorders>
              <w:left w:val="single" w:sz="4" w:space="0" w:color="auto"/>
              <w:right w:val="single" w:sz="4" w:space="0" w:color="auto"/>
            </w:tcBorders>
          </w:tcPr>
          <w:p w14:paraId="78142CA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9032FA2"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4A472FA5" w14:textId="77777777" w:rsidR="00BF46E1" w:rsidRPr="0041528A" w:rsidRDefault="00BF46E1" w:rsidP="0092045E">
            <w:pPr>
              <w:pStyle w:val="TAL"/>
            </w:pPr>
          </w:p>
        </w:tc>
      </w:tr>
      <w:tr w:rsidR="00BF46E1" w:rsidRPr="0041528A" w14:paraId="13E83020" w14:textId="77777777" w:rsidTr="00195D76">
        <w:trPr>
          <w:cantSplit/>
          <w:jc w:val="center"/>
        </w:trPr>
        <w:tc>
          <w:tcPr>
            <w:tcW w:w="737" w:type="dxa"/>
            <w:tcBorders>
              <w:left w:val="single" w:sz="4" w:space="0" w:color="auto"/>
              <w:right w:val="single" w:sz="4" w:space="0" w:color="auto"/>
            </w:tcBorders>
          </w:tcPr>
          <w:p w14:paraId="7C1A79BF" w14:textId="77777777" w:rsidR="00BF46E1" w:rsidRPr="0041528A" w:rsidRDefault="00BF46E1" w:rsidP="0092045E">
            <w:pPr>
              <w:pStyle w:val="TAC"/>
            </w:pPr>
            <w:r w:rsidRPr="0041528A">
              <w:t>23</w:t>
            </w:r>
          </w:p>
        </w:tc>
        <w:tc>
          <w:tcPr>
            <w:tcW w:w="1232" w:type="dxa"/>
            <w:tcBorders>
              <w:left w:val="single" w:sz="4" w:space="0" w:color="auto"/>
              <w:right w:val="single" w:sz="4" w:space="0" w:color="auto"/>
            </w:tcBorders>
          </w:tcPr>
          <w:p w14:paraId="1EBD9B1C"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6AF44B6C"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38FE6EAA" w14:textId="77777777" w:rsidR="00BF46E1" w:rsidRPr="0041528A" w:rsidRDefault="00BF46E1" w:rsidP="0092045E">
            <w:pPr>
              <w:pStyle w:val="TAL"/>
            </w:pPr>
          </w:p>
        </w:tc>
      </w:tr>
      <w:tr w:rsidR="00BF46E1" w:rsidRPr="0041528A" w14:paraId="18A19776" w14:textId="77777777" w:rsidTr="00195D76">
        <w:trPr>
          <w:cantSplit/>
          <w:jc w:val="center"/>
        </w:trPr>
        <w:tc>
          <w:tcPr>
            <w:tcW w:w="737" w:type="dxa"/>
            <w:tcBorders>
              <w:left w:val="single" w:sz="4" w:space="0" w:color="auto"/>
              <w:right w:val="single" w:sz="4" w:space="0" w:color="auto"/>
            </w:tcBorders>
          </w:tcPr>
          <w:p w14:paraId="4D8AF039" w14:textId="77777777" w:rsidR="00BF46E1" w:rsidRPr="0041528A" w:rsidRDefault="00BF46E1" w:rsidP="0092045E">
            <w:pPr>
              <w:pStyle w:val="TAC"/>
            </w:pPr>
            <w:r w:rsidRPr="0041528A">
              <w:t>24</w:t>
            </w:r>
          </w:p>
        </w:tc>
        <w:tc>
          <w:tcPr>
            <w:tcW w:w="1232" w:type="dxa"/>
            <w:tcBorders>
              <w:left w:val="single" w:sz="4" w:space="0" w:color="auto"/>
              <w:right w:val="single" w:sz="4" w:space="0" w:color="auto"/>
            </w:tcBorders>
          </w:tcPr>
          <w:p w14:paraId="662EA82D"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6F6AEA6" w14:textId="77777777" w:rsidR="00BF46E1" w:rsidRPr="0041528A" w:rsidRDefault="00BF46E1" w:rsidP="0092045E">
            <w:pPr>
              <w:pStyle w:val="TAL"/>
            </w:pPr>
            <w:r w:rsidRPr="0041528A">
              <w:t>PROACTIVE COMMAND PENDING: SEND DTMF 4.4.2</w:t>
            </w:r>
          </w:p>
        </w:tc>
        <w:tc>
          <w:tcPr>
            <w:tcW w:w="3776" w:type="dxa"/>
            <w:tcBorders>
              <w:left w:val="single" w:sz="4" w:space="0" w:color="auto"/>
              <w:right w:val="single" w:sz="4" w:space="0" w:color="auto"/>
            </w:tcBorders>
          </w:tcPr>
          <w:p w14:paraId="6096EA26" w14:textId="77777777" w:rsidR="00BF46E1" w:rsidRPr="0041528A" w:rsidRDefault="00BF46E1" w:rsidP="0092045E">
            <w:pPr>
              <w:pStyle w:val="TAL"/>
            </w:pPr>
          </w:p>
        </w:tc>
      </w:tr>
      <w:tr w:rsidR="00BF46E1" w:rsidRPr="0041528A" w14:paraId="066B7F82" w14:textId="77777777" w:rsidTr="00195D76">
        <w:trPr>
          <w:cantSplit/>
          <w:jc w:val="center"/>
        </w:trPr>
        <w:tc>
          <w:tcPr>
            <w:tcW w:w="737" w:type="dxa"/>
            <w:tcBorders>
              <w:left w:val="single" w:sz="4" w:space="0" w:color="auto"/>
              <w:right w:val="single" w:sz="4" w:space="0" w:color="auto"/>
            </w:tcBorders>
          </w:tcPr>
          <w:p w14:paraId="0A3C53AD" w14:textId="77777777" w:rsidR="00BF46E1" w:rsidRPr="0041528A" w:rsidRDefault="00BF46E1" w:rsidP="0092045E">
            <w:pPr>
              <w:pStyle w:val="TAC"/>
            </w:pPr>
            <w:r w:rsidRPr="0041528A">
              <w:t>25</w:t>
            </w:r>
          </w:p>
        </w:tc>
        <w:tc>
          <w:tcPr>
            <w:tcW w:w="1232" w:type="dxa"/>
            <w:tcBorders>
              <w:left w:val="single" w:sz="4" w:space="0" w:color="auto"/>
              <w:right w:val="single" w:sz="4" w:space="0" w:color="auto"/>
            </w:tcBorders>
          </w:tcPr>
          <w:p w14:paraId="4762C41A"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309F263" w14:textId="77777777" w:rsidR="00BF46E1" w:rsidRPr="0041528A" w:rsidRDefault="00BF46E1" w:rsidP="0092045E">
            <w:pPr>
              <w:pStyle w:val="TAL"/>
            </w:pPr>
            <w:r w:rsidRPr="0041528A">
              <w:t>FETCH</w:t>
            </w:r>
          </w:p>
        </w:tc>
        <w:tc>
          <w:tcPr>
            <w:tcW w:w="3776" w:type="dxa"/>
            <w:tcBorders>
              <w:left w:val="single" w:sz="4" w:space="0" w:color="auto"/>
              <w:right w:val="single" w:sz="4" w:space="0" w:color="auto"/>
            </w:tcBorders>
          </w:tcPr>
          <w:p w14:paraId="1FA48ABF" w14:textId="77777777" w:rsidR="00BF46E1" w:rsidRPr="0041528A" w:rsidRDefault="00BF46E1" w:rsidP="0092045E">
            <w:pPr>
              <w:pStyle w:val="TAL"/>
            </w:pPr>
          </w:p>
        </w:tc>
      </w:tr>
      <w:tr w:rsidR="00BF46E1" w:rsidRPr="0041528A" w14:paraId="6C988E64" w14:textId="77777777" w:rsidTr="00195D76">
        <w:trPr>
          <w:cantSplit/>
          <w:jc w:val="center"/>
        </w:trPr>
        <w:tc>
          <w:tcPr>
            <w:tcW w:w="737" w:type="dxa"/>
            <w:tcBorders>
              <w:left w:val="single" w:sz="4" w:space="0" w:color="auto"/>
              <w:right w:val="single" w:sz="4" w:space="0" w:color="auto"/>
            </w:tcBorders>
          </w:tcPr>
          <w:p w14:paraId="65074197" w14:textId="77777777" w:rsidR="00BF46E1" w:rsidRPr="0041528A" w:rsidRDefault="00BF46E1" w:rsidP="0092045E">
            <w:pPr>
              <w:pStyle w:val="TAC"/>
            </w:pPr>
            <w:r w:rsidRPr="0041528A">
              <w:t>26</w:t>
            </w:r>
          </w:p>
        </w:tc>
        <w:tc>
          <w:tcPr>
            <w:tcW w:w="1232" w:type="dxa"/>
            <w:tcBorders>
              <w:left w:val="single" w:sz="4" w:space="0" w:color="auto"/>
              <w:right w:val="single" w:sz="4" w:space="0" w:color="auto"/>
            </w:tcBorders>
          </w:tcPr>
          <w:p w14:paraId="626C33DE"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C0EA8B5" w14:textId="77777777" w:rsidR="00BF46E1" w:rsidRPr="0041528A" w:rsidRDefault="00BF46E1" w:rsidP="0092045E">
            <w:pPr>
              <w:pStyle w:val="TAL"/>
            </w:pPr>
            <w:r w:rsidRPr="0041528A">
              <w:t>PROACTIVE COMMAND: SEND DTMF 4.4.2</w:t>
            </w:r>
          </w:p>
        </w:tc>
        <w:tc>
          <w:tcPr>
            <w:tcW w:w="3776" w:type="dxa"/>
            <w:tcBorders>
              <w:left w:val="single" w:sz="4" w:space="0" w:color="auto"/>
              <w:right w:val="single" w:sz="4" w:space="0" w:color="auto"/>
            </w:tcBorders>
          </w:tcPr>
          <w:p w14:paraId="096B1886" w14:textId="77777777" w:rsidR="00BF46E1" w:rsidRPr="0041528A" w:rsidRDefault="00BF46E1" w:rsidP="0092045E">
            <w:pPr>
              <w:pStyle w:val="TAL"/>
            </w:pPr>
          </w:p>
        </w:tc>
      </w:tr>
      <w:tr w:rsidR="00BF46E1" w:rsidRPr="0041528A" w14:paraId="63C36200" w14:textId="77777777" w:rsidTr="00195D76">
        <w:trPr>
          <w:cantSplit/>
          <w:jc w:val="center"/>
        </w:trPr>
        <w:tc>
          <w:tcPr>
            <w:tcW w:w="737" w:type="dxa"/>
            <w:tcBorders>
              <w:left w:val="single" w:sz="4" w:space="0" w:color="auto"/>
              <w:right w:val="single" w:sz="4" w:space="0" w:color="auto"/>
            </w:tcBorders>
          </w:tcPr>
          <w:p w14:paraId="339B77A2" w14:textId="77777777" w:rsidR="00BF46E1" w:rsidRPr="0041528A" w:rsidRDefault="00BF46E1" w:rsidP="0092045E">
            <w:pPr>
              <w:pStyle w:val="TAC"/>
            </w:pPr>
            <w:r w:rsidRPr="0041528A">
              <w:t>27</w:t>
            </w:r>
          </w:p>
        </w:tc>
        <w:tc>
          <w:tcPr>
            <w:tcW w:w="1232" w:type="dxa"/>
            <w:tcBorders>
              <w:left w:val="single" w:sz="4" w:space="0" w:color="auto"/>
              <w:right w:val="single" w:sz="4" w:space="0" w:color="auto"/>
            </w:tcBorders>
          </w:tcPr>
          <w:p w14:paraId="6E494B81"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CE282E9"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68C4DF9C" w14:textId="77777777" w:rsidR="00BF46E1" w:rsidRPr="0041528A" w:rsidRDefault="00BF46E1" w:rsidP="0092045E">
            <w:pPr>
              <w:pStyle w:val="TAL"/>
            </w:pPr>
            <w:r w:rsidRPr="0041528A">
              <w:t xml:space="preserve">[Alpha identifier is displayed with normal font size] </w:t>
            </w:r>
          </w:p>
        </w:tc>
      </w:tr>
      <w:tr w:rsidR="00BF46E1" w:rsidRPr="0041528A" w14:paraId="66DB62DE" w14:textId="77777777" w:rsidTr="00195D76">
        <w:trPr>
          <w:cantSplit/>
          <w:jc w:val="center"/>
        </w:trPr>
        <w:tc>
          <w:tcPr>
            <w:tcW w:w="737" w:type="dxa"/>
            <w:tcBorders>
              <w:left w:val="single" w:sz="4" w:space="0" w:color="auto"/>
              <w:right w:val="single" w:sz="4" w:space="0" w:color="auto"/>
            </w:tcBorders>
          </w:tcPr>
          <w:p w14:paraId="59937D47" w14:textId="77777777" w:rsidR="00BF46E1" w:rsidRPr="0041528A" w:rsidRDefault="00BF46E1" w:rsidP="0092045E">
            <w:pPr>
              <w:pStyle w:val="TAC"/>
            </w:pPr>
            <w:r w:rsidRPr="0041528A">
              <w:t>28</w:t>
            </w:r>
          </w:p>
        </w:tc>
        <w:tc>
          <w:tcPr>
            <w:tcW w:w="1232" w:type="dxa"/>
            <w:tcBorders>
              <w:left w:val="single" w:sz="4" w:space="0" w:color="auto"/>
              <w:right w:val="single" w:sz="4" w:space="0" w:color="auto"/>
            </w:tcBorders>
          </w:tcPr>
          <w:p w14:paraId="0A3A007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E3159E7"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7652F058" w14:textId="77777777" w:rsidR="00BF46E1" w:rsidRPr="0041528A" w:rsidRDefault="00BF46E1" w:rsidP="0092045E">
            <w:pPr>
              <w:pStyle w:val="TAL"/>
            </w:pPr>
            <w:r w:rsidRPr="0041528A">
              <w:t>["1"]</w:t>
            </w:r>
          </w:p>
        </w:tc>
      </w:tr>
      <w:tr w:rsidR="00BF46E1" w:rsidRPr="0041528A" w14:paraId="6FFE8DBD" w14:textId="77777777" w:rsidTr="00195D76">
        <w:trPr>
          <w:cantSplit/>
          <w:jc w:val="center"/>
        </w:trPr>
        <w:tc>
          <w:tcPr>
            <w:tcW w:w="737" w:type="dxa"/>
            <w:tcBorders>
              <w:left w:val="single" w:sz="4" w:space="0" w:color="auto"/>
              <w:right w:val="single" w:sz="4" w:space="0" w:color="auto"/>
            </w:tcBorders>
          </w:tcPr>
          <w:p w14:paraId="096CC514" w14:textId="77777777" w:rsidR="00BF46E1" w:rsidRPr="0041528A" w:rsidRDefault="00BF46E1" w:rsidP="0092045E">
            <w:pPr>
              <w:pStyle w:val="TAC"/>
            </w:pPr>
            <w:r w:rsidRPr="0041528A">
              <w:t>29</w:t>
            </w:r>
          </w:p>
        </w:tc>
        <w:tc>
          <w:tcPr>
            <w:tcW w:w="1232" w:type="dxa"/>
            <w:tcBorders>
              <w:left w:val="single" w:sz="4" w:space="0" w:color="auto"/>
              <w:right w:val="single" w:sz="4" w:space="0" w:color="auto"/>
            </w:tcBorders>
          </w:tcPr>
          <w:p w14:paraId="2CD14F5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4DE2DA6"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0A8A201C" w14:textId="77777777" w:rsidR="00BF46E1" w:rsidRPr="0041528A" w:rsidRDefault="00BF46E1" w:rsidP="0092045E">
            <w:pPr>
              <w:pStyle w:val="TAL"/>
            </w:pPr>
            <w:r w:rsidRPr="0041528A">
              <w:t>["2"]</w:t>
            </w:r>
          </w:p>
        </w:tc>
      </w:tr>
      <w:tr w:rsidR="00BF46E1" w:rsidRPr="0041528A" w14:paraId="04B471FD" w14:textId="77777777" w:rsidTr="00195D76">
        <w:trPr>
          <w:cantSplit/>
          <w:jc w:val="center"/>
        </w:trPr>
        <w:tc>
          <w:tcPr>
            <w:tcW w:w="737" w:type="dxa"/>
            <w:tcBorders>
              <w:left w:val="single" w:sz="4" w:space="0" w:color="auto"/>
              <w:right w:val="single" w:sz="4" w:space="0" w:color="auto"/>
            </w:tcBorders>
          </w:tcPr>
          <w:p w14:paraId="13907503" w14:textId="77777777" w:rsidR="00BF46E1" w:rsidRPr="0041528A" w:rsidRDefault="00BF46E1" w:rsidP="0092045E">
            <w:pPr>
              <w:pStyle w:val="TAC"/>
            </w:pPr>
            <w:r w:rsidRPr="0041528A">
              <w:t>30</w:t>
            </w:r>
          </w:p>
        </w:tc>
        <w:tc>
          <w:tcPr>
            <w:tcW w:w="1232" w:type="dxa"/>
            <w:tcBorders>
              <w:left w:val="single" w:sz="4" w:space="0" w:color="auto"/>
              <w:right w:val="single" w:sz="4" w:space="0" w:color="auto"/>
            </w:tcBorders>
          </w:tcPr>
          <w:p w14:paraId="27E5B68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2991D7C"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370CE4DB" w14:textId="77777777" w:rsidR="00BF46E1" w:rsidRPr="0041528A" w:rsidRDefault="00BF46E1" w:rsidP="0092045E">
            <w:pPr>
              <w:pStyle w:val="TAL"/>
            </w:pPr>
            <w:r w:rsidRPr="0041528A">
              <w:t>["3"]</w:t>
            </w:r>
          </w:p>
        </w:tc>
      </w:tr>
      <w:tr w:rsidR="00BF46E1" w:rsidRPr="0041528A" w14:paraId="23D8062F" w14:textId="77777777" w:rsidTr="00195D76">
        <w:trPr>
          <w:cantSplit/>
          <w:jc w:val="center"/>
        </w:trPr>
        <w:tc>
          <w:tcPr>
            <w:tcW w:w="737" w:type="dxa"/>
            <w:tcBorders>
              <w:left w:val="single" w:sz="4" w:space="0" w:color="auto"/>
              <w:right w:val="single" w:sz="4" w:space="0" w:color="auto"/>
            </w:tcBorders>
          </w:tcPr>
          <w:p w14:paraId="1985B4E1" w14:textId="77777777" w:rsidR="00BF46E1" w:rsidRPr="0041528A" w:rsidRDefault="00BF46E1" w:rsidP="0092045E">
            <w:pPr>
              <w:pStyle w:val="TAC"/>
            </w:pPr>
            <w:r w:rsidRPr="0041528A">
              <w:t>31</w:t>
            </w:r>
          </w:p>
        </w:tc>
        <w:tc>
          <w:tcPr>
            <w:tcW w:w="1232" w:type="dxa"/>
            <w:tcBorders>
              <w:left w:val="single" w:sz="4" w:space="0" w:color="auto"/>
              <w:right w:val="single" w:sz="4" w:space="0" w:color="auto"/>
            </w:tcBorders>
          </w:tcPr>
          <w:p w14:paraId="3978D78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BF1544B"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243BC3EC" w14:textId="77777777" w:rsidR="00BF46E1" w:rsidRPr="0041528A" w:rsidRDefault="00BF46E1" w:rsidP="0092045E">
            <w:pPr>
              <w:pStyle w:val="TAL"/>
            </w:pPr>
            <w:r w:rsidRPr="0041528A">
              <w:t>["4"]</w:t>
            </w:r>
          </w:p>
        </w:tc>
      </w:tr>
      <w:tr w:rsidR="00BF46E1" w:rsidRPr="0041528A" w14:paraId="45422193" w14:textId="77777777" w:rsidTr="00195D76">
        <w:trPr>
          <w:cantSplit/>
          <w:jc w:val="center"/>
        </w:trPr>
        <w:tc>
          <w:tcPr>
            <w:tcW w:w="737" w:type="dxa"/>
            <w:tcBorders>
              <w:left w:val="single" w:sz="4" w:space="0" w:color="auto"/>
              <w:right w:val="single" w:sz="4" w:space="0" w:color="auto"/>
            </w:tcBorders>
          </w:tcPr>
          <w:p w14:paraId="3171FD8F" w14:textId="77777777" w:rsidR="00BF46E1" w:rsidRPr="0041528A" w:rsidRDefault="00BF46E1" w:rsidP="0092045E">
            <w:pPr>
              <w:pStyle w:val="TAC"/>
            </w:pPr>
            <w:r w:rsidRPr="0041528A">
              <w:t>32</w:t>
            </w:r>
          </w:p>
        </w:tc>
        <w:tc>
          <w:tcPr>
            <w:tcW w:w="1232" w:type="dxa"/>
            <w:tcBorders>
              <w:left w:val="single" w:sz="4" w:space="0" w:color="auto"/>
              <w:right w:val="single" w:sz="4" w:space="0" w:color="auto"/>
            </w:tcBorders>
          </w:tcPr>
          <w:p w14:paraId="7D193189"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A8E45C3"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4F172062" w14:textId="77777777" w:rsidR="00BF46E1" w:rsidRPr="0041528A" w:rsidRDefault="00BF46E1" w:rsidP="0092045E">
            <w:pPr>
              <w:pStyle w:val="TAL"/>
            </w:pPr>
            <w:r w:rsidRPr="0041528A">
              <w:t>["5"]</w:t>
            </w:r>
          </w:p>
        </w:tc>
      </w:tr>
      <w:tr w:rsidR="00BF46E1" w:rsidRPr="0041528A" w14:paraId="3BEABD63" w14:textId="77777777" w:rsidTr="00195D76">
        <w:trPr>
          <w:cantSplit/>
          <w:jc w:val="center"/>
        </w:trPr>
        <w:tc>
          <w:tcPr>
            <w:tcW w:w="737" w:type="dxa"/>
            <w:tcBorders>
              <w:left w:val="single" w:sz="4" w:space="0" w:color="auto"/>
              <w:right w:val="single" w:sz="4" w:space="0" w:color="auto"/>
            </w:tcBorders>
          </w:tcPr>
          <w:p w14:paraId="150ED34E" w14:textId="77777777" w:rsidR="00BF46E1" w:rsidRPr="0041528A" w:rsidRDefault="00BF46E1" w:rsidP="0092045E">
            <w:pPr>
              <w:pStyle w:val="TAC"/>
            </w:pPr>
            <w:r w:rsidRPr="0041528A">
              <w:t>33</w:t>
            </w:r>
          </w:p>
        </w:tc>
        <w:tc>
          <w:tcPr>
            <w:tcW w:w="1232" w:type="dxa"/>
            <w:tcBorders>
              <w:left w:val="single" w:sz="4" w:space="0" w:color="auto"/>
              <w:right w:val="single" w:sz="4" w:space="0" w:color="auto"/>
            </w:tcBorders>
          </w:tcPr>
          <w:p w14:paraId="74CD151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AAE6D83"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10AC4549" w14:textId="77777777" w:rsidR="00BF46E1" w:rsidRPr="0041528A" w:rsidRDefault="00BF46E1" w:rsidP="0092045E">
            <w:pPr>
              <w:pStyle w:val="TAL"/>
            </w:pPr>
            <w:r w:rsidRPr="0041528A">
              <w:t>["6"]</w:t>
            </w:r>
          </w:p>
        </w:tc>
      </w:tr>
      <w:tr w:rsidR="00BF46E1" w:rsidRPr="0041528A" w14:paraId="23A00EAD" w14:textId="77777777" w:rsidTr="00195D76">
        <w:trPr>
          <w:cantSplit/>
          <w:jc w:val="center"/>
        </w:trPr>
        <w:tc>
          <w:tcPr>
            <w:tcW w:w="737" w:type="dxa"/>
            <w:tcBorders>
              <w:left w:val="single" w:sz="4" w:space="0" w:color="auto"/>
              <w:right w:val="single" w:sz="4" w:space="0" w:color="auto"/>
            </w:tcBorders>
          </w:tcPr>
          <w:p w14:paraId="37705DD3" w14:textId="77777777" w:rsidR="00BF46E1" w:rsidRPr="0041528A" w:rsidRDefault="00BF46E1" w:rsidP="0092045E">
            <w:pPr>
              <w:pStyle w:val="TAC"/>
            </w:pPr>
            <w:r w:rsidRPr="0041528A">
              <w:t>34</w:t>
            </w:r>
          </w:p>
        </w:tc>
        <w:tc>
          <w:tcPr>
            <w:tcW w:w="1232" w:type="dxa"/>
            <w:tcBorders>
              <w:left w:val="single" w:sz="4" w:space="0" w:color="auto"/>
              <w:right w:val="single" w:sz="4" w:space="0" w:color="auto"/>
            </w:tcBorders>
          </w:tcPr>
          <w:p w14:paraId="6CCC3FD7"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2BA134A"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6782E535" w14:textId="77777777" w:rsidR="00BF46E1" w:rsidRPr="0041528A" w:rsidRDefault="00BF46E1" w:rsidP="0092045E">
            <w:pPr>
              <w:pStyle w:val="TAL"/>
            </w:pPr>
            <w:r w:rsidRPr="0041528A">
              <w:t>["7"]</w:t>
            </w:r>
          </w:p>
        </w:tc>
      </w:tr>
      <w:tr w:rsidR="00BF46E1" w:rsidRPr="0041528A" w14:paraId="68FAC805" w14:textId="77777777" w:rsidTr="00195D76">
        <w:trPr>
          <w:cantSplit/>
          <w:jc w:val="center"/>
        </w:trPr>
        <w:tc>
          <w:tcPr>
            <w:tcW w:w="737" w:type="dxa"/>
            <w:tcBorders>
              <w:left w:val="single" w:sz="4" w:space="0" w:color="auto"/>
              <w:right w:val="single" w:sz="4" w:space="0" w:color="auto"/>
            </w:tcBorders>
          </w:tcPr>
          <w:p w14:paraId="4E5FD651" w14:textId="77777777" w:rsidR="00BF46E1" w:rsidRPr="0041528A" w:rsidRDefault="00BF46E1" w:rsidP="0092045E">
            <w:pPr>
              <w:pStyle w:val="TAC"/>
            </w:pPr>
            <w:r w:rsidRPr="0041528A">
              <w:t>35</w:t>
            </w:r>
          </w:p>
        </w:tc>
        <w:tc>
          <w:tcPr>
            <w:tcW w:w="1232" w:type="dxa"/>
            <w:tcBorders>
              <w:left w:val="single" w:sz="4" w:space="0" w:color="auto"/>
              <w:right w:val="single" w:sz="4" w:space="0" w:color="auto"/>
            </w:tcBorders>
          </w:tcPr>
          <w:p w14:paraId="4DADC89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EF59A5B"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4F2F69CD" w14:textId="77777777" w:rsidR="00BF46E1" w:rsidRPr="0041528A" w:rsidRDefault="00BF46E1" w:rsidP="0092045E">
            <w:pPr>
              <w:pStyle w:val="TAL"/>
            </w:pPr>
            <w:r w:rsidRPr="0041528A">
              <w:t>["8"]</w:t>
            </w:r>
          </w:p>
        </w:tc>
      </w:tr>
      <w:tr w:rsidR="00BF46E1" w:rsidRPr="0041528A" w14:paraId="258AB25B" w14:textId="77777777" w:rsidTr="00195D76">
        <w:trPr>
          <w:cantSplit/>
          <w:jc w:val="center"/>
        </w:trPr>
        <w:tc>
          <w:tcPr>
            <w:tcW w:w="737" w:type="dxa"/>
            <w:tcBorders>
              <w:left w:val="single" w:sz="4" w:space="0" w:color="auto"/>
              <w:right w:val="single" w:sz="4" w:space="0" w:color="auto"/>
            </w:tcBorders>
          </w:tcPr>
          <w:p w14:paraId="77D84CE4" w14:textId="77777777" w:rsidR="00BF46E1" w:rsidRPr="0041528A" w:rsidRDefault="00BF46E1" w:rsidP="0092045E">
            <w:pPr>
              <w:pStyle w:val="TAC"/>
            </w:pPr>
            <w:r w:rsidRPr="0041528A">
              <w:t>36</w:t>
            </w:r>
          </w:p>
        </w:tc>
        <w:tc>
          <w:tcPr>
            <w:tcW w:w="1232" w:type="dxa"/>
            <w:tcBorders>
              <w:left w:val="single" w:sz="4" w:space="0" w:color="auto"/>
              <w:right w:val="single" w:sz="4" w:space="0" w:color="auto"/>
            </w:tcBorders>
          </w:tcPr>
          <w:p w14:paraId="400AC84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8B32D60"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0CE0C24D" w14:textId="77777777" w:rsidR="00BF46E1" w:rsidRPr="0041528A" w:rsidRDefault="00BF46E1" w:rsidP="0092045E">
            <w:pPr>
              <w:pStyle w:val="TAL"/>
            </w:pPr>
            <w:r w:rsidRPr="0041528A">
              <w:t>["9"]</w:t>
            </w:r>
          </w:p>
        </w:tc>
      </w:tr>
      <w:tr w:rsidR="00BF46E1" w:rsidRPr="0041528A" w14:paraId="258078D5" w14:textId="77777777" w:rsidTr="00195D76">
        <w:trPr>
          <w:cantSplit/>
          <w:jc w:val="center"/>
        </w:trPr>
        <w:tc>
          <w:tcPr>
            <w:tcW w:w="737" w:type="dxa"/>
            <w:tcBorders>
              <w:left w:val="single" w:sz="4" w:space="0" w:color="auto"/>
              <w:right w:val="single" w:sz="4" w:space="0" w:color="auto"/>
            </w:tcBorders>
          </w:tcPr>
          <w:p w14:paraId="54E9113E" w14:textId="77777777" w:rsidR="00BF46E1" w:rsidRPr="0041528A" w:rsidRDefault="00BF46E1" w:rsidP="0092045E">
            <w:pPr>
              <w:pStyle w:val="TAC"/>
            </w:pPr>
            <w:r w:rsidRPr="0041528A">
              <w:t>37</w:t>
            </w:r>
          </w:p>
        </w:tc>
        <w:tc>
          <w:tcPr>
            <w:tcW w:w="1232" w:type="dxa"/>
            <w:tcBorders>
              <w:left w:val="single" w:sz="4" w:space="0" w:color="auto"/>
              <w:right w:val="single" w:sz="4" w:space="0" w:color="auto"/>
            </w:tcBorders>
          </w:tcPr>
          <w:p w14:paraId="0C475C9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8B85B0F"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438A237E" w14:textId="77777777" w:rsidR="00BF46E1" w:rsidRPr="0041528A" w:rsidRDefault="00BF46E1" w:rsidP="0092045E">
            <w:pPr>
              <w:pStyle w:val="TAL"/>
            </w:pPr>
            <w:r w:rsidRPr="0041528A">
              <w:t>["0"]</w:t>
            </w:r>
          </w:p>
        </w:tc>
      </w:tr>
      <w:tr w:rsidR="00BF46E1" w:rsidRPr="0041528A" w14:paraId="2651ED76" w14:textId="77777777" w:rsidTr="00195D76">
        <w:trPr>
          <w:cantSplit/>
          <w:jc w:val="center"/>
        </w:trPr>
        <w:tc>
          <w:tcPr>
            <w:tcW w:w="737" w:type="dxa"/>
            <w:tcBorders>
              <w:left w:val="single" w:sz="4" w:space="0" w:color="auto"/>
              <w:right w:val="single" w:sz="4" w:space="0" w:color="auto"/>
            </w:tcBorders>
          </w:tcPr>
          <w:p w14:paraId="4CA857F9" w14:textId="77777777" w:rsidR="00BF46E1" w:rsidRPr="0041528A" w:rsidRDefault="00BF46E1" w:rsidP="0092045E">
            <w:pPr>
              <w:pStyle w:val="TAC"/>
            </w:pPr>
            <w:r w:rsidRPr="0041528A">
              <w:t>38</w:t>
            </w:r>
          </w:p>
        </w:tc>
        <w:tc>
          <w:tcPr>
            <w:tcW w:w="1232" w:type="dxa"/>
            <w:tcBorders>
              <w:left w:val="single" w:sz="4" w:space="0" w:color="auto"/>
              <w:right w:val="single" w:sz="4" w:space="0" w:color="auto"/>
            </w:tcBorders>
          </w:tcPr>
          <w:p w14:paraId="7143C811"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05F217F" w14:textId="77777777" w:rsidR="00BF46E1" w:rsidRPr="0041528A" w:rsidRDefault="00BF46E1" w:rsidP="0092045E">
            <w:pPr>
              <w:pStyle w:val="TAL"/>
            </w:pPr>
            <w:r w:rsidRPr="0041528A">
              <w:t>TERMINAL RESPONSE: SEND DTMF 4.4.1</w:t>
            </w:r>
          </w:p>
        </w:tc>
        <w:tc>
          <w:tcPr>
            <w:tcW w:w="3776" w:type="dxa"/>
            <w:tcBorders>
              <w:left w:val="single" w:sz="4" w:space="0" w:color="auto"/>
              <w:right w:val="single" w:sz="4" w:space="0" w:color="auto"/>
            </w:tcBorders>
          </w:tcPr>
          <w:p w14:paraId="6C94DF93" w14:textId="77777777" w:rsidR="00BF46E1" w:rsidRPr="0041528A" w:rsidRDefault="00BF46E1" w:rsidP="0092045E">
            <w:pPr>
              <w:pStyle w:val="TAL"/>
            </w:pPr>
            <w:r w:rsidRPr="0041528A">
              <w:t>[Command performed successfully]</w:t>
            </w:r>
          </w:p>
        </w:tc>
      </w:tr>
      <w:tr w:rsidR="00BF46E1" w:rsidRPr="0041528A" w14:paraId="31519EA2" w14:textId="77777777" w:rsidTr="00195D76">
        <w:trPr>
          <w:cantSplit/>
          <w:jc w:val="center"/>
        </w:trPr>
        <w:tc>
          <w:tcPr>
            <w:tcW w:w="737" w:type="dxa"/>
            <w:tcBorders>
              <w:left w:val="single" w:sz="4" w:space="0" w:color="auto"/>
              <w:right w:val="single" w:sz="4" w:space="0" w:color="auto"/>
            </w:tcBorders>
          </w:tcPr>
          <w:p w14:paraId="300F8070" w14:textId="77777777" w:rsidR="00BF46E1" w:rsidRPr="0041528A" w:rsidRDefault="00BF46E1" w:rsidP="0092045E">
            <w:pPr>
              <w:pStyle w:val="TAC"/>
            </w:pPr>
            <w:r w:rsidRPr="0041528A">
              <w:t>39</w:t>
            </w:r>
          </w:p>
        </w:tc>
        <w:tc>
          <w:tcPr>
            <w:tcW w:w="1232" w:type="dxa"/>
            <w:tcBorders>
              <w:left w:val="single" w:sz="4" w:space="0" w:color="auto"/>
              <w:right w:val="single" w:sz="4" w:space="0" w:color="auto"/>
            </w:tcBorders>
          </w:tcPr>
          <w:p w14:paraId="5DBF27D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9687D89"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08A4B21C" w14:textId="77777777" w:rsidR="00BF46E1" w:rsidRPr="0041528A" w:rsidRDefault="00BF46E1" w:rsidP="0092045E">
            <w:pPr>
              <w:pStyle w:val="TAL"/>
            </w:pPr>
          </w:p>
        </w:tc>
      </w:tr>
      <w:tr w:rsidR="00BF46E1" w:rsidRPr="0041528A" w14:paraId="44141EF9" w14:textId="77777777" w:rsidTr="00195D76">
        <w:trPr>
          <w:cantSplit/>
          <w:jc w:val="center"/>
        </w:trPr>
        <w:tc>
          <w:tcPr>
            <w:tcW w:w="737" w:type="dxa"/>
            <w:tcBorders>
              <w:left w:val="single" w:sz="4" w:space="0" w:color="auto"/>
              <w:right w:val="single" w:sz="4" w:space="0" w:color="auto"/>
            </w:tcBorders>
          </w:tcPr>
          <w:p w14:paraId="233F8B1D" w14:textId="77777777" w:rsidR="00BF46E1" w:rsidRPr="0041528A" w:rsidRDefault="00BF46E1" w:rsidP="0092045E">
            <w:pPr>
              <w:pStyle w:val="TAC"/>
            </w:pPr>
            <w:r w:rsidRPr="0041528A">
              <w:t>40</w:t>
            </w:r>
          </w:p>
        </w:tc>
        <w:tc>
          <w:tcPr>
            <w:tcW w:w="1232" w:type="dxa"/>
            <w:tcBorders>
              <w:left w:val="single" w:sz="4" w:space="0" w:color="auto"/>
              <w:right w:val="single" w:sz="4" w:space="0" w:color="auto"/>
            </w:tcBorders>
          </w:tcPr>
          <w:p w14:paraId="57C89E57"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466F6265"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3A1EA105" w14:textId="77777777" w:rsidR="00BF46E1" w:rsidRPr="0041528A" w:rsidRDefault="00BF46E1" w:rsidP="0092045E">
            <w:pPr>
              <w:pStyle w:val="TAL"/>
            </w:pPr>
          </w:p>
        </w:tc>
      </w:tr>
      <w:tr w:rsidR="00BF46E1" w:rsidRPr="0041528A" w14:paraId="171F5127" w14:textId="77777777" w:rsidTr="00195D76">
        <w:trPr>
          <w:cantSplit/>
          <w:jc w:val="center"/>
        </w:trPr>
        <w:tc>
          <w:tcPr>
            <w:tcW w:w="737" w:type="dxa"/>
            <w:tcBorders>
              <w:left w:val="single" w:sz="4" w:space="0" w:color="auto"/>
              <w:right w:val="single" w:sz="4" w:space="0" w:color="auto"/>
            </w:tcBorders>
          </w:tcPr>
          <w:p w14:paraId="52F50E59" w14:textId="77777777" w:rsidR="00BF46E1" w:rsidRPr="0041528A" w:rsidRDefault="00BF46E1" w:rsidP="0092045E">
            <w:pPr>
              <w:pStyle w:val="TAC"/>
            </w:pPr>
            <w:r w:rsidRPr="0041528A">
              <w:t>41</w:t>
            </w:r>
          </w:p>
        </w:tc>
        <w:tc>
          <w:tcPr>
            <w:tcW w:w="1232" w:type="dxa"/>
            <w:tcBorders>
              <w:left w:val="single" w:sz="4" w:space="0" w:color="auto"/>
              <w:right w:val="single" w:sz="4" w:space="0" w:color="auto"/>
            </w:tcBorders>
          </w:tcPr>
          <w:p w14:paraId="1E3448A5"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56D3B363" w14:textId="77777777" w:rsidR="00BF46E1" w:rsidRPr="0041528A" w:rsidRDefault="00BF46E1" w:rsidP="0092045E">
            <w:pPr>
              <w:pStyle w:val="TAL"/>
            </w:pPr>
            <w:r w:rsidRPr="0041528A">
              <w:t>Set up a call to "+0123456789"</w:t>
            </w:r>
          </w:p>
        </w:tc>
        <w:tc>
          <w:tcPr>
            <w:tcW w:w="3776" w:type="dxa"/>
            <w:tcBorders>
              <w:left w:val="single" w:sz="4" w:space="0" w:color="auto"/>
              <w:right w:val="single" w:sz="4" w:space="0" w:color="auto"/>
            </w:tcBorders>
          </w:tcPr>
          <w:p w14:paraId="1295C7D1" w14:textId="77777777" w:rsidR="00BF46E1" w:rsidRPr="0041528A" w:rsidRDefault="00BF46E1" w:rsidP="0092045E">
            <w:pPr>
              <w:pStyle w:val="TAL"/>
            </w:pPr>
          </w:p>
        </w:tc>
      </w:tr>
      <w:tr w:rsidR="00BF46E1" w:rsidRPr="0041528A" w14:paraId="6565A57F" w14:textId="77777777" w:rsidTr="00195D76">
        <w:trPr>
          <w:cantSplit/>
          <w:jc w:val="center"/>
        </w:trPr>
        <w:tc>
          <w:tcPr>
            <w:tcW w:w="737" w:type="dxa"/>
            <w:tcBorders>
              <w:left w:val="single" w:sz="4" w:space="0" w:color="auto"/>
              <w:right w:val="single" w:sz="4" w:space="0" w:color="auto"/>
            </w:tcBorders>
          </w:tcPr>
          <w:p w14:paraId="27790FCC" w14:textId="77777777" w:rsidR="00BF46E1" w:rsidRPr="0041528A" w:rsidRDefault="00BF46E1" w:rsidP="0092045E">
            <w:pPr>
              <w:pStyle w:val="TAC"/>
            </w:pPr>
            <w:r w:rsidRPr="0041528A">
              <w:t>42</w:t>
            </w:r>
          </w:p>
        </w:tc>
        <w:tc>
          <w:tcPr>
            <w:tcW w:w="1232" w:type="dxa"/>
            <w:tcBorders>
              <w:left w:val="single" w:sz="4" w:space="0" w:color="auto"/>
              <w:right w:val="single" w:sz="4" w:space="0" w:color="auto"/>
            </w:tcBorders>
          </w:tcPr>
          <w:p w14:paraId="6A5FDBA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A7A67A3"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44E6CD7A" w14:textId="77777777" w:rsidR="00BF46E1" w:rsidRPr="0041528A" w:rsidRDefault="00BF46E1" w:rsidP="0092045E">
            <w:pPr>
              <w:pStyle w:val="TAL"/>
            </w:pPr>
          </w:p>
        </w:tc>
      </w:tr>
      <w:tr w:rsidR="00BF46E1" w:rsidRPr="0041528A" w14:paraId="406286CB" w14:textId="77777777" w:rsidTr="00195D76">
        <w:trPr>
          <w:cantSplit/>
          <w:jc w:val="center"/>
        </w:trPr>
        <w:tc>
          <w:tcPr>
            <w:tcW w:w="737" w:type="dxa"/>
            <w:tcBorders>
              <w:left w:val="single" w:sz="4" w:space="0" w:color="auto"/>
              <w:right w:val="single" w:sz="4" w:space="0" w:color="auto"/>
            </w:tcBorders>
          </w:tcPr>
          <w:p w14:paraId="078AF3B9" w14:textId="77777777" w:rsidR="00BF46E1" w:rsidRPr="0041528A" w:rsidRDefault="00BF46E1" w:rsidP="0092045E">
            <w:pPr>
              <w:pStyle w:val="TAC"/>
            </w:pPr>
            <w:r w:rsidRPr="0041528A">
              <w:t>43</w:t>
            </w:r>
          </w:p>
        </w:tc>
        <w:tc>
          <w:tcPr>
            <w:tcW w:w="1232" w:type="dxa"/>
            <w:tcBorders>
              <w:left w:val="single" w:sz="4" w:space="0" w:color="auto"/>
              <w:right w:val="single" w:sz="4" w:space="0" w:color="auto"/>
            </w:tcBorders>
          </w:tcPr>
          <w:p w14:paraId="78B4B9F9"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484F8762"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2E09933E" w14:textId="77777777" w:rsidR="00BF46E1" w:rsidRPr="0041528A" w:rsidRDefault="00BF46E1" w:rsidP="0092045E">
            <w:pPr>
              <w:pStyle w:val="TAL"/>
            </w:pPr>
          </w:p>
        </w:tc>
      </w:tr>
      <w:tr w:rsidR="00BF46E1" w:rsidRPr="0041528A" w14:paraId="6CC754CF" w14:textId="77777777" w:rsidTr="00195D76">
        <w:trPr>
          <w:cantSplit/>
          <w:jc w:val="center"/>
        </w:trPr>
        <w:tc>
          <w:tcPr>
            <w:tcW w:w="737" w:type="dxa"/>
            <w:tcBorders>
              <w:left w:val="single" w:sz="4" w:space="0" w:color="auto"/>
              <w:right w:val="single" w:sz="4" w:space="0" w:color="auto"/>
            </w:tcBorders>
          </w:tcPr>
          <w:p w14:paraId="1ED9E859" w14:textId="77777777" w:rsidR="00BF46E1" w:rsidRPr="0041528A" w:rsidRDefault="00BF46E1" w:rsidP="0092045E">
            <w:pPr>
              <w:pStyle w:val="TAC"/>
            </w:pPr>
            <w:r w:rsidRPr="0041528A">
              <w:t>44</w:t>
            </w:r>
          </w:p>
        </w:tc>
        <w:tc>
          <w:tcPr>
            <w:tcW w:w="1232" w:type="dxa"/>
            <w:tcBorders>
              <w:left w:val="single" w:sz="4" w:space="0" w:color="auto"/>
              <w:right w:val="single" w:sz="4" w:space="0" w:color="auto"/>
            </w:tcBorders>
          </w:tcPr>
          <w:p w14:paraId="28B36691"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572800D" w14:textId="77777777" w:rsidR="00BF46E1" w:rsidRPr="0041528A" w:rsidRDefault="00BF46E1" w:rsidP="0092045E">
            <w:pPr>
              <w:pStyle w:val="TAL"/>
            </w:pPr>
            <w:r w:rsidRPr="0041528A">
              <w:t>PROACTIVE COMMAND PENDING: SEND DTMF 4.4.1</w:t>
            </w:r>
          </w:p>
        </w:tc>
        <w:tc>
          <w:tcPr>
            <w:tcW w:w="3776" w:type="dxa"/>
            <w:tcBorders>
              <w:left w:val="single" w:sz="4" w:space="0" w:color="auto"/>
              <w:right w:val="single" w:sz="4" w:space="0" w:color="auto"/>
            </w:tcBorders>
          </w:tcPr>
          <w:p w14:paraId="14A72F1E" w14:textId="77777777" w:rsidR="00BF46E1" w:rsidRPr="0041528A" w:rsidRDefault="00BF46E1" w:rsidP="0092045E">
            <w:pPr>
              <w:pStyle w:val="TAL"/>
            </w:pPr>
          </w:p>
        </w:tc>
      </w:tr>
      <w:tr w:rsidR="00BF46E1" w:rsidRPr="0041528A" w14:paraId="325385AF" w14:textId="77777777" w:rsidTr="00195D76">
        <w:trPr>
          <w:cantSplit/>
          <w:jc w:val="center"/>
        </w:trPr>
        <w:tc>
          <w:tcPr>
            <w:tcW w:w="737" w:type="dxa"/>
            <w:tcBorders>
              <w:left w:val="single" w:sz="4" w:space="0" w:color="auto"/>
              <w:right w:val="single" w:sz="4" w:space="0" w:color="auto"/>
            </w:tcBorders>
          </w:tcPr>
          <w:p w14:paraId="360D6AE8" w14:textId="77777777" w:rsidR="00BF46E1" w:rsidRPr="0041528A" w:rsidRDefault="00BF46E1" w:rsidP="0092045E">
            <w:pPr>
              <w:pStyle w:val="TAC"/>
            </w:pPr>
            <w:r w:rsidRPr="0041528A">
              <w:t>45</w:t>
            </w:r>
          </w:p>
        </w:tc>
        <w:tc>
          <w:tcPr>
            <w:tcW w:w="1232" w:type="dxa"/>
            <w:tcBorders>
              <w:left w:val="single" w:sz="4" w:space="0" w:color="auto"/>
              <w:right w:val="single" w:sz="4" w:space="0" w:color="auto"/>
            </w:tcBorders>
          </w:tcPr>
          <w:p w14:paraId="3BCB1ABA"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9CD203E" w14:textId="77777777" w:rsidR="00BF46E1" w:rsidRPr="0041528A" w:rsidRDefault="00BF46E1" w:rsidP="0092045E">
            <w:pPr>
              <w:pStyle w:val="TAL"/>
            </w:pPr>
            <w:r w:rsidRPr="0041528A">
              <w:t>FETCH</w:t>
            </w:r>
          </w:p>
        </w:tc>
        <w:tc>
          <w:tcPr>
            <w:tcW w:w="3776" w:type="dxa"/>
            <w:tcBorders>
              <w:left w:val="single" w:sz="4" w:space="0" w:color="auto"/>
              <w:right w:val="single" w:sz="4" w:space="0" w:color="auto"/>
            </w:tcBorders>
          </w:tcPr>
          <w:p w14:paraId="4D5AE016" w14:textId="77777777" w:rsidR="00BF46E1" w:rsidRPr="0041528A" w:rsidRDefault="00BF46E1" w:rsidP="0092045E">
            <w:pPr>
              <w:pStyle w:val="TAL"/>
            </w:pPr>
          </w:p>
        </w:tc>
      </w:tr>
      <w:tr w:rsidR="00BF46E1" w:rsidRPr="0041528A" w14:paraId="45F0C162" w14:textId="77777777" w:rsidTr="00195D76">
        <w:trPr>
          <w:cantSplit/>
          <w:jc w:val="center"/>
        </w:trPr>
        <w:tc>
          <w:tcPr>
            <w:tcW w:w="737" w:type="dxa"/>
            <w:tcBorders>
              <w:left w:val="single" w:sz="4" w:space="0" w:color="auto"/>
              <w:right w:val="single" w:sz="4" w:space="0" w:color="auto"/>
            </w:tcBorders>
          </w:tcPr>
          <w:p w14:paraId="493C4E4F" w14:textId="77777777" w:rsidR="00BF46E1" w:rsidRPr="0041528A" w:rsidRDefault="00BF46E1" w:rsidP="0092045E">
            <w:pPr>
              <w:pStyle w:val="TAC"/>
            </w:pPr>
            <w:r w:rsidRPr="0041528A">
              <w:lastRenderedPageBreak/>
              <w:t>46</w:t>
            </w:r>
          </w:p>
        </w:tc>
        <w:tc>
          <w:tcPr>
            <w:tcW w:w="1232" w:type="dxa"/>
            <w:tcBorders>
              <w:left w:val="single" w:sz="4" w:space="0" w:color="auto"/>
              <w:right w:val="single" w:sz="4" w:space="0" w:color="auto"/>
            </w:tcBorders>
          </w:tcPr>
          <w:p w14:paraId="29950E55"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653A05B" w14:textId="77777777" w:rsidR="00BF46E1" w:rsidRPr="0041528A" w:rsidRDefault="00BF46E1" w:rsidP="0092045E">
            <w:pPr>
              <w:pStyle w:val="TAL"/>
            </w:pPr>
            <w:r w:rsidRPr="0041528A">
              <w:t>PROACTIVE COMMAND: SEND DTMF 4.4.1</w:t>
            </w:r>
          </w:p>
        </w:tc>
        <w:tc>
          <w:tcPr>
            <w:tcW w:w="3776" w:type="dxa"/>
            <w:tcBorders>
              <w:left w:val="single" w:sz="4" w:space="0" w:color="auto"/>
              <w:right w:val="single" w:sz="4" w:space="0" w:color="auto"/>
            </w:tcBorders>
          </w:tcPr>
          <w:p w14:paraId="613B95DA" w14:textId="77777777" w:rsidR="00BF46E1" w:rsidRPr="0041528A" w:rsidRDefault="00BF46E1" w:rsidP="0092045E">
            <w:pPr>
              <w:pStyle w:val="TAL"/>
            </w:pPr>
          </w:p>
        </w:tc>
      </w:tr>
      <w:tr w:rsidR="00BF46E1" w:rsidRPr="0041528A" w14:paraId="33FFAC30" w14:textId="77777777" w:rsidTr="00195D76">
        <w:trPr>
          <w:cantSplit/>
          <w:jc w:val="center"/>
        </w:trPr>
        <w:tc>
          <w:tcPr>
            <w:tcW w:w="737" w:type="dxa"/>
            <w:tcBorders>
              <w:left w:val="single" w:sz="4" w:space="0" w:color="auto"/>
              <w:right w:val="single" w:sz="4" w:space="0" w:color="auto"/>
            </w:tcBorders>
          </w:tcPr>
          <w:p w14:paraId="4037A9BD" w14:textId="77777777" w:rsidR="00BF46E1" w:rsidRPr="0041528A" w:rsidRDefault="00BF46E1" w:rsidP="0092045E">
            <w:pPr>
              <w:pStyle w:val="TAC"/>
            </w:pPr>
            <w:r w:rsidRPr="0041528A">
              <w:t>47</w:t>
            </w:r>
          </w:p>
        </w:tc>
        <w:tc>
          <w:tcPr>
            <w:tcW w:w="1232" w:type="dxa"/>
            <w:tcBorders>
              <w:left w:val="single" w:sz="4" w:space="0" w:color="auto"/>
              <w:right w:val="single" w:sz="4" w:space="0" w:color="auto"/>
            </w:tcBorders>
          </w:tcPr>
          <w:p w14:paraId="32778909"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2ED0DBC9"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1D8C8CBB" w14:textId="77777777" w:rsidR="00BF46E1" w:rsidRPr="0041528A" w:rsidRDefault="00BF46E1" w:rsidP="0092045E">
            <w:pPr>
              <w:pStyle w:val="TAL"/>
            </w:pPr>
            <w:r w:rsidRPr="0041528A">
              <w:t xml:space="preserve">[Alpha identifier is displayed with large font size] </w:t>
            </w:r>
          </w:p>
        </w:tc>
      </w:tr>
      <w:tr w:rsidR="00BF46E1" w:rsidRPr="0041528A" w14:paraId="50C640A9" w14:textId="77777777" w:rsidTr="00195D76">
        <w:trPr>
          <w:cantSplit/>
          <w:jc w:val="center"/>
        </w:trPr>
        <w:tc>
          <w:tcPr>
            <w:tcW w:w="737" w:type="dxa"/>
            <w:tcBorders>
              <w:left w:val="single" w:sz="4" w:space="0" w:color="auto"/>
              <w:right w:val="single" w:sz="4" w:space="0" w:color="auto"/>
            </w:tcBorders>
          </w:tcPr>
          <w:p w14:paraId="727D8780" w14:textId="77777777" w:rsidR="00BF46E1" w:rsidRPr="0041528A" w:rsidRDefault="00BF46E1" w:rsidP="0092045E">
            <w:pPr>
              <w:pStyle w:val="TAC"/>
            </w:pPr>
            <w:r w:rsidRPr="0041528A">
              <w:t>48</w:t>
            </w:r>
          </w:p>
        </w:tc>
        <w:tc>
          <w:tcPr>
            <w:tcW w:w="1232" w:type="dxa"/>
            <w:tcBorders>
              <w:left w:val="single" w:sz="4" w:space="0" w:color="auto"/>
              <w:right w:val="single" w:sz="4" w:space="0" w:color="auto"/>
            </w:tcBorders>
          </w:tcPr>
          <w:p w14:paraId="54C4201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30F6C5F"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01BD2878" w14:textId="77777777" w:rsidR="00BF46E1" w:rsidRPr="0041528A" w:rsidRDefault="00BF46E1" w:rsidP="0092045E">
            <w:pPr>
              <w:pStyle w:val="TAL"/>
            </w:pPr>
            <w:r w:rsidRPr="0041528A">
              <w:t>["1"]</w:t>
            </w:r>
          </w:p>
        </w:tc>
      </w:tr>
      <w:tr w:rsidR="00BF46E1" w:rsidRPr="0041528A" w14:paraId="72858679" w14:textId="77777777" w:rsidTr="00195D76">
        <w:trPr>
          <w:cantSplit/>
          <w:jc w:val="center"/>
        </w:trPr>
        <w:tc>
          <w:tcPr>
            <w:tcW w:w="737" w:type="dxa"/>
            <w:tcBorders>
              <w:left w:val="single" w:sz="4" w:space="0" w:color="auto"/>
              <w:right w:val="single" w:sz="4" w:space="0" w:color="auto"/>
            </w:tcBorders>
          </w:tcPr>
          <w:p w14:paraId="60AB85A7" w14:textId="77777777" w:rsidR="00BF46E1" w:rsidRPr="0041528A" w:rsidRDefault="00BF46E1" w:rsidP="0092045E">
            <w:pPr>
              <w:pStyle w:val="TAC"/>
            </w:pPr>
            <w:r w:rsidRPr="0041528A">
              <w:t>49</w:t>
            </w:r>
          </w:p>
        </w:tc>
        <w:tc>
          <w:tcPr>
            <w:tcW w:w="1232" w:type="dxa"/>
            <w:tcBorders>
              <w:left w:val="single" w:sz="4" w:space="0" w:color="auto"/>
              <w:right w:val="single" w:sz="4" w:space="0" w:color="auto"/>
            </w:tcBorders>
          </w:tcPr>
          <w:p w14:paraId="2F33504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E9C84BE"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359D6702" w14:textId="77777777" w:rsidR="00BF46E1" w:rsidRPr="0041528A" w:rsidRDefault="00BF46E1" w:rsidP="0092045E">
            <w:pPr>
              <w:pStyle w:val="TAL"/>
            </w:pPr>
            <w:r w:rsidRPr="0041528A">
              <w:t>["2"]</w:t>
            </w:r>
          </w:p>
        </w:tc>
      </w:tr>
      <w:tr w:rsidR="00BF46E1" w:rsidRPr="0041528A" w14:paraId="66F2267E" w14:textId="77777777" w:rsidTr="00195D76">
        <w:trPr>
          <w:cantSplit/>
          <w:jc w:val="center"/>
        </w:trPr>
        <w:tc>
          <w:tcPr>
            <w:tcW w:w="737" w:type="dxa"/>
            <w:tcBorders>
              <w:left w:val="single" w:sz="4" w:space="0" w:color="auto"/>
              <w:right w:val="single" w:sz="4" w:space="0" w:color="auto"/>
            </w:tcBorders>
          </w:tcPr>
          <w:p w14:paraId="0784CC7E" w14:textId="77777777" w:rsidR="00BF46E1" w:rsidRPr="0041528A" w:rsidRDefault="00BF46E1" w:rsidP="0092045E">
            <w:pPr>
              <w:pStyle w:val="TAC"/>
            </w:pPr>
            <w:r w:rsidRPr="0041528A">
              <w:t>50</w:t>
            </w:r>
          </w:p>
        </w:tc>
        <w:tc>
          <w:tcPr>
            <w:tcW w:w="1232" w:type="dxa"/>
            <w:tcBorders>
              <w:left w:val="single" w:sz="4" w:space="0" w:color="auto"/>
              <w:right w:val="single" w:sz="4" w:space="0" w:color="auto"/>
            </w:tcBorders>
          </w:tcPr>
          <w:p w14:paraId="0CA5AD0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AECBD2A"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7721CE3E" w14:textId="77777777" w:rsidR="00BF46E1" w:rsidRPr="0041528A" w:rsidRDefault="00BF46E1" w:rsidP="0092045E">
            <w:pPr>
              <w:pStyle w:val="TAL"/>
            </w:pPr>
            <w:r w:rsidRPr="0041528A">
              <w:t>["3"]</w:t>
            </w:r>
          </w:p>
        </w:tc>
      </w:tr>
      <w:tr w:rsidR="00BF46E1" w:rsidRPr="0041528A" w14:paraId="1747CCC8" w14:textId="77777777" w:rsidTr="00195D76">
        <w:trPr>
          <w:cantSplit/>
          <w:jc w:val="center"/>
        </w:trPr>
        <w:tc>
          <w:tcPr>
            <w:tcW w:w="737" w:type="dxa"/>
            <w:tcBorders>
              <w:left w:val="single" w:sz="4" w:space="0" w:color="auto"/>
              <w:right w:val="single" w:sz="4" w:space="0" w:color="auto"/>
            </w:tcBorders>
          </w:tcPr>
          <w:p w14:paraId="72BBA748" w14:textId="77777777" w:rsidR="00BF46E1" w:rsidRPr="0041528A" w:rsidRDefault="00BF46E1" w:rsidP="0092045E">
            <w:pPr>
              <w:pStyle w:val="TAC"/>
            </w:pPr>
            <w:r w:rsidRPr="0041528A">
              <w:t>51</w:t>
            </w:r>
          </w:p>
        </w:tc>
        <w:tc>
          <w:tcPr>
            <w:tcW w:w="1232" w:type="dxa"/>
            <w:tcBorders>
              <w:left w:val="single" w:sz="4" w:space="0" w:color="auto"/>
              <w:right w:val="single" w:sz="4" w:space="0" w:color="auto"/>
            </w:tcBorders>
          </w:tcPr>
          <w:p w14:paraId="240D6A7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1BB4EFF"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79D263B3" w14:textId="77777777" w:rsidR="00BF46E1" w:rsidRPr="0041528A" w:rsidRDefault="00BF46E1" w:rsidP="0092045E">
            <w:pPr>
              <w:pStyle w:val="TAL"/>
            </w:pPr>
            <w:r w:rsidRPr="0041528A">
              <w:t>["4"]</w:t>
            </w:r>
          </w:p>
        </w:tc>
      </w:tr>
      <w:tr w:rsidR="00BF46E1" w:rsidRPr="0041528A" w14:paraId="36A53BD1" w14:textId="77777777" w:rsidTr="00195D76">
        <w:trPr>
          <w:cantSplit/>
          <w:jc w:val="center"/>
        </w:trPr>
        <w:tc>
          <w:tcPr>
            <w:tcW w:w="737" w:type="dxa"/>
            <w:tcBorders>
              <w:left w:val="single" w:sz="4" w:space="0" w:color="auto"/>
              <w:right w:val="single" w:sz="4" w:space="0" w:color="auto"/>
            </w:tcBorders>
          </w:tcPr>
          <w:p w14:paraId="3887C6C9" w14:textId="77777777" w:rsidR="00BF46E1" w:rsidRPr="0041528A" w:rsidRDefault="00BF46E1" w:rsidP="0092045E">
            <w:pPr>
              <w:pStyle w:val="TAC"/>
            </w:pPr>
            <w:r w:rsidRPr="0041528A">
              <w:t>52</w:t>
            </w:r>
          </w:p>
        </w:tc>
        <w:tc>
          <w:tcPr>
            <w:tcW w:w="1232" w:type="dxa"/>
            <w:tcBorders>
              <w:left w:val="single" w:sz="4" w:space="0" w:color="auto"/>
              <w:right w:val="single" w:sz="4" w:space="0" w:color="auto"/>
            </w:tcBorders>
          </w:tcPr>
          <w:p w14:paraId="4BE1D45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19C578A"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55D7109D" w14:textId="77777777" w:rsidR="00BF46E1" w:rsidRPr="0041528A" w:rsidRDefault="00BF46E1" w:rsidP="0092045E">
            <w:pPr>
              <w:pStyle w:val="TAL"/>
            </w:pPr>
            <w:r w:rsidRPr="0041528A">
              <w:t>["5"]</w:t>
            </w:r>
          </w:p>
        </w:tc>
      </w:tr>
      <w:tr w:rsidR="00BF46E1" w:rsidRPr="0041528A" w14:paraId="150A267C" w14:textId="77777777" w:rsidTr="00195D76">
        <w:trPr>
          <w:cantSplit/>
          <w:jc w:val="center"/>
        </w:trPr>
        <w:tc>
          <w:tcPr>
            <w:tcW w:w="737" w:type="dxa"/>
            <w:tcBorders>
              <w:left w:val="single" w:sz="4" w:space="0" w:color="auto"/>
              <w:right w:val="single" w:sz="4" w:space="0" w:color="auto"/>
            </w:tcBorders>
          </w:tcPr>
          <w:p w14:paraId="7BF48029" w14:textId="77777777" w:rsidR="00BF46E1" w:rsidRPr="0041528A" w:rsidRDefault="00BF46E1" w:rsidP="0092045E">
            <w:pPr>
              <w:pStyle w:val="TAC"/>
            </w:pPr>
            <w:r w:rsidRPr="0041528A">
              <w:t>53</w:t>
            </w:r>
          </w:p>
        </w:tc>
        <w:tc>
          <w:tcPr>
            <w:tcW w:w="1232" w:type="dxa"/>
            <w:tcBorders>
              <w:left w:val="single" w:sz="4" w:space="0" w:color="auto"/>
              <w:right w:val="single" w:sz="4" w:space="0" w:color="auto"/>
            </w:tcBorders>
          </w:tcPr>
          <w:p w14:paraId="6DE5B0C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FBBEDA8"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07990965" w14:textId="77777777" w:rsidR="00BF46E1" w:rsidRPr="0041528A" w:rsidRDefault="00BF46E1" w:rsidP="0092045E">
            <w:pPr>
              <w:pStyle w:val="TAL"/>
            </w:pPr>
            <w:r w:rsidRPr="0041528A">
              <w:t>["6"]</w:t>
            </w:r>
          </w:p>
        </w:tc>
      </w:tr>
      <w:tr w:rsidR="00BF46E1" w:rsidRPr="0041528A" w14:paraId="5A3906A1" w14:textId="77777777" w:rsidTr="00195D76">
        <w:trPr>
          <w:cantSplit/>
          <w:jc w:val="center"/>
        </w:trPr>
        <w:tc>
          <w:tcPr>
            <w:tcW w:w="737" w:type="dxa"/>
            <w:tcBorders>
              <w:left w:val="single" w:sz="4" w:space="0" w:color="auto"/>
              <w:right w:val="single" w:sz="4" w:space="0" w:color="auto"/>
            </w:tcBorders>
          </w:tcPr>
          <w:p w14:paraId="41731EC4" w14:textId="77777777" w:rsidR="00BF46E1" w:rsidRPr="0041528A" w:rsidRDefault="00BF46E1" w:rsidP="0092045E">
            <w:pPr>
              <w:pStyle w:val="TAC"/>
            </w:pPr>
            <w:r w:rsidRPr="0041528A">
              <w:t>54</w:t>
            </w:r>
          </w:p>
        </w:tc>
        <w:tc>
          <w:tcPr>
            <w:tcW w:w="1232" w:type="dxa"/>
            <w:tcBorders>
              <w:left w:val="single" w:sz="4" w:space="0" w:color="auto"/>
              <w:right w:val="single" w:sz="4" w:space="0" w:color="auto"/>
            </w:tcBorders>
          </w:tcPr>
          <w:p w14:paraId="7870161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F0DAA0E"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4A41D299" w14:textId="77777777" w:rsidR="00BF46E1" w:rsidRPr="0041528A" w:rsidRDefault="00BF46E1" w:rsidP="0092045E">
            <w:pPr>
              <w:pStyle w:val="TAL"/>
            </w:pPr>
            <w:r w:rsidRPr="0041528A">
              <w:t>["7"]</w:t>
            </w:r>
          </w:p>
        </w:tc>
      </w:tr>
      <w:tr w:rsidR="00BF46E1" w:rsidRPr="0041528A" w14:paraId="56DEC376" w14:textId="77777777" w:rsidTr="00195D76">
        <w:trPr>
          <w:cantSplit/>
          <w:jc w:val="center"/>
        </w:trPr>
        <w:tc>
          <w:tcPr>
            <w:tcW w:w="737" w:type="dxa"/>
            <w:tcBorders>
              <w:left w:val="single" w:sz="4" w:space="0" w:color="auto"/>
              <w:right w:val="single" w:sz="4" w:space="0" w:color="auto"/>
            </w:tcBorders>
          </w:tcPr>
          <w:p w14:paraId="58C04087" w14:textId="77777777" w:rsidR="00BF46E1" w:rsidRPr="0041528A" w:rsidRDefault="00BF46E1" w:rsidP="0092045E">
            <w:pPr>
              <w:pStyle w:val="TAC"/>
            </w:pPr>
            <w:r w:rsidRPr="0041528A">
              <w:t>55</w:t>
            </w:r>
          </w:p>
        </w:tc>
        <w:tc>
          <w:tcPr>
            <w:tcW w:w="1232" w:type="dxa"/>
            <w:tcBorders>
              <w:left w:val="single" w:sz="4" w:space="0" w:color="auto"/>
              <w:right w:val="single" w:sz="4" w:space="0" w:color="auto"/>
            </w:tcBorders>
          </w:tcPr>
          <w:p w14:paraId="6278666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FFDD583"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07F4D6BD" w14:textId="77777777" w:rsidR="00BF46E1" w:rsidRPr="0041528A" w:rsidRDefault="00BF46E1" w:rsidP="0092045E">
            <w:pPr>
              <w:pStyle w:val="TAL"/>
            </w:pPr>
            <w:r w:rsidRPr="0041528A">
              <w:t>["8"]</w:t>
            </w:r>
          </w:p>
        </w:tc>
      </w:tr>
      <w:tr w:rsidR="00BF46E1" w:rsidRPr="0041528A" w14:paraId="08D2E341" w14:textId="77777777" w:rsidTr="00195D76">
        <w:trPr>
          <w:cantSplit/>
          <w:jc w:val="center"/>
        </w:trPr>
        <w:tc>
          <w:tcPr>
            <w:tcW w:w="737" w:type="dxa"/>
            <w:tcBorders>
              <w:left w:val="single" w:sz="4" w:space="0" w:color="auto"/>
              <w:right w:val="single" w:sz="4" w:space="0" w:color="auto"/>
            </w:tcBorders>
          </w:tcPr>
          <w:p w14:paraId="3AFD658D" w14:textId="77777777" w:rsidR="00BF46E1" w:rsidRPr="0041528A" w:rsidRDefault="00BF46E1" w:rsidP="0092045E">
            <w:pPr>
              <w:pStyle w:val="TAC"/>
            </w:pPr>
            <w:r w:rsidRPr="0041528A">
              <w:t>56</w:t>
            </w:r>
          </w:p>
        </w:tc>
        <w:tc>
          <w:tcPr>
            <w:tcW w:w="1232" w:type="dxa"/>
            <w:tcBorders>
              <w:left w:val="single" w:sz="4" w:space="0" w:color="auto"/>
              <w:right w:val="single" w:sz="4" w:space="0" w:color="auto"/>
            </w:tcBorders>
          </w:tcPr>
          <w:p w14:paraId="262DAA57"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0EC9676"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4F54F1F3" w14:textId="77777777" w:rsidR="00BF46E1" w:rsidRPr="0041528A" w:rsidRDefault="00BF46E1" w:rsidP="0092045E">
            <w:pPr>
              <w:pStyle w:val="TAL"/>
            </w:pPr>
            <w:r w:rsidRPr="0041528A">
              <w:t>["9"]</w:t>
            </w:r>
          </w:p>
        </w:tc>
      </w:tr>
      <w:tr w:rsidR="00BF46E1" w:rsidRPr="0041528A" w14:paraId="0B28D524" w14:textId="77777777" w:rsidTr="00195D76">
        <w:trPr>
          <w:cantSplit/>
          <w:jc w:val="center"/>
        </w:trPr>
        <w:tc>
          <w:tcPr>
            <w:tcW w:w="737" w:type="dxa"/>
            <w:tcBorders>
              <w:left w:val="single" w:sz="4" w:space="0" w:color="auto"/>
              <w:right w:val="single" w:sz="4" w:space="0" w:color="auto"/>
            </w:tcBorders>
          </w:tcPr>
          <w:p w14:paraId="1D64DE47" w14:textId="77777777" w:rsidR="00BF46E1" w:rsidRPr="0041528A" w:rsidRDefault="00BF46E1" w:rsidP="0092045E">
            <w:pPr>
              <w:pStyle w:val="TAC"/>
            </w:pPr>
            <w:r w:rsidRPr="0041528A">
              <w:t>57</w:t>
            </w:r>
          </w:p>
        </w:tc>
        <w:tc>
          <w:tcPr>
            <w:tcW w:w="1232" w:type="dxa"/>
            <w:tcBorders>
              <w:left w:val="single" w:sz="4" w:space="0" w:color="auto"/>
              <w:right w:val="single" w:sz="4" w:space="0" w:color="auto"/>
            </w:tcBorders>
          </w:tcPr>
          <w:p w14:paraId="41AFFCF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7889242"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6D5FB17C" w14:textId="77777777" w:rsidR="00BF46E1" w:rsidRPr="0041528A" w:rsidRDefault="00BF46E1" w:rsidP="0092045E">
            <w:pPr>
              <w:pStyle w:val="TAL"/>
            </w:pPr>
            <w:r w:rsidRPr="0041528A">
              <w:t>["0"]</w:t>
            </w:r>
          </w:p>
        </w:tc>
      </w:tr>
      <w:tr w:rsidR="00BF46E1" w:rsidRPr="0041528A" w14:paraId="41F78D80" w14:textId="77777777" w:rsidTr="00195D76">
        <w:trPr>
          <w:cantSplit/>
          <w:jc w:val="center"/>
        </w:trPr>
        <w:tc>
          <w:tcPr>
            <w:tcW w:w="737" w:type="dxa"/>
            <w:tcBorders>
              <w:left w:val="single" w:sz="4" w:space="0" w:color="auto"/>
              <w:right w:val="single" w:sz="4" w:space="0" w:color="auto"/>
            </w:tcBorders>
          </w:tcPr>
          <w:p w14:paraId="3885798E" w14:textId="77777777" w:rsidR="00BF46E1" w:rsidRPr="0041528A" w:rsidRDefault="00BF46E1" w:rsidP="0092045E">
            <w:pPr>
              <w:pStyle w:val="TAC"/>
            </w:pPr>
            <w:r w:rsidRPr="0041528A">
              <w:t>58</w:t>
            </w:r>
          </w:p>
        </w:tc>
        <w:tc>
          <w:tcPr>
            <w:tcW w:w="1232" w:type="dxa"/>
            <w:tcBorders>
              <w:left w:val="single" w:sz="4" w:space="0" w:color="auto"/>
              <w:right w:val="single" w:sz="4" w:space="0" w:color="auto"/>
            </w:tcBorders>
          </w:tcPr>
          <w:p w14:paraId="73950E41"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850D35E" w14:textId="77777777" w:rsidR="00BF46E1" w:rsidRPr="0041528A" w:rsidRDefault="00BF46E1" w:rsidP="0092045E">
            <w:pPr>
              <w:pStyle w:val="TAL"/>
            </w:pPr>
            <w:r w:rsidRPr="0041528A">
              <w:t>TERMINAL RESPONSE: SEND DTMF 4.4.1</w:t>
            </w:r>
          </w:p>
        </w:tc>
        <w:tc>
          <w:tcPr>
            <w:tcW w:w="3776" w:type="dxa"/>
            <w:tcBorders>
              <w:left w:val="single" w:sz="4" w:space="0" w:color="auto"/>
              <w:right w:val="single" w:sz="4" w:space="0" w:color="auto"/>
            </w:tcBorders>
          </w:tcPr>
          <w:p w14:paraId="0FC98B74" w14:textId="77777777" w:rsidR="00BF46E1" w:rsidRPr="0041528A" w:rsidRDefault="00BF46E1" w:rsidP="0092045E">
            <w:pPr>
              <w:pStyle w:val="TAL"/>
            </w:pPr>
            <w:r w:rsidRPr="0041528A">
              <w:t>[Command performed successfully]</w:t>
            </w:r>
          </w:p>
        </w:tc>
      </w:tr>
      <w:tr w:rsidR="00BF46E1" w:rsidRPr="0041528A" w14:paraId="04289F0A" w14:textId="77777777" w:rsidTr="00195D76">
        <w:trPr>
          <w:cantSplit/>
          <w:jc w:val="center"/>
        </w:trPr>
        <w:tc>
          <w:tcPr>
            <w:tcW w:w="737" w:type="dxa"/>
            <w:tcBorders>
              <w:left w:val="single" w:sz="4" w:space="0" w:color="auto"/>
              <w:right w:val="single" w:sz="4" w:space="0" w:color="auto"/>
            </w:tcBorders>
          </w:tcPr>
          <w:p w14:paraId="50FC2F5B" w14:textId="77777777" w:rsidR="00BF46E1" w:rsidRPr="0041528A" w:rsidRDefault="00BF46E1" w:rsidP="0092045E">
            <w:pPr>
              <w:pStyle w:val="TAC"/>
            </w:pPr>
            <w:r w:rsidRPr="0041528A">
              <w:t>59</w:t>
            </w:r>
          </w:p>
        </w:tc>
        <w:tc>
          <w:tcPr>
            <w:tcW w:w="1232" w:type="dxa"/>
            <w:tcBorders>
              <w:left w:val="single" w:sz="4" w:space="0" w:color="auto"/>
              <w:right w:val="single" w:sz="4" w:space="0" w:color="auto"/>
            </w:tcBorders>
          </w:tcPr>
          <w:p w14:paraId="75B1975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906CF6D"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555049B6" w14:textId="77777777" w:rsidR="00BF46E1" w:rsidRPr="0041528A" w:rsidRDefault="00BF46E1" w:rsidP="0092045E">
            <w:pPr>
              <w:pStyle w:val="TAL"/>
            </w:pPr>
          </w:p>
        </w:tc>
      </w:tr>
      <w:tr w:rsidR="00BF46E1" w:rsidRPr="0041528A" w14:paraId="0C1AD216" w14:textId="77777777" w:rsidTr="00195D76">
        <w:trPr>
          <w:cantSplit/>
          <w:jc w:val="center"/>
        </w:trPr>
        <w:tc>
          <w:tcPr>
            <w:tcW w:w="737" w:type="dxa"/>
            <w:tcBorders>
              <w:left w:val="single" w:sz="4" w:space="0" w:color="auto"/>
              <w:right w:val="single" w:sz="4" w:space="0" w:color="auto"/>
            </w:tcBorders>
          </w:tcPr>
          <w:p w14:paraId="256A06E5" w14:textId="77777777" w:rsidR="00BF46E1" w:rsidRPr="0041528A" w:rsidRDefault="00BF46E1" w:rsidP="0092045E">
            <w:pPr>
              <w:pStyle w:val="TAC"/>
            </w:pPr>
            <w:r w:rsidRPr="0041528A">
              <w:t>60</w:t>
            </w:r>
          </w:p>
        </w:tc>
        <w:tc>
          <w:tcPr>
            <w:tcW w:w="1232" w:type="dxa"/>
            <w:tcBorders>
              <w:left w:val="single" w:sz="4" w:space="0" w:color="auto"/>
              <w:right w:val="single" w:sz="4" w:space="0" w:color="auto"/>
            </w:tcBorders>
          </w:tcPr>
          <w:p w14:paraId="6F9744DF"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193A1C5F"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655F17A4" w14:textId="77777777" w:rsidR="00BF46E1" w:rsidRPr="0041528A" w:rsidRDefault="00BF46E1" w:rsidP="0092045E">
            <w:pPr>
              <w:pStyle w:val="TAL"/>
            </w:pPr>
          </w:p>
        </w:tc>
      </w:tr>
      <w:tr w:rsidR="00BF46E1" w:rsidRPr="0041528A" w14:paraId="79249EC6" w14:textId="77777777" w:rsidTr="00195D76">
        <w:trPr>
          <w:cantSplit/>
          <w:jc w:val="center"/>
        </w:trPr>
        <w:tc>
          <w:tcPr>
            <w:tcW w:w="737" w:type="dxa"/>
            <w:tcBorders>
              <w:left w:val="single" w:sz="4" w:space="0" w:color="auto"/>
              <w:right w:val="single" w:sz="4" w:space="0" w:color="auto"/>
            </w:tcBorders>
          </w:tcPr>
          <w:p w14:paraId="7BFA51DB" w14:textId="77777777" w:rsidR="00BF46E1" w:rsidRPr="0041528A" w:rsidRDefault="00BF46E1" w:rsidP="0092045E">
            <w:pPr>
              <w:pStyle w:val="TAC"/>
            </w:pPr>
            <w:r w:rsidRPr="0041528A">
              <w:t>61</w:t>
            </w:r>
          </w:p>
        </w:tc>
        <w:tc>
          <w:tcPr>
            <w:tcW w:w="1232" w:type="dxa"/>
            <w:tcBorders>
              <w:left w:val="single" w:sz="4" w:space="0" w:color="auto"/>
              <w:right w:val="single" w:sz="4" w:space="0" w:color="auto"/>
            </w:tcBorders>
          </w:tcPr>
          <w:p w14:paraId="4D2343C8"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5CEC27FF" w14:textId="77777777" w:rsidR="00BF46E1" w:rsidRPr="0041528A" w:rsidRDefault="00BF46E1" w:rsidP="0092045E">
            <w:pPr>
              <w:pStyle w:val="TAL"/>
            </w:pPr>
            <w:r w:rsidRPr="0041528A">
              <w:t>Set up a call to "+0123456789"</w:t>
            </w:r>
          </w:p>
        </w:tc>
        <w:tc>
          <w:tcPr>
            <w:tcW w:w="3776" w:type="dxa"/>
            <w:tcBorders>
              <w:left w:val="single" w:sz="4" w:space="0" w:color="auto"/>
              <w:right w:val="single" w:sz="4" w:space="0" w:color="auto"/>
            </w:tcBorders>
          </w:tcPr>
          <w:p w14:paraId="6AC74165" w14:textId="77777777" w:rsidR="00BF46E1" w:rsidRPr="0041528A" w:rsidRDefault="00BF46E1" w:rsidP="0092045E">
            <w:pPr>
              <w:pStyle w:val="TAL"/>
            </w:pPr>
          </w:p>
        </w:tc>
      </w:tr>
      <w:tr w:rsidR="00BF46E1" w:rsidRPr="0041528A" w14:paraId="1D516AF0" w14:textId="77777777" w:rsidTr="00195D76">
        <w:trPr>
          <w:cantSplit/>
          <w:jc w:val="center"/>
        </w:trPr>
        <w:tc>
          <w:tcPr>
            <w:tcW w:w="737" w:type="dxa"/>
            <w:tcBorders>
              <w:left w:val="single" w:sz="4" w:space="0" w:color="auto"/>
              <w:right w:val="single" w:sz="4" w:space="0" w:color="auto"/>
            </w:tcBorders>
          </w:tcPr>
          <w:p w14:paraId="0CEBFF1B" w14:textId="77777777" w:rsidR="00BF46E1" w:rsidRPr="0041528A" w:rsidRDefault="00BF46E1" w:rsidP="0092045E">
            <w:pPr>
              <w:pStyle w:val="TAC"/>
            </w:pPr>
            <w:r w:rsidRPr="0041528A">
              <w:t>62</w:t>
            </w:r>
          </w:p>
        </w:tc>
        <w:tc>
          <w:tcPr>
            <w:tcW w:w="1232" w:type="dxa"/>
            <w:tcBorders>
              <w:left w:val="single" w:sz="4" w:space="0" w:color="auto"/>
              <w:right w:val="single" w:sz="4" w:space="0" w:color="auto"/>
            </w:tcBorders>
          </w:tcPr>
          <w:p w14:paraId="54A654F2"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C15B337"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3788FCA7" w14:textId="77777777" w:rsidR="00BF46E1" w:rsidRPr="0041528A" w:rsidRDefault="00BF46E1" w:rsidP="0092045E">
            <w:pPr>
              <w:pStyle w:val="TAL"/>
            </w:pPr>
          </w:p>
        </w:tc>
      </w:tr>
      <w:tr w:rsidR="00BF46E1" w:rsidRPr="0041528A" w14:paraId="1F684432" w14:textId="77777777" w:rsidTr="00195D76">
        <w:trPr>
          <w:cantSplit/>
          <w:jc w:val="center"/>
        </w:trPr>
        <w:tc>
          <w:tcPr>
            <w:tcW w:w="737" w:type="dxa"/>
            <w:tcBorders>
              <w:left w:val="single" w:sz="4" w:space="0" w:color="auto"/>
              <w:right w:val="single" w:sz="4" w:space="0" w:color="auto"/>
            </w:tcBorders>
          </w:tcPr>
          <w:p w14:paraId="57802B9D" w14:textId="77777777" w:rsidR="00BF46E1" w:rsidRPr="0041528A" w:rsidRDefault="00BF46E1" w:rsidP="0092045E">
            <w:pPr>
              <w:pStyle w:val="TAC"/>
            </w:pPr>
            <w:r w:rsidRPr="0041528A">
              <w:t>63</w:t>
            </w:r>
          </w:p>
        </w:tc>
        <w:tc>
          <w:tcPr>
            <w:tcW w:w="1232" w:type="dxa"/>
            <w:tcBorders>
              <w:left w:val="single" w:sz="4" w:space="0" w:color="auto"/>
              <w:right w:val="single" w:sz="4" w:space="0" w:color="auto"/>
            </w:tcBorders>
          </w:tcPr>
          <w:p w14:paraId="6B16093D"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476D55E2"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48848828" w14:textId="77777777" w:rsidR="00BF46E1" w:rsidRPr="0041528A" w:rsidRDefault="00BF46E1" w:rsidP="0092045E">
            <w:pPr>
              <w:pStyle w:val="TAL"/>
            </w:pPr>
          </w:p>
        </w:tc>
      </w:tr>
      <w:tr w:rsidR="00BF46E1" w:rsidRPr="0041528A" w14:paraId="4C16A52F" w14:textId="77777777" w:rsidTr="00195D76">
        <w:trPr>
          <w:cantSplit/>
          <w:jc w:val="center"/>
        </w:trPr>
        <w:tc>
          <w:tcPr>
            <w:tcW w:w="737" w:type="dxa"/>
            <w:tcBorders>
              <w:left w:val="single" w:sz="4" w:space="0" w:color="auto"/>
              <w:right w:val="single" w:sz="4" w:space="0" w:color="auto"/>
            </w:tcBorders>
          </w:tcPr>
          <w:p w14:paraId="7E0CE796" w14:textId="77777777" w:rsidR="00BF46E1" w:rsidRPr="0041528A" w:rsidRDefault="00BF46E1" w:rsidP="0092045E">
            <w:pPr>
              <w:pStyle w:val="TAC"/>
            </w:pPr>
            <w:r w:rsidRPr="0041528A">
              <w:t>64</w:t>
            </w:r>
          </w:p>
        </w:tc>
        <w:tc>
          <w:tcPr>
            <w:tcW w:w="1232" w:type="dxa"/>
            <w:tcBorders>
              <w:left w:val="single" w:sz="4" w:space="0" w:color="auto"/>
              <w:right w:val="single" w:sz="4" w:space="0" w:color="auto"/>
            </w:tcBorders>
          </w:tcPr>
          <w:p w14:paraId="501D52E3"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001AFCD" w14:textId="77777777" w:rsidR="00BF46E1" w:rsidRPr="0041528A" w:rsidRDefault="00BF46E1" w:rsidP="0092045E">
            <w:pPr>
              <w:pStyle w:val="TAL"/>
            </w:pPr>
            <w:r w:rsidRPr="0041528A">
              <w:t>PROACTIVE COMMAND PENDING: SEND DTMF 4.4.3</w:t>
            </w:r>
          </w:p>
        </w:tc>
        <w:tc>
          <w:tcPr>
            <w:tcW w:w="3776" w:type="dxa"/>
            <w:tcBorders>
              <w:left w:val="single" w:sz="4" w:space="0" w:color="auto"/>
              <w:right w:val="single" w:sz="4" w:space="0" w:color="auto"/>
            </w:tcBorders>
          </w:tcPr>
          <w:p w14:paraId="2BC1FD14" w14:textId="77777777" w:rsidR="00BF46E1" w:rsidRPr="0041528A" w:rsidRDefault="00BF46E1" w:rsidP="0092045E">
            <w:pPr>
              <w:pStyle w:val="TAL"/>
            </w:pPr>
          </w:p>
        </w:tc>
      </w:tr>
      <w:tr w:rsidR="00BF46E1" w:rsidRPr="0041528A" w14:paraId="242859DC" w14:textId="77777777" w:rsidTr="00195D76">
        <w:trPr>
          <w:cantSplit/>
          <w:jc w:val="center"/>
        </w:trPr>
        <w:tc>
          <w:tcPr>
            <w:tcW w:w="737" w:type="dxa"/>
            <w:tcBorders>
              <w:left w:val="single" w:sz="4" w:space="0" w:color="auto"/>
              <w:right w:val="single" w:sz="4" w:space="0" w:color="auto"/>
            </w:tcBorders>
          </w:tcPr>
          <w:p w14:paraId="1BCBC967" w14:textId="77777777" w:rsidR="00BF46E1" w:rsidRPr="0041528A" w:rsidRDefault="00BF46E1" w:rsidP="0092045E">
            <w:pPr>
              <w:pStyle w:val="TAC"/>
            </w:pPr>
            <w:r w:rsidRPr="0041528A">
              <w:t>65</w:t>
            </w:r>
          </w:p>
        </w:tc>
        <w:tc>
          <w:tcPr>
            <w:tcW w:w="1232" w:type="dxa"/>
            <w:tcBorders>
              <w:left w:val="single" w:sz="4" w:space="0" w:color="auto"/>
              <w:right w:val="single" w:sz="4" w:space="0" w:color="auto"/>
            </w:tcBorders>
          </w:tcPr>
          <w:p w14:paraId="73FA3946"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1742FDC" w14:textId="77777777" w:rsidR="00BF46E1" w:rsidRPr="0041528A" w:rsidRDefault="00BF46E1" w:rsidP="0092045E">
            <w:pPr>
              <w:pStyle w:val="TAL"/>
            </w:pPr>
            <w:r w:rsidRPr="0041528A">
              <w:t>FETCH</w:t>
            </w:r>
          </w:p>
        </w:tc>
        <w:tc>
          <w:tcPr>
            <w:tcW w:w="3776" w:type="dxa"/>
            <w:tcBorders>
              <w:left w:val="single" w:sz="4" w:space="0" w:color="auto"/>
              <w:right w:val="single" w:sz="4" w:space="0" w:color="auto"/>
            </w:tcBorders>
          </w:tcPr>
          <w:p w14:paraId="415CE775" w14:textId="77777777" w:rsidR="00BF46E1" w:rsidRPr="0041528A" w:rsidRDefault="00BF46E1" w:rsidP="0092045E">
            <w:pPr>
              <w:pStyle w:val="TAL"/>
            </w:pPr>
          </w:p>
        </w:tc>
      </w:tr>
      <w:tr w:rsidR="00BF46E1" w:rsidRPr="0041528A" w14:paraId="13FDD4DA" w14:textId="77777777" w:rsidTr="00195D76">
        <w:trPr>
          <w:cantSplit/>
          <w:jc w:val="center"/>
        </w:trPr>
        <w:tc>
          <w:tcPr>
            <w:tcW w:w="737" w:type="dxa"/>
            <w:tcBorders>
              <w:left w:val="single" w:sz="4" w:space="0" w:color="auto"/>
              <w:right w:val="single" w:sz="4" w:space="0" w:color="auto"/>
            </w:tcBorders>
          </w:tcPr>
          <w:p w14:paraId="3B0C050B" w14:textId="77777777" w:rsidR="00BF46E1" w:rsidRPr="0041528A" w:rsidRDefault="00BF46E1" w:rsidP="0092045E">
            <w:pPr>
              <w:pStyle w:val="TAC"/>
            </w:pPr>
            <w:r w:rsidRPr="0041528A">
              <w:t>66</w:t>
            </w:r>
          </w:p>
        </w:tc>
        <w:tc>
          <w:tcPr>
            <w:tcW w:w="1232" w:type="dxa"/>
            <w:tcBorders>
              <w:left w:val="single" w:sz="4" w:space="0" w:color="auto"/>
              <w:right w:val="single" w:sz="4" w:space="0" w:color="auto"/>
            </w:tcBorders>
          </w:tcPr>
          <w:p w14:paraId="572A52B5"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DB3D02F" w14:textId="77777777" w:rsidR="00BF46E1" w:rsidRPr="0041528A" w:rsidRDefault="00BF46E1" w:rsidP="0092045E">
            <w:pPr>
              <w:pStyle w:val="TAL"/>
            </w:pPr>
            <w:r w:rsidRPr="0041528A">
              <w:t>PROACTIVE COMMAND: SEND DTMF 4.4.3</w:t>
            </w:r>
          </w:p>
        </w:tc>
        <w:tc>
          <w:tcPr>
            <w:tcW w:w="3776" w:type="dxa"/>
            <w:tcBorders>
              <w:left w:val="single" w:sz="4" w:space="0" w:color="auto"/>
              <w:right w:val="single" w:sz="4" w:space="0" w:color="auto"/>
            </w:tcBorders>
          </w:tcPr>
          <w:p w14:paraId="46465A2A" w14:textId="77777777" w:rsidR="00BF46E1" w:rsidRPr="0041528A" w:rsidRDefault="00BF46E1" w:rsidP="0092045E">
            <w:pPr>
              <w:pStyle w:val="TAL"/>
            </w:pPr>
          </w:p>
        </w:tc>
      </w:tr>
      <w:tr w:rsidR="00BF46E1" w:rsidRPr="0041528A" w14:paraId="595A5BB2" w14:textId="77777777" w:rsidTr="00195D76">
        <w:trPr>
          <w:cantSplit/>
          <w:jc w:val="center"/>
        </w:trPr>
        <w:tc>
          <w:tcPr>
            <w:tcW w:w="737" w:type="dxa"/>
            <w:tcBorders>
              <w:left w:val="single" w:sz="4" w:space="0" w:color="auto"/>
              <w:right w:val="single" w:sz="4" w:space="0" w:color="auto"/>
            </w:tcBorders>
          </w:tcPr>
          <w:p w14:paraId="0BDB6FA3" w14:textId="77777777" w:rsidR="00BF46E1" w:rsidRPr="0041528A" w:rsidRDefault="00BF46E1" w:rsidP="0092045E">
            <w:pPr>
              <w:pStyle w:val="TAC"/>
            </w:pPr>
            <w:r w:rsidRPr="0041528A">
              <w:t>67</w:t>
            </w:r>
          </w:p>
        </w:tc>
        <w:tc>
          <w:tcPr>
            <w:tcW w:w="1232" w:type="dxa"/>
            <w:tcBorders>
              <w:left w:val="single" w:sz="4" w:space="0" w:color="auto"/>
              <w:right w:val="single" w:sz="4" w:space="0" w:color="auto"/>
            </w:tcBorders>
          </w:tcPr>
          <w:p w14:paraId="7C567BC8"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CD79102"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14E2BC31" w14:textId="77777777" w:rsidR="00BF46E1" w:rsidRPr="0041528A" w:rsidRDefault="00BF46E1" w:rsidP="0092045E">
            <w:pPr>
              <w:pStyle w:val="TAL"/>
            </w:pPr>
            <w:r w:rsidRPr="0041528A">
              <w:t xml:space="preserve">[Alpha identifier is displayed with normal font size] </w:t>
            </w:r>
          </w:p>
        </w:tc>
      </w:tr>
      <w:tr w:rsidR="00BF46E1" w:rsidRPr="0041528A" w14:paraId="76EA5136" w14:textId="77777777" w:rsidTr="00195D76">
        <w:trPr>
          <w:cantSplit/>
          <w:jc w:val="center"/>
        </w:trPr>
        <w:tc>
          <w:tcPr>
            <w:tcW w:w="737" w:type="dxa"/>
            <w:tcBorders>
              <w:left w:val="single" w:sz="4" w:space="0" w:color="auto"/>
              <w:right w:val="single" w:sz="4" w:space="0" w:color="auto"/>
            </w:tcBorders>
          </w:tcPr>
          <w:p w14:paraId="7A7CA8D5" w14:textId="77777777" w:rsidR="00BF46E1" w:rsidRPr="0041528A" w:rsidRDefault="00BF46E1" w:rsidP="0092045E">
            <w:pPr>
              <w:pStyle w:val="TAC"/>
            </w:pPr>
            <w:r w:rsidRPr="0041528A">
              <w:t>68</w:t>
            </w:r>
          </w:p>
        </w:tc>
        <w:tc>
          <w:tcPr>
            <w:tcW w:w="1232" w:type="dxa"/>
            <w:tcBorders>
              <w:left w:val="single" w:sz="4" w:space="0" w:color="auto"/>
              <w:right w:val="single" w:sz="4" w:space="0" w:color="auto"/>
            </w:tcBorders>
          </w:tcPr>
          <w:p w14:paraId="1B65E62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F3BE3F4"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27A4C36F" w14:textId="77777777" w:rsidR="00BF46E1" w:rsidRPr="0041528A" w:rsidRDefault="00BF46E1" w:rsidP="0092045E">
            <w:pPr>
              <w:pStyle w:val="TAL"/>
            </w:pPr>
            <w:r w:rsidRPr="0041528A">
              <w:t>["1"]</w:t>
            </w:r>
          </w:p>
        </w:tc>
      </w:tr>
      <w:tr w:rsidR="00BF46E1" w:rsidRPr="0041528A" w14:paraId="5F86FF52" w14:textId="77777777" w:rsidTr="00195D76">
        <w:trPr>
          <w:cantSplit/>
          <w:jc w:val="center"/>
        </w:trPr>
        <w:tc>
          <w:tcPr>
            <w:tcW w:w="737" w:type="dxa"/>
            <w:tcBorders>
              <w:left w:val="single" w:sz="4" w:space="0" w:color="auto"/>
              <w:right w:val="single" w:sz="4" w:space="0" w:color="auto"/>
            </w:tcBorders>
          </w:tcPr>
          <w:p w14:paraId="163A874C" w14:textId="77777777" w:rsidR="00BF46E1" w:rsidRPr="0041528A" w:rsidRDefault="00BF46E1" w:rsidP="0092045E">
            <w:pPr>
              <w:pStyle w:val="TAC"/>
            </w:pPr>
            <w:r w:rsidRPr="0041528A">
              <w:t>69</w:t>
            </w:r>
          </w:p>
        </w:tc>
        <w:tc>
          <w:tcPr>
            <w:tcW w:w="1232" w:type="dxa"/>
            <w:tcBorders>
              <w:left w:val="single" w:sz="4" w:space="0" w:color="auto"/>
              <w:right w:val="single" w:sz="4" w:space="0" w:color="auto"/>
            </w:tcBorders>
          </w:tcPr>
          <w:p w14:paraId="5E6519B1"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7978625"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3B023A65" w14:textId="77777777" w:rsidR="00BF46E1" w:rsidRPr="0041528A" w:rsidRDefault="00BF46E1" w:rsidP="0092045E">
            <w:pPr>
              <w:pStyle w:val="TAL"/>
            </w:pPr>
            <w:r w:rsidRPr="0041528A">
              <w:t>["2"]</w:t>
            </w:r>
          </w:p>
        </w:tc>
      </w:tr>
      <w:tr w:rsidR="00BF46E1" w:rsidRPr="0041528A" w14:paraId="7B693AE6" w14:textId="77777777" w:rsidTr="00195D76">
        <w:trPr>
          <w:cantSplit/>
          <w:jc w:val="center"/>
        </w:trPr>
        <w:tc>
          <w:tcPr>
            <w:tcW w:w="737" w:type="dxa"/>
            <w:tcBorders>
              <w:left w:val="single" w:sz="4" w:space="0" w:color="auto"/>
              <w:right w:val="single" w:sz="4" w:space="0" w:color="auto"/>
            </w:tcBorders>
          </w:tcPr>
          <w:p w14:paraId="58FDC354" w14:textId="77777777" w:rsidR="00BF46E1" w:rsidRPr="0041528A" w:rsidRDefault="00BF46E1" w:rsidP="0092045E">
            <w:pPr>
              <w:pStyle w:val="TAC"/>
            </w:pPr>
            <w:r w:rsidRPr="0041528A">
              <w:t>70</w:t>
            </w:r>
          </w:p>
        </w:tc>
        <w:tc>
          <w:tcPr>
            <w:tcW w:w="1232" w:type="dxa"/>
            <w:tcBorders>
              <w:left w:val="single" w:sz="4" w:space="0" w:color="auto"/>
              <w:right w:val="single" w:sz="4" w:space="0" w:color="auto"/>
            </w:tcBorders>
          </w:tcPr>
          <w:p w14:paraId="1A3B65D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3BF2B18"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07E51BD4" w14:textId="77777777" w:rsidR="00BF46E1" w:rsidRPr="0041528A" w:rsidRDefault="00BF46E1" w:rsidP="0092045E">
            <w:pPr>
              <w:pStyle w:val="TAL"/>
            </w:pPr>
            <w:r w:rsidRPr="0041528A">
              <w:t>["3"]</w:t>
            </w:r>
          </w:p>
        </w:tc>
      </w:tr>
      <w:tr w:rsidR="00BF46E1" w:rsidRPr="0041528A" w14:paraId="077464C8" w14:textId="77777777" w:rsidTr="00195D76">
        <w:trPr>
          <w:cantSplit/>
          <w:jc w:val="center"/>
        </w:trPr>
        <w:tc>
          <w:tcPr>
            <w:tcW w:w="737" w:type="dxa"/>
            <w:tcBorders>
              <w:left w:val="single" w:sz="4" w:space="0" w:color="auto"/>
              <w:right w:val="single" w:sz="4" w:space="0" w:color="auto"/>
            </w:tcBorders>
          </w:tcPr>
          <w:p w14:paraId="0F05942D" w14:textId="77777777" w:rsidR="00BF46E1" w:rsidRPr="0041528A" w:rsidRDefault="00BF46E1" w:rsidP="0092045E">
            <w:pPr>
              <w:pStyle w:val="TAC"/>
            </w:pPr>
            <w:r w:rsidRPr="0041528A">
              <w:t>71</w:t>
            </w:r>
          </w:p>
        </w:tc>
        <w:tc>
          <w:tcPr>
            <w:tcW w:w="1232" w:type="dxa"/>
            <w:tcBorders>
              <w:left w:val="single" w:sz="4" w:space="0" w:color="auto"/>
              <w:right w:val="single" w:sz="4" w:space="0" w:color="auto"/>
            </w:tcBorders>
          </w:tcPr>
          <w:p w14:paraId="64123752"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9E12EBD"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3ECADC5B" w14:textId="77777777" w:rsidR="00BF46E1" w:rsidRPr="0041528A" w:rsidRDefault="00BF46E1" w:rsidP="0092045E">
            <w:pPr>
              <w:pStyle w:val="TAL"/>
            </w:pPr>
            <w:r w:rsidRPr="0041528A">
              <w:t>["4"]</w:t>
            </w:r>
          </w:p>
        </w:tc>
      </w:tr>
      <w:tr w:rsidR="00BF46E1" w:rsidRPr="0041528A" w14:paraId="65859A14" w14:textId="77777777" w:rsidTr="00195D76">
        <w:trPr>
          <w:cantSplit/>
          <w:jc w:val="center"/>
        </w:trPr>
        <w:tc>
          <w:tcPr>
            <w:tcW w:w="737" w:type="dxa"/>
            <w:tcBorders>
              <w:left w:val="single" w:sz="4" w:space="0" w:color="auto"/>
              <w:right w:val="single" w:sz="4" w:space="0" w:color="auto"/>
            </w:tcBorders>
          </w:tcPr>
          <w:p w14:paraId="174AF858" w14:textId="77777777" w:rsidR="00BF46E1" w:rsidRPr="0041528A" w:rsidRDefault="00BF46E1" w:rsidP="0092045E">
            <w:pPr>
              <w:pStyle w:val="TAC"/>
            </w:pPr>
            <w:r w:rsidRPr="0041528A">
              <w:t>72</w:t>
            </w:r>
          </w:p>
        </w:tc>
        <w:tc>
          <w:tcPr>
            <w:tcW w:w="1232" w:type="dxa"/>
            <w:tcBorders>
              <w:left w:val="single" w:sz="4" w:space="0" w:color="auto"/>
              <w:right w:val="single" w:sz="4" w:space="0" w:color="auto"/>
            </w:tcBorders>
          </w:tcPr>
          <w:p w14:paraId="3225F779"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593BCF0"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3FC4372D" w14:textId="77777777" w:rsidR="00BF46E1" w:rsidRPr="0041528A" w:rsidRDefault="00BF46E1" w:rsidP="0092045E">
            <w:pPr>
              <w:pStyle w:val="TAL"/>
            </w:pPr>
            <w:r w:rsidRPr="0041528A">
              <w:t>["5"]</w:t>
            </w:r>
          </w:p>
        </w:tc>
      </w:tr>
      <w:tr w:rsidR="00BF46E1" w:rsidRPr="0041528A" w14:paraId="317C83E9" w14:textId="77777777" w:rsidTr="00195D76">
        <w:trPr>
          <w:cantSplit/>
          <w:jc w:val="center"/>
        </w:trPr>
        <w:tc>
          <w:tcPr>
            <w:tcW w:w="737" w:type="dxa"/>
            <w:tcBorders>
              <w:left w:val="single" w:sz="4" w:space="0" w:color="auto"/>
              <w:right w:val="single" w:sz="4" w:space="0" w:color="auto"/>
            </w:tcBorders>
          </w:tcPr>
          <w:p w14:paraId="5174DE36" w14:textId="77777777" w:rsidR="00BF46E1" w:rsidRPr="0041528A" w:rsidRDefault="00BF46E1" w:rsidP="0092045E">
            <w:pPr>
              <w:pStyle w:val="TAC"/>
            </w:pPr>
            <w:r w:rsidRPr="0041528A">
              <w:t>73</w:t>
            </w:r>
          </w:p>
        </w:tc>
        <w:tc>
          <w:tcPr>
            <w:tcW w:w="1232" w:type="dxa"/>
            <w:tcBorders>
              <w:left w:val="single" w:sz="4" w:space="0" w:color="auto"/>
              <w:right w:val="single" w:sz="4" w:space="0" w:color="auto"/>
            </w:tcBorders>
          </w:tcPr>
          <w:p w14:paraId="0B7D9B82"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CC36E31"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20672ED6" w14:textId="77777777" w:rsidR="00BF46E1" w:rsidRPr="0041528A" w:rsidRDefault="00BF46E1" w:rsidP="0092045E">
            <w:pPr>
              <w:pStyle w:val="TAL"/>
            </w:pPr>
            <w:r w:rsidRPr="0041528A">
              <w:t>["6"]</w:t>
            </w:r>
          </w:p>
        </w:tc>
      </w:tr>
      <w:tr w:rsidR="00BF46E1" w:rsidRPr="0041528A" w14:paraId="5E7D78FE" w14:textId="77777777" w:rsidTr="00195D76">
        <w:trPr>
          <w:cantSplit/>
          <w:jc w:val="center"/>
        </w:trPr>
        <w:tc>
          <w:tcPr>
            <w:tcW w:w="737" w:type="dxa"/>
            <w:tcBorders>
              <w:left w:val="single" w:sz="4" w:space="0" w:color="auto"/>
              <w:right w:val="single" w:sz="4" w:space="0" w:color="auto"/>
            </w:tcBorders>
          </w:tcPr>
          <w:p w14:paraId="10DD5604" w14:textId="77777777" w:rsidR="00BF46E1" w:rsidRPr="0041528A" w:rsidRDefault="00BF46E1" w:rsidP="0092045E">
            <w:pPr>
              <w:pStyle w:val="TAC"/>
            </w:pPr>
            <w:r w:rsidRPr="0041528A">
              <w:t>74</w:t>
            </w:r>
          </w:p>
        </w:tc>
        <w:tc>
          <w:tcPr>
            <w:tcW w:w="1232" w:type="dxa"/>
            <w:tcBorders>
              <w:left w:val="single" w:sz="4" w:space="0" w:color="auto"/>
              <w:right w:val="single" w:sz="4" w:space="0" w:color="auto"/>
            </w:tcBorders>
          </w:tcPr>
          <w:p w14:paraId="16399F2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B9BBB37"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606A0638" w14:textId="77777777" w:rsidR="00BF46E1" w:rsidRPr="0041528A" w:rsidRDefault="00BF46E1" w:rsidP="0092045E">
            <w:pPr>
              <w:pStyle w:val="TAL"/>
            </w:pPr>
            <w:r w:rsidRPr="0041528A">
              <w:t>["7"]</w:t>
            </w:r>
          </w:p>
        </w:tc>
      </w:tr>
      <w:tr w:rsidR="00BF46E1" w:rsidRPr="0041528A" w14:paraId="462C5185" w14:textId="77777777" w:rsidTr="00195D76">
        <w:trPr>
          <w:cantSplit/>
          <w:jc w:val="center"/>
        </w:trPr>
        <w:tc>
          <w:tcPr>
            <w:tcW w:w="737" w:type="dxa"/>
            <w:tcBorders>
              <w:left w:val="single" w:sz="4" w:space="0" w:color="auto"/>
              <w:right w:val="single" w:sz="4" w:space="0" w:color="auto"/>
            </w:tcBorders>
          </w:tcPr>
          <w:p w14:paraId="0E97A2A2" w14:textId="77777777" w:rsidR="00BF46E1" w:rsidRPr="0041528A" w:rsidRDefault="00BF46E1" w:rsidP="0092045E">
            <w:pPr>
              <w:pStyle w:val="TAC"/>
            </w:pPr>
            <w:r w:rsidRPr="0041528A">
              <w:t>75</w:t>
            </w:r>
          </w:p>
        </w:tc>
        <w:tc>
          <w:tcPr>
            <w:tcW w:w="1232" w:type="dxa"/>
            <w:tcBorders>
              <w:left w:val="single" w:sz="4" w:space="0" w:color="auto"/>
              <w:right w:val="single" w:sz="4" w:space="0" w:color="auto"/>
            </w:tcBorders>
          </w:tcPr>
          <w:p w14:paraId="6A46EC14"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DDBA331"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2E10662B" w14:textId="77777777" w:rsidR="00BF46E1" w:rsidRPr="0041528A" w:rsidRDefault="00BF46E1" w:rsidP="0092045E">
            <w:pPr>
              <w:pStyle w:val="TAL"/>
            </w:pPr>
            <w:r w:rsidRPr="0041528A">
              <w:t>["8"]</w:t>
            </w:r>
          </w:p>
        </w:tc>
      </w:tr>
      <w:tr w:rsidR="00BF46E1" w:rsidRPr="0041528A" w14:paraId="2FF9BB2A" w14:textId="77777777" w:rsidTr="00195D76">
        <w:trPr>
          <w:cantSplit/>
          <w:jc w:val="center"/>
        </w:trPr>
        <w:tc>
          <w:tcPr>
            <w:tcW w:w="737" w:type="dxa"/>
            <w:tcBorders>
              <w:left w:val="single" w:sz="4" w:space="0" w:color="auto"/>
              <w:right w:val="single" w:sz="4" w:space="0" w:color="auto"/>
            </w:tcBorders>
          </w:tcPr>
          <w:p w14:paraId="2D402340" w14:textId="77777777" w:rsidR="00BF46E1" w:rsidRPr="0041528A" w:rsidRDefault="00BF46E1" w:rsidP="0092045E">
            <w:pPr>
              <w:pStyle w:val="TAC"/>
            </w:pPr>
            <w:r w:rsidRPr="0041528A">
              <w:t>76</w:t>
            </w:r>
          </w:p>
        </w:tc>
        <w:tc>
          <w:tcPr>
            <w:tcW w:w="1232" w:type="dxa"/>
            <w:tcBorders>
              <w:left w:val="single" w:sz="4" w:space="0" w:color="auto"/>
              <w:right w:val="single" w:sz="4" w:space="0" w:color="auto"/>
            </w:tcBorders>
          </w:tcPr>
          <w:p w14:paraId="1095101D"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197F569"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7DAEA4EB" w14:textId="77777777" w:rsidR="00BF46E1" w:rsidRPr="0041528A" w:rsidRDefault="00BF46E1" w:rsidP="0092045E">
            <w:pPr>
              <w:pStyle w:val="TAL"/>
            </w:pPr>
            <w:r w:rsidRPr="0041528A">
              <w:t>["9"]</w:t>
            </w:r>
          </w:p>
        </w:tc>
      </w:tr>
      <w:tr w:rsidR="00BF46E1" w:rsidRPr="0041528A" w14:paraId="7A8C2395" w14:textId="77777777" w:rsidTr="00195D76">
        <w:trPr>
          <w:cantSplit/>
          <w:jc w:val="center"/>
        </w:trPr>
        <w:tc>
          <w:tcPr>
            <w:tcW w:w="737" w:type="dxa"/>
            <w:tcBorders>
              <w:left w:val="single" w:sz="4" w:space="0" w:color="auto"/>
              <w:right w:val="single" w:sz="4" w:space="0" w:color="auto"/>
            </w:tcBorders>
          </w:tcPr>
          <w:p w14:paraId="1A8E1466" w14:textId="77777777" w:rsidR="00BF46E1" w:rsidRPr="0041528A" w:rsidRDefault="00BF46E1" w:rsidP="0092045E">
            <w:pPr>
              <w:pStyle w:val="TAC"/>
            </w:pPr>
            <w:r w:rsidRPr="0041528A">
              <w:t>77</w:t>
            </w:r>
          </w:p>
        </w:tc>
        <w:tc>
          <w:tcPr>
            <w:tcW w:w="1232" w:type="dxa"/>
            <w:tcBorders>
              <w:left w:val="single" w:sz="4" w:space="0" w:color="auto"/>
              <w:right w:val="single" w:sz="4" w:space="0" w:color="auto"/>
            </w:tcBorders>
          </w:tcPr>
          <w:p w14:paraId="57B1543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8F97111"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247368E7" w14:textId="77777777" w:rsidR="00BF46E1" w:rsidRPr="0041528A" w:rsidRDefault="00BF46E1" w:rsidP="0092045E">
            <w:pPr>
              <w:pStyle w:val="TAL"/>
            </w:pPr>
            <w:r w:rsidRPr="0041528A">
              <w:t>["0"]</w:t>
            </w:r>
          </w:p>
        </w:tc>
      </w:tr>
      <w:tr w:rsidR="00BF46E1" w:rsidRPr="0041528A" w14:paraId="069118F5" w14:textId="77777777" w:rsidTr="00195D76">
        <w:trPr>
          <w:cantSplit/>
          <w:jc w:val="center"/>
        </w:trPr>
        <w:tc>
          <w:tcPr>
            <w:tcW w:w="737" w:type="dxa"/>
            <w:tcBorders>
              <w:left w:val="single" w:sz="4" w:space="0" w:color="auto"/>
              <w:right w:val="single" w:sz="4" w:space="0" w:color="auto"/>
            </w:tcBorders>
          </w:tcPr>
          <w:p w14:paraId="6D3DF7C6" w14:textId="77777777" w:rsidR="00BF46E1" w:rsidRPr="0041528A" w:rsidRDefault="00BF46E1" w:rsidP="0092045E">
            <w:pPr>
              <w:pStyle w:val="TAC"/>
            </w:pPr>
            <w:r w:rsidRPr="0041528A">
              <w:t>78</w:t>
            </w:r>
          </w:p>
        </w:tc>
        <w:tc>
          <w:tcPr>
            <w:tcW w:w="1232" w:type="dxa"/>
            <w:tcBorders>
              <w:left w:val="single" w:sz="4" w:space="0" w:color="auto"/>
              <w:right w:val="single" w:sz="4" w:space="0" w:color="auto"/>
            </w:tcBorders>
          </w:tcPr>
          <w:p w14:paraId="7D574F74"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98FFDF8" w14:textId="77777777" w:rsidR="00BF46E1" w:rsidRPr="0041528A" w:rsidRDefault="00BF46E1" w:rsidP="0092045E">
            <w:pPr>
              <w:pStyle w:val="TAL"/>
            </w:pPr>
            <w:r w:rsidRPr="0041528A">
              <w:t>TERMINAL RESPONSE: SEND DTMF 4.4.1</w:t>
            </w:r>
          </w:p>
        </w:tc>
        <w:tc>
          <w:tcPr>
            <w:tcW w:w="3776" w:type="dxa"/>
            <w:tcBorders>
              <w:left w:val="single" w:sz="4" w:space="0" w:color="auto"/>
              <w:right w:val="single" w:sz="4" w:space="0" w:color="auto"/>
            </w:tcBorders>
          </w:tcPr>
          <w:p w14:paraId="440ECB11" w14:textId="77777777" w:rsidR="00BF46E1" w:rsidRPr="0041528A" w:rsidRDefault="00BF46E1" w:rsidP="0092045E">
            <w:pPr>
              <w:pStyle w:val="TAL"/>
            </w:pPr>
            <w:r w:rsidRPr="0041528A">
              <w:t>[Command performed successfully]</w:t>
            </w:r>
          </w:p>
        </w:tc>
      </w:tr>
      <w:tr w:rsidR="00BF46E1" w:rsidRPr="0041528A" w14:paraId="2D54F5B8" w14:textId="77777777" w:rsidTr="00195D76">
        <w:trPr>
          <w:cantSplit/>
          <w:jc w:val="center"/>
        </w:trPr>
        <w:tc>
          <w:tcPr>
            <w:tcW w:w="737" w:type="dxa"/>
            <w:tcBorders>
              <w:left w:val="single" w:sz="4" w:space="0" w:color="auto"/>
              <w:right w:val="single" w:sz="4" w:space="0" w:color="auto"/>
            </w:tcBorders>
          </w:tcPr>
          <w:p w14:paraId="077710F3" w14:textId="77777777" w:rsidR="00BF46E1" w:rsidRPr="0041528A" w:rsidRDefault="00BF46E1" w:rsidP="0092045E">
            <w:pPr>
              <w:pStyle w:val="TAC"/>
            </w:pPr>
            <w:r w:rsidRPr="0041528A">
              <w:t>79</w:t>
            </w:r>
          </w:p>
        </w:tc>
        <w:tc>
          <w:tcPr>
            <w:tcW w:w="1232" w:type="dxa"/>
            <w:tcBorders>
              <w:left w:val="single" w:sz="4" w:space="0" w:color="auto"/>
              <w:right w:val="single" w:sz="4" w:space="0" w:color="auto"/>
            </w:tcBorders>
          </w:tcPr>
          <w:p w14:paraId="7DD1F89D"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B3BA408"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3A10B0A1" w14:textId="77777777" w:rsidR="00BF46E1" w:rsidRPr="0041528A" w:rsidRDefault="00BF46E1" w:rsidP="0092045E">
            <w:pPr>
              <w:pStyle w:val="TAL"/>
            </w:pPr>
          </w:p>
        </w:tc>
      </w:tr>
      <w:tr w:rsidR="00BF46E1" w:rsidRPr="0041528A" w14:paraId="46DE4E8D" w14:textId="77777777" w:rsidTr="00195D76">
        <w:trPr>
          <w:cantSplit/>
          <w:jc w:val="center"/>
        </w:trPr>
        <w:tc>
          <w:tcPr>
            <w:tcW w:w="737" w:type="dxa"/>
            <w:tcBorders>
              <w:left w:val="single" w:sz="4" w:space="0" w:color="auto"/>
              <w:bottom w:val="single" w:sz="4" w:space="0" w:color="auto"/>
              <w:right w:val="single" w:sz="4" w:space="0" w:color="auto"/>
            </w:tcBorders>
          </w:tcPr>
          <w:p w14:paraId="2F635688" w14:textId="77777777" w:rsidR="00BF46E1" w:rsidRPr="0041528A" w:rsidRDefault="00BF46E1" w:rsidP="0092045E">
            <w:pPr>
              <w:pStyle w:val="TAC"/>
            </w:pPr>
            <w:r w:rsidRPr="0041528A">
              <w:t>80</w:t>
            </w:r>
          </w:p>
        </w:tc>
        <w:tc>
          <w:tcPr>
            <w:tcW w:w="1232" w:type="dxa"/>
            <w:tcBorders>
              <w:left w:val="single" w:sz="4" w:space="0" w:color="auto"/>
              <w:bottom w:val="single" w:sz="4" w:space="0" w:color="auto"/>
              <w:right w:val="single" w:sz="4" w:space="0" w:color="auto"/>
            </w:tcBorders>
          </w:tcPr>
          <w:p w14:paraId="10FB6C36"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bottom w:val="single" w:sz="4" w:space="0" w:color="auto"/>
              <w:right w:val="single" w:sz="4" w:space="0" w:color="auto"/>
            </w:tcBorders>
          </w:tcPr>
          <w:p w14:paraId="18730E10" w14:textId="77777777" w:rsidR="00BF46E1" w:rsidRPr="0041528A" w:rsidRDefault="00BF46E1" w:rsidP="0092045E">
            <w:pPr>
              <w:pStyle w:val="TAL"/>
            </w:pPr>
            <w:r w:rsidRPr="0041528A">
              <w:t>End the call</w:t>
            </w:r>
          </w:p>
        </w:tc>
        <w:tc>
          <w:tcPr>
            <w:tcW w:w="3776" w:type="dxa"/>
            <w:tcBorders>
              <w:left w:val="single" w:sz="4" w:space="0" w:color="auto"/>
              <w:bottom w:val="single" w:sz="4" w:space="0" w:color="auto"/>
              <w:right w:val="single" w:sz="4" w:space="0" w:color="auto"/>
            </w:tcBorders>
          </w:tcPr>
          <w:p w14:paraId="10EF495E" w14:textId="77777777" w:rsidR="00BF46E1" w:rsidRPr="0041528A" w:rsidRDefault="00BF46E1" w:rsidP="0092045E">
            <w:pPr>
              <w:pStyle w:val="TAL"/>
            </w:pPr>
          </w:p>
        </w:tc>
      </w:tr>
    </w:tbl>
    <w:p w14:paraId="597841ED" w14:textId="77777777" w:rsidR="00BF46E1" w:rsidRPr="0041528A" w:rsidRDefault="00BF46E1" w:rsidP="00BF46E1"/>
    <w:p w14:paraId="7585FE9B" w14:textId="77777777" w:rsidR="00BF46E1" w:rsidRPr="0041528A" w:rsidRDefault="00BF46E1" w:rsidP="00BF46E1">
      <w:r w:rsidRPr="0041528A">
        <w:t>PROACTIVE COMMAND: SEND DTMF 4.4.1</w:t>
      </w:r>
    </w:p>
    <w:p w14:paraId="30857486" w14:textId="77777777" w:rsidR="00BF46E1" w:rsidRPr="0041528A" w:rsidRDefault="00BF46E1" w:rsidP="00BF46E1">
      <w:r w:rsidRPr="0041528A">
        <w:t>Logically:</w:t>
      </w:r>
    </w:p>
    <w:p w14:paraId="0AD40808" w14:textId="77777777" w:rsidR="00BF46E1" w:rsidRPr="0041528A" w:rsidRDefault="00BF46E1" w:rsidP="0041528A">
      <w:pPr>
        <w:pStyle w:val="EW"/>
      </w:pPr>
      <w:r w:rsidRPr="0041528A">
        <w:t>Command details</w:t>
      </w:r>
    </w:p>
    <w:p w14:paraId="0344DC19" w14:textId="77777777" w:rsidR="00BF46E1" w:rsidRPr="0041528A" w:rsidRDefault="00BF46E1" w:rsidP="0041528A">
      <w:pPr>
        <w:pStyle w:val="EW"/>
      </w:pPr>
      <w:r w:rsidRPr="0041528A">
        <w:tab/>
        <w:t>Command number:</w:t>
      </w:r>
      <w:r w:rsidRPr="0041528A">
        <w:tab/>
        <w:t>1</w:t>
      </w:r>
    </w:p>
    <w:p w14:paraId="03BC5F9C" w14:textId="77777777" w:rsidR="00BF46E1" w:rsidRPr="0041528A" w:rsidRDefault="00BF46E1" w:rsidP="0041528A">
      <w:pPr>
        <w:pStyle w:val="EW"/>
      </w:pPr>
      <w:r w:rsidRPr="0041528A">
        <w:tab/>
        <w:t>Command type:</w:t>
      </w:r>
      <w:r w:rsidRPr="0041528A">
        <w:tab/>
        <w:t>SEND DTMF</w:t>
      </w:r>
    </w:p>
    <w:p w14:paraId="6CACA3CF" w14:textId="77777777" w:rsidR="00BF46E1" w:rsidRPr="0041528A" w:rsidRDefault="00BF46E1" w:rsidP="0041528A">
      <w:pPr>
        <w:pStyle w:val="EW"/>
      </w:pPr>
      <w:r w:rsidRPr="0041528A">
        <w:tab/>
        <w:t>Command qualifier:</w:t>
      </w:r>
      <w:r w:rsidRPr="0041528A">
        <w:tab/>
        <w:t>"00"</w:t>
      </w:r>
    </w:p>
    <w:p w14:paraId="36153F9D" w14:textId="77777777" w:rsidR="00BF46E1" w:rsidRPr="0041528A" w:rsidRDefault="00BF46E1" w:rsidP="0041528A">
      <w:pPr>
        <w:pStyle w:val="EW"/>
      </w:pPr>
      <w:r w:rsidRPr="0041528A">
        <w:t>Device identities</w:t>
      </w:r>
    </w:p>
    <w:p w14:paraId="68364BAA" w14:textId="77777777" w:rsidR="00BF46E1" w:rsidRPr="0041528A" w:rsidRDefault="00BF46E1" w:rsidP="0041528A">
      <w:pPr>
        <w:pStyle w:val="EW"/>
      </w:pPr>
      <w:r w:rsidRPr="0041528A">
        <w:tab/>
        <w:t>Source device:</w:t>
      </w:r>
      <w:r w:rsidRPr="0041528A">
        <w:tab/>
        <w:t>UICC</w:t>
      </w:r>
    </w:p>
    <w:p w14:paraId="0601AC9A" w14:textId="77777777" w:rsidR="00BF46E1" w:rsidRPr="0041528A" w:rsidRDefault="00BF46E1" w:rsidP="0041528A">
      <w:pPr>
        <w:pStyle w:val="EW"/>
      </w:pPr>
      <w:r w:rsidRPr="0041528A">
        <w:tab/>
        <w:t>Destination device:</w:t>
      </w:r>
      <w:r w:rsidRPr="0041528A">
        <w:tab/>
        <w:t>Network</w:t>
      </w:r>
    </w:p>
    <w:p w14:paraId="09473C62" w14:textId="77777777" w:rsidR="00BF46E1" w:rsidRPr="0041528A" w:rsidRDefault="00BF46E1" w:rsidP="0041528A">
      <w:pPr>
        <w:pStyle w:val="EW"/>
      </w:pPr>
      <w:r w:rsidRPr="0041528A">
        <w:t>Alpha identifier:</w:t>
      </w:r>
      <w:r w:rsidRPr="0041528A">
        <w:tab/>
        <w:t>"Send DTMF 1"</w:t>
      </w:r>
    </w:p>
    <w:p w14:paraId="0CE42411" w14:textId="77777777" w:rsidR="00BF46E1" w:rsidRPr="0041528A" w:rsidRDefault="00BF46E1" w:rsidP="0041528A">
      <w:pPr>
        <w:pStyle w:val="EW"/>
      </w:pPr>
      <w:r w:rsidRPr="0041528A">
        <w:t>DTMF String:</w:t>
      </w:r>
      <w:r w:rsidRPr="0041528A">
        <w:tab/>
        <w:t>"1234567890"</w:t>
      </w:r>
    </w:p>
    <w:p w14:paraId="274856F3" w14:textId="77777777" w:rsidR="00BF46E1" w:rsidRPr="0041528A" w:rsidRDefault="00BF46E1" w:rsidP="0041528A">
      <w:pPr>
        <w:pStyle w:val="EW"/>
      </w:pPr>
      <w:r w:rsidRPr="0041528A">
        <w:t>Text Attribute</w:t>
      </w:r>
    </w:p>
    <w:p w14:paraId="1D3C79A7" w14:textId="77777777" w:rsidR="00BF46E1" w:rsidRPr="0041528A" w:rsidRDefault="00BF46E1" w:rsidP="0041528A">
      <w:pPr>
        <w:pStyle w:val="EW"/>
      </w:pPr>
      <w:r w:rsidRPr="0041528A">
        <w:lastRenderedPageBreak/>
        <w:tab/>
        <w:t>Formatting position:</w:t>
      </w:r>
      <w:r w:rsidRPr="0041528A">
        <w:tab/>
        <w:t>0</w:t>
      </w:r>
    </w:p>
    <w:p w14:paraId="3413B92F" w14:textId="77777777" w:rsidR="00BF46E1" w:rsidRPr="0041528A" w:rsidRDefault="00BF46E1" w:rsidP="0041528A">
      <w:pPr>
        <w:pStyle w:val="EW"/>
      </w:pPr>
      <w:r w:rsidRPr="0041528A">
        <w:tab/>
        <w:t>Formatting length:</w:t>
      </w:r>
      <w:r w:rsidRPr="0041528A">
        <w:tab/>
        <w:t>11</w:t>
      </w:r>
    </w:p>
    <w:p w14:paraId="73B41EC8" w14:textId="77777777" w:rsidR="00BF46E1" w:rsidRPr="0041528A" w:rsidRDefault="00BF46E1" w:rsidP="0041528A">
      <w:pPr>
        <w:pStyle w:val="EW"/>
      </w:pPr>
      <w:r w:rsidRPr="0041528A">
        <w:tab/>
        <w:t>Formatting mode:</w:t>
      </w:r>
      <w:r w:rsidRPr="0041528A">
        <w:tab/>
        <w:t>Left Alignment, Large Font, Bold Off, Italic Off, Underline Off, Strikethrough Off</w:t>
      </w:r>
    </w:p>
    <w:p w14:paraId="600DCF46" w14:textId="77777777" w:rsidR="00BF46E1" w:rsidRPr="0041528A" w:rsidRDefault="00BF46E1" w:rsidP="0041528A">
      <w:pPr>
        <w:pStyle w:val="EX"/>
      </w:pPr>
      <w:r w:rsidRPr="0041528A">
        <w:tab/>
        <w:t>Colour:</w:t>
      </w:r>
      <w:r w:rsidRPr="0041528A">
        <w:tab/>
        <w:t>Dark Green Foreground, Bright Yellow Background</w:t>
      </w:r>
    </w:p>
    <w:p w14:paraId="0CD58A92" w14:textId="77777777" w:rsidR="00BF46E1" w:rsidRPr="0041528A" w:rsidRDefault="00BF46E1" w:rsidP="00BF46E1">
      <w:r w:rsidRPr="0041528A">
        <w:t>Coding:</w:t>
      </w:r>
    </w:p>
    <w:p w14:paraId="7731CA3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1AB1EE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C27B59D"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A6F17D6"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2F23161" w14:textId="77777777" w:rsidR="00BF46E1" w:rsidRPr="0041528A" w:rsidRDefault="00BF46E1" w:rsidP="0092045E">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205D1867"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E7DE9CF"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F7F722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74A4437"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0727BEDC"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AD1BF56"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BA60FAB"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CB413A0"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361A863"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485877A" w14:textId="77777777" w:rsidR="00BF46E1" w:rsidRPr="0041528A" w:rsidRDefault="00BF46E1" w:rsidP="0092045E">
            <w:pPr>
              <w:pStyle w:val="TAC"/>
            </w:pPr>
            <w:r w:rsidRPr="0041528A">
              <w:t>85</w:t>
            </w:r>
          </w:p>
        </w:tc>
      </w:tr>
      <w:tr w:rsidR="00BF46E1" w:rsidRPr="0041528A" w14:paraId="0CFE328E" w14:textId="77777777" w:rsidTr="00195D76">
        <w:trPr>
          <w:jc w:val="center"/>
        </w:trPr>
        <w:tc>
          <w:tcPr>
            <w:tcW w:w="1134" w:type="dxa"/>
            <w:tcBorders>
              <w:top w:val="single" w:sz="4" w:space="0" w:color="auto"/>
              <w:right w:val="single" w:sz="4" w:space="0" w:color="auto"/>
            </w:tcBorders>
          </w:tcPr>
          <w:p w14:paraId="0CCE2824"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BE6AFD6"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3BF49EE0"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327FD410"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CF737BC"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32223E7"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FC83175"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E1E157E"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32B6142"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23EFCB0"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0570D25E"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54431F3D"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E123EC1" w14:textId="77777777" w:rsidR="00BF46E1" w:rsidRPr="0041528A" w:rsidRDefault="00BF46E1" w:rsidP="0092045E">
            <w:pPr>
              <w:pStyle w:val="TAC"/>
            </w:pPr>
            <w:r w:rsidRPr="0041528A">
              <w:t>31</w:t>
            </w:r>
          </w:p>
        </w:tc>
      </w:tr>
      <w:tr w:rsidR="00BF46E1" w:rsidRPr="0041528A" w14:paraId="0822158A" w14:textId="77777777" w:rsidTr="00195D76">
        <w:trPr>
          <w:jc w:val="center"/>
        </w:trPr>
        <w:tc>
          <w:tcPr>
            <w:tcW w:w="1134" w:type="dxa"/>
            <w:tcBorders>
              <w:right w:val="single" w:sz="4" w:space="0" w:color="auto"/>
            </w:tcBorders>
          </w:tcPr>
          <w:p w14:paraId="0EE62D2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F5F1A85"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6E8922A0"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E024AD0"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58FCDC9C"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7A83EB6"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C7AB77E"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5ADE1B7D"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5D16587"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D309ABA"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CAC8B43"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267844C"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484B344C" w14:textId="77777777" w:rsidR="00BF46E1" w:rsidRPr="0041528A" w:rsidRDefault="00BF46E1" w:rsidP="0092045E">
            <w:pPr>
              <w:pStyle w:val="TAC"/>
            </w:pPr>
            <w:r w:rsidRPr="0041528A">
              <w:t>04</w:t>
            </w:r>
          </w:p>
        </w:tc>
      </w:tr>
      <w:tr w:rsidR="00BF46E1" w:rsidRPr="0041528A" w14:paraId="50E27A10" w14:textId="77777777" w:rsidTr="00195D76">
        <w:trPr>
          <w:jc w:val="center"/>
        </w:trPr>
        <w:tc>
          <w:tcPr>
            <w:tcW w:w="1134" w:type="dxa"/>
            <w:tcBorders>
              <w:right w:val="single" w:sz="4" w:space="0" w:color="auto"/>
            </w:tcBorders>
          </w:tcPr>
          <w:p w14:paraId="1EA0FF04"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163F28E"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125CEA9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1A11EE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D2BD25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53163E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2D3023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408DBA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2DEC60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75F846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6686F4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F814E7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EACA929" w14:textId="77777777" w:rsidR="00BF46E1" w:rsidRPr="0041528A" w:rsidRDefault="00BF46E1" w:rsidP="0092045E">
            <w:pPr>
              <w:pStyle w:val="TAC"/>
            </w:pPr>
          </w:p>
        </w:tc>
      </w:tr>
    </w:tbl>
    <w:p w14:paraId="1B718E6F" w14:textId="77777777" w:rsidR="00BF46E1" w:rsidRPr="0041528A" w:rsidRDefault="00BF46E1" w:rsidP="00BF46E1"/>
    <w:p w14:paraId="6E71EAE6" w14:textId="77777777" w:rsidR="00BF46E1" w:rsidRPr="0041528A" w:rsidRDefault="00BF46E1" w:rsidP="00BF46E1">
      <w:r w:rsidRPr="0041528A">
        <w:t>PROACTIVE COMMAND: SEND DTMF 4.4.2</w:t>
      </w:r>
    </w:p>
    <w:p w14:paraId="234D6AB3" w14:textId="77777777" w:rsidR="00BF46E1" w:rsidRPr="0041528A" w:rsidRDefault="00BF46E1" w:rsidP="00BF46E1">
      <w:r w:rsidRPr="0041528A">
        <w:t>Logically:</w:t>
      </w:r>
    </w:p>
    <w:p w14:paraId="6C03134A" w14:textId="77777777" w:rsidR="00BF46E1" w:rsidRPr="0041528A" w:rsidRDefault="00BF46E1" w:rsidP="0041528A">
      <w:pPr>
        <w:pStyle w:val="EW"/>
      </w:pPr>
      <w:r w:rsidRPr="0041528A">
        <w:t>Command details</w:t>
      </w:r>
    </w:p>
    <w:p w14:paraId="4D07FBE9" w14:textId="77777777" w:rsidR="00BF46E1" w:rsidRPr="0041528A" w:rsidRDefault="00BF46E1" w:rsidP="0041528A">
      <w:pPr>
        <w:pStyle w:val="EW"/>
      </w:pPr>
      <w:r w:rsidRPr="0041528A">
        <w:tab/>
        <w:t>Command number:</w:t>
      </w:r>
      <w:r w:rsidRPr="0041528A">
        <w:tab/>
        <w:t>1</w:t>
      </w:r>
    </w:p>
    <w:p w14:paraId="46580790" w14:textId="77777777" w:rsidR="00BF46E1" w:rsidRPr="0041528A" w:rsidRDefault="00BF46E1" w:rsidP="0041528A">
      <w:pPr>
        <w:pStyle w:val="EW"/>
      </w:pPr>
      <w:r w:rsidRPr="0041528A">
        <w:tab/>
        <w:t>Command type:</w:t>
      </w:r>
      <w:r w:rsidRPr="0041528A">
        <w:tab/>
        <w:t>SEND DTMF</w:t>
      </w:r>
    </w:p>
    <w:p w14:paraId="3A270B0F" w14:textId="77777777" w:rsidR="00BF46E1" w:rsidRPr="0041528A" w:rsidRDefault="00BF46E1" w:rsidP="0041528A">
      <w:pPr>
        <w:pStyle w:val="EW"/>
      </w:pPr>
      <w:r w:rsidRPr="0041528A">
        <w:tab/>
        <w:t>Command qualifier:</w:t>
      </w:r>
      <w:r w:rsidRPr="0041528A">
        <w:tab/>
        <w:t>"00"</w:t>
      </w:r>
    </w:p>
    <w:p w14:paraId="06E01FEF" w14:textId="77777777" w:rsidR="00BF46E1" w:rsidRPr="0041528A" w:rsidRDefault="00BF46E1" w:rsidP="0041528A">
      <w:pPr>
        <w:pStyle w:val="EW"/>
      </w:pPr>
      <w:r w:rsidRPr="0041528A">
        <w:t>Device identities</w:t>
      </w:r>
    </w:p>
    <w:p w14:paraId="5F35D35D" w14:textId="77777777" w:rsidR="00BF46E1" w:rsidRPr="0041528A" w:rsidRDefault="00BF46E1" w:rsidP="0041528A">
      <w:pPr>
        <w:pStyle w:val="EW"/>
      </w:pPr>
      <w:r w:rsidRPr="0041528A">
        <w:tab/>
        <w:t>Source device:</w:t>
      </w:r>
      <w:r w:rsidRPr="0041528A">
        <w:tab/>
        <w:t>UICC</w:t>
      </w:r>
    </w:p>
    <w:p w14:paraId="2EFA71D3" w14:textId="77777777" w:rsidR="00BF46E1" w:rsidRPr="0041528A" w:rsidRDefault="00BF46E1" w:rsidP="0041528A">
      <w:pPr>
        <w:pStyle w:val="EW"/>
      </w:pPr>
      <w:r w:rsidRPr="0041528A">
        <w:tab/>
        <w:t>Destination device:</w:t>
      </w:r>
      <w:r w:rsidRPr="0041528A">
        <w:tab/>
        <w:t>Network</w:t>
      </w:r>
    </w:p>
    <w:p w14:paraId="58ED79BA" w14:textId="77777777" w:rsidR="00BF46E1" w:rsidRPr="0041528A" w:rsidRDefault="00BF46E1" w:rsidP="0041528A">
      <w:pPr>
        <w:pStyle w:val="EW"/>
      </w:pPr>
      <w:r w:rsidRPr="0041528A">
        <w:t>Alpha identifier:</w:t>
      </w:r>
      <w:r w:rsidRPr="0041528A">
        <w:tab/>
        <w:t>"Send DTMF 2"</w:t>
      </w:r>
    </w:p>
    <w:p w14:paraId="2963B8C0" w14:textId="77777777" w:rsidR="00BF46E1" w:rsidRPr="0041528A" w:rsidRDefault="00BF46E1" w:rsidP="0041528A">
      <w:pPr>
        <w:pStyle w:val="EW"/>
      </w:pPr>
      <w:r w:rsidRPr="0041528A">
        <w:t>DTMF String:</w:t>
      </w:r>
      <w:r w:rsidRPr="0041528A">
        <w:tab/>
        <w:t>"1234567890"</w:t>
      </w:r>
    </w:p>
    <w:p w14:paraId="71B371F7" w14:textId="77777777" w:rsidR="00BF46E1" w:rsidRPr="0041528A" w:rsidRDefault="00BF46E1" w:rsidP="0041528A">
      <w:pPr>
        <w:pStyle w:val="EW"/>
      </w:pPr>
      <w:r w:rsidRPr="0041528A">
        <w:t>Text Attribute</w:t>
      </w:r>
    </w:p>
    <w:p w14:paraId="0C28173B" w14:textId="77777777" w:rsidR="00BF46E1" w:rsidRPr="0041528A" w:rsidRDefault="00BF46E1" w:rsidP="0041528A">
      <w:pPr>
        <w:pStyle w:val="EW"/>
      </w:pPr>
      <w:r w:rsidRPr="0041528A">
        <w:tab/>
        <w:t>Formatting position:</w:t>
      </w:r>
      <w:r w:rsidRPr="0041528A">
        <w:tab/>
        <w:t>0</w:t>
      </w:r>
    </w:p>
    <w:p w14:paraId="790FE7B4" w14:textId="77777777" w:rsidR="00BF46E1" w:rsidRPr="0041528A" w:rsidRDefault="00BF46E1" w:rsidP="0041528A">
      <w:pPr>
        <w:pStyle w:val="EW"/>
      </w:pPr>
      <w:r w:rsidRPr="0041528A">
        <w:tab/>
        <w:t>Formatting length:</w:t>
      </w:r>
      <w:r w:rsidRPr="0041528A">
        <w:tab/>
        <w:t>11</w:t>
      </w:r>
    </w:p>
    <w:p w14:paraId="7238EA36"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0C7E0358" w14:textId="77777777" w:rsidR="00BF46E1" w:rsidRPr="0041528A" w:rsidRDefault="00BF46E1" w:rsidP="0041528A">
      <w:pPr>
        <w:pStyle w:val="EX"/>
      </w:pPr>
      <w:r w:rsidRPr="0041528A">
        <w:tab/>
        <w:t>Colour:</w:t>
      </w:r>
      <w:r w:rsidRPr="0041528A">
        <w:tab/>
        <w:t>Dark Green Foreground, Bright Yellow Background</w:t>
      </w:r>
    </w:p>
    <w:p w14:paraId="595305D5" w14:textId="77777777" w:rsidR="00BF46E1" w:rsidRPr="0041528A" w:rsidRDefault="00BF46E1" w:rsidP="00BF46E1">
      <w:r w:rsidRPr="0041528A">
        <w:t>Coding:</w:t>
      </w:r>
    </w:p>
    <w:p w14:paraId="6113A56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183857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9BE39C3"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1BACEA6"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69683DC" w14:textId="77777777" w:rsidR="00BF46E1" w:rsidRPr="0041528A" w:rsidRDefault="00BF46E1" w:rsidP="0092045E">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274D425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9F634DB"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5569311"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554E763"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553DB69A"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B9312AE"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44063CC"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54140A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359512E"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48C32BF" w14:textId="77777777" w:rsidR="00BF46E1" w:rsidRPr="0041528A" w:rsidRDefault="00BF46E1" w:rsidP="0092045E">
            <w:pPr>
              <w:pStyle w:val="TAC"/>
            </w:pPr>
            <w:r w:rsidRPr="0041528A">
              <w:t>85</w:t>
            </w:r>
          </w:p>
        </w:tc>
      </w:tr>
      <w:tr w:rsidR="00BF46E1" w:rsidRPr="0041528A" w14:paraId="483A0336" w14:textId="77777777" w:rsidTr="00195D76">
        <w:trPr>
          <w:jc w:val="center"/>
        </w:trPr>
        <w:tc>
          <w:tcPr>
            <w:tcW w:w="1134" w:type="dxa"/>
            <w:tcBorders>
              <w:top w:val="single" w:sz="4" w:space="0" w:color="auto"/>
              <w:right w:val="single" w:sz="4" w:space="0" w:color="auto"/>
            </w:tcBorders>
          </w:tcPr>
          <w:p w14:paraId="7DA48D1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CC550D2"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28BA5B3D"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104AE990"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4EEE7D8"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C411B96"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8CC4CB1"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0A6FE3E"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21743F22"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3A6AE15"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2C71197C"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09EB6E93"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7FDA1EF" w14:textId="77777777" w:rsidR="00BF46E1" w:rsidRPr="0041528A" w:rsidRDefault="00BF46E1" w:rsidP="0092045E">
            <w:pPr>
              <w:pStyle w:val="TAC"/>
            </w:pPr>
            <w:r w:rsidRPr="0041528A">
              <w:t>32</w:t>
            </w:r>
          </w:p>
        </w:tc>
      </w:tr>
      <w:tr w:rsidR="00BF46E1" w:rsidRPr="0041528A" w14:paraId="196C28BF" w14:textId="77777777" w:rsidTr="00195D76">
        <w:trPr>
          <w:jc w:val="center"/>
        </w:trPr>
        <w:tc>
          <w:tcPr>
            <w:tcW w:w="1134" w:type="dxa"/>
            <w:tcBorders>
              <w:right w:val="single" w:sz="4" w:space="0" w:color="auto"/>
            </w:tcBorders>
          </w:tcPr>
          <w:p w14:paraId="749A055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3CBF781"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52E2F77D"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83D5844"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4700B16"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966116D"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BB7528C"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52E6976E"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34C373E"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DF02F06"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248C96E"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D64490C"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5B52FACB" w14:textId="77777777" w:rsidR="00BF46E1" w:rsidRPr="0041528A" w:rsidRDefault="00BF46E1" w:rsidP="0092045E">
            <w:pPr>
              <w:pStyle w:val="TAC"/>
            </w:pPr>
            <w:r w:rsidRPr="0041528A">
              <w:t>00</w:t>
            </w:r>
          </w:p>
        </w:tc>
      </w:tr>
      <w:tr w:rsidR="00BF46E1" w:rsidRPr="0041528A" w14:paraId="2D472CE7" w14:textId="77777777" w:rsidTr="00195D76">
        <w:trPr>
          <w:jc w:val="center"/>
        </w:trPr>
        <w:tc>
          <w:tcPr>
            <w:tcW w:w="1134" w:type="dxa"/>
            <w:tcBorders>
              <w:right w:val="single" w:sz="4" w:space="0" w:color="auto"/>
            </w:tcBorders>
          </w:tcPr>
          <w:p w14:paraId="6563E98C"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503889C"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339C9FF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AB191A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92DCC7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D09194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11B161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72BB97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376D1C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05AF7C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CDFFBD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7CD0E3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0A74D25" w14:textId="77777777" w:rsidR="00BF46E1" w:rsidRPr="0041528A" w:rsidRDefault="00BF46E1" w:rsidP="0092045E">
            <w:pPr>
              <w:pStyle w:val="TAC"/>
            </w:pPr>
          </w:p>
        </w:tc>
      </w:tr>
    </w:tbl>
    <w:p w14:paraId="1E92770F" w14:textId="77777777" w:rsidR="00BF46E1" w:rsidRPr="0041528A" w:rsidRDefault="00BF46E1" w:rsidP="00BF46E1"/>
    <w:p w14:paraId="73EE30F5" w14:textId="77777777" w:rsidR="00BF46E1" w:rsidRPr="0041528A" w:rsidRDefault="00BF46E1" w:rsidP="00BF46E1">
      <w:r w:rsidRPr="0041528A">
        <w:t>PROACTIVE COMMAND: SEND DTMF 4.4.3</w:t>
      </w:r>
    </w:p>
    <w:p w14:paraId="13D91989" w14:textId="77777777" w:rsidR="00BF46E1" w:rsidRPr="0041528A" w:rsidRDefault="00BF46E1" w:rsidP="00BF46E1">
      <w:r w:rsidRPr="0041528A">
        <w:t>Logically:</w:t>
      </w:r>
    </w:p>
    <w:p w14:paraId="0AB555A5" w14:textId="77777777" w:rsidR="00BF46E1" w:rsidRPr="0041528A" w:rsidRDefault="00BF46E1" w:rsidP="0041528A">
      <w:pPr>
        <w:pStyle w:val="EW"/>
      </w:pPr>
      <w:r w:rsidRPr="0041528A">
        <w:t>Command details</w:t>
      </w:r>
    </w:p>
    <w:p w14:paraId="69A3493F" w14:textId="77777777" w:rsidR="00BF46E1" w:rsidRPr="0041528A" w:rsidRDefault="00BF46E1" w:rsidP="0041528A">
      <w:pPr>
        <w:pStyle w:val="EW"/>
      </w:pPr>
      <w:r w:rsidRPr="0041528A">
        <w:tab/>
        <w:t>Command number:</w:t>
      </w:r>
      <w:r w:rsidRPr="0041528A">
        <w:tab/>
        <w:t>1</w:t>
      </w:r>
    </w:p>
    <w:p w14:paraId="383DD978" w14:textId="77777777" w:rsidR="00BF46E1" w:rsidRPr="0041528A" w:rsidRDefault="00BF46E1" w:rsidP="0041528A">
      <w:pPr>
        <w:pStyle w:val="EW"/>
      </w:pPr>
      <w:r w:rsidRPr="0041528A">
        <w:tab/>
        <w:t>Command type:</w:t>
      </w:r>
      <w:r w:rsidRPr="0041528A">
        <w:tab/>
        <w:t>SEND DTMF</w:t>
      </w:r>
    </w:p>
    <w:p w14:paraId="37CC936E" w14:textId="77777777" w:rsidR="00BF46E1" w:rsidRPr="0041528A" w:rsidRDefault="00BF46E1" w:rsidP="0041528A">
      <w:pPr>
        <w:pStyle w:val="EW"/>
      </w:pPr>
      <w:r w:rsidRPr="0041528A">
        <w:tab/>
        <w:t>Command qualifier:</w:t>
      </w:r>
      <w:r w:rsidRPr="0041528A">
        <w:tab/>
        <w:t>"00"</w:t>
      </w:r>
    </w:p>
    <w:p w14:paraId="3E40BDB3" w14:textId="77777777" w:rsidR="00BF46E1" w:rsidRPr="0041528A" w:rsidRDefault="00BF46E1" w:rsidP="0041528A">
      <w:pPr>
        <w:pStyle w:val="EW"/>
      </w:pPr>
      <w:r w:rsidRPr="0041528A">
        <w:t>Device identities</w:t>
      </w:r>
    </w:p>
    <w:p w14:paraId="54BA5497" w14:textId="77777777" w:rsidR="00BF46E1" w:rsidRPr="0041528A" w:rsidRDefault="00BF46E1" w:rsidP="0041528A">
      <w:pPr>
        <w:pStyle w:val="EW"/>
      </w:pPr>
      <w:r w:rsidRPr="0041528A">
        <w:tab/>
        <w:t>Source device:</w:t>
      </w:r>
      <w:r w:rsidRPr="0041528A">
        <w:tab/>
        <w:t>UICC</w:t>
      </w:r>
    </w:p>
    <w:p w14:paraId="0B4C1986" w14:textId="77777777" w:rsidR="00BF46E1" w:rsidRPr="0041528A" w:rsidRDefault="00BF46E1" w:rsidP="0041528A">
      <w:pPr>
        <w:pStyle w:val="EW"/>
      </w:pPr>
      <w:r w:rsidRPr="0041528A">
        <w:tab/>
        <w:t>Destination device:</w:t>
      </w:r>
      <w:r w:rsidRPr="0041528A">
        <w:tab/>
        <w:t>Network</w:t>
      </w:r>
    </w:p>
    <w:p w14:paraId="017BD60B" w14:textId="77777777" w:rsidR="00BF46E1" w:rsidRPr="0041528A" w:rsidRDefault="00BF46E1" w:rsidP="0041528A">
      <w:pPr>
        <w:pStyle w:val="EW"/>
      </w:pPr>
      <w:r w:rsidRPr="0041528A">
        <w:t>Alpha identifier:</w:t>
      </w:r>
      <w:r w:rsidRPr="0041528A">
        <w:tab/>
        <w:t>"Send DTMF 3"</w:t>
      </w:r>
    </w:p>
    <w:p w14:paraId="06CF057E" w14:textId="77777777" w:rsidR="00BF46E1" w:rsidRPr="0041528A" w:rsidRDefault="00BF46E1" w:rsidP="0041528A">
      <w:pPr>
        <w:pStyle w:val="EX"/>
      </w:pPr>
      <w:r w:rsidRPr="0041528A">
        <w:t>DTMF String:</w:t>
      </w:r>
      <w:r w:rsidRPr="0041528A">
        <w:tab/>
        <w:t>"1234567890"</w:t>
      </w:r>
    </w:p>
    <w:p w14:paraId="4F126DAB" w14:textId="77777777" w:rsidR="00BF46E1" w:rsidRPr="0041528A" w:rsidRDefault="00BF46E1" w:rsidP="00BF46E1">
      <w:r w:rsidRPr="0041528A">
        <w:t>Coding:</w:t>
      </w:r>
    </w:p>
    <w:p w14:paraId="110615A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A29EA2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178447D"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DE82D13"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F161E8B" w14:textId="77777777" w:rsidR="00BF46E1" w:rsidRPr="0041528A" w:rsidRDefault="00BF46E1" w:rsidP="0092045E">
            <w:pPr>
              <w:pStyle w:val="TAC"/>
            </w:pPr>
            <w:r w:rsidRPr="0041528A">
              <w:t>1D</w:t>
            </w:r>
          </w:p>
        </w:tc>
        <w:tc>
          <w:tcPr>
            <w:tcW w:w="567" w:type="dxa"/>
            <w:tcBorders>
              <w:top w:val="single" w:sz="4" w:space="0" w:color="auto"/>
              <w:left w:val="single" w:sz="4" w:space="0" w:color="auto"/>
              <w:bottom w:val="single" w:sz="4" w:space="0" w:color="auto"/>
              <w:right w:val="single" w:sz="4" w:space="0" w:color="auto"/>
            </w:tcBorders>
          </w:tcPr>
          <w:p w14:paraId="0E9EC96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CA09D6C"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8C43CDC"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B5F8AE1"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7B5FB419"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18D2589"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EE5B563"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D6C6EC9"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3E2C401"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D860991" w14:textId="77777777" w:rsidR="00BF46E1" w:rsidRPr="0041528A" w:rsidRDefault="00BF46E1" w:rsidP="0092045E">
            <w:pPr>
              <w:pStyle w:val="TAC"/>
            </w:pPr>
            <w:r w:rsidRPr="0041528A">
              <w:t>85</w:t>
            </w:r>
          </w:p>
        </w:tc>
      </w:tr>
      <w:tr w:rsidR="00BF46E1" w:rsidRPr="0041528A" w14:paraId="7866C509" w14:textId="77777777" w:rsidTr="00195D76">
        <w:trPr>
          <w:jc w:val="center"/>
        </w:trPr>
        <w:tc>
          <w:tcPr>
            <w:tcW w:w="1134" w:type="dxa"/>
            <w:tcBorders>
              <w:top w:val="single" w:sz="4" w:space="0" w:color="auto"/>
              <w:right w:val="single" w:sz="4" w:space="0" w:color="auto"/>
            </w:tcBorders>
          </w:tcPr>
          <w:p w14:paraId="550891FD"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4D57D1D"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4D2D9215"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684A1395"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CDE20CE"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09D6B54"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22B7651"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866E48F"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E5B0156"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44F33B4"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4D7F7D12"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2EEDFEF8"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B5B4B5A" w14:textId="77777777" w:rsidR="00BF46E1" w:rsidRPr="0041528A" w:rsidRDefault="00BF46E1" w:rsidP="0092045E">
            <w:pPr>
              <w:pStyle w:val="TAC"/>
            </w:pPr>
            <w:r w:rsidRPr="0041528A">
              <w:t>33</w:t>
            </w:r>
          </w:p>
        </w:tc>
      </w:tr>
      <w:tr w:rsidR="00BF46E1" w:rsidRPr="0041528A" w14:paraId="2CB9AAD3" w14:textId="77777777" w:rsidTr="00195D76">
        <w:trPr>
          <w:jc w:val="center"/>
        </w:trPr>
        <w:tc>
          <w:tcPr>
            <w:tcW w:w="1134" w:type="dxa"/>
            <w:tcBorders>
              <w:right w:val="single" w:sz="4" w:space="0" w:color="auto"/>
            </w:tcBorders>
          </w:tcPr>
          <w:p w14:paraId="19A1E887"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3623910"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1A341998"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BC69C95"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6D71DB17"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3EEEED3"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04CFD07"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6493D05B"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5AD129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BAF1B6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7BAEB2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8DBFB8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A4C5085" w14:textId="77777777" w:rsidR="00BF46E1" w:rsidRPr="0041528A" w:rsidRDefault="00BF46E1" w:rsidP="0092045E">
            <w:pPr>
              <w:pStyle w:val="TAC"/>
            </w:pPr>
          </w:p>
        </w:tc>
      </w:tr>
    </w:tbl>
    <w:p w14:paraId="69DB3671" w14:textId="77777777" w:rsidR="00BF46E1" w:rsidRPr="0041528A" w:rsidRDefault="00BF46E1" w:rsidP="00BF46E1"/>
    <w:p w14:paraId="19C48C6E" w14:textId="77777777" w:rsidR="00BF46E1" w:rsidRPr="0041528A" w:rsidRDefault="00BF46E1" w:rsidP="00BF46E1">
      <w:r w:rsidRPr="0041528A">
        <w:t>TERMINAL RESPONSE: SEND DTMF 4.4.1</w:t>
      </w:r>
    </w:p>
    <w:p w14:paraId="244C29B6" w14:textId="77777777" w:rsidR="00BF46E1" w:rsidRPr="0041528A" w:rsidRDefault="00BF46E1" w:rsidP="00BF46E1">
      <w:r w:rsidRPr="0041528A">
        <w:lastRenderedPageBreak/>
        <w:t>Logically:</w:t>
      </w:r>
    </w:p>
    <w:p w14:paraId="18E8E51D" w14:textId="77777777" w:rsidR="00BF46E1" w:rsidRPr="0041528A" w:rsidRDefault="00BF46E1" w:rsidP="0041528A">
      <w:pPr>
        <w:pStyle w:val="EW"/>
      </w:pPr>
      <w:r w:rsidRPr="0041528A">
        <w:t>Command details</w:t>
      </w:r>
    </w:p>
    <w:p w14:paraId="39AA53A4" w14:textId="77777777" w:rsidR="00BF46E1" w:rsidRPr="0041528A" w:rsidRDefault="00BF46E1" w:rsidP="0041528A">
      <w:pPr>
        <w:pStyle w:val="EW"/>
      </w:pPr>
      <w:r w:rsidRPr="0041528A">
        <w:tab/>
        <w:t>Command number:</w:t>
      </w:r>
      <w:r w:rsidRPr="0041528A">
        <w:tab/>
        <w:t>1</w:t>
      </w:r>
    </w:p>
    <w:p w14:paraId="565786B4" w14:textId="77777777" w:rsidR="00BF46E1" w:rsidRPr="0041528A" w:rsidRDefault="00BF46E1" w:rsidP="0041528A">
      <w:pPr>
        <w:pStyle w:val="EW"/>
      </w:pPr>
      <w:r w:rsidRPr="0041528A">
        <w:tab/>
        <w:t>Command type:</w:t>
      </w:r>
      <w:r w:rsidRPr="0041528A">
        <w:tab/>
        <w:t>SEND DTMF</w:t>
      </w:r>
    </w:p>
    <w:p w14:paraId="76D79635" w14:textId="77777777" w:rsidR="00BF46E1" w:rsidRPr="0041528A" w:rsidRDefault="00BF46E1" w:rsidP="0041528A">
      <w:pPr>
        <w:pStyle w:val="EW"/>
      </w:pPr>
      <w:r w:rsidRPr="0041528A">
        <w:tab/>
        <w:t>Command qualifier:</w:t>
      </w:r>
      <w:r w:rsidRPr="0041528A">
        <w:tab/>
        <w:t>"00"</w:t>
      </w:r>
    </w:p>
    <w:p w14:paraId="47AA61E5" w14:textId="77777777" w:rsidR="00BF46E1" w:rsidRPr="0041528A" w:rsidRDefault="00BF46E1" w:rsidP="0041528A">
      <w:pPr>
        <w:pStyle w:val="EW"/>
      </w:pPr>
      <w:r w:rsidRPr="0041528A">
        <w:t>Device identities</w:t>
      </w:r>
    </w:p>
    <w:p w14:paraId="6E7A64BB" w14:textId="77777777" w:rsidR="00BF46E1" w:rsidRPr="0041528A" w:rsidRDefault="00BF46E1" w:rsidP="0041528A">
      <w:pPr>
        <w:pStyle w:val="EW"/>
      </w:pPr>
      <w:r w:rsidRPr="0041528A">
        <w:tab/>
        <w:t>Source device:</w:t>
      </w:r>
      <w:r w:rsidRPr="0041528A">
        <w:tab/>
        <w:t>ME</w:t>
      </w:r>
    </w:p>
    <w:p w14:paraId="68775244" w14:textId="77777777" w:rsidR="00BF46E1" w:rsidRPr="0041528A" w:rsidRDefault="00BF46E1" w:rsidP="0041528A">
      <w:pPr>
        <w:pStyle w:val="EW"/>
      </w:pPr>
      <w:r w:rsidRPr="0041528A">
        <w:tab/>
        <w:t>Destination device:</w:t>
      </w:r>
      <w:r w:rsidRPr="0041528A">
        <w:tab/>
        <w:t>UICC</w:t>
      </w:r>
    </w:p>
    <w:p w14:paraId="449BF01E" w14:textId="77777777" w:rsidR="00BF46E1" w:rsidRPr="0041528A" w:rsidRDefault="00BF46E1" w:rsidP="0041528A">
      <w:pPr>
        <w:pStyle w:val="EW"/>
      </w:pPr>
      <w:r w:rsidRPr="0041528A">
        <w:t>Result</w:t>
      </w:r>
    </w:p>
    <w:p w14:paraId="2D577A94" w14:textId="77777777" w:rsidR="00BF46E1" w:rsidRPr="0041528A" w:rsidRDefault="00BF46E1" w:rsidP="0041528A">
      <w:pPr>
        <w:pStyle w:val="EX"/>
      </w:pPr>
      <w:r w:rsidRPr="0041528A">
        <w:tab/>
        <w:t>General Result:</w:t>
      </w:r>
      <w:r w:rsidRPr="0041528A">
        <w:tab/>
        <w:t>Command performed successfully</w:t>
      </w:r>
    </w:p>
    <w:p w14:paraId="100644C7" w14:textId="77777777" w:rsidR="00BF46E1" w:rsidRPr="0041528A" w:rsidRDefault="00BF46E1" w:rsidP="00BF46E1">
      <w:r w:rsidRPr="0041528A">
        <w:t>Coding:</w:t>
      </w:r>
    </w:p>
    <w:p w14:paraId="5B8944E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497789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C2658F8"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62FFB4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9C6F2AA"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0581584"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E3E0D71"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3D969380"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4A5697E"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8CCF85D"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A60EFB7"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3D8F07D"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48E96F3"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D4189D8"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6520BB3" w14:textId="77777777" w:rsidR="00BF46E1" w:rsidRPr="0041528A" w:rsidRDefault="00BF46E1" w:rsidP="0092045E">
            <w:pPr>
              <w:pStyle w:val="TAC"/>
            </w:pPr>
            <w:r w:rsidRPr="0041528A">
              <w:t>00</w:t>
            </w:r>
          </w:p>
        </w:tc>
      </w:tr>
    </w:tbl>
    <w:p w14:paraId="11FB0DC8" w14:textId="77777777" w:rsidR="00BF46E1" w:rsidRPr="0041528A" w:rsidRDefault="00BF46E1" w:rsidP="00BF46E1"/>
    <w:p w14:paraId="674C76F6" w14:textId="77777777" w:rsidR="00BF46E1" w:rsidRPr="0041528A" w:rsidRDefault="00BF46E1" w:rsidP="00BF46E1">
      <w:pPr>
        <w:pStyle w:val="H6"/>
      </w:pPr>
      <w:r w:rsidRPr="0041528A">
        <w:t>27.22.4.24.4.4.5</w:t>
      </w:r>
      <w:r w:rsidRPr="0041528A">
        <w:tab/>
        <w:t>Test requirement</w:t>
      </w:r>
    </w:p>
    <w:p w14:paraId="7B7CBC3E" w14:textId="77777777" w:rsidR="00BF46E1" w:rsidRPr="0041528A" w:rsidRDefault="00BF46E1" w:rsidP="00BF46E1">
      <w:r w:rsidRPr="0041528A">
        <w:t>The ME shall operate in the manner defined in expected sequence 4.4.</w:t>
      </w:r>
    </w:p>
    <w:p w14:paraId="7B4E808B" w14:textId="77777777" w:rsidR="00BF46E1" w:rsidRPr="0041528A" w:rsidRDefault="00BF46E1" w:rsidP="00BF46E1">
      <w:pPr>
        <w:pStyle w:val="H6"/>
      </w:pPr>
      <w:r w:rsidRPr="0041528A">
        <w:t>27.22.4.24.4.5</w:t>
      </w:r>
      <w:r w:rsidRPr="0041528A">
        <w:tab/>
        <w:t>SEND DTMF (support of Text Attribute – Small Font Size)</w:t>
      </w:r>
    </w:p>
    <w:p w14:paraId="0DA6559A" w14:textId="77777777" w:rsidR="00BF46E1" w:rsidRPr="0041528A" w:rsidRDefault="00BF46E1" w:rsidP="00BF46E1">
      <w:pPr>
        <w:pStyle w:val="H6"/>
      </w:pPr>
      <w:r w:rsidRPr="0041528A">
        <w:t>27.22.4.24.4.5.1</w:t>
      </w:r>
      <w:r w:rsidRPr="0041528A">
        <w:tab/>
        <w:t>Definition and applicability</w:t>
      </w:r>
    </w:p>
    <w:p w14:paraId="412EA739" w14:textId="77777777" w:rsidR="00BF46E1" w:rsidRPr="0041528A" w:rsidRDefault="00BF46E1" w:rsidP="00BF46E1">
      <w:r w:rsidRPr="0041528A">
        <w:t>See clause 3.2.2.</w:t>
      </w:r>
    </w:p>
    <w:p w14:paraId="35D20AFA" w14:textId="77777777" w:rsidR="00BF46E1" w:rsidRPr="0041528A" w:rsidRDefault="00BF46E1" w:rsidP="00BF46E1">
      <w:pPr>
        <w:pStyle w:val="H6"/>
      </w:pPr>
      <w:r w:rsidRPr="0041528A">
        <w:t>27.22.4.24.4.5.2</w:t>
      </w:r>
      <w:r w:rsidRPr="0041528A">
        <w:tab/>
        <w:t>Conformance requirement</w:t>
      </w:r>
    </w:p>
    <w:p w14:paraId="55FBE76B" w14:textId="77777777" w:rsidR="00BF46E1" w:rsidRPr="0041528A" w:rsidRDefault="00BF46E1" w:rsidP="00BF46E1">
      <w:pPr>
        <w:keepNext/>
        <w:keepLines/>
      </w:pPr>
      <w:r w:rsidRPr="0041528A">
        <w:t>The ME shall support the Proactive UICC: Send DTMF facility as defined in:</w:t>
      </w:r>
    </w:p>
    <w:p w14:paraId="3BE9E277" w14:textId="77777777" w:rsidR="00BF46E1" w:rsidRPr="0041528A" w:rsidRDefault="00BF46E1" w:rsidP="00BF46E1">
      <w:pPr>
        <w:pStyle w:val="B1"/>
      </w:pPr>
      <w:r w:rsidRPr="0041528A">
        <w:t>-</w:t>
      </w:r>
      <w:r w:rsidRPr="0041528A">
        <w:tab/>
        <w:t>TS 31.111 [15] clause 6.1, clause 6.4.24, clause 6.6.24, clause 8.12.2, clause 5.2, clause 8.6, clause 8.7, clause 8.2, clause 8.44 and clause 8.70.</w:t>
      </w:r>
    </w:p>
    <w:p w14:paraId="16A1CCF8" w14:textId="77777777" w:rsidR="00BF46E1" w:rsidRPr="0041528A" w:rsidRDefault="00BF46E1" w:rsidP="00BF46E1">
      <w:pPr>
        <w:pStyle w:val="H6"/>
      </w:pPr>
      <w:r w:rsidRPr="0041528A">
        <w:t>27.22.4.24.4.5.3</w:t>
      </w:r>
      <w:r w:rsidRPr="0041528A">
        <w:tab/>
        <w:t>Test purpose</w:t>
      </w:r>
    </w:p>
    <w:p w14:paraId="5841027C" w14:textId="77777777" w:rsidR="00BF46E1" w:rsidRPr="0041528A" w:rsidRDefault="00BF46E1" w:rsidP="00BF46E1">
      <w:r w:rsidRPr="0041528A">
        <w:t>To verify that after a call has been successfully established the ME sends the DTMF string contained in the SEND DTMF proactive UICC command to the network, and returns a successful response in the TERMINAL RESPONSE command sent to the UICC.</w:t>
      </w:r>
    </w:p>
    <w:p w14:paraId="51093852" w14:textId="77777777" w:rsidR="00BF46E1" w:rsidRPr="0041528A" w:rsidRDefault="00BF46E1" w:rsidP="00BF46E1">
      <w:r w:rsidRPr="0041528A">
        <w:t>To verify that the ME does not locally generate audible DTMF tones and play them to the user.</w:t>
      </w:r>
    </w:p>
    <w:p w14:paraId="69C2837E" w14:textId="77777777" w:rsidR="00BF46E1" w:rsidRPr="0041528A" w:rsidRDefault="00BF46E1" w:rsidP="00BF46E1">
      <w:r w:rsidRPr="0041528A">
        <w:t>To verify that if the ME is in idle mode it informs the UICC using TERMINAL RESPONSE '20' with the additional information "Not in speech call".</w:t>
      </w:r>
    </w:p>
    <w:p w14:paraId="663B7394" w14:textId="77777777" w:rsidR="00BF46E1" w:rsidRPr="0041528A" w:rsidRDefault="00BF46E1" w:rsidP="00BF46E1">
      <w:r w:rsidRPr="0041528A">
        <w:t>To verify that the ME displays the text contained in the SEND DTMF proactive UICC command.</w:t>
      </w:r>
    </w:p>
    <w:p w14:paraId="11CDE9CF" w14:textId="77777777" w:rsidR="00BF46E1" w:rsidRPr="0041528A" w:rsidRDefault="00BF46E1" w:rsidP="00BF46E1">
      <w:r w:rsidRPr="0041528A">
        <w:t>To verify that the ME displays the alpha identifier according to the small font size text attribute configuration which are referred to in the contents of the SEND DTMF proactive UICC command.</w:t>
      </w:r>
    </w:p>
    <w:p w14:paraId="238F530A" w14:textId="77777777" w:rsidR="00BF46E1" w:rsidRPr="0041528A" w:rsidRDefault="00BF46E1" w:rsidP="00BF46E1">
      <w:pPr>
        <w:pStyle w:val="H6"/>
      </w:pPr>
      <w:r w:rsidRPr="0041528A">
        <w:t>27.22.4.24.4.5.4</w:t>
      </w:r>
      <w:r w:rsidRPr="0041528A">
        <w:tab/>
        <w:t>Method of test</w:t>
      </w:r>
    </w:p>
    <w:p w14:paraId="4C7159E2" w14:textId="77777777" w:rsidR="00BF46E1" w:rsidRPr="0041528A" w:rsidRDefault="00BF46E1" w:rsidP="00BF46E1">
      <w:pPr>
        <w:pStyle w:val="H6"/>
      </w:pPr>
      <w:r w:rsidRPr="0041528A">
        <w:t>27.22.4.24.4.5.4.1</w:t>
      </w:r>
      <w:r w:rsidRPr="0041528A">
        <w:tab/>
        <w:t>Initial conditions</w:t>
      </w:r>
    </w:p>
    <w:p w14:paraId="3392163C" w14:textId="77777777" w:rsidR="00BF46E1" w:rsidRPr="0041528A" w:rsidRDefault="00BF46E1" w:rsidP="00BF46E1">
      <w:r w:rsidRPr="0041528A">
        <w:t>The ME is connected to the USIM Simulator.</w:t>
      </w:r>
    </w:p>
    <w:p w14:paraId="066BBB31" w14:textId="77777777" w:rsidR="00BF46E1" w:rsidRPr="0041528A" w:rsidRDefault="00BF46E1" w:rsidP="00BF46E1">
      <w:r w:rsidRPr="0041528A">
        <w:t>The elementary files are coded as USIM Application Toolkit default.</w:t>
      </w:r>
    </w:p>
    <w:p w14:paraId="6DF8ED89" w14:textId="77777777" w:rsidR="00BF46E1" w:rsidRPr="0041528A" w:rsidRDefault="00BF46E1" w:rsidP="00BF46E1">
      <w:r w:rsidRPr="0041528A">
        <w:t>Prior to this test the ME shall have been powered on, performed the PROFILE DOWNLOAD procedure and be in updated idle mode on the USS.</w:t>
      </w:r>
    </w:p>
    <w:p w14:paraId="01BD9D74" w14:textId="77777777" w:rsidR="00BF46E1" w:rsidRPr="0041528A" w:rsidRDefault="00BF46E1" w:rsidP="00BF46E1">
      <w:pPr>
        <w:pStyle w:val="H6"/>
      </w:pPr>
      <w:r w:rsidRPr="0041528A">
        <w:lastRenderedPageBreak/>
        <w:t>27.22.4.24.4.5.4.2</w:t>
      </w:r>
      <w:r w:rsidRPr="0041528A">
        <w:tab/>
        <w:t>Procedure</w:t>
      </w:r>
    </w:p>
    <w:p w14:paraId="624E2835" w14:textId="77777777" w:rsidR="00BF46E1" w:rsidRPr="0041528A" w:rsidRDefault="00BF46E1" w:rsidP="00BF46E1">
      <w:pPr>
        <w:pStyle w:val="TH"/>
      </w:pPr>
      <w:r w:rsidRPr="0041528A">
        <w:t>Expected Sequence 4.5 (SEND DTMF, with text attribute – Small Font Size)</w:t>
      </w:r>
    </w:p>
    <w:p w14:paraId="6B695484" w14:textId="77777777" w:rsidR="00BF46E1" w:rsidRPr="0041528A" w:rsidRDefault="00BF46E1" w:rsidP="00BF46E1">
      <w:r w:rsidRPr="0041528A">
        <w:t>Some details of the DTMF protocol have been left out for clarity.</w:t>
      </w:r>
    </w:p>
    <w:p w14:paraId="42DC45F0"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7D4424CC" w14:textId="77777777" w:rsidTr="00195D76">
        <w:trPr>
          <w:cantSplit/>
          <w:jc w:val="center"/>
        </w:trPr>
        <w:tc>
          <w:tcPr>
            <w:tcW w:w="737" w:type="dxa"/>
            <w:tcBorders>
              <w:top w:val="single" w:sz="6" w:space="0" w:color="auto"/>
              <w:left w:val="single" w:sz="6" w:space="0" w:color="auto"/>
              <w:right w:val="single" w:sz="6" w:space="0" w:color="auto"/>
            </w:tcBorders>
          </w:tcPr>
          <w:p w14:paraId="1773D6F1" w14:textId="77777777" w:rsidR="00BF46E1" w:rsidRPr="0041528A" w:rsidRDefault="00BF46E1" w:rsidP="0092045E">
            <w:pPr>
              <w:pStyle w:val="TAH"/>
            </w:pPr>
            <w:r w:rsidRPr="0041528A">
              <w:lastRenderedPageBreak/>
              <w:t>Step</w:t>
            </w:r>
          </w:p>
        </w:tc>
        <w:tc>
          <w:tcPr>
            <w:tcW w:w="1232" w:type="dxa"/>
            <w:tcBorders>
              <w:top w:val="single" w:sz="6" w:space="0" w:color="auto"/>
              <w:left w:val="single" w:sz="6" w:space="0" w:color="auto"/>
              <w:right w:val="single" w:sz="6" w:space="0" w:color="auto"/>
            </w:tcBorders>
          </w:tcPr>
          <w:p w14:paraId="52098B5B"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5333F78D"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0BACBFBB" w14:textId="77777777" w:rsidR="00BF46E1" w:rsidRPr="0041528A" w:rsidRDefault="00BF46E1" w:rsidP="0092045E">
            <w:pPr>
              <w:pStyle w:val="TAH"/>
            </w:pPr>
            <w:r w:rsidRPr="0041528A">
              <w:t>Comments</w:t>
            </w:r>
          </w:p>
        </w:tc>
      </w:tr>
      <w:tr w:rsidR="00BF46E1" w:rsidRPr="0041528A" w14:paraId="060103E2" w14:textId="77777777" w:rsidTr="00195D76">
        <w:trPr>
          <w:cantSplit/>
          <w:jc w:val="center"/>
        </w:trPr>
        <w:tc>
          <w:tcPr>
            <w:tcW w:w="737" w:type="dxa"/>
            <w:tcBorders>
              <w:top w:val="single" w:sz="4" w:space="0" w:color="auto"/>
              <w:left w:val="single" w:sz="4" w:space="0" w:color="auto"/>
              <w:right w:val="single" w:sz="4" w:space="0" w:color="auto"/>
            </w:tcBorders>
          </w:tcPr>
          <w:p w14:paraId="3A44AB55" w14:textId="77777777" w:rsidR="00BF46E1" w:rsidRPr="0041528A" w:rsidRDefault="00BF46E1" w:rsidP="0092045E">
            <w:pPr>
              <w:pStyle w:val="TAC"/>
            </w:pPr>
            <w:r w:rsidRPr="0041528A">
              <w:t>1</w:t>
            </w:r>
          </w:p>
        </w:tc>
        <w:tc>
          <w:tcPr>
            <w:tcW w:w="1232" w:type="dxa"/>
            <w:tcBorders>
              <w:top w:val="single" w:sz="4" w:space="0" w:color="auto"/>
              <w:left w:val="single" w:sz="4" w:space="0" w:color="auto"/>
              <w:right w:val="single" w:sz="4" w:space="0" w:color="auto"/>
            </w:tcBorders>
          </w:tcPr>
          <w:p w14:paraId="776DB437"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top w:val="single" w:sz="4" w:space="0" w:color="auto"/>
              <w:left w:val="single" w:sz="4" w:space="0" w:color="auto"/>
              <w:right w:val="single" w:sz="4" w:space="0" w:color="auto"/>
            </w:tcBorders>
          </w:tcPr>
          <w:p w14:paraId="46A7A81A" w14:textId="77777777" w:rsidR="00BF46E1" w:rsidRPr="0041528A" w:rsidRDefault="00BF46E1" w:rsidP="0092045E">
            <w:pPr>
              <w:pStyle w:val="TAL"/>
            </w:pPr>
            <w:r w:rsidRPr="0041528A">
              <w:t>Set up a call to "+0123456789"</w:t>
            </w:r>
          </w:p>
        </w:tc>
        <w:tc>
          <w:tcPr>
            <w:tcW w:w="3776" w:type="dxa"/>
            <w:tcBorders>
              <w:top w:val="single" w:sz="4" w:space="0" w:color="auto"/>
              <w:left w:val="single" w:sz="4" w:space="0" w:color="auto"/>
              <w:right w:val="single" w:sz="4" w:space="0" w:color="auto"/>
            </w:tcBorders>
          </w:tcPr>
          <w:p w14:paraId="28E8CCAE" w14:textId="77777777" w:rsidR="00BF46E1" w:rsidRPr="0041528A" w:rsidRDefault="00BF46E1" w:rsidP="0092045E">
            <w:pPr>
              <w:pStyle w:val="TAL"/>
            </w:pPr>
          </w:p>
        </w:tc>
      </w:tr>
      <w:tr w:rsidR="00BF46E1" w:rsidRPr="0041528A" w14:paraId="1F3CD9A6" w14:textId="77777777" w:rsidTr="00195D76">
        <w:trPr>
          <w:cantSplit/>
          <w:jc w:val="center"/>
        </w:trPr>
        <w:tc>
          <w:tcPr>
            <w:tcW w:w="737" w:type="dxa"/>
            <w:tcBorders>
              <w:left w:val="single" w:sz="4" w:space="0" w:color="auto"/>
              <w:right w:val="single" w:sz="4" w:space="0" w:color="auto"/>
            </w:tcBorders>
          </w:tcPr>
          <w:p w14:paraId="6FFEB251" w14:textId="77777777" w:rsidR="00BF46E1" w:rsidRPr="0041528A" w:rsidRDefault="00BF46E1" w:rsidP="0092045E">
            <w:pPr>
              <w:pStyle w:val="TAC"/>
            </w:pPr>
            <w:r w:rsidRPr="0041528A">
              <w:t>2</w:t>
            </w:r>
          </w:p>
        </w:tc>
        <w:tc>
          <w:tcPr>
            <w:tcW w:w="1232" w:type="dxa"/>
            <w:tcBorders>
              <w:left w:val="single" w:sz="4" w:space="0" w:color="auto"/>
              <w:right w:val="single" w:sz="4" w:space="0" w:color="auto"/>
            </w:tcBorders>
          </w:tcPr>
          <w:p w14:paraId="190BB6A1"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169F2DC"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0896E0DB" w14:textId="77777777" w:rsidR="00BF46E1" w:rsidRPr="0041528A" w:rsidRDefault="00BF46E1" w:rsidP="0092045E">
            <w:pPr>
              <w:pStyle w:val="TAL"/>
            </w:pPr>
          </w:p>
        </w:tc>
      </w:tr>
      <w:tr w:rsidR="00BF46E1" w:rsidRPr="0041528A" w14:paraId="679B4A72" w14:textId="77777777" w:rsidTr="00195D76">
        <w:trPr>
          <w:cantSplit/>
          <w:jc w:val="center"/>
        </w:trPr>
        <w:tc>
          <w:tcPr>
            <w:tcW w:w="737" w:type="dxa"/>
            <w:tcBorders>
              <w:left w:val="single" w:sz="4" w:space="0" w:color="auto"/>
              <w:right w:val="single" w:sz="4" w:space="0" w:color="auto"/>
            </w:tcBorders>
          </w:tcPr>
          <w:p w14:paraId="7C766F98" w14:textId="77777777" w:rsidR="00BF46E1" w:rsidRPr="0041528A" w:rsidRDefault="00BF46E1" w:rsidP="0092045E">
            <w:pPr>
              <w:pStyle w:val="TAC"/>
            </w:pPr>
            <w:r w:rsidRPr="0041528A">
              <w:t>3</w:t>
            </w:r>
          </w:p>
        </w:tc>
        <w:tc>
          <w:tcPr>
            <w:tcW w:w="1232" w:type="dxa"/>
            <w:tcBorders>
              <w:left w:val="single" w:sz="4" w:space="0" w:color="auto"/>
              <w:right w:val="single" w:sz="4" w:space="0" w:color="auto"/>
            </w:tcBorders>
          </w:tcPr>
          <w:p w14:paraId="66A4268F"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42681E08"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2F54E9D5" w14:textId="77777777" w:rsidR="00BF46E1" w:rsidRPr="0041528A" w:rsidRDefault="00BF46E1" w:rsidP="0092045E">
            <w:pPr>
              <w:pStyle w:val="TAL"/>
            </w:pPr>
          </w:p>
        </w:tc>
      </w:tr>
      <w:tr w:rsidR="00BF46E1" w:rsidRPr="0041528A" w14:paraId="6AEF9A97" w14:textId="77777777" w:rsidTr="00195D76">
        <w:trPr>
          <w:cantSplit/>
          <w:jc w:val="center"/>
        </w:trPr>
        <w:tc>
          <w:tcPr>
            <w:tcW w:w="737" w:type="dxa"/>
            <w:tcBorders>
              <w:left w:val="single" w:sz="6" w:space="0" w:color="auto"/>
              <w:right w:val="single" w:sz="6" w:space="0" w:color="auto"/>
            </w:tcBorders>
          </w:tcPr>
          <w:p w14:paraId="4B83EED9"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1F6EE934"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CF538B8" w14:textId="77777777" w:rsidR="00BF46E1" w:rsidRPr="0041528A" w:rsidRDefault="00BF46E1" w:rsidP="0092045E">
            <w:pPr>
              <w:pStyle w:val="TAL"/>
            </w:pPr>
            <w:r w:rsidRPr="0041528A">
              <w:t>PROACTIVE COMMAND PENDING: SEND DTMF 4.5.1</w:t>
            </w:r>
          </w:p>
        </w:tc>
        <w:tc>
          <w:tcPr>
            <w:tcW w:w="3776" w:type="dxa"/>
            <w:tcBorders>
              <w:left w:val="single" w:sz="6" w:space="0" w:color="auto"/>
              <w:right w:val="single" w:sz="6" w:space="0" w:color="auto"/>
            </w:tcBorders>
          </w:tcPr>
          <w:p w14:paraId="668DD9F6" w14:textId="77777777" w:rsidR="00BF46E1" w:rsidRPr="0041528A" w:rsidRDefault="00BF46E1" w:rsidP="0092045E">
            <w:pPr>
              <w:pStyle w:val="TAL"/>
            </w:pPr>
          </w:p>
        </w:tc>
      </w:tr>
      <w:tr w:rsidR="00BF46E1" w:rsidRPr="0041528A" w14:paraId="5C6E3C41" w14:textId="77777777" w:rsidTr="00195D76">
        <w:trPr>
          <w:cantSplit/>
          <w:jc w:val="center"/>
        </w:trPr>
        <w:tc>
          <w:tcPr>
            <w:tcW w:w="737" w:type="dxa"/>
            <w:tcBorders>
              <w:left w:val="single" w:sz="6" w:space="0" w:color="auto"/>
              <w:right w:val="single" w:sz="6" w:space="0" w:color="auto"/>
            </w:tcBorders>
          </w:tcPr>
          <w:p w14:paraId="050A8619"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7FC72EA4"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7554750"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3D9D73BF" w14:textId="77777777" w:rsidR="00BF46E1" w:rsidRPr="0041528A" w:rsidRDefault="00BF46E1" w:rsidP="0092045E">
            <w:pPr>
              <w:pStyle w:val="TAL"/>
            </w:pPr>
          </w:p>
        </w:tc>
      </w:tr>
      <w:tr w:rsidR="00BF46E1" w:rsidRPr="0041528A" w14:paraId="4AD828A9" w14:textId="77777777" w:rsidTr="00195D76">
        <w:trPr>
          <w:cantSplit/>
          <w:jc w:val="center"/>
        </w:trPr>
        <w:tc>
          <w:tcPr>
            <w:tcW w:w="737" w:type="dxa"/>
            <w:tcBorders>
              <w:left w:val="single" w:sz="6" w:space="0" w:color="auto"/>
              <w:right w:val="single" w:sz="6" w:space="0" w:color="auto"/>
            </w:tcBorders>
          </w:tcPr>
          <w:p w14:paraId="0C0A699A"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0681E03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F8331FD" w14:textId="77777777" w:rsidR="00BF46E1" w:rsidRPr="0041528A" w:rsidRDefault="00BF46E1" w:rsidP="0092045E">
            <w:pPr>
              <w:pStyle w:val="TAL"/>
            </w:pPr>
            <w:r w:rsidRPr="0041528A">
              <w:t>PROACTIVE COMMAND: SEND DTMF 4.5.1</w:t>
            </w:r>
          </w:p>
        </w:tc>
        <w:tc>
          <w:tcPr>
            <w:tcW w:w="3776" w:type="dxa"/>
            <w:tcBorders>
              <w:left w:val="single" w:sz="6" w:space="0" w:color="auto"/>
              <w:right w:val="single" w:sz="6" w:space="0" w:color="auto"/>
            </w:tcBorders>
          </w:tcPr>
          <w:p w14:paraId="27217D7F" w14:textId="77777777" w:rsidR="00BF46E1" w:rsidRPr="0041528A" w:rsidRDefault="00BF46E1" w:rsidP="0092045E">
            <w:pPr>
              <w:pStyle w:val="TAL"/>
            </w:pPr>
          </w:p>
        </w:tc>
      </w:tr>
      <w:tr w:rsidR="00BF46E1" w:rsidRPr="0041528A" w14:paraId="67A1434C" w14:textId="77777777" w:rsidTr="00195D76">
        <w:trPr>
          <w:cantSplit/>
          <w:jc w:val="center"/>
        </w:trPr>
        <w:tc>
          <w:tcPr>
            <w:tcW w:w="737" w:type="dxa"/>
            <w:tcBorders>
              <w:left w:val="single" w:sz="4" w:space="0" w:color="auto"/>
              <w:right w:val="single" w:sz="4" w:space="0" w:color="auto"/>
            </w:tcBorders>
          </w:tcPr>
          <w:p w14:paraId="619CA5B9" w14:textId="77777777" w:rsidR="00BF46E1" w:rsidRPr="0041528A" w:rsidRDefault="00BF46E1" w:rsidP="0092045E">
            <w:pPr>
              <w:pStyle w:val="TAC"/>
            </w:pPr>
            <w:r w:rsidRPr="0041528A">
              <w:t>7</w:t>
            </w:r>
          </w:p>
        </w:tc>
        <w:tc>
          <w:tcPr>
            <w:tcW w:w="1232" w:type="dxa"/>
            <w:tcBorders>
              <w:left w:val="single" w:sz="4" w:space="0" w:color="auto"/>
              <w:right w:val="single" w:sz="4" w:space="0" w:color="auto"/>
            </w:tcBorders>
          </w:tcPr>
          <w:p w14:paraId="518E8B3D"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6480859D"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3192CBCD" w14:textId="77777777" w:rsidR="00BF46E1" w:rsidRPr="0041528A" w:rsidRDefault="00BF46E1" w:rsidP="0092045E">
            <w:pPr>
              <w:pStyle w:val="TAL"/>
            </w:pPr>
            <w:r w:rsidRPr="0041528A">
              <w:t xml:space="preserve">[Alpha identifier is displayed with small font size] </w:t>
            </w:r>
          </w:p>
        </w:tc>
      </w:tr>
      <w:tr w:rsidR="00BF46E1" w:rsidRPr="0041528A" w14:paraId="771AFC6E" w14:textId="77777777" w:rsidTr="00195D76">
        <w:trPr>
          <w:cantSplit/>
          <w:jc w:val="center"/>
        </w:trPr>
        <w:tc>
          <w:tcPr>
            <w:tcW w:w="737" w:type="dxa"/>
            <w:tcBorders>
              <w:left w:val="single" w:sz="4" w:space="0" w:color="auto"/>
              <w:right w:val="single" w:sz="4" w:space="0" w:color="auto"/>
            </w:tcBorders>
          </w:tcPr>
          <w:p w14:paraId="309FB3EB" w14:textId="77777777" w:rsidR="00BF46E1" w:rsidRPr="0041528A" w:rsidRDefault="00BF46E1" w:rsidP="0092045E">
            <w:pPr>
              <w:pStyle w:val="TAC"/>
            </w:pPr>
            <w:r w:rsidRPr="0041528A">
              <w:t>8</w:t>
            </w:r>
          </w:p>
        </w:tc>
        <w:tc>
          <w:tcPr>
            <w:tcW w:w="1232" w:type="dxa"/>
            <w:tcBorders>
              <w:left w:val="single" w:sz="4" w:space="0" w:color="auto"/>
              <w:right w:val="single" w:sz="4" w:space="0" w:color="auto"/>
            </w:tcBorders>
          </w:tcPr>
          <w:p w14:paraId="79C61B21"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00BBC3F"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1D418F16" w14:textId="77777777" w:rsidR="00BF46E1" w:rsidRPr="0041528A" w:rsidRDefault="00BF46E1" w:rsidP="0092045E">
            <w:pPr>
              <w:pStyle w:val="TAL"/>
            </w:pPr>
            <w:r w:rsidRPr="0041528A">
              <w:t>["1"]</w:t>
            </w:r>
          </w:p>
        </w:tc>
      </w:tr>
      <w:tr w:rsidR="00BF46E1" w:rsidRPr="0041528A" w14:paraId="515BA0DB" w14:textId="77777777" w:rsidTr="00195D76">
        <w:trPr>
          <w:cantSplit/>
          <w:jc w:val="center"/>
        </w:trPr>
        <w:tc>
          <w:tcPr>
            <w:tcW w:w="737" w:type="dxa"/>
            <w:tcBorders>
              <w:left w:val="single" w:sz="4" w:space="0" w:color="auto"/>
              <w:right w:val="single" w:sz="4" w:space="0" w:color="auto"/>
            </w:tcBorders>
          </w:tcPr>
          <w:p w14:paraId="61530610" w14:textId="77777777" w:rsidR="00BF46E1" w:rsidRPr="0041528A" w:rsidRDefault="00BF46E1" w:rsidP="0092045E">
            <w:pPr>
              <w:pStyle w:val="TAC"/>
            </w:pPr>
            <w:r w:rsidRPr="0041528A">
              <w:t>9</w:t>
            </w:r>
          </w:p>
        </w:tc>
        <w:tc>
          <w:tcPr>
            <w:tcW w:w="1232" w:type="dxa"/>
            <w:tcBorders>
              <w:left w:val="single" w:sz="4" w:space="0" w:color="auto"/>
              <w:right w:val="single" w:sz="4" w:space="0" w:color="auto"/>
            </w:tcBorders>
          </w:tcPr>
          <w:p w14:paraId="491C88A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6B242C8"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5FB8D8A2" w14:textId="77777777" w:rsidR="00BF46E1" w:rsidRPr="0041528A" w:rsidRDefault="00BF46E1" w:rsidP="0092045E">
            <w:pPr>
              <w:pStyle w:val="TAL"/>
            </w:pPr>
            <w:r w:rsidRPr="0041528A">
              <w:t>["2"]</w:t>
            </w:r>
          </w:p>
        </w:tc>
      </w:tr>
      <w:tr w:rsidR="00BF46E1" w:rsidRPr="0041528A" w14:paraId="0022C9AD" w14:textId="77777777" w:rsidTr="00195D76">
        <w:trPr>
          <w:cantSplit/>
          <w:jc w:val="center"/>
        </w:trPr>
        <w:tc>
          <w:tcPr>
            <w:tcW w:w="737" w:type="dxa"/>
            <w:tcBorders>
              <w:left w:val="single" w:sz="4" w:space="0" w:color="auto"/>
              <w:right w:val="single" w:sz="4" w:space="0" w:color="auto"/>
            </w:tcBorders>
          </w:tcPr>
          <w:p w14:paraId="4336E1E0" w14:textId="77777777" w:rsidR="00BF46E1" w:rsidRPr="0041528A" w:rsidRDefault="00BF46E1" w:rsidP="0092045E">
            <w:pPr>
              <w:pStyle w:val="TAC"/>
            </w:pPr>
            <w:r w:rsidRPr="0041528A">
              <w:t>10</w:t>
            </w:r>
          </w:p>
        </w:tc>
        <w:tc>
          <w:tcPr>
            <w:tcW w:w="1232" w:type="dxa"/>
            <w:tcBorders>
              <w:left w:val="single" w:sz="4" w:space="0" w:color="auto"/>
              <w:right w:val="single" w:sz="4" w:space="0" w:color="auto"/>
            </w:tcBorders>
          </w:tcPr>
          <w:p w14:paraId="2B8432E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9A2A52A"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3FA6E16C" w14:textId="77777777" w:rsidR="00BF46E1" w:rsidRPr="0041528A" w:rsidRDefault="00BF46E1" w:rsidP="0092045E">
            <w:pPr>
              <w:pStyle w:val="TAL"/>
            </w:pPr>
            <w:r w:rsidRPr="0041528A">
              <w:t>["3"]</w:t>
            </w:r>
          </w:p>
        </w:tc>
      </w:tr>
      <w:tr w:rsidR="00BF46E1" w:rsidRPr="0041528A" w14:paraId="42E93F1C" w14:textId="77777777" w:rsidTr="00195D76">
        <w:trPr>
          <w:cantSplit/>
          <w:jc w:val="center"/>
        </w:trPr>
        <w:tc>
          <w:tcPr>
            <w:tcW w:w="737" w:type="dxa"/>
            <w:tcBorders>
              <w:left w:val="single" w:sz="4" w:space="0" w:color="auto"/>
              <w:right w:val="single" w:sz="4" w:space="0" w:color="auto"/>
            </w:tcBorders>
          </w:tcPr>
          <w:p w14:paraId="519F925E" w14:textId="77777777" w:rsidR="00BF46E1" w:rsidRPr="0041528A" w:rsidRDefault="00BF46E1" w:rsidP="0092045E">
            <w:pPr>
              <w:pStyle w:val="TAC"/>
            </w:pPr>
            <w:r w:rsidRPr="0041528A">
              <w:t>11</w:t>
            </w:r>
          </w:p>
        </w:tc>
        <w:tc>
          <w:tcPr>
            <w:tcW w:w="1232" w:type="dxa"/>
            <w:tcBorders>
              <w:left w:val="single" w:sz="4" w:space="0" w:color="auto"/>
              <w:right w:val="single" w:sz="4" w:space="0" w:color="auto"/>
            </w:tcBorders>
          </w:tcPr>
          <w:p w14:paraId="71BEF38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5920A17"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0E99F218" w14:textId="77777777" w:rsidR="00BF46E1" w:rsidRPr="0041528A" w:rsidRDefault="00BF46E1" w:rsidP="0092045E">
            <w:pPr>
              <w:pStyle w:val="TAL"/>
            </w:pPr>
            <w:r w:rsidRPr="0041528A">
              <w:t>["4"]</w:t>
            </w:r>
          </w:p>
        </w:tc>
      </w:tr>
      <w:tr w:rsidR="00BF46E1" w:rsidRPr="0041528A" w14:paraId="4294F329" w14:textId="77777777" w:rsidTr="00195D76">
        <w:trPr>
          <w:cantSplit/>
          <w:jc w:val="center"/>
        </w:trPr>
        <w:tc>
          <w:tcPr>
            <w:tcW w:w="737" w:type="dxa"/>
            <w:tcBorders>
              <w:left w:val="single" w:sz="4" w:space="0" w:color="auto"/>
              <w:right w:val="single" w:sz="4" w:space="0" w:color="auto"/>
            </w:tcBorders>
          </w:tcPr>
          <w:p w14:paraId="0926FE73" w14:textId="77777777" w:rsidR="00BF46E1" w:rsidRPr="0041528A" w:rsidRDefault="00BF46E1" w:rsidP="0092045E">
            <w:pPr>
              <w:pStyle w:val="TAC"/>
            </w:pPr>
            <w:r w:rsidRPr="0041528A">
              <w:t>12</w:t>
            </w:r>
          </w:p>
        </w:tc>
        <w:tc>
          <w:tcPr>
            <w:tcW w:w="1232" w:type="dxa"/>
            <w:tcBorders>
              <w:left w:val="single" w:sz="4" w:space="0" w:color="auto"/>
              <w:right w:val="single" w:sz="4" w:space="0" w:color="auto"/>
            </w:tcBorders>
          </w:tcPr>
          <w:p w14:paraId="37FC3D1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2C1A2B4"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398BC86E" w14:textId="77777777" w:rsidR="00BF46E1" w:rsidRPr="0041528A" w:rsidRDefault="00BF46E1" w:rsidP="0092045E">
            <w:pPr>
              <w:pStyle w:val="TAL"/>
            </w:pPr>
            <w:r w:rsidRPr="0041528A">
              <w:t>["5"]</w:t>
            </w:r>
          </w:p>
        </w:tc>
      </w:tr>
      <w:tr w:rsidR="00BF46E1" w:rsidRPr="0041528A" w14:paraId="514A5B13" w14:textId="77777777" w:rsidTr="00195D76">
        <w:trPr>
          <w:cantSplit/>
          <w:jc w:val="center"/>
        </w:trPr>
        <w:tc>
          <w:tcPr>
            <w:tcW w:w="737" w:type="dxa"/>
            <w:tcBorders>
              <w:left w:val="single" w:sz="4" w:space="0" w:color="auto"/>
              <w:right w:val="single" w:sz="4" w:space="0" w:color="auto"/>
            </w:tcBorders>
          </w:tcPr>
          <w:p w14:paraId="67414582" w14:textId="77777777" w:rsidR="00BF46E1" w:rsidRPr="0041528A" w:rsidRDefault="00BF46E1" w:rsidP="0092045E">
            <w:pPr>
              <w:pStyle w:val="TAC"/>
            </w:pPr>
            <w:r w:rsidRPr="0041528A">
              <w:t>13</w:t>
            </w:r>
          </w:p>
        </w:tc>
        <w:tc>
          <w:tcPr>
            <w:tcW w:w="1232" w:type="dxa"/>
            <w:tcBorders>
              <w:left w:val="single" w:sz="4" w:space="0" w:color="auto"/>
              <w:right w:val="single" w:sz="4" w:space="0" w:color="auto"/>
            </w:tcBorders>
          </w:tcPr>
          <w:p w14:paraId="4E146F5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100DBD1"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18FD87AB" w14:textId="77777777" w:rsidR="00BF46E1" w:rsidRPr="0041528A" w:rsidRDefault="00BF46E1" w:rsidP="0092045E">
            <w:pPr>
              <w:pStyle w:val="TAL"/>
            </w:pPr>
            <w:r w:rsidRPr="0041528A">
              <w:t>["6"]</w:t>
            </w:r>
          </w:p>
        </w:tc>
      </w:tr>
      <w:tr w:rsidR="00BF46E1" w:rsidRPr="0041528A" w14:paraId="51FCE74A" w14:textId="77777777" w:rsidTr="00195D76">
        <w:trPr>
          <w:cantSplit/>
          <w:jc w:val="center"/>
        </w:trPr>
        <w:tc>
          <w:tcPr>
            <w:tcW w:w="737" w:type="dxa"/>
            <w:tcBorders>
              <w:left w:val="single" w:sz="4" w:space="0" w:color="auto"/>
              <w:right w:val="single" w:sz="4" w:space="0" w:color="auto"/>
            </w:tcBorders>
          </w:tcPr>
          <w:p w14:paraId="2C94D6D6" w14:textId="77777777" w:rsidR="00BF46E1" w:rsidRPr="0041528A" w:rsidRDefault="00BF46E1" w:rsidP="0092045E">
            <w:pPr>
              <w:pStyle w:val="TAC"/>
            </w:pPr>
            <w:r w:rsidRPr="0041528A">
              <w:t>14</w:t>
            </w:r>
          </w:p>
        </w:tc>
        <w:tc>
          <w:tcPr>
            <w:tcW w:w="1232" w:type="dxa"/>
            <w:tcBorders>
              <w:left w:val="single" w:sz="4" w:space="0" w:color="auto"/>
              <w:right w:val="single" w:sz="4" w:space="0" w:color="auto"/>
            </w:tcBorders>
          </w:tcPr>
          <w:p w14:paraId="6502935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EDAD136"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1B98DA56" w14:textId="77777777" w:rsidR="00BF46E1" w:rsidRPr="0041528A" w:rsidRDefault="00BF46E1" w:rsidP="0092045E">
            <w:pPr>
              <w:pStyle w:val="TAL"/>
            </w:pPr>
            <w:r w:rsidRPr="0041528A">
              <w:t>["7"]</w:t>
            </w:r>
          </w:p>
        </w:tc>
      </w:tr>
      <w:tr w:rsidR="00BF46E1" w:rsidRPr="0041528A" w14:paraId="5E1CD2F0" w14:textId="77777777" w:rsidTr="00195D76">
        <w:trPr>
          <w:cantSplit/>
          <w:jc w:val="center"/>
        </w:trPr>
        <w:tc>
          <w:tcPr>
            <w:tcW w:w="737" w:type="dxa"/>
            <w:tcBorders>
              <w:left w:val="single" w:sz="4" w:space="0" w:color="auto"/>
              <w:right w:val="single" w:sz="4" w:space="0" w:color="auto"/>
            </w:tcBorders>
          </w:tcPr>
          <w:p w14:paraId="6E41D7C0" w14:textId="77777777" w:rsidR="00BF46E1" w:rsidRPr="0041528A" w:rsidRDefault="00BF46E1" w:rsidP="0092045E">
            <w:pPr>
              <w:pStyle w:val="TAC"/>
            </w:pPr>
            <w:r w:rsidRPr="0041528A">
              <w:t>15</w:t>
            </w:r>
          </w:p>
        </w:tc>
        <w:tc>
          <w:tcPr>
            <w:tcW w:w="1232" w:type="dxa"/>
            <w:tcBorders>
              <w:left w:val="single" w:sz="4" w:space="0" w:color="auto"/>
              <w:right w:val="single" w:sz="4" w:space="0" w:color="auto"/>
            </w:tcBorders>
          </w:tcPr>
          <w:p w14:paraId="6EFEC0B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E34B9FF"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07D0536B" w14:textId="77777777" w:rsidR="00BF46E1" w:rsidRPr="0041528A" w:rsidRDefault="00BF46E1" w:rsidP="0092045E">
            <w:pPr>
              <w:pStyle w:val="TAL"/>
            </w:pPr>
            <w:r w:rsidRPr="0041528A">
              <w:t>["8"]</w:t>
            </w:r>
          </w:p>
        </w:tc>
      </w:tr>
      <w:tr w:rsidR="00BF46E1" w:rsidRPr="0041528A" w14:paraId="65128DE3" w14:textId="77777777" w:rsidTr="00195D76">
        <w:trPr>
          <w:cantSplit/>
          <w:jc w:val="center"/>
        </w:trPr>
        <w:tc>
          <w:tcPr>
            <w:tcW w:w="737" w:type="dxa"/>
            <w:tcBorders>
              <w:left w:val="single" w:sz="4" w:space="0" w:color="auto"/>
              <w:right w:val="single" w:sz="4" w:space="0" w:color="auto"/>
            </w:tcBorders>
          </w:tcPr>
          <w:p w14:paraId="12D51B54" w14:textId="77777777" w:rsidR="00BF46E1" w:rsidRPr="0041528A" w:rsidRDefault="00BF46E1" w:rsidP="0092045E">
            <w:pPr>
              <w:pStyle w:val="TAC"/>
            </w:pPr>
            <w:r w:rsidRPr="0041528A">
              <w:t>16</w:t>
            </w:r>
          </w:p>
        </w:tc>
        <w:tc>
          <w:tcPr>
            <w:tcW w:w="1232" w:type="dxa"/>
            <w:tcBorders>
              <w:left w:val="single" w:sz="4" w:space="0" w:color="auto"/>
              <w:right w:val="single" w:sz="4" w:space="0" w:color="auto"/>
            </w:tcBorders>
          </w:tcPr>
          <w:p w14:paraId="14862CB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A6D97EE"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596A7B8C" w14:textId="77777777" w:rsidR="00BF46E1" w:rsidRPr="0041528A" w:rsidRDefault="00BF46E1" w:rsidP="0092045E">
            <w:pPr>
              <w:pStyle w:val="TAL"/>
            </w:pPr>
            <w:r w:rsidRPr="0041528A">
              <w:t>["9"]</w:t>
            </w:r>
          </w:p>
        </w:tc>
      </w:tr>
      <w:tr w:rsidR="00BF46E1" w:rsidRPr="0041528A" w14:paraId="7534E111" w14:textId="77777777" w:rsidTr="00195D76">
        <w:trPr>
          <w:cantSplit/>
          <w:jc w:val="center"/>
        </w:trPr>
        <w:tc>
          <w:tcPr>
            <w:tcW w:w="737" w:type="dxa"/>
            <w:tcBorders>
              <w:left w:val="single" w:sz="4" w:space="0" w:color="auto"/>
              <w:right w:val="single" w:sz="4" w:space="0" w:color="auto"/>
            </w:tcBorders>
          </w:tcPr>
          <w:p w14:paraId="13DA2A1D" w14:textId="77777777" w:rsidR="00BF46E1" w:rsidRPr="0041528A" w:rsidRDefault="00BF46E1" w:rsidP="0092045E">
            <w:pPr>
              <w:pStyle w:val="TAC"/>
            </w:pPr>
            <w:r w:rsidRPr="0041528A">
              <w:t>17</w:t>
            </w:r>
          </w:p>
        </w:tc>
        <w:tc>
          <w:tcPr>
            <w:tcW w:w="1232" w:type="dxa"/>
            <w:tcBorders>
              <w:left w:val="single" w:sz="4" w:space="0" w:color="auto"/>
              <w:right w:val="single" w:sz="4" w:space="0" w:color="auto"/>
            </w:tcBorders>
          </w:tcPr>
          <w:p w14:paraId="338E5C8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78141AB"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34C14305" w14:textId="77777777" w:rsidR="00BF46E1" w:rsidRPr="0041528A" w:rsidRDefault="00BF46E1" w:rsidP="0092045E">
            <w:pPr>
              <w:pStyle w:val="TAL"/>
            </w:pPr>
            <w:r w:rsidRPr="0041528A">
              <w:t>["0"]</w:t>
            </w:r>
          </w:p>
        </w:tc>
      </w:tr>
      <w:tr w:rsidR="00BF46E1" w:rsidRPr="0041528A" w14:paraId="2DCC6467" w14:textId="77777777" w:rsidTr="00195D76">
        <w:trPr>
          <w:cantSplit/>
          <w:jc w:val="center"/>
        </w:trPr>
        <w:tc>
          <w:tcPr>
            <w:tcW w:w="737" w:type="dxa"/>
            <w:tcBorders>
              <w:left w:val="single" w:sz="4" w:space="0" w:color="auto"/>
              <w:right w:val="single" w:sz="4" w:space="0" w:color="auto"/>
            </w:tcBorders>
          </w:tcPr>
          <w:p w14:paraId="08AB499B" w14:textId="77777777" w:rsidR="00BF46E1" w:rsidRPr="0041528A" w:rsidRDefault="00BF46E1" w:rsidP="0092045E">
            <w:pPr>
              <w:pStyle w:val="TAC"/>
            </w:pPr>
            <w:r w:rsidRPr="0041528A">
              <w:t>18</w:t>
            </w:r>
          </w:p>
        </w:tc>
        <w:tc>
          <w:tcPr>
            <w:tcW w:w="1232" w:type="dxa"/>
            <w:tcBorders>
              <w:left w:val="single" w:sz="4" w:space="0" w:color="auto"/>
              <w:right w:val="single" w:sz="4" w:space="0" w:color="auto"/>
            </w:tcBorders>
          </w:tcPr>
          <w:p w14:paraId="2E337FAC"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8B5C473" w14:textId="77777777" w:rsidR="00BF46E1" w:rsidRPr="0041528A" w:rsidRDefault="00BF46E1" w:rsidP="0092045E">
            <w:pPr>
              <w:pStyle w:val="TAL"/>
            </w:pPr>
            <w:r w:rsidRPr="0041528A">
              <w:t>TERMINAL RESPONSE: SEND DTMF 4.5.1</w:t>
            </w:r>
          </w:p>
        </w:tc>
        <w:tc>
          <w:tcPr>
            <w:tcW w:w="3776" w:type="dxa"/>
            <w:tcBorders>
              <w:left w:val="single" w:sz="4" w:space="0" w:color="auto"/>
              <w:right w:val="single" w:sz="4" w:space="0" w:color="auto"/>
            </w:tcBorders>
          </w:tcPr>
          <w:p w14:paraId="403E36E2" w14:textId="77777777" w:rsidR="00BF46E1" w:rsidRPr="0041528A" w:rsidRDefault="00BF46E1" w:rsidP="0092045E">
            <w:pPr>
              <w:pStyle w:val="TAL"/>
            </w:pPr>
            <w:r w:rsidRPr="0041528A">
              <w:t>[Command performed successfully]</w:t>
            </w:r>
          </w:p>
        </w:tc>
      </w:tr>
      <w:tr w:rsidR="00BF46E1" w:rsidRPr="0041528A" w14:paraId="028AF211" w14:textId="77777777" w:rsidTr="00195D76">
        <w:trPr>
          <w:cantSplit/>
          <w:jc w:val="center"/>
        </w:trPr>
        <w:tc>
          <w:tcPr>
            <w:tcW w:w="737" w:type="dxa"/>
            <w:tcBorders>
              <w:left w:val="single" w:sz="4" w:space="0" w:color="auto"/>
              <w:right w:val="single" w:sz="4" w:space="0" w:color="auto"/>
            </w:tcBorders>
          </w:tcPr>
          <w:p w14:paraId="15349744" w14:textId="77777777" w:rsidR="00BF46E1" w:rsidRPr="0041528A" w:rsidRDefault="00BF46E1" w:rsidP="0092045E">
            <w:pPr>
              <w:pStyle w:val="TAC"/>
            </w:pPr>
            <w:r w:rsidRPr="0041528A">
              <w:t>19</w:t>
            </w:r>
          </w:p>
        </w:tc>
        <w:tc>
          <w:tcPr>
            <w:tcW w:w="1232" w:type="dxa"/>
            <w:tcBorders>
              <w:left w:val="single" w:sz="4" w:space="0" w:color="auto"/>
              <w:right w:val="single" w:sz="4" w:space="0" w:color="auto"/>
            </w:tcBorders>
          </w:tcPr>
          <w:p w14:paraId="1D9BC8FF"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C7AA870"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089CCDAC" w14:textId="77777777" w:rsidR="00BF46E1" w:rsidRPr="0041528A" w:rsidRDefault="00BF46E1" w:rsidP="0092045E">
            <w:pPr>
              <w:pStyle w:val="TAL"/>
            </w:pPr>
          </w:p>
        </w:tc>
      </w:tr>
      <w:tr w:rsidR="00BF46E1" w:rsidRPr="0041528A" w14:paraId="3545644E" w14:textId="77777777" w:rsidTr="00195D76">
        <w:trPr>
          <w:cantSplit/>
          <w:jc w:val="center"/>
        </w:trPr>
        <w:tc>
          <w:tcPr>
            <w:tcW w:w="737" w:type="dxa"/>
            <w:tcBorders>
              <w:left w:val="single" w:sz="4" w:space="0" w:color="auto"/>
              <w:right w:val="single" w:sz="4" w:space="0" w:color="auto"/>
            </w:tcBorders>
          </w:tcPr>
          <w:p w14:paraId="27751A98" w14:textId="77777777" w:rsidR="00BF46E1" w:rsidRPr="0041528A" w:rsidRDefault="00BF46E1" w:rsidP="0092045E">
            <w:pPr>
              <w:pStyle w:val="TAC"/>
            </w:pPr>
            <w:r w:rsidRPr="0041528A">
              <w:t>20</w:t>
            </w:r>
          </w:p>
        </w:tc>
        <w:tc>
          <w:tcPr>
            <w:tcW w:w="1232" w:type="dxa"/>
            <w:tcBorders>
              <w:left w:val="single" w:sz="4" w:space="0" w:color="auto"/>
              <w:right w:val="single" w:sz="4" w:space="0" w:color="auto"/>
            </w:tcBorders>
          </w:tcPr>
          <w:p w14:paraId="5289F756"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11E27EFA"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392E0367" w14:textId="77777777" w:rsidR="00BF46E1" w:rsidRPr="0041528A" w:rsidRDefault="00BF46E1" w:rsidP="0092045E">
            <w:pPr>
              <w:pStyle w:val="TAL"/>
            </w:pPr>
          </w:p>
        </w:tc>
      </w:tr>
      <w:tr w:rsidR="00BF46E1" w:rsidRPr="0041528A" w14:paraId="15B4A70F" w14:textId="77777777" w:rsidTr="00195D76">
        <w:trPr>
          <w:cantSplit/>
          <w:jc w:val="center"/>
        </w:trPr>
        <w:tc>
          <w:tcPr>
            <w:tcW w:w="737" w:type="dxa"/>
            <w:tcBorders>
              <w:left w:val="single" w:sz="4" w:space="0" w:color="auto"/>
              <w:right w:val="single" w:sz="4" w:space="0" w:color="auto"/>
            </w:tcBorders>
          </w:tcPr>
          <w:p w14:paraId="4225CEAA" w14:textId="77777777" w:rsidR="00BF46E1" w:rsidRPr="0041528A" w:rsidRDefault="00BF46E1" w:rsidP="0092045E">
            <w:pPr>
              <w:pStyle w:val="TAC"/>
            </w:pPr>
            <w:r w:rsidRPr="0041528A">
              <w:t>21</w:t>
            </w:r>
          </w:p>
        </w:tc>
        <w:tc>
          <w:tcPr>
            <w:tcW w:w="1232" w:type="dxa"/>
            <w:tcBorders>
              <w:left w:val="single" w:sz="4" w:space="0" w:color="auto"/>
              <w:right w:val="single" w:sz="4" w:space="0" w:color="auto"/>
            </w:tcBorders>
          </w:tcPr>
          <w:p w14:paraId="3F7630CA"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343A97D7" w14:textId="77777777" w:rsidR="00BF46E1" w:rsidRPr="0041528A" w:rsidRDefault="00BF46E1" w:rsidP="0092045E">
            <w:pPr>
              <w:pStyle w:val="TAL"/>
            </w:pPr>
            <w:r w:rsidRPr="0041528A">
              <w:t>Set up a call to "+0123456789"</w:t>
            </w:r>
          </w:p>
        </w:tc>
        <w:tc>
          <w:tcPr>
            <w:tcW w:w="3776" w:type="dxa"/>
            <w:tcBorders>
              <w:left w:val="single" w:sz="4" w:space="0" w:color="auto"/>
              <w:right w:val="single" w:sz="4" w:space="0" w:color="auto"/>
            </w:tcBorders>
          </w:tcPr>
          <w:p w14:paraId="46DFE082" w14:textId="77777777" w:rsidR="00BF46E1" w:rsidRPr="0041528A" w:rsidRDefault="00BF46E1" w:rsidP="0092045E">
            <w:pPr>
              <w:pStyle w:val="TAL"/>
            </w:pPr>
          </w:p>
        </w:tc>
      </w:tr>
      <w:tr w:rsidR="00BF46E1" w:rsidRPr="0041528A" w14:paraId="2A7B323D" w14:textId="77777777" w:rsidTr="00195D76">
        <w:trPr>
          <w:cantSplit/>
          <w:jc w:val="center"/>
        </w:trPr>
        <w:tc>
          <w:tcPr>
            <w:tcW w:w="737" w:type="dxa"/>
            <w:tcBorders>
              <w:left w:val="single" w:sz="4" w:space="0" w:color="auto"/>
              <w:right w:val="single" w:sz="4" w:space="0" w:color="auto"/>
            </w:tcBorders>
          </w:tcPr>
          <w:p w14:paraId="4E799708" w14:textId="77777777" w:rsidR="00BF46E1" w:rsidRPr="0041528A" w:rsidRDefault="00BF46E1" w:rsidP="0092045E">
            <w:pPr>
              <w:pStyle w:val="TAC"/>
            </w:pPr>
            <w:r w:rsidRPr="0041528A">
              <w:t>22</w:t>
            </w:r>
          </w:p>
        </w:tc>
        <w:tc>
          <w:tcPr>
            <w:tcW w:w="1232" w:type="dxa"/>
            <w:tcBorders>
              <w:left w:val="single" w:sz="4" w:space="0" w:color="auto"/>
              <w:right w:val="single" w:sz="4" w:space="0" w:color="auto"/>
            </w:tcBorders>
          </w:tcPr>
          <w:p w14:paraId="29A3EAA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06E7705"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78D8A692" w14:textId="77777777" w:rsidR="00BF46E1" w:rsidRPr="0041528A" w:rsidRDefault="00BF46E1" w:rsidP="0092045E">
            <w:pPr>
              <w:pStyle w:val="TAL"/>
            </w:pPr>
          </w:p>
        </w:tc>
      </w:tr>
      <w:tr w:rsidR="00BF46E1" w:rsidRPr="0041528A" w14:paraId="58D78507" w14:textId="77777777" w:rsidTr="00195D76">
        <w:trPr>
          <w:cantSplit/>
          <w:jc w:val="center"/>
        </w:trPr>
        <w:tc>
          <w:tcPr>
            <w:tcW w:w="737" w:type="dxa"/>
            <w:tcBorders>
              <w:left w:val="single" w:sz="4" w:space="0" w:color="auto"/>
              <w:right w:val="single" w:sz="4" w:space="0" w:color="auto"/>
            </w:tcBorders>
          </w:tcPr>
          <w:p w14:paraId="53432A19" w14:textId="77777777" w:rsidR="00BF46E1" w:rsidRPr="0041528A" w:rsidRDefault="00BF46E1" w:rsidP="0092045E">
            <w:pPr>
              <w:pStyle w:val="TAC"/>
            </w:pPr>
            <w:r w:rsidRPr="0041528A">
              <w:t>23</w:t>
            </w:r>
          </w:p>
        </w:tc>
        <w:tc>
          <w:tcPr>
            <w:tcW w:w="1232" w:type="dxa"/>
            <w:tcBorders>
              <w:left w:val="single" w:sz="4" w:space="0" w:color="auto"/>
              <w:right w:val="single" w:sz="4" w:space="0" w:color="auto"/>
            </w:tcBorders>
          </w:tcPr>
          <w:p w14:paraId="52B2D60D"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31CA89D0"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4215C947" w14:textId="77777777" w:rsidR="00BF46E1" w:rsidRPr="0041528A" w:rsidRDefault="00BF46E1" w:rsidP="0092045E">
            <w:pPr>
              <w:pStyle w:val="TAL"/>
            </w:pPr>
          </w:p>
        </w:tc>
      </w:tr>
      <w:tr w:rsidR="00BF46E1" w:rsidRPr="0041528A" w14:paraId="59B339FC" w14:textId="77777777" w:rsidTr="00195D76">
        <w:trPr>
          <w:cantSplit/>
          <w:jc w:val="center"/>
        </w:trPr>
        <w:tc>
          <w:tcPr>
            <w:tcW w:w="737" w:type="dxa"/>
            <w:tcBorders>
              <w:left w:val="single" w:sz="4" w:space="0" w:color="auto"/>
              <w:right w:val="single" w:sz="4" w:space="0" w:color="auto"/>
            </w:tcBorders>
          </w:tcPr>
          <w:p w14:paraId="5F174E62" w14:textId="77777777" w:rsidR="00BF46E1" w:rsidRPr="0041528A" w:rsidRDefault="00BF46E1" w:rsidP="0092045E">
            <w:pPr>
              <w:pStyle w:val="TAC"/>
            </w:pPr>
            <w:r w:rsidRPr="0041528A">
              <w:t>24</w:t>
            </w:r>
          </w:p>
        </w:tc>
        <w:tc>
          <w:tcPr>
            <w:tcW w:w="1232" w:type="dxa"/>
            <w:tcBorders>
              <w:left w:val="single" w:sz="4" w:space="0" w:color="auto"/>
              <w:right w:val="single" w:sz="4" w:space="0" w:color="auto"/>
            </w:tcBorders>
          </w:tcPr>
          <w:p w14:paraId="1C26F493"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D815F41" w14:textId="77777777" w:rsidR="00BF46E1" w:rsidRPr="0041528A" w:rsidRDefault="00BF46E1" w:rsidP="0092045E">
            <w:pPr>
              <w:pStyle w:val="TAL"/>
            </w:pPr>
            <w:r w:rsidRPr="0041528A">
              <w:t>PROACTIVE COMMAND PENDING: SEND DTMF 4.5.2</w:t>
            </w:r>
          </w:p>
        </w:tc>
        <w:tc>
          <w:tcPr>
            <w:tcW w:w="3776" w:type="dxa"/>
            <w:tcBorders>
              <w:left w:val="single" w:sz="4" w:space="0" w:color="auto"/>
              <w:right w:val="single" w:sz="4" w:space="0" w:color="auto"/>
            </w:tcBorders>
          </w:tcPr>
          <w:p w14:paraId="07300EC4" w14:textId="77777777" w:rsidR="00BF46E1" w:rsidRPr="0041528A" w:rsidRDefault="00BF46E1" w:rsidP="0092045E">
            <w:pPr>
              <w:pStyle w:val="TAL"/>
            </w:pPr>
          </w:p>
        </w:tc>
      </w:tr>
      <w:tr w:rsidR="00BF46E1" w:rsidRPr="0041528A" w14:paraId="22A2C57B" w14:textId="77777777" w:rsidTr="00195D76">
        <w:trPr>
          <w:cantSplit/>
          <w:jc w:val="center"/>
        </w:trPr>
        <w:tc>
          <w:tcPr>
            <w:tcW w:w="737" w:type="dxa"/>
            <w:tcBorders>
              <w:left w:val="single" w:sz="4" w:space="0" w:color="auto"/>
              <w:right w:val="single" w:sz="4" w:space="0" w:color="auto"/>
            </w:tcBorders>
          </w:tcPr>
          <w:p w14:paraId="4BC46F02" w14:textId="77777777" w:rsidR="00BF46E1" w:rsidRPr="0041528A" w:rsidRDefault="00BF46E1" w:rsidP="0092045E">
            <w:pPr>
              <w:pStyle w:val="TAC"/>
            </w:pPr>
            <w:r w:rsidRPr="0041528A">
              <w:t>25</w:t>
            </w:r>
          </w:p>
        </w:tc>
        <w:tc>
          <w:tcPr>
            <w:tcW w:w="1232" w:type="dxa"/>
            <w:tcBorders>
              <w:left w:val="single" w:sz="4" w:space="0" w:color="auto"/>
              <w:right w:val="single" w:sz="4" w:space="0" w:color="auto"/>
            </w:tcBorders>
          </w:tcPr>
          <w:p w14:paraId="49E3803C"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7BB55D7" w14:textId="77777777" w:rsidR="00BF46E1" w:rsidRPr="0041528A" w:rsidRDefault="00BF46E1" w:rsidP="0092045E">
            <w:pPr>
              <w:pStyle w:val="TAL"/>
            </w:pPr>
            <w:r w:rsidRPr="0041528A">
              <w:t>FETCH</w:t>
            </w:r>
          </w:p>
        </w:tc>
        <w:tc>
          <w:tcPr>
            <w:tcW w:w="3776" w:type="dxa"/>
            <w:tcBorders>
              <w:left w:val="single" w:sz="4" w:space="0" w:color="auto"/>
              <w:right w:val="single" w:sz="4" w:space="0" w:color="auto"/>
            </w:tcBorders>
          </w:tcPr>
          <w:p w14:paraId="28D8DCFE" w14:textId="77777777" w:rsidR="00BF46E1" w:rsidRPr="0041528A" w:rsidRDefault="00BF46E1" w:rsidP="0092045E">
            <w:pPr>
              <w:pStyle w:val="TAL"/>
            </w:pPr>
          </w:p>
        </w:tc>
      </w:tr>
      <w:tr w:rsidR="00BF46E1" w:rsidRPr="0041528A" w14:paraId="1F67345E" w14:textId="77777777" w:rsidTr="00195D76">
        <w:trPr>
          <w:cantSplit/>
          <w:jc w:val="center"/>
        </w:trPr>
        <w:tc>
          <w:tcPr>
            <w:tcW w:w="737" w:type="dxa"/>
            <w:tcBorders>
              <w:left w:val="single" w:sz="4" w:space="0" w:color="auto"/>
              <w:right w:val="single" w:sz="4" w:space="0" w:color="auto"/>
            </w:tcBorders>
          </w:tcPr>
          <w:p w14:paraId="597EC4EB" w14:textId="77777777" w:rsidR="00BF46E1" w:rsidRPr="0041528A" w:rsidRDefault="00BF46E1" w:rsidP="0092045E">
            <w:pPr>
              <w:pStyle w:val="TAC"/>
            </w:pPr>
            <w:r w:rsidRPr="0041528A">
              <w:t>26</w:t>
            </w:r>
          </w:p>
        </w:tc>
        <w:tc>
          <w:tcPr>
            <w:tcW w:w="1232" w:type="dxa"/>
            <w:tcBorders>
              <w:left w:val="single" w:sz="4" w:space="0" w:color="auto"/>
              <w:right w:val="single" w:sz="4" w:space="0" w:color="auto"/>
            </w:tcBorders>
          </w:tcPr>
          <w:p w14:paraId="6F553EEA"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45B8527" w14:textId="77777777" w:rsidR="00BF46E1" w:rsidRPr="0041528A" w:rsidRDefault="00BF46E1" w:rsidP="0092045E">
            <w:pPr>
              <w:pStyle w:val="TAL"/>
            </w:pPr>
            <w:r w:rsidRPr="0041528A">
              <w:t>PROACTIVE COMMAND: SEND DTMF 4.5.2</w:t>
            </w:r>
          </w:p>
        </w:tc>
        <w:tc>
          <w:tcPr>
            <w:tcW w:w="3776" w:type="dxa"/>
            <w:tcBorders>
              <w:left w:val="single" w:sz="4" w:space="0" w:color="auto"/>
              <w:right w:val="single" w:sz="4" w:space="0" w:color="auto"/>
            </w:tcBorders>
          </w:tcPr>
          <w:p w14:paraId="3610039B" w14:textId="77777777" w:rsidR="00BF46E1" w:rsidRPr="0041528A" w:rsidRDefault="00BF46E1" w:rsidP="0092045E">
            <w:pPr>
              <w:pStyle w:val="TAL"/>
            </w:pPr>
          </w:p>
        </w:tc>
      </w:tr>
      <w:tr w:rsidR="00BF46E1" w:rsidRPr="0041528A" w14:paraId="7684F4D3" w14:textId="77777777" w:rsidTr="00195D76">
        <w:trPr>
          <w:cantSplit/>
          <w:jc w:val="center"/>
        </w:trPr>
        <w:tc>
          <w:tcPr>
            <w:tcW w:w="737" w:type="dxa"/>
            <w:tcBorders>
              <w:left w:val="single" w:sz="4" w:space="0" w:color="auto"/>
              <w:right w:val="single" w:sz="4" w:space="0" w:color="auto"/>
            </w:tcBorders>
          </w:tcPr>
          <w:p w14:paraId="5550B292" w14:textId="77777777" w:rsidR="00BF46E1" w:rsidRPr="0041528A" w:rsidRDefault="00BF46E1" w:rsidP="0092045E">
            <w:pPr>
              <w:pStyle w:val="TAC"/>
            </w:pPr>
            <w:r w:rsidRPr="0041528A">
              <w:t>27</w:t>
            </w:r>
          </w:p>
        </w:tc>
        <w:tc>
          <w:tcPr>
            <w:tcW w:w="1232" w:type="dxa"/>
            <w:tcBorders>
              <w:left w:val="single" w:sz="4" w:space="0" w:color="auto"/>
              <w:right w:val="single" w:sz="4" w:space="0" w:color="auto"/>
            </w:tcBorders>
          </w:tcPr>
          <w:p w14:paraId="13DF5C44"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AE34C48"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7CF24D1B" w14:textId="77777777" w:rsidR="00BF46E1" w:rsidRPr="0041528A" w:rsidRDefault="00BF46E1" w:rsidP="0092045E">
            <w:pPr>
              <w:pStyle w:val="TAL"/>
            </w:pPr>
            <w:r w:rsidRPr="0041528A">
              <w:t xml:space="preserve">[Alpha identifier is displayed with normal font size] </w:t>
            </w:r>
          </w:p>
        </w:tc>
      </w:tr>
      <w:tr w:rsidR="00BF46E1" w:rsidRPr="0041528A" w14:paraId="64DE80A3" w14:textId="77777777" w:rsidTr="00195D76">
        <w:trPr>
          <w:cantSplit/>
          <w:jc w:val="center"/>
        </w:trPr>
        <w:tc>
          <w:tcPr>
            <w:tcW w:w="737" w:type="dxa"/>
            <w:tcBorders>
              <w:left w:val="single" w:sz="4" w:space="0" w:color="auto"/>
              <w:right w:val="single" w:sz="4" w:space="0" w:color="auto"/>
            </w:tcBorders>
          </w:tcPr>
          <w:p w14:paraId="65B131C5" w14:textId="77777777" w:rsidR="00BF46E1" w:rsidRPr="0041528A" w:rsidRDefault="00BF46E1" w:rsidP="0092045E">
            <w:pPr>
              <w:pStyle w:val="TAC"/>
            </w:pPr>
            <w:r w:rsidRPr="0041528A">
              <w:t>28</w:t>
            </w:r>
          </w:p>
        </w:tc>
        <w:tc>
          <w:tcPr>
            <w:tcW w:w="1232" w:type="dxa"/>
            <w:tcBorders>
              <w:left w:val="single" w:sz="4" w:space="0" w:color="auto"/>
              <w:right w:val="single" w:sz="4" w:space="0" w:color="auto"/>
            </w:tcBorders>
          </w:tcPr>
          <w:p w14:paraId="59CF3AC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E0F4A9E"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2BAE9D8A" w14:textId="77777777" w:rsidR="00BF46E1" w:rsidRPr="0041528A" w:rsidRDefault="00BF46E1" w:rsidP="0092045E">
            <w:pPr>
              <w:pStyle w:val="TAL"/>
            </w:pPr>
            <w:r w:rsidRPr="0041528A">
              <w:t>["1"]</w:t>
            </w:r>
          </w:p>
        </w:tc>
      </w:tr>
      <w:tr w:rsidR="00BF46E1" w:rsidRPr="0041528A" w14:paraId="4D0DCDA9" w14:textId="77777777" w:rsidTr="00195D76">
        <w:trPr>
          <w:cantSplit/>
          <w:jc w:val="center"/>
        </w:trPr>
        <w:tc>
          <w:tcPr>
            <w:tcW w:w="737" w:type="dxa"/>
            <w:tcBorders>
              <w:left w:val="single" w:sz="4" w:space="0" w:color="auto"/>
              <w:right w:val="single" w:sz="4" w:space="0" w:color="auto"/>
            </w:tcBorders>
          </w:tcPr>
          <w:p w14:paraId="46F9CE52" w14:textId="77777777" w:rsidR="00BF46E1" w:rsidRPr="0041528A" w:rsidRDefault="00BF46E1" w:rsidP="0092045E">
            <w:pPr>
              <w:pStyle w:val="TAC"/>
            </w:pPr>
            <w:r w:rsidRPr="0041528A">
              <w:t>29</w:t>
            </w:r>
          </w:p>
        </w:tc>
        <w:tc>
          <w:tcPr>
            <w:tcW w:w="1232" w:type="dxa"/>
            <w:tcBorders>
              <w:left w:val="single" w:sz="4" w:space="0" w:color="auto"/>
              <w:right w:val="single" w:sz="4" w:space="0" w:color="auto"/>
            </w:tcBorders>
          </w:tcPr>
          <w:p w14:paraId="786D093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A074C44"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550572B1" w14:textId="77777777" w:rsidR="00BF46E1" w:rsidRPr="0041528A" w:rsidRDefault="00BF46E1" w:rsidP="0092045E">
            <w:pPr>
              <w:pStyle w:val="TAL"/>
            </w:pPr>
            <w:r w:rsidRPr="0041528A">
              <w:t>["2"]</w:t>
            </w:r>
          </w:p>
        </w:tc>
      </w:tr>
      <w:tr w:rsidR="00BF46E1" w:rsidRPr="0041528A" w14:paraId="26D0D0F0" w14:textId="77777777" w:rsidTr="00195D76">
        <w:trPr>
          <w:cantSplit/>
          <w:jc w:val="center"/>
        </w:trPr>
        <w:tc>
          <w:tcPr>
            <w:tcW w:w="737" w:type="dxa"/>
            <w:tcBorders>
              <w:left w:val="single" w:sz="4" w:space="0" w:color="auto"/>
              <w:right w:val="single" w:sz="4" w:space="0" w:color="auto"/>
            </w:tcBorders>
          </w:tcPr>
          <w:p w14:paraId="2597B2AC" w14:textId="77777777" w:rsidR="00BF46E1" w:rsidRPr="0041528A" w:rsidRDefault="00BF46E1" w:rsidP="0092045E">
            <w:pPr>
              <w:pStyle w:val="TAC"/>
            </w:pPr>
            <w:r w:rsidRPr="0041528A">
              <w:t>30</w:t>
            </w:r>
          </w:p>
        </w:tc>
        <w:tc>
          <w:tcPr>
            <w:tcW w:w="1232" w:type="dxa"/>
            <w:tcBorders>
              <w:left w:val="single" w:sz="4" w:space="0" w:color="auto"/>
              <w:right w:val="single" w:sz="4" w:space="0" w:color="auto"/>
            </w:tcBorders>
          </w:tcPr>
          <w:p w14:paraId="47AE480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40D07D6"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02F25C6F" w14:textId="77777777" w:rsidR="00BF46E1" w:rsidRPr="0041528A" w:rsidRDefault="00BF46E1" w:rsidP="0092045E">
            <w:pPr>
              <w:pStyle w:val="TAL"/>
            </w:pPr>
            <w:r w:rsidRPr="0041528A">
              <w:t>["3"]</w:t>
            </w:r>
          </w:p>
        </w:tc>
      </w:tr>
      <w:tr w:rsidR="00BF46E1" w:rsidRPr="0041528A" w14:paraId="767CE523" w14:textId="77777777" w:rsidTr="00195D76">
        <w:trPr>
          <w:cantSplit/>
          <w:jc w:val="center"/>
        </w:trPr>
        <w:tc>
          <w:tcPr>
            <w:tcW w:w="737" w:type="dxa"/>
            <w:tcBorders>
              <w:left w:val="single" w:sz="4" w:space="0" w:color="auto"/>
              <w:right w:val="single" w:sz="4" w:space="0" w:color="auto"/>
            </w:tcBorders>
          </w:tcPr>
          <w:p w14:paraId="33EC4D06" w14:textId="77777777" w:rsidR="00BF46E1" w:rsidRPr="0041528A" w:rsidRDefault="00BF46E1" w:rsidP="0092045E">
            <w:pPr>
              <w:pStyle w:val="TAC"/>
            </w:pPr>
            <w:r w:rsidRPr="0041528A">
              <w:t>31</w:t>
            </w:r>
          </w:p>
        </w:tc>
        <w:tc>
          <w:tcPr>
            <w:tcW w:w="1232" w:type="dxa"/>
            <w:tcBorders>
              <w:left w:val="single" w:sz="4" w:space="0" w:color="auto"/>
              <w:right w:val="single" w:sz="4" w:space="0" w:color="auto"/>
            </w:tcBorders>
          </w:tcPr>
          <w:p w14:paraId="0B53B4C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549EDDD"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2036EF09" w14:textId="77777777" w:rsidR="00BF46E1" w:rsidRPr="0041528A" w:rsidRDefault="00BF46E1" w:rsidP="0092045E">
            <w:pPr>
              <w:pStyle w:val="TAL"/>
            </w:pPr>
            <w:r w:rsidRPr="0041528A">
              <w:t>["4"]</w:t>
            </w:r>
          </w:p>
        </w:tc>
      </w:tr>
      <w:tr w:rsidR="00BF46E1" w:rsidRPr="0041528A" w14:paraId="3974CE80" w14:textId="77777777" w:rsidTr="00195D76">
        <w:trPr>
          <w:cantSplit/>
          <w:jc w:val="center"/>
        </w:trPr>
        <w:tc>
          <w:tcPr>
            <w:tcW w:w="737" w:type="dxa"/>
            <w:tcBorders>
              <w:left w:val="single" w:sz="4" w:space="0" w:color="auto"/>
              <w:right w:val="single" w:sz="4" w:space="0" w:color="auto"/>
            </w:tcBorders>
          </w:tcPr>
          <w:p w14:paraId="306F6AC0" w14:textId="77777777" w:rsidR="00BF46E1" w:rsidRPr="0041528A" w:rsidRDefault="00BF46E1" w:rsidP="0092045E">
            <w:pPr>
              <w:pStyle w:val="TAC"/>
            </w:pPr>
            <w:r w:rsidRPr="0041528A">
              <w:t>32</w:t>
            </w:r>
          </w:p>
        </w:tc>
        <w:tc>
          <w:tcPr>
            <w:tcW w:w="1232" w:type="dxa"/>
            <w:tcBorders>
              <w:left w:val="single" w:sz="4" w:space="0" w:color="auto"/>
              <w:right w:val="single" w:sz="4" w:space="0" w:color="auto"/>
            </w:tcBorders>
          </w:tcPr>
          <w:p w14:paraId="3D5F051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15420AD"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137638FC" w14:textId="77777777" w:rsidR="00BF46E1" w:rsidRPr="0041528A" w:rsidRDefault="00BF46E1" w:rsidP="0092045E">
            <w:pPr>
              <w:pStyle w:val="TAL"/>
            </w:pPr>
            <w:r w:rsidRPr="0041528A">
              <w:t>["5"]</w:t>
            </w:r>
          </w:p>
        </w:tc>
      </w:tr>
      <w:tr w:rsidR="00BF46E1" w:rsidRPr="0041528A" w14:paraId="52E77C75" w14:textId="77777777" w:rsidTr="00195D76">
        <w:trPr>
          <w:cantSplit/>
          <w:jc w:val="center"/>
        </w:trPr>
        <w:tc>
          <w:tcPr>
            <w:tcW w:w="737" w:type="dxa"/>
            <w:tcBorders>
              <w:left w:val="single" w:sz="4" w:space="0" w:color="auto"/>
              <w:right w:val="single" w:sz="4" w:space="0" w:color="auto"/>
            </w:tcBorders>
          </w:tcPr>
          <w:p w14:paraId="5122D742" w14:textId="77777777" w:rsidR="00BF46E1" w:rsidRPr="0041528A" w:rsidRDefault="00BF46E1" w:rsidP="0092045E">
            <w:pPr>
              <w:pStyle w:val="TAC"/>
            </w:pPr>
            <w:r w:rsidRPr="0041528A">
              <w:t>33</w:t>
            </w:r>
          </w:p>
        </w:tc>
        <w:tc>
          <w:tcPr>
            <w:tcW w:w="1232" w:type="dxa"/>
            <w:tcBorders>
              <w:left w:val="single" w:sz="4" w:space="0" w:color="auto"/>
              <w:right w:val="single" w:sz="4" w:space="0" w:color="auto"/>
            </w:tcBorders>
          </w:tcPr>
          <w:p w14:paraId="40A8DD89"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947B374"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3EBC2515" w14:textId="77777777" w:rsidR="00BF46E1" w:rsidRPr="0041528A" w:rsidRDefault="00BF46E1" w:rsidP="0092045E">
            <w:pPr>
              <w:pStyle w:val="TAL"/>
            </w:pPr>
            <w:r w:rsidRPr="0041528A">
              <w:t>["6"]</w:t>
            </w:r>
          </w:p>
        </w:tc>
      </w:tr>
      <w:tr w:rsidR="00BF46E1" w:rsidRPr="0041528A" w14:paraId="3DB10521" w14:textId="77777777" w:rsidTr="00195D76">
        <w:trPr>
          <w:cantSplit/>
          <w:jc w:val="center"/>
        </w:trPr>
        <w:tc>
          <w:tcPr>
            <w:tcW w:w="737" w:type="dxa"/>
            <w:tcBorders>
              <w:left w:val="single" w:sz="4" w:space="0" w:color="auto"/>
              <w:right w:val="single" w:sz="4" w:space="0" w:color="auto"/>
            </w:tcBorders>
          </w:tcPr>
          <w:p w14:paraId="159E6894" w14:textId="77777777" w:rsidR="00BF46E1" w:rsidRPr="0041528A" w:rsidRDefault="00BF46E1" w:rsidP="0092045E">
            <w:pPr>
              <w:pStyle w:val="TAC"/>
            </w:pPr>
            <w:r w:rsidRPr="0041528A">
              <w:t>34</w:t>
            </w:r>
          </w:p>
        </w:tc>
        <w:tc>
          <w:tcPr>
            <w:tcW w:w="1232" w:type="dxa"/>
            <w:tcBorders>
              <w:left w:val="single" w:sz="4" w:space="0" w:color="auto"/>
              <w:right w:val="single" w:sz="4" w:space="0" w:color="auto"/>
            </w:tcBorders>
          </w:tcPr>
          <w:p w14:paraId="791EA19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72A4E63"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1D0E03B5" w14:textId="77777777" w:rsidR="00BF46E1" w:rsidRPr="0041528A" w:rsidRDefault="00BF46E1" w:rsidP="0092045E">
            <w:pPr>
              <w:pStyle w:val="TAL"/>
            </w:pPr>
            <w:r w:rsidRPr="0041528A">
              <w:t>["7"]</w:t>
            </w:r>
          </w:p>
        </w:tc>
      </w:tr>
      <w:tr w:rsidR="00BF46E1" w:rsidRPr="0041528A" w14:paraId="1CACD4E9" w14:textId="77777777" w:rsidTr="00195D76">
        <w:trPr>
          <w:cantSplit/>
          <w:jc w:val="center"/>
        </w:trPr>
        <w:tc>
          <w:tcPr>
            <w:tcW w:w="737" w:type="dxa"/>
            <w:tcBorders>
              <w:left w:val="single" w:sz="4" w:space="0" w:color="auto"/>
              <w:right w:val="single" w:sz="4" w:space="0" w:color="auto"/>
            </w:tcBorders>
          </w:tcPr>
          <w:p w14:paraId="4B1E9CAD" w14:textId="77777777" w:rsidR="00BF46E1" w:rsidRPr="0041528A" w:rsidRDefault="00BF46E1" w:rsidP="0092045E">
            <w:pPr>
              <w:pStyle w:val="TAC"/>
            </w:pPr>
            <w:r w:rsidRPr="0041528A">
              <w:t>35</w:t>
            </w:r>
          </w:p>
        </w:tc>
        <w:tc>
          <w:tcPr>
            <w:tcW w:w="1232" w:type="dxa"/>
            <w:tcBorders>
              <w:left w:val="single" w:sz="4" w:space="0" w:color="auto"/>
              <w:right w:val="single" w:sz="4" w:space="0" w:color="auto"/>
            </w:tcBorders>
          </w:tcPr>
          <w:p w14:paraId="706D82F2"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4455F8C"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646F4B69" w14:textId="77777777" w:rsidR="00BF46E1" w:rsidRPr="0041528A" w:rsidRDefault="00BF46E1" w:rsidP="0092045E">
            <w:pPr>
              <w:pStyle w:val="TAL"/>
            </w:pPr>
            <w:r w:rsidRPr="0041528A">
              <w:t>["8"]</w:t>
            </w:r>
          </w:p>
        </w:tc>
      </w:tr>
      <w:tr w:rsidR="00BF46E1" w:rsidRPr="0041528A" w14:paraId="4CA7EF65" w14:textId="77777777" w:rsidTr="00195D76">
        <w:trPr>
          <w:cantSplit/>
          <w:jc w:val="center"/>
        </w:trPr>
        <w:tc>
          <w:tcPr>
            <w:tcW w:w="737" w:type="dxa"/>
            <w:tcBorders>
              <w:left w:val="single" w:sz="4" w:space="0" w:color="auto"/>
              <w:right w:val="single" w:sz="4" w:space="0" w:color="auto"/>
            </w:tcBorders>
          </w:tcPr>
          <w:p w14:paraId="2D70B959" w14:textId="77777777" w:rsidR="00BF46E1" w:rsidRPr="0041528A" w:rsidRDefault="00BF46E1" w:rsidP="0092045E">
            <w:pPr>
              <w:pStyle w:val="TAC"/>
            </w:pPr>
            <w:r w:rsidRPr="0041528A">
              <w:t>36</w:t>
            </w:r>
          </w:p>
        </w:tc>
        <w:tc>
          <w:tcPr>
            <w:tcW w:w="1232" w:type="dxa"/>
            <w:tcBorders>
              <w:left w:val="single" w:sz="4" w:space="0" w:color="auto"/>
              <w:right w:val="single" w:sz="4" w:space="0" w:color="auto"/>
            </w:tcBorders>
          </w:tcPr>
          <w:p w14:paraId="588368D7"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459F452"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49FEBD10" w14:textId="77777777" w:rsidR="00BF46E1" w:rsidRPr="0041528A" w:rsidRDefault="00BF46E1" w:rsidP="0092045E">
            <w:pPr>
              <w:pStyle w:val="TAL"/>
            </w:pPr>
            <w:r w:rsidRPr="0041528A">
              <w:t>["9"]</w:t>
            </w:r>
          </w:p>
        </w:tc>
      </w:tr>
      <w:tr w:rsidR="00BF46E1" w:rsidRPr="0041528A" w14:paraId="201E8131" w14:textId="77777777" w:rsidTr="00195D76">
        <w:trPr>
          <w:cantSplit/>
          <w:jc w:val="center"/>
        </w:trPr>
        <w:tc>
          <w:tcPr>
            <w:tcW w:w="737" w:type="dxa"/>
            <w:tcBorders>
              <w:left w:val="single" w:sz="4" w:space="0" w:color="auto"/>
              <w:right w:val="single" w:sz="4" w:space="0" w:color="auto"/>
            </w:tcBorders>
          </w:tcPr>
          <w:p w14:paraId="6197D4B3" w14:textId="77777777" w:rsidR="00BF46E1" w:rsidRPr="0041528A" w:rsidRDefault="00BF46E1" w:rsidP="0092045E">
            <w:pPr>
              <w:pStyle w:val="TAC"/>
            </w:pPr>
            <w:r w:rsidRPr="0041528A">
              <w:t>37</w:t>
            </w:r>
          </w:p>
        </w:tc>
        <w:tc>
          <w:tcPr>
            <w:tcW w:w="1232" w:type="dxa"/>
            <w:tcBorders>
              <w:left w:val="single" w:sz="4" w:space="0" w:color="auto"/>
              <w:right w:val="single" w:sz="4" w:space="0" w:color="auto"/>
            </w:tcBorders>
          </w:tcPr>
          <w:p w14:paraId="18C7BD2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1B0711C"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28F02740" w14:textId="77777777" w:rsidR="00BF46E1" w:rsidRPr="0041528A" w:rsidRDefault="00BF46E1" w:rsidP="0092045E">
            <w:pPr>
              <w:pStyle w:val="TAL"/>
            </w:pPr>
            <w:r w:rsidRPr="0041528A">
              <w:t>["0"]</w:t>
            </w:r>
          </w:p>
        </w:tc>
      </w:tr>
      <w:tr w:rsidR="00BF46E1" w:rsidRPr="0041528A" w14:paraId="7B8D86E2" w14:textId="77777777" w:rsidTr="00195D76">
        <w:trPr>
          <w:cantSplit/>
          <w:jc w:val="center"/>
        </w:trPr>
        <w:tc>
          <w:tcPr>
            <w:tcW w:w="737" w:type="dxa"/>
            <w:tcBorders>
              <w:left w:val="single" w:sz="4" w:space="0" w:color="auto"/>
              <w:right w:val="single" w:sz="4" w:space="0" w:color="auto"/>
            </w:tcBorders>
          </w:tcPr>
          <w:p w14:paraId="4D4EFE74" w14:textId="77777777" w:rsidR="00BF46E1" w:rsidRPr="0041528A" w:rsidRDefault="00BF46E1" w:rsidP="0092045E">
            <w:pPr>
              <w:pStyle w:val="TAC"/>
            </w:pPr>
            <w:r w:rsidRPr="0041528A">
              <w:t>38</w:t>
            </w:r>
          </w:p>
        </w:tc>
        <w:tc>
          <w:tcPr>
            <w:tcW w:w="1232" w:type="dxa"/>
            <w:tcBorders>
              <w:left w:val="single" w:sz="4" w:space="0" w:color="auto"/>
              <w:right w:val="single" w:sz="4" w:space="0" w:color="auto"/>
            </w:tcBorders>
          </w:tcPr>
          <w:p w14:paraId="6A84972F"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BA8C741" w14:textId="77777777" w:rsidR="00BF46E1" w:rsidRPr="0041528A" w:rsidRDefault="00BF46E1" w:rsidP="0092045E">
            <w:pPr>
              <w:pStyle w:val="TAL"/>
            </w:pPr>
            <w:r w:rsidRPr="0041528A">
              <w:t>TERMINAL RESPONSE: SEND DTMF 4.5.1</w:t>
            </w:r>
          </w:p>
        </w:tc>
        <w:tc>
          <w:tcPr>
            <w:tcW w:w="3776" w:type="dxa"/>
            <w:tcBorders>
              <w:left w:val="single" w:sz="4" w:space="0" w:color="auto"/>
              <w:right w:val="single" w:sz="4" w:space="0" w:color="auto"/>
            </w:tcBorders>
          </w:tcPr>
          <w:p w14:paraId="14F0F902" w14:textId="77777777" w:rsidR="00BF46E1" w:rsidRPr="0041528A" w:rsidRDefault="00BF46E1" w:rsidP="0092045E">
            <w:pPr>
              <w:pStyle w:val="TAL"/>
            </w:pPr>
            <w:r w:rsidRPr="0041528A">
              <w:t>[Command performed successfully]</w:t>
            </w:r>
          </w:p>
        </w:tc>
      </w:tr>
      <w:tr w:rsidR="00BF46E1" w:rsidRPr="0041528A" w14:paraId="31E05E5D" w14:textId="77777777" w:rsidTr="00195D76">
        <w:trPr>
          <w:cantSplit/>
          <w:jc w:val="center"/>
        </w:trPr>
        <w:tc>
          <w:tcPr>
            <w:tcW w:w="737" w:type="dxa"/>
            <w:tcBorders>
              <w:left w:val="single" w:sz="4" w:space="0" w:color="auto"/>
              <w:right w:val="single" w:sz="4" w:space="0" w:color="auto"/>
            </w:tcBorders>
          </w:tcPr>
          <w:p w14:paraId="7F7C7F0A" w14:textId="77777777" w:rsidR="00BF46E1" w:rsidRPr="0041528A" w:rsidRDefault="00BF46E1" w:rsidP="0092045E">
            <w:pPr>
              <w:pStyle w:val="TAC"/>
            </w:pPr>
            <w:r w:rsidRPr="0041528A">
              <w:t>39</w:t>
            </w:r>
          </w:p>
        </w:tc>
        <w:tc>
          <w:tcPr>
            <w:tcW w:w="1232" w:type="dxa"/>
            <w:tcBorders>
              <w:left w:val="single" w:sz="4" w:space="0" w:color="auto"/>
              <w:right w:val="single" w:sz="4" w:space="0" w:color="auto"/>
            </w:tcBorders>
          </w:tcPr>
          <w:p w14:paraId="6622950C"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7BCD549"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024F28E4" w14:textId="77777777" w:rsidR="00BF46E1" w:rsidRPr="0041528A" w:rsidRDefault="00BF46E1" w:rsidP="0092045E">
            <w:pPr>
              <w:pStyle w:val="TAL"/>
            </w:pPr>
          </w:p>
        </w:tc>
      </w:tr>
      <w:tr w:rsidR="00BF46E1" w:rsidRPr="0041528A" w14:paraId="266C6D62" w14:textId="77777777" w:rsidTr="00195D76">
        <w:trPr>
          <w:cantSplit/>
          <w:jc w:val="center"/>
        </w:trPr>
        <w:tc>
          <w:tcPr>
            <w:tcW w:w="737" w:type="dxa"/>
            <w:tcBorders>
              <w:left w:val="single" w:sz="4" w:space="0" w:color="auto"/>
              <w:right w:val="single" w:sz="4" w:space="0" w:color="auto"/>
            </w:tcBorders>
          </w:tcPr>
          <w:p w14:paraId="0790DDB9" w14:textId="77777777" w:rsidR="00BF46E1" w:rsidRPr="0041528A" w:rsidRDefault="00BF46E1" w:rsidP="0092045E">
            <w:pPr>
              <w:pStyle w:val="TAC"/>
            </w:pPr>
            <w:r w:rsidRPr="0041528A">
              <w:t>40</w:t>
            </w:r>
          </w:p>
        </w:tc>
        <w:tc>
          <w:tcPr>
            <w:tcW w:w="1232" w:type="dxa"/>
            <w:tcBorders>
              <w:left w:val="single" w:sz="4" w:space="0" w:color="auto"/>
              <w:right w:val="single" w:sz="4" w:space="0" w:color="auto"/>
            </w:tcBorders>
          </w:tcPr>
          <w:p w14:paraId="5B96B4B5"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3F9F6DED"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624905B2" w14:textId="77777777" w:rsidR="00BF46E1" w:rsidRPr="0041528A" w:rsidRDefault="00BF46E1" w:rsidP="0092045E">
            <w:pPr>
              <w:pStyle w:val="TAL"/>
            </w:pPr>
          </w:p>
        </w:tc>
      </w:tr>
      <w:tr w:rsidR="00BF46E1" w:rsidRPr="0041528A" w14:paraId="4F3E041C" w14:textId="77777777" w:rsidTr="00195D76">
        <w:trPr>
          <w:cantSplit/>
          <w:jc w:val="center"/>
        </w:trPr>
        <w:tc>
          <w:tcPr>
            <w:tcW w:w="737" w:type="dxa"/>
            <w:tcBorders>
              <w:left w:val="single" w:sz="4" w:space="0" w:color="auto"/>
              <w:right w:val="single" w:sz="4" w:space="0" w:color="auto"/>
            </w:tcBorders>
          </w:tcPr>
          <w:p w14:paraId="28AD1BC6" w14:textId="77777777" w:rsidR="00BF46E1" w:rsidRPr="0041528A" w:rsidRDefault="00BF46E1" w:rsidP="0092045E">
            <w:pPr>
              <w:pStyle w:val="TAC"/>
            </w:pPr>
            <w:r w:rsidRPr="0041528A">
              <w:t>41</w:t>
            </w:r>
          </w:p>
        </w:tc>
        <w:tc>
          <w:tcPr>
            <w:tcW w:w="1232" w:type="dxa"/>
            <w:tcBorders>
              <w:left w:val="single" w:sz="4" w:space="0" w:color="auto"/>
              <w:right w:val="single" w:sz="4" w:space="0" w:color="auto"/>
            </w:tcBorders>
          </w:tcPr>
          <w:p w14:paraId="140F463C"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29063454" w14:textId="77777777" w:rsidR="00BF46E1" w:rsidRPr="0041528A" w:rsidRDefault="00BF46E1" w:rsidP="0092045E">
            <w:pPr>
              <w:pStyle w:val="TAL"/>
            </w:pPr>
            <w:r w:rsidRPr="0041528A">
              <w:t>Set up a call to "+0123456789"</w:t>
            </w:r>
          </w:p>
        </w:tc>
        <w:tc>
          <w:tcPr>
            <w:tcW w:w="3776" w:type="dxa"/>
            <w:tcBorders>
              <w:left w:val="single" w:sz="4" w:space="0" w:color="auto"/>
              <w:right w:val="single" w:sz="4" w:space="0" w:color="auto"/>
            </w:tcBorders>
          </w:tcPr>
          <w:p w14:paraId="6E124DC2" w14:textId="77777777" w:rsidR="00BF46E1" w:rsidRPr="0041528A" w:rsidRDefault="00BF46E1" w:rsidP="0092045E">
            <w:pPr>
              <w:pStyle w:val="TAL"/>
            </w:pPr>
          </w:p>
        </w:tc>
      </w:tr>
      <w:tr w:rsidR="00BF46E1" w:rsidRPr="0041528A" w14:paraId="6590B626" w14:textId="77777777" w:rsidTr="00195D76">
        <w:trPr>
          <w:cantSplit/>
          <w:jc w:val="center"/>
        </w:trPr>
        <w:tc>
          <w:tcPr>
            <w:tcW w:w="737" w:type="dxa"/>
            <w:tcBorders>
              <w:left w:val="single" w:sz="4" w:space="0" w:color="auto"/>
              <w:right w:val="single" w:sz="4" w:space="0" w:color="auto"/>
            </w:tcBorders>
          </w:tcPr>
          <w:p w14:paraId="19309119" w14:textId="77777777" w:rsidR="00BF46E1" w:rsidRPr="0041528A" w:rsidRDefault="00BF46E1" w:rsidP="0092045E">
            <w:pPr>
              <w:pStyle w:val="TAC"/>
            </w:pPr>
            <w:r w:rsidRPr="0041528A">
              <w:t>42</w:t>
            </w:r>
          </w:p>
        </w:tc>
        <w:tc>
          <w:tcPr>
            <w:tcW w:w="1232" w:type="dxa"/>
            <w:tcBorders>
              <w:left w:val="single" w:sz="4" w:space="0" w:color="auto"/>
              <w:right w:val="single" w:sz="4" w:space="0" w:color="auto"/>
            </w:tcBorders>
          </w:tcPr>
          <w:p w14:paraId="773B274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35E954D"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4E9281F7" w14:textId="77777777" w:rsidR="00BF46E1" w:rsidRPr="0041528A" w:rsidRDefault="00BF46E1" w:rsidP="0092045E">
            <w:pPr>
              <w:pStyle w:val="TAL"/>
            </w:pPr>
          </w:p>
        </w:tc>
      </w:tr>
      <w:tr w:rsidR="00BF46E1" w:rsidRPr="0041528A" w14:paraId="3B934E78" w14:textId="77777777" w:rsidTr="00195D76">
        <w:trPr>
          <w:cantSplit/>
          <w:jc w:val="center"/>
        </w:trPr>
        <w:tc>
          <w:tcPr>
            <w:tcW w:w="737" w:type="dxa"/>
            <w:tcBorders>
              <w:left w:val="single" w:sz="4" w:space="0" w:color="auto"/>
              <w:right w:val="single" w:sz="4" w:space="0" w:color="auto"/>
            </w:tcBorders>
          </w:tcPr>
          <w:p w14:paraId="7BA8AC56" w14:textId="77777777" w:rsidR="00BF46E1" w:rsidRPr="0041528A" w:rsidRDefault="00BF46E1" w:rsidP="0092045E">
            <w:pPr>
              <w:pStyle w:val="TAC"/>
            </w:pPr>
            <w:r w:rsidRPr="0041528A">
              <w:t>43</w:t>
            </w:r>
          </w:p>
        </w:tc>
        <w:tc>
          <w:tcPr>
            <w:tcW w:w="1232" w:type="dxa"/>
            <w:tcBorders>
              <w:left w:val="single" w:sz="4" w:space="0" w:color="auto"/>
              <w:right w:val="single" w:sz="4" w:space="0" w:color="auto"/>
            </w:tcBorders>
          </w:tcPr>
          <w:p w14:paraId="10E86BF6"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3F8274A4"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0AC17ADE" w14:textId="77777777" w:rsidR="00BF46E1" w:rsidRPr="0041528A" w:rsidRDefault="00BF46E1" w:rsidP="0092045E">
            <w:pPr>
              <w:pStyle w:val="TAL"/>
            </w:pPr>
          </w:p>
        </w:tc>
      </w:tr>
      <w:tr w:rsidR="00BF46E1" w:rsidRPr="0041528A" w14:paraId="18123D35" w14:textId="77777777" w:rsidTr="00195D76">
        <w:trPr>
          <w:cantSplit/>
          <w:jc w:val="center"/>
        </w:trPr>
        <w:tc>
          <w:tcPr>
            <w:tcW w:w="737" w:type="dxa"/>
            <w:tcBorders>
              <w:left w:val="single" w:sz="4" w:space="0" w:color="auto"/>
              <w:right w:val="single" w:sz="4" w:space="0" w:color="auto"/>
            </w:tcBorders>
          </w:tcPr>
          <w:p w14:paraId="1D3637CC" w14:textId="77777777" w:rsidR="00BF46E1" w:rsidRPr="0041528A" w:rsidRDefault="00BF46E1" w:rsidP="0092045E">
            <w:pPr>
              <w:pStyle w:val="TAC"/>
            </w:pPr>
            <w:r w:rsidRPr="0041528A">
              <w:t>44</w:t>
            </w:r>
          </w:p>
        </w:tc>
        <w:tc>
          <w:tcPr>
            <w:tcW w:w="1232" w:type="dxa"/>
            <w:tcBorders>
              <w:left w:val="single" w:sz="4" w:space="0" w:color="auto"/>
              <w:right w:val="single" w:sz="4" w:space="0" w:color="auto"/>
            </w:tcBorders>
          </w:tcPr>
          <w:p w14:paraId="44075DA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9A0D9FC" w14:textId="77777777" w:rsidR="00BF46E1" w:rsidRPr="0041528A" w:rsidRDefault="00BF46E1" w:rsidP="0092045E">
            <w:pPr>
              <w:pStyle w:val="TAL"/>
            </w:pPr>
            <w:r w:rsidRPr="0041528A">
              <w:t>PROACTIVE COMMAND PENDING: SEND DTMF 4.5.1</w:t>
            </w:r>
          </w:p>
        </w:tc>
        <w:tc>
          <w:tcPr>
            <w:tcW w:w="3776" w:type="dxa"/>
            <w:tcBorders>
              <w:left w:val="single" w:sz="4" w:space="0" w:color="auto"/>
              <w:right w:val="single" w:sz="4" w:space="0" w:color="auto"/>
            </w:tcBorders>
          </w:tcPr>
          <w:p w14:paraId="5AD77E39" w14:textId="77777777" w:rsidR="00BF46E1" w:rsidRPr="0041528A" w:rsidRDefault="00BF46E1" w:rsidP="0092045E">
            <w:pPr>
              <w:pStyle w:val="TAL"/>
            </w:pPr>
          </w:p>
        </w:tc>
      </w:tr>
      <w:tr w:rsidR="00BF46E1" w:rsidRPr="0041528A" w14:paraId="600B3C51" w14:textId="77777777" w:rsidTr="00195D76">
        <w:trPr>
          <w:cantSplit/>
          <w:jc w:val="center"/>
        </w:trPr>
        <w:tc>
          <w:tcPr>
            <w:tcW w:w="737" w:type="dxa"/>
            <w:tcBorders>
              <w:left w:val="single" w:sz="4" w:space="0" w:color="auto"/>
              <w:right w:val="single" w:sz="4" w:space="0" w:color="auto"/>
            </w:tcBorders>
          </w:tcPr>
          <w:p w14:paraId="0EC2CE55" w14:textId="77777777" w:rsidR="00BF46E1" w:rsidRPr="0041528A" w:rsidRDefault="00BF46E1" w:rsidP="0092045E">
            <w:pPr>
              <w:pStyle w:val="TAC"/>
            </w:pPr>
            <w:r w:rsidRPr="0041528A">
              <w:t>45</w:t>
            </w:r>
          </w:p>
        </w:tc>
        <w:tc>
          <w:tcPr>
            <w:tcW w:w="1232" w:type="dxa"/>
            <w:tcBorders>
              <w:left w:val="single" w:sz="4" w:space="0" w:color="auto"/>
              <w:right w:val="single" w:sz="4" w:space="0" w:color="auto"/>
            </w:tcBorders>
          </w:tcPr>
          <w:p w14:paraId="62724F92"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66372D3" w14:textId="77777777" w:rsidR="00BF46E1" w:rsidRPr="0041528A" w:rsidRDefault="00BF46E1" w:rsidP="0092045E">
            <w:pPr>
              <w:pStyle w:val="TAL"/>
            </w:pPr>
            <w:r w:rsidRPr="0041528A">
              <w:t>FETCH</w:t>
            </w:r>
          </w:p>
        </w:tc>
        <w:tc>
          <w:tcPr>
            <w:tcW w:w="3776" w:type="dxa"/>
            <w:tcBorders>
              <w:left w:val="single" w:sz="4" w:space="0" w:color="auto"/>
              <w:right w:val="single" w:sz="4" w:space="0" w:color="auto"/>
            </w:tcBorders>
          </w:tcPr>
          <w:p w14:paraId="4038D9E0" w14:textId="77777777" w:rsidR="00BF46E1" w:rsidRPr="0041528A" w:rsidRDefault="00BF46E1" w:rsidP="0092045E">
            <w:pPr>
              <w:pStyle w:val="TAL"/>
            </w:pPr>
          </w:p>
        </w:tc>
      </w:tr>
      <w:tr w:rsidR="00BF46E1" w:rsidRPr="0041528A" w14:paraId="728B34C9" w14:textId="77777777" w:rsidTr="00195D76">
        <w:trPr>
          <w:cantSplit/>
          <w:jc w:val="center"/>
        </w:trPr>
        <w:tc>
          <w:tcPr>
            <w:tcW w:w="737" w:type="dxa"/>
            <w:tcBorders>
              <w:left w:val="single" w:sz="4" w:space="0" w:color="auto"/>
              <w:right w:val="single" w:sz="4" w:space="0" w:color="auto"/>
            </w:tcBorders>
          </w:tcPr>
          <w:p w14:paraId="2A15D661" w14:textId="77777777" w:rsidR="00BF46E1" w:rsidRPr="0041528A" w:rsidRDefault="00BF46E1" w:rsidP="0092045E">
            <w:pPr>
              <w:pStyle w:val="TAC"/>
            </w:pPr>
            <w:r w:rsidRPr="0041528A">
              <w:lastRenderedPageBreak/>
              <w:t>46</w:t>
            </w:r>
          </w:p>
        </w:tc>
        <w:tc>
          <w:tcPr>
            <w:tcW w:w="1232" w:type="dxa"/>
            <w:tcBorders>
              <w:left w:val="single" w:sz="4" w:space="0" w:color="auto"/>
              <w:right w:val="single" w:sz="4" w:space="0" w:color="auto"/>
            </w:tcBorders>
          </w:tcPr>
          <w:p w14:paraId="22CE10BF"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6652A21" w14:textId="77777777" w:rsidR="00BF46E1" w:rsidRPr="0041528A" w:rsidRDefault="00BF46E1" w:rsidP="0092045E">
            <w:pPr>
              <w:pStyle w:val="TAL"/>
            </w:pPr>
            <w:r w:rsidRPr="0041528A">
              <w:t>PROACTIVE COMMAND: SEND DTMF 4.5.1</w:t>
            </w:r>
          </w:p>
        </w:tc>
        <w:tc>
          <w:tcPr>
            <w:tcW w:w="3776" w:type="dxa"/>
            <w:tcBorders>
              <w:left w:val="single" w:sz="4" w:space="0" w:color="auto"/>
              <w:right w:val="single" w:sz="4" w:space="0" w:color="auto"/>
            </w:tcBorders>
          </w:tcPr>
          <w:p w14:paraId="020E1D6B" w14:textId="77777777" w:rsidR="00BF46E1" w:rsidRPr="0041528A" w:rsidRDefault="00BF46E1" w:rsidP="0092045E">
            <w:pPr>
              <w:pStyle w:val="TAL"/>
            </w:pPr>
          </w:p>
        </w:tc>
      </w:tr>
      <w:tr w:rsidR="00BF46E1" w:rsidRPr="0041528A" w14:paraId="5EF2F053" w14:textId="77777777" w:rsidTr="00195D76">
        <w:trPr>
          <w:cantSplit/>
          <w:jc w:val="center"/>
        </w:trPr>
        <w:tc>
          <w:tcPr>
            <w:tcW w:w="737" w:type="dxa"/>
            <w:tcBorders>
              <w:left w:val="single" w:sz="4" w:space="0" w:color="auto"/>
              <w:right w:val="single" w:sz="4" w:space="0" w:color="auto"/>
            </w:tcBorders>
          </w:tcPr>
          <w:p w14:paraId="6174F596" w14:textId="77777777" w:rsidR="00BF46E1" w:rsidRPr="0041528A" w:rsidRDefault="00BF46E1" w:rsidP="0092045E">
            <w:pPr>
              <w:pStyle w:val="TAC"/>
            </w:pPr>
            <w:r w:rsidRPr="0041528A">
              <w:t>47</w:t>
            </w:r>
          </w:p>
        </w:tc>
        <w:tc>
          <w:tcPr>
            <w:tcW w:w="1232" w:type="dxa"/>
            <w:tcBorders>
              <w:left w:val="single" w:sz="4" w:space="0" w:color="auto"/>
              <w:right w:val="single" w:sz="4" w:space="0" w:color="auto"/>
            </w:tcBorders>
          </w:tcPr>
          <w:p w14:paraId="5EFE61EB"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5FFF59D3"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6225CB3E" w14:textId="77777777" w:rsidR="00BF46E1" w:rsidRPr="0041528A" w:rsidRDefault="00BF46E1" w:rsidP="0092045E">
            <w:pPr>
              <w:pStyle w:val="TAL"/>
            </w:pPr>
            <w:r w:rsidRPr="0041528A">
              <w:t xml:space="preserve">[Alpha identifier is displayed with small font size] </w:t>
            </w:r>
          </w:p>
        </w:tc>
      </w:tr>
      <w:tr w:rsidR="00BF46E1" w:rsidRPr="0041528A" w14:paraId="3681F4EB" w14:textId="77777777" w:rsidTr="00195D76">
        <w:trPr>
          <w:cantSplit/>
          <w:jc w:val="center"/>
        </w:trPr>
        <w:tc>
          <w:tcPr>
            <w:tcW w:w="737" w:type="dxa"/>
            <w:tcBorders>
              <w:left w:val="single" w:sz="4" w:space="0" w:color="auto"/>
              <w:right w:val="single" w:sz="4" w:space="0" w:color="auto"/>
            </w:tcBorders>
          </w:tcPr>
          <w:p w14:paraId="28FA8216" w14:textId="77777777" w:rsidR="00BF46E1" w:rsidRPr="0041528A" w:rsidRDefault="00BF46E1" w:rsidP="0092045E">
            <w:pPr>
              <w:pStyle w:val="TAC"/>
            </w:pPr>
            <w:r w:rsidRPr="0041528A">
              <w:t>48</w:t>
            </w:r>
          </w:p>
        </w:tc>
        <w:tc>
          <w:tcPr>
            <w:tcW w:w="1232" w:type="dxa"/>
            <w:tcBorders>
              <w:left w:val="single" w:sz="4" w:space="0" w:color="auto"/>
              <w:right w:val="single" w:sz="4" w:space="0" w:color="auto"/>
            </w:tcBorders>
          </w:tcPr>
          <w:p w14:paraId="2D5D48F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EC5877E"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2AEBE376" w14:textId="77777777" w:rsidR="00BF46E1" w:rsidRPr="0041528A" w:rsidRDefault="00BF46E1" w:rsidP="0092045E">
            <w:pPr>
              <w:pStyle w:val="TAL"/>
            </w:pPr>
            <w:r w:rsidRPr="0041528A">
              <w:t>["1"]</w:t>
            </w:r>
          </w:p>
        </w:tc>
      </w:tr>
      <w:tr w:rsidR="00BF46E1" w:rsidRPr="0041528A" w14:paraId="53FEF90B" w14:textId="77777777" w:rsidTr="00195D76">
        <w:trPr>
          <w:cantSplit/>
          <w:jc w:val="center"/>
        </w:trPr>
        <w:tc>
          <w:tcPr>
            <w:tcW w:w="737" w:type="dxa"/>
            <w:tcBorders>
              <w:left w:val="single" w:sz="4" w:space="0" w:color="auto"/>
              <w:right w:val="single" w:sz="4" w:space="0" w:color="auto"/>
            </w:tcBorders>
          </w:tcPr>
          <w:p w14:paraId="329DA70D" w14:textId="77777777" w:rsidR="00BF46E1" w:rsidRPr="0041528A" w:rsidRDefault="00BF46E1" w:rsidP="0092045E">
            <w:pPr>
              <w:pStyle w:val="TAC"/>
            </w:pPr>
            <w:r w:rsidRPr="0041528A">
              <w:t>49</w:t>
            </w:r>
          </w:p>
        </w:tc>
        <w:tc>
          <w:tcPr>
            <w:tcW w:w="1232" w:type="dxa"/>
            <w:tcBorders>
              <w:left w:val="single" w:sz="4" w:space="0" w:color="auto"/>
              <w:right w:val="single" w:sz="4" w:space="0" w:color="auto"/>
            </w:tcBorders>
          </w:tcPr>
          <w:p w14:paraId="651E62B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9BE84F0"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7CFEBF54" w14:textId="77777777" w:rsidR="00BF46E1" w:rsidRPr="0041528A" w:rsidRDefault="00BF46E1" w:rsidP="0092045E">
            <w:pPr>
              <w:pStyle w:val="TAL"/>
            </w:pPr>
            <w:r w:rsidRPr="0041528A">
              <w:t>["2"]</w:t>
            </w:r>
          </w:p>
        </w:tc>
      </w:tr>
      <w:tr w:rsidR="00BF46E1" w:rsidRPr="0041528A" w14:paraId="31126CB6" w14:textId="77777777" w:rsidTr="00195D76">
        <w:trPr>
          <w:cantSplit/>
          <w:jc w:val="center"/>
        </w:trPr>
        <w:tc>
          <w:tcPr>
            <w:tcW w:w="737" w:type="dxa"/>
            <w:tcBorders>
              <w:left w:val="single" w:sz="4" w:space="0" w:color="auto"/>
              <w:right w:val="single" w:sz="4" w:space="0" w:color="auto"/>
            </w:tcBorders>
          </w:tcPr>
          <w:p w14:paraId="77A4FAD4" w14:textId="77777777" w:rsidR="00BF46E1" w:rsidRPr="0041528A" w:rsidRDefault="00BF46E1" w:rsidP="0092045E">
            <w:pPr>
              <w:pStyle w:val="TAC"/>
            </w:pPr>
            <w:r w:rsidRPr="0041528A">
              <w:t>50</w:t>
            </w:r>
          </w:p>
        </w:tc>
        <w:tc>
          <w:tcPr>
            <w:tcW w:w="1232" w:type="dxa"/>
            <w:tcBorders>
              <w:left w:val="single" w:sz="4" w:space="0" w:color="auto"/>
              <w:right w:val="single" w:sz="4" w:space="0" w:color="auto"/>
            </w:tcBorders>
          </w:tcPr>
          <w:p w14:paraId="0F377D12"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EC5DE4C"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67EE03BE" w14:textId="77777777" w:rsidR="00BF46E1" w:rsidRPr="0041528A" w:rsidRDefault="00BF46E1" w:rsidP="0092045E">
            <w:pPr>
              <w:pStyle w:val="TAL"/>
            </w:pPr>
            <w:r w:rsidRPr="0041528A">
              <w:t>["3"]</w:t>
            </w:r>
          </w:p>
        </w:tc>
      </w:tr>
      <w:tr w:rsidR="00BF46E1" w:rsidRPr="0041528A" w14:paraId="218A310D" w14:textId="77777777" w:rsidTr="00195D76">
        <w:trPr>
          <w:cantSplit/>
          <w:jc w:val="center"/>
        </w:trPr>
        <w:tc>
          <w:tcPr>
            <w:tcW w:w="737" w:type="dxa"/>
            <w:tcBorders>
              <w:left w:val="single" w:sz="4" w:space="0" w:color="auto"/>
              <w:right w:val="single" w:sz="4" w:space="0" w:color="auto"/>
            </w:tcBorders>
          </w:tcPr>
          <w:p w14:paraId="2AE1500B" w14:textId="77777777" w:rsidR="00BF46E1" w:rsidRPr="0041528A" w:rsidRDefault="00BF46E1" w:rsidP="0092045E">
            <w:pPr>
              <w:pStyle w:val="TAC"/>
            </w:pPr>
            <w:r w:rsidRPr="0041528A">
              <w:t>51</w:t>
            </w:r>
          </w:p>
        </w:tc>
        <w:tc>
          <w:tcPr>
            <w:tcW w:w="1232" w:type="dxa"/>
            <w:tcBorders>
              <w:left w:val="single" w:sz="4" w:space="0" w:color="auto"/>
              <w:right w:val="single" w:sz="4" w:space="0" w:color="auto"/>
            </w:tcBorders>
          </w:tcPr>
          <w:p w14:paraId="20C88C3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8B8DC9F"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76F49F24" w14:textId="77777777" w:rsidR="00BF46E1" w:rsidRPr="0041528A" w:rsidRDefault="00BF46E1" w:rsidP="0092045E">
            <w:pPr>
              <w:pStyle w:val="TAL"/>
            </w:pPr>
            <w:r w:rsidRPr="0041528A">
              <w:t>["4"]</w:t>
            </w:r>
          </w:p>
        </w:tc>
      </w:tr>
      <w:tr w:rsidR="00BF46E1" w:rsidRPr="0041528A" w14:paraId="1F84B3B8" w14:textId="77777777" w:rsidTr="00195D76">
        <w:trPr>
          <w:cantSplit/>
          <w:jc w:val="center"/>
        </w:trPr>
        <w:tc>
          <w:tcPr>
            <w:tcW w:w="737" w:type="dxa"/>
            <w:tcBorders>
              <w:left w:val="single" w:sz="4" w:space="0" w:color="auto"/>
              <w:right w:val="single" w:sz="4" w:space="0" w:color="auto"/>
            </w:tcBorders>
          </w:tcPr>
          <w:p w14:paraId="4D8874B2" w14:textId="77777777" w:rsidR="00BF46E1" w:rsidRPr="0041528A" w:rsidRDefault="00BF46E1" w:rsidP="0092045E">
            <w:pPr>
              <w:pStyle w:val="TAC"/>
            </w:pPr>
            <w:r w:rsidRPr="0041528A">
              <w:t>52</w:t>
            </w:r>
          </w:p>
        </w:tc>
        <w:tc>
          <w:tcPr>
            <w:tcW w:w="1232" w:type="dxa"/>
            <w:tcBorders>
              <w:left w:val="single" w:sz="4" w:space="0" w:color="auto"/>
              <w:right w:val="single" w:sz="4" w:space="0" w:color="auto"/>
            </w:tcBorders>
          </w:tcPr>
          <w:p w14:paraId="06F1BA9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290ECBC"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0CD697A8" w14:textId="77777777" w:rsidR="00BF46E1" w:rsidRPr="0041528A" w:rsidRDefault="00BF46E1" w:rsidP="0092045E">
            <w:pPr>
              <w:pStyle w:val="TAL"/>
            </w:pPr>
            <w:r w:rsidRPr="0041528A">
              <w:t>["5"]</w:t>
            </w:r>
          </w:p>
        </w:tc>
      </w:tr>
      <w:tr w:rsidR="00BF46E1" w:rsidRPr="0041528A" w14:paraId="295CC06B" w14:textId="77777777" w:rsidTr="00195D76">
        <w:trPr>
          <w:cantSplit/>
          <w:jc w:val="center"/>
        </w:trPr>
        <w:tc>
          <w:tcPr>
            <w:tcW w:w="737" w:type="dxa"/>
            <w:tcBorders>
              <w:left w:val="single" w:sz="4" w:space="0" w:color="auto"/>
              <w:right w:val="single" w:sz="4" w:space="0" w:color="auto"/>
            </w:tcBorders>
          </w:tcPr>
          <w:p w14:paraId="40EF6058" w14:textId="77777777" w:rsidR="00BF46E1" w:rsidRPr="0041528A" w:rsidRDefault="00BF46E1" w:rsidP="0092045E">
            <w:pPr>
              <w:pStyle w:val="TAC"/>
            </w:pPr>
            <w:r w:rsidRPr="0041528A">
              <w:t>53</w:t>
            </w:r>
          </w:p>
        </w:tc>
        <w:tc>
          <w:tcPr>
            <w:tcW w:w="1232" w:type="dxa"/>
            <w:tcBorders>
              <w:left w:val="single" w:sz="4" w:space="0" w:color="auto"/>
              <w:right w:val="single" w:sz="4" w:space="0" w:color="auto"/>
            </w:tcBorders>
          </w:tcPr>
          <w:p w14:paraId="3A4FD7A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4106B46"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24F014DA" w14:textId="77777777" w:rsidR="00BF46E1" w:rsidRPr="0041528A" w:rsidRDefault="00BF46E1" w:rsidP="0092045E">
            <w:pPr>
              <w:pStyle w:val="TAL"/>
            </w:pPr>
            <w:r w:rsidRPr="0041528A">
              <w:t>["6"]</w:t>
            </w:r>
          </w:p>
        </w:tc>
      </w:tr>
      <w:tr w:rsidR="00BF46E1" w:rsidRPr="0041528A" w14:paraId="33157FF8" w14:textId="77777777" w:rsidTr="00195D76">
        <w:trPr>
          <w:cantSplit/>
          <w:jc w:val="center"/>
        </w:trPr>
        <w:tc>
          <w:tcPr>
            <w:tcW w:w="737" w:type="dxa"/>
            <w:tcBorders>
              <w:left w:val="single" w:sz="4" w:space="0" w:color="auto"/>
              <w:right w:val="single" w:sz="4" w:space="0" w:color="auto"/>
            </w:tcBorders>
          </w:tcPr>
          <w:p w14:paraId="664E9ED0" w14:textId="77777777" w:rsidR="00BF46E1" w:rsidRPr="0041528A" w:rsidRDefault="00BF46E1" w:rsidP="0092045E">
            <w:pPr>
              <w:pStyle w:val="TAC"/>
            </w:pPr>
            <w:r w:rsidRPr="0041528A">
              <w:t>54</w:t>
            </w:r>
          </w:p>
        </w:tc>
        <w:tc>
          <w:tcPr>
            <w:tcW w:w="1232" w:type="dxa"/>
            <w:tcBorders>
              <w:left w:val="single" w:sz="4" w:space="0" w:color="auto"/>
              <w:right w:val="single" w:sz="4" w:space="0" w:color="auto"/>
            </w:tcBorders>
          </w:tcPr>
          <w:p w14:paraId="712F788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52F2975"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3D564EB0" w14:textId="77777777" w:rsidR="00BF46E1" w:rsidRPr="0041528A" w:rsidRDefault="00BF46E1" w:rsidP="0092045E">
            <w:pPr>
              <w:pStyle w:val="TAL"/>
            </w:pPr>
            <w:r w:rsidRPr="0041528A">
              <w:t>["7"]</w:t>
            </w:r>
          </w:p>
        </w:tc>
      </w:tr>
      <w:tr w:rsidR="00BF46E1" w:rsidRPr="0041528A" w14:paraId="11E10EFB" w14:textId="77777777" w:rsidTr="00195D76">
        <w:trPr>
          <w:cantSplit/>
          <w:jc w:val="center"/>
        </w:trPr>
        <w:tc>
          <w:tcPr>
            <w:tcW w:w="737" w:type="dxa"/>
            <w:tcBorders>
              <w:left w:val="single" w:sz="4" w:space="0" w:color="auto"/>
              <w:right w:val="single" w:sz="4" w:space="0" w:color="auto"/>
            </w:tcBorders>
          </w:tcPr>
          <w:p w14:paraId="5ADB1240" w14:textId="77777777" w:rsidR="00BF46E1" w:rsidRPr="0041528A" w:rsidRDefault="00BF46E1" w:rsidP="0092045E">
            <w:pPr>
              <w:pStyle w:val="TAC"/>
            </w:pPr>
            <w:r w:rsidRPr="0041528A">
              <w:t>55</w:t>
            </w:r>
          </w:p>
        </w:tc>
        <w:tc>
          <w:tcPr>
            <w:tcW w:w="1232" w:type="dxa"/>
            <w:tcBorders>
              <w:left w:val="single" w:sz="4" w:space="0" w:color="auto"/>
              <w:right w:val="single" w:sz="4" w:space="0" w:color="auto"/>
            </w:tcBorders>
          </w:tcPr>
          <w:p w14:paraId="21581431"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B0B67B4"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0F963E4F" w14:textId="77777777" w:rsidR="00BF46E1" w:rsidRPr="0041528A" w:rsidRDefault="00BF46E1" w:rsidP="0092045E">
            <w:pPr>
              <w:pStyle w:val="TAL"/>
            </w:pPr>
            <w:r w:rsidRPr="0041528A">
              <w:t>["8"]</w:t>
            </w:r>
          </w:p>
        </w:tc>
      </w:tr>
      <w:tr w:rsidR="00BF46E1" w:rsidRPr="0041528A" w14:paraId="1B3D4476" w14:textId="77777777" w:rsidTr="00195D76">
        <w:trPr>
          <w:cantSplit/>
          <w:jc w:val="center"/>
        </w:trPr>
        <w:tc>
          <w:tcPr>
            <w:tcW w:w="737" w:type="dxa"/>
            <w:tcBorders>
              <w:left w:val="single" w:sz="4" w:space="0" w:color="auto"/>
              <w:right w:val="single" w:sz="4" w:space="0" w:color="auto"/>
            </w:tcBorders>
          </w:tcPr>
          <w:p w14:paraId="02086218" w14:textId="77777777" w:rsidR="00BF46E1" w:rsidRPr="0041528A" w:rsidRDefault="00BF46E1" w:rsidP="0092045E">
            <w:pPr>
              <w:pStyle w:val="TAC"/>
            </w:pPr>
            <w:r w:rsidRPr="0041528A">
              <w:t>56</w:t>
            </w:r>
          </w:p>
        </w:tc>
        <w:tc>
          <w:tcPr>
            <w:tcW w:w="1232" w:type="dxa"/>
            <w:tcBorders>
              <w:left w:val="single" w:sz="4" w:space="0" w:color="auto"/>
              <w:right w:val="single" w:sz="4" w:space="0" w:color="auto"/>
            </w:tcBorders>
          </w:tcPr>
          <w:p w14:paraId="16A7DAF5"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087B13D"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30A73F89" w14:textId="77777777" w:rsidR="00BF46E1" w:rsidRPr="0041528A" w:rsidRDefault="00BF46E1" w:rsidP="0092045E">
            <w:pPr>
              <w:pStyle w:val="TAL"/>
            </w:pPr>
            <w:r w:rsidRPr="0041528A">
              <w:t>["9"]</w:t>
            </w:r>
          </w:p>
        </w:tc>
      </w:tr>
      <w:tr w:rsidR="00BF46E1" w:rsidRPr="0041528A" w14:paraId="40B2839D" w14:textId="77777777" w:rsidTr="00195D76">
        <w:trPr>
          <w:cantSplit/>
          <w:jc w:val="center"/>
        </w:trPr>
        <w:tc>
          <w:tcPr>
            <w:tcW w:w="737" w:type="dxa"/>
            <w:tcBorders>
              <w:left w:val="single" w:sz="4" w:space="0" w:color="auto"/>
              <w:right w:val="single" w:sz="4" w:space="0" w:color="auto"/>
            </w:tcBorders>
          </w:tcPr>
          <w:p w14:paraId="1878269B" w14:textId="77777777" w:rsidR="00BF46E1" w:rsidRPr="0041528A" w:rsidRDefault="00BF46E1" w:rsidP="0092045E">
            <w:pPr>
              <w:pStyle w:val="TAC"/>
            </w:pPr>
            <w:r w:rsidRPr="0041528A">
              <w:t>57</w:t>
            </w:r>
          </w:p>
        </w:tc>
        <w:tc>
          <w:tcPr>
            <w:tcW w:w="1232" w:type="dxa"/>
            <w:tcBorders>
              <w:left w:val="single" w:sz="4" w:space="0" w:color="auto"/>
              <w:right w:val="single" w:sz="4" w:space="0" w:color="auto"/>
            </w:tcBorders>
          </w:tcPr>
          <w:p w14:paraId="546DC39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1F4D23F"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78326751" w14:textId="77777777" w:rsidR="00BF46E1" w:rsidRPr="0041528A" w:rsidRDefault="00BF46E1" w:rsidP="0092045E">
            <w:pPr>
              <w:pStyle w:val="TAL"/>
            </w:pPr>
            <w:r w:rsidRPr="0041528A">
              <w:t>["0"]</w:t>
            </w:r>
          </w:p>
        </w:tc>
      </w:tr>
      <w:tr w:rsidR="00BF46E1" w:rsidRPr="0041528A" w14:paraId="231DD0D0" w14:textId="77777777" w:rsidTr="00195D76">
        <w:trPr>
          <w:cantSplit/>
          <w:jc w:val="center"/>
        </w:trPr>
        <w:tc>
          <w:tcPr>
            <w:tcW w:w="737" w:type="dxa"/>
            <w:tcBorders>
              <w:left w:val="single" w:sz="4" w:space="0" w:color="auto"/>
              <w:right w:val="single" w:sz="4" w:space="0" w:color="auto"/>
            </w:tcBorders>
          </w:tcPr>
          <w:p w14:paraId="1B6FFB2C" w14:textId="77777777" w:rsidR="00BF46E1" w:rsidRPr="0041528A" w:rsidRDefault="00BF46E1" w:rsidP="0092045E">
            <w:pPr>
              <w:pStyle w:val="TAC"/>
            </w:pPr>
            <w:r w:rsidRPr="0041528A">
              <w:t>58</w:t>
            </w:r>
          </w:p>
        </w:tc>
        <w:tc>
          <w:tcPr>
            <w:tcW w:w="1232" w:type="dxa"/>
            <w:tcBorders>
              <w:left w:val="single" w:sz="4" w:space="0" w:color="auto"/>
              <w:right w:val="single" w:sz="4" w:space="0" w:color="auto"/>
            </w:tcBorders>
          </w:tcPr>
          <w:p w14:paraId="3203985C"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EF8BEF0" w14:textId="77777777" w:rsidR="00BF46E1" w:rsidRPr="0041528A" w:rsidRDefault="00BF46E1" w:rsidP="0092045E">
            <w:pPr>
              <w:pStyle w:val="TAL"/>
            </w:pPr>
            <w:r w:rsidRPr="0041528A">
              <w:t>TERMINAL RESPONSE: SEND DTMF 4.5.1</w:t>
            </w:r>
          </w:p>
        </w:tc>
        <w:tc>
          <w:tcPr>
            <w:tcW w:w="3776" w:type="dxa"/>
            <w:tcBorders>
              <w:left w:val="single" w:sz="4" w:space="0" w:color="auto"/>
              <w:right w:val="single" w:sz="4" w:space="0" w:color="auto"/>
            </w:tcBorders>
          </w:tcPr>
          <w:p w14:paraId="37C1DBE6" w14:textId="77777777" w:rsidR="00BF46E1" w:rsidRPr="0041528A" w:rsidRDefault="00BF46E1" w:rsidP="0092045E">
            <w:pPr>
              <w:pStyle w:val="TAL"/>
            </w:pPr>
            <w:r w:rsidRPr="0041528A">
              <w:t>[Command performed successfully]</w:t>
            </w:r>
          </w:p>
        </w:tc>
      </w:tr>
      <w:tr w:rsidR="00BF46E1" w:rsidRPr="0041528A" w14:paraId="275E81F8" w14:textId="77777777" w:rsidTr="00195D76">
        <w:trPr>
          <w:cantSplit/>
          <w:jc w:val="center"/>
        </w:trPr>
        <w:tc>
          <w:tcPr>
            <w:tcW w:w="737" w:type="dxa"/>
            <w:tcBorders>
              <w:left w:val="single" w:sz="4" w:space="0" w:color="auto"/>
              <w:right w:val="single" w:sz="4" w:space="0" w:color="auto"/>
            </w:tcBorders>
          </w:tcPr>
          <w:p w14:paraId="49E06F43" w14:textId="77777777" w:rsidR="00BF46E1" w:rsidRPr="0041528A" w:rsidRDefault="00BF46E1" w:rsidP="0092045E">
            <w:pPr>
              <w:pStyle w:val="TAC"/>
            </w:pPr>
            <w:r w:rsidRPr="0041528A">
              <w:t>59</w:t>
            </w:r>
          </w:p>
        </w:tc>
        <w:tc>
          <w:tcPr>
            <w:tcW w:w="1232" w:type="dxa"/>
            <w:tcBorders>
              <w:left w:val="single" w:sz="4" w:space="0" w:color="auto"/>
              <w:right w:val="single" w:sz="4" w:space="0" w:color="auto"/>
            </w:tcBorders>
          </w:tcPr>
          <w:p w14:paraId="421943E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E4F5B65"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25722768" w14:textId="77777777" w:rsidR="00BF46E1" w:rsidRPr="0041528A" w:rsidRDefault="00BF46E1" w:rsidP="0092045E">
            <w:pPr>
              <w:pStyle w:val="TAL"/>
            </w:pPr>
          </w:p>
        </w:tc>
      </w:tr>
      <w:tr w:rsidR="00BF46E1" w:rsidRPr="0041528A" w14:paraId="3523E1FC" w14:textId="77777777" w:rsidTr="00195D76">
        <w:trPr>
          <w:cantSplit/>
          <w:jc w:val="center"/>
        </w:trPr>
        <w:tc>
          <w:tcPr>
            <w:tcW w:w="737" w:type="dxa"/>
            <w:tcBorders>
              <w:left w:val="single" w:sz="4" w:space="0" w:color="auto"/>
              <w:right w:val="single" w:sz="4" w:space="0" w:color="auto"/>
            </w:tcBorders>
          </w:tcPr>
          <w:p w14:paraId="6FACE1FB" w14:textId="77777777" w:rsidR="00BF46E1" w:rsidRPr="0041528A" w:rsidRDefault="00BF46E1" w:rsidP="0092045E">
            <w:pPr>
              <w:pStyle w:val="TAC"/>
            </w:pPr>
            <w:r w:rsidRPr="0041528A">
              <w:t>60</w:t>
            </w:r>
          </w:p>
        </w:tc>
        <w:tc>
          <w:tcPr>
            <w:tcW w:w="1232" w:type="dxa"/>
            <w:tcBorders>
              <w:left w:val="single" w:sz="4" w:space="0" w:color="auto"/>
              <w:right w:val="single" w:sz="4" w:space="0" w:color="auto"/>
            </w:tcBorders>
          </w:tcPr>
          <w:p w14:paraId="566640AF"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2BCC65FF"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5B71BB1B" w14:textId="77777777" w:rsidR="00BF46E1" w:rsidRPr="0041528A" w:rsidRDefault="00BF46E1" w:rsidP="0092045E">
            <w:pPr>
              <w:pStyle w:val="TAL"/>
            </w:pPr>
          </w:p>
        </w:tc>
      </w:tr>
      <w:tr w:rsidR="00BF46E1" w:rsidRPr="0041528A" w14:paraId="65A04007" w14:textId="77777777" w:rsidTr="00195D76">
        <w:trPr>
          <w:cantSplit/>
          <w:jc w:val="center"/>
        </w:trPr>
        <w:tc>
          <w:tcPr>
            <w:tcW w:w="737" w:type="dxa"/>
            <w:tcBorders>
              <w:left w:val="single" w:sz="4" w:space="0" w:color="auto"/>
              <w:right w:val="single" w:sz="4" w:space="0" w:color="auto"/>
            </w:tcBorders>
          </w:tcPr>
          <w:p w14:paraId="3CA15EF5" w14:textId="77777777" w:rsidR="00BF46E1" w:rsidRPr="0041528A" w:rsidRDefault="00BF46E1" w:rsidP="0092045E">
            <w:pPr>
              <w:pStyle w:val="TAC"/>
            </w:pPr>
            <w:r w:rsidRPr="0041528A">
              <w:t>61</w:t>
            </w:r>
          </w:p>
        </w:tc>
        <w:tc>
          <w:tcPr>
            <w:tcW w:w="1232" w:type="dxa"/>
            <w:tcBorders>
              <w:left w:val="single" w:sz="4" w:space="0" w:color="auto"/>
              <w:right w:val="single" w:sz="4" w:space="0" w:color="auto"/>
            </w:tcBorders>
          </w:tcPr>
          <w:p w14:paraId="15C4B1C0"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35E3D6F0" w14:textId="77777777" w:rsidR="00BF46E1" w:rsidRPr="0041528A" w:rsidRDefault="00BF46E1" w:rsidP="0092045E">
            <w:pPr>
              <w:pStyle w:val="TAL"/>
            </w:pPr>
            <w:r w:rsidRPr="0041528A">
              <w:t>Set up a call to "+0123456789"</w:t>
            </w:r>
          </w:p>
        </w:tc>
        <w:tc>
          <w:tcPr>
            <w:tcW w:w="3776" w:type="dxa"/>
            <w:tcBorders>
              <w:left w:val="single" w:sz="4" w:space="0" w:color="auto"/>
              <w:right w:val="single" w:sz="4" w:space="0" w:color="auto"/>
            </w:tcBorders>
          </w:tcPr>
          <w:p w14:paraId="00B973E8" w14:textId="77777777" w:rsidR="00BF46E1" w:rsidRPr="0041528A" w:rsidRDefault="00BF46E1" w:rsidP="0092045E">
            <w:pPr>
              <w:pStyle w:val="TAL"/>
            </w:pPr>
          </w:p>
        </w:tc>
      </w:tr>
      <w:tr w:rsidR="00BF46E1" w:rsidRPr="0041528A" w14:paraId="520EE70A" w14:textId="77777777" w:rsidTr="00195D76">
        <w:trPr>
          <w:cantSplit/>
          <w:jc w:val="center"/>
        </w:trPr>
        <w:tc>
          <w:tcPr>
            <w:tcW w:w="737" w:type="dxa"/>
            <w:tcBorders>
              <w:left w:val="single" w:sz="4" w:space="0" w:color="auto"/>
              <w:right w:val="single" w:sz="4" w:space="0" w:color="auto"/>
            </w:tcBorders>
          </w:tcPr>
          <w:p w14:paraId="4FC547F3" w14:textId="77777777" w:rsidR="00BF46E1" w:rsidRPr="0041528A" w:rsidRDefault="00BF46E1" w:rsidP="0092045E">
            <w:pPr>
              <w:pStyle w:val="TAC"/>
            </w:pPr>
            <w:r w:rsidRPr="0041528A">
              <w:t>62</w:t>
            </w:r>
          </w:p>
        </w:tc>
        <w:tc>
          <w:tcPr>
            <w:tcW w:w="1232" w:type="dxa"/>
            <w:tcBorders>
              <w:left w:val="single" w:sz="4" w:space="0" w:color="auto"/>
              <w:right w:val="single" w:sz="4" w:space="0" w:color="auto"/>
            </w:tcBorders>
          </w:tcPr>
          <w:p w14:paraId="5E6620C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F05250D"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536B2FA0" w14:textId="77777777" w:rsidR="00BF46E1" w:rsidRPr="0041528A" w:rsidRDefault="00BF46E1" w:rsidP="0092045E">
            <w:pPr>
              <w:pStyle w:val="TAL"/>
            </w:pPr>
          </w:p>
        </w:tc>
      </w:tr>
      <w:tr w:rsidR="00BF46E1" w:rsidRPr="0041528A" w14:paraId="420D6E94" w14:textId="77777777" w:rsidTr="00195D76">
        <w:trPr>
          <w:cantSplit/>
          <w:jc w:val="center"/>
        </w:trPr>
        <w:tc>
          <w:tcPr>
            <w:tcW w:w="737" w:type="dxa"/>
            <w:tcBorders>
              <w:left w:val="single" w:sz="4" w:space="0" w:color="auto"/>
              <w:right w:val="single" w:sz="4" w:space="0" w:color="auto"/>
            </w:tcBorders>
          </w:tcPr>
          <w:p w14:paraId="20C24346" w14:textId="77777777" w:rsidR="00BF46E1" w:rsidRPr="0041528A" w:rsidRDefault="00BF46E1" w:rsidP="0092045E">
            <w:pPr>
              <w:pStyle w:val="TAC"/>
            </w:pPr>
            <w:r w:rsidRPr="0041528A">
              <w:t>63</w:t>
            </w:r>
          </w:p>
        </w:tc>
        <w:tc>
          <w:tcPr>
            <w:tcW w:w="1232" w:type="dxa"/>
            <w:tcBorders>
              <w:left w:val="single" w:sz="4" w:space="0" w:color="auto"/>
              <w:right w:val="single" w:sz="4" w:space="0" w:color="auto"/>
            </w:tcBorders>
          </w:tcPr>
          <w:p w14:paraId="579BA9B2"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09CA06A1"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266D16B9" w14:textId="77777777" w:rsidR="00BF46E1" w:rsidRPr="0041528A" w:rsidRDefault="00BF46E1" w:rsidP="0092045E">
            <w:pPr>
              <w:pStyle w:val="TAL"/>
            </w:pPr>
          </w:p>
        </w:tc>
      </w:tr>
      <w:tr w:rsidR="00BF46E1" w:rsidRPr="0041528A" w14:paraId="04D7D428" w14:textId="77777777" w:rsidTr="00195D76">
        <w:trPr>
          <w:cantSplit/>
          <w:jc w:val="center"/>
        </w:trPr>
        <w:tc>
          <w:tcPr>
            <w:tcW w:w="737" w:type="dxa"/>
            <w:tcBorders>
              <w:left w:val="single" w:sz="4" w:space="0" w:color="auto"/>
              <w:right w:val="single" w:sz="4" w:space="0" w:color="auto"/>
            </w:tcBorders>
          </w:tcPr>
          <w:p w14:paraId="18580686" w14:textId="77777777" w:rsidR="00BF46E1" w:rsidRPr="0041528A" w:rsidRDefault="00BF46E1" w:rsidP="0092045E">
            <w:pPr>
              <w:pStyle w:val="TAC"/>
            </w:pPr>
            <w:r w:rsidRPr="0041528A">
              <w:t>64</w:t>
            </w:r>
          </w:p>
        </w:tc>
        <w:tc>
          <w:tcPr>
            <w:tcW w:w="1232" w:type="dxa"/>
            <w:tcBorders>
              <w:left w:val="single" w:sz="4" w:space="0" w:color="auto"/>
              <w:right w:val="single" w:sz="4" w:space="0" w:color="auto"/>
            </w:tcBorders>
          </w:tcPr>
          <w:p w14:paraId="03FF059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986538F" w14:textId="77777777" w:rsidR="00BF46E1" w:rsidRPr="0041528A" w:rsidRDefault="00BF46E1" w:rsidP="0092045E">
            <w:pPr>
              <w:pStyle w:val="TAL"/>
            </w:pPr>
            <w:r w:rsidRPr="0041528A">
              <w:t>PROACTIVE COMMAND PENDING: SEND DTMF 4.5.3</w:t>
            </w:r>
          </w:p>
        </w:tc>
        <w:tc>
          <w:tcPr>
            <w:tcW w:w="3776" w:type="dxa"/>
            <w:tcBorders>
              <w:left w:val="single" w:sz="4" w:space="0" w:color="auto"/>
              <w:right w:val="single" w:sz="4" w:space="0" w:color="auto"/>
            </w:tcBorders>
          </w:tcPr>
          <w:p w14:paraId="61408FC1" w14:textId="77777777" w:rsidR="00BF46E1" w:rsidRPr="0041528A" w:rsidRDefault="00BF46E1" w:rsidP="0092045E">
            <w:pPr>
              <w:pStyle w:val="TAL"/>
            </w:pPr>
          </w:p>
        </w:tc>
      </w:tr>
      <w:tr w:rsidR="00BF46E1" w:rsidRPr="0041528A" w14:paraId="17BE3DF0" w14:textId="77777777" w:rsidTr="00195D76">
        <w:trPr>
          <w:cantSplit/>
          <w:jc w:val="center"/>
        </w:trPr>
        <w:tc>
          <w:tcPr>
            <w:tcW w:w="737" w:type="dxa"/>
            <w:tcBorders>
              <w:left w:val="single" w:sz="4" w:space="0" w:color="auto"/>
              <w:right w:val="single" w:sz="4" w:space="0" w:color="auto"/>
            </w:tcBorders>
          </w:tcPr>
          <w:p w14:paraId="66F2AB5D" w14:textId="77777777" w:rsidR="00BF46E1" w:rsidRPr="0041528A" w:rsidRDefault="00BF46E1" w:rsidP="0092045E">
            <w:pPr>
              <w:pStyle w:val="TAC"/>
            </w:pPr>
            <w:r w:rsidRPr="0041528A">
              <w:t>65</w:t>
            </w:r>
          </w:p>
        </w:tc>
        <w:tc>
          <w:tcPr>
            <w:tcW w:w="1232" w:type="dxa"/>
            <w:tcBorders>
              <w:left w:val="single" w:sz="4" w:space="0" w:color="auto"/>
              <w:right w:val="single" w:sz="4" w:space="0" w:color="auto"/>
            </w:tcBorders>
          </w:tcPr>
          <w:p w14:paraId="06A50EC4"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53431F9" w14:textId="77777777" w:rsidR="00BF46E1" w:rsidRPr="0041528A" w:rsidRDefault="00BF46E1" w:rsidP="0092045E">
            <w:pPr>
              <w:pStyle w:val="TAL"/>
            </w:pPr>
            <w:r w:rsidRPr="0041528A">
              <w:t>FETCH</w:t>
            </w:r>
          </w:p>
        </w:tc>
        <w:tc>
          <w:tcPr>
            <w:tcW w:w="3776" w:type="dxa"/>
            <w:tcBorders>
              <w:left w:val="single" w:sz="4" w:space="0" w:color="auto"/>
              <w:right w:val="single" w:sz="4" w:space="0" w:color="auto"/>
            </w:tcBorders>
          </w:tcPr>
          <w:p w14:paraId="3E6DDCD9" w14:textId="77777777" w:rsidR="00BF46E1" w:rsidRPr="0041528A" w:rsidRDefault="00BF46E1" w:rsidP="0092045E">
            <w:pPr>
              <w:pStyle w:val="TAL"/>
            </w:pPr>
          </w:p>
        </w:tc>
      </w:tr>
      <w:tr w:rsidR="00BF46E1" w:rsidRPr="0041528A" w14:paraId="5EA36209" w14:textId="77777777" w:rsidTr="00195D76">
        <w:trPr>
          <w:cantSplit/>
          <w:jc w:val="center"/>
        </w:trPr>
        <w:tc>
          <w:tcPr>
            <w:tcW w:w="737" w:type="dxa"/>
            <w:tcBorders>
              <w:left w:val="single" w:sz="4" w:space="0" w:color="auto"/>
              <w:right w:val="single" w:sz="4" w:space="0" w:color="auto"/>
            </w:tcBorders>
          </w:tcPr>
          <w:p w14:paraId="785AD023" w14:textId="77777777" w:rsidR="00BF46E1" w:rsidRPr="0041528A" w:rsidRDefault="00BF46E1" w:rsidP="0092045E">
            <w:pPr>
              <w:pStyle w:val="TAC"/>
            </w:pPr>
            <w:r w:rsidRPr="0041528A">
              <w:t>66</w:t>
            </w:r>
          </w:p>
        </w:tc>
        <w:tc>
          <w:tcPr>
            <w:tcW w:w="1232" w:type="dxa"/>
            <w:tcBorders>
              <w:left w:val="single" w:sz="4" w:space="0" w:color="auto"/>
              <w:right w:val="single" w:sz="4" w:space="0" w:color="auto"/>
            </w:tcBorders>
          </w:tcPr>
          <w:p w14:paraId="4EEFD882"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251CE90" w14:textId="77777777" w:rsidR="00BF46E1" w:rsidRPr="0041528A" w:rsidRDefault="00BF46E1" w:rsidP="0092045E">
            <w:pPr>
              <w:pStyle w:val="TAL"/>
            </w:pPr>
            <w:r w:rsidRPr="0041528A">
              <w:t>PROACTIVE COMMAND: SEND DTMF 4.5.3</w:t>
            </w:r>
          </w:p>
        </w:tc>
        <w:tc>
          <w:tcPr>
            <w:tcW w:w="3776" w:type="dxa"/>
            <w:tcBorders>
              <w:left w:val="single" w:sz="4" w:space="0" w:color="auto"/>
              <w:right w:val="single" w:sz="4" w:space="0" w:color="auto"/>
            </w:tcBorders>
          </w:tcPr>
          <w:p w14:paraId="776E5442" w14:textId="77777777" w:rsidR="00BF46E1" w:rsidRPr="0041528A" w:rsidRDefault="00BF46E1" w:rsidP="0092045E">
            <w:pPr>
              <w:pStyle w:val="TAL"/>
            </w:pPr>
          </w:p>
        </w:tc>
      </w:tr>
      <w:tr w:rsidR="00BF46E1" w:rsidRPr="0041528A" w14:paraId="4E4898A2" w14:textId="77777777" w:rsidTr="00195D76">
        <w:trPr>
          <w:cantSplit/>
          <w:jc w:val="center"/>
        </w:trPr>
        <w:tc>
          <w:tcPr>
            <w:tcW w:w="737" w:type="dxa"/>
            <w:tcBorders>
              <w:left w:val="single" w:sz="4" w:space="0" w:color="auto"/>
              <w:right w:val="single" w:sz="4" w:space="0" w:color="auto"/>
            </w:tcBorders>
          </w:tcPr>
          <w:p w14:paraId="3CF4C910" w14:textId="77777777" w:rsidR="00BF46E1" w:rsidRPr="0041528A" w:rsidRDefault="00BF46E1" w:rsidP="0092045E">
            <w:pPr>
              <w:pStyle w:val="TAC"/>
            </w:pPr>
            <w:r w:rsidRPr="0041528A">
              <w:t>67</w:t>
            </w:r>
          </w:p>
        </w:tc>
        <w:tc>
          <w:tcPr>
            <w:tcW w:w="1232" w:type="dxa"/>
            <w:tcBorders>
              <w:left w:val="single" w:sz="4" w:space="0" w:color="auto"/>
              <w:right w:val="single" w:sz="4" w:space="0" w:color="auto"/>
            </w:tcBorders>
          </w:tcPr>
          <w:p w14:paraId="15D243D5"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E80EDC3"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732E3232" w14:textId="77777777" w:rsidR="00BF46E1" w:rsidRPr="0041528A" w:rsidRDefault="00BF46E1" w:rsidP="0092045E">
            <w:pPr>
              <w:pStyle w:val="TAL"/>
            </w:pPr>
            <w:r w:rsidRPr="0041528A">
              <w:t xml:space="preserve">[Alpha identifier is displayed with normal font size] </w:t>
            </w:r>
          </w:p>
        </w:tc>
      </w:tr>
      <w:tr w:rsidR="00BF46E1" w:rsidRPr="0041528A" w14:paraId="22E9B0EB" w14:textId="77777777" w:rsidTr="00195D76">
        <w:trPr>
          <w:cantSplit/>
          <w:jc w:val="center"/>
        </w:trPr>
        <w:tc>
          <w:tcPr>
            <w:tcW w:w="737" w:type="dxa"/>
            <w:tcBorders>
              <w:left w:val="single" w:sz="4" w:space="0" w:color="auto"/>
              <w:right w:val="single" w:sz="4" w:space="0" w:color="auto"/>
            </w:tcBorders>
          </w:tcPr>
          <w:p w14:paraId="52144B0E" w14:textId="77777777" w:rsidR="00BF46E1" w:rsidRPr="0041528A" w:rsidRDefault="00BF46E1" w:rsidP="0092045E">
            <w:pPr>
              <w:pStyle w:val="TAC"/>
            </w:pPr>
            <w:r w:rsidRPr="0041528A">
              <w:t>68</w:t>
            </w:r>
          </w:p>
        </w:tc>
        <w:tc>
          <w:tcPr>
            <w:tcW w:w="1232" w:type="dxa"/>
            <w:tcBorders>
              <w:left w:val="single" w:sz="4" w:space="0" w:color="auto"/>
              <w:right w:val="single" w:sz="4" w:space="0" w:color="auto"/>
            </w:tcBorders>
          </w:tcPr>
          <w:p w14:paraId="6F902782"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84894C0"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637F3A3A" w14:textId="77777777" w:rsidR="00BF46E1" w:rsidRPr="0041528A" w:rsidRDefault="00BF46E1" w:rsidP="0092045E">
            <w:pPr>
              <w:pStyle w:val="TAL"/>
            </w:pPr>
            <w:r w:rsidRPr="0041528A">
              <w:t>["1"]</w:t>
            </w:r>
          </w:p>
        </w:tc>
      </w:tr>
      <w:tr w:rsidR="00BF46E1" w:rsidRPr="0041528A" w14:paraId="10E31CBC" w14:textId="77777777" w:rsidTr="00195D76">
        <w:trPr>
          <w:cantSplit/>
          <w:jc w:val="center"/>
        </w:trPr>
        <w:tc>
          <w:tcPr>
            <w:tcW w:w="737" w:type="dxa"/>
            <w:tcBorders>
              <w:left w:val="single" w:sz="4" w:space="0" w:color="auto"/>
              <w:right w:val="single" w:sz="4" w:space="0" w:color="auto"/>
            </w:tcBorders>
          </w:tcPr>
          <w:p w14:paraId="7A34E5C8" w14:textId="77777777" w:rsidR="00BF46E1" w:rsidRPr="0041528A" w:rsidRDefault="00BF46E1" w:rsidP="0092045E">
            <w:pPr>
              <w:pStyle w:val="TAC"/>
            </w:pPr>
            <w:r w:rsidRPr="0041528A">
              <w:t>69</w:t>
            </w:r>
          </w:p>
        </w:tc>
        <w:tc>
          <w:tcPr>
            <w:tcW w:w="1232" w:type="dxa"/>
            <w:tcBorders>
              <w:left w:val="single" w:sz="4" w:space="0" w:color="auto"/>
              <w:right w:val="single" w:sz="4" w:space="0" w:color="auto"/>
            </w:tcBorders>
          </w:tcPr>
          <w:p w14:paraId="5A60359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7F5FA4A"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728FC771" w14:textId="77777777" w:rsidR="00BF46E1" w:rsidRPr="0041528A" w:rsidRDefault="00BF46E1" w:rsidP="0092045E">
            <w:pPr>
              <w:pStyle w:val="TAL"/>
            </w:pPr>
            <w:r w:rsidRPr="0041528A">
              <w:t>["2"]</w:t>
            </w:r>
          </w:p>
        </w:tc>
      </w:tr>
      <w:tr w:rsidR="00BF46E1" w:rsidRPr="0041528A" w14:paraId="10EC7D6A" w14:textId="77777777" w:rsidTr="00195D76">
        <w:trPr>
          <w:cantSplit/>
          <w:jc w:val="center"/>
        </w:trPr>
        <w:tc>
          <w:tcPr>
            <w:tcW w:w="737" w:type="dxa"/>
            <w:tcBorders>
              <w:left w:val="single" w:sz="4" w:space="0" w:color="auto"/>
              <w:right w:val="single" w:sz="4" w:space="0" w:color="auto"/>
            </w:tcBorders>
          </w:tcPr>
          <w:p w14:paraId="73D21450" w14:textId="77777777" w:rsidR="00BF46E1" w:rsidRPr="0041528A" w:rsidRDefault="00BF46E1" w:rsidP="0092045E">
            <w:pPr>
              <w:pStyle w:val="TAC"/>
            </w:pPr>
            <w:r w:rsidRPr="0041528A">
              <w:t>70</w:t>
            </w:r>
          </w:p>
        </w:tc>
        <w:tc>
          <w:tcPr>
            <w:tcW w:w="1232" w:type="dxa"/>
            <w:tcBorders>
              <w:left w:val="single" w:sz="4" w:space="0" w:color="auto"/>
              <w:right w:val="single" w:sz="4" w:space="0" w:color="auto"/>
            </w:tcBorders>
          </w:tcPr>
          <w:p w14:paraId="5D622DD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A8620DF"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26A7DD96" w14:textId="77777777" w:rsidR="00BF46E1" w:rsidRPr="0041528A" w:rsidRDefault="00BF46E1" w:rsidP="0092045E">
            <w:pPr>
              <w:pStyle w:val="TAL"/>
            </w:pPr>
            <w:r w:rsidRPr="0041528A">
              <w:t>["3"]</w:t>
            </w:r>
          </w:p>
        </w:tc>
      </w:tr>
      <w:tr w:rsidR="00BF46E1" w:rsidRPr="0041528A" w14:paraId="568EB28D" w14:textId="77777777" w:rsidTr="00195D76">
        <w:trPr>
          <w:cantSplit/>
          <w:jc w:val="center"/>
        </w:trPr>
        <w:tc>
          <w:tcPr>
            <w:tcW w:w="737" w:type="dxa"/>
            <w:tcBorders>
              <w:left w:val="single" w:sz="4" w:space="0" w:color="auto"/>
              <w:right w:val="single" w:sz="4" w:space="0" w:color="auto"/>
            </w:tcBorders>
          </w:tcPr>
          <w:p w14:paraId="5B940EA4" w14:textId="77777777" w:rsidR="00BF46E1" w:rsidRPr="0041528A" w:rsidRDefault="00BF46E1" w:rsidP="0092045E">
            <w:pPr>
              <w:pStyle w:val="TAC"/>
            </w:pPr>
            <w:r w:rsidRPr="0041528A">
              <w:t>71</w:t>
            </w:r>
          </w:p>
        </w:tc>
        <w:tc>
          <w:tcPr>
            <w:tcW w:w="1232" w:type="dxa"/>
            <w:tcBorders>
              <w:left w:val="single" w:sz="4" w:space="0" w:color="auto"/>
              <w:right w:val="single" w:sz="4" w:space="0" w:color="auto"/>
            </w:tcBorders>
          </w:tcPr>
          <w:p w14:paraId="5A02A03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1C83FE2"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6A4790E6" w14:textId="77777777" w:rsidR="00BF46E1" w:rsidRPr="0041528A" w:rsidRDefault="00BF46E1" w:rsidP="0092045E">
            <w:pPr>
              <w:pStyle w:val="TAL"/>
            </w:pPr>
            <w:r w:rsidRPr="0041528A">
              <w:t>["4"]</w:t>
            </w:r>
          </w:p>
        </w:tc>
      </w:tr>
      <w:tr w:rsidR="00BF46E1" w:rsidRPr="0041528A" w14:paraId="590D6515" w14:textId="77777777" w:rsidTr="00195D76">
        <w:trPr>
          <w:cantSplit/>
          <w:jc w:val="center"/>
        </w:trPr>
        <w:tc>
          <w:tcPr>
            <w:tcW w:w="737" w:type="dxa"/>
            <w:tcBorders>
              <w:left w:val="single" w:sz="4" w:space="0" w:color="auto"/>
              <w:right w:val="single" w:sz="4" w:space="0" w:color="auto"/>
            </w:tcBorders>
          </w:tcPr>
          <w:p w14:paraId="3B64B3C0" w14:textId="77777777" w:rsidR="00BF46E1" w:rsidRPr="0041528A" w:rsidRDefault="00BF46E1" w:rsidP="0092045E">
            <w:pPr>
              <w:pStyle w:val="TAC"/>
            </w:pPr>
            <w:r w:rsidRPr="0041528A">
              <w:t>72</w:t>
            </w:r>
          </w:p>
        </w:tc>
        <w:tc>
          <w:tcPr>
            <w:tcW w:w="1232" w:type="dxa"/>
            <w:tcBorders>
              <w:left w:val="single" w:sz="4" w:space="0" w:color="auto"/>
              <w:right w:val="single" w:sz="4" w:space="0" w:color="auto"/>
            </w:tcBorders>
          </w:tcPr>
          <w:p w14:paraId="21508F2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A900902"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72B65CA7" w14:textId="77777777" w:rsidR="00BF46E1" w:rsidRPr="0041528A" w:rsidRDefault="00BF46E1" w:rsidP="0092045E">
            <w:pPr>
              <w:pStyle w:val="TAL"/>
            </w:pPr>
            <w:r w:rsidRPr="0041528A">
              <w:t>["5"]</w:t>
            </w:r>
          </w:p>
        </w:tc>
      </w:tr>
      <w:tr w:rsidR="00BF46E1" w:rsidRPr="0041528A" w14:paraId="3B6D85B1" w14:textId="77777777" w:rsidTr="00195D76">
        <w:trPr>
          <w:cantSplit/>
          <w:jc w:val="center"/>
        </w:trPr>
        <w:tc>
          <w:tcPr>
            <w:tcW w:w="737" w:type="dxa"/>
            <w:tcBorders>
              <w:left w:val="single" w:sz="4" w:space="0" w:color="auto"/>
              <w:right w:val="single" w:sz="4" w:space="0" w:color="auto"/>
            </w:tcBorders>
          </w:tcPr>
          <w:p w14:paraId="71EBBE8D" w14:textId="77777777" w:rsidR="00BF46E1" w:rsidRPr="0041528A" w:rsidRDefault="00BF46E1" w:rsidP="0092045E">
            <w:pPr>
              <w:pStyle w:val="TAC"/>
            </w:pPr>
            <w:r w:rsidRPr="0041528A">
              <w:t>73</w:t>
            </w:r>
          </w:p>
        </w:tc>
        <w:tc>
          <w:tcPr>
            <w:tcW w:w="1232" w:type="dxa"/>
            <w:tcBorders>
              <w:left w:val="single" w:sz="4" w:space="0" w:color="auto"/>
              <w:right w:val="single" w:sz="4" w:space="0" w:color="auto"/>
            </w:tcBorders>
          </w:tcPr>
          <w:p w14:paraId="7BFA24F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66876B0"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309E13E2" w14:textId="77777777" w:rsidR="00BF46E1" w:rsidRPr="0041528A" w:rsidRDefault="00BF46E1" w:rsidP="0092045E">
            <w:pPr>
              <w:pStyle w:val="TAL"/>
            </w:pPr>
            <w:r w:rsidRPr="0041528A">
              <w:t>["6"]</w:t>
            </w:r>
          </w:p>
        </w:tc>
      </w:tr>
      <w:tr w:rsidR="00BF46E1" w:rsidRPr="0041528A" w14:paraId="4CC102A6" w14:textId="77777777" w:rsidTr="00195D76">
        <w:trPr>
          <w:cantSplit/>
          <w:jc w:val="center"/>
        </w:trPr>
        <w:tc>
          <w:tcPr>
            <w:tcW w:w="737" w:type="dxa"/>
            <w:tcBorders>
              <w:left w:val="single" w:sz="4" w:space="0" w:color="auto"/>
              <w:right w:val="single" w:sz="4" w:space="0" w:color="auto"/>
            </w:tcBorders>
          </w:tcPr>
          <w:p w14:paraId="73AEA0CD" w14:textId="77777777" w:rsidR="00BF46E1" w:rsidRPr="0041528A" w:rsidRDefault="00BF46E1" w:rsidP="0092045E">
            <w:pPr>
              <w:pStyle w:val="TAC"/>
            </w:pPr>
            <w:r w:rsidRPr="0041528A">
              <w:t>74</w:t>
            </w:r>
          </w:p>
        </w:tc>
        <w:tc>
          <w:tcPr>
            <w:tcW w:w="1232" w:type="dxa"/>
            <w:tcBorders>
              <w:left w:val="single" w:sz="4" w:space="0" w:color="auto"/>
              <w:right w:val="single" w:sz="4" w:space="0" w:color="auto"/>
            </w:tcBorders>
          </w:tcPr>
          <w:p w14:paraId="0D5BDFF2"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8AB09FA"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74AA8519" w14:textId="77777777" w:rsidR="00BF46E1" w:rsidRPr="0041528A" w:rsidRDefault="00BF46E1" w:rsidP="0092045E">
            <w:pPr>
              <w:pStyle w:val="TAL"/>
            </w:pPr>
            <w:r w:rsidRPr="0041528A">
              <w:t>["7"]</w:t>
            </w:r>
          </w:p>
        </w:tc>
      </w:tr>
      <w:tr w:rsidR="00BF46E1" w:rsidRPr="0041528A" w14:paraId="5C98EAFB" w14:textId="77777777" w:rsidTr="00195D76">
        <w:trPr>
          <w:cantSplit/>
          <w:jc w:val="center"/>
        </w:trPr>
        <w:tc>
          <w:tcPr>
            <w:tcW w:w="737" w:type="dxa"/>
            <w:tcBorders>
              <w:left w:val="single" w:sz="4" w:space="0" w:color="auto"/>
              <w:right w:val="single" w:sz="4" w:space="0" w:color="auto"/>
            </w:tcBorders>
          </w:tcPr>
          <w:p w14:paraId="238F69CE" w14:textId="77777777" w:rsidR="00BF46E1" w:rsidRPr="0041528A" w:rsidRDefault="00BF46E1" w:rsidP="0092045E">
            <w:pPr>
              <w:pStyle w:val="TAC"/>
            </w:pPr>
            <w:r w:rsidRPr="0041528A">
              <w:t>75</w:t>
            </w:r>
          </w:p>
        </w:tc>
        <w:tc>
          <w:tcPr>
            <w:tcW w:w="1232" w:type="dxa"/>
            <w:tcBorders>
              <w:left w:val="single" w:sz="4" w:space="0" w:color="auto"/>
              <w:right w:val="single" w:sz="4" w:space="0" w:color="auto"/>
            </w:tcBorders>
          </w:tcPr>
          <w:p w14:paraId="4FDAD2F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8DBFA04"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4A132C57" w14:textId="77777777" w:rsidR="00BF46E1" w:rsidRPr="0041528A" w:rsidRDefault="00BF46E1" w:rsidP="0092045E">
            <w:pPr>
              <w:pStyle w:val="TAL"/>
            </w:pPr>
            <w:r w:rsidRPr="0041528A">
              <w:t>["8"]</w:t>
            </w:r>
          </w:p>
        </w:tc>
      </w:tr>
      <w:tr w:rsidR="00BF46E1" w:rsidRPr="0041528A" w14:paraId="28413307" w14:textId="77777777" w:rsidTr="00195D76">
        <w:trPr>
          <w:cantSplit/>
          <w:jc w:val="center"/>
        </w:trPr>
        <w:tc>
          <w:tcPr>
            <w:tcW w:w="737" w:type="dxa"/>
            <w:tcBorders>
              <w:left w:val="single" w:sz="4" w:space="0" w:color="auto"/>
              <w:right w:val="single" w:sz="4" w:space="0" w:color="auto"/>
            </w:tcBorders>
          </w:tcPr>
          <w:p w14:paraId="717B962B" w14:textId="77777777" w:rsidR="00BF46E1" w:rsidRPr="0041528A" w:rsidRDefault="00BF46E1" w:rsidP="0092045E">
            <w:pPr>
              <w:pStyle w:val="TAC"/>
            </w:pPr>
            <w:r w:rsidRPr="0041528A">
              <w:t>76</w:t>
            </w:r>
          </w:p>
        </w:tc>
        <w:tc>
          <w:tcPr>
            <w:tcW w:w="1232" w:type="dxa"/>
            <w:tcBorders>
              <w:left w:val="single" w:sz="4" w:space="0" w:color="auto"/>
              <w:right w:val="single" w:sz="4" w:space="0" w:color="auto"/>
            </w:tcBorders>
          </w:tcPr>
          <w:p w14:paraId="2D3CDA8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298E821"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0F0E0778" w14:textId="77777777" w:rsidR="00BF46E1" w:rsidRPr="0041528A" w:rsidRDefault="00BF46E1" w:rsidP="0092045E">
            <w:pPr>
              <w:pStyle w:val="TAL"/>
            </w:pPr>
            <w:r w:rsidRPr="0041528A">
              <w:t>["9"]</w:t>
            </w:r>
          </w:p>
        </w:tc>
      </w:tr>
      <w:tr w:rsidR="00BF46E1" w:rsidRPr="0041528A" w14:paraId="7D135E76" w14:textId="77777777" w:rsidTr="00195D76">
        <w:trPr>
          <w:cantSplit/>
          <w:jc w:val="center"/>
        </w:trPr>
        <w:tc>
          <w:tcPr>
            <w:tcW w:w="737" w:type="dxa"/>
            <w:tcBorders>
              <w:left w:val="single" w:sz="4" w:space="0" w:color="auto"/>
              <w:right w:val="single" w:sz="4" w:space="0" w:color="auto"/>
            </w:tcBorders>
          </w:tcPr>
          <w:p w14:paraId="684F625E" w14:textId="77777777" w:rsidR="00BF46E1" w:rsidRPr="0041528A" w:rsidRDefault="00BF46E1" w:rsidP="0092045E">
            <w:pPr>
              <w:pStyle w:val="TAC"/>
            </w:pPr>
            <w:r w:rsidRPr="0041528A">
              <w:t>77</w:t>
            </w:r>
          </w:p>
        </w:tc>
        <w:tc>
          <w:tcPr>
            <w:tcW w:w="1232" w:type="dxa"/>
            <w:tcBorders>
              <w:left w:val="single" w:sz="4" w:space="0" w:color="auto"/>
              <w:right w:val="single" w:sz="4" w:space="0" w:color="auto"/>
            </w:tcBorders>
          </w:tcPr>
          <w:p w14:paraId="487D8D49"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3A1FAE5"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4822E0B5" w14:textId="77777777" w:rsidR="00BF46E1" w:rsidRPr="0041528A" w:rsidRDefault="00BF46E1" w:rsidP="0092045E">
            <w:pPr>
              <w:pStyle w:val="TAL"/>
            </w:pPr>
            <w:r w:rsidRPr="0041528A">
              <w:t>["0"]</w:t>
            </w:r>
          </w:p>
        </w:tc>
      </w:tr>
      <w:tr w:rsidR="00BF46E1" w:rsidRPr="0041528A" w14:paraId="2EEB3DBD" w14:textId="77777777" w:rsidTr="00195D76">
        <w:trPr>
          <w:cantSplit/>
          <w:jc w:val="center"/>
        </w:trPr>
        <w:tc>
          <w:tcPr>
            <w:tcW w:w="737" w:type="dxa"/>
            <w:tcBorders>
              <w:left w:val="single" w:sz="4" w:space="0" w:color="auto"/>
              <w:right w:val="single" w:sz="4" w:space="0" w:color="auto"/>
            </w:tcBorders>
          </w:tcPr>
          <w:p w14:paraId="6B1BC57B" w14:textId="77777777" w:rsidR="00BF46E1" w:rsidRPr="0041528A" w:rsidRDefault="00BF46E1" w:rsidP="0092045E">
            <w:pPr>
              <w:pStyle w:val="TAC"/>
            </w:pPr>
            <w:r w:rsidRPr="0041528A">
              <w:t>78</w:t>
            </w:r>
          </w:p>
        </w:tc>
        <w:tc>
          <w:tcPr>
            <w:tcW w:w="1232" w:type="dxa"/>
            <w:tcBorders>
              <w:left w:val="single" w:sz="4" w:space="0" w:color="auto"/>
              <w:right w:val="single" w:sz="4" w:space="0" w:color="auto"/>
            </w:tcBorders>
          </w:tcPr>
          <w:p w14:paraId="23740030"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437F8B2" w14:textId="77777777" w:rsidR="00BF46E1" w:rsidRPr="0041528A" w:rsidRDefault="00BF46E1" w:rsidP="0092045E">
            <w:pPr>
              <w:pStyle w:val="TAL"/>
            </w:pPr>
            <w:r w:rsidRPr="0041528A">
              <w:t>TERMINAL RESPONSE: SEND DTMF 4.5.1</w:t>
            </w:r>
          </w:p>
        </w:tc>
        <w:tc>
          <w:tcPr>
            <w:tcW w:w="3776" w:type="dxa"/>
            <w:tcBorders>
              <w:left w:val="single" w:sz="4" w:space="0" w:color="auto"/>
              <w:right w:val="single" w:sz="4" w:space="0" w:color="auto"/>
            </w:tcBorders>
          </w:tcPr>
          <w:p w14:paraId="624C9489" w14:textId="77777777" w:rsidR="00BF46E1" w:rsidRPr="0041528A" w:rsidRDefault="00BF46E1" w:rsidP="0092045E">
            <w:pPr>
              <w:pStyle w:val="TAL"/>
            </w:pPr>
            <w:r w:rsidRPr="0041528A">
              <w:t>[Command performed successfully]</w:t>
            </w:r>
          </w:p>
        </w:tc>
      </w:tr>
      <w:tr w:rsidR="00BF46E1" w:rsidRPr="0041528A" w14:paraId="39547E60" w14:textId="77777777" w:rsidTr="00195D76">
        <w:trPr>
          <w:cantSplit/>
          <w:jc w:val="center"/>
        </w:trPr>
        <w:tc>
          <w:tcPr>
            <w:tcW w:w="737" w:type="dxa"/>
            <w:tcBorders>
              <w:left w:val="single" w:sz="4" w:space="0" w:color="auto"/>
              <w:right w:val="single" w:sz="4" w:space="0" w:color="auto"/>
            </w:tcBorders>
          </w:tcPr>
          <w:p w14:paraId="11AC39B4" w14:textId="77777777" w:rsidR="00BF46E1" w:rsidRPr="0041528A" w:rsidRDefault="00BF46E1" w:rsidP="0092045E">
            <w:pPr>
              <w:pStyle w:val="TAC"/>
            </w:pPr>
            <w:r w:rsidRPr="0041528A">
              <w:t>79</w:t>
            </w:r>
          </w:p>
        </w:tc>
        <w:tc>
          <w:tcPr>
            <w:tcW w:w="1232" w:type="dxa"/>
            <w:tcBorders>
              <w:left w:val="single" w:sz="4" w:space="0" w:color="auto"/>
              <w:right w:val="single" w:sz="4" w:space="0" w:color="auto"/>
            </w:tcBorders>
          </w:tcPr>
          <w:p w14:paraId="172E712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BB7B8EF"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023EABE1" w14:textId="77777777" w:rsidR="00BF46E1" w:rsidRPr="0041528A" w:rsidRDefault="00BF46E1" w:rsidP="0092045E">
            <w:pPr>
              <w:pStyle w:val="TAL"/>
            </w:pPr>
          </w:p>
        </w:tc>
      </w:tr>
      <w:tr w:rsidR="00BF46E1" w:rsidRPr="0041528A" w14:paraId="107604E3" w14:textId="77777777" w:rsidTr="00195D76">
        <w:trPr>
          <w:cantSplit/>
          <w:jc w:val="center"/>
        </w:trPr>
        <w:tc>
          <w:tcPr>
            <w:tcW w:w="737" w:type="dxa"/>
            <w:tcBorders>
              <w:left w:val="single" w:sz="4" w:space="0" w:color="auto"/>
              <w:bottom w:val="single" w:sz="4" w:space="0" w:color="auto"/>
              <w:right w:val="single" w:sz="4" w:space="0" w:color="auto"/>
            </w:tcBorders>
          </w:tcPr>
          <w:p w14:paraId="79810616" w14:textId="77777777" w:rsidR="00BF46E1" w:rsidRPr="0041528A" w:rsidRDefault="00BF46E1" w:rsidP="0092045E">
            <w:pPr>
              <w:pStyle w:val="TAC"/>
            </w:pPr>
            <w:r w:rsidRPr="0041528A">
              <w:t>80</w:t>
            </w:r>
          </w:p>
        </w:tc>
        <w:tc>
          <w:tcPr>
            <w:tcW w:w="1232" w:type="dxa"/>
            <w:tcBorders>
              <w:left w:val="single" w:sz="4" w:space="0" w:color="auto"/>
              <w:bottom w:val="single" w:sz="4" w:space="0" w:color="auto"/>
              <w:right w:val="single" w:sz="4" w:space="0" w:color="auto"/>
            </w:tcBorders>
          </w:tcPr>
          <w:p w14:paraId="65D36955"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bottom w:val="single" w:sz="4" w:space="0" w:color="auto"/>
              <w:right w:val="single" w:sz="4" w:space="0" w:color="auto"/>
            </w:tcBorders>
          </w:tcPr>
          <w:p w14:paraId="7A7CDF15" w14:textId="77777777" w:rsidR="00BF46E1" w:rsidRPr="0041528A" w:rsidRDefault="00BF46E1" w:rsidP="0092045E">
            <w:pPr>
              <w:pStyle w:val="TAL"/>
            </w:pPr>
            <w:r w:rsidRPr="0041528A">
              <w:t>End the call</w:t>
            </w:r>
          </w:p>
        </w:tc>
        <w:tc>
          <w:tcPr>
            <w:tcW w:w="3776" w:type="dxa"/>
            <w:tcBorders>
              <w:left w:val="single" w:sz="4" w:space="0" w:color="auto"/>
              <w:bottom w:val="single" w:sz="4" w:space="0" w:color="auto"/>
              <w:right w:val="single" w:sz="4" w:space="0" w:color="auto"/>
            </w:tcBorders>
          </w:tcPr>
          <w:p w14:paraId="2387167A" w14:textId="77777777" w:rsidR="00BF46E1" w:rsidRPr="0041528A" w:rsidRDefault="00BF46E1" w:rsidP="0092045E">
            <w:pPr>
              <w:pStyle w:val="TAL"/>
            </w:pPr>
          </w:p>
        </w:tc>
      </w:tr>
    </w:tbl>
    <w:p w14:paraId="1AA645A5" w14:textId="77777777" w:rsidR="00BF46E1" w:rsidRPr="0041528A" w:rsidRDefault="00BF46E1" w:rsidP="00BF46E1"/>
    <w:p w14:paraId="77CA81DC" w14:textId="77777777" w:rsidR="00BF46E1" w:rsidRPr="0041528A" w:rsidRDefault="00BF46E1" w:rsidP="00BF46E1">
      <w:r w:rsidRPr="0041528A">
        <w:t>PROACTIVE COMMAND: SEND DTMF 4.5.1</w:t>
      </w:r>
    </w:p>
    <w:p w14:paraId="2EE4DA98" w14:textId="77777777" w:rsidR="00BF46E1" w:rsidRPr="0041528A" w:rsidRDefault="00BF46E1" w:rsidP="00BF46E1">
      <w:r w:rsidRPr="0041528A">
        <w:t>Logically:</w:t>
      </w:r>
    </w:p>
    <w:p w14:paraId="1CA2D4DC" w14:textId="77777777" w:rsidR="00BF46E1" w:rsidRPr="0041528A" w:rsidRDefault="00BF46E1" w:rsidP="0041528A">
      <w:pPr>
        <w:pStyle w:val="EW"/>
      </w:pPr>
      <w:r w:rsidRPr="0041528A">
        <w:t>Command details</w:t>
      </w:r>
    </w:p>
    <w:p w14:paraId="2DCCB505" w14:textId="77777777" w:rsidR="00BF46E1" w:rsidRPr="0041528A" w:rsidRDefault="00BF46E1" w:rsidP="0041528A">
      <w:pPr>
        <w:pStyle w:val="EW"/>
      </w:pPr>
      <w:r w:rsidRPr="0041528A">
        <w:tab/>
        <w:t>Command number:</w:t>
      </w:r>
      <w:r w:rsidRPr="0041528A">
        <w:tab/>
        <w:t>1</w:t>
      </w:r>
    </w:p>
    <w:p w14:paraId="21494407" w14:textId="77777777" w:rsidR="00BF46E1" w:rsidRPr="0041528A" w:rsidRDefault="00BF46E1" w:rsidP="0041528A">
      <w:pPr>
        <w:pStyle w:val="EW"/>
      </w:pPr>
      <w:r w:rsidRPr="0041528A">
        <w:tab/>
        <w:t>Command type:</w:t>
      </w:r>
      <w:r w:rsidRPr="0041528A">
        <w:tab/>
        <w:t>SEND DTMF</w:t>
      </w:r>
    </w:p>
    <w:p w14:paraId="12C397C3" w14:textId="77777777" w:rsidR="00BF46E1" w:rsidRPr="0041528A" w:rsidRDefault="00BF46E1" w:rsidP="0041528A">
      <w:pPr>
        <w:pStyle w:val="EW"/>
      </w:pPr>
      <w:r w:rsidRPr="0041528A">
        <w:tab/>
        <w:t>Command qualifier:</w:t>
      </w:r>
      <w:r w:rsidRPr="0041528A">
        <w:tab/>
        <w:t>"00"</w:t>
      </w:r>
    </w:p>
    <w:p w14:paraId="74A1D7CC" w14:textId="77777777" w:rsidR="00BF46E1" w:rsidRPr="0041528A" w:rsidRDefault="00BF46E1" w:rsidP="0041528A">
      <w:pPr>
        <w:pStyle w:val="EW"/>
      </w:pPr>
      <w:r w:rsidRPr="0041528A">
        <w:t>Device identities</w:t>
      </w:r>
    </w:p>
    <w:p w14:paraId="7FE0A3A4" w14:textId="77777777" w:rsidR="00BF46E1" w:rsidRPr="0041528A" w:rsidRDefault="00BF46E1" w:rsidP="0041528A">
      <w:pPr>
        <w:pStyle w:val="EW"/>
      </w:pPr>
      <w:r w:rsidRPr="0041528A">
        <w:tab/>
        <w:t>Source device:</w:t>
      </w:r>
      <w:r w:rsidRPr="0041528A">
        <w:tab/>
        <w:t>UICC</w:t>
      </w:r>
    </w:p>
    <w:p w14:paraId="67F2D891" w14:textId="77777777" w:rsidR="00BF46E1" w:rsidRPr="0041528A" w:rsidRDefault="00BF46E1" w:rsidP="0041528A">
      <w:pPr>
        <w:pStyle w:val="EW"/>
      </w:pPr>
      <w:r w:rsidRPr="0041528A">
        <w:tab/>
        <w:t>Destination device:</w:t>
      </w:r>
      <w:r w:rsidRPr="0041528A">
        <w:tab/>
        <w:t>Network</w:t>
      </w:r>
    </w:p>
    <w:p w14:paraId="6A6B149B" w14:textId="77777777" w:rsidR="00BF46E1" w:rsidRPr="0041528A" w:rsidRDefault="00BF46E1" w:rsidP="0041528A">
      <w:pPr>
        <w:pStyle w:val="EW"/>
      </w:pPr>
      <w:r w:rsidRPr="0041528A">
        <w:t>Alpha identifier:</w:t>
      </w:r>
      <w:r w:rsidRPr="0041528A">
        <w:tab/>
        <w:t>"Send DTMF 1"</w:t>
      </w:r>
    </w:p>
    <w:p w14:paraId="290267A9" w14:textId="77777777" w:rsidR="00BF46E1" w:rsidRPr="0041528A" w:rsidRDefault="00BF46E1" w:rsidP="0041528A">
      <w:pPr>
        <w:pStyle w:val="EW"/>
      </w:pPr>
      <w:r w:rsidRPr="0041528A">
        <w:t>DTMF String:</w:t>
      </w:r>
      <w:r w:rsidRPr="0041528A">
        <w:tab/>
        <w:t>"1234567890"</w:t>
      </w:r>
    </w:p>
    <w:p w14:paraId="5C4F80B4" w14:textId="77777777" w:rsidR="00BF46E1" w:rsidRPr="0041528A" w:rsidRDefault="00BF46E1" w:rsidP="0041528A">
      <w:pPr>
        <w:pStyle w:val="EW"/>
      </w:pPr>
      <w:r w:rsidRPr="0041528A">
        <w:t>Text Attribute</w:t>
      </w:r>
    </w:p>
    <w:p w14:paraId="71097013" w14:textId="77777777" w:rsidR="00BF46E1" w:rsidRPr="0041528A" w:rsidRDefault="00BF46E1" w:rsidP="0041528A">
      <w:pPr>
        <w:pStyle w:val="EW"/>
      </w:pPr>
      <w:r w:rsidRPr="0041528A">
        <w:lastRenderedPageBreak/>
        <w:tab/>
        <w:t>Formatting position:</w:t>
      </w:r>
      <w:r w:rsidRPr="0041528A">
        <w:tab/>
        <w:t>0</w:t>
      </w:r>
    </w:p>
    <w:p w14:paraId="121D7E51" w14:textId="77777777" w:rsidR="00BF46E1" w:rsidRPr="0041528A" w:rsidRDefault="00BF46E1" w:rsidP="0041528A">
      <w:pPr>
        <w:pStyle w:val="EW"/>
      </w:pPr>
      <w:r w:rsidRPr="0041528A">
        <w:tab/>
        <w:t>Formatting length:</w:t>
      </w:r>
      <w:r w:rsidRPr="0041528A">
        <w:tab/>
        <w:t>11</w:t>
      </w:r>
    </w:p>
    <w:p w14:paraId="1083B52E" w14:textId="77777777" w:rsidR="00BF46E1" w:rsidRPr="0041528A" w:rsidRDefault="00BF46E1" w:rsidP="0041528A">
      <w:pPr>
        <w:pStyle w:val="EW"/>
      </w:pPr>
      <w:r w:rsidRPr="0041528A">
        <w:tab/>
        <w:t>Formatting mode:</w:t>
      </w:r>
      <w:r w:rsidRPr="0041528A">
        <w:tab/>
        <w:t>Left Alignment, Small Font, Bold Off, Italic Off, Underline Off, Strikethrough Off</w:t>
      </w:r>
    </w:p>
    <w:p w14:paraId="27CA71B1" w14:textId="77777777" w:rsidR="00BF46E1" w:rsidRPr="0041528A" w:rsidRDefault="00BF46E1" w:rsidP="0041528A">
      <w:pPr>
        <w:pStyle w:val="EX"/>
      </w:pPr>
      <w:r w:rsidRPr="0041528A">
        <w:t>Colour:</w:t>
      </w:r>
      <w:r w:rsidRPr="0041528A">
        <w:tab/>
        <w:t>Dark Green Foreground, Bright Yellow Background</w:t>
      </w:r>
    </w:p>
    <w:p w14:paraId="1C784DD3" w14:textId="77777777" w:rsidR="00BF46E1" w:rsidRPr="0041528A" w:rsidRDefault="00BF46E1" w:rsidP="00BF46E1">
      <w:r w:rsidRPr="0041528A">
        <w:t>Coding:</w:t>
      </w:r>
    </w:p>
    <w:p w14:paraId="4E4E45C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B75D4E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BD8EBD8"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BDC888C"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66F3CDA" w14:textId="77777777" w:rsidR="00BF46E1" w:rsidRPr="0041528A" w:rsidRDefault="00BF46E1" w:rsidP="0092045E">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447E3071"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8153033"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FE6E381"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7B29092"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18612089"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129E609"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F6ABEF0"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D2BC498"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321D907"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48FCB44" w14:textId="77777777" w:rsidR="00BF46E1" w:rsidRPr="0041528A" w:rsidRDefault="00BF46E1" w:rsidP="0092045E">
            <w:pPr>
              <w:pStyle w:val="TAC"/>
            </w:pPr>
            <w:r w:rsidRPr="0041528A">
              <w:t>85</w:t>
            </w:r>
          </w:p>
        </w:tc>
      </w:tr>
      <w:tr w:rsidR="00BF46E1" w:rsidRPr="0041528A" w14:paraId="166EA355" w14:textId="77777777" w:rsidTr="00195D76">
        <w:trPr>
          <w:jc w:val="center"/>
        </w:trPr>
        <w:tc>
          <w:tcPr>
            <w:tcW w:w="1134" w:type="dxa"/>
            <w:tcBorders>
              <w:top w:val="single" w:sz="4" w:space="0" w:color="auto"/>
              <w:right w:val="single" w:sz="4" w:space="0" w:color="auto"/>
            </w:tcBorders>
          </w:tcPr>
          <w:p w14:paraId="02769797"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AA22944"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5A15CC07"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11410D79"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7AEA823"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5274FDA3"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D333585"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0993151"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7005CFF5"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A07DA8C"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0A58001C"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6D08DE14"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83C900B" w14:textId="77777777" w:rsidR="00BF46E1" w:rsidRPr="0041528A" w:rsidRDefault="00BF46E1" w:rsidP="0092045E">
            <w:pPr>
              <w:pStyle w:val="TAC"/>
            </w:pPr>
            <w:r w:rsidRPr="0041528A">
              <w:t>31</w:t>
            </w:r>
          </w:p>
        </w:tc>
      </w:tr>
      <w:tr w:rsidR="00BF46E1" w:rsidRPr="0041528A" w14:paraId="79A973F3" w14:textId="77777777" w:rsidTr="00195D76">
        <w:trPr>
          <w:jc w:val="center"/>
        </w:trPr>
        <w:tc>
          <w:tcPr>
            <w:tcW w:w="1134" w:type="dxa"/>
            <w:tcBorders>
              <w:right w:val="single" w:sz="4" w:space="0" w:color="auto"/>
            </w:tcBorders>
          </w:tcPr>
          <w:p w14:paraId="2D7CA33C"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18F06D8"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07066257"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AF75D3A"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EC047B3"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18B5865"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9CB07A3"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2CF0D61A"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E526DC7"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B4A25F7"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69F30D2"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420DC0E"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6BA6D0E9" w14:textId="77777777" w:rsidR="00BF46E1" w:rsidRPr="0041528A" w:rsidRDefault="00BF46E1" w:rsidP="0092045E">
            <w:pPr>
              <w:pStyle w:val="TAC"/>
            </w:pPr>
            <w:r w:rsidRPr="0041528A">
              <w:t>08</w:t>
            </w:r>
          </w:p>
        </w:tc>
      </w:tr>
      <w:tr w:rsidR="00BF46E1" w:rsidRPr="0041528A" w14:paraId="71CD2D0D" w14:textId="77777777" w:rsidTr="00195D76">
        <w:trPr>
          <w:jc w:val="center"/>
        </w:trPr>
        <w:tc>
          <w:tcPr>
            <w:tcW w:w="1134" w:type="dxa"/>
            <w:tcBorders>
              <w:right w:val="single" w:sz="4" w:space="0" w:color="auto"/>
            </w:tcBorders>
          </w:tcPr>
          <w:p w14:paraId="74D23479"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F340842"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4A2DA10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3871CE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16B91F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6CBB3B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FB9EDB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AE144F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F203BE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2A789B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05B790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03E5D2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3878A30" w14:textId="77777777" w:rsidR="00BF46E1" w:rsidRPr="0041528A" w:rsidRDefault="00BF46E1" w:rsidP="0092045E">
            <w:pPr>
              <w:pStyle w:val="TAC"/>
            </w:pPr>
          </w:p>
        </w:tc>
      </w:tr>
    </w:tbl>
    <w:p w14:paraId="67462EDA" w14:textId="77777777" w:rsidR="00BF46E1" w:rsidRPr="0041528A" w:rsidRDefault="00BF46E1" w:rsidP="00BF46E1"/>
    <w:p w14:paraId="0A804707" w14:textId="77777777" w:rsidR="00BF46E1" w:rsidRPr="0041528A" w:rsidRDefault="00BF46E1" w:rsidP="00BF46E1">
      <w:r w:rsidRPr="0041528A">
        <w:t>PROACTIVE COMMAND: SEND DTMF 4.5.2</w:t>
      </w:r>
    </w:p>
    <w:p w14:paraId="7631853F" w14:textId="77777777" w:rsidR="00BF46E1" w:rsidRPr="0041528A" w:rsidRDefault="00BF46E1" w:rsidP="00BF46E1">
      <w:r w:rsidRPr="0041528A">
        <w:t>Logically:</w:t>
      </w:r>
    </w:p>
    <w:p w14:paraId="64D1BA72" w14:textId="77777777" w:rsidR="00BF46E1" w:rsidRPr="0041528A" w:rsidRDefault="00BF46E1" w:rsidP="0041528A">
      <w:pPr>
        <w:pStyle w:val="EW"/>
      </w:pPr>
      <w:r w:rsidRPr="0041528A">
        <w:t>Command details</w:t>
      </w:r>
    </w:p>
    <w:p w14:paraId="5CEA8B4B" w14:textId="77777777" w:rsidR="00BF46E1" w:rsidRPr="0041528A" w:rsidRDefault="00BF46E1" w:rsidP="0041528A">
      <w:pPr>
        <w:pStyle w:val="EW"/>
      </w:pPr>
      <w:r w:rsidRPr="0041528A">
        <w:tab/>
        <w:t>Command number:</w:t>
      </w:r>
      <w:r w:rsidRPr="0041528A">
        <w:tab/>
        <w:t>1</w:t>
      </w:r>
    </w:p>
    <w:p w14:paraId="2CEE9AF5" w14:textId="77777777" w:rsidR="00BF46E1" w:rsidRPr="0041528A" w:rsidRDefault="00BF46E1" w:rsidP="0041528A">
      <w:pPr>
        <w:pStyle w:val="EW"/>
      </w:pPr>
      <w:r w:rsidRPr="0041528A">
        <w:tab/>
        <w:t>Command type:</w:t>
      </w:r>
      <w:r w:rsidRPr="0041528A">
        <w:tab/>
        <w:t>SEND DTMF</w:t>
      </w:r>
    </w:p>
    <w:p w14:paraId="58BB7342" w14:textId="77777777" w:rsidR="00BF46E1" w:rsidRPr="0041528A" w:rsidRDefault="00BF46E1" w:rsidP="0041528A">
      <w:pPr>
        <w:pStyle w:val="EW"/>
      </w:pPr>
      <w:r w:rsidRPr="0041528A">
        <w:tab/>
        <w:t>Command qualifier:</w:t>
      </w:r>
      <w:r w:rsidRPr="0041528A">
        <w:tab/>
        <w:t>"00"</w:t>
      </w:r>
    </w:p>
    <w:p w14:paraId="2A41850B" w14:textId="77777777" w:rsidR="00BF46E1" w:rsidRPr="0041528A" w:rsidRDefault="00BF46E1" w:rsidP="0041528A">
      <w:pPr>
        <w:pStyle w:val="EW"/>
      </w:pPr>
      <w:r w:rsidRPr="0041528A">
        <w:t>Device identities</w:t>
      </w:r>
    </w:p>
    <w:p w14:paraId="2E99B736" w14:textId="77777777" w:rsidR="00BF46E1" w:rsidRPr="0041528A" w:rsidRDefault="00BF46E1" w:rsidP="0041528A">
      <w:pPr>
        <w:pStyle w:val="EW"/>
      </w:pPr>
      <w:r w:rsidRPr="0041528A">
        <w:tab/>
        <w:t>Source device:</w:t>
      </w:r>
      <w:r w:rsidRPr="0041528A">
        <w:tab/>
        <w:t>UICC</w:t>
      </w:r>
    </w:p>
    <w:p w14:paraId="5A165FA4" w14:textId="77777777" w:rsidR="00BF46E1" w:rsidRPr="0041528A" w:rsidRDefault="00BF46E1" w:rsidP="0041528A">
      <w:pPr>
        <w:pStyle w:val="EW"/>
      </w:pPr>
      <w:r w:rsidRPr="0041528A">
        <w:tab/>
        <w:t>Destination device:</w:t>
      </w:r>
      <w:r w:rsidRPr="0041528A">
        <w:tab/>
        <w:t>Network</w:t>
      </w:r>
    </w:p>
    <w:p w14:paraId="27600C4B" w14:textId="77777777" w:rsidR="00BF46E1" w:rsidRPr="0041528A" w:rsidRDefault="00BF46E1" w:rsidP="0041528A">
      <w:pPr>
        <w:pStyle w:val="EW"/>
      </w:pPr>
      <w:r w:rsidRPr="0041528A">
        <w:t>Alpha identifier:</w:t>
      </w:r>
      <w:r w:rsidRPr="0041528A">
        <w:tab/>
        <w:t>"Send DTMF 2"</w:t>
      </w:r>
    </w:p>
    <w:p w14:paraId="2AC45A6F" w14:textId="77777777" w:rsidR="00BF46E1" w:rsidRPr="0041528A" w:rsidRDefault="00BF46E1" w:rsidP="0041528A">
      <w:pPr>
        <w:pStyle w:val="EW"/>
      </w:pPr>
      <w:r w:rsidRPr="0041528A">
        <w:t>DTMF String:</w:t>
      </w:r>
      <w:r w:rsidRPr="0041528A">
        <w:tab/>
        <w:t>"1234567890"</w:t>
      </w:r>
    </w:p>
    <w:p w14:paraId="49CE2F36" w14:textId="77777777" w:rsidR="00BF46E1" w:rsidRPr="0041528A" w:rsidRDefault="00BF46E1" w:rsidP="0041528A">
      <w:pPr>
        <w:pStyle w:val="EW"/>
      </w:pPr>
      <w:r w:rsidRPr="0041528A">
        <w:t>Text Attribute</w:t>
      </w:r>
    </w:p>
    <w:p w14:paraId="05F6111F" w14:textId="77777777" w:rsidR="00BF46E1" w:rsidRPr="0041528A" w:rsidRDefault="00BF46E1" w:rsidP="0041528A">
      <w:pPr>
        <w:pStyle w:val="EW"/>
      </w:pPr>
      <w:r w:rsidRPr="0041528A">
        <w:tab/>
        <w:t>Formatting position:</w:t>
      </w:r>
      <w:r w:rsidRPr="0041528A">
        <w:tab/>
        <w:t>0</w:t>
      </w:r>
    </w:p>
    <w:p w14:paraId="4BFB9852" w14:textId="77777777" w:rsidR="00BF46E1" w:rsidRPr="0041528A" w:rsidRDefault="00BF46E1" w:rsidP="0041528A">
      <w:pPr>
        <w:pStyle w:val="EW"/>
      </w:pPr>
      <w:r w:rsidRPr="0041528A">
        <w:tab/>
        <w:t>Formatting length:</w:t>
      </w:r>
      <w:r w:rsidRPr="0041528A">
        <w:tab/>
        <w:t>11</w:t>
      </w:r>
    </w:p>
    <w:p w14:paraId="0E0F5543"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7D46AC26" w14:textId="77777777" w:rsidR="00BF46E1" w:rsidRPr="0041528A" w:rsidRDefault="00BF46E1" w:rsidP="0041528A">
      <w:pPr>
        <w:pStyle w:val="EX"/>
      </w:pPr>
      <w:r w:rsidRPr="0041528A">
        <w:tab/>
        <w:t>Colour:</w:t>
      </w:r>
      <w:r w:rsidRPr="0041528A">
        <w:tab/>
        <w:t>Dark Green Foreground, Bright Yellow Background</w:t>
      </w:r>
    </w:p>
    <w:p w14:paraId="1B473295" w14:textId="77777777" w:rsidR="00BF46E1" w:rsidRPr="0041528A" w:rsidRDefault="00BF46E1" w:rsidP="00BF46E1">
      <w:r w:rsidRPr="0041528A">
        <w:t>Coding:</w:t>
      </w:r>
    </w:p>
    <w:p w14:paraId="156C2C8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266A91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1F461C6"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757CE02"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E86FDEB" w14:textId="77777777" w:rsidR="00BF46E1" w:rsidRPr="0041528A" w:rsidRDefault="00BF46E1" w:rsidP="0092045E">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6BC7D604"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C6A59C0"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7021628"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618DCAA"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72D64151"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094BF4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57AF491"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905161F"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32E8CFD"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BE384B4" w14:textId="77777777" w:rsidR="00BF46E1" w:rsidRPr="0041528A" w:rsidRDefault="00BF46E1" w:rsidP="0092045E">
            <w:pPr>
              <w:pStyle w:val="TAC"/>
            </w:pPr>
            <w:r w:rsidRPr="0041528A">
              <w:t>85</w:t>
            </w:r>
          </w:p>
        </w:tc>
      </w:tr>
      <w:tr w:rsidR="00BF46E1" w:rsidRPr="0041528A" w14:paraId="1C691F00" w14:textId="77777777" w:rsidTr="00195D76">
        <w:trPr>
          <w:jc w:val="center"/>
        </w:trPr>
        <w:tc>
          <w:tcPr>
            <w:tcW w:w="1134" w:type="dxa"/>
            <w:tcBorders>
              <w:top w:val="single" w:sz="4" w:space="0" w:color="auto"/>
              <w:right w:val="single" w:sz="4" w:space="0" w:color="auto"/>
            </w:tcBorders>
          </w:tcPr>
          <w:p w14:paraId="3772681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B104128"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79A05D3D"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1825F8D4"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3C7A6AD"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D51DD2B"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89E7570"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20C3A15"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4A1CFCCA"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51A9DF5"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792AB244"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7605DAFA"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9AEA7D3" w14:textId="77777777" w:rsidR="00BF46E1" w:rsidRPr="0041528A" w:rsidRDefault="00BF46E1" w:rsidP="0092045E">
            <w:pPr>
              <w:pStyle w:val="TAC"/>
            </w:pPr>
            <w:r w:rsidRPr="0041528A">
              <w:t>32</w:t>
            </w:r>
          </w:p>
        </w:tc>
      </w:tr>
      <w:tr w:rsidR="00BF46E1" w:rsidRPr="0041528A" w14:paraId="11C22E0A" w14:textId="77777777" w:rsidTr="00195D76">
        <w:trPr>
          <w:jc w:val="center"/>
        </w:trPr>
        <w:tc>
          <w:tcPr>
            <w:tcW w:w="1134" w:type="dxa"/>
            <w:tcBorders>
              <w:right w:val="single" w:sz="4" w:space="0" w:color="auto"/>
            </w:tcBorders>
          </w:tcPr>
          <w:p w14:paraId="07D6F23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C169F5D"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6AEC90E5"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07F806E"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66EAA58"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E89B627"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41DDB3F"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6870DAFF"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C8E640B"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DA0DA0F"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EDA1FAD"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0FE32D3"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72F08F9B" w14:textId="77777777" w:rsidR="00BF46E1" w:rsidRPr="0041528A" w:rsidRDefault="00BF46E1" w:rsidP="0092045E">
            <w:pPr>
              <w:pStyle w:val="TAC"/>
            </w:pPr>
            <w:r w:rsidRPr="0041528A">
              <w:t>00</w:t>
            </w:r>
          </w:p>
        </w:tc>
      </w:tr>
      <w:tr w:rsidR="00BF46E1" w:rsidRPr="0041528A" w14:paraId="0007ED3E" w14:textId="77777777" w:rsidTr="00195D76">
        <w:trPr>
          <w:jc w:val="center"/>
        </w:trPr>
        <w:tc>
          <w:tcPr>
            <w:tcW w:w="1134" w:type="dxa"/>
            <w:tcBorders>
              <w:right w:val="single" w:sz="4" w:space="0" w:color="auto"/>
            </w:tcBorders>
          </w:tcPr>
          <w:p w14:paraId="616CEB81"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A93A4B5"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7D227C5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F09AFA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1A3CE5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430B0E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B0090E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FC48E3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291B89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B62568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69F9B8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41E02A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E578EA3" w14:textId="77777777" w:rsidR="00BF46E1" w:rsidRPr="0041528A" w:rsidRDefault="00BF46E1" w:rsidP="0092045E">
            <w:pPr>
              <w:pStyle w:val="TAC"/>
            </w:pPr>
          </w:p>
        </w:tc>
      </w:tr>
    </w:tbl>
    <w:p w14:paraId="4B2517E6" w14:textId="77777777" w:rsidR="00BF46E1" w:rsidRPr="0041528A" w:rsidRDefault="00BF46E1" w:rsidP="00BF46E1"/>
    <w:p w14:paraId="6912AB1E" w14:textId="77777777" w:rsidR="00BF46E1" w:rsidRPr="0041528A" w:rsidRDefault="00BF46E1" w:rsidP="00BF46E1">
      <w:r w:rsidRPr="0041528A">
        <w:t>PROACTIVE COMMAND: SEND DTMF 4.5.3</w:t>
      </w:r>
    </w:p>
    <w:p w14:paraId="0C3BA034" w14:textId="77777777" w:rsidR="00BF46E1" w:rsidRPr="0041528A" w:rsidRDefault="00BF46E1" w:rsidP="00BF46E1">
      <w:r w:rsidRPr="0041528A">
        <w:t>Logically:</w:t>
      </w:r>
    </w:p>
    <w:p w14:paraId="667D997E" w14:textId="77777777" w:rsidR="00BF46E1" w:rsidRPr="0041528A" w:rsidRDefault="00BF46E1" w:rsidP="0041528A">
      <w:pPr>
        <w:pStyle w:val="EW"/>
      </w:pPr>
      <w:r w:rsidRPr="0041528A">
        <w:t>Command details</w:t>
      </w:r>
    </w:p>
    <w:p w14:paraId="7B767639" w14:textId="77777777" w:rsidR="00BF46E1" w:rsidRPr="0041528A" w:rsidRDefault="00BF46E1" w:rsidP="0041528A">
      <w:pPr>
        <w:pStyle w:val="EW"/>
      </w:pPr>
      <w:r w:rsidRPr="0041528A">
        <w:tab/>
        <w:t>Command number:</w:t>
      </w:r>
      <w:r w:rsidRPr="0041528A">
        <w:tab/>
        <w:t>1</w:t>
      </w:r>
    </w:p>
    <w:p w14:paraId="0AA267CA" w14:textId="77777777" w:rsidR="00BF46E1" w:rsidRPr="0041528A" w:rsidRDefault="00BF46E1" w:rsidP="0041528A">
      <w:pPr>
        <w:pStyle w:val="EW"/>
      </w:pPr>
      <w:r w:rsidRPr="0041528A">
        <w:tab/>
        <w:t>Command type:</w:t>
      </w:r>
      <w:r w:rsidRPr="0041528A">
        <w:tab/>
        <w:t>SEND DTMF</w:t>
      </w:r>
    </w:p>
    <w:p w14:paraId="13746642" w14:textId="77777777" w:rsidR="00BF46E1" w:rsidRPr="0041528A" w:rsidRDefault="00BF46E1" w:rsidP="0041528A">
      <w:pPr>
        <w:pStyle w:val="EW"/>
      </w:pPr>
      <w:r w:rsidRPr="0041528A">
        <w:tab/>
        <w:t>Command qualifier:</w:t>
      </w:r>
      <w:r w:rsidRPr="0041528A">
        <w:tab/>
        <w:t>"00"</w:t>
      </w:r>
    </w:p>
    <w:p w14:paraId="7383BC74" w14:textId="77777777" w:rsidR="00BF46E1" w:rsidRPr="0041528A" w:rsidRDefault="00BF46E1" w:rsidP="0041528A">
      <w:pPr>
        <w:pStyle w:val="EW"/>
      </w:pPr>
      <w:r w:rsidRPr="0041528A">
        <w:t>Device identities</w:t>
      </w:r>
    </w:p>
    <w:p w14:paraId="1FE19D1D" w14:textId="77777777" w:rsidR="00BF46E1" w:rsidRPr="0041528A" w:rsidRDefault="00BF46E1" w:rsidP="0041528A">
      <w:pPr>
        <w:pStyle w:val="EW"/>
      </w:pPr>
      <w:r w:rsidRPr="0041528A">
        <w:tab/>
        <w:t>Source device:</w:t>
      </w:r>
      <w:r w:rsidRPr="0041528A">
        <w:tab/>
        <w:t>UICC</w:t>
      </w:r>
    </w:p>
    <w:p w14:paraId="2D551576" w14:textId="77777777" w:rsidR="00BF46E1" w:rsidRPr="0041528A" w:rsidRDefault="00BF46E1" w:rsidP="0041528A">
      <w:pPr>
        <w:pStyle w:val="EW"/>
      </w:pPr>
      <w:r w:rsidRPr="0041528A">
        <w:tab/>
        <w:t>Destination device:</w:t>
      </w:r>
      <w:r w:rsidRPr="0041528A">
        <w:tab/>
        <w:t>Network</w:t>
      </w:r>
    </w:p>
    <w:p w14:paraId="342524FD" w14:textId="77777777" w:rsidR="00BF46E1" w:rsidRPr="0041528A" w:rsidRDefault="00BF46E1" w:rsidP="0041528A">
      <w:pPr>
        <w:pStyle w:val="EW"/>
      </w:pPr>
      <w:r w:rsidRPr="0041528A">
        <w:t>Alpha identifier:</w:t>
      </w:r>
      <w:r w:rsidRPr="0041528A">
        <w:tab/>
        <w:t>"Send DTMF 3"</w:t>
      </w:r>
    </w:p>
    <w:p w14:paraId="1008BE94" w14:textId="77777777" w:rsidR="00BF46E1" w:rsidRPr="0041528A" w:rsidRDefault="00BF46E1" w:rsidP="0041528A">
      <w:pPr>
        <w:pStyle w:val="EX"/>
      </w:pPr>
      <w:r w:rsidRPr="0041528A">
        <w:t>DTMF String:</w:t>
      </w:r>
      <w:r w:rsidRPr="0041528A">
        <w:tab/>
        <w:t>"1234567890"</w:t>
      </w:r>
    </w:p>
    <w:p w14:paraId="3A83DDE0" w14:textId="77777777" w:rsidR="00BF46E1" w:rsidRPr="0041528A" w:rsidRDefault="00BF46E1" w:rsidP="00BF46E1">
      <w:r w:rsidRPr="0041528A">
        <w:t>Coding:</w:t>
      </w:r>
    </w:p>
    <w:p w14:paraId="6FE3B75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D12B5C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DFE2E39"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B400677"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244E132" w14:textId="77777777" w:rsidR="00BF46E1" w:rsidRPr="0041528A" w:rsidRDefault="00BF46E1" w:rsidP="0092045E">
            <w:pPr>
              <w:pStyle w:val="TAC"/>
            </w:pPr>
            <w:r w:rsidRPr="0041528A">
              <w:t>1D</w:t>
            </w:r>
          </w:p>
        </w:tc>
        <w:tc>
          <w:tcPr>
            <w:tcW w:w="567" w:type="dxa"/>
            <w:tcBorders>
              <w:top w:val="single" w:sz="4" w:space="0" w:color="auto"/>
              <w:left w:val="single" w:sz="4" w:space="0" w:color="auto"/>
              <w:bottom w:val="single" w:sz="4" w:space="0" w:color="auto"/>
              <w:right w:val="single" w:sz="4" w:space="0" w:color="auto"/>
            </w:tcBorders>
          </w:tcPr>
          <w:p w14:paraId="777FE63F"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0B0E9BD"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E03AC0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DEBADD7"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2578C48C"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518E9DE"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7D0B1EB"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C465269"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0D4539F"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C98CD90" w14:textId="77777777" w:rsidR="00BF46E1" w:rsidRPr="0041528A" w:rsidRDefault="00BF46E1" w:rsidP="0092045E">
            <w:pPr>
              <w:pStyle w:val="TAC"/>
            </w:pPr>
            <w:r w:rsidRPr="0041528A">
              <w:t>85</w:t>
            </w:r>
          </w:p>
        </w:tc>
      </w:tr>
      <w:tr w:rsidR="00BF46E1" w:rsidRPr="0041528A" w14:paraId="4B4B8CCC" w14:textId="77777777" w:rsidTr="00195D76">
        <w:trPr>
          <w:jc w:val="center"/>
        </w:trPr>
        <w:tc>
          <w:tcPr>
            <w:tcW w:w="1134" w:type="dxa"/>
            <w:tcBorders>
              <w:top w:val="single" w:sz="4" w:space="0" w:color="auto"/>
              <w:right w:val="single" w:sz="4" w:space="0" w:color="auto"/>
            </w:tcBorders>
          </w:tcPr>
          <w:p w14:paraId="31D44A11"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82A3F8C"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47D4C1BD"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48194E5F"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DE05CC5"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353A544"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AF80847"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8627F42"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05B8DD5F"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011498D"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523F5700"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62F97E5A"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8713D5B" w14:textId="77777777" w:rsidR="00BF46E1" w:rsidRPr="0041528A" w:rsidRDefault="00BF46E1" w:rsidP="0092045E">
            <w:pPr>
              <w:pStyle w:val="TAC"/>
            </w:pPr>
            <w:r w:rsidRPr="0041528A">
              <w:t>33</w:t>
            </w:r>
          </w:p>
        </w:tc>
      </w:tr>
      <w:tr w:rsidR="00BF46E1" w:rsidRPr="0041528A" w14:paraId="018E644E" w14:textId="77777777" w:rsidTr="00195D76">
        <w:trPr>
          <w:jc w:val="center"/>
        </w:trPr>
        <w:tc>
          <w:tcPr>
            <w:tcW w:w="1134" w:type="dxa"/>
            <w:tcBorders>
              <w:right w:val="single" w:sz="4" w:space="0" w:color="auto"/>
            </w:tcBorders>
          </w:tcPr>
          <w:p w14:paraId="2C65458D"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42A0B16"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1BF8352B"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C1C74DC"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ABBE548"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557A7F6"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ED37A08"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41FD73CD"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35052B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B822F1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C56564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739E85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3926089" w14:textId="77777777" w:rsidR="00BF46E1" w:rsidRPr="0041528A" w:rsidRDefault="00BF46E1" w:rsidP="0092045E">
            <w:pPr>
              <w:pStyle w:val="TAC"/>
            </w:pPr>
          </w:p>
        </w:tc>
      </w:tr>
    </w:tbl>
    <w:p w14:paraId="4EAAB377" w14:textId="77777777" w:rsidR="00BF46E1" w:rsidRPr="0041528A" w:rsidRDefault="00BF46E1" w:rsidP="00BF46E1"/>
    <w:p w14:paraId="05B3BFBE" w14:textId="77777777" w:rsidR="00BF46E1" w:rsidRPr="0041528A" w:rsidRDefault="00BF46E1" w:rsidP="00BF46E1">
      <w:r w:rsidRPr="0041528A">
        <w:t>TERMINAL RESPONSE: SEND DTMF 4.5.1</w:t>
      </w:r>
    </w:p>
    <w:p w14:paraId="5BCF7CFE" w14:textId="77777777" w:rsidR="00BF46E1" w:rsidRPr="0041528A" w:rsidRDefault="00BF46E1" w:rsidP="00BF46E1">
      <w:r w:rsidRPr="0041528A">
        <w:lastRenderedPageBreak/>
        <w:t>Logically:</w:t>
      </w:r>
    </w:p>
    <w:p w14:paraId="41FAF31E" w14:textId="77777777" w:rsidR="00BF46E1" w:rsidRPr="0041528A" w:rsidRDefault="00BF46E1" w:rsidP="0041528A">
      <w:pPr>
        <w:pStyle w:val="EW"/>
      </w:pPr>
      <w:r w:rsidRPr="0041528A">
        <w:t>Command details</w:t>
      </w:r>
    </w:p>
    <w:p w14:paraId="534D8D61" w14:textId="77777777" w:rsidR="00BF46E1" w:rsidRPr="0041528A" w:rsidRDefault="00BF46E1" w:rsidP="0041528A">
      <w:pPr>
        <w:pStyle w:val="EW"/>
      </w:pPr>
      <w:r w:rsidRPr="0041528A">
        <w:tab/>
        <w:t>Command number:</w:t>
      </w:r>
      <w:r w:rsidRPr="0041528A">
        <w:tab/>
        <w:t>1</w:t>
      </w:r>
    </w:p>
    <w:p w14:paraId="6135A704" w14:textId="77777777" w:rsidR="00BF46E1" w:rsidRPr="0041528A" w:rsidRDefault="00BF46E1" w:rsidP="0041528A">
      <w:pPr>
        <w:pStyle w:val="EW"/>
      </w:pPr>
      <w:r w:rsidRPr="0041528A">
        <w:tab/>
        <w:t>Command type:</w:t>
      </w:r>
      <w:r w:rsidRPr="0041528A">
        <w:tab/>
        <w:t>SEND DTMF</w:t>
      </w:r>
    </w:p>
    <w:p w14:paraId="62552A0E" w14:textId="77777777" w:rsidR="00BF46E1" w:rsidRPr="0041528A" w:rsidRDefault="00BF46E1" w:rsidP="0041528A">
      <w:pPr>
        <w:pStyle w:val="EW"/>
      </w:pPr>
      <w:r w:rsidRPr="0041528A">
        <w:tab/>
        <w:t>Command qualifier:</w:t>
      </w:r>
      <w:r w:rsidRPr="0041528A">
        <w:tab/>
        <w:t>"00"</w:t>
      </w:r>
    </w:p>
    <w:p w14:paraId="783B409C" w14:textId="77777777" w:rsidR="00BF46E1" w:rsidRPr="0041528A" w:rsidRDefault="00BF46E1" w:rsidP="0041528A">
      <w:pPr>
        <w:pStyle w:val="EW"/>
      </w:pPr>
      <w:r w:rsidRPr="0041528A">
        <w:t>Device identities</w:t>
      </w:r>
    </w:p>
    <w:p w14:paraId="142AA599" w14:textId="77777777" w:rsidR="00BF46E1" w:rsidRPr="0041528A" w:rsidRDefault="00BF46E1" w:rsidP="0041528A">
      <w:pPr>
        <w:pStyle w:val="EW"/>
      </w:pPr>
      <w:r w:rsidRPr="0041528A">
        <w:tab/>
        <w:t>Source device:</w:t>
      </w:r>
      <w:r w:rsidRPr="0041528A">
        <w:tab/>
        <w:t>ME</w:t>
      </w:r>
    </w:p>
    <w:p w14:paraId="431F9B0D" w14:textId="77777777" w:rsidR="00BF46E1" w:rsidRPr="0041528A" w:rsidRDefault="00BF46E1" w:rsidP="0041528A">
      <w:pPr>
        <w:pStyle w:val="EW"/>
      </w:pPr>
      <w:r w:rsidRPr="0041528A">
        <w:tab/>
        <w:t>Destination device:</w:t>
      </w:r>
      <w:r w:rsidRPr="0041528A">
        <w:tab/>
        <w:t>UICC</w:t>
      </w:r>
    </w:p>
    <w:p w14:paraId="2E8C0B9A" w14:textId="77777777" w:rsidR="00BF46E1" w:rsidRPr="0041528A" w:rsidRDefault="00BF46E1" w:rsidP="0041528A">
      <w:pPr>
        <w:pStyle w:val="EW"/>
      </w:pPr>
      <w:r w:rsidRPr="0041528A">
        <w:t>Result</w:t>
      </w:r>
    </w:p>
    <w:p w14:paraId="4DA5F088" w14:textId="77777777" w:rsidR="00BF46E1" w:rsidRPr="0041528A" w:rsidRDefault="00BF46E1" w:rsidP="0041528A">
      <w:pPr>
        <w:pStyle w:val="EX"/>
      </w:pPr>
      <w:r w:rsidRPr="0041528A">
        <w:tab/>
        <w:t>General Result:</w:t>
      </w:r>
      <w:r w:rsidRPr="0041528A">
        <w:tab/>
        <w:t>Command performed successfully</w:t>
      </w:r>
    </w:p>
    <w:p w14:paraId="72096639" w14:textId="77777777" w:rsidR="00BF46E1" w:rsidRPr="0041528A" w:rsidRDefault="00BF46E1" w:rsidP="00BF46E1">
      <w:r w:rsidRPr="0041528A">
        <w:t>Coding:</w:t>
      </w:r>
    </w:p>
    <w:p w14:paraId="6DA38A3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B268A3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5FA8DBD"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81C6E30"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5BC222C"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D77B9B1"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51B8E9F"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7D3B42FF"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5863DA6"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9F803CF"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AB71BBA"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DAF8E42"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2F12BBB"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9276FC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8F85D78" w14:textId="77777777" w:rsidR="00BF46E1" w:rsidRPr="0041528A" w:rsidRDefault="00BF46E1" w:rsidP="0092045E">
            <w:pPr>
              <w:pStyle w:val="TAC"/>
            </w:pPr>
            <w:r w:rsidRPr="0041528A">
              <w:t>00</w:t>
            </w:r>
          </w:p>
        </w:tc>
      </w:tr>
    </w:tbl>
    <w:p w14:paraId="6090BCEA" w14:textId="77777777" w:rsidR="00BF46E1" w:rsidRPr="0041528A" w:rsidRDefault="00BF46E1" w:rsidP="00BF46E1"/>
    <w:p w14:paraId="2BAC368C" w14:textId="77777777" w:rsidR="00BF46E1" w:rsidRPr="0041528A" w:rsidRDefault="00BF46E1" w:rsidP="00BF46E1">
      <w:pPr>
        <w:pStyle w:val="H6"/>
      </w:pPr>
      <w:r w:rsidRPr="0041528A">
        <w:t>27.22.4.24.4.5.5</w:t>
      </w:r>
      <w:r w:rsidRPr="0041528A">
        <w:tab/>
        <w:t>Test requirement</w:t>
      </w:r>
    </w:p>
    <w:p w14:paraId="08B57506" w14:textId="77777777" w:rsidR="00BF46E1" w:rsidRPr="0041528A" w:rsidRDefault="00BF46E1" w:rsidP="00BF46E1">
      <w:r w:rsidRPr="0041528A">
        <w:t>The ME shall operate in the manner defined in expected sequence 4.5.</w:t>
      </w:r>
    </w:p>
    <w:p w14:paraId="34572AB1" w14:textId="77777777" w:rsidR="00BF46E1" w:rsidRPr="0041528A" w:rsidRDefault="00BF46E1" w:rsidP="00BF46E1">
      <w:pPr>
        <w:pStyle w:val="H6"/>
      </w:pPr>
      <w:r w:rsidRPr="0041528A">
        <w:t>27.22.4.24.4.6</w:t>
      </w:r>
      <w:r w:rsidRPr="0041528A">
        <w:tab/>
        <w:t>SEND DTMF (support of Text Attribute – Bold On)</w:t>
      </w:r>
    </w:p>
    <w:p w14:paraId="0F0D9508" w14:textId="77777777" w:rsidR="00BF46E1" w:rsidRPr="0041528A" w:rsidRDefault="00BF46E1" w:rsidP="00BF46E1">
      <w:pPr>
        <w:pStyle w:val="H6"/>
      </w:pPr>
      <w:r w:rsidRPr="0041528A">
        <w:t>27.22.4.24.4.6.1</w:t>
      </w:r>
      <w:r w:rsidRPr="0041528A">
        <w:tab/>
        <w:t>Definition and applicability</w:t>
      </w:r>
    </w:p>
    <w:p w14:paraId="171B0763" w14:textId="77777777" w:rsidR="00BF46E1" w:rsidRPr="0041528A" w:rsidRDefault="00BF46E1" w:rsidP="00BF46E1">
      <w:r w:rsidRPr="0041528A">
        <w:t>See clause 3.2.2.</w:t>
      </w:r>
    </w:p>
    <w:p w14:paraId="02F70C47" w14:textId="77777777" w:rsidR="00BF46E1" w:rsidRPr="0041528A" w:rsidRDefault="00BF46E1" w:rsidP="00BF46E1">
      <w:pPr>
        <w:pStyle w:val="H6"/>
      </w:pPr>
      <w:r w:rsidRPr="0041528A">
        <w:t>27.22.4.24.4.6.2</w:t>
      </w:r>
      <w:r w:rsidRPr="0041528A">
        <w:tab/>
        <w:t>Conformance requirement</w:t>
      </w:r>
    </w:p>
    <w:p w14:paraId="5A9EB2D1" w14:textId="77777777" w:rsidR="00BF46E1" w:rsidRPr="0041528A" w:rsidRDefault="00BF46E1" w:rsidP="00BF46E1">
      <w:pPr>
        <w:keepNext/>
        <w:keepLines/>
      </w:pPr>
      <w:r w:rsidRPr="0041528A">
        <w:t>The ME shall support the Proactive UICC: Send DTMF facility as defined in:</w:t>
      </w:r>
    </w:p>
    <w:p w14:paraId="153EF085" w14:textId="77777777" w:rsidR="00BF46E1" w:rsidRPr="0041528A" w:rsidRDefault="00BF46E1" w:rsidP="00BF46E1">
      <w:pPr>
        <w:pStyle w:val="B1"/>
      </w:pPr>
      <w:r w:rsidRPr="0041528A">
        <w:t>-</w:t>
      </w:r>
      <w:r w:rsidRPr="0041528A">
        <w:tab/>
        <w:t>TS 31.111 [15] clause 6.1, clause 6.4.24, clause 6.6.24, clause 8.12.2, clause 5.2, clause 8.6, clause 8.7, clause 8.2, clause 8.44 and clause 8.70.</w:t>
      </w:r>
    </w:p>
    <w:p w14:paraId="2A9DDAB6" w14:textId="77777777" w:rsidR="00BF46E1" w:rsidRPr="0041528A" w:rsidRDefault="00BF46E1" w:rsidP="00BF46E1">
      <w:pPr>
        <w:pStyle w:val="H6"/>
      </w:pPr>
      <w:r w:rsidRPr="0041528A">
        <w:t>27.22.4.24.4.6.3</w:t>
      </w:r>
      <w:r w:rsidRPr="0041528A">
        <w:tab/>
        <w:t>Test purpose</w:t>
      </w:r>
    </w:p>
    <w:p w14:paraId="04DC3B08" w14:textId="77777777" w:rsidR="00BF46E1" w:rsidRPr="0041528A" w:rsidRDefault="00BF46E1" w:rsidP="00BF46E1">
      <w:r w:rsidRPr="0041528A">
        <w:t>To verify that after a call has been successfully established the ME sends the DTMF string contained in the SEND DTMF proactive UICC command to the network, and returns a successful response in the TERMINAL RESPONSE command sent to the UICC.</w:t>
      </w:r>
    </w:p>
    <w:p w14:paraId="0FD15D41" w14:textId="77777777" w:rsidR="00BF46E1" w:rsidRPr="0041528A" w:rsidRDefault="00BF46E1" w:rsidP="00BF46E1">
      <w:r w:rsidRPr="0041528A">
        <w:t>To verify that the ME does not locally generate audible DTMF tones and play them to the user.</w:t>
      </w:r>
    </w:p>
    <w:p w14:paraId="6DF334B1" w14:textId="77777777" w:rsidR="00BF46E1" w:rsidRPr="0041528A" w:rsidRDefault="00BF46E1" w:rsidP="00BF46E1">
      <w:r w:rsidRPr="0041528A">
        <w:t>To verify that if the ME is in idle mode it informs the UICC using TERMINAL RESPONSE '20' with the additional information "Not in speech call".</w:t>
      </w:r>
    </w:p>
    <w:p w14:paraId="26395F57" w14:textId="77777777" w:rsidR="00BF46E1" w:rsidRPr="0041528A" w:rsidRDefault="00BF46E1" w:rsidP="00BF46E1">
      <w:r w:rsidRPr="0041528A">
        <w:t>To verify that the ME displays the text contained in the SEND DTMF proactive UICC command.</w:t>
      </w:r>
    </w:p>
    <w:p w14:paraId="020B5BF5" w14:textId="77777777" w:rsidR="00BF46E1" w:rsidRPr="0041528A" w:rsidRDefault="00BF46E1" w:rsidP="00BF46E1">
      <w:r w:rsidRPr="0041528A">
        <w:t>To verify that the ME displays the alpha identifier according to the bold text attribute configuration which are referred to in the contents of the SEND DTMF proactive UICC command.</w:t>
      </w:r>
    </w:p>
    <w:p w14:paraId="08D38732" w14:textId="77777777" w:rsidR="00BF46E1" w:rsidRPr="0041528A" w:rsidRDefault="00BF46E1" w:rsidP="00BF46E1">
      <w:pPr>
        <w:pStyle w:val="H6"/>
      </w:pPr>
      <w:r w:rsidRPr="0041528A">
        <w:t>27.22.4.24.4.6.4</w:t>
      </w:r>
      <w:r w:rsidRPr="0041528A">
        <w:tab/>
        <w:t>Method of test</w:t>
      </w:r>
    </w:p>
    <w:p w14:paraId="35F63DB1" w14:textId="77777777" w:rsidR="00BF46E1" w:rsidRPr="0041528A" w:rsidRDefault="00BF46E1" w:rsidP="00BF46E1">
      <w:pPr>
        <w:pStyle w:val="H6"/>
      </w:pPr>
      <w:r w:rsidRPr="0041528A">
        <w:t>27.22.4.24.4.6.4.1</w:t>
      </w:r>
      <w:r w:rsidRPr="0041528A">
        <w:tab/>
        <w:t>Initial conditions</w:t>
      </w:r>
    </w:p>
    <w:p w14:paraId="42A9866F" w14:textId="77777777" w:rsidR="00BF46E1" w:rsidRPr="0041528A" w:rsidRDefault="00BF46E1" w:rsidP="00BF46E1">
      <w:r w:rsidRPr="0041528A">
        <w:t>The ME is connected to the USIM Simulator.</w:t>
      </w:r>
    </w:p>
    <w:p w14:paraId="7C972464" w14:textId="77777777" w:rsidR="00BF46E1" w:rsidRPr="0041528A" w:rsidRDefault="00BF46E1" w:rsidP="00BF46E1">
      <w:r w:rsidRPr="0041528A">
        <w:t>The elementary files are coded as USIM Application Toolkit default.</w:t>
      </w:r>
    </w:p>
    <w:p w14:paraId="4D5C08E3" w14:textId="77777777" w:rsidR="00BF46E1" w:rsidRPr="0041528A" w:rsidRDefault="00BF46E1" w:rsidP="00BF46E1">
      <w:r w:rsidRPr="0041528A">
        <w:t>Prior to this test the ME shall have been powered on, performed the PROFILE DOWNLOAD procedure and be in updated idle mode on the USS.</w:t>
      </w:r>
    </w:p>
    <w:p w14:paraId="5ECDD058" w14:textId="77777777" w:rsidR="00BF46E1" w:rsidRPr="0041528A" w:rsidRDefault="00BF46E1" w:rsidP="00BF46E1">
      <w:pPr>
        <w:pStyle w:val="H6"/>
      </w:pPr>
      <w:r w:rsidRPr="0041528A">
        <w:lastRenderedPageBreak/>
        <w:t>27.22.4.24.4.6.4.2</w:t>
      </w:r>
      <w:r w:rsidRPr="0041528A">
        <w:tab/>
        <w:t>Procedure</w:t>
      </w:r>
    </w:p>
    <w:p w14:paraId="18BE9EAE" w14:textId="77777777" w:rsidR="00BF46E1" w:rsidRPr="0041528A" w:rsidRDefault="00BF46E1" w:rsidP="00BF46E1">
      <w:pPr>
        <w:pStyle w:val="TH"/>
      </w:pPr>
      <w:r w:rsidRPr="0041528A">
        <w:t>Expected Sequence 4.6 (SEND DTMF, with text attribute – Bold On)</w:t>
      </w:r>
    </w:p>
    <w:p w14:paraId="63DA4377" w14:textId="77777777" w:rsidR="00BF46E1" w:rsidRPr="0041528A" w:rsidRDefault="00BF46E1" w:rsidP="00BF46E1">
      <w:r w:rsidRPr="0041528A">
        <w:t>Some details of the DTMF protocol have been left out for clarity.</w:t>
      </w:r>
    </w:p>
    <w:p w14:paraId="475B064B"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50849463" w14:textId="77777777" w:rsidTr="00195D76">
        <w:trPr>
          <w:cantSplit/>
          <w:jc w:val="center"/>
        </w:trPr>
        <w:tc>
          <w:tcPr>
            <w:tcW w:w="737" w:type="dxa"/>
            <w:tcBorders>
              <w:top w:val="single" w:sz="6" w:space="0" w:color="auto"/>
              <w:left w:val="single" w:sz="6" w:space="0" w:color="auto"/>
              <w:right w:val="single" w:sz="6" w:space="0" w:color="auto"/>
            </w:tcBorders>
          </w:tcPr>
          <w:p w14:paraId="0A0D51D4" w14:textId="77777777" w:rsidR="00BF46E1" w:rsidRPr="0041528A" w:rsidRDefault="00BF46E1" w:rsidP="0092045E">
            <w:pPr>
              <w:pStyle w:val="TAH"/>
            </w:pPr>
            <w:r w:rsidRPr="0041528A">
              <w:lastRenderedPageBreak/>
              <w:t>Step</w:t>
            </w:r>
          </w:p>
        </w:tc>
        <w:tc>
          <w:tcPr>
            <w:tcW w:w="1232" w:type="dxa"/>
            <w:tcBorders>
              <w:top w:val="single" w:sz="6" w:space="0" w:color="auto"/>
              <w:left w:val="single" w:sz="6" w:space="0" w:color="auto"/>
              <w:right w:val="single" w:sz="6" w:space="0" w:color="auto"/>
            </w:tcBorders>
          </w:tcPr>
          <w:p w14:paraId="3C08D8AE"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3A6D5A90"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10380781" w14:textId="77777777" w:rsidR="00BF46E1" w:rsidRPr="0041528A" w:rsidRDefault="00BF46E1" w:rsidP="0092045E">
            <w:pPr>
              <w:pStyle w:val="TAH"/>
            </w:pPr>
            <w:r w:rsidRPr="0041528A">
              <w:t>Comments</w:t>
            </w:r>
          </w:p>
        </w:tc>
      </w:tr>
      <w:tr w:rsidR="00BF46E1" w:rsidRPr="0041528A" w14:paraId="7605E93C" w14:textId="77777777" w:rsidTr="00195D76">
        <w:trPr>
          <w:cantSplit/>
          <w:jc w:val="center"/>
        </w:trPr>
        <w:tc>
          <w:tcPr>
            <w:tcW w:w="737" w:type="dxa"/>
            <w:tcBorders>
              <w:top w:val="single" w:sz="4" w:space="0" w:color="auto"/>
              <w:left w:val="single" w:sz="4" w:space="0" w:color="auto"/>
              <w:right w:val="single" w:sz="4" w:space="0" w:color="auto"/>
            </w:tcBorders>
          </w:tcPr>
          <w:p w14:paraId="093D8078" w14:textId="77777777" w:rsidR="00BF46E1" w:rsidRPr="0041528A" w:rsidRDefault="00BF46E1" w:rsidP="0092045E">
            <w:pPr>
              <w:pStyle w:val="TAC"/>
            </w:pPr>
            <w:r w:rsidRPr="0041528A">
              <w:t>1</w:t>
            </w:r>
          </w:p>
        </w:tc>
        <w:tc>
          <w:tcPr>
            <w:tcW w:w="1232" w:type="dxa"/>
            <w:tcBorders>
              <w:top w:val="single" w:sz="4" w:space="0" w:color="auto"/>
              <w:left w:val="single" w:sz="4" w:space="0" w:color="auto"/>
              <w:right w:val="single" w:sz="4" w:space="0" w:color="auto"/>
            </w:tcBorders>
          </w:tcPr>
          <w:p w14:paraId="177641A8"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top w:val="single" w:sz="4" w:space="0" w:color="auto"/>
              <w:left w:val="single" w:sz="4" w:space="0" w:color="auto"/>
              <w:right w:val="single" w:sz="4" w:space="0" w:color="auto"/>
            </w:tcBorders>
          </w:tcPr>
          <w:p w14:paraId="2EC17724" w14:textId="77777777" w:rsidR="00BF46E1" w:rsidRPr="0041528A" w:rsidRDefault="00BF46E1" w:rsidP="0092045E">
            <w:pPr>
              <w:pStyle w:val="TAL"/>
            </w:pPr>
            <w:r w:rsidRPr="0041528A">
              <w:t>Set up a call to "+0123456789"</w:t>
            </w:r>
          </w:p>
        </w:tc>
        <w:tc>
          <w:tcPr>
            <w:tcW w:w="3776" w:type="dxa"/>
            <w:tcBorders>
              <w:top w:val="single" w:sz="4" w:space="0" w:color="auto"/>
              <w:left w:val="single" w:sz="4" w:space="0" w:color="auto"/>
              <w:right w:val="single" w:sz="4" w:space="0" w:color="auto"/>
            </w:tcBorders>
          </w:tcPr>
          <w:p w14:paraId="4F0460E4" w14:textId="77777777" w:rsidR="00BF46E1" w:rsidRPr="0041528A" w:rsidRDefault="00BF46E1" w:rsidP="0092045E">
            <w:pPr>
              <w:pStyle w:val="TAL"/>
            </w:pPr>
          </w:p>
        </w:tc>
      </w:tr>
      <w:tr w:rsidR="00BF46E1" w:rsidRPr="0041528A" w14:paraId="0FA27CD0" w14:textId="77777777" w:rsidTr="00195D76">
        <w:trPr>
          <w:cantSplit/>
          <w:jc w:val="center"/>
        </w:trPr>
        <w:tc>
          <w:tcPr>
            <w:tcW w:w="737" w:type="dxa"/>
            <w:tcBorders>
              <w:left w:val="single" w:sz="4" w:space="0" w:color="auto"/>
              <w:right w:val="single" w:sz="4" w:space="0" w:color="auto"/>
            </w:tcBorders>
          </w:tcPr>
          <w:p w14:paraId="5BD19DE7" w14:textId="77777777" w:rsidR="00BF46E1" w:rsidRPr="0041528A" w:rsidRDefault="00BF46E1" w:rsidP="0092045E">
            <w:pPr>
              <w:pStyle w:val="TAC"/>
            </w:pPr>
            <w:r w:rsidRPr="0041528A">
              <w:t>2</w:t>
            </w:r>
          </w:p>
        </w:tc>
        <w:tc>
          <w:tcPr>
            <w:tcW w:w="1232" w:type="dxa"/>
            <w:tcBorders>
              <w:left w:val="single" w:sz="4" w:space="0" w:color="auto"/>
              <w:right w:val="single" w:sz="4" w:space="0" w:color="auto"/>
            </w:tcBorders>
          </w:tcPr>
          <w:p w14:paraId="13A3918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513472F"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4F9E86B4" w14:textId="77777777" w:rsidR="00BF46E1" w:rsidRPr="0041528A" w:rsidRDefault="00BF46E1" w:rsidP="0092045E">
            <w:pPr>
              <w:pStyle w:val="TAL"/>
            </w:pPr>
          </w:p>
        </w:tc>
      </w:tr>
      <w:tr w:rsidR="00BF46E1" w:rsidRPr="0041528A" w14:paraId="4F3D8125" w14:textId="77777777" w:rsidTr="00195D76">
        <w:trPr>
          <w:cantSplit/>
          <w:jc w:val="center"/>
        </w:trPr>
        <w:tc>
          <w:tcPr>
            <w:tcW w:w="737" w:type="dxa"/>
            <w:tcBorders>
              <w:left w:val="single" w:sz="4" w:space="0" w:color="auto"/>
              <w:right w:val="single" w:sz="4" w:space="0" w:color="auto"/>
            </w:tcBorders>
          </w:tcPr>
          <w:p w14:paraId="679AEDBC" w14:textId="77777777" w:rsidR="00BF46E1" w:rsidRPr="0041528A" w:rsidRDefault="00BF46E1" w:rsidP="0092045E">
            <w:pPr>
              <w:pStyle w:val="TAC"/>
            </w:pPr>
            <w:r w:rsidRPr="0041528A">
              <w:t>3</w:t>
            </w:r>
          </w:p>
        </w:tc>
        <w:tc>
          <w:tcPr>
            <w:tcW w:w="1232" w:type="dxa"/>
            <w:tcBorders>
              <w:left w:val="single" w:sz="4" w:space="0" w:color="auto"/>
              <w:right w:val="single" w:sz="4" w:space="0" w:color="auto"/>
            </w:tcBorders>
          </w:tcPr>
          <w:p w14:paraId="3D9F2BA6"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1E5A5DCB"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0BCCEA19" w14:textId="77777777" w:rsidR="00BF46E1" w:rsidRPr="0041528A" w:rsidRDefault="00BF46E1" w:rsidP="0092045E">
            <w:pPr>
              <w:pStyle w:val="TAL"/>
            </w:pPr>
          </w:p>
        </w:tc>
      </w:tr>
      <w:tr w:rsidR="00BF46E1" w:rsidRPr="0041528A" w14:paraId="6627C9AC" w14:textId="77777777" w:rsidTr="00195D76">
        <w:trPr>
          <w:cantSplit/>
          <w:jc w:val="center"/>
        </w:trPr>
        <w:tc>
          <w:tcPr>
            <w:tcW w:w="737" w:type="dxa"/>
            <w:tcBorders>
              <w:left w:val="single" w:sz="6" w:space="0" w:color="auto"/>
              <w:right w:val="single" w:sz="6" w:space="0" w:color="auto"/>
            </w:tcBorders>
          </w:tcPr>
          <w:p w14:paraId="05904DE6"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0C0921C9"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561DC75" w14:textId="77777777" w:rsidR="00BF46E1" w:rsidRPr="0041528A" w:rsidRDefault="00BF46E1" w:rsidP="0092045E">
            <w:pPr>
              <w:pStyle w:val="TAL"/>
            </w:pPr>
            <w:r w:rsidRPr="0041528A">
              <w:t>PROACTIVE COMMAND PENDING: SEND DTMF 4.6.1</w:t>
            </w:r>
          </w:p>
        </w:tc>
        <w:tc>
          <w:tcPr>
            <w:tcW w:w="3776" w:type="dxa"/>
            <w:tcBorders>
              <w:left w:val="single" w:sz="6" w:space="0" w:color="auto"/>
              <w:right w:val="single" w:sz="6" w:space="0" w:color="auto"/>
            </w:tcBorders>
          </w:tcPr>
          <w:p w14:paraId="26535670" w14:textId="77777777" w:rsidR="00BF46E1" w:rsidRPr="0041528A" w:rsidRDefault="00BF46E1" w:rsidP="0092045E">
            <w:pPr>
              <w:pStyle w:val="TAL"/>
            </w:pPr>
          </w:p>
        </w:tc>
      </w:tr>
      <w:tr w:rsidR="00BF46E1" w:rsidRPr="0041528A" w14:paraId="5A163FAB" w14:textId="77777777" w:rsidTr="00195D76">
        <w:trPr>
          <w:cantSplit/>
          <w:jc w:val="center"/>
        </w:trPr>
        <w:tc>
          <w:tcPr>
            <w:tcW w:w="737" w:type="dxa"/>
            <w:tcBorders>
              <w:left w:val="single" w:sz="6" w:space="0" w:color="auto"/>
              <w:right w:val="single" w:sz="6" w:space="0" w:color="auto"/>
            </w:tcBorders>
          </w:tcPr>
          <w:p w14:paraId="1F70B429"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41BC5938"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1B78864"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28F8565F" w14:textId="77777777" w:rsidR="00BF46E1" w:rsidRPr="0041528A" w:rsidRDefault="00BF46E1" w:rsidP="0092045E">
            <w:pPr>
              <w:pStyle w:val="TAL"/>
            </w:pPr>
          </w:p>
        </w:tc>
      </w:tr>
      <w:tr w:rsidR="00BF46E1" w:rsidRPr="0041528A" w14:paraId="4AE60226" w14:textId="77777777" w:rsidTr="00195D76">
        <w:trPr>
          <w:cantSplit/>
          <w:jc w:val="center"/>
        </w:trPr>
        <w:tc>
          <w:tcPr>
            <w:tcW w:w="737" w:type="dxa"/>
            <w:tcBorders>
              <w:left w:val="single" w:sz="6" w:space="0" w:color="auto"/>
              <w:right w:val="single" w:sz="6" w:space="0" w:color="auto"/>
            </w:tcBorders>
          </w:tcPr>
          <w:p w14:paraId="22957610"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5ADF0FB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A6AB965" w14:textId="77777777" w:rsidR="00BF46E1" w:rsidRPr="0041528A" w:rsidRDefault="00BF46E1" w:rsidP="0092045E">
            <w:pPr>
              <w:pStyle w:val="TAL"/>
            </w:pPr>
            <w:r w:rsidRPr="0041528A">
              <w:t>PROACTIVE COMMAND: SEND DTMF 4.6.1</w:t>
            </w:r>
          </w:p>
        </w:tc>
        <w:tc>
          <w:tcPr>
            <w:tcW w:w="3776" w:type="dxa"/>
            <w:tcBorders>
              <w:left w:val="single" w:sz="6" w:space="0" w:color="auto"/>
              <w:right w:val="single" w:sz="6" w:space="0" w:color="auto"/>
            </w:tcBorders>
          </w:tcPr>
          <w:p w14:paraId="2B573055" w14:textId="77777777" w:rsidR="00BF46E1" w:rsidRPr="0041528A" w:rsidRDefault="00BF46E1" w:rsidP="0092045E">
            <w:pPr>
              <w:pStyle w:val="TAL"/>
            </w:pPr>
          </w:p>
        </w:tc>
      </w:tr>
      <w:tr w:rsidR="00BF46E1" w:rsidRPr="0041528A" w14:paraId="29F15C0F" w14:textId="77777777" w:rsidTr="00195D76">
        <w:trPr>
          <w:cantSplit/>
          <w:jc w:val="center"/>
        </w:trPr>
        <w:tc>
          <w:tcPr>
            <w:tcW w:w="737" w:type="dxa"/>
            <w:tcBorders>
              <w:left w:val="single" w:sz="4" w:space="0" w:color="auto"/>
              <w:right w:val="single" w:sz="4" w:space="0" w:color="auto"/>
            </w:tcBorders>
          </w:tcPr>
          <w:p w14:paraId="74ED3A67" w14:textId="77777777" w:rsidR="00BF46E1" w:rsidRPr="0041528A" w:rsidRDefault="00BF46E1" w:rsidP="0092045E">
            <w:pPr>
              <w:pStyle w:val="TAC"/>
            </w:pPr>
            <w:r w:rsidRPr="0041528A">
              <w:t>7</w:t>
            </w:r>
          </w:p>
        </w:tc>
        <w:tc>
          <w:tcPr>
            <w:tcW w:w="1232" w:type="dxa"/>
            <w:tcBorders>
              <w:left w:val="single" w:sz="4" w:space="0" w:color="auto"/>
              <w:right w:val="single" w:sz="4" w:space="0" w:color="auto"/>
            </w:tcBorders>
          </w:tcPr>
          <w:p w14:paraId="4BE67003"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626400D3"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31808169" w14:textId="77777777" w:rsidR="00BF46E1" w:rsidRPr="0041528A" w:rsidRDefault="00BF46E1" w:rsidP="0092045E">
            <w:pPr>
              <w:pStyle w:val="TAL"/>
            </w:pPr>
            <w:r w:rsidRPr="0041528A">
              <w:t xml:space="preserve">[Alpha identifier is displayed with bold on] </w:t>
            </w:r>
          </w:p>
        </w:tc>
      </w:tr>
      <w:tr w:rsidR="00BF46E1" w:rsidRPr="0041528A" w14:paraId="1B663EC0" w14:textId="77777777" w:rsidTr="00195D76">
        <w:trPr>
          <w:cantSplit/>
          <w:jc w:val="center"/>
        </w:trPr>
        <w:tc>
          <w:tcPr>
            <w:tcW w:w="737" w:type="dxa"/>
            <w:tcBorders>
              <w:left w:val="single" w:sz="4" w:space="0" w:color="auto"/>
              <w:right w:val="single" w:sz="4" w:space="0" w:color="auto"/>
            </w:tcBorders>
          </w:tcPr>
          <w:p w14:paraId="2B6566CB" w14:textId="77777777" w:rsidR="00BF46E1" w:rsidRPr="0041528A" w:rsidRDefault="00BF46E1" w:rsidP="0092045E">
            <w:pPr>
              <w:pStyle w:val="TAC"/>
            </w:pPr>
            <w:r w:rsidRPr="0041528A">
              <w:t>8</w:t>
            </w:r>
          </w:p>
        </w:tc>
        <w:tc>
          <w:tcPr>
            <w:tcW w:w="1232" w:type="dxa"/>
            <w:tcBorders>
              <w:left w:val="single" w:sz="4" w:space="0" w:color="auto"/>
              <w:right w:val="single" w:sz="4" w:space="0" w:color="auto"/>
            </w:tcBorders>
          </w:tcPr>
          <w:p w14:paraId="6C254E3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E357C79"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14F523AC" w14:textId="77777777" w:rsidR="00BF46E1" w:rsidRPr="0041528A" w:rsidRDefault="00BF46E1" w:rsidP="0092045E">
            <w:pPr>
              <w:pStyle w:val="TAL"/>
            </w:pPr>
            <w:r w:rsidRPr="0041528A">
              <w:t>["1"]</w:t>
            </w:r>
          </w:p>
        </w:tc>
      </w:tr>
      <w:tr w:rsidR="00BF46E1" w:rsidRPr="0041528A" w14:paraId="0DA0079C" w14:textId="77777777" w:rsidTr="00195D76">
        <w:trPr>
          <w:cantSplit/>
          <w:jc w:val="center"/>
        </w:trPr>
        <w:tc>
          <w:tcPr>
            <w:tcW w:w="737" w:type="dxa"/>
            <w:tcBorders>
              <w:left w:val="single" w:sz="4" w:space="0" w:color="auto"/>
              <w:right w:val="single" w:sz="4" w:space="0" w:color="auto"/>
            </w:tcBorders>
          </w:tcPr>
          <w:p w14:paraId="3C82073E" w14:textId="77777777" w:rsidR="00BF46E1" w:rsidRPr="0041528A" w:rsidRDefault="00BF46E1" w:rsidP="0092045E">
            <w:pPr>
              <w:pStyle w:val="TAC"/>
            </w:pPr>
            <w:r w:rsidRPr="0041528A">
              <w:t>9</w:t>
            </w:r>
          </w:p>
        </w:tc>
        <w:tc>
          <w:tcPr>
            <w:tcW w:w="1232" w:type="dxa"/>
            <w:tcBorders>
              <w:left w:val="single" w:sz="4" w:space="0" w:color="auto"/>
              <w:right w:val="single" w:sz="4" w:space="0" w:color="auto"/>
            </w:tcBorders>
          </w:tcPr>
          <w:p w14:paraId="635CB7E7"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70805B6"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09D00D6F" w14:textId="77777777" w:rsidR="00BF46E1" w:rsidRPr="0041528A" w:rsidRDefault="00BF46E1" w:rsidP="0092045E">
            <w:pPr>
              <w:pStyle w:val="TAL"/>
            </w:pPr>
            <w:r w:rsidRPr="0041528A">
              <w:t>["2"]</w:t>
            </w:r>
          </w:p>
        </w:tc>
      </w:tr>
      <w:tr w:rsidR="00BF46E1" w:rsidRPr="0041528A" w14:paraId="7B651DC5" w14:textId="77777777" w:rsidTr="00195D76">
        <w:trPr>
          <w:cantSplit/>
          <w:jc w:val="center"/>
        </w:trPr>
        <w:tc>
          <w:tcPr>
            <w:tcW w:w="737" w:type="dxa"/>
            <w:tcBorders>
              <w:left w:val="single" w:sz="4" w:space="0" w:color="auto"/>
              <w:right w:val="single" w:sz="4" w:space="0" w:color="auto"/>
            </w:tcBorders>
          </w:tcPr>
          <w:p w14:paraId="4F50AC8F" w14:textId="77777777" w:rsidR="00BF46E1" w:rsidRPr="0041528A" w:rsidRDefault="00BF46E1" w:rsidP="0092045E">
            <w:pPr>
              <w:pStyle w:val="TAC"/>
            </w:pPr>
            <w:r w:rsidRPr="0041528A">
              <w:t>10</w:t>
            </w:r>
          </w:p>
        </w:tc>
        <w:tc>
          <w:tcPr>
            <w:tcW w:w="1232" w:type="dxa"/>
            <w:tcBorders>
              <w:left w:val="single" w:sz="4" w:space="0" w:color="auto"/>
              <w:right w:val="single" w:sz="4" w:space="0" w:color="auto"/>
            </w:tcBorders>
          </w:tcPr>
          <w:p w14:paraId="64F8CF5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8369A24"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21C41BA4" w14:textId="77777777" w:rsidR="00BF46E1" w:rsidRPr="0041528A" w:rsidRDefault="00BF46E1" w:rsidP="0092045E">
            <w:pPr>
              <w:pStyle w:val="TAL"/>
            </w:pPr>
            <w:r w:rsidRPr="0041528A">
              <w:t>["3"]</w:t>
            </w:r>
          </w:p>
        </w:tc>
      </w:tr>
      <w:tr w:rsidR="00BF46E1" w:rsidRPr="0041528A" w14:paraId="74622D4A" w14:textId="77777777" w:rsidTr="00195D76">
        <w:trPr>
          <w:cantSplit/>
          <w:jc w:val="center"/>
        </w:trPr>
        <w:tc>
          <w:tcPr>
            <w:tcW w:w="737" w:type="dxa"/>
            <w:tcBorders>
              <w:left w:val="single" w:sz="4" w:space="0" w:color="auto"/>
              <w:right w:val="single" w:sz="4" w:space="0" w:color="auto"/>
            </w:tcBorders>
          </w:tcPr>
          <w:p w14:paraId="7133FB6F" w14:textId="77777777" w:rsidR="00BF46E1" w:rsidRPr="0041528A" w:rsidRDefault="00BF46E1" w:rsidP="0092045E">
            <w:pPr>
              <w:pStyle w:val="TAC"/>
            </w:pPr>
            <w:r w:rsidRPr="0041528A">
              <w:t>11</w:t>
            </w:r>
          </w:p>
        </w:tc>
        <w:tc>
          <w:tcPr>
            <w:tcW w:w="1232" w:type="dxa"/>
            <w:tcBorders>
              <w:left w:val="single" w:sz="4" w:space="0" w:color="auto"/>
              <w:right w:val="single" w:sz="4" w:space="0" w:color="auto"/>
            </w:tcBorders>
          </w:tcPr>
          <w:p w14:paraId="7241CEAD"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1A2BEB4"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3B7AE2F9" w14:textId="77777777" w:rsidR="00BF46E1" w:rsidRPr="0041528A" w:rsidRDefault="00BF46E1" w:rsidP="0092045E">
            <w:pPr>
              <w:pStyle w:val="TAL"/>
            </w:pPr>
            <w:r w:rsidRPr="0041528A">
              <w:t>["4"]</w:t>
            </w:r>
          </w:p>
        </w:tc>
      </w:tr>
      <w:tr w:rsidR="00BF46E1" w:rsidRPr="0041528A" w14:paraId="1D185D0E" w14:textId="77777777" w:rsidTr="00195D76">
        <w:trPr>
          <w:cantSplit/>
          <w:jc w:val="center"/>
        </w:trPr>
        <w:tc>
          <w:tcPr>
            <w:tcW w:w="737" w:type="dxa"/>
            <w:tcBorders>
              <w:left w:val="single" w:sz="4" w:space="0" w:color="auto"/>
              <w:right w:val="single" w:sz="4" w:space="0" w:color="auto"/>
            </w:tcBorders>
          </w:tcPr>
          <w:p w14:paraId="757070FB" w14:textId="77777777" w:rsidR="00BF46E1" w:rsidRPr="0041528A" w:rsidRDefault="00BF46E1" w:rsidP="0092045E">
            <w:pPr>
              <w:pStyle w:val="TAC"/>
            </w:pPr>
            <w:r w:rsidRPr="0041528A">
              <w:t>12</w:t>
            </w:r>
          </w:p>
        </w:tc>
        <w:tc>
          <w:tcPr>
            <w:tcW w:w="1232" w:type="dxa"/>
            <w:tcBorders>
              <w:left w:val="single" w:sz="4" w:space="0" w:color="auto"/>
              <w:right w:val="single" w:sz="4" w:space="0" w:color="auto"/>
            </w:tcBorders>
          </w:tcPr>
          <w:p w14:paraId="75AB4C2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796A2C8"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78EFA84C" w14:textId="77777777" w:rsidR="00BF46E1" w:rsidRPr="0041528A" w:rsidRDefault="00BF46E1" w:rsidP="0092045E">
            <w:pPr>
              <w:pStyle w:val="TAL"/>
            </w:pPr>
            <w:r w:rsidRPr="0041528A">
              <w:t>["5"]</w:t>
            </w:r>
          </w:p>
        </w:tc>
      </w:tr>
      <w:tr w:rsidR="00BF46E1" w:rsidRPr="0041528A" w14:paraId="2A14B6BD" w14:textId="77777777" w:rsidTr="00195D76">
        <w:trPr>
          <w:cantSplit/>
          <w:jc w:val="center"/>
        </w:trPr>
        <w:tc>
          <w:tcPr>
            <w:tcW w:w="737" w:type="dxa"/>
            <w:tcBorders>
              <w:left w:val="single" w:sz="4" w:space="0" w:color="auto"/>
              <w:right w:val="single" w:sz="4" w:space="0" w:color="auto"/>
            </w:tcBorders>
          </w:tcPr>
          <w:p w14:paraId="4AB695DC" w14:textId="77777777" w:rsidR="00BF46E1" w:rsidRPr="0041528A" w:rsidRDefault="00BF46E1" w:rsidP="0092045E">
            <w:pPr>
              <w:pStyle w:val="TAC"/>
            </w:pPr>
            <w:r w:rsidRPr="0041528A">
              <w:t>13</w:t>
            </w:r>
          </w:p>
        </w:tc>
        <w:tc>
          <w:tcPr>
            <w:tcW w:w="1232" w:type="dxa"/>
            <w:tcBorders>
              <w:left w:val="single" w:sz="4" w:space="0" w:color="auto"/>
              <w:right w:val="single" w:sz="4" w:space="0" w:color="auto"/>
            </w:tcBorders>
          </w:tcPr>
          <w:p w14:paraId="59A00677"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B24F27F"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0377E83A" w14:textId="77777777" w:rsidR="00BF46E1" w:rsidRPr="0041528A" w:rsidRDefault="00BF46E1" w:rsidP="0092045E">
            <w:pPr>
              <w:pStyle w:val="TAL"/>
            </w:pPr>
            <w:r w:rsidRPr="0041528A">
              <w:t>["6"]</w:t>
            </w:r>
          </w:p>
        </w:tc>
      </w:tr>
      <w:tr w:rsidR="00BF46E1" w:rsidRPr="0041528A" w14:paraId="38F877C8" w14:textId="77777777" w:rsidTr="00195D76">
        <w:trPr>
          <w:cantSplit/>
          <w:jc w:val="center"/>
        </w:trPr>
        <w:tc>
          <w:tcPr>
            <w:tcW w:w="737" w:type="dxa"/>
            <w:tcBorders>
              <w:left w:val="single" w:sz="4" w:space="0" w:color="auto"/>
              <w:right w:val="single" w:sz="4" w:space="0" w:color="auto"/>
            </w:tcBorders>
          </w:tcPr>
          <w:p w14:paraId="77B336F1" w14:textId="77777777" w:rsidR="00BF46E1" w:rsidRPr="0041528A" w:rsidRDefault="00BF46E1" w:rsidP="0092045E">
            <w:pPr>
              <w:pStyle w:val="TAC"/>
            </w:pPr>
            <w:r w:rsidRPr="0041528A">
              <w:t>14</w:t>
            </w:r>
          </w:p>
        </w:tc>
        <w:tc>
          <w:tcPr>
            <w:tcW w:w="1232" w:type="dxa"/>
            <w:tcBorders>
              <w:left w:val="single" w:sz="4" w:space="0" w:color="auto"/>
              <w:right w:val="single" w:sz="4" w:space="0" w:color="auto"/>
            </w:tcBorders>
          </w:tcPr>
          <w:p w14:paraId="314FA3ED"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75095FC"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4996CB0C" w14:textId="77777777" w:rsidR="00BF46E1" w:rsidRPr="0041528A" w:rsidRDefault="00BF46E1" w:rsidP="0092045E">
            <w:pPr>
              <w:pStyle w:val="TAL"/>
            </w:pPr>
            <w:r w:rsidRPr="0041528A">
              <w:t>["7"]</w:t>
            </w:r>
          </w:p>
        </w:tc>
      </w:tr>
      <w:tr w:rsidR="00BF46E1" w:rsidRPr="0041528A" w14:paraId="645DEA04" w14:textId="77777777" w:rsidTr="00195D76">
        <w:trPr>
          <w:cantSplit/>
          <w:jc w:val="center"/>
        </w:trPr>
        <w:tc>
          <w:tcPr>
            <w:tcW w:w="737" w:type="dxa"/>
            <w:tcBorders>
              <w:left w:val="single" w:sz="4" w:space="0" w:color="auto"/>
              <w:right w:val="single" w:sz="4" w:space="0" w:color="auto"/>
            </w:tcBorders>
          </w:tcPr>
          <w:p w14:paraId="2F180721" w14:textId="77777777" w:rsidR="00BF46E1" w:rsidRPr="0041528A" w:rsidRDefault="00BF46E1" w:rsidP="0092045E">
            <w:pPr>
              <w:pStyle w:val="TAC"/>
            </w:pPr>
            <w:r w:rsidRPr="0041528A">
              <w:t>15</w:t>
            </w:r>
          </w:p>
        </w:tc>
        <w:tc>
          <w:tcPr>
            <w:tcW w:w="1232" w:type="dxa"/>
            <w:tcBorders>
              <w:left w:val="single" w:sz="4" w:space="0" w:color="auto"/>
              <w:right w:val="single" w:sz="4" w:space="0" w:color="auto"/>
            </w:tcBorders>
          </w:tcPr>
          <w:p w14:paraId="47D63DCD"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10DBFE3"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078715D9" w14:textId="77777777" w:rsidR="00BF46E1" w:rsidRPr="0041528A" w:rsidRDefault="00BF46E1" w:rsidP="0092045E">
            <w:pPr>
              <w:pStyle w:val="TAL"/>
            </w:pPr>
            <w:r w:rsidRPr="0041528A">
              <w:t>["8"]</w:t>
            </w:r>
          </w:p>
        </w:tc>
      </w:tr>
      <w:tr w:rsidR="00BF46E1" w:rsidRPr="0041528A" w14:paraId="462432E4" w14:textId="77777777" w:rsidTr="00195D76">
        <w:trPr>
          <w:cantSplit/>
          <w:jc w:val="center"/>
        </w:trPr>
        <w:tc>
          <w:tcPr>
            <w:tcW w:w="737" w:type="dxa"/>
            <w:tcBorders>
              <w:left w:val="single" w:sz="4" w:space="0" w:color="auto"/>
              <w:right w:val="single" w:sz="4" w:space="0" w:color="auto"/>
            </w:tcBorders>
          </w:tcPr>
          <w:p w14:paraId="01E78C09" w14:textId="77777777" w:rsidR="00BF46E1" w:rsidRPr="0041528A" w:rsidRDefault="00BF46E1" w:rsidP="0092045E">
            <w:pPr>
              <w:pStyle w:val="TAC"/>
            </w:pPr>
            <w:r w:rsidRPr="0041528A">
              <w:t>16</w:t>
            </w:r>
          </w:p>
        </w:tc>
        <w:tc>
          <w:tcPr>
            <w:tcW w:w="1232" w:type="dxa"/>
            <w:tcBorders>
              <w:left w:val="single" w:sz="4" w:space="0" w:color="auto"/>
              <w:right w:val="single" w:sz="4" w:space="0" w:color="auto"/>
            </w:tcBorders>
          </w:tcPr>
          <w:p w14:paraId="2AF3F8B5"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C98FD83"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44427F8E" w14:textId="77777777" w:rsidR="00BF46E1" w:rsidRPr="0041528A" w:rsidRDefault="00BF46E1" w:rsidP="0092045E">
            <w:pPr>
              <w:pStyle w:val="TAL"/>
            </w:pPr>
            <w:r w:rsidRPr="0041528A">
              <w:t>["9"]</w:t>
            </w:r>
          </w:p>
        </w:tc>
      </w:tr>
      <w:tr w:rsidR="00BF46E1" w:rsidRPr="0041528A" w14:paraId="5F129BB2" w14:textId="77777777" w:rsidTr="00195D76">
        <w:trPr>
          <w:cantSplit/>
          <w:jc w:val="center"/>
        </w:trPr>
        <w:tc>
          <w:tcPr>
            <w:tcW w:w="737" w:type="dxa"/>
            <w:tcBorders>
              <w:left w:val="single" w:sz="4" w:space="0" w:color="auto"/>
              <w:right w:val="single" w:sz="4" w:space="0" w:color="auto"/>
            </w:tcBorders>
          </w:tcPr>
          <w:p w14:paraId="75C13987" w14:textId="77777777" w:rsidR="00BF46E1" w:rsidRPr="0041528A" w:rsidRDefault="00BF46E1" w:rsidP="0092045E">
            <w:pPr>
              <w:pStyle w:val="TAC"/>
            </w:pPr>
            <w:r w:rsidRPr="0041528A">
              <w:t>17</w:t>
            </w:r>
          </w:p>
        </w:tc>
        <w:tc>
          <w:tcPr>
            <w:tcW w:w="1232" w:type="dxa"/>
            <w:tcBorders>
              <w:left w:val="single" w:sz="4" w:space="0" w:color="auto"/>
              <w:right w:val="single" w:sz="4" w:space="0" w:color="auto"/>
            </w:tcBorders>
          </w:tcPr>
          <w:p w14:paraId="10C8F50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86D6A5C"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68960A36" w14:textId="77777777" w:rsidR="00BF46E1" w:rsidRPr="0041528A" w:rsidRDefault="00BF46E1" w:rsidP="0092045E">
            <w:pPr>
              <w:pStyle w:val="TAL"/>
            </w:pPr>
            <w:r w:rsidRPr="0041528A">
              <w:t>["0"]</w:t>
            </w:r>
          </w:p>
        </w:tc>
      </w:tr>
      <w:tr w:rsidR="00BF46E1" w:rsidRPr="0041528A" w14:paraId="104F2408" w14:textId="77777777" w:rsidTr="00195D76">
        <w:trPr>
          <w:cantSplit/>
          <w:jc w:val="center"/>
        </w:trPr>
        <w:tc>
          <w:tcPr>
            <w:tcW w:w="737" w:type="dxa"/>
            <w:tcBorders>
              <w:left w:val="single" w:sz="4" w:space="0" w:color="auto"/>
              <w:right w:val="single" w:sz="4" w:space="0" w:color="auto"/>
            </w:tcBorders>
          </w:tcPr>
          <w:p w14:paraId="67EBF2F3" w14:textId="77777777" w:rsidR="00BF46E1" w:rsidRPr="0041528A" w:rsidRDefault="00BF46E1" w:rsidP="0092045E">
            <w:pPr>
              <w:pStyle w:val="TAC"/>
            </w:pPr>
            <w:r w:rsidRPr="0041528A">
              <w:t>18</w:t>
            </w:r>
          </w:p>
        </w:tc>
        <w:tc>
          <w:tcPr>
            <w:tcW w:w="1232" w:type="dxa"/>
            <w:tcBorders>
              <w:left w:val="single" w:sz="4" w:space="0" w:color="auto"/>
              <w:right w:val="single" w:sz="4" w:space="0" w:color="auto"/>
            </w:tcBorders>
          </w:tcPr>
          <w:p w14:paraId="61D434B5"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4F6FB31" w14:textId="77777777" w:rsidR="00BF46E1" w:rsidRPr="0041528A" w:rsidRDefault="00BF46E1" w:rsidP="0092045E">
            <w:pPr>
              <w:pStyle w:val="TAL"/>
            </w:pPr>
            <w:r w:rsidRPr="0041528A">
              <w:t>TERMINAL RESPONSE: SEND DTMF 4.6.1</w:t>
            </w:r>
          </w:p>
        </w:tc>
        <w:tc>
          <w:tcPr>
            <w:tcW w:w="3776" w:type="dxa"/>
            <w:tcBorders>
              <w:left w:val="single" w:sz="4" w:space="0" w:color="auto"/>
              <w:right w:val="single" w:sz="4" w:space="0" w:color="auto"/>
            </w:tcBorders>
          </w:tcPr>
          <w:p w14:paraId="320F4ECF" w14:textId="77777777" w:rsidR="00BF46E1" w:rsidRPr="0041528A" w:rsidRDefault="00BF46E1" w:rsidP="0092045E">
            <w:pPr>
              <w:pStyle w:val="TAL"/>
            </w:pPr>
            <w:r w:rsidRPr="0041528A">
              <w:t>[Command performed successfully]</w:t>
            </w:r>
          </w:p>
        </w:tc>
      </w:tr>
      <w:tr w:rsidR="00BF46E1" w:rsidRPr="0041528A" w14:paraId="05C21381" w14:textId="77777777" w:rsidTr="00195D76">
        <w:trPr>
          <w:cantSplit/>
          <w:jc w:val="center"/>
        </w:trPr>
        <w:tc>
          <w:tcPr>
            <w:tcW w:w="737" w:type="dxa"/>
            <w:tcBorders>
              <w:left w:val="single" w:sz="4" w:space="0" w:color="auto"/>
              <w:right w:val="single" w:sz="4" w:space="0" w:color="auto"/>
            </w:tcBorders>
          </w:tcPr>
          <w:p w14:paraId="47260FA9" w14:textId="77777777" w:rsidR="00BF46E1" w:rsidRPr="0041528A" w:rsidRDefault="00BF46E1" w:rsidP="0092045E">
            <w:pPr>
              <w:pStyle w:val="TAC"/>
            </w:pPr>
            <w:r w:rsidRPr="0041528A">
              <w:t>19</w:t>
            </w:r>
          </w:p>
        </w:tc>
        <w:tc>
          <w:tcPr>
            <w:tcW w:w="1232" w:type="dxa"/>
            <w:tcBorders>
              <w:left w:val="single" w:sz="4" w:space="0" w:color="auto"/>
              <w:right w:val="single" w:sz="4" w:space="0" w:color="auto"/>
            </w:tcBorders>
          </w:tcPr>
          <w:p w14:paraId="1A33AE8C"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BBBF6C4"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04F6A91B" w14:textId="77777777" w:rsidR="00BF46E1" w:rsidRPr="0041528A" w:rsidRDefault="00BF46E1" w:rsidP="0092045E">
            <w:pPr>
              <w:pStyle w:val="TAL"/>
            </w:pPr>
          </w:p>
        </w:tc>
      </w:tr>
      <w:tr w:rsidR="00BF46E1" w:rsidRPr="0041528A" w14:paraId="1F99D9B2" w14:textId="77777777" w:rsidTr="00195D76">
        <w:trPr>
          <w:cantSplit/>
          <w:jc w:val="center"/>
        </w:trPr>
        <w:tc>
          <w:tcPr>
            <w:tcW w:w="737" w:type="dxa"/>
            <w:tcBorders>
              <w:left w:val="single" w:sz="4" w:space="0" w:color="auto"/>
              <w:right w:val="single" w:sz="4" w:space="0" w:color="auto"/>
            </w:tcBorders>
          </w:tcPr>
          <w:p w14:paraId="0172F32A" w14:textId="77777777" w:rsidR="00BF46E1" w:rsidRPr="0041528A" w:rsidRDefault="00BF46E1" w:rsidP="0092045E">
            <w:pPr>
              <w:pStyle w:val="TAC"/>
            </w:pPr>
            <w:r w:rsidRPr="0041528A">
              <w:t>20</w:t>
            </w:r>
          </w:p>
        </w:tc>
        <w:tc>
          <w:tcPr>
            <w:tcW w:w="1232" w:type="dxa"/>
            <w:tcBorders>
              <w:left w:val="single" w:sz="4" w:space="0" w:color="auto"/>
              <w:right w:val="single" w:sz="4" w:space="0" w:color="auto"/>
            </w:tcBorders>
          </w:tcPr>
          <w:p w14:paraId="31E747AF"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10B5CB9C"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2950E625" w14:textId="77777777" w:rsidR="00BF46E1" w:rsidRPr="0041528A" w:rsidRDefault="00BF46E1" w:rsidP="0092045E">
            <w:pPr>
              <w:pStyle w:val="TAL"/>
            </w:pPr>
          </w:p>
        </w:tc>
      </w:tr>
      <w:tr w:rsidR="00BF46E1" w:rsidRPr="0041528A" w14:paraId="7334030E" w14:textId="77777777" w:rsidTr="00195D76">
        <w:trPr>
          <w:cantSplit/>
          <w:jc w:val="center"/>
        </w:trPr>
        <w:tc>
          <w:tcPr>
            <w:tcW w:w="737" w:type="dxa"/>
            <w:tcBorders>
              <w:left w:val="single" w:sz="4" w:space="0" w:color="auto"/>
              <w:right w:val="single" w:sz="4" w:space="0" w:color="auto"/>
            </w:tcBorders>
          </w:tcPr>
          <w:p w14:paraId="6C413EFE" w14:textId="77777777" w:rsidR="00BF46E1" w:rsidRPr="0041528A" w:rsidRDefault="00BF46E1" w:rsidP="0092045E">
            <w:pPr>
              <w:pStyle w:val="TAC"/>
            </w:pPr>
            <w:r w:rsidRPr="0041528A">
              <w:t>21</w:t>
            </w:r>
          </w:p>
        </w:tc>
        <w:tc>
          <w:tcPr>
            <w:tcW w:w="1232" w:type="dxa"/>
            <w:tcBorders>
              <w:left w:val="single" w:sz="4" w:space="0" w:color="auto"/>
              <w:right w:val="single" w:sz="4" w:space="0" w:color="auto"/>
            </w:tcBorders>
          </w:tcPr>
          <w:p w14:paraId="1E1A76BF"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784A3ECC" w14:textId="77777777" w:rsidR="00BF46E1" w:rsidRPr="0041528A" w:rsidRDefault="00BF46E1" w:rsidP="0092045E">
            <w:pPr>
              <w:pStyle w:val="TAL"/>
            </w:pPr>
            <w:r w:rsidRPr="0041528A">
              <w:t>Set up a call to "+0123456789"</w:t>
            </w:r>
          </w:p>
        </w:tc>
        <w:tc>
          <w:tcPr>
            <w:tcW w:w="3776" w:type="dxa"/>
            <w:tcBorders>
              <w:left w:val="single" w:sz="4" w:space="0" w:color="auto"/>
              <w:right w:val="single" w:sz="4" w:space="0" w:color="auto"/>
            </w:tcBorders>
          </w:tcPr>
          <w:p w14:paraId="535807E7" w14:textId="77777777" w:rsidR="00BF46E1" w:rsidRPr="0041528A" w:rsidRDefault="00BF46E1" w:rsidP="0092045E">
            <w:pPr>
              <w:pStyle w:val="TAL"/>
            </w:pPr>
          </w:p>
        </w:tc>
      </w:tr>
      <w:tr w:rsidR="00BF46E1" w:rsidRPr="0041528A" w14:paraId="0096A6A4" w14:textId="77777777" w:rsidTr="00195D76">
        <w:trPr>
          <w:cantSplit/>
          <w:jc w:val="center"/>
        </w:trPr>
        <w:tc>
          <w:tcPr>
            <w:tcW w:w="737" w:type="dxa"/>
            <w:tcBorders>
              <w:left w:val="single" w:sz="4" w:space="0" w:color="auto"/>
              <w:right w:val="single" w:sz="4" w:space="0" w:color="auto"/>
            </w:tcBorders>
          </w:tcPr>
          <w:p w14:paraId="2D661DA2" w14:textId="77777777" w:rsidR="00BF46E1" w:rsidRPr="0041528A" w:rsidRDefault="00BF46E1" w:rsidP="0092045E">
            <w:pPr>
              <w:pStyle w:val="TAC"/>
            </w:pPr>
            <w:r w:rsidRPr="0041528A">
              <w:t>22</w:t>
            </w:r>
          </w:p>
        </w:tc>
        <w:tc>
          <w:tcPr>
            <w:tcW w:w="1232" w:type="dxa"/>
            <w:tcBorders>
              <w:left w:val="single" w:sz="4" w:space="0" w:color="auto"/>
              <w:right w:val="single" w:sz="4" w:space="0" w:color="auto"/>
            </w:tcBorders>
          </w:tcPr>
          <w:p w14:paraId="418B98E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375D9F2"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7B36CE56" w14:textId="77777777" w:rsidR="00BF46E1" w:rsidRPr="0041528A" w:rsidRDefault="00BF46E1" w:rsidP="0092045E">
            <w:pPr>
              <w:pStyle w:val="TAL"/>
            </w:pPr>
          </w:p>
        </w:tc>
      </w:tr>
      <w:tr w:rsidR="00BF46E1" w:rsidRPr="0041528A" w14:paraId="3986403F" w14:textId="77777777" w:rsidTr="00195D76">
        <w:trPr>
          <w:cantSplit/>
          <w:jc w:val="center"/>
        </w:trPr>
        <w:tc>
          <w:tcPr>
            <w:tcW w:w="737" w:type="dxa"/>
            <w:tcBorders>
              <w:left w:val="single" w:sz="4" w:space="0" w:color="auto"/>
              <w:right w:val="single" w:sz="4" w:space="0" w:color="auto"/>
            </w:tcBorders>
          </w:tcPr>
          <w:p w14:paraId="2E839C8C" w14:textId="77777777" w:rsidR="00BF46E1" w:rsidRPr="0041528A" w:rsidRDefault="00BF46E1" w:rsidP="0092045E">
            <w:pPr>
              <w:pStyle w:val="TAC"/>
            </w:pPr>
            <w:r w:rsidRPr="0041528A">
              <w:t>23</w:t>
            </w:r>
          </w:p>
        </w:tc>
        <w:tc>
          <w:tcPr>
            <w:tcW w:w="1232" w:type="dxa"/>
            <w:tcBorders>
              <w:left w:val="single" w:sz="4" w:space="0" w:color="auto"/>
              <w:right w:val="single" w:sz="4" w:space="0" w:color="auto"/>
            </w:tcBorders>
          </w:tcPr>
          <w:p w14:paraId="0A197ED4"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0F235370"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5944A54C" w14:textId="77777777" w:rsidR="00BF46E1" w:rsidRPr="0041528A" w:rsidRDefault="00BF46E1" w:rsidP="0092045E">
            <w:pPr>
              <w:pStyle w:val="TAL"/>
            </w:pPr>
          </w:p>
        </w:tc>
      </w:tr>
      <w:tr w:rsidR="00BF46E1" w:rsidRPr="0041528A" w14:paraId="0A515154" w14:textId="77777777" w:rsidTr="00195D76">
        <w:trPr>
          <w:cantSplit/>
          <w:jc w:val="center"/>
        </w:trPr>
        <w:tc>
          <w:tcPr>
            <w:tcW w:w="737" w:type="dxa"/>
            <w:tcBorders>
              <w:left w:val="single" w:sz="4" w:space="0" w:color="auto"/>
              <w:right w:val="single" w:sz="4" w:space="0" w:color="auto"/>
            </w:tcBorders>
          </w:tcPr>
          <w:p w14:paraId="6E5B74C5" w14:textId="77777777" w:rsidR="00BF46E1" w:rsidRPr="0041528A" w:rsidRDefault="00BF46E1" w:rsidP="0092045E">
            <w:pPr>
              <w:pStyle w:val="TAC"/>
            </w:pPr>
            <w:r w:rsidRPr="0041528A">
              <w:t>24</w:t>
            </w:r>
          </w:p>
        </w:tc>
        <w:tc>
          <w:tcPr>
            <w:tcW w:w="1232" w:type="dxa"/>
            <w:tcBorders>
              <w:left w:val="single" w:sz="4" w:space="0" w:color="auto"/>
              <w:right w:val="single" w:sz="4" w:space="0" w:color="auto"/>
            </w:tcBorders>
          </w:tcPr>
          <w:p w14:paraId="459B9922"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D4E9905" w14:textId="77777777" w:rsidR="00BF46E1" w:rsidRPr="0041528A" w:rsidRDefault="00BF46E1" w:rsidP="0092045E">
            <w:pPr>
              <w:pStyle w:val="TAL"/>
            </w:pPr>
            <w:r w:rsidRPr="0041528A">
              <w:t>PROACTIVE COMMAND PENDING: SEND DTMF 4.6.2</w:t>
            </w:r>
          </w:p>
        </w:tc>
        <w:tc>
          <w:tcPr>
            <w:tcW w:w="3776" w:type="dxa"/>
            <w:tcBorders>
              <w:left w:val="single" w:sz="4" w:space="0" w:color="auto"/>
              <w:right w:val="single" w:sz="4" w:space="0" w:color="auto"/>
            </w:tcBorders>
          </w:tcPr>
          <w:p w14:paraId="4B5155B1" w14:textId="77777777" w:rsidR="00BF46E1" w:rsidRPr="0041528A" w:rsidRDefault="00BF46E1" w:rsidP="0092045E">
            <w:pPr>
              <w:pStyle w:val="TAL"/>
            </w:pPr>
          </w:p>
        </w:tc>
      </w:tr>
      <w:tr w:rsidR="00BF46E1" w:rsidRPr="0041528A" w14:paraId="05729105" w14:textId="77777777" w:rsidTr="00195D76">
        <w:trPr>
          <w:cantSplit/>
          <w:jc w:val="center"/>
        </w:trPr>
        <w:tc>
          <w:tcPr>
            <w:tcW w:w="737" w:type="dxa"/>
            <w:tcBorders>
              <w:left w:val="single" w:sz="4" w:space="0" w:color="auto"/>
              <w:right w:val="single" w:sz="4" w:space="0" w:color="auto"/>
            </w:tcBorders>
          </w:tcPr>
          <w:p w14:paraId="6CA9B7D0" w14:textId="77777777" w:rsidR="00BF46E1" w:rsidRPr="0041528A" w:rsidRDefault="00BF46E1" w:rsidP="0092045E">
            <w:pPr>
              <w:pStyle w:val="TAC"/>
            </w:pPr>
            <w:r w:rsidRPr="0041528A">
              <w:t>25</w:t>
            </w:r>
          </w:p>
        </w:tc>
        <w:tc>
          <w:tcPr>
            <w:tcW w:w="1232" w:type="dxa"/>
            <w:tcBorders>
              <w:left w:val="single" w:sz="4" w:space="0" w:color="auto"/>
              <w:right w:val="single" w:sz="4" w:space="0" w:color="auto"/>
            </w:tcBorders>
          </w:tcPr>
          <w:p w14:paraId="45FD9E86"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DB74D2D" w14:textId="77777777" w:rsidR="00BF46E1" w:rsidRPr="0041528A" w:rsidRDefault="00BF46E1" w:rsidP="0092045E">
            <w:pPr>
              <w:pStyle w:val="TAL"/>
            </w:pPr>
            <w:r w:rsidRPr="0041528A">
              <w:t>FETCH</w:t>
            </w:r>
          </w:p>
        </w:tc>
        <w:tc>
          <w:tcPr>
            <w:tcW w:w="3776" w:type="dxa"/>
            <w:tcBorders>
              <w:left w:val="single" w:sz="4" w:space="0" w:color="auto"/>
              <w:right w:val="single" w:sz="4" w:space="0" w:color="auto"/>
            </w:tcBorders>
          </w:tcPr>
          <w:p w14:paraId="6C1890A9" w14:textId="77777777" w:rsidR="00BF46E1" w:rsidRPr="0041528A" w:rsidRDefault="00BF46E1" w:rsidP="0092045E">
            <w:pPr>
              <w:pStyle w:val="TAL"/>
            </w:pPr>
          </w:p>
        </w:tc>
      </w:tr>
      <w:tr w:rsidR="00BF46E1" w:rsidRPr="0041528A" w14:paraId="0732AC18" w14:textId="77777777" w:rsidTr="00195D76">
        <w:trPr>
          <w:cantSplit/>
          <w:jc w:val="center"/>
        </w:trPr>
        <w:tc>
          <w:tcPr>
            <w:tcW w:w="737" w:type="dxa"/>
            <w:tcBorders>
              <w:left w:val="single" w:sz="4" w:space="0" w:color="auto"/>
              <w:right w:val="single" w:sz="4" w:space="0" w:color="auto"/>
            </w:tcBorders>
          </w:tcPr>
          <w:p w14:paraId="17321668" w14:textId="77777777" w:rsidR="00BF46E1" w:rsidRPr="0041528A" w:rsidRDefault="00BF46E1" w:rsidP="0092045E">
            <w:pPr>
              <w:pStyle w:val="TAC"/>
            </w:pPr>
            <w:r w:rsidRPr="0041528A">
              <w:t>26</w:t>
            </w:r>
          </w:p>
        </w:tc>
        <w:tc>
          <w:tcPr>
            <w:tcW w:w="1232" w:type="dxa"/>
            <w:tcBorders>
              <w:left w:val="single" w:sz="4" w:space="0" w:color="auto"/>
              <w:right w:val="single" w:sz="4" w:space="0" w:color="auto"/>
            </w:tcBorders>
          </w:tcPr>
          <w:p w14:paraId="77923FFC"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0ADAD31" w14:textId="77777777" w:rsidR="00BF46E1" w:rsidRPr="0041528A" w:rsidRDefault="00BF46E1" w:rsidP="0092045E">
            <w:pPr>
              <w:pStyle w:val="TAL"/>
            </w:pPr>
            <w:r w:rsidRPr="0041528A">
              <w:t>PROACTIVE COMMAND: SEND DTMF 4.6.2</w:t>
            </w:r>
          </w:p>
        </w:tc>
        <w:tc>
          <w:tcPr>
            <w:tcW w:w="3776" w:type="dxa"/>
            <w:tcBorders>
              <w:left w:val="single" w:sz="4" w:space="0" w:color="auto"/>
              <w:right w:val="single" w:sz="4" w:space="0" w:color="auto"/>
            </w:tcBorders>
          </w:tcPr>
          <w:p w14:paraId="61DA1A5F" w14:textId="77777777" w:rsidR="00BF46E1" w:rsidRPr="0041528A" w:rsidRDefault="00BF46E1" w:rsidP="0092045E">
            <w:pPr>
              <w:pStyle w:val="TAL"/>
            </w:pPr>
          </w:p>
        </w:tc>
      </w:tr>
      <w:tr w:rsidR="00BF46E1" w:rsidRPr="0041528A" w14:paraId="10FCF2B3" w14:textId="77777777" w:rsidTr="00195D76">
        <w:trPr>
          <w:cantSplit/>
          <w:jc w:val="center"/>
        </w:trPr>
        <w:tc>
          <w:tcPr>
            <w:tcW w:w="737" w:type="dxa"/>
            <w:tcBorders>
              <w:left w:val="single" w:sz="4" w:space="0" w:color="auto"/>
              <w:right w:val="single" w:sz="4" w:space="0" w:color="auto"/>
            </w:tcBorders>
          </w:tcPr>
          <w:p w14:paraId="3E00D8AE" w14:textId="77777777" w:rsidR="00BF46E1" w:rsidRPr="0041528A" w:rsidRDefault="00BF46E1" w:rsidP="0092045E">
            <w:pPr>
              <w:pStyle w:val="TAC"/>
            </w:pPr>
            <w:r w:rsidRPr="0041528A">
              <w:t>27</w:t>
            </w:r>
          </w:p>
        </w:tc>
        <w:tc>
          <w:tcPr>
            <w:tcW w:w="1232" w:type="dxa"/>
            <w:tcBorders>
              <w:left w:val="single" w:sz="4" w:space="0" w:color="auto"/>
              <w:right w:val="single" w:sz="4" w:space="0" w:color="auto"/>
            </w:tcBorders>
          </w:tcPr>
          <w:p w14:paraId="41855B62"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40FA614"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5763212F" w14:textId="77777777" w:rsidR="00BF46E1" w:rsidRPr="0041528A" w:rsidRDefault="00BF46E1" w:rsidP="0092045E">
            <w:pPr>
              <w:pStyle w:val="TAL"/>
            </w:pPr>
            <w:r w:rsidRPr="0041528A">
              <w:t xml:space="preserve">[Alpha identifier is displayed with bold off] </w:t>
            </w:r>
          </w:p>
        </w:tc>
      </w:tr>
      <w:tr w:rsidR="00BF46E1" w:rsidRPr="0041528A" w14:paraId="1DE77DAF" w14:textId="77777777" w:rsidTr="00195D76">
        <w:trPr>
          <w:cantSplit/>
          <w:jc w:val="center"/>
        </w:trPr>
        <w:tc>
          <w:tcPr>
            <w:tcW w:w="737" w:type="dxa"/>
            <w:tcBorders>
              <w:left w:val="single" w:sz="4" w:space="0" w:color="auto"/>
              <w:right w:val="single" w:sz="4" w:space="0" w:color="auto"/>
            </w:tcBorders>
          </w:tcPr>
          <w:p w14:paraId="52F782B6" w14:textId="77777777" w:rsidR="00BF46E1" w:rsidRPr="0041528A" w:rsidRDefault="00BF46E1" w:rsidP="0092045E">
            <w:pPr>
              <w:pStyle w:val="TAC"/>
            </w:pPr>
            <w:r w:rsidRPr="0041528A">
              <w:t>28</w:t>
            </w:r>
          </w:p>
        </w:tc>
        <w:tc>
          <w:tcPr>
            <w:tcW w:w="1232" w:type="dxa"/>
            <w:tcBorders>
              <w:left w:val="single" w:sz="4" w:space="0" w:color="auto"/>
              <w:right w:val="single" w:sz="4" w:space="0" w:color="auto"/>
            </w:tcBorders>
          </w:tcPr>
          <w:p w14:paraId="7C5E571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A40A297"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2CAA5765" w14:textId="77777777" w:rsidR="00BF46E1" w:rsidRPr="0041528A" w:rsidRDefault="00BF46E1" w:rsidP="0092045E">
            <w:pPr>
              <w:pStyle w:val="TAL"/>
            </w:pPr>
            <w:r w:rsidRPr="0041528A">
              <w:t>["1"]</w:t>
            </w:r>
          </w:p>
        </w:tc>
      </w:tr>
      <w:tr w:rsidR="00BF46E1" w:rsidRPr="0041528A" w14:paraId="14AAF331" w14:textId="77777777" w:rsidTr="00195D76">
        <w:trPr>
          <w:cantSplit/>
          <w:jc w:val="center"/>
        </w:trPr>
        <w:tc>
          <w:tcPr>
            <w:tcW w:w="737" w:type="dxa"/>
            <w:tcBorders>
              <w:left w:val="single" w:sz="4" w:space="0" w:color="auto"/>
              <w:right w:val="single" w:sz="4" w:space="0" w:color="auto"/>
            </w:tcBorders>
          </w:tcPr>
          <w:p w14:paraId="54CD5AB2" w14:textId="77777777" w:rsidR="00BF46E1" w:rsidRPr="0041528A" w:rsidRDefault="00BF46E1" w:rsidP="0092045E">
            <w:pPr>
              <w:pStyle w:val="TAC"/>
            </w:pPr>
            <w:r w:rsidRPr="0041528A">
              <w:t>29</w:t>
            </w:r>
          </w:p>
        </w:tc>
        <w:tc>
          <w:tcPr>
            <w:tcW w:w="1232" w:type="dxa"/>
            <w:tcBorders>
              <w:left w:val="single" w:sz="4" w:space="0" w:color="auto"/>
              <w:right w:val="single" w:sz="4" w:space="0" w:color="auto"/>
            </w:tcBorders>
          </w:tcPr>
          <w:p w14:paraId="651D3A6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D555B4E"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3E9C7E6D" w14:textId="77777777" w:rsidR="00BF46E1" w:rsidRPr="0041528A" w:rsidRDefault="00BF46E1" w:rsidP="0092045E">
            <w:pPr>
              <w:pStyle w:val="TAL"/>
            </w:pPr>
            <w:r w:rsidRPr="0041528A">
              <w:t>["2"]</w:t>
            </w:r>
          </w:p>
        </w:tc>
      </w:tr>
      <w:tr w:rsidR="00BF46E1" w:rsidRPr="0041528A" w14:paraId="404A008A" w14:textId="77777777" w:rsidTr="00195D76">
        <w:trPr>
          <w:cantSplit/>
          <w:jc w:val="center"/>
        </w:trPr>
        <w:tc>
          <w:tcPr>
            <w:tcW w:w="737" w:type="dxa"/>
            <w:tcBorders>
              <w:left w:val="single" w:sz="4" w:space="0" w:color="auto"/>
              <w:right w:val="single" w:sz="4" w:space="0" w:color="auto"/>
            </w:tcBorders>
          </w:tcPr>
          <w:p w14:paraId="7D405F3C" w14:textId="77777777" w:rsidR="00BF46E1" w:rsidRPr="0041528A" w:rsidRDefault="00BF46E1" w:rsidP="0092045E">
            <w:pPr>
              <w:pStyle w:val="TAC"/>
            </w:pPr>
            <w:r w:rsidRPr="0041528A">
              <w:t>30</w:t>
            </w:r>
          </w:p>
        </w:tc>
        <w:tc>
          <w:tcPr>
            <w:tcW w:w="1232" w:type="dxa"/>
            <w:tcBorders>
              <w:left w:val="single" w:sz="4" w:space="0" w:color="auto"/>
              <w:right w:val="single" w:sz="4" w:space="0" w:color="auto"/>
            </w:tcBorders>
          </w:tcPr>
          <w:p w14:paraId="2992891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5A220C7"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67D061EF" w14:textId="77777777" w:rsidR="00BF46E1" w:rsidRPr="0041528A" w:rsidRDefault="00BF46E1" w:rsidP="0092045E">
            <w:pPr>
              <w:pStyle w:val="TAL"/>
            </w:pPr>
            <w:r w:rsidRPr="0041528A">
              <w:t>["3"]</w:t>
            </w:r>
          </w:p>
        </w:tc>
      </w:tr>
      <w:tr w:rsidR="00BF46E1" w:rsidRPr="0041528A" w14:paraId="1A597438" w14:textId="77777777" w:rsidTr="00195D76">
        <w:trPr>
          <w:cantSplit/>
          <w:jc w:val="center"/>
        </w:trPr>
        <w:tc>
          <w:tcPr>
            <w:tcW w:w="737" w:type="dxa"/>
            <w:tcBorders>
              <w:left w:val="single" w:sz="4" w:space="0" w:color="auto"/>
              <w:right w:val="single" w:sz="4" w:space="0" w:color="auto"/>
            </w:tcBorders>
          </w:tcPr>
          <w:p w14:paraId="72038B7E" w14:textId="77777777" w:rsidR="00BF46E1" w:rsidRPr="0041528A" w:rsidRDefault="00BF46E1" w:rsidP="0092045E">
            <w:pPr>
              <w:pStyle w:val="TAC"/>
            </w:pPr>
            <w:r w:rsidRPr="0041528A">
              <w:t>31</w:t>
            </w:r>
          </w:p>
        </w:tc>
        <w:tc>
          <w:tcPr>
            <w:tcW w:w="1232" w:type="dxa"/>
            <w:tcBorders>
              <w:left w:val="single" w:sz="4" w:space="0" w:color="auto"/>
              <w:right w:val="single" w:sz="4" w:space="0" w:color="auto"/>
            </w:tcBorders>
          </w:tcPr>
          <w:p w14:paraId="0D0B470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4B19551"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2BBA04DE" w14:textId="77777777" w:rsidR="00BF46E1" w:rsidRPr="0041528A" w:rsidRDefault="00BF46E1" w:rsidP="0092045E">
            <w:pPr>
              <w:pStyle w:val="TAL"/>
            </w:pPr>
            <w:r w:rsidRPr="0041528A">
              <w:t>["4"]</w:t>
            </w:r>
          </w:p>
        </w:tc>
      </w:tr>
      <w:tr w:rsidR="00BF46E1" w:rsidRPr="0041528A" w14:paraId="04B7326B" w14:textId="77777777" w:rsidTr="00195D76">
        <w:trPr>
          <w:cantSplit/>
          <w:jc w:val="center"/>
        </w:trPr>
        <w:tc>
          <w:tcPr>
            <w:tcW w:w="737" w:type="dxa"/>
            <w:tcBorders>
              <w:left w:val="single" w:sz="4" w:space="0" w:color="auto"/>
              <w:right w:val="single" w:sz="4" w:space="0" w:color="auto"/>
            </w:tcBorders>
          </w:tcPr>
          <w:p w14:paraId="74CC4B54" w14:textId="77777777" w:rsidR="00BF46E1" w:rsidRPr="0041528A" w:rsidRDefault="00BF46E1" w:rsidP="0092045E">
            <w:pPr>
              <w:pStyle w:val="TAC"/>
            </w:pPr>
            <w:r w:rsidRPr="0041528A">
              <w:t>32</w:t>
            </w:r>
          </w:p>
        </w:tc>
        <w:tc>
          <w:tcPr>
            <w:tcW w:w="1232" w:type="dxa"/>
            <w:tcBorders>
              <w:left w:val="single" w:sz="4" w:space="0" w:color="auto"/>
              <w:right w:val="single" w:sz="4" w:space="0" w:color="auto"/>
            </w:tcBorders>
          </w:tcPr>
          <w:p w14:paraId="5C72BE3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8F72E33"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7DB4308B" w14:textId="77777777" w:rsidR="00BF46E1" w:rsidRPr="0041528A" w:rsidRDefault="00BF46E1" w:rsidP="0092045E">
            <w:pPr>
              <w:pStyle w:val="TAL"/>
            </w:pPr>
            <w:r w:rsidRPr="0041528A">
              <w:t>["5"]</w:t>
            </w:r>
          </w:p>
        </w:tc>
      </w:tr>
      <w:tr w:rsidR="00BF46E1" w:rsidRPr="0041528A" w14:paraId="7EBF8D36" w14:textId="77777777" w:rsidTr="00195D76">
        <w:trPr>
          <w:cantSplit/>
          <w:jc w:val="center"/>
        </w:trPr>
        <w:tc>
          <w:tcPr>
            <w:tcW w:w="737" w:type="dxa"/>
            <w:tcBorders>
              <w:left w:val="single" w:sz="4" w:space="0" w:color="auto"/>
              <w:right w:val="single" w:sz="4" w:space="0" w:color="auto"/>
            </w:tcBorders>
          </w:tcPr>
          <w:p w14:paraId="0315F855" w14:textId="77777777" w:rsidR="00BF46E1" w:rsidRPr="0041528A" w:rsidRDefault="00BF46E1" w:rsidP="0092045E">
            <w:pPr>
              <w:pStyle w:val="TAC"/>
            </w:pPr>
            <w:r w:rsidRPr="0041528A">
              <w:t>33</w:t>
            </w:r>
          </w:p>
        </w:tc>
        <w:tc>
          <w:tcPr>
            <w:tcW w:w="1232" w:type="dxa"/>
            <w:tcBorders>
              <w:left w:val="single" w:sz="4" w:space="0" w:color="auto"/>
              <w:right w:val="single" w:sz="4" w:space="0" w:color="auto"/>
            </w:tcBorders>
          </w:tcPr>
          <w:p w14:paraId="7CE496F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8806383"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20768B02" w14:textId="77777777" w:rsidR="00BF46E1" w:rsidRPr="0041528A" w:rsidRDefault="00BF46E1" w:rsidP="0092045E">
            <w:pPr>
              <w:pStyle w:val="TAL"/>
            </w:pPr>
            <w:r w:rsidRPr="0041528A">
              <w:t>["6"]</w:t>
            </w:r>
          </w:p>
        </w:tc>
      </w:tr>
      <w:tr w:rsidR="00BF46E1" w:rsidRPr="0041528A" w14:paraId="656617DA" w14:textId="77777777" w:rsidTr="00195D76">
        <w:trPr>
          <w:cantSplit/>
          <w:jc w:val="center"/>
        </w:trPr>
        <w:tc>
          <w:tcPr>
            <w:tcW w:w="737" w:type="dxa"/>
            <w:tcBorders>
              <w:left w:val="single" w:sz="4" w:space="0" w:color="auto"/>
              <w:right w:val="single" w:sz="4" w:space="0" w:color="auto"/>
            </w:tcBorders>
          </w:tcPr>
          <w:p w14:paraId="15994762" w14:textId="77777777" w:rsidR="00BF46E1" w:rsidRPr="0041528A" w:rsidRDefault="00BF46E1" w:rsidP="0092045E">
            <w:pPr>
              <w:pStyle w:val="TAC"/>
            </w:pPr>
            <w:r w:rsidRPr="0041528A">
              <w:t>34</w:t>
            </w:r>
          </w:p>
        </w:tc>
        <w:tc>
          <w:tcPr>
            <w:tcW w:w="1232" w:type="dxa"/>
            <w:tcBorders>
              <w:left w:val="single" w:sz="4" w:space="0" w:color="auto"/>
              <w:right w:val="single" w:sz="4" w:space="0" w:color="auto"/>
            </w:tcBorders>
          </w:tcPr>
          <w:p w14:paraId="34542A55"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BE8CD68"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4D1CD00B" w14:textId="77777777" w:rsidR="00BF46E1" w:rsidRPr="0041528A" w:rsidRDefault="00BF46E1" w:rsidP="0092045E">
            <w:pPr>
              <w:pStyle w:val="TAL"/>
            </w:pPr>
            <w:r w:rsidRPr="0041528A">
              <w:t>["7"]</w:t>
            </w:r>
          </w:p>
        </w:tc>
      </w:tr>
      <w:tr w:rsidR="00BF46E1" w:rsidRPr="0041528A" w14:paraId="0CABBD1D" w14:textId="77777777" w:rsidTr="00195D76">
        <w:trPr>
          <w:cantSplit/>
          <w:jc w:val="center"/>
        </w:trPr>
        <w:tc>
          <w:tcPr>
            <w:tcW w:w="737" w:type="dxa"/>
            <w:tcBorders>
              <w:left w:val="single" w:sz="4" w:space="0" w:color="auto"/>
              <w:right w:val="single" w:sz="4" w:space="0" w:color="auto"/>
            </w:tcBorders>
          </w:tcPr>
          <w:p w14:paraId="18ADE894" w14:textId="77777777" w:rsidR="00BF46E1" w:rsidRPr="0041528A" w:rsidRDefault="00BF46E1" w:rsidP="0092045E">
            <w:pPr>
              <w:pStyle w:val="TAC"/>
            </w:pPr>
            <w:r w:rsidRPr="0041528A">
              <w:t>35</w:t>
            </w:r>
          </w:p>
        </w:tc>
        <w:tc>
          <w:tcPr>
            <w:tcW w:w="1232" w:type="dxa"/>
            <w:tcBorders>
              <w:left w:val="single" w:sz="4" w:space="0" w:color="auto"/>
              <w:right w:val="single" w:sz="4" w:space="0" w:color="auto"/>
            </w:tcBorders>
          </w:tcPr>
          <w:p w14:paraId="62C03C32"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3D2407B"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34005AE4" w14:textId="77777777" w:rsidR="00BF46E1" w:rsidRPr="0041528A" w:rsidRDefault="00BF46E1" w:rsidP="0092045E">
            <w:pPr>
              <w:pStyle w:val="TAL"/>
            </w:pPr>
            <w:r w:rsidRPr="0041528A">
              <w:t>["8"]</w:t>
            </w:r>
          </w:p>
        </w:tc>
      </w:tr>
      <w:tr w:rsidR="00BF46E1" w:rsidRPr="0041528A" w14:paraId="180E1F58" w14:textId="77777777" w:rsidTr="00195D76">
        <w:trPr>
          <w:cantSplit/>
          <w:jc w:val="center"/>
        </w:trPr>
        <w:tc>
          <w:tcPr>
            <w:tcW w:w="737" w:type="dxa"/>
            <w:tcBorders>
              <w:left w:val="single" w:sz="4" w:space="0" w:color="auto"/>
              <w:right w:val="single" w:sz="4" w:space="0" w:color="auto"/>
            </w:tcBorders>
          </w:tcPr>
          <w:p w14:paraId="3382C4AC" w14:textId="77777777" w:rsidR="00BF46E1" w:rsidRPr="0041528A" w:rsidRDefault="00BF46E1" w:rsidP="0092045E">
            <w:pPr>
              <w:pStyle w:val="TAC"/>
            </w:pPr>
            <w:r w:rsidRPr="0041528A">
              <w:t>36</w:t>
            </w:r>
          </w:p>
        </w:tc>
        <w:tc>
          <w:tcPr>
            <w:tcW w:w="1232" w:type="dxa"/>
            <w:tcBorders>
              <w:left w:val="single" w:sz="4" w:space="0" w:color="auto"/>
              <w:right w:val="single" w:sz="4" w:space="0" w:color="auto"/>
            </w:tcBorders>
          </w:tcPr>
          <w:p w14:paraId="3ABFCAB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AD15660"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7BEB9709" w14:textId="77777777" w:rsidR="00BF46E1" w:rsidRPr="0041528A" w:rsidRDefault="00BF46E1" w:rsidP="0092045E">
            <w:pPr>
              <w:pStyle w:val="TAL"/>
            </w:pPr>
            <w:r w:rsidRPr="0041528A">
              <w:t>["9"]</w:t>
            </w:r>
          </w:p>
        </w:tc>
      </w:tr>
      <w:tr w:rsidR="00BF46E1" w:rsidRPr="0041528A" w14:paraId="3A4488C7" w14:textId="77777777" w:rsidTr="00195D76">
        <w:trPr>
          <w:cantSplit/>
          <w:jc w:val="center"/>
        </w:trPr>
        <w:tc>
          <w:tcPr>
            <w:tcW w:w="737" w:type="dxa"/>
            <w:tcBorders>
              <w:left w:val="single" w:sz="4" w:space="0" w:color="auto"/>
              <w:right w:val="single" w:sz="4" w:space="0" w:color="auto"/>
            </w:tcBorders>
          </w:tcPr>
          <w:p w14:paraId="70D53C2C" w14:textId="77777777" w:rsidR="00BF46E1" w:rsidRPr="0041528A" w:rsidRDefault="00BF46E1" w:rsidP="0092045E">
            <w:pPr>
              <w:pStyle w:val="TAC"/>
            </w:pPr>
            <w:r w:rsidRPr="0041528A">
              <w:t>37</w:t>
            </w:r>
          </w:p>
        </w:tc>
        <w:tc>
          <w:tcPr>
            <w:tcW w:w="1232" w:type="dxa"/>
            <w:tcBorders>
              <w:left w:val="single" w:sz="4" w:space="0" w:color="auto"/>
              <w:right w:val="single" w:sz="4" w:space="0" w:color="auto"/>
            </w:tcBorders>
          </w:tcPr>
          <w:p w14:paraId="3F724F95"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F63DAAD"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54C8E6A1" w14:textId="77777777" w:rsidR="00BF46E1" w:rsidRPr="0041528A" w:rsidRDefault="00BF46E1" w:rsidP="0092045E">
            <w:pPr>
              <w:pStyle w:val="TAL"/>
            </w:pPr>
            <w:r w:rsidRPr="0041528A">
              <w:t>["0"]</w:t>
            </w:r>
          </w:p>
        </w:tc>
      </w:tr>
      <w:tr w:rsidR="00BF46E1" w:rsidRPr="0041528A" w14:paraId="40AFD61A" w14:textId="77777777" w:rsidTr="00195D76">
        <w:trPr>
          <w:cantSplit/>
          <w:jc w:val="center"/>
        </w:trPr>
        <w:tc>
          <w:tcPr>
            <w:tcW w:w="737" w:type="dxa"/>
            <w:tcBorders>
              <w:left w:val="single" w:sz="4" w:space="0" w:color="auto"/>
              <w:right w:val="single" w:sz="4" w:space="0" w:color="auto"/>
            </w:tcBorders>
          </w:tcPr>
          <w:p w14:paraId="72400F69" w14:textId="77777777" w:rsidR="00BF46E1" w:rsidRPr="0041528A" w:rsidRDefault="00BF46E1" w:rsidP="0092045E">
            <w:pPr>
              <w:pStyle w:val="TAC"/>
            </w:pPr>
            <w:r w:rsidRPr="0041528A">
              <w:t>38</w:t>
            </w:r>
          </w:p>
        </w:tc>
        <w:tc>
          <w:tcPr>
            <w:tcW w:w="1232" w:type="dxa"/>
            <w:tcBorders>
              <w:left w:val="single" w:sz="4" w:space="0" w:color="auto"/>
              <w:right w:val="single" w:sz="4" w:space="0" w:color="auto"/>
            </w:tcBorders>
          </w:tcPr>
          <w:p w14:paraId="1E9C162C"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50B6688" w14:textId="77777777" w:rsidR="00BF46E1" w:rsidRPr="0041528A" w:rsidRDefault="00BF46E1" w:rsidP="0092045E">
            <w:pPr>
              <w:pStyle w:val="TAL"/>
            </w:pPr>
            <w:r w:rsidRPr="0041528A">
              <w:t>TERMINAL RESPONSE: SEND DTMF 4.6.1</w:t>
            </w:r>
          </w:p>
        </w:tc>
        <w:tc>
          <w:tcPr>
            <w:tcW w:w="3776" w:type="dxa"/>
            <w:tcBorders>
              <w:left w:val="single" w:sz="4" w:space="0" w:color="auto"/>
              <w:right w:val="single" w:sz="4" w:space="0" w:color="auto"/>
            </w:tcBorders>
          </w:tcPr>
          <w:p w14:paraId="0169535D" w14:textId="77777777" w:rsidR="00BF46E1" w:rsidRPr="0041528A" w:rsidRDefault="00BF46E1" w:rsidP="0092045E">
            <w:pPr>
              <w:pStyle w:val="TAL"/>
            </w:pPr>
            <w:r w:rsidRPr="0041528A">
              <w:t>[Command performed successfully]</w:t>
            </w:r>
          </w:p>
        </w:tc>
      </w:tr>
      <w:tr w:rsidR="00BF46E1" w:rsidRPr="0041528A" w14:paraId="7CE6A345" w14:textId="77777777" w:rsidTr="00195D76">
        <w:trPr>
          <w:cantSplit/>
          <w:jc w:val="center"/>
        </w:trPr>
        <w:tc>
          <w:tcPr>
            <w:tcW w:w="737" w:type="dxa"/>
            <w:tcBorders>
              <w:left w:val="single" w:sz="4" w:space="0" w:color="auto"/>
              <w:right w:val="single" w:sz="4" w:space="0" w:color="auto"/>
            </w:tcBorders>
          </w:tcPr>
          <w:p w14:paraId="34B56995" w14:textId="77777777" w:rsidR="00BF46E1" w:rsidRPr="0041528A" w:rsidRDefault="00BF46E1" w:rsidP="0092045E">
            <w:pPr>
              <w:pStyle w:val="TAC"/>
            </w:pPr>
            <w:r w:rsidRPr="0041528A">
              <w:t>39</w:t>
            </w:r>
          </w:p>
        </w:tc>
        <w:tc>
          <w:tcPr>
            <w:tcW w:w="1232" w:type="dxa"/>
            <w:tcBorders>
              <w:left w:val="single" w:sz="4" w:space="0" w:color="auto"/>
              <w:right w:val="single" w:sz="4" w:space="0" w:color="auto"/>
            </w:tcBorders>
          </w:tcPr>
          <w:p w14:paraId="2EA038A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3AAD328"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5B7399F8" w14:textId="77777777" w:rsidR="00BF46E1" w:rsidRPr="0041528A" w:rsidRDefault="00BF46E1" w:rsidP="0092045E">
            <w:pPr>
              <w:pStyle w:val="TAL"/>
            </w:pPr>
          </w:p>
        </w:tc>
      </w:tr>
      <w:tr w:rsidR="00BF46E1" w:rsidRPr="0041528A" w14:paraId="7FB91F6D" w14:textId="77777777" w:rsidTr="00195D76">
        <w:trPr>
          <w:cantSplit/>
          <w:jc w:val="center"/>
        </w:trPr>
        <w:tc>
          <w:tcPr>
            <w:tcW w:w="737" w:type="dxa"/>
            <w:tcBorders>
              <w:left w:val="single" w:sz="4" w:space="0" w:color="auto"/>
              <w:right w:val="single" w:sz="4" w:space="0" w:color="auto"/>
            </w:tcBorders>
          </w:tcPr>
          <w:p w14:paraId="371288A6" w14:textId="77777777" w:rsidR="00BF46E1" w:rsidRPr="0041528A" w:rsidRDefault="00BF46E1" w:rsidP="0092045E">
            <w:pPr>
              <w:pStyle w:val="TAC"/>
            </w:pPr>
            <w:r w:rsidRPr="0041528A">
              <w:t>40</w:t>
            </w:r>
          </w:p>
        </w:tc>
        <w:tc>
          <w:tcPr>
            <w:tcW w:w="1232" w:type="dxa"/>
            <w:tcBorders>
              <w:left w:val="single" w:sz="4" w:space="0" w:color="auto"/>
              <w:right w:val="single" w:sz="4" w:space="0" w:color="auto"/>
            </w:tcBorders>
          </w:tcPr>
          <w:p w14:paraId="5D112870"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76492C3F"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70336BBD" w14:textId="77777777" w:rsidR="00BF46E1" w:rsidRPr="0041528A" w:rsidRDefault="00BF46E1" w:rsidP="0092045E">
            <w:pPr>
              <w:pStyle w:val="TAL"/>
            </w:pPr>
          </w:p>
        </w:tc>
      </w:tr>
      <w:tr w:rsidR="00BF46E1" w:rsidRPr="0041528A" w14:paraId="0392B116" w14:textId="77777777" w:rsidTr="00195D76">
        <w:trPr>
          <w:cantSplit/>
          <w:jc w:val="center"/>
        </w:trPr>
        <w:tc>
          <w:tcPr>
            <w:tcW w:w="737" w:type="dxa"/>
            <w:tcBorders>
              <w:left w:val="single" w:sz="4" w:space="0" w:color="auto"/>
              <w:right w:val="single" w:sz="4" w:space="0" w:color="auto"/>
            </w:tcBorders>
          </w:tcPr>
          <w:p w14:paraId="7BF79CD8" w14:textId="77777777" w:rsidR="00BF46E1" w:rsidRPr="0041528A" w:rsidRDefault="00BF46E1" w:rsidP="0092045E">
            <w:pPr>
              <w:pStyle w:val="TAC"/>
            </w:pPr>
            <w:r w:rsidRPr="0041528A">
              <w:t>41</w:t>
            </w:r>
          </w:p>
        </w:tc>
        <w:tc>
          <w:tcPr>
            <w:tcW w:w="1232" w:type="dxa"/>
            <w:tcBorders>
              <w:left w:val="single" w:sz="4" w:space="0" w:color="auto"/>
              <w:right w:val="single" w:sz="4" w:space="0" w:color="auto"/>
            </w:tcBorders>
          </w:tcPr>
          <w:p w14:paraId="6548FB3C"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3BDB14DF" w14:textId="77777777" w:rsidR="00BF46E1" w:rsidRPr="0041528A" w:rsidRDefault="00BF46E1" w:rsidP="0092045E">
            <w:pPr>
              <w:pStyle w:val="TAL"/>
            </w:pPr>
            <w:r w:rsidRPr="0041528A">
              <w:t>Set up a call to "+0123456789"</w:t>
            </w:r>
          </w:p>
        </w:tc>
        <w:tc>
          <w:tcPr>
            <w:tcW w:w="3776" w:type="dxa"/>
            <w:tcBorders>
              <w:left w:val="single" w:sz="4" w:space="0" w:color="auto"/>
              <w:right w:val="single" w:sz="4" w:space="0" w:color="auto"/>
            </w:tcBorders>
          </w:tcPr>
          <w:p w14:paraId="5EBC9450" w14:textId="77777777" w:rsidR="00BF46E1" w:rsidRPr="0041528A" w:rsidRDefault="00BF46E1" w:rsidP="0092045E">
            <w:pPr>
              <w:pStyle w:val="TAL"/>
            </w:pPr>
          </w:p>
        </w:tc>
      </w:tr>
      <w:tr w:rsidR="00BF46E1" w:rsidRPr="0041528A" w14:paraId="7C165D2A" w14:textId="77777777" w:rsidTr="00195D76">
        <w:trPr>
          <w:cantSplit/>
          <w:jc w:val="center"/>
        </w:trPr>
        <w:tc>
          <w:tcPr>
            <w:tcW w:w="737" w:type="dxa"/>
            <w:tcBorders>
              <w:left w:val="single" w:sz="4" w:space="0" w:color="auto"/>
              <w:right w:val="single" w:sz="4" w:space="0" w:color="auto"/>
            </w:tcBorders>
          </w:tcPr>
          <w:p w14:paraId="2DA03B50" w14:textId="77777777" w:rsidR="00BF46E1" w:rsidRPr="0041528A" w:rsidRDefault="00BF46E1" w:rsidP="0092045E">
            <w:pPr>
              <w:pStyle w:val="TAC"/>
            </w:pPr>
            <w:r w:rsidRPr="0041528A">
              <w:t>42</w:t>
            </w:r>
          </w:p>
        </w:tc>
        <w:tc>
          <w:tcPr>
            <w:tcW w:w="1232" w:type="dxa"/>
            <w:tcBorders>
              <w:left w:val="single" w:sz="4" w:space="0" w:color="auto"/>
              <w:right w:val="single" w:sz="4" w:space="0" w:color="auto"/>
            </w:tcBorders>
          </w:tcPr>
          <w:p w14:paraId="771026E1"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1B07622"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29B0BB83" w14:textId="77777777" w:rsidR="00BF46E1" w:rsidRPr="0041528A" w:rsidRDefault="00BF46E1" w:rsidP="0092045E">
            <w:pPr>
              <w:pStyle w:val="TAL"/>
            </w:pPr>
          </w:p>
        </w:tc>
      </w:tr>
      <w:tr w:rsidR="00BF46E1" w:rsidRPr="0041528A" w14:paraId="6F5A8EC9" w14:textId="77777777" w:rsidTr="00195D76">
        <w:trPr>
          <w:cantSplit/>
          <w:jc w:val="center"/>
        </w:trPr>
        <w:tc>
          <w:tcPr>
            <w:tcW w:w="737" w:type="dxa"/>
            <w:tcBorders>
              <w:left w:val="single" w:sz="4" w:space="0" w:color="auto"/>
              <w:right w:val="single" w:sz="4" w:space="0" w:color="auto"/>
            </w:tcBorders>
          </w:tcPr>
          <w:p w14:paraId="01010687" w14:textId="77777777" w:rsidR="00BF46E1" w:rsidRPr="0041528A" w:rsidRDefault="00BF46E1" w:rsidP="0092045E">
            <w:pPr>
              <w:pStyle w:val="TAC"/>
            </w:pPr>
            <w:r w:rsidRPr="0041528A">
              <w:t>43</w:t>
            </w:r>
          </w:p>
        </w:tc>
        <w:tc>
          <w:tcPr>
            <w:tcW w:w="1232" w:type="dxa"/>
            <w:tcBorders>
              <w:left w:val="single" w:sz="4" w:space="0" w:color="auto"/>
              <w:right w:val="single" w:sz="4" w:space="0" w:color="auto"/>
            </w:tcBorders>
          </w:tcPr>
          <w:p w14:paraId="1F641CAC"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EACABBB"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21450196" w14:textId="77777777" w:rsidR="00BF46E1" w:rsidRPr="0041528A" w:rsidRDefault="00BF46E1" w:rsidP="0092045E">
            <w:pPr>
              <w:pStyle w:val="TAL"/>
            </w:pPr>
          </w:p>
        </w:tc>
      </w:tr>
      <w:tr w:rsidR="00BF46E1" w:rsidRPr="0041528A" w14:paraId="50A04833" w14:textId="77777777" w:rsidTr="00195D76">
        <w:trPr>
          <w:cantSplit/>
          <w:jc w:val="center"/>
        </w:trPr>
        <w:tc>
          <w:tcPr>
            <w:tcW w:w="737" w:type="dxa"/>
            <w:tcBorders>
              <w:left w:val="single" w:sz="4" w:space="0" w:color="auto"/>
              <w:right w:val="single" w:sz="4" w:space="0" w:color="auto"/>
            </w:tcBorders>
          </w:tcPr>
          <w:p w14:paraId="0024B72D" w14:textId="77777777" w:rsidR="00BF46E1" w:rsidRPr="0041528A" w:rsidRDefault="00BF46E1" w:rsidP="0092045E">
            <w:pPr>
              <w:pStyle w:val="TAC"/>
            </w:pPr>
            <w:r w:rsidRPr="0041528A">
              <w:t>44</w:t>
            </w:r>
          </w:p>
        </w:tc>
        <w:tc>
          <w:tcPr>
            <w:tcW w:w="1232" w:type="dxa"/>
            <w:tcBorders>
              <w:left w:val="single" w:sz="4" w:space="0" w:color="auto"/>
              <w:right w:val="single" w:sz="4" w:space="0" w:color="auto"/>
            </w:tcBorders>
          </w:tcPr>
          <w:p w14:paraId="1B93DA1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2228CA9" w14:textId="77777777" w:rsidR="00BF46E1" w:rsidRPr="0041528A" w:rsidRDefault="00BF46E1" w:rsidP="0092045E">
            <w:pPr>
              <w:pStyle w:val="TAL"/>
            </w:pPr>
            <w:r w:rsidRPr="0041528A">
              <w:t>PROACTIVE COMMAND PENDING: SEND DTMF 4.6.1</w:t>
            </w:r>
          </w:p>
        </w:tc>
        <w:tc>
          <w:tcPr>
            <w:tcW w:w="3776" w:type="dxa"/>
            <w:tcBorders>
              <w:left w:val="single" w:sz="4" w:space="0" w:color="auto"/>
              <w:right w:val="single" w:sz="4" w:space="0" w:color="auto"/>
            </w:tcBorders>
          </w:tcPr>
          <w:p w14:paraId="527AEB43" w14:textId="77777777" w:rsidR="00BF46E1" w:rsidRPr="0041528A" w:rsidRDefault="00BF46E1" w:rsidP="0092045E">
            <w:pPr>
              <w:pStyle w:val="TAL"/>
            </w:pPr>
          </w:p>
        </w:tc>
      </w:tr>
      <w:tr w:rsidR="00BF46E1" w:rsidRPr="0041528A" w14:paraId="7D177152" w14:textId="77777777" w:rsidTr="00195D76">
        <w:trPr>
          <w:cantSplit/>
          <w:jc w:val="center"/>
        </w:trPr>
        <w:tc>
          <w:tcPr>
            <w:tcW w:w="737" w:type="dxa"/>
            <w:tcBorders>
              <w:left w:val="single" w:sz="4" w:space="0" w:color="auto"/>
              <w:right w:val="single" w:sz="4" w:space="0" w:color="auto"/>
            </w:tcBorders>
          </w:tcPr>
          <w:p w14:paraId="2FFEA4B8" w14:textId="77777777" w:rsidR="00BF46E1" w:rsidRPr="0041528A" w:rsidRDefault="00BF46E1" w:rsidP="0092045E">
            <w:pPr>
              <w:pStyle w:val="TAC"/>
            </w:pPr>
            <w:r w:rsidRPr="0041528A">
              <w:t>45</w:t>
            </w:r>
          </w:p>
        </w:tc>
        <w:tc>
          <w:tcPr>
            <w:tcW w:w="1232" w:type="dxa"/>
            <w:tcBorders>
              <w:left w:val="single" w:sz="4" w:space="0" w:color="auto"/>
              <w:right w:val="single" w:sz="4" w:space="0" w:color="auto"/>
            </w:tcBorders>
          </w:tcPr>
          <w:p w14:paraId="5701F8AA"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1AD7917" w14:textId="77777777" w:rsidR="00BF46E1" w:rsidRPr="0041528A" w:rsidRDefault="00BF46E1" w:rsidP="0092045E">
            <w:pPr>
              <w:pStyle w:val="TAL"/>
            </w:pPr>
            <w:r w:rsidRPr="0041528A">
              <w:t>FETCH</w:t>
            </w:r>
          </w:p>
        </w:tc>
        <w:tc>
          <w:tcPr>
            <w:tcW w:w="3776" w:type="dxa"/>
            <w:tcBorders>
              <w:left w:val="single" w:sz="4" w:space="0" w:color="auto"/>
              <w:right w:val="single" w:sz="4" w:space="0" w:color="auto"/>
            </w:tcBorders>
          </w:tcPr>
          <w:p w14:paraId="770B06F9" w14:textId="77777777" w:rsidR="00BF46E1" w:rsidRPr="0041528A" w:rsidRDefault="00BF46E1" w:rsidP="0092045E">
            <w:pPr>
              <w:pStyle w:val="TAL"/>
            </w:pPr>
          </w:p>
        </w:tc>
      </w:tr>
      <w:tr w:rsidR="00BF46E1" w:rsidRPr="0041528A" w14:paraId="0C12649A" w14:textId="77777777" w:rsidTr="00195D76">
        <w:trPr>
          <w:cantSplit/>
          <w:jc w:val="center"/>
        </w:trPr>
        <w:tc>
          <w:tcPr>
            <w:tcW w:w="737" w:type="dxa"/>
            <w:tcBorders>
              <w:left w:val="single" w:sz="4" w:space="0" w:color="auto"/>
              <w:right w:val="single" w:sz="4" w:space="0" w:color="auto"/>
            </w:tcBorders>
          </w:tcPr>
          <w:p w14:paraId="07635918" w14:textId="77777777" w:rsidR="00BF46E1" w:rsidRPr="0041528A" w:rsidRDefault="00BF46E1" w:rsidP="0092045E">
            <w:pPr>
              <w:pStyle w:val="TAC"/>
            </w:pPr>
            <w:r w:rsidRPr="0041528A">
              <w:lastRenderedPageBreak/>
              <w:t>46</w:t>
            </w:r>
          </w:p>
        </w:tc>
        <w:tc>
          <w:tcPr>
            <w:tcW w:w="1232" w:type="dxa"/>
            <w:tcBorders>
              <w:left w:val="single" w:sz="4" w:space="0" w:color="auto"/>
              <w:right w:val="single" w:sz="4" w:space="0" w:color="auto"/>
            </w:tcBorders>
          </w:tcPr>
          <w:p w14:paraId="095D9C6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745D51C" w14:textId="77777777" w:rsidR="00BF46E1" w:rsidRPr="0041528A" w:rsidRDefault="00BF46E1" w:rsidP="0092045E">
            <w:pPr>
              <w:pStyle w:val="TAL"/>
            </w:pPr>
            <w:r w:rsidRPr="0041528A">
              <w:t>PROACTIVE COMMAND: SEND DTMF 4.6.1</w:t>
            </w:r>
          </w:p>
        </w:tc>
        <w:tc>
          <w:tcPr>
            <w:tcW w:w="3776" w:type="dxa"/>
            <w:tcBorders>
              <w:left w:val="single" w:sz="4" w:space="0" w:color="auto"/>
              <w:right w:val="single" w:sz="4" w:space="0" w:color="auto"/>
            </w:tcBorders>
          </w:tcPr>
          <w:p w14:paraId="7D0D8E20" w14:textId="77777777" w:rsidR="00BF46E1" w:rsidRPr="0041528A" w:rsidRDefault="00BF46E1" w:rsidP="0092045E">
            <w:pPr>
              <w:pStyle w:val="TAL"/>
            </w:pPr>
          </w:p>
        </w:tc>
      </w:tr>
      <w:tr w:rsidR="00BF46E1" w:rsidRPr="0041528A" w14:paraId="531AC1C1" w14:textId="77777777" w:rsidTr="00195D76">
        <w:trPr>
          <w:cantSplit/>
          <w:jc w:val="center"/>
        </w:trPr>
        <w:tc>
          <w:tcPr>
            <w:tcW w:w="737" w:type="dxa"/>
            <w:tcBorders>
              <w:left w:val="single" w:sz="4" w:space="0" w:color="auto"/>
              <w:right w:val="single" w:sz="4" w:space="0" w:color="auto"/>
            </w:tcBorders>
          </w:tcPr>
          <w:p w14:paraId="38AA2EE7" w14:textId="77777777" w:rsidR="00BF46E1" w:rsidRPr="0041528A" w:rsidRDefault="00BF46E1" w:rsidP="0092045E">
            <w:pPr>
              <w:pStyle w:val="TAC"/>
            </w:pPr>
            <w:r w:rsidRPr="0041528A">
              <w:t>47</w:t>
            </w:r>
          </w:p>
        </w:tc>
        <w:tc>
          <w:tcPr>
            <w:tcW w:w="1232" w:type="dxa"/>
            <w:tcBorders>
              <w:left w:val="single" w:sz="4" w:space="0" w:color="auto"/>
              <w:right w:val="single" w:sz="4" w:space="0" w:color="auto"/>
            </w:tcBorders>
          </w:tcPr>
          <w:p w14:paraId="73D62E47"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ABA5C3D"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5A719981" w14:textId="77777777" w:rsidR="00BF46E1" w:rsidRPr="0041528A" w:rsidRDefault="00BF46E1" w:rsidP="0092045E">
            <w:pPr>
              <w:pStyle w:val="TAL"/>
            </w:pPr>
            <w:r w:rsidRPr="0041528A">
              <w:t xml:space="preserve">[Alpha identifier is displayed with bold on] </w:t>
            </w:r>
          </w:p>
        </w:tc>
      </w:tr>
      <w:tr w:rsidR="00BF46E1" w:rsidRPr="0041528A" w14:paraId="52D08714" w14:textId="77777777" w:rsidTr="00195D76">
        <w:trPr>
          <w:cantSplit/>
          <w:jc w:val="center"/>
        </w:trPr>
        <w:tc>
          <w:tcPr>
            <w:tcW w:w="737" w:type="dxa"/>
            <w:tcBorders>
              <w:left w:val="single" w:sz="4" w:space="0" w:color="auto"/>
              <w:right w:val="single" w:sz="4" w:space="0" w:color="auto"/>
            </w:tcBorders>
          </w:tcPr>
          <w:p w14:paraId="4487E56D" w14:textId="77777777" w:rsidR="00BF46E1" w:rsidRPr="0041528A" w:rsidRDefault="00BF46E1" w:rsidP="0092045E">
            <w:pPr>
              <w:pStyle w:val="TAC"/>
            </w:pPr>
            <w:r w:rsidRPr="0041528A">
              <w:t>48</w:t>
            </w:r>
          </w:p>
        </w:tc>
        <w:tc>
          <w:tcPr>
            <w:tcW w:w="1232" w:type="dxa"/>
            <w:tcBorders>
              <w:left w:val="single" w:sz="4" w:space="0" w:color="auto"/>
              <w:right w:val="single" w:sz="4" w:space="0" w:color="auto"/>
            </w:tcBorders>
          </w:tcPr>
          <w:p w14:paraId="2C79580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63388D8"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4215A10F" w14:textId="77777777" w:rsidR="00BF46E1" w:rsidRPr="0041528A" w:rsidRDefault="00BF46E1" w:rsidP="0092045E">
            <w:pPr>
              <w:pStyle w:val="TAL"/>
            </w:pPr>
            <w:r w:rsidRPr="0041528A">
              <w:t>["1"]</w:t>
            </w:r>
          </w:p>
        </w:tc>
      </w:tr>
      <w:tr w:rsidR="00BF46E1" w:rsidRPr="0041528A" w14:paraId="3E0D4160" w14:textId="77777777" w:rsidTr="00195D76">
        <w:trPr>
          <w:cantSplit/>
          <w:jc w:val="center"/>
        </w:trPr>
        <w:tc>
          <w:tcPr>
            <w:tcW w:w="737" w:type="dxa"/>
            <w:tcBorders>
              <w:left w:val="single" w:sz="4" w:space="0" w:color="auto"/>
              <w:right w:val="single" w:sz="4" w:space="0" w:color="auto"/>
            </w:tcBorders>
          </w:tcPr>
          <w:p w14:paraId="24DAE0CF" w14:textId="77777777" w:rsidR="00BF46E1" w:rsidRPr="0041528A" w:rsidRDefault="00BF46E1" w:rsidP="0092045E">
            <w:pPr>
              <w:pStyle w:val="TAC"/>
            </w:pPr>
            <w:r w:rsidRPr="0041528A">
              <w:t>49</w:t>
            </w:r>
          </w:p>
        </w:tc>
        <w:tc>
          <w:tcPr>
            <w:tcW w:w="1232" w:type="dxa"/>
            <w:tcBorders>
              <w:left w:val="single" w:sz="4" w:space="0" w:color="auto"/>
              <w:right w:val="single" w:sz="4" w:space="0" w:color="auto"/>
            </w:tcBorders>
          </w:tcPr>
          <w:p w14:paraId="7BEF372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32461E3"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45CBFF48" w14:textId="77777777" w:rsidR="00BF46E1" w:rsidRPr="0041528A" w:rsidRDefault="00BF46E1" w:rsidP="0092045E">
            <w:pPr>
              <w:pStyle w:val="TAL"/>
            </w:pPr>
            <w:r w:rsidRPr="0041528A">
              <w:t>["2"]</w:t>
            </w:r>
          </w:p>
        </w:tc>
      </w:tr>
      <w:tr w:rsidR="00BF46E1" w:rsidRPr="0041528A" w14:paraId="5A26677B" w14:textId="77777777" w:rsidTr="00195D76">
        <w:trPr>
          <w:cantSplit/>
          <w:jc w:val="center"/>
        </w:trPr>
        <w:tc>
          <w:tcPr>
            <w:tcW w:w="737" w:type="dxa"/>
            <w:tcBorders>
              <w:left w:val="single" w:sz="4" w:space="0" w:color="auto"/>
              <w:right w:val="single" w:sz="4" w:space="0" w:color="auto"/>
            </w:tcBorders>
          </w:tcPr>
          <w:p w14:paraId="1D91E003" w14:textId="77777777" w:rsidR="00BF46E1" w:rsidRPr="0041528A" w:rsidRDefault="00BF46E1" w:rsidP="0092045E">
            <w:pPr>
              <w:pStyle w:val="TAC"/>
            </w:pPr>
            <w:r w:rsidRPr="0041528A">
              <w:t>50</w:t>
            </w:r>
          </w:p>
        </w:tc>
        <w:tc>
          <w:tcPr>
            <w:tcW w:w="1232" w:type="dxa"/>
            <w:tcBorders>
              <w:left w:val="single" w:sz="4" w:space="0" w:color="auto"/>
              <w:right w:val="single" w:sz="4" w:space="0" w:color="auto"/>
            </w:tcBorders>
          </w:tcPr>
          <w:p w14:paraId="004B884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CB8575F"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76FCC535" w14:textId="77777777" w:rsidR="00BF46E1" w:rsidRPr="0041528A" w:rsidRDefault="00BF46E1" w:rsidP="0092045E">
            <w:pPr>
              <w:pStyle w:val="TAL"/>
            </w:pPr>
            <w:r w:rsidRPr="0041528A">
              <w:t>["3"]</w:t>
            </w:r>
          </w:p>
        </w:tc>
      </w:tr>
      <w:tr w:rsidR="00BF46E1" w:rsidRPr="0041528A" w14:paraId="3229685F" w14:textId="77777777" w:rsidTr="00195D76">
        <w:trPr>
          <w:cantSplit/>
          <w:jc w:val="center"/>
        </w:trPr>
        <w:tc>
          <w:tcPr>
            <w:tcW w:w="737" w:type="dxa"/>
            <w:tcBorders>
              <w:left w:val="single" w:sz="4" w:space="0" w:color="auto"/>
              <w:right w:val="single" w:sz="4" w:space="0" w:color="auto"/>
            </w:tcBorders>
          </w:tcPr>
          <w:p w14:paraId="0E5CC2D0" w14:textId="77777777" w:rsidR="00BF46E1" w:rsidRPr="0041528A" w:rsidRDefault="00BF46E1" w:rsidP="0092045E">
            <w:pPr>
              <w:pStyle w:val="TAC"/>
            </w:pPr>
            <w:r w:rsidRPr="0041528A">
              <w:t>51</w:t>
            </w:r>
          </w:p>
        </w:tc>
        <w:tc>
          <w:tcPr>
            <w:tcW w:w="1232" w:type="dxa"/>
            <w:tcBorders>
              <w:left w:val="single" w:sz="4" w:space="0" w:color="auto"/>
              <w:right w:val="single" w:sz="4" w:space="0" w:color="auto"/>
            </w:tcBorders>
          </w:tcPr>
          <w:p w14:paraId="17AA52F9"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C3DD0C7"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6A7F5694" w14:textId="77777777" w:rsidR="00BF46E1" w:rsidRPr="0041528A" w:rsidRDefault="00BF46E1" w:rsidP="0092045E">
            <w:pPr>
              <w:pStyle w:val="TAL"/>
            </w:pPr>
            <w:r w:rsidRPr="0041528A">
              <w:t>["4"]</w:t>
            </w:r>
          </w:p>
        </w:tc>
      </w:tr>
      <w:tr w:rsidR="00BF46E1" w:rsidRPr="0041528A" w14:paraId="6EA8E7FA" w14:textId="77777777" w:rsidTr="00195D76">
        <w:trPr>
          <w:cantSplit/>
          <w:jc w:val="center"/>
        </w:trPr>
        <w:tc>
          <w:tcPr>
            <w:tcW w:w="737" w:type="dxa"/>
            <w:tcBorders>
              <w:left w:val="single" w:sz="4" w:space="0" w:color="auto"/>
              <w:right w:val="single" w:sz="4" w:space="0" w:color="auto"/>
            </w:tcBorders>
          </w:tcPr>
          <w:p w14:paraId="7995E0F8" w14:textId="77777777" w:rsidR="00BF46E1" w:rsidRPr="0041528A" w:rsidRDefault="00BF46E1" w:rsidP="0092045E">
            <w:pPr>
              <w:pStyle w:val="TAC"/>
            </w:pPr>
            <w:r w:rsidRPr="0041528A">
              <w:t>52</w:t>
            </w:r>
          </w:p>
        </w:tc>
        <w:tc>
          <w:tcPr>
            <w:tcW w:w="1232" w:type="dxa"/>
            <w:tcBorders>
              <w:left w:val="single" w:sz="4" w:space="0" w:color="auto"/>
              <w:right w:val="single" w:sz="4" w:space="0" w:color="auto"/>
            </w:tcBorders>
          </w:tcPr>
          <w:p w14:paraId="05E48FD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C6F0DCA"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3B70BA53" w14:textId="77777777" w:rsidR="00BF46E1" w:rsidRPr="0041528A" w:rsidRDefault="00BF46E1" w:rsidP="0092045E">
            <w:pPr>
              <w:pStyle w:val="TAL"/>
            </w:pPr>
            <w:r w:rsidRPr="0041528A">
              <w:t>["5"]</w:t>
            </w:r>
          </w:p>
        </w:tc>
      </w:tr>
      <w:tr w:rsidR="00BF46E1" w:rsidRPr="0041528A" w14:paraId="1C649897" w14:textId="77777777" w:rsidTr="00195D76">
        <w:trPr>
          <w:cantSplit/>
          <w:jc w:val="center"/>
        </w:trPr>
        <w:tc>
          <w:tcPr>
            <w:tcW w:w="737" w:type="dxa"/>
            <w:tcBorders>
              <w:left w:val="single" w:sz="4" w:space="0" w:color="auto"/>
              <w:right w:val="single" w:sz="4" w:space="0" w:color="auto"/>
            </w:tcBorders>
          </w:tcPr>
          <w:p w14:paraId="60D85C40" w14:textId="77777777" w:rsidR="00BF46E1" w:rsidRPr="0041528A" w:rsidRDefault="00BF46E1" w:rsidP="0092045E">
            <w:pPr>
              <w:pStyle w:val="TAC"/>
            </w:pPr>
            <w:r w:rsidRPr="0041528A">
              <w:t>53</w:t>
            </w:r>
          </w:p>
        </w:tc>
        <w:tc>
          <w:tcPr>
            <w:tcW w:w="1232" w:type="dxa"/>
            <w:tcBorders>
              <w:left w:val="single" w:sz="4" w:space="0" w:color="auto"/>
              <w:right w:val="single" w:sz="4" w:space="0" w:color="auto"/>
            </w:tcBorders>
          </w:tcPr>
          <w:p w14:paraId="6757FBF5"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569D7BF"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388689E3" w14:textId="77777777" w:rsidR="00BF46E1" w:rsidRPr="0041528A" w:rsidRDefault="00BF46E1" w:rsidP="0092045E">
            <w:pPr>
              <w:pStyle w:val="TAL"/>
            </w:pPr>
            <w:r w:rsidRPr="0041528A">
              <w:t>["6"]</w:t>
            </w:r>
          </w:p>
        </w:tc>
      </w:tr>
      <w:tr w:rsidR="00BF46E1" w:rsidRPr="0041528A" w14:paraId="6A590C98" w14:textId="77777777" w:rsidTr="00195D76">
        <w:trPr>
          <w:cantSplit/>
          <w:jc w:val="center"/>
        </w:trPr>
        <w:tc>
          <w:tcPr>
            <w:tcW w:w="737" w:type="dxa"/>
            <w:tcBorders>
              <w:left w:val="single" w:sz="4" w:space="0" w:color="auto"/>
              <w:right w:val="single" w:sz="4" w:space="0" w:color="auto"/>
            </w:tcBorders>
          </w:tcPr>
          <w:p w14:paraId="5A3EAB80" w14:textId="77777777" w:rsidR="00BF46E1" w:rsidRPr="0041528A" w:rsidRDefault="00BF46E1" w:rsidP="0092045E">
            <w:pPr>
              <w:pStyle w:val="TAC"/>
            </w:pPr>
            <w:r w:rsidRPr="0041528A">
              <w:t>54</w:t>
            </w:r>
          </w:p>
        </w:tc>
        <w:tc>
          <w:tcPr>
            <w:tcW w:w="1232" w:type="dxa"/>
            <w:tcBorders>
              <w:left w:val="single" w:sz="4" w:space="0" w:color="auto"/>
              <w:right w:val="single" w:sz="4" w:space="0" w:color="auto"/>
            </w:tcBorders>
          </w:tcPr>
          <w:p w14:paraId="314634C1"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D628F20"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7919B59C" w14:textId="77777777" w:rsidR="00BF46E1" w:rsidRPr="0041528A" w:rsidRDefault="00BF46E1" w:rsidP="0092045E">
            <w:pPr>
              <w:pStyle w:val="TAL"/>
            </w:pPr>
            <w:r w:rsidRPr="0041528A">
              <w:t>["7"]</w:t>
            </w:r>
          </w:p>
        </w:tc>
      </w:tr>
      <w:tr w:rsidR="00BF46E1" w:rsidRPr="0041528A" w14:paraId="3EBF22F9" w14:textId="77777777" w:rsidTr="00195D76">
        <w:trPr>
          <w:cantSplit/>
          <w:jc w:val="center"/>
        </w:trPr>
        <w:tc>
          <w:tcPr>
            <w:tcW w:w="737" w:type="dxa"/>
            <w:tcBorders>
              <w:left w:val="single" w:sz="4" w:space="0" w:color="auto"/>
              <w:right w:val="single" w:sz="4" w:space="0" w:color="auto"/>
            </w:tcBorders>
          </w:tcPr>
          <w:p w14:paraId="754504D9" w14:textId="77777777" w:rsidR="00BF46E1" w:rsidRPr="0041528A" w:rsidRDefault="00BF46E1" w:rsidP="0092045E">
            <w:pPr>
              <w:pStyle w:val="TAC"/>
            </w:pPr>
            <w:r w:rsidRPr="0041528A">
              <w:t>55</w:t>
            </w:r>
          </w:p>
        </w:tc>
        <w:tc>
          <w:tcPr>
            <w:tcW w:w="1232" w:type="dxa"/>
            <w:tcBorders>
              <w:left w:val="single" w:sz="4" w:space="0" w:color="auto"/>
              <w:right w:val="single" w:sz="4" w:space="0" w:color="auto"/>
            </w:tcBorders>
          </w:tcPr>
          <w:p w14:paraId="73D7ECA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D9F556E"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249D39CD" w14:textId="77777777" w:rsidR="00BF46E1" w:rsidRPr="0041528A" w:rsidRDefault="00BF46E1" w:rsidP="0092045E">
            <w:pPr>
              <w:pStyle w:val="TAL"/>
            </w:pPr>
            <w:r w:rsidRPr="0041528A">
              <w:t>["8"]</w:t>
            </w:r>
          </w:p>
        </w:tc>
      </w:tr>
      <w:tr w:rsidR="00BF46E1" w:rsidRPr="0041528A" w14:paraId="0B72F872" w14:textId="77777777" w:rsidTr="00195D76">
        <w:trPr>
          <w:cantSplit/>
          <w:jc w:val="center"/>
        </w:trPr>
        <w:tc>
          <w:tcPr>
            <w:tcW w:w="737" w:type="dxa"/>
            <w:tcBorders>
              <w:left w:val="single" w:sz="4" w:space="0" w:color="auto"/>
              <w:right w:val="single" w:sz="4" w:space="0" w:color="auto"/>
            </w:tcBorders>
          </w:tcPr>
          <w:p w14:paraId="45AD7875" w14:textId="77777777" w:rsidR="00BF46E1" w:rsidRPr="0041528A" w:rsidRDefault="00BF46E1" w:rsidP="0092045E">
            <w:pPr>
              <w:pStyle w:val="TAC"/>
            </w:pPr>
            <w:r w:rsidRPr="0041528A">
              <w:t>56</w:t>
            </w:r>
          </w:p>
        </w:tc>
        <w:tc>
          <w:tcPr>
            <w:tcW w:w="1232" w:type="dxa"/>
            <w:tcBorders>
              <w:left w:val="single" w:sz="4" w:space="0" w:color="auto"/>
              <w:right w:val="single" w:sz="4" w:space="0" w:color="auto"/>
            </w:tcBorders>
          </w:tcPr>
          <w:p w14:paraId="2AF2FDB7"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6FC2DD2"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5376B10C" w14:textId="77777777" w:rsidR="00BF46E1" w:rsidRPr="0041528A" w:rsidRDefault="00BF46E1" w:rsidP="0092045E">
            <w:pPr>
              <w:pStyle w:val="TAL"/>
            </w:pPr>
            <w:r w:rsidRPr="0041528A">
              <w:t>["9"]</w:t>
            </w:r>
          </w:p>
        </w:tc>
      </w:tr>
      <w:tr w:rsidR="00BF46E1" w:rsidRPr="0041528A" w14:paraId="6D00DAAB" w14:textId="77777777" w:rsidTr="00195D76">
        <w:trPr>
          <w:cantSplit/>
          <w:jc w:val="center"/>
        </w:trPr>
        <w:tc>
          <w:tcPr>
            <w:tcW w:w="737" w:type="dxa"/>
            <w:tcBorders>
              <w:left w:val="single" w:sz="4" w:space="0" w:color="auto"/>
              <w:right w:val="single" w:sz="4" w:space="0" w:color="auto"/>
            </w:tcBorders>
          </w:tcPr>
          <w:p w14:paraId="54B1F425" w14:textId="77777777" w:rsidR="00BF46E1" w:rsidRPr="0041528A" w:rsidRDefault="00BF46E1" w:rsidP="0092045E">
            <w:pPr>
              <w:pStyle w:val="TAC"/>
            </w:pPr>
            <w:r w:rsidRPr="0041528A">
              <w:t>57</w:t>
            </w:r>
          </w:p>
        </w:tc>
        <w:tc>
          <w:tcPr>
            <w:tcW w:w="1232" w:type="dxa"/>
            <w:tcBorders>
              <w:left w:val="single" w:sz="4" w:space="0" w:color="auto"/>
              <w:right w:val="single" w:sz="4" w:space="0" w:color="auto"/>
            </w:tcBorders>
          </w:tcPr>
          <w:p w14:paraId="49F01B4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B52C1CB"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50E1442A" w14:textId="77777777" w:rsidR="00BF46E1" w:rsidRPr="0041528A" w:rsidRDefault="00BF46E1" w:rsidP="0092045E">
            <w:pPr>
              <w:pStyle w:val="TAL"/>
            </w:pPr>
            <w:r w:rsidRPr="0041528A">
              <w:t>["0"]</w:t>
            </w:r>
          </w:p>
        </w:tc>
      </w:tr>
      <w:tr w:rsidR="00BF46E1" w:rsidRPr="0041528A" w14:paraId="42411A64" w14:textId="77777777" w:rsidTr="00195D76">
        <w:trPr>
          <w:cantSplit/>
          <w:jc w:val="center"/>
        </w:trPr>
        <w:tc>
          <w:tcPr>
            <w:tcW w:w="737" w:type="dxa"/>
            <w:tcBorders>
              <w:left w:val="single" w:sz="4" w:space="0" w:color="auto"/>
              <w:right w:val="single" w:sz="4" w:space="0" w:color="auto"/>
            </w:tcBorders>
          </w:tcPr>
          <w:p w14:paraId="54D1C309" w14:textId="77777777" w:rsidR="00BF46E1" w:rsidRPr="0041528A" w:rsidRDefault="00BF46E1" w:rsidP="0092045E">
            <w:pPr>
              <w:pStyle w:val="TAC"/>
            </w:pPr>
            <w:r w:rsidRPr="0041528A">
              <w:t>58</w:t>
            </w:r>
          </w:p>
        </w:tc>
        <w:tc>
          <w:tcPr>
            <w:tcW w:w="1232" w:type="dxa"/>
            <w:tcBorders>
              <w:left w:val="single" w:sz="4" w:space="0" w:color="auto"/>
              <w:right w:val="single" w:sz="4" w:space="0" w:color="auto"/>
            </w:tcBorders>
          </w:tcPr>
          <w:p w14:paraId="0E342649"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1AD7539" w14:textId="77777777" w:rsidR="00BF46E1" w:rsidRPr="0041528A" w:rsidRDefault="00BF46E1" w:rsidP="0092045E">
            <w:pPr>
              <w:pStyle w:val="TAL"/>
            </w:pPr>
            <w:r w:rsidRPr="0041528A">
              <w:t>TERMINAL RESPONSE: SEND DTMF 4.6.1</w:t>
            </w:r>
          </w:p>
        </w:tc>
        <w:tc>
          <w:tcPr>
            <w:tcW w:w="3776" w:type="dxa"/>
            <w:tcBorders>
              <w:left w:val="single" w:sz="4" w:space="0" w:color="auto"/>
              <w:right w:val="single" w:sz="4" w:space="0" w:color="auto"/>
            </w:tcBorders>
          </w:tcPr>
          <w:p w14:paraId="7676AFBF" w14:textId="77777777" w:rsidR="00BF46E1" w:rsidRPr="0041528A" w:rsidRDefault="00BF46E1" w:rsidP="0092045E">
            <w:pPr>
              <w:pStyle w:val="TAL"/>
            </w:pPr>
            <w:r w:rsidRPr="0041528A">
              <w:t>[Command performed successfully]</w:t>
            </w:r>
          </w:p>
        </w:tc>
      </w:tr>
      <w:tr w:rsidR="00BF46E1" w:rsidRPr="0041528A" w14:paraId="6EFD61AA" w14:textId="77777777" w:rsidTr="00195D76">
        <w:trPr>
          <w:cantSplit/>
          <w:jc w:val="center"/>
        </w:trPr>
        <w:tc>
          <w:tcPr>
            <w:tcW w:w="737" w:type="dxa"/>
            <w:tcBorders>
              <w:left w:val="single" w:sz="4" w:space="0" w:color="auto"/>
              <w:right w:val="single" w:sz="4" w:space="0" w:color="auto"/>
            </w:tcBorders>
          </w:tcPr>
          <w:p w14:paraId="569E3D60" w14:textId="77777777" w:rsidR="00BF46E1" w:rsidRPr="0041528A" w:rsidRDefault="00BF46E1" w:rsidP="0092045E">
            <w:pPr>
              <w:pStyle w:val="TAC"/>
            </w:pPr>
            <w:r w:rsidRPr="0041528A">
              <w:t>59</w:t>
            </w:r>
          </w:p>
        </w:tc>
        <w:tc>
          <w:tcPr>
            <w:tcW w:w="1232" w:type="dxa"/>
            <w:tcBorders>
              <w:left w:val="single" w:sz="4" w:space="0" w:color="auto"/>
              <w:right w:val="single" w:sz="4" w:space="0" w:color="auto"/>
            </w:tcBorders>
          </w:tcPr>
          <w:p w14:paraId="0FA57DE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ADC6561"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542A1F3E" w14:textId="77777777" w:rsidR="00BF46E1" w:rsidRPr="0041528A" w:rsidRDefault="00BF46E1" w:rsidP="0092045E">
            <w:pPr>
              <w:pStyle w:val="TAL"/>
            </w:pPr>
          </w:p>
        </w:tc>
      </w:tr>
      <w:tr w:rsidR="00BF46E1" w:rsidRPr="0041528A" w14:paraId="1C4FB59F" w14:textId="77777777" w:rsidTr="00195D76">
        <w:trPr>
          <w:cantSplit/>
          <w:jc w:val="center"/>
        </w:trPr>
        <w:tc>
          <w:tcPr>
            <w:tcW w:w="737" w:type="dxa"/>
            <w:tcBorders>
              <w:left w:val="single" w:sz="4" w:space="0" w:color="auto"/>
              <w:right w:val="single" w:sz="4" w:space="0" w:color="auto"/>
            </w:tcBorders>
          </w:tcPr>
          <w:p w14:paraId="0998B64A" w14:textId="77777777" w:rsidR="00BF46E1" w:rsidRPr="0041528A" w:rsidRDefault="00BF46E1" w:rsidP="0092045E">
            <w:pPr>
              <w:pStyle w:val="TAC"/>
            </w:pPr>
            <w:r w:rsidRPr="0041528A">
              <w:t>60</w:t>
            </w:r>
          </w:p>
        </w:tc>
        <w:tc>
          <w:tcPr>
            <w:tcW w:w="1232" w:type="dxa"/>
            <w:tcBorders>
              <w:left w:val="single" w:sz="4" w:space="0" w:color="auto"/>
              <w:right w:val="single" w:sz="4" w:space="0" w:color="auto"/>
            </w:tcBorders>
          </w:tcPr>
          <w:p w14:paraId="4295EE5A"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0CE5D8C0"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68B9005C" w14:textId="77777777" w:rsidR="00BF46E1" w:rsidRPr="0041528A" w:rsidRDefault="00BF46E1" w:rsidP="0092045E">
            <w:pPr>
              <w:pStyle w:val="TAL"/>
            </w:pPr>
          </w:p>
        </w:tc>
      </w:tr>
      <w:tr w:rsidR="00BF46E1" w:rsidRPr="0041528A" w14:paraId="53636D30" w14:textId="77777777" w:rsidTr="00195D76">
        <w:trPr>
          <w:cantSplit/>
          <w:jc w:val="center"/>
        </w:trPr>
        <w:tc>
          <w:tcPr>
            <w:tcW w:w="737" w:type="dxa"/>
            <w:tcBorders>
              <w:left w:val="single" w:sz="4" w:space="0" w:color="auto"/>
              <w:right w:val="single" w:sz="4" w:space="0" w:color="auto"/>
            </w:tcBorders>
          </w:tcPr>
          <w:p w14:paraId="38F75354" w14:textId="77777777" w:rsidR="00BF46E1" w:rsidRPr="0041528A" w:rsidRDefault="00BF46E1" w:rsidP="0092045E">
            <w:pPr>
              <w:pStyle w:val="TAC"/>
            </w:pPr>
            <w:r w:rsidRPr="0041528A">
              <w:t>61</w:t>
            </w:r>
          </w:p>
        </w:tc>
        <w:tc>
          <w:tcPr>
            <w:tcW w:w="1232" w:type="dxa"/>
            <w:tcBorders>
              <w:left w:val="single" w:sz="4" w:space="0" w:color="auto"/>
              <w:right w:val="single" w:sz="4" w:space="0" w:color="auto"/>
            </w:tcBorders>
          </w:tcPr>
          <w:p w14:paraId="03448AB2"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77898595" w14:textId="77777777" w:rsidR="00BF46E1" w:rsidRPr="0041528A" w:rsidRDefault="00BF46E1" w:rsidP="0092045E">
            <w:pPr>
              <w:pStyle w:val="TAL"/>
            </w:pPr>
            <w:r w:rsidRPr="0041528A">
              <w:t>Set up a call to "+0123456789"</w:t>
            </w:r>
          </w:p>
        </w:tc>
        <w:tc>
          <w:tcPr>
            <w:tcW w:w="3776" w:type="dxa"/>
            <w:tcBorders>
              <w:left w:val="single" w:sz="4" w:space="0" w:color="auto"/>
              <w:right w:val="single" w:sz="4" w:space="0" w:color="auto"/>
            </w:tcBorders>
          </w:tcPr>
          <w:p w14:paraId="71D6AACD" w14:textId="77777777" w:rsidR="00BF46E1" w:rsidRPr="0041528A" w:rsidRDefault="00BF46E1" w:rsidP="0092045E">
            <w:pPr>
              <w:pStyle w:val="TAL"/>
            </w:pPr>
          </w:p>
        </w:tc>
      </w:tr>
      <w:tr w:rsidR="00BF46E1" w:rsidRPr="0041528A" w14:paraId="0BDB5F61" w14:textId="77777777" w:rsidTr="00195D76">
        <w:trPr>
          <w:cantSplit/>
          <w:jc w:val="center"/>
        </w:trPr>
        <w:tc>
          <w:tcPr>
            <w:tcW w:w="737" w:type="dxa"/>
            <w:tcBorders>
              <w:left w:val="single" w:sz="4" w:space="0" w:color="auto"/>
              <w:right w:val="single" w:sz="4" w:space="0" w:color="auto"/>
            </w:tcBorders>
          </w:tcPr>
          <w:p w14:paraId="2860A7E0" w14:textId="77777777" w:rsidR="00BF46E1" w:rsidRPr="0041528A" w:rsidRDefault="00BF46E1" w:rsidP="0092045E">
            <w:pPr>
              <w:pStyle w:val="TAC"/>
            </w:pPr>
            <w:r w:rsidRPr="0041528A">
              <w:t>62</w:t>
            </w:r>
          </w:p>
        </w:tc>
        <w:tc>
          <w:tcPr>
            <w:tcW w:w="1232" w:type="dxa"/>
            <w:tcBorders>
              <w:left w:val="single" w:sz="4" w:space="0" w:color="auto"/>
              <w:right w:val="single" w:sz="4" w:space="0" w:color="auto"/>
            </w:tcBorders>
          </w:tcPr>
          <w:p w14:paraId="1F150342"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42ACE60"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793BF2B7" w14:textId="77777777" w:rsidR="00BF46E1" w:rsidRPr="0041528A" w:rsidRDefault="00BF46E1" w:rsidP="0092045E">
            <w:pPr>
              <w:pStyle w:val="TAL"/>
            </w:pPr>
          </w:p>
        </w:tc>
      </w:tr>
      <w:tr w:rsidR="00BF46E1" w:rsidRPr="0041528A" w14:paraId="7689B550" w14:textId="77777777" w:rsidTr="00195D76">
        <w:trPr>
          <w:cantSplit/>
          <w:jc w:val="center"/>
        </w:trPr>
        <w:tc>
          <w:tcPr>
            <w:tcW w:w="737" w:type="dxa"/>
            <w:tcBorders>
              <w:left w:val="single" w:sz="4" w:space="0" w:color="auto"/>
              <w:right w:val="single" w:sz="4" w:space="0" w:color="auto"/>
            </w:tcBorders>
          </w:tcPr>
          <w:p w14:paraId="79E6BA51" w14:textId="77777777" w:rsidR="00BF46E1" w:rsidRPr="0041528A" w:rsidRDefault="00BF46E1" w:rsidP="0092045E">
            <w:pPr>
              <w:pStyle w:val="TAC"/>
            </w:pPr>
            <w:r w:rsidRPr="0041528A">
              <w:t>63</w:t>
            </w:r>
          </w:p>
        </w:tc>
        <w:tc>
          <w:tcPr>
            <w:tcW w:w="1232" w:type="dxa"/>
            <w:tcBorders>
              <w:left w:val="single" w:sz="4" w:space="0" w:color="auto"/>
              <w:right w:val="single" w:sz="4" w:space="0" w:color="auto"/>
            </w:tcBorders>
          </w:tcPr>
          <w:p w14:paraId="2386AA77"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00466695"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27DA2351" w14:textId="77777777" w:rsidR="00BF46E1" w:rsidRPr="0041528A" w:rsidRDefault="00BF46E1" w:rsidP="0092045E">
            <w:pPr>
              <w:pStyle w:val="TAL"/>
            </w:pPr>
          </w:p>
        </w:tc>
      </w:tr>
      <w:tr w:rsidR="00BF46E1" w:rsidRPr="0041528A" w14:paraId="73B0B73C" w14:textId="77777777" w:rsidTr="00195D76">
        <w:trPr>
          <w:cantSplit/>
          <w:jc w:val="center"/>
        </w:trPr>
        <w:tc>
          <w:tcPr>
            <w:tcW w:w="737" w:type="dxa"/>
            <w:tcBorders>
              <w:left w:val="single" w:sz="4" w:space="0" w:color="auto"/>
              <w:right w:val="single" w:sz="4" w:space="0" w:color="auto"/>
            </w:tcBorders>
          </w:tcPr>
          <w:p w14:paraId="1BFDB2F4" w14:textId="77777777" w:rsidR="00BF46E1" w:rsidRPr="0041528A" w:rsidRDefault="00BF46E1" w:rsidP="0092045E">
            <w:pPr>
              <w:pStyle w:val="TAC"/>
            </w:pPr>
            <w:r w:rsidRPr="0041528A">
              <w:t>64</w:t>
            </w:r>
          </w:p>
        </w:tc>
        <w:tc>
          <w:tcPr>
            <w:tcW w:w="1232" w:type="dxa"/>
            <w:tcBorders>
              <w:left w:val="single" w:sz="4" w:space="0" w:color="auto"/>
              <w:right w:val="single" w:sz="4" w:space="0" w:color="auto"/>
            </w:tcBorders>
          </w:tcPr>
          <w:p w14:paraId="6EC6FBE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2BAAEC6" w14:textId="77777777" w:rsidR="00BF46E1" w:rsidRPr="0041528A" w:rsidRDefault="00BF46E1" w:rsidP="0092045E">
            <w:pPr>
              <w:pStyle w:val="TAL"/>
            </w:pPr>
            <w:r w:rsidRPr="0041528A">
              <w:t>PROACTIVE COMMAND PENDING: SEND DTMF 4.6.3</w:t>
            </w:r>
          </w:p>
        </w:tc>
        <w:tc>
          <w:tcPr>
            <w:tcW w:w="3776" w:type="dxa"/>
            <w:tcBorders>
              <w:left w:val="single" w:sz="4" w:space="0" w:color="auto"/>
              <w:right w:val="single" w:sz="4" w:space="0" w:color="auto"/>
            </w:tcBorders>
          </w:tcPr>
          <w:p w14:paraId="2ECFC476" w14:textId="77777777" w:rsidR="00BF46E1" w:rsidRPr="0041528A" w:rsidRDefault="00BF46E1" w:rsidP="0092045E">
            <w:pPr>
              <w:pStyle w:val="TAL"/>
            </w:pPr>
          </w:p>
        </w:tc>
      </w:tr>
      <w:tr w:rsidR="00BF46E1" w:rsidRPr="0041528A" w14:paraId="58B8D09A" w14:textId="77777777" w:rsidTr="00195D76">
        <w:trPr>
          <w:cantSplit/>
          <w:jc w:val="center"/>
        </w:trPr>
        <w:tc>
          <w:tcPr>
            <w:tcW w:w="737" w:type="dxa"/>
            <w:tcBorders>
              <w:left w:val="single" w:sz="4" w:space="0" w:color="auto"/>
              <w:right w:val="single" w:sz="4" w:space="0" w:color="auto"/>
            </w:tcBorders>
          </w:tcPr>
          <w:p w14:paraId="5D7266DD" w14:textId="77777777" w:rsidR="00BF46E1" w:rsidRPr="0041528A" w:rsidRDefault="00BF46E1" w:rsidP="0092045E">
            <w:pPr>
              <w:pStyle w:val="TAC"/>
            </w:pPr>
            <w:r w:rsidRPr="0041528A">
              <w:t>65</w:t>
            </w:r>
          </w:p>
        </w:tc>
        <w:tc>
          <w:tcPr>
            <w:tcW w:w="1232" w:type="dxa"/>
            <w:tcBorders>
              <w:left w:val="single" w:sz="4" w:space="0" w:color="auto"/>
              <w:right w:val="single" w:sz="4" w:space="0" w:color="auto"/>
            </w:tcBorders>
          </w:tcPr>
          <w:p w14:paraId="08E1260C"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07D5434" w14:textId="77777777" w:rsidR="00BF46E1" w:rsidRPr="0041528A" w:rsidRDefault="00BF46E1" w:rsidP="0092045E">
            <w:pPr>
              <w:pStyle w:val="TAL"/>
            </w:pPr>
            <w:r w:rsidRPr="0041528A">
              <w:t>FETCH</w:t>
            </w:r>
          </w:p>
        </w:tc>
        <w:tc>
          <w:tcPr>
            <w:tcW w:w="3776" w:type="dxa"/>
            <w:tcBorders>
              <w:left w:val="single" w:sz="4" w:space="0" w:color="auto"/>
              <w:right w:val="single" w:sz="4" w:space="0" w:color="auto"/>
            </w:tcBorders>
          </w:tcPr>
          <w:p w14:paraId="2314316C" w14:textId="77777777" w:rsidR="00BF46E1" w:rsidRPr="0041528A" w:rsidRDefault="00BF46E1" w:rsidP="0092045E">
            <w:pPr>
              <w:pStyle w:val="TAL"/>
            </w:pPr>
          </w:p>
        </w:tc>
      </w:tr>
      <w:tr w:rsidR="00BF46E1" w:rsidRPr="0041528A" w14:paraId="6C71046C" w14:textId="77777777" w:rsidTr="00195D76">
        <w:trPr>
          <w:cantSplit/>
          <w:jc w:val="center"/>
        </w:trPr>
        <w:tc>
          <w:tcPr>
            <w:tcW w:w="737" w:type="dxa"/>
            <w:tcBorders>
              <w:left w:val="single" w:sz="4" w:space="0" w:color="auto"/>
              <w:right w:val="single" w:sz="4" w:space="0" w:color="auto"/>
            </w:tcBorders>
          </w:tcPr>
          <w:p w14:paraId="45279204" w14:textId="77777777" w:rsidR="00BF46E1" w:rsidRPr="0041528A" w:rsidRDefault="00BF46E1" w:rsidP="0092045E">
            <w:pPr>
              <w:pStyle w:val="TAC"/>
            </w:pPr>
            <w:r w:rsidRPr="0041528A">
              <w:t>66</w:t>
            </w:r>
          </w:p>
        </w:tc>
        <w:tc>
          <w:tcPr>
            <w:tcW w:w="1232" w:type="dxa"/>
            <w:tcBorders>
              <w:left w:val="single" w:sz="4" w:space="0" w:color="auto"/>
              <w:right w:val="single" w:sz="4" w:space="0" w:color="auto"/>
            </w:tcBorders>
          </w:tcPr>
          <w:p w14:paraId="1A1976C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DEE632B" w14:textId="77777777" w:rsidR="00BF46E1" w:rsidRPr="0041528A" w:rsidRDefault="00BF46E1" w:rsidP="0092045E">
            <w:pPr>
              <w:pStyle w:val="TAL"/>
            </w:pPr>
            <w:r w:rsidRPr="0041528A">
              <w:t>PROACTIVE COMMAND: SEND DTMF 4.6.3</w:t>
            </w:r>
          </w:p>
        </w:tc>
        <w:tc>
          <w:tcPr>
            <w:tcW w:w="3776" w:type="dxa"/>
            <w:tcBorders>
              <w:left w:val="single" w:sz="4" w:space="0" w:color="auto"/>
              <w:right w:val="single" w:sz="4" w:space="0" w:color="auto"/>
            </w:tcBorders>
          </w:tcPr>
          <w:p w14:paraId="1D5F4F46" w14:textId="77777777" w:rsidR="00BF46E1" w:rsidRPr="0041528A" w:rsidRDefault="00BF46E1" w:rsidP="0092045E">
            <w:pPr>
              <w:pStyle w:val="TAL"/>
            </w:pPr>
          </w:p>
        </w:tc>
      </w:tr>
      <w:tr w:rsidR="00BF46E1" w:rsidRPr="0041528A" w14:paraId="364AC042" w14:textId="77777777" w:rsidTr="00195D76">
        <w:trPr>
          <w:cantSplit/>
          <w:jc w:val="center"/>
        </w:trPr>
        <w:tc>
          <w:tcPr>
            <w:tcW w:w="737" w:type="dxa"/>
            <w:tcBorders>
              <w:left w:val="single" w:sz="4" w:space="0" w:color="auto"/>
              <w:right w:val="single" w:sz="4" w:space="0" w:color="auto"/>
            </w:tcBorders>
          </w:tcPr>
          <w:p w14:paraId="46C394D3" w14:textId="77777777" w:rsidR="00BF46E1" w:rsidRPr="0041528A" w:rsidRDefault="00BF46E1" w:rsidP="0092045E">
            <w:pPr>
              <w:pStyle w:val="TAC"/>
            </w:pPr>
            <w:r w:rsidRPr="0041528A">
              <w:t>67</w:t>
            </w:r>
          </w:p>
        </w:tc>
        <w:tc>
          <w:tcPr>
            <w:tcW w:w="1232" w:type="dxa"/>
            <w:tcBorders>
              <w:left w:val="single" w:sz="4" w:space="0" w:color="auto"/>
              <w:right w:val="single" w:sz="4" w:space="0" w:color="auto"/>
            </w:tcBorders>
          </w:tcPr>
          <w:p w14:paraId="58314A94"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606E721"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01DDD541" w14:textId="77777777" w:rsidR="00BF46E1" w:rsidRPr="0041528A" w:rsidRDefault="00BF46E1" w:rsidP="0092045E">
            <w:pPr>
              <w:pStyle w:val="TAL"/>
            </w:pPr>
            <w:r w:rsidRPr="0041528A">
              <w:t xml:space="preserve">[Alpha identifier is displayed with bold off] </w:t>
            </w:r>
          </w:p>
        </w:tc>
      </w:tr>
      <w:tr w:rsidR="00BF46E1" w:rsidRPr="0041528A" w14:paraId="378A2699" w14:textId="77777777" w:rsidTr="00195D76">
        <w:trPr>
          <w:cantSplit/>
          <w:jc w:val="center"/>
        </w:trPr>
        <w:tc>
          <w:tcPr>
            <w:tcW w:w="737" w:type="dxa"/>
            <w:tcBorders>
              <w:left w:val="single" w:sz="4" w:space="0" w:color="auto"/>
              <w:right w:val="single" w:sz="4" w:space="0" w:color="auto"/>
            </w:tcBorders>
          </w:tcPr>
          <w:p w14:paraId="6CBE6CCF" w14:textId="77777777" w:rsidR="00BF46E1" w:rsidRPr="0041528A" w:rsidRDefault="00BF46E1" w:rsidP="0092045E">
            <w:pPr>
              <w:pStyle w:val="TAC"/>
            </w:pPr>
            <w:r w:rsidRPr="0041528A">
              <w:t>68</w:t>
            </w:r>
          </w:p>
        </w:tc>
        <w:tc>
          <w:tcPr>
            <w:tcW w:w="1232" w:type="dxa"/>
            <w:tcBorders>
              <w:left w:val="single" w:sz="4" w:space="0" w:color="auto"/>
              <w:right w:val="single" w:sz="4" w:space="0" w:color="auto"/>
            </w:tcBorders>
          </w:tcPr>
          <w:p w14:paraId="606120F5"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93A363E"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193F96D5" w14:textId="77777777" w:rsidR="00BF46E1" w:rsidRPr="0041528A" w:rsidRDefault="00BF46E1" w:rsidP="0092045E">
            <w:pPr>
              <w:pStyle w:val="TAL"/>
            </w:pPr>
            <w:r w:rsidRPr="0041528A">
              <w:t>["1"]</w:t>
            </w:r>
          </w:p>
        </w:tc>
      </w:tr>
      <w:tr w:rsidR="00BF46E1" w:rsidRPr="0041528A" w14:paraId="31317997" w14:textId="77777777" w:rsidTr="00195D76">
        <w:trPr>
          <w:cantSplit/>
          <w:jc w:val="center"/>
        </w:trPr>
        <w:tc>
          <w:tcPr>
            <w:tcW w:w="737" w:type="dxa"/>
            <w:tcBorders>
              <w:left w:val="single" w:sz="4" w:space="0" w:color="auto"/>
              <w:right w:val="single" w:sz="4" w:space="0" w:color="auto"/>
            </w:tcBorders>
          </w:tcPr>
          <w:p w14:paraId="49F77E6B" w14:textId="77777777" w:rsidR="00BF46E1" w:rsidRPr="0041528A" w:rsidRDefault="00BF46E1" w:rsidP="0092045E">
            <w:pPr>
              <w:pStyle w:val="TAC"/>
            </w:pPr>
            <w:r w:rsidRPr="0041528A">
              <w:t>69</w:t>
            </w:r>
          </w:p>
        </w:tc>
        <w:tc>
          <w:tcPr>
            <w:tcW w:w="1232" w:type="dxa"/>
            <w:tcBorders>
              <w:left w:val="single" w:sz="4" w:space="0" w:color="auto"/>
              <w:right w:val="single" w:sz="4" w:space="0" w:color="auto"/>
            </w:tcBorders>
          </w:tcPr>
          <w:p w14:paraId="36B9A99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BAC9E3E"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783F5875" w14:textId="77777777" w:rsidR="00BF46E1" w:rsidRPr="0041528A" w:rsidRDefault="00BF46E1" w:rsidP="0092045E">
            <w:pPr>
              <w:pStyle w:val="TAL"/>
            </w:pPr>
            <w:r w:rsidRPr="0041528A">
              <w:t>["2"]</w:t>
            </w:r>
          </w:p>
        </w:tc>
      </w:tr>
      <w:tr w:rsidR="00BF46E1" w:rsidRPr="0041528A" w14:paraId="54C83475" w14:textId="77777777" w:rsidTr="00195D76">
        <w:trPr>
          <w:cantSplit/>
          <w:jc w:val="center"/>
        </w:trPr>
        <w:tc>
          <w:tcPr>
            <w:tcW w:w="737" w:type="dxa"/>
            <w:tcBorders>
              <w:left w:val="single" w:sz="4" w:space="0" w:color="auto"/>
              <w:right w:val="single" w:sz="4" w:space="0" w:color="auto"/>
            </w:tcBorders>
          </w:tcPr>
          <w:p w14:paraId="52125DB6" w14:textId="77777777" w:rsidR="00BF46E1" w:rsidRPr="0041528A" w:rsidRDefault="00BF46E1" w:rsidP="0092045E">
            <w:pPr>
              <w:pStyle w:val="TAC"/>
            </w:pPr>
            <w:r w:rsidRPr="0041528A">
              <w:t>70</w:t>
            </w:r>
          </w:p>
        </w:tc>
        <w:tc>
          <w:tcPr>
            <w:tcW w:w="1232" w:type="dxa"/>
            <w:tcBorders>
              <w:left w:val="single" w:sz="4" w:space="0" w:color="auto"/>
              <w:right w:val="single" w:sz="4" w:space="0" w:color="auto"/>
            </w:tcBorders>
          </w:tcPr>
          <w:p w14:paraId="25A1F06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08F63DF"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27F7496A" w14:textId="77777777" w:rsidR="00BF46E1" w:rsidRPr="0041528A" w:rsidRDefault="00BF46E1" w:rsidP="0092045E">
            <w:pPr>
              <w:pStyle w:val="TAL"/>
            </w:pPr>
            <w:r w:rsidRPr="0041528A">
              <w:t>["3"]</w:t>
            </w:r>
          </w:p>
        </w:tc>
      </w:tr>
      <w:tr w:rsidR="00BF46E1" w:rsidRPr="0041528A" w14:paraId="4986DC7E" w14:textId="77777777" w:rsidTr="00195D76">
        <w:trPr>
          <w:cantSplit/>
          <w:jc w:val="center"/>
        </w:trPr>
        <w:tc>
          <w:tcPr>
            <w:tcW w:w="737" w:type="dxa"/>
            <w:tcBorders>
              <w:left w:val="single" w:sz="4" w:space="0" w:color="auto"/>
              <w:right w:val="single" w:sz="4" w:space="0" w:color="auto"/>
            </w:tcBorders>
          </w:tcPr>
          <w:p w14:paraId="1F915B40" w14:textId="77777777" w:rsidR="00BF46E1" w:rsidRPr="0041528A" w:rsidRDefault="00BF46E1" w:rsidP="0092045E">
            <w:pPr>
              <w:pStyle w:val="TAC"/>
            </w:pPr>
            <w:r w:rsidRPr="0041528A">
              <w:t>71</w:t>
            </w:r>
          </w:p>
        </w:tc>
        <w:tc>
          <w:tcPr>
            <w:tcW w:w="1232" w:type="dxa"/>
            <w:tcBorders>
              <w:left w:val="single" w:sz="4" w:space="0" w:color="auto"/>
              <w:right w:val="single" w:sz="4" w:space="0" w:color="auto"/>
            </w:tcBorders>
          </w:tcPr>
          <w:p w14:paraId="26666B9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2392776"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25ABC3E5" w14:textId="77777777" w:rsidR="00BF46E1" w:rsidRPr="0041528A" w:rsidRDefault="00BF46E1" w:rsidP="0092045E">
            <w:pPr>
              <w:pStyle w:val="TAL"/>
            </w:pPr>
            <w:r w:rsidRPr="0041528A">
              <w:t>["4"]</w:t>
            </w:r>
          </w:p>
        </w:tc>
      </w:tr>
      <w:tr w:rsidR="00BF46E1" w:rsidRPr="0041528A" w14:paraId="4E25C649" w14:textId="77777777" w:rsidTr="00195D76">
        <w:trPr>
          <w:cantSplit/>
          <w:jc w:val="center"/>
        </w:trPr>
        <w:tc>
          <w:tcPr>
            <w:tcW w:w="737" w:type="dxa"/>
            <w:tcBorders>
              <w:left w:val="single" w:sz="4" w:space="0" w:color="auto"/>
              <w:right w:val="single" w:sz="4" w:space="0" w:color="auto"/>
            </w:tcBorders>
          </w:tcPr>
          <w:p w14:paraId="55C59F5F" w14:textId="77777777" w:rsidR="00BF46E1" w:rsidRPr="0041528A" w:rsidRDefault="00BF46E1" w:rsidP="0092045E">
            <w:pPr>
              <w:pStyle w:val="TAC"/>
            </w:pPr>
            <w:r w:rsidRPr="0041528A">
              <w:t>72</w:t>
            </w:r>
          </w:p>
        </w:tc>
        <w:tc>
          <w:tcPr>
            <w:tcW w:w="1232" w:type="dxa"/>
            <w:tcBorders>
              <w:left w:val="single" w:sz="4" w:space="0" w:color="auto"/>
              <w:right w:val="single" w:sz="4" w:space="0" w:color="auto"/>
            </w:tcBorders>
          </w:tcPr>
          <w:p w14:paraId="197FD1E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7A5902B"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0598B35E" w14:textId="77777777" w:rsidR="00BF46E1" w:rsidRPr="0041528A" w:rsidRDefault="00BF46E1" w:rsidP="0092045E">
            <w:pPr>
              <w:pStyle w:val="TAL"/>
            </w:pPr>
            <w:r w:rsidRPr="0041528A">
              <w:t>["5"]</w:t>
            </w:r>
          </w:p>
        </w:tc>
      </w:tr>
      <w:tr w:rsidR="00BF46E1" w:rsidRPr="0041528A" w14:paraId="613947C8" w14:textId="77777777" w:rsidTr="00195D76">
        <w:trPr>
          <w:cantSplit/>
          <w:jc w:val="center"/>
        </w:trPr>
        <w:tc>
          <w:tcPr>
            <w:tcW w:w="737" w:type="dxa"/>
            <w:tcBorders>
              <w:left w:val="single" w:sz="4" w:space="0" w:color="auto"/>
              <w:right w:val="single" w:sz="4" w:space="0" w:color="auto"/>
            </w:tcBorders>
          </w:tcPr>
          <w:p w14:paraId="1A34ADA5" w14:textId="77777777" w:rsidR="00BF46E1" w:rsidRPr="0041528A" w:rsidRDefault="00BF46E1" w:rsidP="0092045E">
            <w:pPr>
              <w:pStyle w:val="TAC"/>
            </w:pPr>
            <w:r w:rsidRPr="0041528A">
              <w:t>73</w:t>
            </w:r>
          </w:p>
        </w:tc>
        <w:tc>
          <w:tcPr>
            <w:tcW w:w="1232" w:type="dxa"/>
            <w:tcBorders>
              <w:left w:val="single" w:sz="4" w:space="0" w:color="auto"/>
              <w:right w:val="single" w:sz="4" w:space="0" w:color="auto"/>
            </w:tcBorders>
          </w:tcPr>
          <w:p w14:paraId="71F6659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4A412BF"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756FE88C" w14:textId="77777777" w:rsidR="00BF46E1" w:rsidRPr="0041528A" w:rsidRDefault="00BF46E1" w:rsidP="0092045E">
            <w:pPr>
              <w:pStyle w:val="TAL"/>
            </w:pPr>
            <w:r w:rsidRPr="0041528A">
              <w:t>["6"]</w:t>
            </w:r>
          </w:p>
        </w:tc>
      </w:tr>
      <w:tr w:rsidR="00BF46E1" w:rsidRPr="0041528A" w14:paraId="4C7AA450" w14:textId="77777777" w:rsidTr="00195D76">
        <w:trPr>
          <w:cantSplit/>
          <w:jc w:val="center"/>
        </w:trPr>
        <w:tc>
          <w:tcPr>
            <w:tcW w:w="737" w:type="dxa"/>
            <w:tcBorders>
              <w:left w:val="single" w:sz="4" w:space="0" w:color="auto"/>
              <w:right w:val="single" w:sz="4" w:space="0" w:color="auto"/>
            </w:tcBorders>
          </w:tcPr>
          <w:p w14:paraId="6D83A67C" w14:textId="77777777" w:rsidR="00BF46E1" w:rsidRPr="0041528A" w:rsidRDefault="00BF46E1" w:rsidP="0092045E">
            <w:pPr>
              <w:pStyle w:val="TAC"/>
            </w:pPr>
            <w:r w:rsidRPr="0041528A">
              <w:t>74</w:t>
            </w:r>
          </w:p>
        </w:tc>
        <w:tc>
          <w:tcPr>
            <w:tcW w:w="1232" w:type="dxa"/>
            <w:tcBorders>
              <w:left w:val="single" w:sz="4" w:space="0" w:color="auto"/>
              <w:right w:val="single" w:sz="4" w:space="0" w:color="auto"/>
            </w:tcBorders>
          </w:tcPr>
          <w:p w14:paraId="6E96D349"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B349B9F"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1C42DF3B" w14:textId="77777777" w:rsidR="00BF46E1" w:rsidRPr="0041528A" w:rsidRDefault="00BF46E1" w:rsidP="0092045E">
            <w:pPr>
              <w:pStyle w:val="TAL"/>
            </w:pPr>
            <w:r w:rsidRPr="0041528A">
              <w:t>["7"]</w:t>
            </w:r>
          </w:p>
        </w:tc>
      </w:tr>
      <w:tr w:rsidR="00BF46E1" w:rsidRPr="0041528A" w14:paraId="57D696BC" w14:textId="77777777" w:rsidTr="00195D76">
        <w:trPr>
          <w:cantSplit/>
          <w:jc w:val="center"/>
        </w:trPr>
        <w:tc>
          <w:tcPr>
            <w:tcW w:w="737" w:type="dxa"/>
            <w:tcBorders>
              <w:left w:val="single" w:sz="4" w:space="0" w:color="auto"/>
              <w:right w:val="single" w:sz="4" w:space="0" w:color="auto"/>
            </w:tcBorders>
          </w:tcPr>
          <w:p w14:paraId="17FE6EA7" w14:textId="77777777" w:rsidR="00BF46E1" w:rsidRPr="0041528A" w:rsidRDefault="00BF46E1" w:rsidP="0092045E">
            <w:pPr>
              <w:pStyle w:val="TAC"/>
            </w:pPr>
            <w:r w:rsidRPr="0041528A">
              <w:t>75</w:t>
            </w:r>
          </w:p>
        </w:tc>
        <w:tc>
          <w:tcPr>
            <w:tcW w:w="1232" w:type="dxa"/>
            <w:tcBorders>
              <w:left w:val="single" w:sz="4" w:space="0" w:color="auto"/>
              <w:right w:val="single" w:sz="4" w:space="0" w:color="auto"/>
            </w:tcBorders>
          </w:tcPr>
          <w:p w14:paraId="16E7AB2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09CB5C7"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26F67441" w14:textId="77777777" w:rsidR="00BF46E1" w:rsidRPr="0041528A" w:rsidRDefault="00BF46E1" w:rsidP="0092045E">
            <w:pPr>
              <w:pStyle w:val="TAL"/>
            </w:pPr>
            <w:r w:rsidRPr="0041528A">
              <w:t>["8"]</w:t>
            </w:r>
          </w:p>
        </w:tc>
      </w:tr>
      <w:tr w:rsidR="00BF46E1" w:rsidRPr="0041528A" w14:paraId="29EC9F51" w14:textId="77777777" w:rsidTr="00195D76">
        <w:trPr>
          <w:cantSplit/>
          <w:jc w:val="center"/>
        </w:trPr>
        <w:tc>
          <w:tcPr>
            <w:tcW w:w="737" w:type="dxa"/>
            <w:tcBorders>
              <w:left w:val="single" w:sz="4" w:space="0" w:color="auto"/>
              <w:right w:val="single" w:sz="4" w:space="0" w:color="auto"/>
            </w:tcBorders>
          </w:tcPr>
          <w:p w14:paraId="5E61A22E" w14:textId="77777777" w:rsidR="00BF46E1" w:rsidRPr="0041528A" w:rsidRDefault="00BF46E1" w:rsidP="0092045E">
            <w:pPr>
              <w:pStyle w:val="TAC"/>
            </w:pPr>
            <w:r w:rsidRPr="0041528A">
              <w:t>76</w:t>
            </w:r>
          </w:p>
        </w:tc>
        <w:tc>
          <w:tcPr>
            <w:tcW w:w="1232" w:type="dxa"/>
            <w:tcBorders>
              <w:left w:val="single" w:sz="4" w:space="0" w:color="auto"/>
              <w:right w:val="single" w:sz="4" w:space="0" w:color="auto"/>
            </w:tcBorders>
          </w:tcPr>
          <w:p w14:paraId="6297B08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05C0182"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14B2C999" w14:textId="77777777" w:rsidR="00BF46E1" w:rsidRPr="0041528A" w:rsidRDefault="00BF46E1" w:rsidP="0092045E">
            <w:pPr>
              <w:pStyle w:val="TAL"/>
            </w:pPr>
            <w:r w:rsidRPr="0041528A">
              <w:t>["9"]</w:t>
            </w:r>
          </w:p>
        </w:tc>
      </w:tr>
      <w:tr w:rsidR="00BF46E1" w:rsidRPr="0041528A" w14:paraId="1EE9995B" w14:textId="77777777" w:rsidTr="00195D76">
        <w:trPr>
          <w:cantSplit/>
          <w:jc w:val="center"/>
        </w:trPr>
        <w:tc>
          <w:tcPr>
            <w:tcW w:w="737" w:type="dxa"/>
            <w:tcBorders>
              <w:left w:val="single" w:sz="4" w:space="0" w:color="auto"/>
              <w:right w:val="single" w:sz="4" w:space="0" w:color="auto"/>
            </w:tcBorders>
          </w:tcPr>
          <w:p w14:paraId="75A8AAC2" w14:textId="77777777" w:rsidR="00BF46E1" w:rsidRPr="0041528A" w:rsidRDefault="00BF46E1" w:rsidP="0092045E">
            <w:pPr>
              <w:pStyle w:val="TAC"/>
            </w:pPr>
            <w:r w:rsidRPr="0041528A">
              <w:t>77</w:t>
            </w:r>
          </w:p>
        </w:tc>
        <w:tc>
          <w:tcPr>
            <w:tcW w:w="1232" w:type="dxa"/>
            <w:tcBorders>
              <w:left w:val="single" w:sz="4" w:space="0" w:color="auto"/>
              <w:right w:val="single" w:sz="4" w:space="0" w:color="auto"/>
            </w:tcBorders>
          </w:tcPr>
          <w:p w14:paraId="62ABC77D"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310FFB7"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6E2F129A" w14:textId="77777777" w:rsidR="00BF46E1" w:rsidRPr="0041528A" w:rsidRDefault="00BF46E1" w:rsidP="0092045E">
            <w:pPr>
              <w:pStyle w:val="TAL"/>
            </w:pPr>
            <w:r w:rsidRPr="0041528A">
              <w:t>["0"]</w:t>
            </w:r>
          </w:p>
        </w:tc>
      </w:tr>
      <w:tr w:rsidR="00BF46E1" w:rsidRPr="0041528A" w14:paraId="201DDBD7" w14:textId="77777777" w:rsidTr="00195D76">
        <w:trPr>
          <w:cantSplit/>
          <w:jc w:val="center"/>
        </w:trPr>
        <w:tc>
          <w:tcPr>
            <w:tcW w:w="737" w:type="dxa"/>
            <w:tcBorders>
              <w:left w:val="single" w:sz="4" w:space="0" w:color="auto"/>
              <w:right w:val="single" w:sz="4" w:space="0" w:color="auto"/>
            </w:tcBorders>
          </w:tcPr>
          <w:p w14:paraId="02ACF1D5" w14:textId="77777777" w:rsidR="00BF46E1" w:rsidRPr="0041528A" w:rsidRDefault="00BF46E1" w:rsidP="0092045E">
            <w:pPr>
              <w:pStyle w:val="TAC"/>
            </w:pPr>
            <w:r w:rsidRPr="0041528A">
              <w:t>78</w:t>
            </w:r>
          </w:p>
        </w:tc>
        <w:tc>
          <w:tcPr>
            <w:tcW w:w="1232" w:type="dxa"/>
            <w:tcBorders>
              <w:left w:val="single" w:sz="4" w:space="0" w:color="auto"/>
              <w:right w:val="single" w:sz="4" w:space="0" w:color="auto"/>
            </w:tcBorders>
          </w:tcPr>
          <w:p w14:paraId="3FC62D94"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0CF5F42" w14:textId="77777777" w:rsidR="00BF46E1" w:rsidRPr="0041528A" w:rsidRDefault="00BF46E1" w:rsidP="0092045E">
            <w:pPr>
              <w:pStyle w:val="TAL"/>
            </w:pPr>
            <w:r w:rsidRPr="0041528A">
              <w:t>TERMINAL RESPONSE: SEND DTMF 4.6.1</w:t>
            </w:r>
          </w:p>
        </w:tc>
        <w:tc>
          <w:tcPr>
            <w:tcW w:w="3776" w:type="dxa"/>
            <w:tcBorders>
              <w:left w:val="single" w:sz="4" w:space="0" w:color="auto"/>
              <w:right w:val="single" w:sz="4" w:space="0" w:color="auto"/>
            </w:tcBorders>
          </w:tcPr>
          <w:p w14:paraId="1E864550" w14:textId="77777777" w:rsidR="00BF46E1" w:rsidRPr="0041528A" w:rsidRDefault="00BF46E1" w:rsidP="0092045E">
            <w:pPr>
              <w:pStyle w:val="TAL"/>
            </w:pPr>
            <w:r w:rsidRPr="0041528A">
              <w:t>[Command performed successfully]</w:t>
            </w:r>
          </w:p>
        </w:tc>
      </w:tr>
      <w:tr w:rsidR="00BF46E1" w:rsidRPr="0041528A" w14:paraId="4D0B35EC" w14:textId="77777777" w:rsidTr="00195D76">
        <w:trPr>
          <w:cantSplit/>
          <w:jc w:val="center"/>
        </w:trPr>
        <w:tc>
          <w:tcPr>
            <w:tcW w:w="737" w:type="dxa"/>
            <w:tcBorders>
              <w:left w:val="single" w:sz="4" w:space="0" w:color="auto"/>
              <w:right w:val="single" w:sz="4" w:space="0" w:color="auto"/>
            </w:tcBorders>
          </w:tcPr>
          <w:p w14:paraId="34878F6A" w14:textId="77777777" w:rsidR="00BF46E1" w:rsidRPr="0041528A" w:rsidRDefault="00BF46E1" w:rsidP="0092045E">
            <w:pPr>
              <w:pStyle w:val="TAC"/>
            </w:pPr>
            <w:r w:rsidRPr="0041528A">
              <w:t>79</w:t>
            </w:r>
          </w:p>
        </w:tc>
        <w:tc>
          <w:tcPr>
            <w:tcW w:w="1232" w:type="dxa"/>
            <w:tcBorders>
              <w:left w:val="single" w:sz="4" w:space="0" w:color="auto"/>
              <w:right w:val="single" w:sz="4" w:space="0" w:color="auto"/>
            </w:tcBorders>
          </w:tcPr>
          <w:p w14:paraId="4F9593D9"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855CA78"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4E4520E1" w14:textId="77777777" w:rsidR="00BF46E1" w:rsidRPr="0041528A" w:rsidRDefault="00BF46E1" w:rsidP="0092045E">
            <w:pPr>
              <w:pStyle w:val="TAL"/>
            </w:pPr>
          </w:p>
        </w:tc>
      </w:tr>
      <w:tr w:rsidR="00BF46E1" w:rsidRPr="0041528A" w14:paraId="16EA7357" w14:textId="77777777" w:rsidTr="00195D76">
        <w:trPr>
          <w:cantSplit/>
          <w:jc w:val="center"/>
        </w:trPr>
        <w:tc>
          <w:tcPr>
            <w:tcW w:w="737" w:type="dxa"/>
            <w:tcBorders>
              <w:left w:val="single" w:sz="4" w:space="0" w:color="auto"/>
              <w:bottom w:val="single" w:sz="4" w:space="0" w:color="auto"/>
              <w:right w:val="single" w:sz="4" w:space="0" w:color="auto"/>
            </w:tcBorders>
          </w:tcPr>
          <w:p w14:paraId="422084F0" w14:textId="77777777" w:rsidR="00BF46E1" w:rsidRPr="0041528A" w:rsidRDefault="00BF46E1" w:rsidP="0092045E">
            <w:pPr>
              <w:pStyle w:val="TAC"/>
            </w:pPr>
            <w:r w:rsidRPr="0041528A">
              <w:t>80</w:t>
            </w:r>
          </w:p>
        </w:tc>
        <w:tc>
          <w:tcPr>
            <w:tcW w:w="1232" w:type="dxa"/>
            <w:tcBorders>
              <w:left w:val="single" w:sz="4" w:space="0" w:color="auto"/>
              <w:bottom w:val="single" w:sz="4" w:space="0" w:color="auto"/>
              <w:right w:val="single" w:sz="4" w:space="0" w:color="auto"/>
            </w:tcBorders>
          </w:tcPr>
          <w:p w14:paraId="7498BBBC"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bottom w:val="single" w:sz="4" w:space="0" w:color="auto"/>
              <w:right w:val="single" w:sz="4" w:space="0" w:color="auto"/>
            </w:tcBorders>
          </w:tcPr>
          <w:p w14:paraId="2266FF41" w14:textId="77777777" w:rsidR="00BF46E1" w:rsidRPr="0041528A" w:rsidRDefault="00BF46E1" w:rsidP="0092045E">
            <w:pPr>
              <w:pStyle w:val="TAL"/>
            </w:pPr>
            <w:r w:rsidRPr="0041528A">
              <w:t>End the call</w:t>
            </w:r>
          </w:p>
        </w:tc>
        <w:tc>
          <w:tcPr>
            <w:tcW w:w="3776" w:type="dxa"/>
            <w:tcBorders>
              <w:left w:val="single" w:sz="4" w:space="0" w:color="auto"/>
              <w:bottom w:val="single" w:sz="4" w:space="0" w:color="auto"/>
              <w:right w:val="single" w:sz="4" w:space="0" w:color="auto"/>
            </w:tcBorders>
          </w:tcPr>
          <w:p w14:paraId="645B2013" w14:textId="77777777" w:rsidR="00BF46E1" w:rsidRPr="0041528A" w:rsidRDefault="00BF46E1" w:rsidP="0092045E">
            <w:pPr>
              <w:pStyle w:val="TAL"/>
            </w:pPr>
          </w:p>
        </w:tc>
      </w:tr>
    </w:tbl>
    <w:p w14:paraId="3B577C70" w14:textId="77777777" w:rsidR="00BF46E1" w:rsidRPr="0041528A" w:rsidRDefault="00BF46E1" w:rsidP="00BF46E1"/>
    <w:p w14:paraId="264DB87E" w14:textId="77777777" w:rsidR="00BF46E1" w:rsidRPr="0041528A" w:rsidRDefault="00BF46E1" w:rsidP="00BF46E1">
      <w:r w:rsidRPr="0041528A">
        <w:t>PROACTIVE COMMAND: SEND DTMF 4.6.1</w:t>
      </w:r>
    </w:p>
    <w:p w14:paraId="0EAB9185" w14:textId="77777777" w:rsidR="00BF46E1" w:rsidRPr="0041528A" w:rsidRDefault="00BF46E1" w:rsidP="00BF46E1">
      <w:r w:rsidRPr="0041528A">
        <w:t>Logically:</w:t>
      </w:r>
    </w:p>
    <w:p w14:paraId="66FA4353" w14:textId="77777777" w:rsidR="00BF46E1" w:rsidRPr="0041528A" w:rsidRDefault="00BF46E1" w:rsidP="0041528A">
      <w:pPr>
        <w:pStyle w:val="EW"/>
      </w:pPr>
      <w:r w:rsidRPr="0041528A">
        <w:t>Command details</w:t>
      </w:r>
    </w:p>
    <w:p w14:paraId="29F5C735" w14:textId="77777777" w:rsidR="00BF46E1" w:rsidRPr="0041528A" w:rsidRDefault="00BF46E1" w:rsidP="0041528A">
      <w:pPr>
        <w:pStyle w:val="EW"/>
      </w:pPr>
      <w:r w:rsidRPr="0041528A">
        <w:tab/>
        <w:t>Command number:</w:t>
      </w:r>
      <w:r w:rsidRPr="0041528A">
        <w:tab/>
        <w:t>1</w:t>
      </w:r>
    </w:p>
    <w:p w14:paraId="54E7FFFD" w14:textId="77777777" w:rsidR="00BF46E1" w:rsidRPr="0041528A" w:rsidRDefault="00BF46E1" w:rsidP="0041528A">
      <w:pPr>
        <w:pStyle w:val="EW"/>
      </w:pPr>
      <w:r w:rsidRPr="0041528A">
        <w:tab/>
        <w:t>Command type:</w:t>
      </w:r>
      <w:r w:rsidRPr="0041528A">
        <w:tab/>
        <w:t>SEND DTMF</w:t>
      </w:r>
    </w:p>
    <w:p w14:paraId="63546E8A" w14:textId="77777777" w:rsidR="00BF46E1" w:rsidRPr="0041528A" w:rsidRDefault="00BF46E1" w:rsidP="0041528A">
      <w:pPr>
        <w:pStyle w:val="EW"/>
      </w:pPr>
      <w:r w:rsidRPr="0041528A">
        <w:tab/>
        <w:t>Command qualifier:</w:t>
      </w:r>
      <w:r w:rsidRPr="0041528A">
        <w:tab/>
        <w:t>"00"</w:t>
      </w:r>
    </w:p>
    <w:p w14:paraId="392197F9" w14:textId="77777777" w:rsidR="00BF46E1" w:rsidRPr="0041528A" w:rsidRDefault="00BF46E1" w:rsidP="0041528A">
      <w:pPr>
        <w:pStyle w:val="EW"/>
      </w:pPr>
      <w:r w:rsidRPr="0041528A">
        <w:t>Device identities</w:t>
      </w:r>
    </w:p>
    <w:p w14:paraId="58CFFE40" w14:textId="77777777" w:rsidR="00BF46E1" w:rsidRPr="0041528A" w:rsidRDefault="00BF46E1" w:rsidP="0041528A">
      <w:pPr>
        <w:pStyle w:val="EW"/>
      </w:pPr>
      <w:r w:rsidRPr="0041528A">
        <w:tab/>
        <w:t>Source device:</w:t>
      </w:r>
      <w:r w:rsidRPr="0041528A">
        <w:tab/>
        <w:t>UICC</w:t>
      </w:r>
    </w:p>
    <w:p w14:paraId="3E59D270" w14:textId="77777777" w:rsidR="00BF46E1" w:rsidRPr="0041528A" w:rsidRDefault="00BF46E1" w:rsidP="0041528A">
      <w:pPr>
        <w:pStyle w:val="EW"/>
      </w:pPr>
      <w:r w:rsidRPr="0041528A">
        <w:tab/>
        <w:t>Destination device:</w:t>
      </w:r>
      <w:r w:rsidRPr="0041528A">
        <w:tab/>
        <w:t>Network</w:t>
      </w:r>
    </w:p>
    <w:p w14:paraId="16EAEFD4" w14:textId="77777777" w:rsidR="00BF46E1" w:rsidRPr="0041528A" w:rsidRDefault="00BF46E1" w:rsidP="0041528A">
      <w:pPr>
        <w:pStyle w:val="EW"/>
      </w:pPr>
      <w:r w:rsidRPr="0041528A">
        <w:t>Alpha identifier:</w:t>
      </w:r>
      <w:r w:rsidRPr="0041528A">
        <w:tab/>
        <w:t>"Send DTMF 1"</w:t>
      </w:r>
    </w:p>
    <w:p w14:paraId="4DFF4306" w14:textId="77777777" w:rsidR="00BF46E1" w:rsidRPr="0041528A" w:rsidRDefault="00BF46E1" w:rsidP="0041528A">
      <w:pPr>
        <w:pStyle w:val="EW"/>
      </w:pPr>
      <w:r w:rsidRPr="0041528A">
        <w:t>DTMF String:</w:t>
      </w:r>
      <w:r w:rsidRPr="0041528A">
        <w:tab/>
        <w:t>"1234567890"</w:t>
      </w:r>
    </w:p>
    <w:p w14:paraId="54BB210F" w14:textId="77777777" w:rsidR="00BF46E1" w:rsidRPr="0041528A" w:rsidRDefault="00BF46E1" w:rsidP="0041528A">
      <w:pPr>
        <w:pStyle w:val="EW"/>
      </w:pPr>
      <w:r w:rsidRPr="0041528A">
        <w:t>Text Attribute</w:t>
      </w:r>
    </w:p>
    <w:p w14:paraId="29F01B29" w14:textId="77777777" w:rsidR="00BF46E1" w:rsidRPr="0041528A" w:rsidRDefault="00BF46E1" w:rsidP="0041528A">
      <w:pPr>
        <w:pStyle w:val="EW"/>
      </w:pPr>
      <w:r w:rsidRPr="0041528A">
        <w:lastRenderedPageBreak/>
        <w:tab/>
        <w:t>Formatting position:</w:t>
      </w:r>
      <w:r w:rsidRPr="0041528A">
        <w:tab/>
        <w:t>0</w:t>
      </w:r>
    </w:p>
    <w:p w14:paraId="7B4EBE25" w14:textId="77777777" w:rsidR="00BF46E1" w:rsidRPr="0041528A" w:rsidRDefault="00BF46E1" w:rsidP="0041528A">
      <w:pPr>
        <w:pStyle w:val="EW"/>
      </w:pPr>
      <w:r w:rsidRPr="0041528A">
        <w:tab/>
        <w:t>Formatting length:</w:t>
      </w:r>
      <w:r w:rsidRPr="0041528A">
        <w:tab/>
        <w:t>11</w:t>
      </w:r>
    </w:p>
    <w:p w14:paraId="16E191DF" w14:textId="77777777" w:rsidR="00BF46E1" w:rsidRPr="0041528A" w:rsidRDefault="00BF46E1" w:rsidP="0041528A">
      <w:pPr>
        <w:pStyle w:val="EW"/>
      </w:pPr>
      <w:r w:rsidRPr="0041528A">
        <w:tab/>
        <w:t>Formatting mode:</w:t>
      </w:r>
      <w:r w:rsidRPr="0041528A">
        <w:tab/>
        <w:t>Left Alignment, Normal Font, Bold On, Italic Off, Underline Off, Strikethrough Off</w:t>
      </w:r>
    </w:p>
    <w:p w14:paraId="66A5D860" w14:textId="77777777" w:rsidR="00BF46E1" w:rsidRPr="0041528A" w:rsidRDefault="00BF46E1" w:rsidP="0041528A">
      <w:pPr>
        <w:pStyle w:val="EX"/>
      </w:pPr>
      <w:r w:rsidRPr="0041528A">
        <w:t>Colour:</w:t>
      </w:r>
      <w:r w:rsidRPr="0041528A">
        <w:tab/>
        <w:t>Dark Green Foreground, Bright Yellow Background</w:t>
      </w:r>
    </w:p>
    <w:p w14:paraId="036AB5D8" w14:textId="77777777" w:rsidR="00BF46E1" w:rsidRPr="0041528A" w:rsidRDefault="00BF46E1" w:rsidP="00BF46E1">
      <w:r w:rsidRPr="0041528A">
        <w:t>Coding:</w:t>
      </w:r>
    </w:p>
    <w:p w14:paraId="2FCEC03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F99A32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9B0BFEB"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CBF6E36"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6F417A2" w14:textId="77777777" w:rsidR="00BF46E1" w:rsidRPr="0041528A" w:rsidRDefault="00BF46E1" w:rsidP="0092045E">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6D3B922B"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163602D"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C6D6F31"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D4FAAA2"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4451B7D5"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E063BF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0369D64"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A40BD1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0A26123"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0755063" w14:textId="77777777" w:rsidR="00BF46E1" w:rsidRPr="0041528A" w:rsidRDefault="00BF46E1" w:rsidP="0092045E">
            <w:pPr>
              <w:pStyle w:val="TAC"/>
            </w:pPr>
            <w:r w:rsidRPr="0041528A">
              <w:t>85</w:t>
            </w:r>
          </w:p>
        </w:tc>
      </w:tr>
      <w:tr w:rsidR="00BF46E1" w:rsidRPr="0041528A" w14:paraId="65D666CF" w14:textId="77777777" w:rsidTr="00195D76">
        <w:trPr>
          <w:jc w:val="center"/>
        </w:trPr>
        <w:tc>
          <w:tcPr>
            <w:tcW w:w="1134" w:type="dxa"/>
            <w:tcBorders>
              <w:top w:val="single" w:sz="4" w:space="0" w:color="auto"/>
              <w:right w:val="single" w:sz="4" w:space="0" w:color="auto"/>
            </w:tcBorders>
          </w:tcPr>
          <w:p w14:paraId="341604EA"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BC744E2"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36AA7951"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44FCE71A"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53A9FA5"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50B568F"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F0468B7"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7321A3C"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48253CE6"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79E19DF"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67536371"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051AC151"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E76FD0A" w14:textId="77777777" w:rsidR="00BF46E1" w:rsidRPr="0041528A" w:rsidRDefault="00BF46E1" w:rsidP="0092045E">
            <w:pPr>
              <w:pStyle w:val="TAC"/>
            </w:pPr>
            <w:r w:rsidRPr="0041528A">
              <w:t>31</w:t>
            </w:r>
          </w:p>
        </w:tc>
      </w:tr>
      <w:tr w:rsidR="00BF46E1" w:rsidRPr="0041528A" w14:paraId="6C7181D7" w14:textId="77777777" w:rsidTr="00195D76">
        <w:trPr>
          <w:jc w:val="center"/>
        </w:trPr>
        <w:tc>
          <w:tcPr>
            <w:tcW w:w="1134" w:type="dxa"/>
            <w:tcBorders>
              <w:right w:val="single" w:sz="4" w:space="0" w:color="auto"/>
            </w:tcBorders>
          </w:tcPr>
          <w:p w14:paraId="6D330EE7"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ACFAFD9"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6C9A0274"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B5D082F"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6B0FF094"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D8D4132"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F0AF681"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329F7673"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A8FED79"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E9610AC"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E0A8EE6"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618BD22"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3E1CA84E" w14:textId="77777777" w:rsidR="00BF46E1" w:rsidRPr="0041528A" w:rsidRDefault="00BF46E1" w:rsidP="0092045E">
            <w:pPr>
              <w:pStyle w:val="TAC"/>
            </w:pPr>
            <w:r w:rsidRPr="0041528A">
              <w:t>10</w:t>
            </w:r>
          </w:p>
        </w:tc>
      </w:tr>
      <w:tr w:rsidR="00BF46E1" w:rsidRPr="0041528A" w14:paraId="016BEB4D" w14:textId="77777777" w:rsidTr="00195D76">
        <w:trPr>
          <w:jc w:val="center"/>
        </w:trPr>
        <w:tc>
          <w:tcPr>
            <w:tcW w:w="1134" w:type="dxa"/>
            <w:tcBorders>
              <w:right w:val="single" w:sz="4" w:space="0" w:color="auto"/>
            </w:tcBorders>
          </w:tcPr>
          <w:p w14:paraId="598EF636"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C885F0A"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76B2F246"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A0559F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A5A5B2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7671CD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9CA36C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DA34AF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C81246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15D6DF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84F5BC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78138C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36C6BAF" w14:textId="77777777" w:rsidR="00BF46E1" w:rsidRPr="0041528A" w:rsidRDefault="00BF46E1" w:rsidP="0092045E">
            <w:pPr>
              <w:pStyle w:val="TAC"/>
            </w:pPr>
          </w:p>
        </w:tc>
      </w:tr>
    </w:tbl>
    <w:p w14:paraId="242E8A78" w14:textId="77777777" w:rsidR="00BF46E1" w:rsidRPr="0041528A" w:rsidRDefault="00BF46E1" w:rsidP="00BF46E1"/>
    <w:p w14:paraId="2882D87E" w14:textId="77777777" w:rsidR="00BF46E1" w:rsidRPr="0041528A" w:rsidRDefault="00BF46E1" w:rsidP="00BF46E1">
      <w:r w:rsidRPr="0041528A">
        <w:t>PROACTIVE COMMAND: SEND DTMF 4.6.2</w:t>
      </w:r>
    </w:p>
    <w:p w14:paraId="3EB80FE9" w14:textId="77777777" w:rsidR="00BF46E1" w:rsidRPr="0041528A" w:rsidRDefault="00BF46E1" w:rsidP="00BF46E1">
      <w:r w:rsidRPr="0041528A">
        <w:t>Logically:</w:t>
      </w:r>
    </w:p>
    <w:p w14:paraId="36472D55" w14:textId="77777777" w:rsidR="00BF46E1" w:rsidRPr="0041528A" w:rsidRDefault="00BF46E1" w:rsidP="0041528A">
      <w:pPr>
        <w:pStyle w:val="EW"/>
      </w:pPr>
      <w:r w:rsidRPr="0041528A">
        <w:t>Command details</w:t>
      </w:r>
    </w:p>
    <w:p w14:paraId="63A2E334" w14:textId="77777777" w:rsidR="00BF46E1" w:rsidRPr="0041528A" w:rsidRDefault="00BF46E1" w:rsidP="0041528A">
      <w:pPr>
        <w:pStyle w:val="EW"/>
      </w:pPr>
      <w:r w:rsidRPr="0041528A">
        <w:tab/>
        <w:t>Command number:</w:t>
      </w:r>
      <w:r w:rsidRPr="0041528A">
        <w:tab/>
        <w:t>1</w:t>
      </w:r>
    </w:p>
    <w:p w14:paraId="7AF32D1C" w14:textId="77777777" w:rsidR="00BF46E1" w:rsidRPr="0041528A" w:rsidRDefault="00BF46E1" w:rsidP="0041528A">
      <w:pPr>
        <w:pStyle w:val="EW"/>
      </w:pPr>
      <w:r w:rsidRPr="0041528A">
        <w:tab/>
        <w:t>Command type:</w:t>
      </w:r>
      <w:r w:rsidRPr="0041528A">
        <w:tab/>
        <w:t>SEND DTMF</w:t>
      </w:r>
    </w:p>
    <w:p w14:paraId="5E16889A" w14:textId="77777777" w:rsidR="00BF46E1" w:rsidRPr="0041528A" w:rsidRDefault="00BF46E1" w:rsidP="0041528A">
      <w:pPr>
        <w:pStyle w:val="EW"/>
      </w:pPr>
      <w:r w:rsidRPr="0041528A">
        <w:tab/>
        <w:t>Command qualifier:</w:t>
      </w:r>
      <w:r w:rsidRPr="0041528A">
        <w:tab/>
        <w:t>"00"</w:t>
      </w:r>
    </w:p>
    <w:p w14:paraId="2183587C" w14:textId="77777777" w:rsidR="00BF46E1" w:rsidRPr="0041528A" w:rsidRDefault="00BF46E1" w:rsidP="0041528A">
      <w:pPr>
        <w:pStyle w:val="EW"/>
      </w:pPr>
      <w:r w:rsidRPr="0041528A">
        <w:t>Device identities</w:t>
      </w:r>
    </w:p>
    <w:p w14:paraId="46E64D09" w14:textId="77777777" w:rsidR="00BF46E1" w:rsidRPr="0041528A" w:rsidRDefault="00BF46E1" w:rsidP="0041528A">
      <w:pPr>
        <w:pStyle w:val="EW"/>
      </w:pPr>
      <w:r w:rsidRPr="0041528A">
        <w:tab/>
        <w:t>Source device:</w:t>
      </w:r>
      <w:r w:rsidRPr="0041528A">
        <w:tab/>
        <w:t>UICC</w:t>
      </w:r>
    </w:p>
    <w:p w14:paraId="0C2630C2" w14:textId="77777777" w:rsidR="00BF46E1" w:rsidRPr="0041528A" w:rsidRDefault="00BF46E1" w:rsidP="0041528A">
      <w:pPr>
        <w:pStyle w:val="EW"/>
      </w:pPr>
      <w:r w:rsidRPr="0041528A">
        <w:tab/>
        <w:t>Destination device:</w:t>
      </w:r>
      <w:r w:rsidRPr="0041528A">
        <w:tab/>
        <w:t>Network</w:t>
      </w:r>
    </w:p>
    <w:p w14:paraId="302937D4" w14:textId="77777777" w:rsidR="00BF46E1" w:rsidRPr="0041528A" w:rsidRDefault="00BF46E1" w:rsidP="0041528A">
      <w:pPr>
        <w:pStyle w:val="EW"/>
      </w:pPr>
      <w:r w:rsidRPr="0041528A">
        <w:t>Alpha identifier:</w:t>
      </w:r>
      <w:r w:rsidRPr="0041528A">
        <w:tab/>
        <w:t>"Send DTMF 2"</w:t>
      </w:r>
    </w:p>
    <w:p w14:paraId="384F8015" w14:textId="77777777" w:rsidR="00BF46E1" w:rsidRPr="0041528A" w:rsidRDefault="00BF46E1" w:rsidP="0041528A">
      <w:pPr>
        <w:pStyle w:val="EW"/>
      </w:pPr>
      <w:r w:rsidRPr="0041528A">
        <w:t>DTMF String:</w:t>
      </w:r>
      <w:r w:rsidRPr="0041528A">
        <w:tab/>
        <w:t>"1234567890"</w:t>
      </w:r>
    </w:p>
    <w:p w14:paraId="5CF164B8" w14:textId="77777777" w:rsidR="00BF46E1" w:rsidRPr="0041528A" w:rsidRDefault="00BF46E1" w:rsidP="0041528A">
      <w:pPr>
        <w:pStyle w:val="EW"/>
      </w:pPr>
      <w:r w:rsidRPr="0041528A">
        <w:t>Text Attribute</w:t>
      </w:r>
    </w:p>
    <w:p w14:paraId="33B1BE70" w14:textId="77777777" w:rsidR="00BF46E1" w:rsidRPr="0041528A" w:rsidRDefault="00BF46E1" w:rsidP="0041528A">
      <w:pPr>
        <w:pStyle w:val="EW"/>
      </w:pPr>
      <w:r w:rsidRPr="0041528A">
        <w:tab/>
        <w:t>Formatting position:</w:t>
      </w:r>
      <w:r w:rsidRPr="0041528A">
        <w:tab/>
        <w:t>0</w:t>
      </w:r>
    </w:p>
    <w:p w14:paraId="44E38F20" w14:textId="77777777" w:rsidR="00BF46E1" w:rsidRPr="0041528A" w:rsidRDefault="00BF46E1" w:rsidP="0041528A">
      <w:pPr>
        <w:pStyle w:val="EW"/>
      </w:pPr>
      <w:r w:rsidRPr="0041528A">
        <w:tab/>
        <w:t>Formatting length:</w:t>
      </w:r>
      <w:r w:rsidRPr="0041528A">
        <w:tab/>
        <w:t>11</w:t>
      </w:r>
    </w:p>
    <w:p w14:paraId="68F6A08E"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587A50EF" w14:textId="77777777" w:rsidR="00BF46E1" w:rsidRPr="0041528A" w:rsidRDefault="00BF46E1" w:rsidP="0041528A">
      <w:pPr>
        <w:pStyle w:val="EX"/>
      </w:pPr>
      <w:r w:rsidRPr="0041528A">
        <w:t>Colour:</w:t>
      </w:r>
      <w:r w:rsidRPr="0041528A">
        <w:tab/>
        <w:t>Dark Green Foreground, Bright Yellow Background</w:t>
      </w:r>
    </w:p>
    <w:p w14:paraId="677FC97F" w14:textId="77777777" w:rsidR="00BF46E1" w:rsidRPr="0041528A" w:rsidRDefault="00BF46E1" w:rsidP="00BF46E1">
      <w:r w:rsidRPr="0041528A">
        <w:t>Coding:</w:t>
      </w:r>
    </w:p>
    <w:p w14:paraId="2C6203D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BFD1B2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73984B4"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4A4B912"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E5CAC8C" w14:textId="77777777" w:rsidR="00BF46E1" w:rsidRPr="0041528A" w:rsidRDefault="00BF46E1" w:rsidP="0092045E">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04545BDE"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355016E"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F24B220"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DD25550"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291F8FD1"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ADD0FC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DB330BD"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E61AEA1"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4754CE0"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31306EB" w14:textId="77777777" w:rsidR="00BF46E1" w:rsidRPr="0041528A" w:rsidRDefault="00BF46E1" w:rsidP="0092045E">
            <w:pPr>
              <w:pStyle w:val="TAC"/>
            </w:pPr>
            <w:r w:rsidRPr="0041528A">
              <w:t>85</w:t>
            </w:r>
          </w:p>
        </w:tc>
      </w:tr>
      <w:tr w:rsidR="00BF46E1" w:rsidRPr="0041528A" w14:paraId="1C272FDE" w14:textId="77777777" w:rsidTr="00195D76">
        <w:trPr>
          <w:jc w:val="center"/>
        </w:trPr>
        <w:tc>
          <w:tcPr>
            <w:tcW w:w="1134" w:type="dxa"/>
            <w:tcBorders>
              <w:top w:val="single" w:sz="4" w:space="0" w:color="auto"/>
              <w:right w:val="single" w:sz="4" w:space="0" w:color="auto"/>
            </w:tcBorders>
          </w:tcPr>
          <w:p w14:paraId="18082A7F"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C5316DE"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6AA0F61F"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3C0EFB4C"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5CB6C00"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07FB0A3B"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44C41ED3"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2DF50A1"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3C25115F"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5183E07"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3E108E8D"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1C398261"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54B7DD5" w14:textId="77777777" w:rsidR="00BF46E1" w:rsidRPr="0041528A" w:rsidRDefault="00BF46E1" w:rsidP="0092045E">
            <w:pPr>
              <w:pStyle w:val="TAC"/>
            </w:pPr>
            <w:r w:rsidRPr="0041528A">
              <w:t>32</w:t>
            </w:r>
          </w:p>
        </w:tc>
      </w:tr>
      <w:tr w:rsidR="00BF46E1" w:rsidRPr="0041528A" w14:paraId="03ED417C" w14:textId="77777777" w:rsidTr="00195D76">
        <w:trPr>
          <w:jc w:val="center"/>
        </w:trPr>
        <w:tc>
          <w:tcPr>
            <w:tcW w:w="1134" w:type="dxa"/>
            <w:tcBorders>
              <w:right w:val="single" w:sz="4" w:space="0" w:color="auto"/>
            </w:tcBorders>
          </w:tcPr>
          <w:p w14:paraId="2664292C"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B8C486F"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7FC3C727"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4BC14B0"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E725E9C"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4A442C3"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CA2269B"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33AFD423"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B6A15A8"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FCDD128"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5DDC094"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731A776"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36F22E76" w14:textId="77777777" w:rsidR="00BF46E1" w:rsidRPr="0041528A" w:rsidRDefault="00BF46E1" w:rsidP="0092045E">
            <w:pPr>
              <w:pStyle w:val="TAC"/>
            </w:pPr>
            <w:r w:rsidRPr="0041528A">
              <w:t>00</w:t>
            </w:r>
          </w:p>
        </w:tc>
      </w:tr>
      <w:tr w:rsidR="00BF46E1" w:rsidRPr="0041528A" w14:paraId="50E82F59" w14:textId="77777777" w:rsidTr="00195D76">
        <w:trPr>
          <w:jc w:val="center"/>
        </w:trPr>
        <w:tc>
          <w:tcPr>
            <w:tcW w:w="1134" w:type="dxa"/>
            <w:tcBorders>
              <w:right w:val="single" w:sz="4" w:space="0" w:color="auto"/>
            </w:tcBorders>
          </w:tcPr>
          <w:p w14:paraId="3FF5D2A4"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49EB7F1"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680374A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79E741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4D99A1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AF9FDA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3842B6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08222D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B7FD88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2A2193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FAD537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7675D2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36CD305" w14:textId="77777777" w:rsidR="00BF46E1" w:rsidRPr="0041528A" w:rsidRDefault="00BF46E1" w:rsidP="0092045E">
            <w:pPr>
              <w:pStyle w:val="TAC"/>
            </w:pPr>
          </w:p>
        </w:tc>
      </w:tr>
    </w:tbl>
    <w:p w14:paraId="766D3C93" w14:textId="77777777" w:rsidR="00BF46E1" w:rsidRPr="0041528A" w:rsidRDefault="00BF46E1" w:rsidP="00BF46E1"/>
    <w:p w14:paraId="57B9CC09" w14:textId="77777777" w:rsidR="00BF46E1" w:rsidRPr="0041528A" w:rsidRDefault="00BF46E1" w:rsidP="00BF46E1">
      <w:r w:rsidRPr="0041528A">
        <w:t>PROACTIVE COMMAND: SEND DTMF 4.6.3</w:t>
      </w:r>
    </w:p>
    <w:p w14:paraId="0DD56032" w14:textId="77777777" w:rsidR="00BF46E1" w:rsidRPr="0041528A" w:rsidRDefault="00BF46E1" w:rsidP="00BF46E1">
      <w:r w:rsidRPr="0041528A">
        <w:t>Logically:</w:t>
      </w:r>
    </w:p>
    <w:p w14:paraId="4DD8195B" w14:textId="77777777" w:rsidR="00BF46E1" w:rsidRPr="0041528A" w:rsidRDefault="00BF46E1" w:rsidP="0041528A">
      <w:pPr>
        <w:pStyle w:val="EW"/>
      </w:pPr>
      <w:r w:rsidRPr="0041528A">
        <w:t>Command details</w:t>
      </w:r>
    </w:p>
    <w:p w14:paraId="7651A4ED" w14:textId="77777777" w:rsidR="00BF46E1" w:rsidRPr="0041528A" w:rsidRDefault="00BF46E1" w:rsidP="0041528A">
      <w:pPr>
        <w:pStyle w:val="EW"/>
      </w:pPr>
      <w:r w:rsidRPr="0041528A">
        <w:tab/>
        <w:t>Command number:</w:t>
      </w:r>
      <w:r w:rsidRPr="0041528A">
        <w:tab/>
        <w:t>1</w:t>
      </w:r>
    </w:p>
    <w:p w14:paraId="35311561" w14:textId="77777777" w:rsidR="00BF46E1" w:rsidRPr="0041528A" w:rsidRDefault="00BF46E1" w:rsidP="0041528A">
      <w:pPr>
        <w:pStyle w:val="EW"/>
      </w:pPr>
      <w:r w:rsidRPr="0041528A">
        <w:tab/>
        <w:t>Command type:</w:t>
      </w:r>
      <w:r w:rsidRPr="0041528A">
        <w:tab/>
        <w:t>SEND DTMF</w:t>
      </w:r>
    </w:p>
    <w:p w14:paraId="370DF8B0" w14:textId="77777777" w:rsidR="00BF46E1" w:rsidRPr="0041528A" w:rsidRDefault="00BF46E1" w:rsidP="0041528A">
      <w:pPr>
        <w:pStyle w:val="EW"/>
      </w:pPr>
      <w:r w:rsidRPr="0041528A">
        <w:tab/>
        <w:t>Command qualifier:</w:t>
      </w:r>
      <w:r w:rsidRPr="0041528A">
        <w:tab/>
        <w:t>"00"</w:t>
      </w:r>
    </w:p>
    <w:p w14:paraId="2E0A5899" w14:textId="77777777" w:rsidR="00BF46E1" w:rsidRPr="0041528A" w:rsidRDefault="00BF46E1" w:rsidP="0041528A">
      <w:pPr>
        <w:pStyle w:val="EW"/>
      </w:pPr>
      <w:r w:rsidRPr="0041528A">
        <w:t>Device identities</w:t>
      </w:r>
    </w:p>
    <w:p w14:paraId="5DF5A532" w14:textId="77777777" w:rsidR="00BF46E1" w:rsidRPr="0041528A" w:rsidRDefault="00BF46E1" w:rsidP="0041528A">
      <w:pPr>
        <w:pStyle w:val="EW"/>
      </w:pPr>
      <w:r w:rsidRPr="0041528A">
        <w:tab/>
        <w:t>Source device:</w:t>
      </w:r>
      <w:r w:rsidRPr="0041528A">
        <w:tab/>
        <w:t>UICC</w:t>
      </w:r>
    </w:p>
    <w:p w14:paraId="33CF512C" w14:textId="77777777" w:rsidR="00BF46E1" w:rsidRPr="0041528A" w:rsidRDefault="00BF46E1" w:rsidP="0041528A">
      <w:pPr>
        <w:pStyle w:val="EW"/>
      </w:pPr>
      <w:r w:rsidRPr="0041528A">
        <w:tab/>
        <w:t>Destination device:</w:t>
      </w:r>
      <w:r w:rsidRPr="0041528A">
        <w:tab/>
        <w:t>Network</w:t>
      </w:r>
    </w:p>
    <w:p w14:paraId="3369CEF1" w14:textId="77777777" w:rsidR="00BF46E1" w:rsidRPr="0041528A" w:rsidRDefault="00BF46E1" w:rsidP="0041528A">
      <w:pPr>
        <w:pStyle w:val="EW"/>
      </w:pPr>
      <w:r w:rsidRPr="0041528A">
        <w:t>Alpha identifier:</w:t>
      </w:r>
      <w:r w:rsidRPr="0041528A">
        <w:tab/>
        <w:t>"Send DTMF 3"</w:t>
      </w:r>
    </w:p>
    <w:p w14:paraId="7D34B1BD" w14:textId="77777777" w:rsidR="00BF46E1" w:rsidRPr="0041528A" w:rsidRDefault="00BF46E1" w:rsidP="0041528A">
      <w:pPr>
        <w:pStyle w:val="EX"/>
      </w:pPr>
      <w:r w:rsidRPr="0041528A">
        <w:t>DTMF String:</w:t>
      </w:r>
      <w:r w:rsidRPr="0041528A">
        <w:tab/>
        <w:t>"1234567890"</w:t>
      </w:r>
    </w:p>
    <w:p w14:paraId="699396B8" w14:textId="77777777" w:rsidR="00BF46E1" w:rsidRPr="0041528A" w:rsidRDefault="00BF46E1" w:rsidP="00BF46E1">
      <w:r w:rsidRPr="0041528A">
        <w:t>Coding:</w:t>
      </w:r>
    </w:p>
    <w:p w14:paraId="5E0A02C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D0B198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11AA39A"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6033412"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3F16A4F" w14:textId="77777777" w:rsidR="00BF46E1" w:rsidRPr="0041528A" w:rsidRDefault="00BF46E1" w:rsidP="0092045E">
            <w:pPr>
              <w:pStyle w:val="TAC"/>
            </w:pPr>
            <w:r w:rsidRPr="0041528A">
              <w:t>1D</w:t>
            </w:r>
          </w:p>
        </w:tc>
        <w:tc>
          <w:tcPr>
            <w:tcW w:w="567" w:type="dxa"/>
            <w:tcBorders>
              <w:top w:val="single" w:sz="4" w:space="0" w:color="auto"/>
              <w:left w:val="single" w:sz="4" w:space="0" w:color="auto"/>
              <w:bottom w:val="single" w:sz="4" w:space="0" w:color="auto"/>
              <w:right w:val="single" w:sz="4" w:space="0" w:color="auto"/>
            </w:tcBorders>
          </w:tcPr>
          <w:p w14:paraId="4F88356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774E4E4"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A7DD513"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863F000"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5CFB0F62"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68A0536"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7F69D98"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B0893CD"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31B1988"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1AF4C34" w14:textId="77777777" w:rsidR="00BF46E1" w:rsidRPr="0041528A" w:rsidRDefault="00BF46E1" w:rsidP="0092045E">
            <w:pPr>
              <w:pStyle w:val="TAC"/>
            </w:pPr>
            <w:r w:rsidRPr="0041528A">
              <w:t>85</w:t>
            </w:r>
          </w:p>
        </w:tc>
      </w:tr>
      <w:tr w:rsidR="00BF46E1" w:rsidRPr="0041528A" w14:paraId="1AB37C15" w14:textId="77777777" w:rsidTr="00195D76">
        <w:trPr>
          <w:jc w:val="center"/>
        </w:trPr>
        <w:tc>
          <w:tcPr>
            <w:tcW w:w="1134" w:type="dxa"/>
            <w:tcBorders>
              <w:top w:val="single" w:sz="4" w:space="0" w:color="auto"/>
              <w:right w:val="single" w:sz="4" w:space="0" w:color="auto"/>
            </w:tcBorders>
          </w:tcPr>
          <w:p w14:paraId="6DDFBB3E"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B1F30E3"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36A33594"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2E4B42B0"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84A1E33"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E755035"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592FE9C"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33E7C2B"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F2E3AC3"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B912D13"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5B7AEA66"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157F2340"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977F9B5" w14:textId="77777777" w:rsidR="00BF46E1" w:rsidRPr="0041528A" w:rsidRDefault="00BF46E1" w:rsidP="0092045E">
            <w:pPr>
              <w:pStyle w:val="TAC"/>
            </w:pPr>
            <w:r w:rsidRPr="0041528A">
              <w:t>33</w:t>
            </w:r>
          </w:p>
        </w:tc>
      </w:tr>
      <w:tr w:rsidR="00BF46E1" w:rsidRPr="0041528A" w14:paraId="6ACA1F0F" w14:textId="77777777" w:rsidTr="00195D76">
        <w:trPr>
          <w:jc w:val="center"/>
        </w:trPr>
        <w:tc>
          <w:tcPr>
            <w:tcW w:w="1134" w:type="dxa"/>
            <w:tcBorders>
              <w:right w:val="single" w:sz="4" w:space="0" w:color="auto"/>
            </w:tcBorders>
          </w:tcPr>
          <w:p w14:paraId="72ABF79C"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A470E89"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23058925"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66B0F15"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42E6CC5"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40FC118"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B6F958D"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62C92846"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A1AEE6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638D19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CCE58F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337C8E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E234991" w14:textId="77777777" w:rsidR="00BF46E1" w:rsidRPr="0041528A" w:rsidRDefault="00BF46E1" w:rsidP="0092045E">
            <w:pPr>
              <w:pStyle w:val="TAC"/>
            </w:pPr>
          </w:p>
        </w:tc>
      </w:tr>
    </w:tbl>
    <w:p w14:paraId="6716650E" w14:textId="77777777" w:rsidR="00BF46E1" w:rsidRPr="0041528A" w:rsidRDefault="00BF46E1" w:rsidP="00BF46E1"/>
    <w:p w14:paraId="612FA56C" w14:textId="77777777" w:rsidR="00BF46E1" w:rsidRPr="0041528A" w:rsidRDefault="00BF46E1" w:rsidP="00BF46E1">
      <w:r w:rsidRPr="0041528A">
        <w:t>TERMINAL RESPONSE: SEND DTMF 4.6.1</w:t>
      </w:r>
    </w:p>
    <w:p w14:paraId="7BEA0A2E" w14:textId="77777777" w:rsidR="00BF46E1" w:rsidRPr="0041528A" w:rsidRDefault="00BF46E1" w:rsidP="00BF46E1">
      <w:r w:rsidRPr="0041528A">
        <w:lastRenderedPageBreak/>
        <w:t>Logically:</w:t>
      </w:r>
    </w:p>
    <w:p w14:paraId="5C9580C5" w14:textId="77777777" w:rsidR="00BF46E1" w:rsidRPr="0041528A" w:rsidRDefault="00BF46E1" w:rsidP="0041528A">
      <w:pPr>
        <w:pStyle w:val="EW"/>
      </w:pPr>
      <w:r w:rsidRPr="0041528A">
        <w:t>Command details</w:t>
      </w:r>
    </w:p>
    <w:p w14:paraId="6E79DB5B" w14:textId="77777777" w:rsidR="00BF46E1" w:rsidRPr="0041528A" w:rsidRDefault="00BF46E1" w:rsidP="0041528A">
      <w:pPr>
        <w:pStyle w:val="EW"/>
      </w:pPr>
      <w:r w:rsidRPr="0041528A">
        <w:tab/>
        <w:t>Command number:</w:t>
      </w:r>
      <w:r w:rsidRPr="0041528A">
        <w:tab/>
        <w:t>1</w:t>
      </w:r>
    </w:p>
    <w:p w14:paraId="53E13170" w14:textId="77777777" w:rsidR="00BF46E1" w:rsidRPr="0041528A" w:rsidRDefault="00BF46E1" w:rsidP="0041528A">
      <w:pPr>
        <w:pStyle w:val="EW"/>
      </w:pPr>
      <w:r w:rsidRPr="0041528A">
        <w:tab/>
        <w:t>Command type:</w:t>
      </w:r>
      <w:r w:rsidRPr="0041528A">
        <w:tab/>
        <w:t>SEND DTMF</w:t>
      </w:r>
    </w:p>
    <w:p w14:paraId="01326770" w14:textId="77777777" w:rsidR="00BF46E1" w:rsidRPr="0041528A" w:rsidRDefault="00BF46E1" w:rsidP="0041528A">
      <w:pPr>
        <w:pStyle w:val="EW"/>
      </w:pPr>
      <w:r w:rsidRPr="0041528A">
        <w:tab/>
        <w:t>Command qualifier:</w:t>
      </w:r>
      <w:r w:rsidRPr="0041528A">
        <w:tab/>
        <w:t>"00"</w:t>
      </w:r>
    </w:p>
    <w:p w14:paraId="05B6EDB0" w14:textId="77777777" w:rsidR="00BF46E1" w:rsidRPr="0041528A" w:rsidRDefault="00BF46E1" w:rsidP="0041528A">
      <w:pPr>
        <w:pStyle w:val="EW"/>
      </w:pPr>
      <w:r w:rsidRPr="0041528A">
        <w:t>Device identities</w:t>
      </w:r>
    </w:p>
    <w:p w14:paraId="55C91CAE" w14:textId="77777777" w:rsidR="00BF46E1" w:rsidRPr="0041528A" w:rsidRDefault="00BF46E1" w:rsidP="0041528A">
      <w:pPr>
        <w:pStyle w:val="EW"/>
      </w:pPr>
      <w:r w:rsidRPr="0041528A">
        <w:tab/>
        <w:t>Source device:</w:t>
      </w:r>
      <w:r w:rsidRPr="0041528A">
        <w:tab/>
        <w:t>ME</w:t>
      </w:r>
    </w:p>
    <w:p w14:paraId="1F5E16D6" w14:textId="77777777" w:rsidR="00BF46E1" w:rsidRPr="0041528A" w:rsidRDefault="00BF46E1" w:rsidP="0041528A">
      <w:pPr>
        <w:pStyle w:val="EW"/>
      </w:pPr>
      <w:r w:rsidRPr="0041528A">
        <w:tab/>
        <w:t>Destination device:</w:t>
      </w:r>
      <w:r w:rsidRPr="0041528A">
        <w:tab/>
        <w:t>UICC</w:t>
      </w:r>
    </w:p>
    <w:p w14:paraId="779EDF3D" w14:textId="77777777" w:rsidR="00BF46E1" w:rsidRPr="0041528A" w:rsidRDefault="00BF46E1" w:rsidP="0041528A">
      <w:pPr>
        <w:pStyle w:val="EW"/>
      </w:pPr>
      <w:r w:rsidRPr="0041528A">
        <w:t>Result</w:t>
      </w:r>
    </w:p>
    <w:p w14:paraId="24E71CA6" w14:textId="77777777" w:rsidR="00BF46E1" w:rsidRPr="0041528A" w:rsidRDefault="00BF46E1" w:rsidP="0041528A">
      <w:pPr>
        <w:pStyle w:val="EX"/>
      </w:pPr>
      <w:r w:rsidRPr="0041528A">
        <w:tab/>
        <w:t>General Result:</w:t>
      </w:r>
      <w:r w:rsidRPr="0041528A">
        <w:tab/>
        <w:t>Command performed successfully</w:t>
      </w:r>
    </w:p>
    <w:p w14:paraId="5142DEF3" w14:textId="77777777" w:rsidR="00BF46E1" w:rsidRPr="0041528A" w:rsidRDefault="00BF46E1" w:rsidP="00BF46E1">
      <w:r w:rsidRPr="0041528A">
        <w:t>Coding:</w:t>
      </w:r>
    </w:p>
    <w:p w14:paraId="0D6FF78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5BAF57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B77DB6C"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0298EDB"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55A527B"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51B1A3D"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BCA8308"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0311A0D4"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6538D1A"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E58FF1B"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73F856E"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AEE7F89"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A9F9BEA"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82D1E46"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5EF3B1A" w14:textId="77777777" w:rsidR="00BF46E1" w:rsidRPr="0041528A" w:rsidRDefault="00BF46E1" w:rsidP="0092045E">
            <w:pPr>
              <w:pStyle w:val="TAC"/>
            </w:pPr>
            <w:r w:rsidRPr="0041528A">
              <w:t>00</w:t>
            </w:r>
          </w:p>
        </w:tc>
      </w:tr>
    </w:tbl>
    <w:p w14:paraId="30689A39" w14:textId="77777777" w:rsidR="00BF46E1" w:rsidRPr="0041528A" w:rsidRDefault="00BF46E1" w:rsidP="00BF46E1"/>
    <w:p w14:paraId="37F14012" w14:textId="77777777" w:rsidR="00BF46E1" w:rsidRPr="0041528A" w:rsidRDefault="00BF46E1" w:rsidP="00BF46E1">
      <w:pPr>
        <w:pStyle w:val="H6"/>
      </w:pPr>
      <w:r w:rsidRPr="0041528A">
        <w:t>27.22.4.24.4.6.5</w:t>
      </w:r>
      <w:r w:rsidRPr="0041528A">
        <w:tab/>
        <w:t>Test requirement</w:t>
      </w:r>
    </w:p>
    <w:p w14:paraId="3D33B154" w14:textId="77777777" w:rsidR="00BF46E1" w:rsidRPr="0041528A" w:rsidRDefault="00BF46E1" w:rsidP="00BF46E1">
      <w:r w:rsidRPr="0041528A">
        <w:t>The ME shall operate in the manner defined in expected sequence 4.6.</w:t>
      </w:r>
    </w:p>
    <w:p w14:paraId="0326C59A" w14:textId="77777777" w:rsidR="00BF46E1" w:rsidRPr="0041528A" w:rsidRDefault="00BF46E1" w:rsidP="00BF46E1">
      <w:pPr>
        <w:pStyle w:val="H6"/>
      </w:pPr>
      <w:r w:rsidRPr="0041528A">
        <w:t>27.22.4.24.4.7</w:t>
      </w:r>
      <w:r w:rsidRPr="0041528A">
        <w:tab/>
        <w:t>SEND DTMF (support of Text Attribute – Italic On)</w:t>
      </w:r>
    </w:p>
    <w:p w14:paraId="01774F82" w14:textId="77777777" w:rsidR="00BF46E1" w:rsidRPr="0041528A" w:rsidRDefault="00BF46E1" w:rsidP="00BF46E1">
      <w:pPr>
        <w:pStyle w:val="H6"/>
      </w:pPr>
      <w:r w:rsidRPr="0041528A">
        <w:t>27.22.4.24.4.7.1</w:t>
      </w:r>
      <w:r w:rsidRPr="0041528A">
        <w:tab/>
        <w:t>Definition and applicability</w:t>
      </w:r>
    </w:p>
    <w:p w14:paraId="5931E84C" w14:textId="77777777" w:rsidR="00BF46E1" w:rsidRPr="0041528A" w:rsidRDefault="00BF46E1" w:rsidP="00BF46E1">
      <w:r w:rsidRPr="0041528A">
        <w:t>See clause 3.2.2.</w:t>
      </w:r>
    </w:p>
    <w:p w14:paraId="6AA993AD" w14:textId="77777777" w:rsidR="00BF46E1" w:rsidRPr="0041528A" w:rsidRDefault="00BF46E1" w:rsidP="00BF46E1">
      <w:pPr>
        <w:pStyle w:val="H6"/>
      </w:pPr>
      <w:r w:rsidRPr="0041528A">
        <w:t>27.22.4.24.4.7.2</w:t>
      </w:r>
      <w:r w:rsidRPr="0041528A">
        <w:tab/>
        <w:t>Conformance requirement</w:t>
      </w:r>
    </w:p>
    <w:p w14:paraId="06934C69" w14:textId="77777777" w:rsidR="00BF46E1" w:rsidRPr="0041528A" w:rsidRDefault="00BF46E1" w:rsidP="00BF46E1">
      <w:pPr>
        <w:keepNext/>
        <w:keepLines/>
      </w:pPr>
      <w:r w:rsidRPr="0041528A">
        <w:t>The ME shall support the Proactive UICC: Send DTMF facility as defined in:</w:t>
      </w:r>
    </w:p>
    <w:p w14:paraId="5BE71596" w14:textId="77777777" w:rsidR="00BF46E1" w:rsidRPr="0041528A" w:rsidRDefault="00BF46E1" w:rsidP="00BF46E1">
      <w:pPr>
        <w:pStyle w:val="B1"/>
      </w:pPr>
      <w:r w:rsidRPr="0041528A">
        <w:t>-</w:t>
      </w:r>
      <w:r w:rsidRPr="0041528A">
        <w:tab/>
        <w:t>TS 31.111 [15] clause 6.1, clause 6.4.24, clause 6.6.24, clause 8.12.2, clause 5.2, clause 8.6, clause 8.7, clause 8.2, clause 8.44 and clause 8.70.</w:t>
      </w:r>
    </w:p>
    <w:p w14:paraId="4B33F33C" w14:textId="77777777" w:rsidR="00BF46E1" w:rsidRPr="0041528A" w:rsidRDefault="00BF46E1" w:rsidP="00BF46E1">
      <w:pPr>
        <w:pStyle w:val="H6"/>
      </w:pPr>
      <w:r w:rsidRPr="0041528A">
        <w:t>27.22.4.24.4.7.3</w:t>
      </w:r>
      <w:r w:rsidRPr="0041528A">
        <w:tab/>
        <w:t>Test purpose</w:t>
      </w:r>
    </w:p>
    <w:p w14:paraId="2307132D" w14:textId="77777777" w:rsidR="00BF46E1" w:rsidRPr="0041528A" w:rsidRDefault="00BF46E1" w:rsidP="00BF46E1">
      <w:r w:rsidRPr="0041528A">
        <w:t>To verify that after a call has been successfully established the ME sends the DTMF string contained in the SEND DTMF proactive UICC command to the network, and returns a successful response in the TERMINAL RESPONSE command sent to the UICC.</w:t>
      </w:r>
    </w:p>
    <w:p w14:paraId="617758AC" w14:textId="77777777" w:rsidR="00BF46E1" w:rsidRPr="0041528A" w:rsidRDefault="00BF46E1" w:rsidP="00BF46E1">
      <w:r w:rsidRPr="0041528A">
        <w:t>To verify that the ME does not locally generate audible DTMF tones and play them to the user.</w:t>
      </w:r>
    </w:p>
    <w:p w14:paraId="3A91A895" w14:textId="77777777" w:rsidR="00BF46E1" w:rsidRPr="0041528A" w:rsidRDefault="00BF46E1" w:rsidP="00BF46E1">
      <w:r w:rsidRPr="0041528A">
        <w:t>To verify that if the ME is in idle mode it informs the UICC using TERMINAL RESPONSE '20' with the additional information "Not in speech call".</w:t>
      </w:r>
    </w:p>
    <w:p w14:paraId="00FD3DC4" w14:textId="77777777" w:rsidR="00BF46E1" w:rsidRPr="0041528A" w:rsidRDefault="00BF46E1" w:rsidP="00BF46E1">
      <w:r w:rsidRPr="0041528A">
        <w:t>To verify that the ME displays the text contained in the SEND DTMF proactive UICC command.</w:t>
      </w:r>
    </w:p>
    <w:p w14:paraId="0E372F52" w14:textId="77777777" w:rsidR="00BF46E1" w:rsidRPr="0041528A" w:rsidRDefault="00BF46E1" w:rsidP="00BF46E1">
      <w:r w:rsidRPr="0041528A">
        <w:t>To verify that the ME displays the alpha identifier according to the italic text attribute configuration which are referred to in the contents of the SEND DTMF proactive UICC command.</w:t>
      </w:r>
    </w:p>
    <w:p w14:paraId="761F0938" w14:textId="77777777" w:rsidR="00BF46E1" w:rsidRPr="0041528A" w:rsidRDefault="00BF46E1" w:rsidP="00BF46E1">
      <w:pPr>
        <w:pStyle w:val="H6"/>
      </w:pPr>
      <w:r w:rsidRPr="0041528A">
        <w:t>27.22.4.24.4.7.4</w:t>
      </w:r>
      <w:r w:rsidRPr="0041528A">
        <w:tab/>
        <w:t>Method of test</w:t>
      </w:r>
    </w:p>
    <w:p w14:paraId="1FB1AA09" w14:textId="77777777" w:rsidR="00BF46E1" w:rsidRPr="0041528A" w:rsidRDefault="00BF46E1" w:rsidP="00BF46E1">
      <w:pPr>
        <w:pStyle w:val="H6"/>
      </w:pPr>
      <w:r w:rsidRPr="0041528A">
        <w:t>27.22.4.24.4.7.4.1</w:t>
      </w:r>
      <w:r w:rsidRPr="0041528A">
        <w:tab/>
        <w:t>Initial conditions</w:t>
      </w:r>
    </w:p>
    <w:p w14:paraId="7DD4E0BA" w14:textId="77777777" w:rsidR="00BF46E1" w:rsidRPr="0041528A" w:rsidRDefault="00BF46E1" w:rsidP="00BF46E1">
      <w:r w:rsidRPr="0041528A">
        <w:t>The ME is connected to the USIM Simulator.</w:t>
      </w:r>
    </w:p>
    <w:p w14:paraId="6ABE2805" w14:textId="77777777" w:rsidR="00BF46E1" w:rsidRPr="0041528A" w:rsidRDefault="00BF46E1" w:rsidP="00BF46E1">
      <w:r w:rsidRPr="0041528A">
        <w:t>The elementary files are coded as USIM Application Toolkit default.</w:t>
      </w:r>
    </w:p>
    <w:p w14:paraId="1C1229C0" w14:textId="77777777" w:rsidR="00BF46E1" w:rsidRPr="0041528A" w:rsidRDefault="00BF46E1" w:rsidP="00BF46E1">
      <w:r w:rsidRPr="0041528A">
        <w:t>Prior to this test the ME shall have been powered on, performed the PROFILE DOWNLOAD procedure and be in updated idle mode on the USS.</w:t>
      </w:r>
    </w:p>
    <w:p w14:paraId="7FD86DBB" w14:textId="77777777" w:rsidR="00BF46E1" w:rsidRPr="0041528A" w:rsidRDefault="00BF46E1" w:rsidP="00BF46E1">
      <w:pPr>
        <w:pStyle w:val="H6"/>
      </w:pPr>
      <w:r w:rsidRPr="0041528A">
        <w:lastRenderedPageBreak/>
        <w:t>27.22.4.24.4.7.4.2</w:t>
      </w:r>
      <w:r w:rsidRPr="0041528A">
        <w:tab/>
        <w:t>Procedure</w:t>
      </w:r>
    </w:p>
    <w:p w14:paraId="2CF6ADF9" w14:textId="77777777" w:rsidR="00BF46E1" w:rsidRPr="0041528A" w:rsidRDefault="00BF46E1" w:rsidP="00BF46E1">
      <w:pPr>
        <w:pStyle w:val="TH"/>
      </w:pPr>
      <w:r w:rsidRPr="0041528A">
        <w:t>Expected Sequence 4.7 (SEND DTMF, with text attribute – Italic On)</w:t>
      </w:r>
    </w:p>
    <w:p w14:paraId="0E7CF9DC" w14:textId="77777777" w:rsidR="00BF46E1" w:rsidRPr="0041528A" w:rsidRDefault="00BF46E1" w:rsidP="00BF46E1">
      <w:r w:rsidRPr="0041528A">
        <w:t>Some details of the DTMF protocol have been left out for clarity.</w:t>
      </w:r>
    </w:p>
    <w:p w14:paraId="6B8A1C93"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5E4D9726" w14:textId="77777777" w:rsidTr="00195D76">
        <w:trPr>
          <w:cantSplit/>
          <w:jc w:val="center"/>
        </w:trPr>
        <w:tc>
          <w:tcPr>
            <w:tcW w:w="737" w:type="dxa"/>
            <w:tcBorders>
              <w:top w:val="single" w:sz="6" w:space="0" w:color="auto"/>
              <w:left w:val="single" w:sz="6" w:space="0" w:color="auto"/>
              <w:right w:val="single" w:sz="6" w:space="0" w:color="auto"/>
            </w:tcBorders>
          </w:tcPr>
          <w:p w14:paraId="2C772153" w14:textId="77777777" w:rsidR="00BF46E1" w:rsidRPr="0041528A" w:rsidRDefault="00BF46E1" w:rsidP="0092045E">
            <w:pPr>
              <w:pStyle w:val="TAH"/>
            </w:pPr>
            <w:r w:rsidRPr="0041528A">
              <w:lastRenderedPageBreak/>
              <w:t>Step</w:t>
            </w:r>
          </w:p>
        </w:tc>
        <w:tc>
          <w:tcPr>
            <w:tcW w:w="1232" w:type="dxa"/>
            <w:tcBorders>
              <w:top w:val="single" w:sz="6" w:space="0" w:color="auto"/>
              <w:left w:val="single" w:sz="6" w:space="0" w:color="auto"/>
              <w:right w:val="single" w:sz="6" w:space="0" w:color="auto"/>
            </w:tcBorders>
          </w:tcPr>
          <w:p w14:paraId="7146329C"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2D107320"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B1D4E31" w14:textId="77777777" w:rsidR="00BF46E1" w:rsidRPr="0041528A" w:rsidRDefault="00BF46E1" w:rsidP="0092045E">
            <w:pPr>
              <w:pStyle w:val="TAH"/>
            </w:pPr>
            <w:r w:rsidRPr="0041528A">
              <w:t>Comments</w:t>
            </w:r>
          </w:p>
        </w:tc>
      </w:tr>
      <w:tr w:rsidR="00BF46E1" w:rsidRPr="0041528A" w14:paraId="0828C035" w14:textId="77777777" w:rsidTr="00195D76">
        <w:trPr>
          <w:cantSplit/>
          <w:jc w:val="center"/>
        </w:trPr>
        <w:tc>
          <w:tcPr>
            <w:tcW w:w="737" w:type="dxa"/>
            <w:tcBorders>
              <w:top w:val="single" w:sz="4" w:space="0" w:color="auto"/>
              <w:left w:val="single" w:sz="4" w:space="0" w:color="auto"/>
              <w:right w:val="single" w:sz="4" w:space="0" w:color="auto"/>
            </w:tcBorders>
          </w:tcPr>
          <w:p w14:paraId="61AC75A1" w14:textId="77777777" w:rsidR="00BF46E1" w:rsidRPr="0041528A" w:rsidRDefault="00BF46E1" w:rsidP="0092045E">
            <w:pPr>
              <w:pStyle w:val="TAC"/>
            </w:pPr>
            <w:r w:rsidRPr="0041528A">
              <w:t>1</w:t>
            </w:r>
          </w:p>
        </w:tc>
        <w:tc>
          <w:tcPr>
            <w:tcW w:w="1232" w:type="dxa"/>
            <w:tcBorders>
              <w:top w:val="single" w:sz="4" w:space="0" w:color="auto"/>
              <w:left w:val="single" w:sz="4" w:space="0" w:color="auto"/>
              <w:right w:val="single" w:sz="4" w:space="0" w:color="auto"/>
            </w:tcBorders>
          </w:tcPr>
          <w:p w14:paraId="30297FC0"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top w:val="single" w:sz="4" w:space="0" w:color="auto"/>
              <w:left w:val="single" w:sz="4" w:space="0" w:color="auto"/>
              <w:right w:val="single" w:sz="4" w:space="0" w:color="auto"/>
            </w:tcBorders>
          </w:tcPr>
          <w:p w14:paraId="4316AF8F" w14:textId="77777777" w:rsidR="00BF46E1" w:rsidRPr="0041528A" w:rsidRDefault="00BF46E1" w:rsidP="0092045E">
            <w:pPr>
              <w:pStyle w:val="TAL"/>
            </w:pPr>
            <w:r w:rsidRPr="0041528A">
              <w:t>Set up a call to "+0123456789"</w:t>
            </w:r>
          </w:p>
        </w:tc>
        <w:tc>
          <w:tcPr>
            <w:tcW w:w="3776" w:type="dxa"/>
            <w:tcBorders>
              <w:top w:val="single" w:sz="4" w:space="0" w:color="auto"/>
              <w:left w:val="single" w:sz="4" w:space="0" w:color="auto"/>
              <w:right w:val="single" w:sz="4" w:space="0" w:color="auto"/>
            </w:tcBorders>
          </w:tcPr>
          <w:p w14:paraId="5859CD60" w14:textId="77777777" w:rsidR="00BF46E1" w:rsidRPr="0041528A" w:rsidRDefault="00BF46E1" w:rsidP="0092045E">
            <w:pPr>
              <w:pStyle w:val="TAL"/>
            </w:pPr>
          </w:p>
        </w:tc>
      </w:tr>
      <w:tr w:rsidR="00BF46E1" w:rsidRPr="0041528A" w14:paraId="61CD2A66" w14:textId="77777777" w:rsidTr="00195D76">
        <w:trPr>
          <w:cantSplit/>
          <w:jc w:val="center"/>
        </w:trPr>
        <w:tc>
          <w:tcPr>
            <w:tcW w:w="737" w:type="dxa"/>
            <w:tcBorders>
              <w:left w:val="single" w:sz="4" w:space="0" w:color="auto"/>
              <w:right w:val="single" w:sz="4" w:space="0" w:color="auto"/>
            </w:tcBorders>
          </w:tcPr>
          <w:p w14:paraId="1E626D0D" w14:textId="77777777" w:rsidR="00BF46E1" w:rsidRPr="0041528A" w:rsidRDefault="00BF46E1" w:rsidP="0092045E">
            <w:pPr>
              <w:pStyle w:val="TAC"/>
            </w:pPr>
            <w:r w:rsidRPr="0041528A">
              <w:t>2</w:t>
            </w:r>
          </w:p>
        </w:tc>
        <w:tc>
          <w:tcPr>
            <w:tcW w:w="1232" w:type="dxa"/>
            <w:tcBorders>
              <w:left w:val="single" w:sz="4" w:space="0" w:color="auto"/>
              <w:right w:val="single" w:sz="4" w:space="0" w:color="auto"/>
            </w:tcBorders>
          </w:tcPr>
          <w:p w14:paraId="40FE3D4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4809C8F"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050311C3" w14:textId="77777777" w:rsidR="00BF46E1" w:rsidRPr="0041528A" w:rsidRDefault="00BF46E1" w:rsidP="0092045E">
            <w:pPr>
              <w:pStyle w:val="TAL"/>
            </w:pPr>
          </w:p>
        </w:tc>
      </w:tr>
      <w:tr w:rsidR="00BF46E1" w:rsidRPr="0041528A" w14:paraId="47F577A9" w14:textId="77777777" w:rsidTr="00195D76">
        <w:trPr>
          <w:cantSplit/>
          <w:jc w:val="center"/>
        </w:trPr>
        <w:tc>
          <w:tcPr>
            <w:tcW w:w="737" w:type="dxa"/>
            <w:tcBorders>
              <w:left w:val="single" w:sz="4" w:space="0" w:color="auto"/>
              <w:right w:val="single" w:sz="4" w:space="0" w:color="auto"/>
            </w:tcBorders>
          </w:tcPr>
          <w:p w14:paraId="16E06C9D" w14:textId="77777777" w:rsidR="00BF46E1" w:rsidRPr="0041528A" w:rsidRDefault="00BF46E1" w:rsidP="0092045E">
            <w:pPr>
              <w:pStyle w:val="TAC"/>
            </w:pPr>
            <w:r w:rsidRPr="0041528A">
              <w:t>3</w:t>
            </w:r>
          </w:p>
        </w:tc>
        <w:tc>
          <w:tcPr>
            <w:tcW w:w="1232" w:type="dxa"/>
            <w:tcBorders>
              <w:left w:val="single" w:sz="4" w:space="0" w:color="auto"/>
              <w:right w:val="single" w:sz="4" w:space="0" w:color="auto"/>
            </w:tcBorders>
          </w:tcPr>
          <w:p w14:paraId="3AB3898B"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14B0706A"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4FD560F5" w14:textId="77777777" w:rsidR="00BF46E1" w:rsidRPr="0041528A" w:rsidRDefault="00BF46E1" w:rsidP="0092045E">
            <w:pPr>
              <w:pStyle w:val="TAL"/>
            </w:pPr>
          </w:p>
        </w:tc>
      </w:tr>
      <w:tr w:rsidR="00BF46E1" w:rsidRPr="0041528A" w14:paraId="019DD577" w14:textId="77777777" w:rsidTr="00195D76">
        <w:trPr>
          <w:cantSplit/>
          <w:jc w:val="center"/>
        </w:trPr>
        <w:tc>
          <w:tcPr>
            <w:tcW w:w="737" w:type="dxa"/>
            <w:tcBorders>
              <w:left w:val="single" w:sz="6" w:space="0" w:color="auto"/>
              <w:right w:val="single" w:sz="6" w:space="0" w:color="auto"/>
            </w:tcBorders>
          </w:tcPr>
          <w:p w14:paraId="2EFC7460"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26094285"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C49B245" w14:textId="77777777" w:rsidR="00BF46E1" w:rsidRPr="0041528A" w:rsidRDefault="00BF46E1" w:rsidP="0092045E">
            <w:pPr>
              <w:pStyle w:val="TAL"/>
            </w:pPr>
            <w:r w:rsidRPr="0041528A">
              <w:t>PROACTIVE COMMAND PENDING: SEND DTMF 4.7.1</w:t>
            </w:r>
          </w:p>
        </w:tc>
        <w:tc>
          <w:tcPr>
            <w:tcW w:w="3776" w:type="dxa"/>
            <w:tcBorders>
              <w:left w:val="single" w:sz="6" w:space="0" w:color="auto"/>
              <w:right w:val="single" w:sz="6" w:space="0" w:color="auto"/>
            </w:tcBorders>
          </w:tcPr>
          <w:p w14:paraId="4248E59F" w14:textId="77777777" w:rsidR="00BF46E1" w:rsidRPr="0041528A" w:rsidRDefault="00BF46E1" w:rsidP="0092045E">
            <w:pPr>
              <w:pStyle w:val="TAL"/>
            </w:pPr>
          </w:p>
        </w:tc>
      </w:tr>
      <w:tr w:rsidR="00BF46E1" w:rsidRPr="0041528A" w14:paraId="5124BD3E" w14:textId="77777777" w:rsidTr="00195D76">
        <w:trPr>
          <w:cantSplit/>
          <w:jc w:val="center"/>
        </w:trPr>
        <w:tc>
          <w:tcPr>
            <w:tcW w:w="737" w:type="dxa"/>
            <w:tcBorders>
              <w:left w:val="single" w:sz="6" w:space="0" w:color="auto"/>
              <w:right w:val="single" w:sz="6" w:space="0" w:color="auto"/>
            </w:tcBorders>
          </w:tcPr>
          <w:p w14:paraId="1F12DB66"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31778F21"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2BAB75F"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6019998E" w14:textId="77777777" w:rsidR="00BF46E1" w:rsidRPr="0041528A" w:rsidRDefault="00BF46E1" w:rsidP="0092045E">
            <w:pPr>
              <w:pStyle w:val="TAL"/>
            </w:pPr>
          </w:p>
        </w:tc>
      </w:tr>
      <w:tr w:rsidR="00BF46E1" w:rsidRPr="0041528A" w14:paraId="59C0AC66" w14:textId="77777777" w:rsidTr="00195D76">
        <w:trPr>
          <w:cantSplit/>
          <w:jc w:val="center"/>
        </w:trPr>
        <w:tc>
          <w:tcPr>
            <w:tcW w:w="737" w:type="dxa"/>
            <w:tcBorders>
              <w:left w:val="single" w:sz="6" w:space="0" w:color="auto"/>
              <w:right w:val="single" w:sz="6" w:space="0" w:color="auto"/>
            </w:tcBorders>
          </w:tcPr>
          <w:p w14:paraId="097CD981"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15B0E582"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E61762E" w14:textId="77777777" w:rsidR="00BF46E1" w:rsidRPr="0041528A" w:rsidRDefault="00BF46E1" w:rsidP="0092045E">
            <w:pPr>
              <w:pStyle w:val="TAL"/>
            </w:pPr>
            <w:r w:rsidRPr="0041528A">
              <w:t>PROACTIVE COMMAND: SEND DTMF 4.7.1</w:t>
            </w:r>
          </w:p>
        </w:tc>
        <w:tc>
          <w:tcPr>
            <w:tcW w:w="3776" w:type="dxa"/>
            <w:tcBorders>
              <w:left w:val="single" w:sz="6" w:space="0" w:color="auto"/>
              <w:right w:val="single" w:sz="6" w:space="0" w:color="auto"/>
            </w:tcBorders>
          </w:tcPr>
          <w:p w14:paraId="3BFFA744" w14:textId="77777777" w:rsidR="00BF46E1" w:rsidRPr="0041528A" w:rsidRDefault="00BF46E1" w:rsidP="0092045E">
            <w:pPr>
              <w:pStyle w:val="TAL"/>
            </w:pPr>
          </w:p>
        </w:tc>
      </w:tr>
      <w:tr w:rsidR="00BF46E1" w:rsidRPr="0041528A" w14:paraId="28D4381B" w14:textId="77777777" w:rsidTr="00195D76">
        <w:trPr>
          <w:cantSplit/>
          <w:jc w:val="center"/>
        </w:trPr>
        <w:tc>
          <w:tcPr>
            <w:tcW w:w="737" w:type="dxa"/>
            <w:tcBorders>
              <w:left w:val="single" w:sz="4" w:space="0" w:color="auto"/>
              <w:right w:val="single" w:sz="4" w:space="0" w:color="auto"/>
            </w:tcBorders>
          </w:tcPr>
          <w:p w14:paraId="4FA2B6F2" w14:textId="77777777" w:rsidR="00BF46E1" w:rsidRPr="0041528A" w:rsidRDefault="00BF46E1" w:rsidP="0092045E">
            <w:pPr>
              <w:pStyle w:val="TAC"/>
            </w:pPr>
            <w:r w:rsidRPr="0041528A">
              <w:t>7</w:t>
            </w:r>
          </w:p>
        </w:tc>
        <w:tc>
          <w:tcPr>
            <w:tcW w:w="1232" w:type="dxa"/>
            <w:tcBorders>
              <w:left w:val="single" w:sz="4" w:space="0" w:color="auto"/>
              <w:right w:val="single" w:sz="4" w:space="0" w:color="auto"/>
            </w:tcBorders>
          </w:tcPr>
          <w:p w14:paraId="30513F5A"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7F82694"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45ECCF29" w14:textId="77777777" w:rsidR="00BF46E1" w:rsidRPr="0041528A" w:rsidRDefault="00BF46E1" w:rsidP="0092045E">
            <w:pPr>
              <w:pStyle w:val="TAL"/>
            </w:pPr>
            <w:r w:rsidRPr="0041528A">
              <w:t xml:space="preserve">[Alpha identifier is displayed with italic on] </w:t>
            </w:r>
          </w:p>
        </w:tc>
      </w:tr>
      <w:tr w:rsidR="00BF46E1" w:rsidRPr="0041528A" w14:paraId="6E9FFAC0" w14:textId="77777777" w:rsidTr="00195D76">
        <w:trPr>
          <w:cantSplit/>
          <w:jc w:val="center"/>
        </w:trPr>
        <w:tc>
          <w:tcPr>
            <w:tcW w:w="737" w:type="dxa"/>
            <w:tcBorders>
              <w:left w:val="single" w:sz="4" w:space="0" w:color="auto"/>
              <w:right w:val="single" w:sz="4" w:space="0" w:color="auto"/>
            </w:tcBorders>
          </w:tcPr>
          <w:p w14:paraId="70791FF9" w14:textId="77777777" w:rsidR="00BF46E1" w:rsidRPr="0041528A" w:rsidRDefault="00BF46E1" w:rsidP="0092045E">
            <w:pPr>
              <w:pStyle w:val="TAC"/>
            </w:pPr>
            <w:r w:rsidRPr="0041528A">
              <w:t>8</w:t>
            </w:r>
          </w:p>
        </w:tc>
        <w:tc>
          <w:tcPr>
            <w:tcW w:w="1232" w:type="dxa"/>
            <w:tcBorders>
              <w:left w:val="single" w:sz="4" w:space="0" w:color="auto"/>
              <w:right w:val="single" w:sz="4" w:space="0" w:color="auto"/>
            </w:tcBorders>
          </w:tcPr>
          <w:p w14:paraId="71CC8E3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F77B5A8"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3E80CF5D" w14:textId="77777777" w:rsidR="00BF46E1" w:rsidRPr="0041528A" w:rsidRDefault="00BF46E1" w:rsidP="0092045E">
            <w:pPr>
              <w:pStyle w:val="TAL"/>
            </w:pPr>
            <w:r w:rsidRPr="0041528A">
              <w:t>["1"]</w:t>
            </w:r>
          </w:p>
        </w:tc>
      </w:tr>
      <w:tr w:rsidR="00BF46E1" w:rsidRPr="0041528A" w14:paraId="0B0E1CAD" w14:textId="77777777" w:rsidTr="00195D76">
        <w:trPr>
          <w:cantSplit/>
          <w:jc w:val="center"/>
        </w:trPr>
        <w:tc>
          <w:tcPr>
            <w:tcW w:w="737" w:type="dxa"/>
            <w:tcBorders>
              <w:left w:val="single" w:sz="4" w:space="0" w:color="auto"/>
              <w:right w:val="single" w:sz="4" w:space="0" w:color="auto"/>
            </w:tcBorders>
          </w:tcPr>
          <w:p w14:paraId="0A637B09" w14:textId="77777777" w:rsidR="00BF46E1" w:rsidRPr="0041528A" w:rsidRDefault="00BF46E1" w:rsidP="0092045E">
            <w:pPr>
              <w:pStyle w:val="TAC"/>
            </w:pPr>
            <w:r w:rsidRPr="0041528A">
              <w:t>9</w:t>
            </w:r>
          </w:p>
        </w:tc>
        <w:tc>
          <w:tcPr>
            <w:tcW w:w="1232" w:type="dxa"/>
            <w:tcBorders>
              <w:left w:val="single" w:sz="4" w:space="0" w:color="auto"/>
              <w:right w:val="single" w:sz="4" w:space="0" w:color="auto"/>
            </w:tcBorders>
          </w:tcPr>
          <w:p w14:paraId="2573AF4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2193586"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7C274EFC" w14:textId="77777777" w:rsidR="00BF46E1" w:rsidRPr="0041528A" w:rsidRDefault="00BF46E1" w:rsidP="0092045E">
            <w:pPr>
              <w:pStyle w:val="TAL"/>
            </w:pPr>
            <w:r w:rsidRPr="0041528A">
              <w:t>["2"]</w:t>
            </w:r>
          </w:p>
        </w:tc>
      </w:tr>
      <w:tr w:rsidR="00BF46E1" w:rsidRPr="0041528A" w14:paraId="49A8ABD8" w14:textId="77777777" w:rsidTr="00195D76">
        <w:trPr>
          <w:cantSplit/>
          <w:jc w:val="center"/>
        </w:trPr>
        <w:tc>
          <w:tcPr>
            <w:tcW w:w="737" w:type="dxa"/>
            <w:tcBorders>
              <w:left w:val="single" w:sz="4" w:space="0" w:color="auto"/>
              <w:right w:val="single" w:sz="4" w:space="0" w:color="auto"/>
            </w:tcBorders>
          </w:tcPr>
          <w:p w14:paraId="376EC787" w14:textId="77777777" w:rsidR="00BF46E1" w:rsidRPr="0041528A" w:rsidRDefault="00BF46E1" w:rsidP="0092045E">
            <w:pPr>
              <w:pStyle w:val="TAC"/>
            </w:pPr>
            <w:r w:rsidRPr="0041528A">
              <w:t>10</w:t>
            </w:r>
          </w:p>
        </w:tc>
        <w:tc>
          <w:tcPr>
            <w:tcW w:w="1232" w:type="dxa"/>
            <w:tcBorders>
              <w:left w:val="single" w:sz="4" w:space="0" w:color="auto"/>
              <w:right w:val="single" w:sz="4" w:space="0" w:color="auto"/>
            </w:tcBorders>
          </w:tcPr>
          <w:p w14:paraId="2FE9661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7FEC80B"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744D043E" w14:textId="77777777" w:rsidR="00BF46E1" w:rsidRPr="0041528A" w:rsidRDefault="00BF46E1" w:rsidP="0092045E">
            <w:pPr>
              <w:pStyle w:val="TAL"/>
            </w:pPr>
            <w:r w:rsidRPr="0041528A">
              <w:t>["3"]</w:t>
            </w:r>
          </w:p>
        </w:tc>
      </w:tr>
      <w:tr w:rsidR="00BF46E1" w:rsidRPr="0041528A" w14:paraId="19081A26" w14:textId="77777777" w:rsidTr="00195D76">
        <w:trPr>
          <w:cantSplit/>
          <w:jc w:val="center"/>
        </w:trPr>
        <w:tc>
          <w:tcPr>
            <w:tcW w:w="737" w:type="dxa"/>
            <w:tcBorders>
              <w:left w:val="single" w:sz="4" w:space="0" w:color="auto"/>
              <w:right w:val="single" w:sz="4" w:space="0" w:color="auto"/>
            </w:tcBorders>
          </w:tcPr>
          <w:p w14:paraId="66D557E8" w14:textId="77777777" w:rsidR="00BF46E1" w:rsidRPr="0041528A" w:rsidRDefault="00BF46E1" w:rsidP="0092045E">
            <w:pPr>
              <w:pStyle w:val="TAC"/>
            </w:pPr>
            <w:r w:rsidRPr="0041528A">
              <w:t>11</w:t>
            </w:r>
          </w:p>
        </w:tc>
        <w:tc>
          <w:tcPr>
            <w:tcW w:w="1232" w:type="dxa"/>
            <w:tcBorders>
              <w:left w:val="single" w:sz="4" w:space="0" w:color="auto"/>
              <w:right w:val="single" w:sz="4" w:space="0" w:color="auto"/>
            </w:tcBorders>
          </w:tcPr>
          <w:p w14:paraId="219A4257"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5EFBC07"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490D29C4" w14:textId="77777777" w:rsidR="00BF46E1" w:rsidRPr="0041528A" w:rsidRDefault="00BF46E1" w:rsidP="0092045E">
            <w:pPr>
              <w:pStyle w:val="TAL"/>
            </w:pPr>
            <w:r w:rsidRPr="0041528A">
              <w:t>["4"]</w:t>
            </w:r>
          </w:p>
        </w:tc>
      </w:tr>
      <w:tr w:rsidR="00BF46E1" w:rsidRPr="0041528A" w14:paraId="01A4420F" w14:textId="77777777" w:rsidTr="00195D76">
        <w:trPr>
          <w:cantSplit/>
          <w:jc w:val="center"/>
        </w:trPr>
        <w:tc>
          <w:tcPr>
            <w:tcW w:w="737" w:type="dxa"/>
            <w:tcBorders>
              <w:left w:val="single" w:sz="4" w:space="0" w:color="auto"/>
              <w:right w:val="single" w:sz="4" w:space="0" w:color="auto"/>
            </w:tcBorders>
          </w:tcPr>
          <w:p w14:paraId="66DFE464" w14:textId="77777777" w:rsidR="00BF46E1" w:rsidRPr="0041528A" w:rsidRDefault="00BF46E1" w:rsidP="0092045E">
            <w:pPr>
              <w:pStyle w:val="TAC"/>
            </w:pPr>
            <w:r w:rsidRPr="0041528A">
              <w:t>12</w:t>
            </w:r>
          </w:p>
        </w:tc>
        <w:tc>
          <w:tcPr>
            <w:tcW w:w="1232" w:type="dxa"/>
            <w:tcBorders>
              <w:left w:val="single" w:sz="4" w:space="0" w:color="auto"/>
              <w:right w:val="single" w:sz="4" w:space="0" w:color="auto"/>
            </w:tcBorders>
          </w:tcPr>
          <w:p w14:paraId="3649C032"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65F1F45"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4A3F837D" w14:textId="77777777" w:rsidR="00BF46E1" w:rsidRPr="0041528A" w:rsidRDefault="00BF46E1" w:rsidP="0092045E">
            <w:pPr>
              <w:pStyle w:val="TAL"/>
            </w:pPr>
            <w:r w:rsidRPr="0041528A">
              <w:t>["5"]</w:t>
            </w:r>
          </w:p>
        </w:tc>
      </w:tr>
      <w:tr w:rsidR="00BF46E1" w:rsidRPr="0041528A" w14:paraId="31D2C80E" w14:textId="77777777" w:rsidTr="00195D76">
        <w:trPr>
          <w:cantSplit/>
          <w:jc w:val="center"/>
        </w:trPr>
        <w:tc>
          <w:tcPr>
            <w:tcW w:w="737" w:type="dxa"/>
            <w:tcBorders>
              <w:left w:val="single" w:sz="4" w:space="0" w:color="auto"/>
              <w:right w:val="single" w:sz="4" w:space="0" w:color="auto"/>
            </w:tcBorders>
          </w:tcPr>
          <w:p w14:paraId="1586DF4A" w14:textId="77777777" w:rsidR="00BF46E1" w:rsidRPr="0041528A" w:rsidRDefault="00BF46E1" w:rsidP="0092045E">
            <w:pPr>
              <w:pStyle w:val="TAC"/>
            </w:pPr>
            <w:r w:rsidRPr="0041528A">
              <w:t>13</w:t>
            </w:r>
          </w:p>
        </w:tc>
        <w:tc>
          <w:tcPr>
            <w:tcW w:w="1232" w:type="dxa"/>
            <w:tcBorders>
              <w:left w:val="single" w:sz="4" w:space="0" w:color="auto"/>
              <w:right w:val="single" w:sz="4" w:space="0" w:color="auto"/>
            </w:tcBorders>
          </w:tcPr>
          <w:p w14:paraId="7230E94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9734F5B"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37B83B96" w14:textId="77777777" w:rsidR="00BF46E1" w:rsidRPr="0041528A" w:rsidRDefault="00BF46E1" w:rsidP="0092045E">
            <w:pPr>
              <w:pStyle w:val="TAL"/>
            </w:pPr>
            <w:r w:rsidRPr="0041528A">
              <w:t>["6"]</w:t>
            </w:r>
          </w:p>
        </w:tc>
      </w:tr>
      <w:tr w:rsidR="00BF46E1" w:rsidRPr="0041528A" w14:paraId="6EDDADCD" w14:textId="77777777" w:rsidTr="00195D76">
        <w:trPr>
          <w:cantSplit/>
          <w:jc w:val="center"/>
        </w:trPr>
        <w:tc>
          <w:tcPr>
            <w:tcW w:w="737" w:type="dxa"/>
            <w:tcBorders>
              <w:left w:val="single" w:sz="4" w:space="0" w:color="auto"/>
              <w:right w:val="single" w:sz="4" w:space="0" w:color="auto"/>
            </w:tcBorders>
          </w:tcPr>
          <w:p w14:paraId="7E517D66" w14:textId="77777777" w:rsidR="00BF46E1" w:rsidRPr="0041528A" w:rsidRDefault="00BF46E1" w:rsidP="0092045E">
            <w:pPr>
              <w:pStyle w:val="TAC"/>
            </w:pPr>
            <w:r w:rsidRPr="0041528A">
              <w:t>14</w:t>
            </w:r>
          </w:p>
        </w:tc>
        <w:tc>
          <w:tcPr>
            <w:tcW w:w="1232" w:type="dxa"/>
            <w:tcBorders>
              <w:left w:val="single" w:sz="4" w:space="0" w:color="auto"/>
              <w:right w:val="single" w:sz="4" w:space="0" w:color="auto"/>
            </w:tcBorders>
          </w:tcPr>
          <w:p w14:paraId="1744BAB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2BC3109"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48B1FA57" w14:textId="77777777" w:rsidR="00BF46E1" w:rsidRPr="0041528A" w:rsidRDefault="00BF46E1" w:rsidP="0092045E">
            <w:pPr>
              <w:pStyle w:val="TAL"/>
            </w:pPr>
            <w:r w:rsidRPr="0041528A">
              <w:t>["7"]</w:t>
            </w:r>
          </w:p>
        </w:tc>
      </w:tr>
      <w:tr w:rsidR="00BF46E1" w:rsidRPr="0041528A" w14:paraId="3E99FF16" w14:textId="77777777" w:rsidTr="00195D76">
        <w:trPr>
          <w:cantSplit/>
          <w:jc w:val="center"/>
        </w:trPr>
        <w:tc>
          <w:tcPr>
            <w:tcW w:w="737" w:type="dxa"/>
            <w:tcBorders>
              <w:left w:val="single" w:sz="4" w:space="0" w:color="auto"/>
              <w:right w:val="single" w:sz="4" w:space="0" w:color="auto"/>
            </w:tcBorders>
          </w:tcPr>
          <w:p w14:paraId="49617547" w14:textId="77777777" w:rsidR="00BF46E1" w:rsidRPr="0041528A" w:rsidRDefault="00BF46E1" w:rsidP="0092045E">
            <w:pPr>
              <w:pStyle w:val="TAC"/>
            </w:pPr>
            <w:r w:rsidRPr="0041528A">
              <w:t>15</w:t>
            </w:r>
          </w:p>
        </w:tc>
        <w:tc>
          <w:tcPr>
            <w:tcW w:w="1232" w:type="dxa"/>
            <w:tcBorders>
              <w:left w:val="single" w:sz="4" w:space="0" w:color="auto"/>
              <w:right w:val="single" w:sz="4" w:space="0" w:color="auto"/>
            </w:tcBorders>
          </w:tcPr>
          <w:p w14:paraId="3ADCFC89"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AD0E225"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4A807F21" w14:textId="77777777" w:rsidR="00BF46E1" w:rsidRPr="0041528A" w:rsidRDefault="00BF46E1" w:rsidP="0092045E">
            <w:pPr>
              <w:pStyle w:val="TAL"/>
            </w:pPr>
            <w:r w:rsidRPr="0041528A">
              <w:t>["8"]</w:t>
            </w:r>
          </w:p>
        </w:tc>
      </w:tr>
      <w:tr w:rsidR="00BF46E1" w:rsidRPr="0041528A" w14:paraId="640B55D6" w14:textId="77777777" w:rsidTr="00195D76">
        <w:trPr>
          <w:cantSplit/>
          <w:jc w:val="center"/>
        </w:trPr>
        <w:tc>
          <w:tcPr>
            <w:tcW w:w="737" w:type="dxa"/>
            <w:tcBorders>
              <w:left w:val="single" w:sz="4" w:space="0" w:color="auto"/>
              <w:right w:val="single" w:sz="4" w:space="0" w:color="auto"/>
            </w:tcBorders>
          </w:tcPr>
          <w:p w14:paraId="34DBD0A0" w14:textId="77777777" w:rsidR="00BF46E1" w:rsidRPr="0041528A" w:rsidRDefault="00BF46E1" w:rsidP="0092045E">
            <w:pPr>
              <w:pStyle w:val="TAC"/>
            </w:pPr>
            <w:r w:rsidRPr="0041528A">
              <w:t>16</w:t>
            </w:r>
          </w:p>
        </w:tc>
        <w:tc>
          <w:tcPr>
            <w:tcW w:w="1232" w:type="dxa"/>
            <w:tcBorders>
              <w:left w:val="single" w:sz="4" w:space="0" w:color="auto"/>
              <w:right w:val="single" w:sz="4" w:space="0" w:color="auto"/>
            </w:tcBorders>
          </w:tcPr>
          <w:p w14:paraId="6FDF5799"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63081BD"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6DEE24EC" w14:textId="77777777" w:rsidR="00BF46E1" w:rsidRPr="0041528A" w:rsidRDefault="00BF46E1" w:rsidP="0092045E">
            <w:pPr>
              <w:pStyle w:val="TAL"/>
            </w:pPr>
            <w:r w:rsidRPr="0041528A">
              <w:t>["9"]</w:t>
            </w:r>
          </w:p>
        </w:tc>
      </w:tr>
      <w:tr w:rsidR="00BF46E1" w:rsidRPr="0041528A" w14:paraId="36F78E26" w14:textId="77777777" w:rsidTr="00195D76">
        <w:trPr>
          <w:cantSplit/>
          <w:jc w:val="center"/>
        </w:trPr>
        <w:tc>
          <w:tcPr>
            <w:tcW w:w="737" w:type="dxa"/>
            <w:tcBorders>
              <w:left w:val="single" w:sz="4" w:space="0" w:color="auto"/>
              <w:right w:val="single" w:sz="4" w:space="0" w:color="auto"/>
            </w:tcBorders>
          </w:tcPr>
          <w:p w14:paraId="21E8E65C" w14:textId="77777777" w:rsidR="00BF46E1" w:rsidRPr="0041528A" w:rsidRDefault="00BF46E1" w:rsidP="0092045E">
            <w:pPr>
              <w:pStyle w:val="TAC"/>
            </w:pPr>
            <w:r w:rsidRPr="0041528A">
              <w:t>17</w:t>
            </w:r>
          </w:p>
        </w:tc>
        <w:tc>
          <w:tcPr>
            <w:tcW w:w="1232" w:type="dxa"/>
            <w:tcBorders>
              <w:left w:val="single" w:sz="4" w:space="0" w:color="auto"/>
              <w:right w:val="single" w:sz="4" w:space="0" w:color="auto"/>
            </w:tcBorders>
          </w:tcPr>
          <w:p w14:paraId="7EDA154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F707941"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68E86856" w14:textId="77777777" w:rsidR="00BF46E1" w:rsidRPr="0041528A" w:rsidRDefault="00BF46E1" w:rsidP="0092045E">
            <w:pPr>
              <w:pStyle w:val="TAL"/>
            </w:pPr>
            <w:r w:rsidRPr="0041528A">
              <w:t>["0"]</w:t>
            </w:r>
          </w:p>
        </w:tc>
      </w:tr>
      <w:tr w:rsidR="00BF46E1" w:rsidRPr="0041528A" w14:paraId="07D93521" w14:textId="77777777" w:rsidTr="00195D76">
        <w:trPr>
          <w:cantSplit/>
          <w:jc w:val="center"/>
        </w:trPr>
        <w:tc>
          <w:tcPr>
            <w:tcW w:w="737" w:type="dxa"/>
            <w:tcBorders>
              <w:left w:val="single" w:sz="4" w:space="0" w:color="auto"/>
              <w:right w:val="single" w:sz="4" w:space="0" w:color="auto"/>
            </w:tcBorders>
          </w:tcPr>
          <w:p w14:paraId="521518A7" w14:textId="77777777" w:rsidR="00BF46E1" w:rsidRPr="0041528A" w:rsidRDefault="00BF46E1" w:rsidP="0092045E">
            <w:pPr>
              <w:pStyle w:val="TAC"/>
            </w:pPr>
            <w:r w:rsidRPr="0041528A">
              <w:t>18</w:t>
            </w:r>
          </w:p>
        </w:tc>
        <w:tc>
          <w:tcPr>
            <w:tcW w:w="1232" w:type="dxa"/>
            <w:tcBorders>
              <w:left w:val="single" w:sz="4" w:space="0" w:color="auto"/>
              <w:right w:val="single" w:sz="4" w:space="0" w:color="auto"/>
            </w:tcBorders>
          </w:tcPr>
          <w:p w14:paraId="0E5F9823"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45C258D" w14:textId="77777777" w:rsidR="00BF46E1" w:rsidRPr="0041528A" w:rsidRDefault="00BF46E1" w:rsidP="0092045E">
            <w:pPr>
              <w:pStyle w:val="TAL"/>
            </w:pPr>
            <w:r w:rsidRPr="0041528A">
              <w:t>TERMINAL RESPONSE: SEND DTMF 4.7.1</w:t>
            </w:r>
          </w:p>
        </w:tc>
        <w:tc>
          <w:tcPr>
            <w:tcW w:w="3776" w:type="dxa"/>
            <w:tcBorders>
              <w:left w:val="single" w:sz="4" w:space="0" w:color="auto"/>
              <w:right w:val="single" w:sz="4" w:space="0" w:color="auto"/>
            </w:tcBorders>
          </w:tcPr>
          <w:p w14:paraId="5E19337D" w14:textId="77777777" w:rsidR="00BF46E1" w:rsidRPr="0041528A" w:rsidRDefault="00BF46E1" w:rsidP="0092045E">
            <w:pPr>
              <w:pStyle w:val="TAL"/>
            </w:pPr>
            <w:r w:rsidRPr="0041528A">
              <w:t>[Command performed successfully]</w:t>
            </w:r>
          </w:p>
        </w:tc>
      </w:tr>
      <w:tr w:rsidR="00BF46E1" w:rsidRPr="0041528A" w14:paraId="6A38E131" w14:textId="77777777" w:rsidTr="00195D76">
        <w:trPr>
          <w:cantSplit/>
          <w:jc w:val="center"/>
        </w:trPr>
        <w:tc>
          <w:tcPr>
            <w:tcW w:w="737" w:type="dxa"/>
            <w:tcBorders>
              <w:left w:val="single" w:sz="4" w:space="0" w:color="auto"/>
              <w:right w:val="single" w:sz="4" w:space="0" w:color="auto"/>
            </w:tcBorders>
          </w:tcPr>
          <w:p w14:paraId="32D7E9FD" w14:textId="77777777" w:rsidR="00BF46E1" w:rsidRPr="0041528A" w:rsidRDefault="00BF46E1" w:rsidP="0092045E">
            <w:pPr>
              <w:pStyle w:val="TAC"/>
            </w:pPr>
            <w:r w:rsidRPr="0041528A">
              <w:t>19</w:t>
            </w:r>
          </w:p>
        </w:tc>
        <w:tc>
          <w:tcPr>
            <w:tcW w:w="1232" w:type="dxa"/>
            <w:tcBorders>
              <w:left w:val="single" w:sz="4" w:space="0" w:color="auto"/>
              <w:right w:val="single" w:sz="4" w:space="0" w:color="auto"/>
            </w:tcBorders>
          </w:tcPr>
          <w:p w14:paraId="20384ED4"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B34CC2C"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23896D75" w14:textId="77777777" w:rsidR="00BF46E1" w:rsidRPr="0041528A" w:rsidRDefault="00BF46E1" w:rsidP="0092045E">
            <w:pPr>
              <w:pStyle w:val="TAL"/>
            </w:pPr>
          </w:p>
        </w:tc>
      </w:tr>
      <w:tr w:rsidR="00BF46E1" w:rsidRPr="0041528A" w14:paraId="07180F21" w14:textId="77777777" w:rsidTr="00195D76">
        <w:trPr>
          <w:cantSplit/>
          <w:jc w:val="center"/>
        </w:trPr>
        <w:tc>
          <w:tcPr>
            <w:tcW w:w="737" w:type="dxa"/>
            <w:tcBorders>
              <w:left w:val="single" w:sz="4" w:space="0" w:color="auto"/>
              <w:right w:val="single" w:sz="4" w:space="0" w:color="auto"/>
            </w:tcBorders>
          </w:tcPr>
          <w:p w14:paraId="2323FDC7" w14:textId="77777777" w:rsidR="00BF46E1" w:rsidRPr="0041528A" w:rsidRDefault="00BF46E1" w:rsidP="0092045E">
            <w:pPr>
              <w:pStyle w:val="TAC"/>
            </w:pPr>
            <w:r w:rsidRPr="0041528A">
              <w:t>20</w:t>
            </w:r>
          </w:p>
        </w:tc>
        <w:tc>
          <w:tcPr>
            <w:tcW w:w="1232" w:type="dxa"/>
            <w:tcBorders>
              <w:left w:val="single" w:sz="4" w:space="0" w:color="auto"/>
              <w:right w:val="single" w:sz="4" w:space="0" w:color="auto"/>
            </w:tcBorders>
          </w:tcPr>
          <w:p w14:paraId="36CB8121"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38258D8E"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13B44DC4" w14:textId="77777777" w:rsidR="00BF46E1" w:rsidRPr="0041528A" w:rsidRDefault="00BF46E1" w:rsidP="0092045E">
            <w:pPr>
              <w:pStyle w:val="TAL"/>
            </w:pPr>
          </w:p>
        </w:tc>
      </w:tr>
      <w:tr w:rsidR="00BF46E1" w:rsidRPr="0041528A" w14:paraId="37D692CA" w14:textId="77777777" w:rsidTr="00195D76">
        <w:trPr>
          <w:cantSplit/>
          <w:jc w:val="center"/>
        </w:trPr>
        <w:tc>
          <w:tcPr>
            <w:tcW w:w="737" w:type="dxa"/>
            <w:tcBorders>
              <w:left w:val="single" w:sz="4" w:space="0" w:color="auto"/>
              <w:right w:val="single" w:sz="4" w:space="0" w:color="auto"/>
            </w:tcBorders>
          </w:tcPr>
          <w:p w14:paraId="41091DEF" w14:textId="77777777" w:rsidR="00BF46E1" w:rsidRPr="0041528A" w:rsidRDefault="00BF46E1" w:rsidP="0092045E">
            <w:pPr>
              <w:pStyle w:val="TAC"/>
            </w:pPr>
            <w:r w:rsidRPr="0041528A">
              <w:t>21</w:t>
            </w:r>
          </w:p>
        </w:tc>
        <w:tc>
          <w:tcPr>
            <w:tcW w:w="1232" w:type="dxa"/>
            <w:tcBorders>
              <w:left w:val="single" w:sz="4" w:space="0" w:color="auto"/>
              <w:right w:val="single" w:sz="4" w:space="0" w:color="auto"/>
            </w:tcBorders>
          </w:tcPr>
          <w:p w14:paraId="15CE3577"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22E5CF54" w14:textId="77777777" w:rsidR="00BF46E1" w:rsidRPr="0041528A" w:rsidRDefault="00BF46E1" w:rsidP="0092045E">
            <w:pPr>
              <w:pStyle w:val="TAL"/>
            </w:pPr>
            <w:r w:rsidRPr="0041528A">
              <w:t>Set up a call to "+0123456789"</w:t>
            </w:r>
          </w:p>
        </w:tc>
        <w:tc>
          <w:tcPr>
            <w:tcW w:w="3776" w:type="dxa"/>
            <w:tcBorders>
              <w:left w:val="single" w:sz="4" w:space="0" w:color="auto"/>
              <w:right w:val="single" w:sz="4" w:space="0" w:color="auto"/>
            </w:tcBorders>
          </w:tcPr>
          <w:p w14:paraId="654F8CB9" w14:textId="77777777" w:rsidR="00BF46E1" w:rsidRPr="0041528A" w:rsidRDefault="00BF46E1" w:rsidP="0092045E">
            <w:pPr>
              <w:pStyle w:val="TAL"/>
            </w:pPr>
          </w:p>
        </w:tc>
      </w:tr>
      <w:tr w:rsidR="00BF46E1" w:rsidRPr="0041528A" w14:paraId="75203D7C" w14:textId="77777777" w:rsidTr="00195D76">
        <w:trPr>
          <w:cantSplit/>
          <w:jc w:val="center"/>
        </w:trPr>
        <w:tc>
          <w:tcPr>
            <w:tcW w:w="737" w:type="dxa"/>
            <w:tcBorders>
              <w:left w:val="single" w:sz="4" w:space="0" w:color="auto"/>
              <w:right w:val="single" w:sz="4" w:space="0" w:color="auto"/>
            </w:tcBorders>
          </w:tcPr>
          <w:p w14:paraId="3DCA1358" w14:textId="77777777" w:rsidR="00BF46E1" w:rsidRPr="0041528A" w:rsidRDefault="00BF46E1" w:rsidP="0092045E">
            <w:pPr>
              <w:pStyle w:val="TAC"/>
            </w:pPr>
            <w:r w:rsidRPr="0041528A">
              <w:t>22</w:t>
            </w:r>
          </w:p>
        </w:tc>
        <w:tc>
          <w:tcPr>
            <w:tcW w:w="1232" w:type="dxa"/>
            <w:tcBorders>
              <w:left w:val="single" w:sz="4" w:space="0" w:color="auto"/>
              <w:right w:val="single" w:sz="4" w:space="0" w:color="auto"/>
            </w:tcBorders>
          </w:tcPr>
          <w:p w14:paraId="0C54E725"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034378E"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5E441681" w14:textId="77777777" w:rsidR="00BF46E1" w:rsidRPr="0041528A" w:rsidRDefault="00BF46E1" w:rsidP="0092045E">
            <w:pPr>
              <w:pStyle w:val="TAL"/>
            </w:pPr>
          </w:p>
        </w:tc>
      </w:tr>
      <w:tr w:rsidR="00BF46E1" w:rsidRPr="0041528A" w14:paraId="51AB1D22" w14:textId="77777777" w:rsidTr="00195D76">
        <w:trPr>
          <w:cantSplit/>
          <w:jc w:val="center"/>
        </w:trPr>
        <w:tc>
          <w:tcPr>
            <w:tcW w:w="737" w:type="dxa"/>
            <w:tcBorders>
              <w:left w:val="single" w:sz="4" w:space="0" w:color="auto"/>
              <w:right w:val="single" w:sz="4" w:space="0" w:color="auto"/>
            </w:tcBorders>
          </w:tcPr>
          <w:p w14:paraId="70E3AA17" w14:textId="77777777" w:rsidR="00BF46E1" w:rsidRPr="0041528A" w:rsidRDefault="00BF46E1" w:rsidP="0092045E">
            <w:pPr>
              <w:pStyle w:val="TAC"/>
            </w:pPr>
            <w:r w:rsidRPr="0041528A">
              <w:t>23</w:t>
            </w:r>
          </w:p>
        </w:tc>
        <w:tc>
          <w:tcPr>
            <w:tcW w:w="1232" w:type="dxa"/>
            <w:tcBorders>
              <w:left w:val="single" w:sz="4" w:space="0" w:color="auto"/>
              <w:right w:val="single" w:sz="4" w:space="0" w:color="auto"/>
            </w:tcBorders>
          </w:tcPr>
          <w:p w14:paraId="690131DC"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6DE2A859"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2B615FF6" w14:textId="77777777" w:rsidR="00BF46E1" w:rsidRPr="0041528A" w:rsidRDefault="00BF46E1" w:rsidP="0092045E">
            <w:pPr>
              <w:pStyle w:val="TAL"/>
            </w:pPr>
          </w:p>
        </w:tc>
      </w:tr>
      <w:tr w:rsidR="00BF46E1" w:rsidRPr="0041528A" w14:paraId="01A85C60" w14:textId="77777777" w:rsidTr="00195D76">
        <w:trPr>
          <w:cantSplit/>
          <w:jc w:val="center"/>
        </w:trPr>
        <w:tc>
          <w:tcPr>
            <w:tcW w:w="737" w:type="dxa"/>
            <w:tcBorders>
              <w:left w:val="single" w:sz="4" w:space="0" w:color="auto"/>
              <w:right w:val="single" w:sz="4" w:space="0" w:color="auto"/>
            </w:tcBorders>
          </w:tcPr>
          <w:p w14:paraId="2C89871B" w14:textId="77777777" w:rsidR="00BF46E1" w:rsidRPr="0041528A" w:rsidRDefault="00BF46E1" w:rsidP="0092045E">
            <w:pPr>
              <w:pStyle w:val="TAC"/>
            </w:pPr>
            <w:r w:rsidRPr="0041528A">
              <w:t>24</w:t>
            </w:r>
          </w:p>
        </w:tc>
        <w:tc>
          <w:tcPr>
            <w:tcW w:w="1232" w:type="dxa"/>
            <w:tcBorders>
              <w:left w:val="single" w:sz="4" w:space="0" w:color="auto"/>
              <w:right w:val="single" w:sz="4" w:space="0" w:color="auto"/>
            </w:tcBorders>
          </w:tcPr>
          <w:p w14:paraId="3310E3E9"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A0437F7" w14:textId="77777777" w:rsidR="00BF46E1" w:rsidRPr="0041528A" w:rsidRDefault="00BF46E1" w:rsidP="0092045E">
            <w:pPr>
              <w:pStyle w:val="TAL"/>
            </w:pPr>
            <w:r w:rsidRPr="0041528A">
              <w:t>PROACTIVE COMMAND PENDING: SEND DTMF 4.7.2</w:t>
            </w:r>
          </w:p>
        </w:tc>
        <w:tc>
          <w:tcPr>
            <w:tcW w:w="3776" w:type="dxa"/>
            <w:tcBorders>
              <w:left w:val="single" w:sz="4" w:space="0" w:color="auto"/>
              <w:right w:val="single" w:sz="4" w:space="0" w:color="auto"/>
            </w:tcBorders>
          </w:tcPr>
          <w:p w14:paraId="7EE3BBCB" w14:textId="77777777" w:rsidR="00BF46E1" w:rsidRPr="0041528A" w:rsidRDefault="00BF46E1" w:rsidP="0092045E">
            <w:pPr>
              <w:pStyle w:val="TAL"/>
            </w:pPr>
          </w:p>
        </w:tc>
      </w:tr>
      <w:tr w:rsidR="00BF46E1" w:rsidRPr="0041528A" w14:paraId="193F3016" w14:textId="77777777" w:rsidTr="00195D76">
        <w:trPr>
          <w:cantSplit/>
          <w:jc w:val="center"/>
        </w:trPr>
        <w:tc>
          <w:tcPr>
            <w:tcW w:w="737" w:type="dxa"/>
            <w:tcBorders>
              <w:left w:val="single" w:sz="4" w:space="0" w:color="auto"/>
              <w:right w:val="single" w:sz="4" w:space="0" w:color="auto"/>
            </w:tcBorders>
          </w:tcPr>
          <w:p w14:paraId="32EC8BA5" w14:textId="77777777" w:rsidR="00BF46E1" w:rsidRPr="0041528A" w:rsidRDefault="00BF46E1" w:rsidP="0092045E">
            <w:pPr>
              <w:pStyle w:val="TAC"/>
            </w:pPr>
            <w:r w:rsidRPr="0041528A">
              <w:t>25</w:t>
            </w:r>
          </w:p>
        </w:tc>
        <w:tc>
          <w:tcPr>
            <w:tcW w:w="1232" w:type="dxa"/>
            <w:tcBorders>
              <w:left w:val="single" w:sz="4" w:space="0" w:color="auto"/>
              <w:right w:val="single" w:sz="4" w:space="0" w:color="auto"/>
            </w:tcBorders>
          </w:tcPr>
          <w:p w14:paraId="37B5F855"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B04AD7B" w14:textId="77777777" w:rsidR="00BF46E1" w:rsidRPr="0041528A" w:rsidRDefault="00BF46E1" w:rsidP="0092045E">
            <w:pPr>
              <w:pStyle w:val="TAL"/>
            </w:pPr>
            <w:r w:rsidRPr="0041528A">
              <w:t>FETCH</w:t>
            </w:r>
          </w:p>
        </w:tc>
        <w:tc>
          <w:tcPr>
            <w:tcW w:w="3776" w:type="dxa"/>
            <w:tcBorders>
              <w:left w:val="single" w:sz="4" w:space="0" w:color="auto"/>
              <w:right w:val="single" w:sz="4" w:space="0" w:color="auto"/>
            </w:tcBorders>
          </w:tcPr>
          <w:p w14:paraId="5D802CAF" w14:textId="77777777" w:rsidR="00BF46E1" w:rsidRPr="0041528A" w:rsidRDefault="00BF46E1" w:rsidP="0092045E">
            <w:pPr>
              <w:pStyle w:val="TAL"/>
            </w:pPr>
          </w:p>
        </w:tc>
      </w:tr>
      <w:tr w:rsidR="00BF46E1" w:rsidRPr="0041528A" w14:paraId="3E450559" w14:textId="77777777" w:rsidTr="00195D76">
        <w:trPr>
          <w:cantSplit/>
          <w:jc w:val="center"/>
        </w:trPr>
        <w:tc>
          <w:tcPr>
            <w:tcW w:w="737" w:type="dxa"/>
            <w:tcBorders>
              <w:left w:val="single" w:sz="4" w:space="0" w:color="auto"/>
              <w:right w:val="single" w:sz="4" w:space="0" w:color="auto"/>
            </w:tcBorders>
          </w:tcPr>
          <w:p w14:paraId="28246ECC" w14:textId="77777777" w:rsidR="00BF46E1" w:rsidRPr="0041528A" w:rsidRDefault="00BF46E1" w:rsidP="0092045E">
            <w:pPr>
              <w:pStyle w:val="TAC"/>
            </w:pPr>
            <w:r w:rsidRPr="0041528A">
              <w:t>26</w:t>
            </w:r>
          </w:p>
        </w:tc>
        <w:tc>
          <w:tcPr>
            <w:tcW w:w="1232" w:type="dxa"/>
            <w:tcBorders>
              <w:left w:val="single" w:sz="4" w:space="0" w:color="auto"/>
              <w:right w:val="single" w:sz="4" w:space="0" w:color="auto"/>
            </w:tcBorders>
          </w:tcPr>
          <w:p w14:paraId="18BB416F"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2C9F113" w14:textId="77777777" w:rsidR="00BF46E1" w:rsidRPr="0041528A" w:rsidRDefault="00BF46E1" w:rsidP="0092045E">
            <w:pPr>
              <w:pStyle w:val="TAL"/>
            </w:pPr>
            <w:r w:rsidRPr="0041528A">
              <w:t>PROACTIVE COMMAND: SEND DTMF 4.7.2</w:t>
            </w:r>
          </w:p>
        </w:tc>
        <w:tc>
          <w:tcPr>
            <w:tcW w:w="3776" w:type="dxa"/>
            <w:tcBorders>
              <w:left w:val="single" w:sz="4" w:space="0" w:color="auto"/>
              <w:right w:val="single" w:sz="4" w:space="0" w:color="auto"/>
            </w:tcBorders>
          </w:tcPr>
          <w:p w14:paraId="7832571E" w14:textId="77777777" w:rsidR="00BF46E1" w:rsidRPr="0041528A" w:rsidRDefault="00BF46E1" w:rsidP="0092045E">
            <w:pPr>
              <w:pStyle w:val="TAL"/>
            </w:pPr>
          </w:p>
        </w:tc>
      </w:tr>
      <w:tr w:rsidR="00BF46E1" w:rsidRPr="0041528A" w14:paraId="2D545483" w14:textId="77777777" w:rsidTr="00195D76">
        <w:trPr>
          <w:cantSplit/>
          <w:jc w:val="center"/>
        </w:trPr>
        <w:tc>
          <w:tcPr>
            <w:tcW w:w="737" w:type="dxa"/>
            <w:tcBorders>
              <w:left w:val="single" w:sz="4" w:space="0" w:color="auto"/>
              <w:right w:val="single" w:sz="4" w:space="0" w:color="auto"/>
            </w:tcBorders>
          </w:tcPr>
          <w:p w14:paraId="78EAED16" w14:textId="77777777" w:rsidR="00BF46E1" w:rsidRPr="0041528A" w:rsidRDefault="00BF46E1" w:rsidP="0092045E">
            <w:pPr>
              <w:pStyle w:val="TAC"/>
            </w:pPr>
            <w:r w:rsidRPr="0041528A">
              <w:t>27</w:t>
            </w:r>
          </w:p>
        </w:tc>
        <w:tc>
          <w:tcPr>
            <w:tcW w:w="1232" w:type="dxa"/>
            <w:tcBorders>
              <w:left w:val="single" w:sz="4" w:space="0" w:color="auto"/>
              <w:right w:val="single" w:sz="4" w:space="0" w:color="auto"/>
            </w:tcBorders>
          </w:tcPr>
          <w:p w14:paraId="67966950"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05319E0"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5F146ADC" w14:textId="77777777" w:rsidR="00BF46E1" w:rsidRPr="0041528A" w:rsidRDefault="00BF46E1" w:rsidP="0092045E">
            <w:pPr>
              <w:pStyle w:val="TAL"/>
            </w:pPr>
            <w:r w:rsidRPr="0041528A">
              <w:t xml:space="preserve">[Alpha identifier is displayed with italic off] </w:t>
            </w:r>
          </w:p>
        </w:tc>
      </w:tr>
      <w:tr w:rsidR="00BF46E1" w:rsidRPr="0041528A" w14:paraId="0779519A" w14:textId="77777777" w:rsidTr="00195D76">
        <w:trPr>
          <w:cantSplit/>
          <w:jc w:val="center"/>
        </w:trPr>
        <w:tc>
          <w:tcPr>
            <w:tcW w:w="737" w:type="dxa"/>
            <w:tcBorders>
              <w:left w:val="single" w:sz="4" w:space="0" w:color="auto"/>
              <w:right w:val="single" w:sz="4" w:space="0" w:color="auto"/>
            </w:tcBorders>
          </w:tcPr>
          <w:p w14:paraId="173AF039" w14:textId="77777777" w:rsidR="00BF46E1" w:rsidRPr="0041528A" w:rsidRDefault="00BF46E1" w:rsidP="0092045E">
            <w:pPr>
              <w:pStyle w:val="TAC"/>
            </w:pPr>
            <w:r w:rsidRPr="0041528A">
              <w:t>28</w:t>
            </w:r>
          </w:p>
        </w:tc>
        <w:tc>
          <w:tcPr>
            <w:tcW w:w="1232" w:type="dxa"/>
            <w:tcBorders>
              <w:left w:val="single" w:sz="4" w:space="0" w:color="auto"/>
              <w:right w:val="single" w:sz="4" w:space="0" w:color="auto"/>
            </w:tcBorders>
          </w:tcPr>
          <w:p w14:paraId="4B1E6AE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8F7586F"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74088F96" w14:textId="77777777" w:rsidR="00BF46E1" w:rsidRPr="0041528A" w:rsidRDefault="00BF46E1" w:rsidP="0092045E">
            <w:pPr>
              <w:pStyle w:val="TAL"/>
            </w:pPr>
            <w:r w:rsidRPr="0041528A">
              <w:t>["1"]</w:t>
            </w:r>
          </w:p>
        </w:tc>
      </w:tr>
      <w:tr w:rsidR="00BF46E1" w:rsidRPr="0041528A" w14:paraId="288538E1" w14:textId="77777777" w:rsidTr="00195D76">
        <w:trPr>
          <w:cantSplit/>
          <w:jc w:val="center"/>
        </w:trPr>
        <w:tc>
          <w:tcPr>
            <w:tcW w:w="737" w:type="dxa"/>
            <w:tcBorders>
              <w:left w:val="single" w:sz="4" w:space="0" w:color="auto"/>
              <w:right w:val="single" w:sz="4" w:space="0" w:color="auto"/>
            </w:tcBorders>
          </w:tcPr>
          <w:p w14:paraId="543C27D5" w14:textId="77777777" w:rsidR="00BF46E1" w:rsidRPr="0041528A" w:rsidRDefault="00BF46E1" w:rsidP="0092045E">
            <w:pPr>
              <w:pStyle w:val="TAC"/>
            </w:pPr>
            <w:r w:rsidRPr="0041528A">
              <w:t>29</w:t>
            </w:r>
          </w:p>
        </w:tc>
        <w:tc>
          <w:tcPr>
            <w:tcW w:w="1232" w:type="dxa"/>
            <w:tcBorders>
              <w:left w:val="single" w:sz="4" w:space="0" w:color="auto"/>
              <w:right w:val="single" w:sz="4" w:space="0" w:color="auto"/>
            </w:tcBorders>
          </w:tcPr>
          <w:p w14:paraId="22D0FAA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62BF40A"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1F3DFFA6" w14:textId="77777777" w:rsidR="00BF46E1" w:rsidRPr="0041528A" w:rsidRDefault="00BF46E1" w:rsidP="0092045E">
            <w:pPr>
              <w:pStyle w:val="TAL"/>
            </w:pPr>
            <w:r w:rsidRPr="0041528A">
              <w:t>["2"]</w:t>
            </w:r>
          </w:p>
        </w:tc>
      </w:tr>
      <w:tr w:rsidR="00BF46E1" w:rsidRPr="0041528A" w14:paraId="2409DD8B" w14:textId="77777777" w:rsidTr="00195D76">
        <w:trPr>
          <w:cantSplit/>
          <w:jc w:val="center"/>
        </w:trPr>
        <w:tc>
          <w:tcPr>
            <w:tcW w:w="737" w:type="dxa"/>
            <w:tcBorders>
              <w:left w:val="single" w:sz="4" w:space="0" w:color="auto"/>
              <w:right w:val="single" w:sz="4" w:space="0" w:color="auto"/>
            </w:tcBorders>
          </w:tcPr>
          <w:p w14:paraId="19E3E4B6" w14:textId="77777777" w:rsidR="00BF46E1" w:rsidRPr="0041528A" w:rsidRDefault="00BF46E1" w:rsidP="0092045E">
            <w:pPr>
              <w:pStyle w:val="TAC"/>
            </w:pPr>
            <w:r w:rsidRPr="0041528A">
              <w:t>30</w:t>
            </w:r>
          </w:p>
        </w:tc>
        <w:tc>
          <w:tcPr>
            <w:tcW w:w="1232" w:type="dxa"/>
            <w:tcBorders>
              <w:left w:val="single" w:sz="4" w:space="0" w:color="auto"/>
              <w:right w:val="single" w:sz="4" w:space="0" w:color="auto"/>
            </w:tcBorders>
          </w:tcPr>
          <w:p w14:paraId="56C9CCD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6C45330"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04B80E51" w14:textId="77777777" w:rsidR="00BF46E1" w:rsidRPr="0041528A" w:rsidRDefault="00BF46E1" w:rsidP="0092045E">
            <w:pPr>
              <w:pStyle w:val="TAL"/>
            </w:pPr>
            <w:r w:rsidRPr="0041528A">
              <w:t>["3"]</w:t>
            </w:r>
          </w:p>
        </w:tc>
      </w:tr>
      <w:tr w:rsidR="00BF46E1" w:rsidRPr="0041528A" w14:paraId="36A4570A" w14:textId="77777777" w:rsidTr="00195D76">
        <w:trPr>
          <w:cantSplit/>
          <w:jc w:val="center"/>
        </w:trPr>
        <w:tc>
          <w:tcPr>
            <w:tcW w:w="737" w:type="dxa"/>
            <w:tcBorders>
              <w:left w:val="single" w:sz="4" w:space="0" w:color="auto"/>
              <w:right w:val="single" w:sz="4" w:space="0" w:color="auto"/>
            </w:tcBorders>
          </w:tcPr>
          <w:p w14:paraId="2984E61A" w14:textId="77777777" w:rsidR="00BF46E1" w:rsidRPr="0041528A" w:rsidRDefault="00BF46E1" w:rsidP="0092045E">
            <w:pPr>
              <w:pStyle w:val="TAC"/>
            </w:pPr>
            <w:r w:rsidRPr="0041528A">
              <w:t>31</w:t>
            </w:r>
          </w:p>
        </w:tc>
        <w:tc>
          <w:tcPr>
            <w:tcW w:w="1232" w:type="dxa"/>
            <w:tcBorders>
              <w:left w:val="single" w:sz="4" w:space="0" w:color="auto"/>
              <w:right w:val="single" w:sz="4" w:space="0" w:color="auto"/>
            </w:tcBorders>
          </w:tcPr>
          <w:p w14:paraId="6A7C4DA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DBC1A8C"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745331A4" w14:textId="77777777" w:rsidR="00BF46E1" w:rsidRPr="0041528A" w:rsidRDefault="00BF46E1" w:rsidP="0092045E">
            <w:pPr>
              <w:pStyle w:val="TAL"/>
            </w:pPr>
            <w:r w:rsidRPr="0041528A">
              <w:t>["4"]</w:t>
            </w:r>
          </w:p>
        </w:tc>
      </w:tr>
      <w:tr w:rsidR="00BF46E1" w:rsidRPr="0041528A" w14:paraId="7D3F4BB0" w14:textId="77777777" w:rsidTr="00195D76">
        <w:trPr>
          <w:cantSplit/>
          <w:jc w:val="center"/>
        </w:trPr>
        <w:tc>
          <w:tcPr>
            <w:tcW w:w="737" w:type="dxa"/>
            <w:tcBorders>
              <w:left w:val="single" w:sz="4" w:space="0" w:color="auto"/>
              <w:right w:val="single" w:sz="4" w:space="0" w:color="auto"/>
            </w:tcBorders>
          </w:tcPr>
          <w:p w14:paraId="59ABFB37" w14:textId="77777777" w:rsidR="00BF46E1" w:rsidRPr="0041528A" w:rsidRDefault="00BF46E1" w:rsidP="0092045E">
            <w:pPr>
              <w:pStyle w:val="TAC"/>
            </w:pPr>
            <w:r w:rsidRPr="0041528A">
              <w:t>32</w:t>
            </w:r>
          </w:p>
        </w:tc>
        <w:tc>
          <w:tcPr>
            <w:tcW w:w="1232" w:type="dxa"/>
            <w:tcBorders>
              <w:left w:val="single" w:sz="4" w:space="0" w:color="auto"/>
              <w:right w:val="single" w:sz="4" w:space="0" w:color="auto"/>
            </w:tcBorders>
          </w:tcPr>
          <w:p w14:paraId="35D14BF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95D0F0A"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4216BC36" w14:textId="77777777" w:rsidR="00BF46E1" w:rsidRPr="0041528A" w:rsidRDefault="00BF46E1" w:rsidP="0092045E">
            <w:pPr>
              <w:pStyle w:val="TAL"/>
            </w:pPr>
            <w:r w:rsidRPr="0041528A">
              <w:t>["5"]</w:t>
            </w:r>
          </w:p>
        </w:tc>
      </w:tr>
      <w:tr w:rsidR="00BF46E1" w:rsidRPr="0041528A" w14:paraId="7A9D55B6" w14:textId="77777777" w:rsidTr="00195D76">
        <w:trPr>
          <w:cantSplit/>
          <w:jc w:val="center"/>
        </w:trPr>
        <w:tc>
          <w:tcPr>
            <w:tcW w:w="737" w:type="dxa"/>
            <w:tcBorders>
              <w:left w:val="single" w:sz="4" w:space="0" w:color="auto"/>
              <w:right w:val="single" w:sz="4" w:space="0" w:color="auto"/>
            </w:tcBorders>
          </w:tcPr>
          <w:p w14:paraId="0047AA9C" w14:textId="77777777" w:rsidR="00BF46E1" w:rsidRPr="0041528A" w:rsidRDefault="00BF46E1" w:rsidP="0092045E">
            <w:pPr>
              <w:pStyle w:val="TAC"/>
            </w:pPr>
            <w:r w:rsidRPr="0041528A">
              <w:t>33</w:t>
            </w:r>
          </w:p>
        </w:tc>
        <w:tc>
          <w:tcPr>
            <w:tcW w:w="1232" w:type="dxa"/>
            <w:tcBorders>
              <w:left w:val="single" w:sz="4" w:space="0" w:color="auto"/>
              <w:right w:val="single" w:sz="4" w:space="0" w:color="auto"/>
            </w:tcBorders>
          </w:tcPr>
          <w:p w14:paraId="5868C5F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67F5D6A"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1F2F74B7" w14:textId="77777777" w:rsidR="00BF46E1" w:rsidRPr="0041528A" w:rsidRDefault="00BF46E1" w:rsidP="0092045E">
            <w:pPr>
              <w:pStyle w:val="TAL"/>
            </w:pPr>
            <w:r w:rsidRPr="0041528A">
              <w:t>["6"]</w:t>
            </w:r>
          </w:p>
        </w:tc>
      </w:tr>
      <w:tr w:rsidR="00BF46E1" w:rsidRPr="0041528A" w14:paraId="5011D810" w14:textId="77777777" w:rsidTr="00195D76">
        <w:trPr>
          <w:cantSplit/>
          <w:jc w:val="center"/>
        </w:trPr>
        <w:tc>
          <w:tcPr>
            <w:tcW w:w="737" w:type="dxa"/>
            <w:tcBorders>
              <w:left w:val="single" w:sz="4" w:space="0" w:color="auto"/>
              <w:right w:val="single" w:sz="4" w:space="0" w:color="auto"/>
            </w:tcBorders>
          </w:tcPr>
          <w:p w14:paraId="00EE2108" w14:textId="77777777" w:rsidR="00BF46E1" w:rsidRPr="0041528A" w:rsidRDefault="00BF46E1" w:rsidP="0092045E">
            <w:pPr>
              <w:pStyle w:val="TAC"/>
            </w:pPr>
            <w:r w:rsidRPr="0041528A">
              <w:t>34</w:t>
            </w:r>
          </w:p>
        </w:tc>
        <w:tc>
          <w:tcPr>
            <w:tcW w:w="1232" w:type="dxa"/>
            <w:tcBorders>
              <w:left w:val="single" w:sz="4" w:space="0" w:color="auto"/>
              <w:right w:val="single" w:sz="4" w:space="0" w:color="auto"/>
            </w:tcBorders>
          </w:tcPr>
          <w:p w14:paraId="4A75D16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4EF1751"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035E3487" w14:textId="77777777" w:rsidR="00BF46E1" w:rsidRPr="0041528A" w:rsidRDefault="00BF46E1" w:rsidP="0092045E">
            <w:pPr>
              <w:pStyle w:val="TAL"/>
            </w:pPr>
            <w:r w:rsidRPr="0041528A">
              <w:t>["7"]</w:t>
            </w:r>
          </w:p>
        </w:tc>
      </w:tr>
      <w:tr w:rsidR="00BF46E1" w:rsidRPr="0041528A" w14:paraId="5D6ADD35" w14:textId="77777777" w:rsidTr="00195D76">
        <w:trPr>
          <w:cantSplit/>
          <w:jc w:val="center"/>
        </w:trPr>
        <w:tc>
          <w:tcPr>
            <w:tcW w:w="737" w:type="dxa"/>
            <w:tcBorders>
              <w:left w:val="single" w:sz="4" w:space="0" w:color="auto"/>
              <w:right w:val="single" w:sz="4" w:space="0" w:color="auto"/>
            </w:tcBorders>
          </w:tcPr>
          <w:p w14:paraId="579AC06B" w14:textId="77777777" w:rsidR="00BF46E1" w:rsidRPr="0041528A" w:rsidRDefault="00BF46E1" w:rsidP="0092045E">
            <w:pPr>
              <w:pStyle w:val="TAC"/>
            </w:pPr>
            <w:r w:rsidRPr="0041528A">
              <w:t>35</w:t>
            </w:r>
          </w:p>
        </w:tc>
        <w:tc>
          <w:tcPr>
            <w:tcW w:w="1232" w:type="dxa"/>
            <w:tcBorders>
              <w:left w:val="single" w:sz="4" w:space="0" w:color="auto"/>
              <w:right w:val="single" w:sz="4" w:space="0" w:color="auto"/>
            </w:tcBorders>
          </w:tcPr>
          <w:p w14:paraId="66D4A435"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6AC6F35"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2032F196" w14:textId="77777777" w:rsidR="00BF46E1" w:rsidRPr="0041528A" w:rsidRDefault="00BF46E1" w:rsidP="0092045E">
            <w:pPr>
              <w:pStyle w:val="TAL"/>
            </w:pPr>
            <w:r w:rsidRPr="0041528A">
              <w:t>["8"]</w:t>
            </w:r>
          </w:p>
        </w:tc>
      </w:tr>
      <w:tr w:rsidR="00BF46E1" w:rsidRPr="0041528A" w14:paraId="05969CD8" w14:textId="77777777" w:rsidTr="00195D76">
        <w:trPr>
          <w:cantSplit/>
          <w:jc w:val="center"/>
        </w:trPr>
        <w:tc>
          <w:tcPr>
            <w:tcW w:w="737" w:type="dxa"/>
            <w:tcBorders>
              <w:left w:val="single" w:sz="4" w:space="0" w:color="auto"/>
              <w:right w:val="single" w:sz="4" w:space="0" w:color="auto"/>
            </w:tcBorders>
          </w:tcPr>
          <w:p w14:paraId="67B532A9" w14:textId="77777777" w:rsidR="00BF46E1" w:rsidRPr="0041528A" w:rsidRDefault="00BF46E1" w:rsidP="0092045E">
            <w:pPr>
              <w:pStyle w:val="TAC"/>
            </w:pPr>
            <w:r w:rsidRPr="0041528A">
              <w:t>36</w:t>
            </w:r>
          </w:p>
        </w:tc>
        <w:tc>
          <w:tcPr>
            <w:tcW w:w="1232" w:type="dxa"/>
            <w:tcBorders>
              <w:left w:val="single" w:sz="4" w:space="0" w:color="auto"/>
              <w:right w:val="single" w:sz="4" w:space="0" w:color="auto"/>
            </w:tcBorders>
          </w:tcPr>
          <w:p w14:paraId="2D6579A1"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8F7CF1C"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45D132CC" w14:textId="77777777" w:rsidR="00BF46E1" w:rsidRPr="0041528A" w:rsidRDefault="00BF46E1" w:rsidP="0092045E">
            <w:pPr>
              <w:pStyle w:val="TAL"/>
            </w:pPr>
            <w:r w:rsidRPr="0041528A">
              <w:t>["9"]</w:t>
            </w:r>
          </w:p>
        </w:tc>
      </w:tr>
      <w:tr w:rsidR="00BF46E1" w:rsidRPr="0041528A" w14:paraId="3113B041" w14:textId="77777777" w:rsidTr="00195D76">
        <w:trPr>
          <w:cantSplit/>
          <w:jc w:val="center"/>
        </w:trPr>
        <w:tc>
          <w:tcPr>
            <w:tcW w:w="737" w:type="dxa"/>
            <w:tcBorders>
              <w:left w:val="single" w:sz="4" w:space="0" w:color="auto"/>
              <w:right w:val="single" w:sz="4" w:space="0" w:color="auto"/>
            </w:tcBorders>
          </w:tcPr>
          <w:p w14:paraId="7E0BD10C" w14:textId="77777777" w:rsidR="00BF46E1" w:rsidRPr="0041528A" w:rsidRDefault="00BF46E1" w:rsidP="0092045E">
            <w:pPr>
              <w:pStyle w:val="TAC"/>
            </w:pPr>
            <w:r w:rsidRPr="0041528A">
              <w:t>37</w:t>
            </w:r>
          </w:p>
        </w:tc>
        <w:tc>
          <w:tcPr>
            <w:tcW w:w="1232" w:type="dxa"/>
            <w:tcBorders>
              <w:left w:val="single" w:sz="4" w:space="0" w:color="auto"/>
              <w:right w:val="single" w:sz="4" w:space="0" w:color="auto"/>
            </w:tcBorders>
          </w:tcPr>
          <w:p w14:paraId="265FBD9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1F9D413"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2849C4E8" w14:textId="77777777" w:rsidR="00BF46E1" w:rsidRPr="0041528A" w:rsidRDefault="00BF46E1" w:rsidP="0092045E">
            <w:pPr>
              <w:pStyle w:val="TAL"/>
            </w:pPr>
            <w:r w:rsidRPr="0041528A">
              <w:t>["0"]</w:t>
            </w:r>
          </w:p>
        </w:tc>
      </w:tr>
      <w:tr w:rsidR="00BF46E1" w:rsidRPr="0041528A" w14:paraId="36881DFE" w14:textId="77777777" w:rsidTr="00195D76">
        <w:trPr>
          <w:cantSplit/>
          <w:jc w:val="center"/>
        </w:trPr>
        <w:tc>
          <w:tcPr>
            <w:tcW w:w="737" w:type="dxa"/>
            <w:tcBorders>
              <w:left w:val="single" w:sz="4" w:space="0" w:color="auto"/>
              <w:right w:val="single" w:sz="4" w:space="0" w:color="auto"/>
            </w:tcBorders>
          </w:tcPr>
          <w:p w14:paraId="5B5D7B63" w14:textId="77777777" w:rsidR="00BF46E1" w:rsidRPr="0041528A" w:rsidRDefault="00BF46E1" w:rsidP="0092045E">
            <w:pPr>
              <w:pStyle w:val="TAC"/>
            </w:pPr>
            <w:r w:rsidRPr="0041528A">
              <w:t>38</w:t>
            </w:r>
          </w:p>
        </w:tc>
        <w:tc>
          <w:tcPr>
            <w:tcW w:w="1232" w:type="dxa"/>
            <w:tcBorders>
              <w:left w:val="single" w:sz="4" w:space="0" w:color="auto"/>
              <w:right w:val="single" w:sz="4" w:space="0" w:color="auto"/>
            </w:tcBorders>
          </w:tcPr>
          <w:p w14:paraId="2C5373A3"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887F28F" w14:textId="77777777" w:rsidR="00BF46E1" w:rsidRPr="0041528A" w:rsidRDefault="00BF46E1" w:rsidP="0092045E">
            <w:pPr>
              <w:pStyle w:val="TAL"/>
            </w:pPr>
            <w:r w:rsidRPr="0041528A">
              <w:t>TERMINAL RESPONSE: SEND DTMF 4.7.1</w:t>
            </w:r>
          </w:p>
        </w:tc>
        <w:tc>
          <w:tcPr>
            <w:tcW w:w="3776" w:type="dxa"/>
            <w:tcBorders>
              <w:left w:val="single" w:sz="4" w:space="0" w:color="auto"/>
              <w:right w:val="single" w:sz="4" w:space="0" w:color="auto"/>
            </w:tcBorders>
          </w:tcPr>
          <w:p w14:paraId="32711039" w14:textId="77777777" w:rsidR="00BF46E1" w:rsidRPr="0041528A" w:rsidRDefault="00BF46E1" w:rsidP="0092045E">
            <w:pPr>
              <w:pStyle w:val="TAL"/>
            </w:pPr>
            <w:r w:rsidRPr="0041528A">
              <w:t>[Command performed successfully]</w:t>
            </w:r>
          </w:p>
        </w:tc>
      </w:tr>
      <w:tr w:rsidR="00BF46E1" w:rsidRPr="0041528A" w14:paraId="02F99FA6" w14:textId="77777777" w:rsidTr="00195D76">
        <w:trPr>
          <w:cantSplit/>
          <w:jc w:val="center"/>
        </w:trPr>
        <w:tc>
          <w:tcPr>
            <w:tcW w:w="737" w:type="dxa"/>
            <w:tcBorders>
              <w:left w:val="single" w:sz="4" w:space="0" w:color="auto"/>
              <w:right w:val="single" w:sz="4" w:space="0" w:color="auto"/>
            </w:tcBorders>
          </w:tcPr>
          <w:p w14:paraId="1EF37776" w14:textId="77777777" w:rsidR="00BF46E1" w:rsidRPr="0041528A" w:rsidRDefault="00BF46E1" w:rsidP="0092045E">
            <w:pPr>
              <w:pStyle w:val="TAC"/>
            </w:pPr>
            <w:r w:rsidRPr="0041528A">
              <w:t>39</w:t>
            </w:r>
          </w:p>
        </w:tc>
        <w:tc>
          <w:tcPr>
            <w:tcW w:w="1232" w:type="dxa"/>
            <w:tcBorders>
              <w:left w:val="single" w:sz="4" w:space="0" w:color="auto"/>
              <w:right w:val="single" w:sz="4" w:space="0" w:color="auto"/>
            </w:tcBorders>
          </w:tcPr>
          <w:p w14:paraId="7D3AA9B4"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E8D554D"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1F0E4F01" w14:textId="77777777" w:rsidR="00BF46E1" w:rsidRPr="0041528A" w:rsidRDefault="00BF46E1" w:rsidP="0092045E">
            <w:pPr>
              <w:pStyle w:val="TAL"/>
            </w:pPr>
          </w:p>
        </w:tc>
      </w:tr>
      <w:tr w:rsidR="00BF46E1" w:rsidRPr="0041528A" w14:paraId="6DA7D1FF" w14:textId="77777777" w:rsidTr="00195D76">
        <w:trPr>
          <w:cantSplit/>
          <w:jc w:val="center"/>
        </w:trPr>
        <w:tc>
          <w:tcPr>
            <w:tcW w:w="737" w:type="dxa"/>
            <w:tcBorders>
              <w:left w:val="single" w:sz="4" w:space="0" w:color="auto"/>
              <w:right w:val="single" w:sz="4" w:space="0" w:color="auto"/>
            </w:tcBorders>
          </w:tcPr>
          <w:p w14:paraId="3D6E6551" w14:textId="77777777" w:rsidR="00BF46E1" w:rsidRPr="0041528A" w:rsidRDefault="00BF46E1" w:rsidP="0092045E">
            <w:pPr>
              <w:pStyle w:val="TAC"/>
            </w:pPr>
            <w:r w:rsidRPr="0041528A">
              <w:t>40</w:t>
            </w:r>
          </w:p>
        </w:tc>
        <w:tc>
          <w:tcPr>
            <w:tcW w:w="1232" w:type="dxa"/>
            <w:tcBorders>
              <w:left w:val="single" w:sz="4" w:space="0" w:color="auto"/>
              <w:right w:val="single" w:sz="4" w:space="0" w:color="auto"/>
            </w:tcBorders>
          </w:tcPr>
          <w:p w14:paraId="4F31AF3E"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401CADB2"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27406D24" w14:textId="77777777" w:rsidR="00BF46E1" w:rsidRPr="0041528A" w:rsidRDefault="00BF46E1" w:rsidP="0092045E">
            <w:pPr>
              <w:pStyle w:val="TAL"/>
            </w:pPr>
          </w:p>
        </w:tc>
      </w:tr>
      <w:tr w:rsidR="00BF46E1" w:rsidRPr="0041528A" w14:paraId="3CC723A9" w14:textId="77777777" w:rsidTr="00195D76">
        <w:trPr>
          <w:cantSplit/>
          <w:jc w:val="center"/>
        </w:trPr>
        <w:tc>
          <w:tcPr>
            <w:tcW w:w="737" w:type="dxa"/>
            <w:tcBorders>
              <w:left w:val="single" w:sz="4" w:space="0" w:color="auto"/>
              <w:right w:val="single" w:sz="4" w:space="0" w:color="auto"/>
            </w:tcBorders>
          </w:tcPr>
          <w:p w14:paraId="5A300E42" w14:textId="77777777" w:rsidR="00BF46E1" w:rsidRPr="0041528A" w:rsidRDefault="00BF46E1" w:rsidP="0092045E">
            <w:pPr>
              <w:pStyle w:val="TAC"/>
            </w:pPr>
            <w:r w:rsidRPr="0041528A">
              <w:t>41</w:t>
            </w:r>
          </w:p>
        </w:tc>
        <w:tc>
          <w:tcPr>
            <w:tcW w:w="1232" w:type="dxa"/>
            <w:tcBorders>
              <w:left w:val="single" w:sz="4" w:space="0" w:color="auto"/>
              <w:right w:val="single" w:sz="4" w:space="0" w:color="auto"/>
            </w:tcBorders>
          </w:tcPr>
          <w:p w14:paraId="009FE61A"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114B2B0C" w14:textId="77777777" w:rsidR="00BF46E1" w:rsidRPr="0041528A" w:rsidRDefault="00BF46E1" w:rsidP="0092045E">
            <w:pPr>
              <w:pStyle w:val="TAL"/>
            </w:pPr>
            <w:r w:rsidRPr="0041528A">
              <w:t>Set up a call to "+0123456789"</w:t>
            </w:r>
          </w:p>
        </w:tc>
        <w:tc>
          <w:tcPr>
            <w:tcW w:w="3776" w:type="dxa"/>
            <w:tcBorders>
              <w:left w:val="single" w:sz="4" w:space="0" w:color="auto"/>
              <w:right w:val="single" w:sz="4" w:space="0" w:color="auto"/>
            </w:tcBorders>
          </w:tcPr>
          <w:p w14:paraId="0BBF164C" w14:textId="77777777" w:rsidR="00BF46E1" w:rsidRPr="0041528A" w:rsidRDefault="00BF46E1" w:rsidP="0092045E">
            <w:pPr>
              <w:pStyle w:val="TAL"/>
            </w:pPr>
          </w:p>
        </w:tc>
      </w:tr>
      <w:tr w:rsidR="00BF46E1" w:rsidRPr="0041528A" w14:paraId="03757FA7" w14:textId="77777777" w:rsidTr="00195D76">
        <w:trPr>
          <w:cantSplit/>
          <w:jc w:val="center"/>
        </w:trPr>
        <w:tc>
          <w:tcPr>
            <w:tcW w:w="737" w:type="dxa"/>
            <w:tcBorders>
              <w:left w:val="single" w:sz="4" w:space="0" w:color="auto"/>
              <w:right w:val="single" w:sz="4" w:space="0" w:color="auto"/>
            </w:tcBorders>
          </w:tcPr>
          <w:p w14:paraId="3EAFD583" w14:textId="77777777" w:rsidR="00BF46E1" w:rsidRPr="0041528A" w:rsidRDefault="00BF46E1" w:rsidP="0092045E">
            <w:pPr>
              <w:pStyle w:val="TAC"/>
            </w:pPr>
            <w:r w:rsidRPr="0041528A">
              <w:t>42</w:t>
            </w:r>
          </w:p>
        </w:tc>
        <w:tc>
          <w:tcPr>
            <w:tcW w:w="1232" w:type="dxa"/>
            <w:tcBorders>
              <w:left w:val="single" w:sz="4" w:space="0" w:color="auto"/>
              <w:right w:val="single" w:sz="4" w:space="0" w:color="auto"/>
            </w:tcBorders>
          </w:tcPr>
          <w:p w14:paraId="7A9ECCE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9283467"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566F35F3" w14:textId="77777777" w:rsidR="00BF46E1" w:rsidRPr="0041528A" w:rsidRDefault="00BF46E1" w:rsidP="0092045E">
            <w:pPr>
              <w:pStyle w:val="TAL"/>
            </w:pPr>
          </w:p>
        </w:tc>
      </w:tr>
      <w:tr w:rsidR="00BF46E1" w:rsidRPr="0041528A" w14:paraId="5225259B" w14:textId="77777777" w:rsidTr="00195D76">
        <w:trPr>
          <w:cantSplit/>
          <w:jc w:val="center"/>
        </w:trPr>
        <w:tc>
          <w:tcPr>
            <w:tcW w:w="737" w:type="dxa"/>
            <w:tcBorders>
              <w:left w:val="single" w:sz="4" w:space="0" w:color="auto"/>
              <w:right w:val="single" w:sz="4" w:space="0" w:color="auto"/>
            </w:tcBorders>
          </w:tcPr>
          <w:p w14:paraId="4DAECB03" w14:textId="77777777" w:rsidR="00BF46E1" w:rsidRPr="0041528A" w:rsidRDefault="00BF46E1" w:rsidP="0092045E">
            <w:pPr>
              <w:pStyle w:val="TAC"/>
            </w:pPr>
            <w:r w:rsidRPr="0041528A">
              <w:t>43</w:t>
            </w:r>
          </w:p>
        </w:tc>
        <w:tc>
          <w:tcPr>
            <w:tcW w:w="1232" w:type="dxa"/>
            <w:tcBorders>
              <w:left w:val="single" w:sz="4" w:space="0" w:color="auto"/>
              <w:right w:val="single" w:sz="4" w:space="0" w:color="auto"/>
            </w:tcBorders>
          </w:tcPr>
          <w:p w14:paraId="45AF0569"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666F6662"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5AB7A441" w14:textId="77777777" w:rsidR="00BF46E1" w:rsidRPr="0041528A" w:rsidRDefault="00BF46E1" w:rsidP="0092045E">
            <w:pPr>
              <w:pStyle w:val="TAL"/>
            </w:pPr>
          </w:p>
        </w:tc>
      </w:tr>
      <w:tr w:rsidR="00BF46E1" w:rsidRPr="0041528A" w14:paraId="11A46696" w14:textId="77777777" w:rsidTr="00195D76">
        <w:trPr>
          <w:cantSplit/>
          <w:jc w:val="center"/>
        </w:trPr>
        <w:tc>
          <w:tcPr>
            <w:tcW w:w="737" w:type="dxa"/>
            <w:tcBorders>
              <w:left w:val="single" w:sz="4" w:space="0" w:color="auto"/>
              <w:right w:val="single" w:sz="4" w:space="0" w:color="auto"/>
            </w:tcBorders>
          </w:tcPr>
          <w:p w14:paraId="76209CE6" w14:textId="77777777" w:rsidR="00BF46E1" w:rsidRPr="0041528A" w:rsidRDefault="00BF46E1" w:rsidP="0092045E">
            <w:pPr>
              <w:pStyle w:val="TAC"/>
            </w:pPr>
            <w:r w:rsidRPr="0041528A">
              <w:t>44</w:t>
            </w:r>
          </w:p>
        </w:tc>
        <w:tc>
          <w:tcPr>
            <w:tcW w:w="1232" w:type="dxa"/>
            <w:tcBorders>
              <w:left w:val="single" w:sz="4" w:space="0" w:color="auto"/>
              <w:right w:val="single" w:sz="4" w:space="0" w:color="auto"/>
            </w:tcBorders>
          </w:tcPr>
          <w:p w14:paraId="5C300B7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A354520" w14:textId="77777777" w:rsidR="00BF46E1" w:rsidRPr="0041528A" w:rsidRDefault="00BF46E1" w:rsidP="0092045E">
            <w:pPr>
              <w:pStyle w:val="TAL"/>
            </w:pPr>
            <w:r w:rsidRPr="0041528A">
              <w:t>PROACTIVE COMMAND PENDING: SEND DTMF 4.7.1</w:t>
            </w:r>
          </w:p>
        </w:tc>
        <w:tc>
          <w:tcPr>
            <w:tcW w:w="3776" w:type="dxa"/>
            <w:tcBorders>
              <w:left w:val="single" w:sz="4" w:space="0" w:color="auto"/>
              <w:right w:val="single" w:sz="4" w:space="0" w:color="auto"/>
            </w:tcBorders>
          </w:tcPr>
          <w:p w14:paraId="28A9B57E" w14:textId="77777777" w:rsidR="00BF46E1" w:rsidRPr="0041528A" w:rsidRDefault="00BF46E1" w:rsidP="0092045E">
            <w:pPr>
              <w:pStyle w:val="TAL"/>
            </w:pPr>
          </w:p>
        </w:tc>
      </w:tr>
      <w:tr w:rsidR="00BF46E1" w:rsidRPr="0041528A" w14:paraId="56B231E6" w14:textId="77777777" w:rsidTr="00195D76">
        <w:trPr>
          <w:cantSplit/>
          <w:jc w:val="center"/>
        </w:trPr>
        <w:tc>
          <w:tcPr>
            <w:tcW w:w="737" w:type="dxa"/>
            <w:tcBorders>
              <w:left w:val="single" w:sz="4" w:space="0" w:color="auto"/>
              <w:right w:val="single" w:sz="4" w:space="0" w:color="auto"/>
            </w:tcBorders>
          </w:tcPr>
          <w:p w14:paraId="6B004ABA" w14:textId="77777777" w:rsidR="00BF46E1" w:rsidRPr="0041528A" w:rsidRDefault="00BF46E1" w:rsidP="0092045E">
            <w:pPr>
              <w:pStyle w:val="TAC"/>
            </w:pPr>
            <w:r w:rsidRPr="0041528A">
              <w:t>45</w:t>
            </w:r>
          </w:p>
        </w:tc>
        <w:tc>
          <w:tcPr>
            <w:tcW w:w="1232" w:type="dxa"/>
            <w:tcBorders>
              <w:left w:val="single" w:sz="4" w:space="0" w:color="auto"/>
              <w:right w:val="single" w:sz="4" w:space="0" w:color="auto"/>
            </w:tcBorders>
          </w:tcPr>
          <w:p w14:paraId="053FB14B"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7813720" w14:textId="77777777" w:rsidR="00BF46E1" w:rsidRPr="0041528A" w:rsidRDefault="00BF46E1" w:rsidP="0092045E">
            <w:pPr>
              <w:pStyle w:val="TAL"/>
            </w:pPr>
            <w:r w:rsidRPr="0041528A">
              <w:t>FETCH</w:t>
            </w:r>
          </w:p>
        </w:tc>
        <w:tc>
          <w:tcPr>
            <w:tcW w:w="3776" w:type="dxa"/>
            <w:tcBorders>
              <w:left w:val="single" w:sz="4" w:space="0" w:color="auto"/>
              <w:right w:val="single" w:sz="4" w:space="0" w:color="auto"/>
            </w:tcBorders>
          </w:tcPr>
          <w:p w14:paraId="332CBF43" w14:textId="77777777" w:rsidR="00BF46E1" w:rsidRPr="0041528A" w:rsidRDefault="00BF46E1" w:rsidP="0092045E">
            <w:pPr>
              <w:pStyle w:val="TAL"/>
            </w:pPr>
          </w:p>
        </w:tc>
      </w:tr>
      <w:tr w:rsidR="00BF46E1" w:rsidRPr="0041528A" w14:paraId="4A7F693C" w14:textId="77777777" w:rsidTr="00195D76">
        <w:trPr>
          <w:cantSplit/>
          <w:jc w:val="center"/>
        </w:trPr>
        <w:tc>
          <w:tcPr>
            <w:tcW w:w="737" w:type="dxa"/>
            <w:tcBorders>
              <w:left w:val="single" w:sz="4" w:space="0" w:color="auto"/>
              <w:right w:val="single" w:sz="4" w:space="0" w:color="auto"/>
            </w:tcBorders>
          </w:tcPr>
          <w:p w14:paraId="0D31261D" w14:textId="77777777" w:rsidR="00BF46E1" w:rsidRPr="0041528A" w:rsidRDefault="00BF46E1" w:rsidP="0092045E">
            <w:pPr>
              <w:pStyle w:val="TAC"/>
            </w:pPr>
            <w:r w:rsidRPr="0041528A">
              <w:lastRenderedPageBreak/>
              <w:t>46</w:t>
            </w:r>
          </w:p>
        </w:tc>
        <w:tc>
          <w:tcPr>
            <w:tcW w:w="1232" w:type="dxa"/>
            <w:tcBorders>
              <w:left w:val="single" w:sz="4" w:space="0" w:color="auto"/>
              <w:right w:val="single" w:sz="4" w:space="0" w:color="auto"/>
            </w:tcBorders>
          </w:tcPr>
          <w:p w14:paraId="318FED0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98595E9" w14:textId="77777777" w:rsidR="00BF46E1" w:rsidRPr="0041528A" w:rsidRDefault="00BF46E1" w:rsidP="0092045E">
            <w:pPr>
              <w:pStyle w:val="TAL"/>
            </w:pPr>
            <w:r w:rsidRPr="0041528A">
              <w:t>PROACTIVE COMMAND: SEND DTMF 4.7.1</w:t>
            </w:r>
          </w:p>
        </w:tc>
        <w:tc>
          <w:tcPr>
            <w:tcW w:w="3776" w:type="dxa"/>
            <w:tcBorders>
              <w:left w:val="single" w:sz="4" w:space="0" w:color="auto"/>
              <w:right w:val="single" w:sz="4" w:space="0" w:color="auto"/>
            </w:tcBorders>
          </w:tcPr>
          <w:p w14:paraId="14D50076" w14:textId="77777777" w:rsidR="00BF46E1" w:rsidRPr="0041528A" w:rsidRDefault="00BF46E1" w:rsidP="0092045E">
            <w:pPr>
              <w:pStyle w:val="TAL"/>
            </w:pPr>
          </w:p>
        </w:tc>
      </w:tr>
      <w:tr w:rsidR="00BF46E1" w:rsidRPr="0041528A" w14:paraId="1612ABDE" w14:textId="77777777" w:rsidTr="00195D76">
        <w:trPr>
          <w:cantSplit/>
          <w:jc w:val="center"/>
        </w:trPr>
        <w:tc>
          <w:tcPr>
            <w:tcW w:w="737" w:type="dxa"/>
            <w:tcBorders>
              <w:left w:val="single" w:sz="4" w:space="0" w:color="auto"/>
              <w:right w:val="single" w:sz="4" w:space="0" w:color="auto"/>
            </w:tcBorders>
          </w:tcPr>
          <w:p w14:paraId="14F50FBF" w14:textId="77777777" w:rsidR="00BF46E1" w:rsidRPr="0041528A" w:rsidRDefault="00BF46E1" w:rsidP="0092045E">
            <w:pPr>
              <w:pStyle w:val="TAC"/>
            </w:pPr>
            <w:r w:rsidRPr="0041528A">
              <w:t>47</w:t>
            </w:r>
          </w:p>
        </w:tc>
        <w:tc>
          <w:tcPr>
            <w:tcW w:w="1232" w:type="dxa"/>
            <w:tcBorders>
              <w:left w:val="single" w:sz="4" w:space="0" w:color="auto"/>
              <w:right w:val="single" w:sz="4" w:space="0" w:color="auto"/>
            </w:tcBorders>
          </w:tcPr>
          <w:p w14:paraId="1869C9E9"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2D73B9FA"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4BB2667D" w14:textId="77777777" w:rsidR="00BF46E1" w:rsidRPr="0041528A" w:rsidRDefault="00BF46E1" w:rsidP="0092045E">
            <w:pPr>
              <w:pStyle w:val="TAL"/>
            </w:pPr>
            <w:r w:rsidRPr="0041528A">
              <w:t xml:space="preserve">[Alpha identifier is displayed with italic on] </w:t>
            </w:r>
          </w:p>
        </w:tc>
      </w:tr>
      <w:tr w:rsidR="00BF46E1" w:rsidRPr="0041528A" w14:paraId="37F0257F" w14:textId="77777777" w:rsidTr="00195D76">
        <w:trPr>
          <w:cantSplit/>
          <w:jc w:val="center"/>
        </w:trPr>
        <w:tc>
          <w:tcPr>
            <w:tcW w:w="737" w:type="dxa"/>
            <w:tcBorders>
              <w:left w:val="single" w:sz="4" w:space="0" w:color="auto"/>
              <w:right w:val="single" w:sz="4" w:space="0" w:color="auto"/>
            </w:tcBorders>
          </w:tcPr>
          <w:p w14:paraId="6558310C" w14:textId="77777777" w:rsidR="00BF46E1" w:rsidRPr="0041528A" w:rsidRDefault="00BF46E1" w:rsidP="0092045E">
            <w:pPr>
              <w:pStyle w:val="TAC"/>
            </w:pPr>
            <w:r w:rsidRPr="0041528A">
              <w:t>48</w:t>
            </w:r>
          </w:p>
        </w:tc>
        <w:tc>
          <w:tcPr>
            <w:tcW w:w="1232" w:type="dxa"/>
            <w:tcBorders>
              <w:left w:val="single" w:sz="4" w:space="0" w:color="auto"/>
              <w:right w:val="single" w:sz="4" w:space="0" w:color="auto"/>
            </w:tcBorders>
          </w:tcPr>
          <w:p w14:paraId="035E8B8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D1C732B"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277B1562" w14:textId="77777777" w:rsidR="00BF46E1" w:rsidRPr="0041528A" w:rsidRDefault="00BF46E1" w:rsidP="0092045E">
            <w:pPr>
              <w:pStyle w:val="TAL"/>
            </w:pPr>
            <w:r w:rsidRPr="0041528A">
              <w:t>["1"]</w:t>
            </w:r>
          </w:p>
        </w:tc>
      </w:tr>
      <w:tr w:rsidR="00BF46E1" w:rsidRPr="0041528A" w14:paraId="654F12CB" w14:textId="77777777" w:rsidTr="00195D76">
        <w:trPr>
          <w:cantSplit/>
          <w:jc w:val="center"/>
        </w:trPr>
        <w:tc>
          <w:tcPr>
            <w:tcW w:w="737" w:type="dxa"/>
            <w:tcBorders>
              <w:left w:val="single" w:sz="4" w:space="0" w:color="auto"/>
              <w:right w:val="single" w:sz="4" w:space="0" w:color="auto"/>
            </w:tcBorders>
          </w:tcPr>
          <w:p w14:paraId="12DB4B43" w14:textId="77777777" w:rsidR="00BF46E1" w:rsidRPr="0041528A" w:rsidRDefault="00BF46E1" w:rsidP="0092045E">
            <w:pPr>
              <w:pStyle w:val="TAC"/>
            </w:pPr>
            <w:r w:rsidRPr="0041528A">
              <w:t>49</w:t>
            </w:r>
          </w:p>
        </w:tc>
        <w:tc>
          <w:tcPr>
            <w:tcW w:w="1232" w:type="dxa"/>
            <w:tcBorders>
              <w:left w:val="single" w:sz="4" w:space="0" w:color="auto"/>
              <w:right w:val="single" w:sz="4" w:space="0" w:color="auto"/>
            </w:tcBorders>
          </w:tcPr>
          <w:p w14:paraId="01E2FFD1"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C7CAA6C"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55A2E599" w14:textId="77777777" w:rsidR="00BF46E1" w:rsidRPr="0041528A" w:rsidRDefault="00BF46E1" w:rsidP="0092045E">
            <w:pPr>
              <w:pStyle w:val="TAL"/>
            </w:pPr>
            <w:r w:rsidRPr="0041528A">
              <w:t>["2"]</w:t>
            </w:r>
          </w:p>
        </w:tc>
      </w:tr>
      <w:tr w:rsidR="00BF46E1" w:rsidRPr="0041528A" w14:paraId="77EB400E" w14:textId="77777777" w:rsidTr="00195D76">
        <w:trPr>
          <w:cantSplit/>
          <w:jc w:val="center"/>
        </w:trPr>
        <w:tc>
          <w:tcPr>
            <w:tcW w:w="737" w:type="dxa"/>
            <w:tcBorders>
              <w:left w:val="single" w:sz="4" w:space="0" w:color="auto"/>
              <w:right w:val="single" w:sz="4" w:space="0" w:color="auto"/>
            </w:tcBorders>
          </w:tcPr>
          <w:p w14:paraId="2590EB63" w14:textId="77777777" w:rsidR="00BF46E1" w:rsidRPr="0041528A" w:rsidRDefault="00BF46E1" w:rsidP="0092045E">
            <w:pPr>
              <w:pStyle w:val="TAC"/>
            </w:pPr>
            <w:r w:rsidRPr="0041528A">
              <w:t>50</w:t>
            </w:r>
          </w:p>
        </w:tc>
        <w:tc>
          <w:tcPr>
            <w:tcW w:w="1232" w:type="dxa"/>
            <w:tcBorders>
              <w:left w:val="single" w:sz="4" w:space="0" w:color="auto"/>
              <w:right w:val="single" w:sz="4" w:space="0" w:color="auto"/>
            </w:tcBorders>
          </w:tcPr>
          <w:p w14:paraId="43A2EF2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CBEBD15"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1C68B4C2" w14:textId="77777777" w:rsidR="00BF46E1" w:rsidRPr="0041528A" w:rsidRDefault="00BF46E1" w:rsidP="0092045E">
            <w:pPr>
              <w:pStyle w:val="TAL"/>
            </w:pPr>
            <w:r w:rsidRPr="0041528A">
              <w:t>["3"]</w:t>
            </w:r>
          </w:p>
        </w:tc>
      </w:tr>
      <w:tr w:rsidR="00BF46E1" w:rsidRPr="0041528A" w14:paraId="7DDC657F" w14:textId="77777777" w:rsidTr="00195D76">
        <w:trPr>
          <w:cantSplit/>
          <w:jc w:val="center"/>
        </w:trPr>
        <w:tc>
          <w:tcPr>
            <w:tcW w:w="737" w:type="dxa"/>
            <w:tcBorders>
              <w:left w:val="single" w:sz="4" w:space="0" w:color="auto"/>
              <w:right w:val="single" w:sz="4" w:space="0" w:color="auto"/>
            </w:tcBorders>
          </w:tcPr>
          <w:p w14:paraId="1705412A" w14:textId="77777777" w:rsidR="00BF46E1" w:rsidRPr="0041528A" w:rsidRDefault="00BF46E1" w:rsidP="0092045E">
            <w:pPr>
              <w:pStyle w:val="TAC"/>
            </w:pPr>
            <w:r w:rsidRPr="0041528A">
              <w:t>51</w:t>
            </w:r>
          </w:p>
        </w:tc>
        <w:tc>
          <w:tcPr>
            <w:tcW w:w="1232" w:type="dxa"/>
            <w:tcBorders>
              <w:left w:val="single" w:sz="4" w:space="0" w:color="auto"/>
              <w:right w:val="single" w:sz="4" w:space="0" w:color="auto"/>
            </w:tcBorders>
          </w:tcPr>
          <w:p w14:paraId="3FA1A74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79AF90E"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4F5152A5" w14:textId="77777777" w:rsidR="00BF46E1" w:rsidRPr="0041528A" w:rsidRDefault="00BF46E1" w:rsidP="0092045E">
            <w:pPr>
              <w:pStyle w:val="TAL"/>
            </w:pPr>
            <w:r w:rsidRPr="0041528A">
              <w:t>["4"]</w:t>
            </w:r>
          </w:p>
        </w:tc>
      </w:tr>
      <w:tr w:rsidR="00BF46E1" w:rsidRPr="0041528A" w14:paraId="619EE2CD" w14:textId="77777777" w:rsidTr="00195D76">
        <w:trPr>
          <w:cantSplit/>
          <w:jc w:val="center"/>
        </w:trPr>
        <w:tc>
          <w:tcPr>
            <w:tcW w:w="737" w:type="dxa"/>
            <w:tcBorders>
              <w:left w:val="single" w:sz="4" w:space="0" w:color="auto"/>
              <w:right w:val="single" w:sz="4" w:space="0" w:color="auto"/>
            </w:tcBorders>
          </w:tcPr>
          <w:p w14:paraId="0B2EA603" w14:textId="77777777" w:rsidR="00BF46E1" w:rsidRPr="0041528A" w:rsidRDefault="00BF46E1" w:rsidP="0092045E">
            <w:pPr>
              <w:pStyle w:val="TAC"/>
            </w:pPr>
            <w:r w:rsidRPr="0041528A">
              <w:t>52</w:t>
            </w:r>
          </w:p>
        </w:tc>
        <w:tc>
          <w:tcPr>
            <w:tcW w:w="1232" w:type="dxa"/>
            <w:tcBorders>
              <w:left w:val="single" w:sz="4" w:space="0" w:color="auto"/>
              <w:right w:val="single" w:sz="4" w:space="0" w:color="auto"/>
            </w:tcBorders>
          </w:tcPr>
          <w:p w14:paraId="17A371B9"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44E7542"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00F567E1" w14:textId="77777777" w:rsidR="00BF46E1" w:rsidRPr="0041528A" w:rsidRDefault="00BF46E1" w:rsidP="0092045E">
            <w:pPr>
              <w:pStyle w:val="TAL"/>
            </w:pPr>
            <w:r w:rsidRPr="0041528A">
              <w:t>["5"]</w:t>
            </w:r>
          </w:p>
        </w:tc>
      </w:tr>
      <w:tr w:rsidR="00BF46E1" w:rsidRPr="0041528A" w14:paraId="6ED2813A" w14:textId="77777777" w:rsidTr="00195D76">
        <w:trPr>
          <w:cantSplit/>
          <w:jc w:val="center"/>
        </w:trPr>
        <w:tc>
          <w:tcPr>
            <w:tcW w:w="737" w:type="dxa"/>
            <w:tcBorders>
              <w:left w:val="single" w:sz="4" w:space="0" w:color="auto"/>
              <w:right w:val="single" w:sz="4" w:space="0" w:color="auto"/>
            </w:tcBorders>
          </w:tcPr>
          <w:p w14:paraId="276FB7EE" w14:textId="77777777" w:rsidR="00BF46E1" w:rsidRPr="0041528A" w:rsidRDefault="00BF46E1" w:rsidP="0092045E">
            <w:pPr>
              <w:pStyle w:val="TAC"/>
            </w:pPr>
            <w:r w:rsidRPr="0041528A">
              <w:t>53</w:t>
            </w:r>
          </w:p>
        </w:tc>
        <w:tc>
          <w:tcPr>
            <w:tcW w:w="1232" w:type="dxa"/>
            <w:tcBorders>
              <w:left w:val="single" w:sz="4" w:space="0" w:color="auto"/>
              <w:right w:val="single" w:sz="4" w:space="0" w:color="auto"/>
            </w:tcBorders>
          </w:tcPr>
          <w:p w14:paraId="03EFE22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4C3D0F4"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0733F1DE" w14:textId="77777777" w:rsidR="00BF46E1" w:rsidRPr="0041528A" w:rsidRDefault="00BF46E1" w:rsidP="0092045E">
            <w:pPr>
              <w:pStyle w:val="TAL"/>
            </w:pPr>
            <w:r w:rsidRPr="0041528A">
              <w:t>["6"]</w:t>
            </w:r>
          </w:p>
        </w:tc>
      </w:tr>
      <w:tr w:rsidR="00BF46E1" w:rsidRPr="0041528A" w14:paraId="7D97BCE6" w14:textId="77777777" w:rsidTr="00195D76">
        <w:trPr>
          <w:cantSplit/>
          <w:jc w:val="center"/>
        </w:trPr>
        <w:tc>
          <w:tcPr>
            <w:tcW w:w="737" w:type="dxa"/>
            <w:tcBorders>
              <w:left w:val="single" w:sz="4" w:space="0" w:color="auto"/>
              <w:right w:val="single" w:sz="4" w:space="0" w:color="auto"/>
            </w:tcBorders>
          </w:tcPr>
          <w:p w14:paraId="1CB47506" w14:textId="77777777" w:rsidR="00BF46E1" w:rsidRPr="0041528A" w:rsidRDefault="00BF46E1" w:rsidP="0092045E">
            <w:pPr>
              <w:pStyle w:val="TAC"/>
            </w:pPr>
            <w:r w:rsidRPr="0041528A">
              <w:t>54</w:t>
            </w:r>
          </w:p>
        </w:tc>
        <w:tc>
          <w:tcPr>
            <w:tcW w:w="1232" w:type="dxa"/>
            <w:tcBorders>
              <w:left w:val="single" w:sz="4" w:space="0" w:color="auto"/>
              <w:right w:val="single" w:sz="4" w:space="0" w:color="auto"/>
            </w:tcBorders>
          </w:tcPr>
          <w:p w14:paraId="51FA30D5"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6304A6D"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05A3F26C" w14:textId="77777777" w:rsidR="00BF46E1" w:rsidRPr="0041528A" w:rsidRDefault="00BF46E1" w:rsidP="0092045E">
            <w:pPr>
              <w:pStyle w:val="TAL"/>
            </w:pPr>
            <w:r w:rsidRPr="0041528A">
              <w:t>["7"]</w:t>
            </w:r>
          </w:p>
        </w:tc>
      </w:tr>
      <w:tr w:rsidR="00BF46E1" w:rsidRPr="0041528A" w14:paraId="4DF14C84" w14:textId="77777777" w:rsidTr="00195D76">
        <w:trPr>
          <w:cantSplit/>
          <w:jc w:val="center"/>
        </w:trPr>
        <w:tc>
          <w:tcPr>
            <w:tcW w:w="737" w:type="dxa"/>
            <w:tcBorders>
              <w:left w:val="single" w:sz="4" w:space="0" w:color="auto"/>
              <w:right w:val="single" w:sz="4" w:space="0" w:color="auto"/>
            </w:tcBorders>
          </w:tcPr>
          <w:p w14:paraId="4136AF14" w14:textId="77777777" w:rsidR="00BF46E1" w:rsidRPr="0041528A" w:rsidRDefault="00BF46E1" w:rsidP="0092045E">
            <w:pPr>
              <w:pStyle w:val="TAC"/>
            </w:pPr>
            <w:r w:rsidRPr="0041528A">
              <w:t>55</w:t>
            </w:r>
          </w:p>
        </w:tc>
        <w:tc>
          <w:tcPr>
            <w:tcW w:w="1232" w:type="dxa"/>
            <w:tcBorders>
              <w:left w:val="single" w:sz="4" w:space="0" w:color="auto"/>
              <w:right w:val="single" w:sz="4" w:space="0" w:color="auto"/>
            </w:tcBorders>
          </w:tcPr>
          <w:p w14:paraId="69E75EE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C31303D"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36149051" w14:textId="77777777" w:rsidR="00BF46E1" w:rsidRPr="0041528A" w:rsidRDefault="00BF46E1" w:rsidP="0092045E">
            <w:pPr>
              <w:pStyle w:val="TAL"/>
            </w:pPr>
            <w:r w:rsidRPr="0041528A">
              <w:t>["8"]</w:t>
            </w:r>
          </w:p>
        </w:tc>
      </w:tr>
      <w:tr w:rsidR="00BF46E1" w:rsidRPr="0041528A" w14:paraId="2EB7CFE5" w14:textId="77777777" w:rsidTr="00195D76">
        <w:trPr>
          <w:cantSplit/>
          <w:jc w:val="center"/>
        </w:trPr>
        <w:tc>
          <w:tcPr>
            <w:tcW w:w="737" w:type="dxa"/>
            <w:tcBorders>
              <w:left w:val="single" w:sz="4" w:space="0" w:color="auto"/>
              <w:right w:val="single" w:sz="4" w:space="0" w:color="auto"/>
            </w:tcBorders>
          </w:tcPr>
          <w:p w14:paraId="3D113CAB" w14:textId="77777777" w:rsidR="00BF46E1" w:rsidRPr="0041528A" w:rsidRDefault="00BF46E1" w:rsidP="0092045E">
            <w:pPr>
              <w:pStyle w:val="TAC"/>
            </w:pPr>
            <w:r w:rsidRPr="0041528A">
              <w:t>56</w:t>
            </w:r>
          </w:p>
        </w:tc>
        <w:tc>
          <w:tcPr>
            <w:tcW w:w="1232" w:type="dxa"/>
            <w:tcBorders>
              <w:left w:val="single" w:sz="4" w:space="0" w:color="auto"/>
              <w:right w:val="single" w:sz="4" w:space="0" w:color="auto"/>
            </w:tcBorders>
          </w:tcPr>
          <w:p w14:paraId="5951485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E51BBE7"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40A25586" w14:textId="77777777" w:rsidR="00BF46E1" w:rsidRPr="0041528A" w:rsidRDefault="00BF46E1" w:rsidP="0092045E">
            <w:pPr>
              <w:pStyle w:val="TAL"/>
            </w:pPr>
            <w:r w:rsidRPr="0041528A">
              <w:t>["9"]</w:t>
            </w:r>
          </w:p>
        </w:tc>
      </w:tr>
      <w:tr w:rsidR="00BF46E1" w:rsidRPr="0041528A" w14:paraId="55520DAA" w14:textId="77777777" w:rsidTr="00195D76">
        <w:trPr>
          <w:cantSplit/>
          <w:jc w:val="center"/>
        </w:trPr>
        <w:tc>
          <w:tcPr>
            <w:tcW w:w="737" w:type="dxa"/>
            <w:tcBorders>
              <w:left w:val="single" w:sz="4" w:space="0" w:color="auto"/>
              <w:right w:val="single" w:sz="4" w:space="0" w:color="auto"/>
            </w:tcBorders>
          </w:tcPr>
          <w:p w14:paraId="5CAF5257" w14:textId="77777777" w:rsidR="00BF46E1" w:rsidRPr="0041528A" w:rsidRDefault="00BF46E1" w:rsidP="0092045E">
            <w:pPr>
              <w:pStyle w:val="TAC"/>
            </w:pPr>
            <w:r w:rsidRPr="0041528A">
              <w:t>57</w:t>
            </w:r>
          </w:p>
        </w:tc>
        <w:tc>
          <w:tcPr>
            <w:tcW w:w="1232" w:type="dxa"/>
            <w:tcBorders>
              <w:left w:val="single" w:sz="4" w:space="0" w:color="auto"/>
              <w:right w:val="single" w:sz="4" w:space="0" w:color="auto"/>
            </w:tcBorders>
          </w:tcPr>
          <w:p w14:paraId="4CF6BEC1"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100C236"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05277221" w14:textId="77777777" w:rsidR="00BF46E1" w:rsidRPr="0041528A" w:rsidRDefault="00BF46E1" w:rsidP="0092045E">
            <w:pPr>
              <w:pStyle w:val="TAL"/>
            </w:pPr>
            <w:r w:rsidRPr="0041528A">
              <w:t>["0"]</w:t>
            </w:r>
          </w:p>
        </w:tc>
      </w:tr>
      <w:tr w:rsidR="00BF46E1" w:rsidRPr="0041528A" w14:paraId="0DFB646C" w14:textId="77777777" w:rsidTr="00195D76">
        <w:trPr>
          <w:cantSplit/>
          <w:jc w:val="center"/>
        </w:trPr>
        <w:tc>
          <w:tcPr>
            <w:tcW w:w="737" w:type="dxa"/>
            <w:tcBorders>
              <w:left w:val="single" w:sz="4" w:space="0" w:color="auto"/>
              <w:right w:val="single" w:sz="4" w:space="0" w:color="auto"/>
            </w:tcBorders>
          </w:tcPr>
          <w:p w14:paraId="47E31D02" w14:textId="77777777" w:rsidR="00BF46E1" w:rsidRPr="0041528A" w:rsidRDefault="00BF46E1" w:rsidP="0092045E">
            <w:pPr>
              <w:pStyle w:val="TAC"/>
            </w:pPr>
            <w:r w:rsidRPr="0041528A">
              <w:t>58</w:t>
            </w:r>
          </w:p>
        </w:tc>
        <w:tc>
          <w:tcPr>
            <w:tcW w:w="1232" w:type="dxa"/>
            <w:tcBorders>
              <w:left w:val="single" w:sz="4" w:space="0" w:color="auto"/>
              <w:right w:val="single" w:sz="4" w:space="0" w:color="auto"/>
            </w:tcBorders>
          </w:tcPr>
          <w:p w14:paraId="6EDC9EEE"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0C9FC0F" w14:textId="77777777" w:rsidR="00BF46E1" w:rsidRPr="0041528A" w:rsidRDefault="00BF46E1" w:rsidP="0092045E">
            <w:pPr>
              <w:pStyle w:val="TAL"/>
            </w:pPr>
            <w:r w:rsidRPr="0041528A">
              <w:t>TERMINAL RESPONSE: SEND DTMF 4.7.1</w:t>
            </w:r>
          </w:p>
        </w:tc>
        <w:tc>
          <w:tcPr>
            <w:tcW w:w="3776" w:type="dxa"/>
            <w:tcBorders>
              <w:left w:val="single" w:sz="4" w:space="0" w:color="auto"/>
              <w:right w:val="single" w:sz="4" w:space="0" w:color="auto"/>
            </w:tcBorders>
          </w:tcPr>
          <w:p w14:paraId="7FD79EFE" w14:textId="77777777" w:rsidR="00BF46E1" w:rsidRPr="0041528A" w:rsidRDefault="00BF46E1" w:rsidP="0092045E">
            <w:pPr>
              <w:pStyle w:val="TAL"/>
            </w:pPr>
            <w:r w:rsidRPr="0041528A">
              <w:t>[Command performed successfully]</w:t>
            </w:r>
          </w:p>
        </w:tc>
      </w:tr>
      <w:tr w:rsidR="00BF46E1" w:rsidRPr="0041528A" w14:paraId="623DB546" w14:textId="77777777" w:rsidTr="00195D76">
        <w:trPr>
          <w:cantSplit/>
          <w:jc w:val="center"/>
        </w:trPr>
        <w:tc>
          <w:tcPr>
            <w:tcW w:w="737" w:type="dxa"/>
            <w:tcBorders>
              <w:left w:val="single" w:sz="4" w:space="0" w:color="auto"/>
              <w:right w:val="single" w:sz="4" w:space="0" w:color="auto"/>
            </w:tcBorders>
          </w:tcPr>
          <w:p w14:paraId="00483750" w14:textId="77777777" w:rsidR="00BF46E1" w:rsidRPr="0041528A" w:rsidRDefault="00BF46E1" w:rsidP="0092045E">
            <w:pPr>
              <w:pStyle w:val="TAC"/>
            </w:pPr>
            <w:r w:rsidRPr="0041528A">
              <w:t>59</w:t>
            </w:r>
          </w:p>
        </w:tc>
        <w:tc>
          <w:tcPr>
            <w:tcW w:w="1232" w:type="dxa"/>
            <w:tcBorders>
              <w:left w:val="single" w:sz="4" w:space="0" w:color="auto"/>
              <w:right w:val="single" w:sz="4" w:space="0" w:color="auto"/>
            </w:tcBorders>
          </w:tcPr>
          <w:p w14:paraId="6D7EB4C1"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0E92EE6"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7CB90D3C" w14:textId="77777777" w:rsidR="00BF46E1" w:rsidRPr="0041528A" w:rsidRDefault="00BF46E1" w:rsidP="0092045E">
            <w:pPr>
              <w:pStyle w:val="TAL"/>
            </w:pPr>
          </w:p>
        </w:tc>
      </w:tr>
      <w:tr w:rsidR="00BF46E1" w:rsidRPr="0041528A" w14:paraId="603F30F0" w14:textId="77777777" w:rsidTr="00195D76">
        <w:trPr>
          <w:cantSplit/>
          <w:jc w:val="center"/>
        </w:trPr>
        <w:tc>
          <w:tcPr>
            <w:tcW w:w="737" w:type="dxa"/>
            <w:tcBorders>
              <w:left w:val="single" w:sz="4" w:space="0" w:color="auto"/>
              <w:right w:val="single" w:sz="4" w:space="0" w:color="auto"/>
            </w:tcBorders>
          </w:tcPr>
          <w:p w14:paraId="74602FA5" w14:textId="77777777" w:rsidR="00BF46E1" w:rsidRPr="0041528A" w:rsidRDefault="00BF46E1" w:rsidP="0092045E">
            <w:pPr>
              <w:pStyle w:val="TAC"/>
            </w:pPr>
            <w:r w:rsidRPr="0041528A">
              <w:t>60</w:t>
            </w:r>
          </w:p>
        </w:tc>
        <w:tc>
          <w:tcPr>
            <w:tcW w:w="1232" w:type="dxa"/>
            <w:tcBorders>
              <w:left w:val="single" w:sz="4" w:space="0" w:color="auto"/>
              <w:right w:val="single" w:sz="4" w:space="0" w:color="auto"/>
            </w:tcBorders>
          </w:tcPr>
          <w:p w14:paraId="2910B864"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017E9A17"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70EA1BF3" w14:textId="77777777" w:rsidR="00BF46E1" w:rsidRPr="0041528A" w:rsidRDefault="00BF46E1" w:rsidP="0092045E">
            <w:pPr>
              <w:pStyle w:val="TAL"/>
            </w:pPr>
          </w:p>
        </w:tc>
      </w:tr>
      <w:tr w:rsidR="00BF46E1" w:rsidRPr="0041528A" w14:paraId="5519EE84" w14:textId="77777777" w:rsidTr="00195D76">
        <w:trPr>
          <w:cantSplit/>
          <w:jc w:val="center"/>
        </w:trPr>
        <w:tc>
          <w:tcPr>
            <w:tcW w:w="737" w:type="dxa"/>
            <w:tcBorders>
              <w:left w:val="single" w:sz="4" w:space="0" w:color="auto"/>
              <w:right w:val="single" w:sz="4" w:space="0" w:color="auto"/>
            </w:tcBorders>
          </w:tcPr>
          <w:p w14:paraId="73454FB6" w14:textId="77777777" w:rsidR="00BF46E1" w:rsidRPr="0041528A" w:rsidRDefault="00BF46E1" w:rsidP="0092045E">
            <w:pPr>
              <w:pStyle w:val="TAC"/>
            </w:pPr>
            <w:r w:rsidRPr="0041528A">
              <w:t>61</w:t>
            </w:r>
          </w:p>
        </w:tc>
        <w:tc>
          <w:tcPr>
            <w:tcW w:w="1232" w:type="dxa"/>
            <w:tcBorders>
              <w:left w:val="single" w:sz="4" w:space="0" w:color="auto"/>
              <w:right w:val="single" w:sz="4" w:space="0" w:color="auto"/>
            </w:tcBorders>
          </w:tcPr>
          <w:p w14:paraId="450FE1DE"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0D58D918" w14:textId="77777777" w:rsidR="00BF46E1" w:rsidRPr="0041528A" w:rsidRDefault="00BF46E1" w:rsidP="0092045E">
            <w:pPr>
              <w:pStyle w:val="TAL"/>
            </w:pPr>
            <w:r w:rsidRPr="0041528A">
              <w:t>Set up a call to "+0123456789"</w:t>
            </w:r>
          </w:p>
        </w:tc>
        <w:tc>
          <w:tcPr>
            <w:tcW w:w="3776" w:type="dxa"/>
            <w:tcBorders>
              <w:left w:val="single" w:sz="4" w:space="0" w:color="auto"/>
              <w:right w:val="single" w:sz="4" w:space="0" w:color="auto"/>
            </w:tcBorders>
          </w:tcPr>
          <w:p w14:paraId="248D2039" w14:textId="77777777" w:rsidR="00BF46E1" w:rsidRPr="0041528A" w:rsidRDefault="00BF46E1" w:rsidP="0092045E">
            <w:pPr>
              <w:pStyle w:val="TAL"/>
            </w:pPr>
          </w:p>
        </w:tc>
      </w:tr>
      <w:tr w:rsidR="00BF46E1" w:rsidRPr="0041528A" w14:paraId="3F80241F" w14:textId="77777777" w:rsidTr="00195D76">
        <w:trPr>
          <w:cantSplit/>
          <w:jc w:val="center"/>
        </w:trPr>
        <w:tc>
          <w:tcPr>
            <w:tcW w:w="737" w:type="dxa"/>
            <w:tcBorders>
              <w:left w:val="single" w:sz="4" w:space="0" w:color="auto"/>
              <w:right w:val="single" w:sz="4" w:space="0" w:color="auto"/>
            </w:tcBorders>
          </w:tcPr>
          <w:p w14:paraId="5EE0268D" w14:textId="77777777" w:rsidR="00BF46E1" w:rsidRPr="0041528A" w:rsidRDefault="00BF46E1" w:rsidP="0092045E">
            <w:pPr>
              <w:pStyle w:val="TAC"/>
            </w:pPr>
            <w:r w:rsidRPr="0041528A">
              <w:t>62</w:t>
            </w:r>
          </w:p>
        </w:tc>
        <w:tc>
          <w:tcPr>
            <w:tcW w:w="1232" w:type="dxa"/>
            <w:tcBorders>
              <w:left w:val="single" w:sz="4" w:space="0" w:color="auto"/>
              <w:right w:val="single" w:sz="4" w:space="0" w:color="auto"/>
            </w:tcBorders>
          </w:tcPr>
          <w:p w14:paraId="5833DEF1"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8FC96B8"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6D2F0282" w14:textId="77777777" w:rsidR="00BF46E1" w:rsidRPr="0041528A" w:rsidRDefault="00BF46E1" w:rsidP="0092045E">
            <w:pPr>
              <w:pStyle w:val="TAL"/>
            </w:pPr>
          </w:p>
        </w:tc>
      </w:tr>
      <w:tr w:rsidR="00BF46E1" w:rsidRPr="0041528A" w14:paraId="38C7D474" w14:textId="77777777" w:rsidTr="00195D76">
        <w:trPr>
          <w:cantSplit/>
          <w:jc w:val="center"/>
        </w:trPr>
        <w:tc>
          <w:tcPr>
            <w:tcW w:w="737" w:type="dxa"/>
            <w:tcBorders>
              <w:left w:val="single" w:sz="4" w:space="0" w:color="auto"/>
              <w:right w:val="single" w:sz="4" w:space="0" w:color="auto"/>
            </w:tcBorders>
          </w:tcPr>
          <w:p w14:paraId="31F68C82" w14:textId="77777777" w:rsidR="00BF46E1" w:rsidRPr="0041528A" w:rsidRDefault="00BF46E1" w:rsidP="0092045E">
            <w:pPr>
              <w:pStyle w:val="TAC"/>
            </w:pPr>
            <w:r w:rsidRPr="0041528A">
              <w:t>63</w:t>
            </w:r>
          </w:p>
        </w:tc>
        <w:tc>
          <w:tcPr>
            <w:tcW w:w="1232" w:type="dxa"/>
            <w:tcBorders>
              <w:left w:val="single" w:sz="4" w:space="0" w:color="auto"/>
              <w:right w:val="single" w:sz="4" w:space="0" w:color="auto"/>
            </w:tcBorders>
          </w:tcPr>
          <w:p w14:paraId="5A79297F"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7539D7E8"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471CD944" w14:textId="77777777" w:rsidR="00BF46E1" w:rsidRPr="0041528A" w:rsidRDefault="00BF46E1" w:rsidP="0092045E">
            <w:pPr>
              <w:pStyle w:val="TAL"/>
            </w:pPr>
          </w:p>
        </w:tc>
      </w:tr>
      <w:tr w:rsidR="00BF46E1" w:rsidRPr="0041528A" w14:paraId="16EB4E9D" w14:textId="77777777" w:rsidTr="00195D76">
        <w:trPr>
          <w:cantSplit/>
          <w:jc w:val="center"/>
        </w:trPr>
        <w:tc>
          <w:tcPr>
            <w:tcW w:w="737" w:type="dxa"/>
            <w:tcBorders>
              <w:left w:val="single" w:sz="4" w:space="0" w:color="auto"/>
              <w:right w:val="single" w:sz="4" w:space="0" w:color="auto"/>
            </w:tcBorders>
          </w:tcPr>
          <w:p w14:paraId="652E3C4E" w14:textId="77777777" w:rsidR="00BF46E1" w:rsidRPr="0041528A" w:rsidRDefault="00BF46E1" w:rsidP="0092045E">
            <w:pPr>
              <w:pStyle w:val="TAC"/>
            </w:pPr>
            <w:r w:rsidRPr="0041528A">
              <w:t>64</w:t>
            </w:r>
          </w:p>
        </w:tc>
        <w:tc>
          <w:tcPr>
            <w:tcW w:w="1232" w:type="dxa"/>
            <w:tcBorders>
              <w:left w:val="single" w:sz="4" w:space="0" w:color="auto"/>
              <w:right w:val="single" w:sz="4" w:space="0" w:color="auto"/>
            </w:tcBorders>
          </w:tcPr>
          <w:p w14:paraId="39CC7831"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42BD34D" w14:textId="77777777" w:rsidR="00BF46E1" w:rsidRPr="0041528A" w:rsidRDefault="00BF46E1" w:rsidP="0092045E">
            <w:pPr>
              <w:pStyle w:val="TAL"/>
            </w:pPr>
            <w:r w:rsidRPr="0041528A">
              <w:t>PROACTIVE COMMAND PENDING: SEND DTMF 4.7.3</w:t>
            </w:r>
          </w:p>
        </w:tc>
        <w:tc>
          <w:tcPr>
            <w:tcW w:w="3776" w:type="dxa"/>
            <w:tcBorders>
              <w:left w:val="single" w:sz="4" w:space="0" w:color="auto"/>
              <w:right w:val="single" w:sz="4" w:space="0" w:color="auto"/>
            </w:tcBorders>
          </w:tcPr>
          <w:p w14:paraId="50563991" w14:textId="77777777" w:rsidR="00BF46E1" w:rsidRPr="0041528A" w:rsidRDefault="00BF46E1" w:rsidP="0092045E">
            <w:pPr>
              <w:pStyle w:val="TAL"/>
            </w:pPr>
          </w:p>
        </w:tc>
      </w:tr>
      <w:tr w:rsidR="00BF46E1" w:rsidRPr="0041528A" w14:paraId="160DB9D9" w14:textId="77777777" w:rsidTr="00195D76">
        <w:trPr>
          <w:cantSplit/>
          <w:jc w:val="center"/>
        </w:trPr>
        <w:tc>
          <w:tcPr>
            <w:tcW w:w="737" w:type="dxa"/>
            <w:tcBorders>
              <w:left w:val="single" w:sz="4" w:space="0" w:color="auto"/>
              <w:right w:val="single" w:sz="4" w:space="0" w:color="auto"/>
            </w:tcBorders>
          </w:tcPr>
          <w:p w14:paraId="5C3395D4" w14:textId="77777777" w:rsidR="00BF46E1" w:rsidRPr="0041528A" w:rsidRDefault="00BF46E1" w:rsidP="0092045E">
            <w:pPr>
              <w:pStyle w:val="TAC"/>
            </w:pPr>
            <w:r w:rsidRPr="0041528A">
              <w:t>65</w:t>
            </w:r>
          </w:p>
        </w:tc>
        <w:tc>
          <w:tcPr>
            <w:tcW w:w="1232" w:type="dxa"/>
            <w:tcBorders>
              <w:left w:val="single" w:sz="4" w:space="0" w:color="auto"/>
              <w:right w:val="single" w:sz="4" w:space="0" w:color="auto"/>
            </w:tcBorders>
          </w:tcPr>
          <w:p w14:paraId="4207DA14"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24618F7" w14:textId="77777777" w:rsidR="00BF46E1" w:rsidRPr="0041528A" w:rsidRDefault="00BF46E1" w:rsidP="0092045E">
            <w:pPr>
              <w:pStyle w:val="TAL"/>
            </w:pPr>
            <w:r w:rsidRPr="0041528A">
              <w:t>FETCH</w:t>
            </w:r>
          </w:p>
        </w:tc>
        <w:tc>
          <w:tcPr>
            <w:tcW w:w="3776" w:type="dxa"/>
            <w:tcBorders>
              <w:left w:val="single" w:sz="4" w:space="0" w:color="auto"/>
              <w:right w:val="single" w:sz="4" w:space="0" w:color="auto"/>
            </w:tcBorders>
          </w:tcPr>
          <w:p w14:paraId="1638A48F" w14:textId="77777777" w:rsidR="00BF46E1" w:rsidRPr="0041528A" w:rsidRDefault="00BF46E1" w:rsidP="0092045E">
            <w:pPr>
              <w:pStyle w:val="TAL"/>
            </w:pPr>
          </w:p>
        </w:tc>
      </w:tr>
      <w:tr w:rsidR="00BF46E1" w:rsidRPr="0041528A" w14:paraId="05F06266" w14:textId="77777777" w:rsidTr="00195D76">
        <w:trPr>
          <w:cantSplit/>
          <w:jc w:val="center"/>
        </w:trPr>
        <w:tc>
          <w:tcPr>
            <w:tcW w:w="737" w:type="dxa"/>
            <w:tcBorders>
              <w:left w:val="single" w:sz="4" w:space="0" w:color="auto"/>
              <w:right w:val="single" w:sz="4" w:space="0" w:color="auto"/>
            </w:tcBorders>
          </w:tcPr>
          <w:p w14:paraId="279F80A4" w14:textId="77777777" w:rsidR="00BF46E1" w:rsidRPr="0041528A" w:rsidRDefault="00BF46E1" w:rsidP="0092045E">
            <w:pPr>
              <w:pStyle w:val="TAC"/>
            </w:pPr>
            <w:r w:rsidRPr="0041528A">
              <w:t>66</w:t>
            </w:r>
          </w:p>
        </w:tc>
        <w:tc>
          <w:tcPr>
            <w:tcW w:w="1232" w:type="dxa"/>
            <w:tcBorders>
              <w:left w:val="single" w:sz="4" w:space="0" w:color="auto"/>
              <w:right w:val="single" w:sz="4" w:space="0" w:color="auto"/>
            </w:tcBorders>
          </w:tcPr>
          <w:p w14:paraId="2D16E002"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19C6AB1" w14:textId="77777777" w:rsidR="00BF46E1" w:rsidRPr="0041528A" w:rsidRDefault="00BF46E1" w:rsidP="0092045E">
            <w:pPr>
              <w:pStyle w:val="TAL"/>
            </w:pPr>
            <w:r w:rsidRPr="0041528A">
              <w:t>PROACTIVE COMMAND: SEND DTMF 4.7.3</w:t>
            </w:r>
          </w:p>
        </w:tc>
        <w:tc>
          <w:tcPr>
            <w:tcW w:w="3776" w:type="dxa"/>
            <w:tcBorders>
              <w:left w:val="single" w:sz="4" w:space="0" w:color="auto"/>
              <w:right w:val="single" w:sz="4" w:space="0" w:color="auto"/>
            </w:tcBorders>
          </w:tcPr>
          <w:p w14:paraId="48B5EA75" w14:textId="77777777" w:rsidR="00BF46E1" w:rsidRPr="0041528A" w:rsidRDefault="00BF46E1" w:rsidP="0092045E">
            <w:pPr>
              <w:pStyle w:val="TAL"/>
            </w:pPr>
          </w:p>
        </w:tc>
      </w:tr>
      <w:tr w:rsidR="00BF46E1" w:rsidRPr="0041528A" w14:paraId="064D18CD" w14:textId="77777777" w:rsidTr="00195D76">
        <w:trPr>
          <w:cantSplit/>
          <w:jc w:val="center"/>
        </w:trPr>
        <w:tc>
          <w:tcPr>
            <w:tcW w:w="737" w:type="dxa"/>
            <w:tcBorders>
              <w:left w:val="single" w:sz="4" w:space="0" w:color="auto"/>
              <w:right w:val="single" w:sz="4" w:space="0" w:color="auto"/>
            </w:tcBorders>
          </w:tcPr>
          <w:p w14:paraId="71FB9900" w14:textId="77777777" w:rsidR="00BF46E1" w:rsidRPr="0041528A" w:rsidRDefault="00BF46E1" w:rsidP="0092045E">
            <w:pPr>
              <w:pStyle w:val="TAC"/>
            </w:pPr>
            <w:r w:rsidRPr="0041528A">
              <w:t>67</w:t>
            </w:r>
          </w:p>
        </w:tc>
        <w:tc>
          <w:tcPr>
            <w:tcW w:w="1232" w:type="dxa"/>
            <w:tcBorders>
              <w:left w:val="single" w:sz="4" w:space="0" w:color="auto"/>
              <w:right w:val="single" w:sz="4" w:space="0" w:color="auto"/>
            </w:tcBorders>
          </w:tcPr>
          <w:p w14:paraId="5C298CCF"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410BCC1F"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7CA2A2D1" w14:textId="77777777" w:rsidR="00BF46E1" w:rsidRPr="0041528A" w:rsidRDefault="00BF46E1" w:rsidP="0092045E">
            <w:pPr>
              <w:pStyle w:val="TAL"/>
            </w:pPr>
            <w:r w:rsidRPr="0041528A">
              <w:t xml:space="preserve">[Alpha identifier is displayed with italic off] </w:t>
            </w:r>
          </w:p>
        </w:tc>
      </w:tr>
      <w:tr w:rsidR="00BF46E1" w:rsidRPr="0041528A" w14:paraId="4E357510" w14:textId="77777777" w:rsidTr="00195D76">
        <w:trPr>
          <w:cantSplit/>
          <w:jc w:val="center"/>
        </w:trPr>
        <w:tc>
          <w:tcPr>
            <w:tcW w:w="737" w:type="dxa"/>
            <w:tcBorders>
              <w:left w:val="single" w:sz="4" w:space="0" w:color="auto"/>
              <w:right w:val="single" w:sz="4" w:space="0" w:color="auto"/>
            </w:tcBorders>
          </w:tcPr>
          <w:p w14:paraId="56BD211A" w14:textId="77777777" w:rsidR="00BF46E1" w:rsidRPr="0041528A" w:rsidRDefault="00BF46E1" w:rsidP="0092045E">
            <w:pPr>
              <w:pStyle w:val="TAC"/>
            </w:pPr>
            <w:r w:rsidRPr="0041528A">
              <w:t>68</w:t>
            </w:r>
          </w:p>
        </w:tc>
        <w:tc>
          <w:tcPr>
            <w:tcW w:w="1232" w:type="dxa"/>
            <w:tcBorders>
              <w:left w:val="single" w:sz="4" w:space="0" w:color="auto"/>
              <w:right w:val="single" w:sz="4" w:space="0" w:color="auto"/>
            </w:tcBorders>
          </w:tcPr>
          <w:p w14:paraId="30ABB7DD"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6B975D2"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53E9DFA4" w14:textId="77777777" w:rsidR="00BF46E1" w:rsidRPr="0041528A" w:rsidRDefault="00BF46E1" w:rsidP="0092045E">
            <w:pPr>
              <w:pStyle w:val="TAL"/>
            </w:pPr>
            <w:r w:rsidRPr="0041528A">
              <w:t>["1"]</w:t>
            </w:r>
          </w:p>
        </w:tc>
      </w:tr>
      <w:tr w:rsidR="00BF46E1" w:rsidRPr="0041528A" w14:paraId="0E283A28" w14:textId="77777777" w:rsidTr="00195D76">
        <w:trPr>
          <w:cantSplit/>
          <w:jc w:val="center"/>
        </w:trPr>
        <w:tc>
          <w:tcPr>
            <w:tcW w:w="737" w:type="dxa"/>
            <w:tcBorders>
              <w:left w:val="single" w:sz="4" w:space="0" w:color="auto"/>
              <w:right w:val="single" w:sz="4" w:space="0" w:color="auto"/>
            </w:tcBorders>
          </w:tcPr>
          <w:p w14:paraId="73D8C286" w14:textId="77777777" w:rsidR="00BF46E1" w:rsidRPr="0041528A" w:rsidRDefault="00BF46E1" w:rsidP="0092045E">
            <w:pPr>
              <w:pStyle w:val="TAC"/>
            </w:pPr>
            <w:r w:rsidRPr="0041528A">
              <w:t>69</w:t>
            </w:r>
          </w:p>
        </w:tc>
        <w:tc>
          <w:tcPr>
            <w:tcW w:w="1232" w:type="dxa"/>
            <w:tcBorders>
              <w:left w:val="single" w:sz="4" w:space="0" w:color="auto"/>
              <w:right w:val="single" w:sz="4" w:space="0" w:color="auto"/>
            </w:tcBorders>
          </w:tcPr>
          <w:p w14:paraId="5DAB751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5B87257"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60072BCD" w14:textId="77777777" w:rsidR="00BF46E1" w:rsidRPr="0041528A" w:rsidRDefault="00BF46E1" w:rsidP="0092045E">
            <w:pPr>
              <w:pStyle w:val="TAL"/>
            </w:pPr>
            <w:r w:rsidRPr="0041528A">
              <w:t>["2"]</w:t>
            </w:r>
          </w:p>
        </w:tc>
      </w:tr>
      <w:tr w:rsidR="00BF46E1" w:rsidRPr="0041528A" w14:paraId="304B331A" w14:textId="77777777" w:rsidTr="00195D76">
        <w:trPr>
          <w:cantSplit/>
          <w:jc w:val="center"/>
        </w:trPr>
        <w:tc>
          <w:tcPr>
            <w:tcW w:w="737" w:type="dxa"/>
            <w:tcBorders>
              <w:left w:val="single" w:sz="4" w:space="0" w:color="auto"/>
              <w:right w:val="single" w:sz="4" w:space="0" w:color="auto"/>
            </w:tcBorders>
          </w:tcPr>
          <w:p w14:paraId="384BCC7A" w14:textId="77777777" w:rsidR="00BF46E1" w:rsidRPr="0041528A" w:rsidRDefault="00BF46E1" w:rsidP="0092045E">
            <w:pPr>
              <w:pStyle w:val="TAC"/>
            </w:pPr>
            <w:r w:rsidRPr="0041528A">
              <w:t>70</w:t>
            </w:r>
          </w:p>
        </w:tc>
        <w:tc>
          <w:tcPr>
            <w:tcW w:w="1232" w:type="dxa"/>
            <w:tcBorders>
              <w:left w:val="single" w:sz="4" w:space="0" w:color="auto"/>
              <w:right w:val="single" w:sz="4" w:space="0" w:color="auto"/>
            </w:tcBorders>
          </w:tcPr>
          <w:p w14:paraId="4EF023C9"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D99AA16"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3B1F068D" w14:textId="77777777" w:rsidR="00BF46E1" w:rsidRPr="0041528A" w:rsidRDefault="00BF46E1" w:rsidP="0092045E">
            <w:pPr>
              <w:pStyle w:val="TAL"/>
            </w:pPr>
            <w:r w:rsidRPr="0041528A">
              <w:t>["3"]</w:t>
            </w:r>
          </w:p>
        </w:tc>
      </w:tr>
      <w:tr w:rsidR="00BF46E1" w:rsidRPr="0041528A" w14:paraId="237FBE48" w14:textId="77777777" w:rsidTr="00195D76">
        <w:trPr>
          <w:cantSplit/>
          <w:jc w:val="center"/>
        </w:trPr>
        <w:tc>
          <w:tcPr>
            <w:tcW w:w="737" w:type="dxa"/>
            <w:tcBorders>
              <w:left w:val="single" w:sz="4" w:space="0" w:color="auto"/>
              <w:right w:val="single" w:sz="4" w:space="0" w:color="auto"/>
            </w:tcBorders>
          </w:tcPr>
          <w:p w14:paraId="4FF44B27" w14:textId="77777777" w:rsidR="00BF46E1" w:rsidRPr="0041528A" w:rsidRDefault="00BF46E1" w:rsidP="0092045E">
            <w:pPr>
              <w:pStyle w:val="TAC"/>
            </w:pPr>
            <w:r w:rsidRPr="0041528A">
              <w:t>71</w:t>
            </w:r>
          </w:p>
        </w:tc>
        <w:tc>
          <w:tcPr>
            <w:tcW w:w="1232" w:type="dxa"/>
            <w:tcBorders>
              <w:left w:val="single" w:sz="4" w:space="0" w:color="auto"/>
              <w:right w:val="single" w:sz="4" w:space="0" w:color="auto"/>
            </w:tcBorders>
          </w:tcPr>
          <w:p w14:paraId="69F407C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1DB8415"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6D670034" w14:textId="77777777" w:rsidR="00BF46E1" w:rsidRPr="0041528A" w:rsidRDefault="00BF46E1" w:rsidP="0092045E">
            <w:pPr>
              <w:pStyle w:val="TAL"/>
            </w:pPr>
            <w:r w:rsidRPr="0041528A">
              <w:t>["4"]</w:t>
            </w:r>
          </w:p>
        </w:tc>
      </w:tr>
      <w:tr w:rsidR="00BF46E1" w:rsidRPr="0041528A" w14:paraId="365EBD01" w14:textId="77777777" w:rsidTr="00195D76">
        <w:trPr>
          <w:cantSplit/>
          <w:jc w:val="center"/>
        </w:trPr>
        <w:tc>
          <w:tcPr>
            <w:tcW w:w="737" w:type="dxa"/>
            <w:tcBorders>
              <w:left w:val="single" w:sz="4" w:space="0" w:color="auto"/>
              <w:right w:val="single" w:sz="4" w:space="0" w:color="auto"/>
            </w:tcBorders>
          </w:tcPr>
          <w:p w14:paraId="76B39F81" w14:textId="77777777" w:rsidR="00BF46E1" w:rsidRPr="0041528A" w:rsidRDefault="00BF46E1" w:rsidP="0092045E">
            <w:pPr>
              <w:pStyle w:val="TAC"/>
            </w:pPr>
            <w:r w:rsidRPr="0041528A">
              <w:t>72</w:t>
            </w:r>
          </w:p>
        </w:tc>
        <w:tc>
          <w:tcPr>
            <w:tcW w:w="1232" w:type="dxa"/>
            <w:tcBorders>
              <w:left w:val="single" w:sz="4" w:space="0" w:color="auto"/>
              <w:right w:val="single" w:sz="4" w:space="0" w:color="auto"/>
            </w:tcBorders>
          </w:tcPr>
          <w:p w14:paraId="63FAFF6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F25608C"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47F5A8EF" w14:textId="77777777" w:rsidR="00BF46E1" w:rsidRPr="0041528A" w:rsidRDefault="00BF46E1" w:rsidP="0092045E">
            <w:pPr>
              <w:pStyle w:val="TAL"/>
            </w:pPr>
            <w:r w:rsidRPr="0041528A">
              <w:t>["5"]</w:t>
            </w:r>
          </w:p>
        </w:tc>
      </w:tr>
      <w:tr w:rsidR="00BF46E1" w:rsidRPr="0041528A" w14:paraId="4D2EBAD5" w14:textId="77777777" w:rsidTr="00195D76">
        <w:trPr>
          <w:cantSplit/>
          <w:jc w:val="center"/>
        </w:trPr>
        <w:tc>
          <w:tcPr>
            <w:tcW w:w="737" w:type="dxa"/>
            <w:tcBorders>
              <w:left w:val="single" w:sz="4" w:space="0" w:color="auto"/>
              <w:right w:val="single" w:sz="4" w:space="0" w:color="auto"/>
            </w:tcBorders>
          </w:tcPr>
          <w:p w14:paraId="6B85A395" w14:textId="77777777" w:rsidR="00BF46E1" w:rsidRPr="0041528A" w:rsidRDefault="00BF46E1" w:rsidP="0092045E">
            <w:pPr>
              <w:pStyle w:val="TAC"/>
            </w:pPr>
            <w:r w:rsidRPr="0041528A">
              <w:t>73</w:t>
            </w:r>
          </w:p>
        </w:tc>
        <w:tc>
          <w:tcPr>
            <w:tcW w:w="1232" w:type="dxa"/>
            <w:tcBorders>
              <w:left w:val="single" w:sz="4" w:space="0" w:color="auto"/>
              <w:right w:val="single" w:sz="4" w:space="0" w:color="auto"/>
            </w:tcBorders>
          </w:tcPr>
          <w:p w14:paraId="00E16B44"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2DCC4FA"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4A7D8A48" w14:textId="77777777" w:rsidR="00BF46E1" w:rsidRPr="0041528A" w:rsidRDefault="00BF46E1" w:rsidP="0092045E">
            <w:pPr>
              <w:pStyle w:val="TAL"/>
            </w:pPr>
            <w:r w:rsidRPr="0041528A">
              <w:t>["6"]</w:t>
            </w:r>
          </w:p>
        </w:tc>
      </w:tr>
      <w:tr w:rsidR="00BF46E1" w:rsidRPr="0041528A" w14:paraId="59E074E3" w14:textId="77777777" w:rsidTr="00195D76">
        <w:trPr>
          <w:cantSplit/>
          <w:jc w:val="center"/>
        </w:trPr>
        <w:tc>
          <w:tcPr>
            <w:tcW w:w="737" w:type="dxa"/>
            <w:tcBorders>
              <w:left w:val="single" w:sz="4" w:space="0" w:color="auto"/>
              <w:right w:val="single" w:sz="4" w:space="0" w:color="auto"/>
            </w:tcBorders>
          </w:tcPr>
          <w:p w14:paraId="14C24C95" w14:textId="77777777" w:rsidR="00BF46E1" w:rsidRPr="0041528A" w:rsidRDefault="00BF46E1" w:rsidP="0092045E">
            <w:pPr>
              <w:pStyle w:val="TAC"/>
            </w:pPr>
            <w:r w:rsidRPr="0041528A">
              <w:t>74</w:t>
            </w:r>
          </w:p>
        </w:tc>
        <w:tc>
          <w:tcPr>
            <w:tcW w:w="1232" w:type="dxa"/>
            <w:tcBorders>
              <w:left w:val="single" w:sz="4" w:space="0" w:color="auto"/>
              <w:right w:val="single" w:sz="4" w:space="0" w:color="auto"/>
            </w:tcBorders>
          </w:tcPr>
          <w:p w14:paraId="7D00A36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C88A35F"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40F032FA" w14:textId="77777777" w:rsidR="00BF46E1" w:rsidRPr="0041528A" w:rsidRDefault="00BF46E1" w:rsidP="0092045E">
            <w:pPr>
              <w:pStyle w:val="TAL"/>
            </w:pPr>
            <w:r w:rsidRPr="0041528A">
              <w:t>["7"]</w:t>
            </w:r>
          </w:p>
        </w:tc>
      </w:tr>
      <w:tr w:rsidR="00BF46E1" w:rsidRPr="0041528A" w14:paraId="6D5D7FD0" w14:textId="77777777" w:rsidTr="00195D76">
        <w:trPr>
          <w:cantSplit/>
          <w:jc w:val="center"/>
        </w:trPr>
        <w:tc>
          <w:tcPr>
            <w:tcW w:w="737" w:type="dxa"/>
            <w:tcBorders>
              <w:left w:val="single" w:sz="4" w:space="0" w:color="auto"/>
              <w:right w:val="single" w:sz="4" w:space="0" w:color="auto"/>
            </w:tcBorders>
          </w:tcPr>
          <w:p w14:paraId="12F12107" w14:textId="77777777" w:rsidR="00BF46E1" w:rsidRPr="0041528A" w:rsidRDefault="00BF46E1" w:rsidP="0092045E">
            <w:pPr>
              <w:pStyle w:val="TAC"/>
            </w:pPr>
            <w:r w:rsidRPr="0041528A">
              <w:t>75</w:t>
            </w:r>
          </w:p>
        </w:tc>
        <w:tc>
          <w:tcPr>
            <w:tcW w:w="1232" w:type="dxa"/>
            <w:tcBorders>
              <w:left w:val="single" w:sz="4" w:space="0" w:color="auto"/>
              <w:right w:val="single" w:sz="4" w:space="0" w:color="auto"/>
            </w:tcBorders>
          </w:tcPr>
          <w:p w14:paraId="478CC6F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EBA8949"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5531AA42" w14:textId="77777777" w:rsidR="00BF46E1" w:rsidRPr="0041528A" w:rsidRDefault="00BF46E1" w:rsidP="0092045E">
            <w:pPr>
              <w:pStyle w:val="TAL"/>
            </w:pPr>
            <w:r w:rsidRPr="0041528A">
              <w:t>["8"]</w:t>
            </w:r>
          </w:p>
        </w:tc>
      </w:tr>
      <w:tr w:rsidR="00BF46E1" w:rsidRPr="0041528A" w14:paraId="3E6F65E6" w14:textId="77777777" w:rsidTr="00195D76">
        <w:trPr>
          <w:cantSplit/>
          <w:jc w:val="center"/>
        </w:trPr>
        <w:tc>
          <w:tcPr>
            <w:tcW w:w="737" w:type="dxa"/>
            <w:tcBorders>
              <w:left w:val="single" w:sz="4" w:space="0" w:color="auto"/>
              <w:right w:val="single" w:sz="4" w:space="0" w:color="auto"/>
            </w:tcBorders>
          </w:tcPr>
          <w:p w14:paraId="36FD4699" w14:textId="77777777" w:rsidR="00BF46E1" w:rsidRPr="0041528A" w:rsidRDefault="00BF46E1" w:rsidP="0092045E">
            <w:pPr>
              <w:pStyle w:val="TAC"/>
            </w:pPr>
            <w:r w:rsidRPr="0041528A">
              <w:t>76</w:t>
            </w:r>
          </w:p>
        </w:tc>
        <w:tc>
          <w:tcPr>
            <w:tcW w:w="1232" w:type="dxa"/>
            <w:tcBorders>
              <w:left w:val="single" w:sz="4" w:space="0" w:color="auto"/>
              <w:right w:val="single" w:sz="4" w:space="0" w:color="auto"/>
            </w:tcBorders>
          </w:tcPr>
          <w:p w14:paraId="2D8A351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A24C26D"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5F43931B" w14:textId="77777777" w:rsidR="00BF46E1" w:rsidRPr="0041528A" w:rsidRDefault="00BF46E1" w:rsidP="0092045E">
            <w:pPr>
              <w:pStyle w:val="TAL"/>
            </w:pPr>
            <w:r w:rsidRPr="0041528A">
              <w:t>["9"]</w:t>
            </w:r>
          </w:p>
        </w:tc>
      </w:tr>
      <w:tr w:rsidR="00BF46E1" w:rsidRPr="0041528A" w14:paraId="7421E627" w14:textId="77777777" w:rsidTr="00195D76">
        <w:trPr>
          <w:cantSplit/>
          <w:jc w:val="center"/>
        </w:trPr>
        <w:tc>
          <w:tcPr>
            <w:tcW w:w="737" w:type="dxa"/>
            <w:tcBorders>
              <w:left w:val="single" w:sz="4" w:space="0" w:color="auto"/>
              <w:right w:val="single" w:sz="4" w:space="0" w:color="auto"/>
            </w:tcBorders>
          </w:tcPr>
          <w:p w14:paraId="52A50265" w14:textId="77777777" w:rsidR="00BF46E1" w:rsidRPr="0041528A" w:rsidRDefault="00BF46E1" w:rsidP="0092045E">
            <w:pPr>
              <w:pStyle w:val="TAC"/>
            </w:pPr>
            <w:r w:rsidRPr="0041528A">
              <w:t>77</w:t>
            </w:r>
          </w:p>
        </w:tc>
        <w:tc>
          <w:tcPr>
            <w:tcW w:w="1232" w:type="dxa"/>
            <w:tcBorders>
              <w:left w:val="single" w:sz="4" w:space="0" w:color="auto"/>
              <w:right w:val="single" w:sz="4" w:space="0" w:color="auto"/>
            </w:tcBorders>
          </w:tcPr>
          <w:p w14:paraId="1F59AE5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E82FF2D"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12842F93" w14:textId="77777777" w:rsidR="00BF46E1" w:rsidRPr="0041528A" w:rsidRDefault="00BF46E1" w:rsidP="0092045E">
            <w:pPr>
              <w:pStyle w:val="TAL"/>
            </w:pPr>
            <w:r w:rsidRPr="0041528A">
              <w:t>["0"]</w:t>
            </w:r>
          </w:p>
        </w:tc>
      </w:tr>
      <w:tr w:rsidR="00BF46E1" w:rsidRPr="0041528A" w14:paraId="6BCC1878" w14:textId="77777777" w:rsidTr="00195D76">
        <w:trPr>
          <w:cantSplit/>
          <w:jc w:val="center"/>
        </w:trPr>
        <w:tc>
          <w:tcPr>
            <w:tcW w:w="737" w:type="dxa"/>
            <w:tcBorders>
              <w:left w:val="single" w:sz="4" w:space="0" w:color="auto"/>
              <w:right w:val="single" w:sz="4" w:space="0" w:color="auto"/>
            </w:tcBorders>
          </w:tcPr>
          <w:p w14:paraId="53875882" w14:textId="77777777" w:rsidR="00BF46E1" w:rsidRPr="0041528A" w:rsidRDefault="00BF46E1" w:rsidP="0092045E">
            <w:pPr>
              <w:pStyle w:val="TAC"/>
            </w:pPr>
            <w:r w:rsidRPr="0041528A">
              <w:t>78</w:t>
            </w:r>
          </w:p>
        </w:tc>
        <w:tc>
          <w:tcPr>
            <w:tcW w:w="1232" w:type="dxa"/>
            <w:tcBorders>
              <w:left w:val="single" w:sz="4" w:space="0" w:color="auto"/>
              <w:right w:val="single" w:sz="4" w:space="0" w:color="auto"/>
            </w:tcBorders>
          </w:tcPr>
          <w:p w14:paraId="0A5B5443"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CBC4A6E" w14:textId="77777777" w:rsidR="00BF46E1" w:rsidRPr="0041528A" w:rsidRDefault="00BF46E1" w:rsidP="0092045E">
            <w:pPr>
              <w:pStyle w:val="TAL"/>
            </w:pPr>
            <w:r w:rsidRPr="0041528A">
              <w:t>TERMINAL RESPONSE: SEND DTMF 4.7.1</w:t>
            </w:r>
          </w:p>
        </w:tc>
        <w:tc>
          <w:tcPr>
            <w:tcW w:w="3776" w:type="dxa"/>
            <w:tcBorders>
              <w:left w:val="single" w:sz="4" w:space="0" w:color="auto"/>
              <w:right w:val="single" w:sz="4" w:space="0" w:color="auto"/>
            </w:tcBorders>
          </w:tcPr>
          <w:p w14:paraId="0E8051BA" w14:textId="77777777" w:rsidR="00BF46E1" w:rsidRPr="0041528A" w:rsidRDefault="00BF46E1" w:rsidP="0092045E">
            <w:pPr>
              <w:pStyle w:val="TAL"/>
            </w:pPr>
            <w:r w:rsidRPr="0041528A">
              <w:t>[Command performed successfully]</w:t>
            </w:r>
          </w:p>
        </w:tc>
      </w:tr>
      <w:tr w:rsidR="00BF46E1" w:rsidRPr="0041528A" w14:paraId="3FA2039D" w14:textId="77777777" w:rsidTr="00195D76">
        <w:trPr>
          <w:cantSplit/>
          <w:jc w:val="center"/>
        </w:trPr>
        <w:tc>
          <w:tcPr>
            <w:tcW w:w="737" w:type="dxa"/>
            <w:tcBorders>
              <w:left w:val="single" w:sz="4" w:space="0" w:color="auto"/>
              <w:right w:val="single" w:sz="4" w:space="0" w:color="auto"/>
            </w:tcBorders>
          </w:tcPr>
          <w:p w14:paraId="0FD3B3E0" w14:textId="77777777" w:rsidR="00BF46E1" w:rsidRPr="0041528A" w:rsidRDefault="00BF46E1" w:rsidP="0092045E">
            <w:pPr>
              <w:pStyle w:val="TAC"/>
            </w:pPr>
            <w:r w:rsidRPr="0041528A">
              <w:t>79</w:t>
            </w:r>
          </w:p>
        </w:tc>
        <w:tc>
          <w:tcPr>
            <w:tcW w:w="1232" w:type="dxa"/>
            <w:tcBorders>
              <w:left w:val="single" w:sz="4" w:space="0" w:color="auto"/>
              <w:right w:val="single" w:sz="4" w:space="0" w:color="auto"/>
            </w:tcBorders>
          </w:tcPr>
          <w:p w14:paraId="47A84AA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E44BDF0"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4E376EC9" w14:textId="77777777" w:rsidR="00BF46E1" w:rsidRPr="0041528A" w:rsidRDefault="00BF46E1" w:rsidP="0092045E">
            <w:pPr>
              <w:pStyle w:val="TAL"/>
            </w:pPr>
          </w:p>
        </w:tc>
      </w:tr>
      <w:tr w:rsidR="00BF46E1" w:rsidRPr="0041528A" w14:paraId="3DDE0BC3" w14:textId="77777777" w:rsidTr="00195D76">
        <w:trPr>
          <w:cantSplit/>
          <w:jc w:val="center"/>
        </w:trPr>
        <w:tc>
          <w:tcPr>
            <w:tcW w:w="737" w:type="dxa"/>
            <w:tcBorders>
              <w:left w:val="single" w:sz="4" w:space="0" w:color="auto"/>
              <w:bottom w:val="single" w:sz="4" w:space="0" w:color="auto"/>
              <w:right w:val="single" w:sz="4" w:space="0" w:color="auto"/>
            </w:tcBorders>
          </w:tcPr>
          <w:p w14:paraId="45717BC5" w14:textId="77777777" w:rsidR="00BF46E1" w:rsidRPr="0041528A" w:rsidRDefault="00BF46E1" w:rsidP="0092045E">
            <w:pPr>
              <w:pStyle w:val="TAC"/>
            </w:pPr>
            <w:r w:rsidRPr="0041528A">
              <w:t>80</w:t>
            </w:r>
          </w:p>
        </w:tc>
        <w:tc>
          <w:tcPr>
            <w:tcW w:w="1232" w:type="dxa"/>
            <w:tcBorders>
              <w:left w:val="single" w:sz="4" w:space="0" w:color="auto"/>
              <w:bottom w:val="single" w:sz="4" w:space="0" w:color="auto"/>
              <w:right w:val="single" w:sz="4" w:space="0" w:color="auto"/>
            </w:tcBorders>
          </w:tcPr>
          <w:p w14:paraId="2DA61753"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bottom w:val="single" w:sz="4" w:space="0" w:color="auto"/>
              <w:right w:val="single" w:sz="4" w:space="0" w:color="auto"/>
            </w:tcBorders>
          </w:tcPr>
          <w:p w14:paraId="57D98E10" w14:textId="77777777" w:rsidR="00BF46E1" w:rsidRPr="0041528A" w:rsidRDefault="00BF46E1" w:rsidP="0092045E">
            <w:pPr>
              <w:pStyle w:val="TAL"/>
            </w:pPr>
            <w:r w:rsidRPr="0041528A">
              <w:t>End the call</w:t>
            </w:r>
          </w:p>
        </w:tc>
        <w:tc>
          <w:tcPr>
            <w:tcW w:w="3776" w:type="dxa"/>
            <w:tcBorders>
              <w:left w:val="single" w:sz="4" w:space="0" w:color="auto"/>
              <w:bottom w:val="single" w:sz="4" w:space="0" w:color="auto"/>
              <w:right w:val="single" w:sz="4" w:space="0" w:color="auto"/>
            </w:tcBorders>
          </w:tcPr>
          <w:p w14:paraId="502BDD85" w14:textId="77777777" w:rsidR="00BF46E1" w:rsidRPr="0041528A" w:rsidRDefault="00BF46E1" w:rsidP="0092045E">
            <w:pPr>
              <w:pStyle w:val="TAL"/>
            </w:pPr>
          </w:p>
        </w:tc>
      </w:tr>
    </w:tbl>
    <w:p w14:paraId="0A760685" w14:textId="77777777" w:rsidR="00BF46E1" w:rsidRPr="0041528A" w:rsidRDefault="00BF46E1" w:rsidP="00BF46E1"/>
    <w:p w14:paraId="6CE4C526" w14:textId="77777777" w:rsidR="00BF46E1" w:rsidRPr="0041528A" w:rsidRDefault="00BF46E1" w:rsidP="00BF46E1">
      <w:r w:rsidRPr="0041528A">
        <w:t>PROACTIVE COMMAND: SEND DTMF 4.7.1</w:t>
      </w:r>
    </w:p>
    <w:p w14:paraId="1F6C42C9" w14:textId="77777777" w:rsidR="00BF46E1" w:rsidRPr="0041528A" w:rsidRDefault="00BF46E1" w:rsidP="00BF46E1">
      <w:r w:rsidRPr="0041528A">
        <w:t>Logically:</w:t>
      </w:r>
    </w:p>
    <w:p w14:paraId="174AD5CA" w14:textId="77777777" w:rsidR="00BF46E1" w:rsidRPr="0041528A" w:rsidRDefault="00BF46E1" w:rsidP="0041528A">
      <w:pPr>
        <w:pStyle w:val="EW"/>
      </w:pPr>
      <w:r w:rsidRPr="0041528A">
        <w:t>Command details</w:t>
      </w:r>
    </w:p>
    <w:p w14:paraId="2CF865C6" w14:textId="77777777" w:rsidR="00BF46E1" w:rsidRPr="0041528A" w:rsidRDefault="00BF46E1" w:rsidP="0041528A">
      <w:pPr>
        <w:pStyle w:val="EW"/>
      </w:pPr>
      <w:r w:rsidRPr="0041528A">
        <w:tab/>
        <w:t>Command number:</w:t>
      </w:r>
      <w:r w:rsidRPr="0041528A">
        <w:tab/>
        <w:t>1</w:t>
      </w:r>
    </w:p>
    <w:p w14:paraId="50652A08" w14:textId="77777777" w:rsidR="00BF46E1" w:rsidRPr="0041528A" w:rsidRDefault="00BF46E1" w:rsidP="0041528A">
      <w:pPr>
        <w:pStyle w:val="EW"/>
      </w:pPr>
      <w:r w:rsidRPr="0041528A">
        <w:tab/>
        <w:t>Command type:</w:t>
      </w:r>
      <w:r w:rsidRPr="0041528A">
        <w:tab/>
        <w:t>SEND DTMF</w:t>
      </w:r>
    </w:p>
    <w:p w14:paraId="540A4B39" w14:textId="77777777" w:rsidR="00BF46E1" w:rsidRPr="0041528A" w:rsidRDefault="00BF46E1" w:rsidP="0041528A">
      <w:pPr>
        <w:pStyle w:val="EW"/>
      </w:pPr>
      <w:r w:rsidRPr="0041528A">
        <w:tab/>
        <w:t>Command qualifier:</w:t>
      </w:r>
      <w:r w:rsidRPr="0041528A">
        <w:tab/>
        <w:t>"00"</w:t>
      </w:r>
    </w:p>
    <w:p w14:paraId="29F4AD23" w14:textId="77777777" w:rsidR="00BF46E1" w:rsidRPr="0041528A" w:rsidRDefault="00BF46E1" w:rsidP="0041528A">
      <w:pPr>
        <w:pStyle w:val="EW"/>
      </w:pPr>
      <w:r w:rsidRPr="0041528A">
        <w:t>Device identities</w:t>
      </w:r>
    </w:p>
    <w:p w14:paraId="2AA2F2FB" w14:textId="77777777" w:rsidR="00BF46E1" w:rsidRPr="0041528A" w:rsidRDefault="00BF46E1" w:rsidP="0041528A">
      <w:pPr>
        <w:pStyle w:val="EW"/>
      </w:pPr>
      <w:r w:rsidRPr="0041528A">
        <w:tab/>
        <w:t>Source device:</w:t>
      </w:r>
      <w:r w:rsidRPr="0041528A">
        <w:tab/>
        <w:t>UICC</w:t>
      </w:r>
    </w:p>
    <w:p w14:paraId="485043CD" w14:textId="77777777" w:rsidR="00BF46E1" w:rsidRPr="0041528A" w:rsidRDefault="00BF46E1" w:rsidP="0041528A">
      <w:pPr>
        <w:pStyle w:val="EW"/>
      </w:pPr>
      <w:r w:rsidRPr="0041528A">
        <w:tab/>
        <w:t>Destination device:</w:t>
      </w:r>
      <w:r w:rsidRPr="0041528A">
        <w:tab/>
        <w:t>Network</w:t>
      </w:r>
    </w:p>
    <w:p w14:paraId="4A45E74A" w14:textId="77777777" w:rsidR="00BF46E1" w:rsidRPr="0041528A" w:rsidRDefault="00BF46E1" w:rsidP="0041528A">
      <w:pPr>
        <w:pStyle w:val="EW"/>
      </w:pPr>
      <w:r w:rsidRPr="0041528A">
        <w:t>Alpha identifier:</w:t>
      </w:r>
      <w:r w:rsidRPr="0041528A">
        <w:tab/>
        <w:t>"Send DTMF 1"</w:t>
      </w:r>
    </w:p>
    <w:p w14:paraId="76C6D739" w14:textId="77777777" w:rsidR="00BF46E1" w:rsidRPr="0041528A" w:rsidRDefault="00BF46E1" w:rsidP="0041528A">
      <w:pPr>
        <w:pStyle w:val="EW"/>
      </w:pPr>
      <w:r w:rsidRPr="0041528A">
        <w:t>DTMF String:</w:t>
      </w:r>
      <w:r w:rsidRPr="0041528A">
        <w:tab/>
        <w:t>"1234567890"</w:t>
      </w:r>
    </w:p>
    <w:p w14:paraId="453BA1A3" w14:textId="77777777" w:rsidR="00BF46E1" w:rsidRPr="0041528A" w:rsidRDefault="00BF46E1" w:rsidP="0041528A">
      <w:pPr>
        <w:pStyle w:val="EW"/>
      </w:pPr>
      <w:r w:rsidRPr="0041528A">
        <w:t>Text Attribute</w:t>
      </w:r>
    </w:p>
    <w:p w14:paraId="1BB4D4D7" w14:textId="77777777" w:rsidR="00BF46E1" w:rsidRPr="0041528A" w:rsidRDefault="00BF46E1" w:rsidP="0041528A">
      <w:pPr>
        <w:pStyle w:val="EW"/>
      </w:pPr>
      <w:r w:rsidRPr="0041528A">
        <w:lastRenderedPageBreak/>
        <w:tab/>
        <w:t>Formatting position:</w:t>
      </w:r>
      <w:r w:rsidRPr="0041528A">
        <w:tab/>
        <w:t>0</w:t>
      </w:r>
    </w:p>
    <w:p w14:paraId="035601CB" w14:textId="77777777" w:rsidR="00BF46E1" w:rsidRPr="0041528A" w:rsidRDefault="00BF46E1" w:rsidP="0041528A">
      <w:pPr>
        <w:pStyle w:val="EW"/>
      </w:pPr>
      <w:r w:rsidRPr="0041528A">
        <w:tab/>
        <w:t>Formatting length:</w:t>
      </w:r>
      <w:r w:rsidRPr="0041528A">
        <w:tab/>
        <w:t>11</w:t>
      </w:r>
    </w:p>
    <w:p w14:paraId="158F7961" w14:textId="77777777" w:rsidR="00BF46E1" w:rsidRPr="0041528A" w:rsidRDefault="00BF46E1" w:rsidP="0041528A">
      <w:pPr>
        <w:pStyle w:val="EW"/>
      </w:pPr>
      <w:r w:rsidRPr="0041528A">
        <w:tab/>
        <w:t>Formatting mode:</w:t>
      </w:r>
      <w:r w:rsidRPr="0041528A">
        <w:tab/>
        <w:t>Left Alignment, Normal Font, Bold Off, Italic On, Underline Off, Strikethrough Off</w:t>
      </w:r>
    </w:p>
    <w:p w14:paraId="3C302D4B" w14:textId="77777777" w:rsidR="00BF46E1" w:rsidRPr="0041528A" w:rsidRDefault="00BF46E1" w:rsidP="0041528A">
      <w:pPr>
        <w:pStyle w:val="EX"/>
      </w:pPr>
      <w:r w:rsidRPr="0041528A">
        <w:tab/>
        <w:t>Colour:</w:t>
      </w:r>
      <w:r w:rsidRPr="0041528A">
        <w:tab/>
        <w:t>Dark Green Foreground, Bright Yellow Background</w:t>
      </w:r>
    </w:p>
    <w:p w14:paraId="1F4672C9" w14:textId="77777777" w:rsidR="00BF46E1" w:rsidRPr="0041528A" w:rsidRDefault="00BF46E1" w:rsidP="00BF46E1">
      <w:r w:rsidRPr="0041528A">
        <w:t>Coding:</w:t>
      </w:r>
    </w:p>
    <w:p w14:paraId="6CAE490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E55AEB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533B035"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AFBE367"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C4FD3E4" w14:textId="77777777" w:rsidR="00BF46E1" w:rsidRPr="0041528A" w:rsidRDefault="00BF46E1" w:rsidP="0092045E">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6D8093C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8B19A0B"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06FA217"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5AA1D33"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4A2F2D5B"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EEBD141"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7C77240"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976A73E"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7FAAC86"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6B95098" w14:textId="77777777" w:rsidR="00BF46E1" w:rsidRPr="0041528A" w:rsidRDefault="00BF46E1" w:rsidP="0092045E">
            <w:pPr>
              <w:pStyle w:val="TAC"/>
            </w:pPr>
            <w:r w:rsidRPr="0041528A">
              <w:t>85</w:t>
            </w:r>
          </w:p>
        </w:tc>
      </w:tr>
      <w:tr w:rsidR="00BF46E1" w:rsidRPr="0041528A" w14:paraId="6FA2E1EE" w14:textId="77777777" w:rsidTr="00195D76">
        <w:trPr>
          <w:jc w:val="center"/>
        </w:trPr>
        <w:tc>
          <w:tcPr>
            <w:tcW w:w="1134" w:type="dxa"/>
            <w:tcBorders>
              <w:top w:val="single" w:sz="4" w:space="0" w:color="auto"/>
              <w:right w:val="single" w:sz="4" w:space="0" w:color="auto"/>
            </w:tcBorders>
          </w:tcPr>
          <w:p w14:paraId="581D4221"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57ED20A"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1D4CB29C"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226CD095"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38AA9AA"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99BA7D0"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381B43A"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1EBCA7F"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0DC4312C"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A9F1FF4"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0599AB9C"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73593C96"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1763A2F" w14:textId="77777777" w:rsidR="00BF46E1" w:rsidRPr="0041528A" w:rsidRDefault="00BF46E1" w:rsidP="0092045E">
            <w:pPr>
              <w:pStyle w:val="TAC"/>
            </w:pPr>
            <w:r w:rsidRPr="0041528A">
              <w:t>31</w:t>
            </w:r>
          </w:p>
        </w:tc>
      </w:tr>
      <w:tr w:rsidR="00BF46E1" w:rsidRPr="0041528A" w14:paraId="39FCA5D8" w14:textId="77777777" w:rsidTr="00195D76">
        <w:trPr>
          <w:jc w:val="center"/>
        </w:trPr>
        <w:tc>
          <w:tcPr>
            <w:tcW w:w="1134" w:type="dxa"/>
            <w:tcBorders>
              <w:right w:val="single" w:sz="4" w:space="0" w:color="auto"/>
            </w:tcBorders>
          </w:tcPr>
          <w:p w14:paraId="56C264E4"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AA55B5C"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34AEE523"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34994E5A"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85F95FA"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6099C5F"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9C0A86D"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2F0A351E"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5A4795F"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1D0F134"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7C21A80"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C7F8CB2"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44458498" w14:textId="77777777" w:rsidR="00BF46E1" w:rsidRPr="0041528A" w:rsidRDefault="00BF46E1" w:rsidP="0092045E">
            <w:pPr>
              <w:pStyle w:val="TAC"/>
            </w:pPr>
            <w:r w:rsidRPr="0041528A">
              <w:t>20</w:t>
            </w:r>
          </w:p>
        </w:tc>
      </w:tr>
      <w:tr w:rsidR="00BF46E1" w:rsidRPr="0041528A" w14:paraId="39648639" w14:textId="77777777" w:rsidTr="00195D76">
        <w:trPr>
          <w:jc w:val="center"/>
        </w:trPr>
        <w:tc>
          <w:tcPr>
            <w:tcW w:w="1134" w:type="dxa"/>
            <w:tcBorders>
              <w:right w:val="single" w:sz="4" w:space="0" w:color="auto"/>
            </w:tcBorders>
          </w:tcPr>
          <w:p w14:paraId="2C731527"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5FF5029"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3EB30A5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59F7B9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25582F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58CE97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9E5172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4B6285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B37083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942378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C5966C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CC98CC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B29B07C" w14:textId="77777777" w:rsidR="00BF46E1" w:rsidRPr="0041528A" w:rsidRDefault="00BF46E1" w:rsidP="0092045E">
            <w:pPr>
              <w:pStyle w:val="TAC"/>
            </w:pPr>
          </w:p>
        </w:tc>
      </w:tr>
    </w:tbl>
    <w:p w14:paraId="607E183D" w14:textId="77777777" w:rsidR="00BF46E1" w:rsidRPr="0041528A" w:rsidRDefault="00BF46E1" w:rsidP="00BF46E1"/>
    <w:p w14:paraId="6074CCB3" w14:textId="77777777" w:rsidR="00BF46E1" w:rsidRPr="0041528A" w:rsidRDefault="00BF46E1" w:rsidP="00BF46E1">
      <w:r w:rsidRPr="0041528A">
        <w:t>PROACTIVE COMMAND: SEND DTMF 4.7.2</w:t>
      </w:r>
    </w:p>
    <w:p w14:paraId="7BDDE87C" w14:textId="77777777" w:rsidR="00BF46E1" w:rsidRPr="0041528A" w:rsidRDefault="00BF46E1" w:rsidP="00BF46E1">
      <w:r w:rsidRPr="0041528A">
        <w:t>Logically:</w:t>
      </w:r>
    </w:p>
    <w:p w14:paraId="0B2CC7C0" w14:textId="77777777" w:rsidR="00BF46E1" w:rsidRPr="0041528A" w:rsidRDefault="00BF46E1" w:rsidP="0041528A">
      <w:pPr>
        <w:pStyle w:val="EW"/>
      </w:pPr>
      <w:r w:rsidRPr="0041528A">
        <w:t>Command details</w:t>
      </w:r>
    </w:p>
    <w:p w14:paraId="4FF7B70A" w14:textId="77777777" w:rsidR="00BF46E1" w:rsidRPr="0041528A" w:rsidRDefault="00BF46E1" w:rsidP="0041528A">
      <w:pPr>
        <w:pStyle w:val="EW"/>
      </w:pPr>
      <w:r w:rsidRPr="0041528A">
        <w:tab/>
        <w:t>Command number:</w:t>
      </w:r>
      <w:r w:rsidRPr="0041528A">
        <w:tab/>
        <w:t>1</w:t>
      </w:r>
    </w:p>
    <w:p w14:paraId="6D35CD80" w14:textId="77777777" w:rsidR="00BF46E1" w:rsidRPr="0041528A" w:rsidRDefault="00BF46E1" w:rsidP="0041528A">
      <w:pPr>
        <w:pStyle w:val="EW"/>
      </w:pPr>
      <w:r w:rsidRPr="0041528A">
        <w:tab/>
        <w:t>Command type:</w:t>
      </w:r>
      <w:r w:rsidRPr="0041528A">
        <w:tab/>
        <w:t>SEND DTMF</w:t>
      </w:r>
    </w:p>
    <w:p w14:paraId="4419A3A8" w14:textId="77777777" w:rsidR="00BF46E1" w:rsidRPr="0041528A" w:rsidRDefault="00BF46E1" w:rsidP="0041528A">
      <w:pPr>
        <w:pStyle w:val="EW"/>
      </w:pPr>
      <w:r w:rsidRPr="0041528A">
        <w:tab/>
        <w:t>Command qualifier:</w:t>
      </w:r>
      <w:r w:rsidRPr="0041528A">
        <w:tab/>
        <w:t>"00"</w:t>
      </w:r>
    </w:p>
    <w:p w14:paraId="26A83D1F" w14:textId="77777777" w:rsidR="00BF46E1" w:rsidRPr="0041528A" w:rsidRDefault="00BF46E1" w:rsidP="0041528A">
      <w:pPr>
        <w:pStyle w:val="EW"/>
      </w:pPr>
      <w:r w:rsidRPr="0041528A">
        <w:t>Device identities</w:t>
      </w:r>
    </w:p>
    <w:p w14:paraId="1F3DA6FB" w14:textId="77777777" w:rsidR="00BF46E1" w:rsidRPr="0041528A" w:rsidRDefault="00BF46E1" w:rsidP="0041528A">
      <w:pPr>
        <w:pStyle w:val="EW"/>
      </w:pPr>
      <w:r w:rsidRPr="0041528A">
        <w:tab/>
        <w:t>Source device:</w:t>
      </w:r>
      <w:r w:rsidRPr="0041528A">
        <w:tab/>
        <w:t>UICC</w:t>
      </w:r>
    </w:p>
    <w:p w14:paraId="1B3BA10F" w14:textId="77777777" w:rsidR="00BF46E1" w:rsidRPr="0041528A" w:rsidRDefault="00BF46E1" w:rsidP="0041528A">
      <w:pPr>
        <w:pStyle w:val="EW"/>
      </w:pPr>
      <w:r w:rsidRPr="0041528A">
        <w:tab/>
        <w:t>Destination device:</w:t>
      </w:r>
      <w:r w:rsidRPr="0041528A">
        <w:tab/>
        <w:t>Network</w:t>
      </w:r>
    </w:p>
    <w:p w14:paraId="599E86ED" w14:textId="77777777" w:rsidR="00BF46E1" w:rsidRPr="0041528A" w:rsidRDefault="00BF46E1" w:rsidP="0041528A">
      <w:pPr>
        <w:pStyle w:val="EW"/>
      </w:pPr>
      <w:r w:rsidRPr="0041528A">
        <w:t>Alpha identifier:</w:t>
      </w:r>
      <w:r w:rsidRPr="0041528A">
        <w:tab/>
        <w:t>"Send DTMF 2"</w:t>
      </w:r>
    </w:p>
    <w:p w14:paraId="31AB2111" w14:textId="77777777" w:rsidR="00BF46E1" w:rsidRPr="0041528A" w:rsidRDefault="00BF46E1" w:rsidP="0041528A">
      <w:pPr>
        <w:pStyle w:val="EW"/>
      </w:pPr>
      <w:r w:rsidRPr="0041528A">
        <w:t>DTMF String:</w:t>
      </w:r>
      <w:r w:rsidRPr="0041528A">
        <w:tab/>
        <w:t>"1234567890"</w:t>
      </w:r>
    </w:p>
    <w:p w14:paraId="0D206365" w14:textId="77777777" w:rsidR="00BF46E1" w:rsidRPr="0041528A" w:rsidRDefault="00BF46E1" w:rsidP="0041528A">
      <w:pPr>
        <w:pStyle w:val="EW"/>
      </w:pPr>
      <w:r w:rsidRPr="0041528A">
        <w:t>Text Attribute</w:t>
      </w:r>
    </w:p>
    <w:p w14:paraId="2E91C17B" w14:textId="77777777" w:rsidR="00BF46E1" w:rsidRPr="0041528A" w:rsidRDefault="00BF46E1" w:rsidP="0041528A">
      <w:pPr>
        <w:pStyle w:val="EW"/>
      </w:pPr>
      <w:r w:rsidRPr="0041528A">
        <w:tab/>
        <w:t>Formatting position:</w:t>
      </w:r>
      <w:r w:rsidRPr="0041528A">
        <w:tab/>
        <w:t>0</w:t>
      </w:r>
    </w:p>
    <w:p w14:paraId="28B85078" w14:textId="77777777" w:rsidR="00BF46E1" w:rsidRPr="0041528A" w:rsidRDefault="00BF46E1" w:rsidP="0041528A">
      <w:pPr>
        <w:pStyle w:val="EW"/>
      </w:pPr>
      <w:r w:rsidRPr="0041528A">
        <w:tab/>
        <w:t>Formatting length:</w:t>
      </w:r>
      <w:r w:rsidRPr="0041528A">
        <w:tab/>
        <w:t>11</w:t>
      </w:r>
    </w:p>
    <w:p w14:paraId="41F3DBB1"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433FF5CF" w14:textId="77777777" w:rsidR="00BF46E1" w:rsidRPr="0041528A" w:rsidRDefault="00BF46E1" w:rsidP="0041528A">
      <w:pPr>
        <w:pStyle w:val="EX"/>
      </w:pPr>
      <w:r w:rsidRPr="0041528A">
        <w:tab/>
        <w:t>Colour:</w:t>
      </w:r>
      <w:r w:rsidRPr="0041528A">
        <w:tab/>
        <w:t>Dark Green Foreground, Bright Yellow Background</w:t>
      </w:r>
    </w:p>
    <w:p w14:paraId="07C5DE3E" w14:textId="77777777" w:rsidR="00BF46E1" w:rsidRPr="0041528A" w:rsidRDefault="00BF46E1" w:rsidP="00BF46E1">
      <w:r w:rsidRPr="0041528A">
        <w:t>Coding:</w:t>
      </w:r>
    </w:p>
    <w:p w14:paraId="4CEBB46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602C83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974E95A"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528E6ED"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D300C01" w14:textId="77777777" w:rsidR="00BF46E1" w:rsidRPr="0041528A" w:rsidRDefault="00BF46E1" w:rsidP="0092045E">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67497081"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76E05AB"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2DC2DD1"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3D66358"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02AE1E8F"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CD70387"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FAF3900"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02A6F38"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6F9965B"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009E0D3" w14:textId="77777777" w:rsidR="00BF46E1" w:rsidRPr="0041528A" w:rsidRDefault="00BF46E1" w:rsidP="0092045E">
            <w:pPr>
              <w:pStyle w:val="TAC"/>
            </w:pPr>
            <w:r w:rsidRPr="0041528A">
              <w:t>85</w:t>
            </w:r>
          </w:p>
        </w:tc>
      </w:tr>
      <w:tr w:rsidR="00BF46E1" w:rsidRPr="0041528A" w14:paraId="2D8CF64C" w14:textId="77777777" w:rsidTr="00195D76">
        <w:trPr>
          <w:jc w:val="center"/>
        </w:trPr>
        <w:tc>
          <w:tcPr>
            <w:tcW w:w="1134" w:type="dxa"/>
            <w:tcBorders>
              <w:top w:val="single" w:sz="4" w:space="0" w:color="auto"/>
              <w:right w:val="single" w:sz="4" w:space="0" w:color="auto"/>
            </w:tcBorders>
          </w:tcPr>
          <w:p w14:paraId="33C86783"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A37CB88"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3987EA10"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2E2B307F"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9F032F5"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EDFAB09"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5B13D6F"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B8E7189"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22A6870A"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9973E42"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6A3C4995"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25DFD0A4"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653F28E" w14:textId="77777777" w:rsidR="00BF46E1" w:rsidRPr="0041528A" w:rsidRDefault="00BF46E1" w:rsidP="0092045E">
            <w:pPr>
              <w:pStyle w:val="TAC"/>
            </w:pPr>
            <w:r w:rsidRPr="0041528A">
              <w:t>32</w:t>
            </w:r>
          </w:p>
        </w:tc>
      </w:tr>
      <w:tr w:rsidR="00BF46E1" w:rsidRPr="0041528A" w14:paraId="1B001B24" w14:textId="77777777" w:rsidTr="00195D76">
        <w:trPr>
          <w:jc w:val="center"/>
        </w:trPr>
        <w:tc>
          <w:tcPr>
            <w:tcW w:w="1134" w:type="dxa"/>
            <w:tcBorders>
              <w:right w:val="single" w:sz="4" w:space="0" w:color="auto"/>
            </w:tcBorders>
          </w:tcPr>
          <w:p w14:paraId="13D18ABE"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8C45949"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4FA2438C"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F063FA2"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4DC3E14C"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EA70A55"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9444409"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6AF2C923"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F1B2292"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F0A39BE"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6560DDB"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E5E709D"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4812F9A5" w14:textId="77777777" w:rsidR="00BF46E1" w:rsidRPr="0041528A" w:rsidRDefault="00BF46E1" w:rsidP="0092045E">
            <w:pPr>
              <w:pStyle w:val="TAC"/>
            </w:pPr>
            <w:r w:rsidRPr="0041528A">
              <w:t>00</w:t>
            </w:r>
          </w:p>
        </w:tc>
      </w:tr>
      <w:tr w:rsidR="00BF46E1" w:rsidRPr="0041528A" w14:paraId="1D81FDE6" w14:textId="77777777" w:rsidTr="00195D76">
        <w:trPr>
          <w:jc w:val="center"/>
        </w:trPr>
        <w:tc>
          <w:tcPr>
            <w:tcW w:w="1134" w:type="dxa"/>
            <w:tcBorders>
              <w:right w:val="single" w:sz="4" w:space="0" w:color="auto"/>
            </w:tcBorders>
          </w:tcPr>
          <w:p w14:paraId="6E1DF2A4"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DF2711F"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28EA695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3D7CF2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931D20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752EA0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2E8CAB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7B57C7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8758F1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100453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26C4E9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00F90C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0321CA8" w14:textId="77777777" w:rsidR="00BF46E1" w:rsidRPr="0041528A" w:rsidRDefault="00BF46E1" w:rsidP="0092045E">
            <w:pPr>
              <w:pStyle w:val="TAC"/>
            </w:pPr>
          </w:p>
        </w:tc>
      </w:tr>
    </w:tbl>
    <w:p w14:paraId="1EF6221F" w14:textId="77777777" w:rsidR="00BF46E1" w:rsidRPr="0041528A" w:rsidRDefault="00BF46E1" w:rsidP="00BF46E1"/>
    <w:p w14:paraId="6387BEA6" w14:textId="77777777" w:rsidR="00BF46E1" w:rsidRPr="0041528A" w:rsidRDefault="00BF46E1" w:rsidP="00BF46E1">
      <w:r w:rsidRPr="0041528A">
        <w:t>PROACTIVE COMMAND: SEND DTMF 4.7.3</w:t>
      </w:r>
    </w:p>
    <w:p w14:paraId="69A9D9C4" w14:textId="77777777" w:rsidR="00BF46E1" w:rsidRPr="0041528A" w:rsidRDefault="00BF46E1" w:rsidP="00BF46E1">
      <w:r w:rsidRPr="0041528A">
        <w:t>Logically:</w:t>
      </w:r>
    </w:p>
    <w:p w14:paraId="341430E3" w14:textId="77777777" w:rsidR="00BF46E1" w:rsidRPr="0041528A" w:rsidRDefault="00BF46E1" w:rsidP="0041528A">
      <w:pPr>
        <w:pStyle w:val="EW"/>
      </w:pPr>
      <w:r w:rsidRPr="0041528A">
        <w:t>Command details</w:t>
      </w:r>
    </w:p>
    <w:p w14:paraId="05A43189" w14:textId="77777777" w:rsidR="00BF46E1" w:rsidRPr="0041528A" w:rsidRDefault="00BF46E1" w:rsidP="0041528A">
      <w:pPr>
        <w:pStyle w:val="EW"/>
      </w:pPr>
      <w:r w:rsidRPr="0041528A">
        <w:tab/>
        <w:t>Command number:</w:t>
      </w:r>
      <w:r w:rsidRPr="0041528A">
        <w:tab/>
        <w:t>1</w:t>
      </w:r>
    </w:p>
    <w:p w14:paraId="070D09AC" w14:textId="77777777" w:rsidR="00BF46E1" w:rsidRPr="0041528A" w:rsidRDefault="00BF46E1" w:rsidP="0041528A">
      <w:pPr>
        <w:pStyle w:val="EW"/>
      </w:pPr>
      <w:r w:rsidRPr="0041528A">
        <w:tab/>
        <w:t>Command type:</w:t>
      </w:r>
      <w:r w:rsidRPr="0041528A">
        <w:tab/>
        <w:t>SEND DTMF</w:t>
      </w:r>
    </w:p>
    <w:p w14:paraId="1A38C81B" w14:textId="77777777" w:rsidR="00BF46E1" w:rsidRPr="0041528A" w:rsidRDefault="00BF46E1" w:rsidP="0041528A">
      <w:pPr>
        <w:pStyle w:val="EW"/>
      </w:pPr>
      <w:r w:rsidRPr="0041528A">
        <w:tab/>
        <w:t>Command qualifier:</w:t>
      </w:r>
      <w:r w:rsidRPr="0041528A">
        <w:tab/>
        <w:t>"00"</w:t>
      </w:r>
    </w:p>
    <w:p w14:paraId="0F616544" w14:textId="77777777" w:rsidR="00BF46E1" w:rsidRPr="0041528A" w:rsidRDefault="00BF46E1" w:rsidP="0041528A">
      <w:pPr>
        <w:pStyle w:val="EW"/>
      </w:pPr>
      <w:r w:rsidRPr="0041528A">
        <w:t>Device identities</w:t>
      </w:r>
    </w:p>
    <w:p w14:paraId="267690AF" w14:textId="77777777" w:rsidR="00BF46E1" w:rsidRPr="0041528A" w:rsidRDefault="00BF46E1" w:rsidP="0041528A">
      <w:pPr>
        <w:pStyle w:val="EW"/>
      </w:pPr>
      <w:r w:rsidRPr="0041528A">
        <w:tab/>
        <w:t>Source device:</w:t>
      </w:r>
      <w:r w:rsidRPr="0041528A">
        <w:tab/>
        <w:t>UICC</w:t>
      </w:r>
    </w:p>
    <w:p w14:paraId="2D995F25" w14:textId="77777777" w:rsidR="00BF46E1" w:rsidRPr="0041528A" w:rsidRDefault="00BF46E1" w:rsidP="0041528A">
      <w:pPr>
        <w:pStyle w:val="EW"/>
      </w:pPr>
      <w:r w:rsidRPr="0041528A">
        <w:tab/>
        <w:t>Destination device:</w:t>
      </w:r>
      <w:r w:rsidRPr="0041528A">
        <w:tab/>
        <w:t>Network</w:t>
      </w:r>
    </w:p>
    <w:p w14:paraId="6FE3D28C" w14:textId="77777777" w:rsidR="00BF46E1" w:rsidRPr="0041528A" w:rsidRDefault="00BF46E1" w:rsidP="0041528A">
      <w:pPr>
        <w:pStyle w:val="EW"/>
      </w:pPr>
      <w:r w:rsidRPr="0041528A">
        <w:t>Alpha identifier:</w:t>
      </w:r>
      <w:r w:rsidRPr="0041528A">
        <w:tab/>
        <w:t>"Send DTMF 3"</w:t>
      </w:r>
    </w:p>
    <w:p w14:paraId="12114956" w14:textId="77777777" w:rsidR="00BF46E1" w:rsidRPr="0041528A" w:rsidRDefault="00BF46E1" w:rsidP="0041528A">
      <w:pPr>
        <w:pStyle w:val="EX"/>
      </w:pPr>
      <w:r w:rsidRPr="0041528A">
        <w:t>DTMF String:</w:t>
      </w:r>
      <w:r w:rsidRPr="0041528A">
        <w:tab/>
        <w:t>"1234567890"</w:t>
      </w:r>
    </w:p>
    <w:p w14:paraId="3C37211D" w14:textId="77777777" w:rsidR="00BF46E1" w:rsidRPr="0041528A" w:rsidRDefault="00BF46E1" w:rsidP="00BF46E1">
      <w:r w:rsidRPr="0041528A">
        <w:t>Coding:</w:t>
      </w:r>
    </w:p>
    <w:p w14:paraId="29FE2A3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5B46AE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6A5F079"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70714CA"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5B58A7B" w14:textId="77777777" w:rsidR="00BF46E1" w:rsidRPr="0041528A" w:rsidRDefault="00BF46E1" w:rsidP="0092045E">
            <w:pPr>
              <w:pStyle w:val="TAC"/>
            </w:pPr>
            <w:r w:rsidRPr="0041528A">
              <w:t>1D</w:t>
            </w:r>
          </w:p>
        </w:tc>
        <w:tc>
          <w:tcPr>
            <w:tcW w:w="567" w:type="dxa"/>
            <w:tcBorders>
              <w:top w:val="single" w:sz="4" w:space="0" w:color="auto"/>
              <w:left w:val="single" w:sz="4" w:space="0" w:color="auto"/>
              <w:bottom w:val="single" w:sz="4" w:space="0" w:color="auto"/>
              <w:right w:val="single" w:sz="4" w:space="0" w:color="auto"/>
            </w:tcBorders>
          </w:tcPr>
          <w:p w14:paraId="008E8FB1"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82B2834"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AB247DB"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47B7068"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5E940312"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F46B9B4"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74F2B60"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33FB47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DFA90EB"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0966BDA" w14:textId="77777777" w:rsidR="00BF46E1" w:rsidRPr="0041528A" w:rsidRDefault="00BF46E1" w:rsidP="0092045E">
            <w:pPr>
              <w:pStyle w:val="TAC"/>
            </w:pPr>
            <w:r w:rsidRPr="0041528A">
              <w:t>85</w:t>
            </w:r>
          </w:p>
        </w:tc>
      </w:tr>
      <w:tr w:rsidR="00BF46E1" w:rsidRPr="0041528A" w14:paraId="62EFE582" w14:textId="77777777" w:rsidTr="00195D76">
        <w:trPr>
          <w:jc w:val="center"/>
        </w:trPr>
        <w:tc>
          <w:tcPr>
            <w:tcW w:w="1134" w:type="dxa"/>
            <w:tcBorders>
              <w:top w:val="single" w:sz="4" w:space="0" w:color="auto"/>
              <w:right w:val="single" w:sz="4" w:space="0" w:color="auto"/>
            </w:tcBorders>
          </w:tcPr>
          <w:p w14:paraId="6576F30B"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F56CAE2"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5FB20A6E"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4C46FEFE"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AB138BA"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5BDA2B55"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BBD4E11"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868DB7D"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39B900CF"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960DA19"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639B9CD7"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63DCC0F1"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6E2B96A" w14:textId="77777777" w:rsidR="00BF46E1" w:rsidRPr="0041528A" w:rsidRDefault="00BF46E1" w:rsidP="0092045E">
            <w:pPr>
              <w:pStyle w:val="TAC"/>
            </w:pPr>
            <w:r w:rsidRPr="0041528A">
              <w:t>33</w:t>
            </w:r>
          </w:p>
        </w:tc>
      </w:tr>
      <w:tr w:rsidR="00BF46E1" w:rsidRPr="0041528A" w14:paraId="0142F784" w14:textId="77777777" w:rsidTr="00195D76">
        <w:trPr>
          <w:jc w:val="center"/>
        </w:trPr>
        <w:tc>
          <w:tcPr>
            <w:tcW w:w="1134" w:type="dxa"/>
            <w:tcBorders>
              <w:right w:val="single" w:sz="4" w:space="0" w:color="auto"/>
            </w:tcBorders>
          </w:tcPr>
          <w:p w14:paraId="28448970"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8596607"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48ABFA4D"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8AE3B0F"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F1C752F"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1C85189"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CECB6DC"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402FD157"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57ED20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D4BD45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11F101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FB8F23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531C443" w14:textId="77777777" w:rsidR="00BF46E1" w:rsidRPr="0041528A" w:rsidRDefault="00BF46E1" w:rsidP="0092045E">
            <w:pPr>
              <w:pStyle w:val="TAC"/>
            </w:pPr>
          </w:p>
        </w:tc>
      </w:tr>
    </w:tbl>
    <w:p w14:paraId="011E26C6" w14:textId="77777777" w:rsidR="00BF46E1" w:rsidRPr="0041528A" w:rsidRDefault="00BF46E1" w:rsidP="00BF46E1"/>
    <w:p w14:paraId="7CC226A9" w14:textId="77777777" w:rsidR="00BF46E1" w:rsidRPr="0041528A" w:rsidRDefault="00BF46E1" w:rsidP="00BF46E1">
      <w:r w:rsidRPr="0041528A">
        <w:t>TERMINAL RESPONSE: SEND DTMF 4.7.1</w:t>
      </w:r>
    </w:p>
    <w:p w14:paraId="3F521798" w14:textId="77777777" w:rsidR="00BF46E1" w:rsidRPr="0041528A" w:rsidRDefault="00BF46E1" w:rsidP="00BF46E1">
      <w:r w:rsidRPr="0041528A">
        <w:lastRenderedPageBreak/>
        <w:t>Logically:</w:t>
      </w:r>
    </w:p>
    <w:p w14:paraId="4B5FE6A1" w14:textId="77777777" w:rsidR="00BF46E1" w:rsidRPr="0041528A" w:rsidRDefault="00BF46E1" w:rsidP="0041528A">
      <w:pPr>
        <w:pStyle w:val="EW"/>
      </w:pPr>
      <w:r w:rsidRPr="0041528A">
        <w:t>Command details</w:t>
      </w:r>
    </w:p>
    <w:p w14:paraId="391F821C" w14:textId="77777777" w:rsidR="00BF46E1" w:rsidRPr="0041528A" w:rsidRDefault="00BF46E1" w:rsidP="0041528A">
      <w:pPr>
        <w:pStyle w:val="EW"/>
      </w:pPr>
      <w:r w:rsidRPr="0041528A">
        <w:tab/>
        <w:t>Command number:</w:t>
      </w:r>
      <w:r w:rsidRPr="0041528A">
        <w:tab/>
        <w:t>1</w:t>
      </w:r>
    </w:p>
    <w:p w14:paraId="08CF3AED" w14:textId="77777777" w:rsidR="00BF46E1" w:rsidRPr="0041528A" w:rsidRDefault="00BF46E1" w:rsidP="0041528A">
      <w:pPr>
        <w:pStyle w:val="EW"/>
      </w:pPr>
      <w:r w:rsidRPr="0041528A">
        <w:tab/>
        <w:t>Command type:</w:t>
      </w:r>
      <w:r w:rsidRPr="0041528A">
        <w:tab/>
        <w:t>SEND DTMF</w:t>
      </w:r>
    </w:p>
    <w:p w14:paraId="111445E8" w14:textId="77777777" w:rsidR="00BF46E1" w:rsidRPr="0041528A" w:rsidRDefault="00BF46E1" w:rsidP="0041528A">
      <w:pPr>
        <w:pStyle w:val="EW"/>
      </w:pPr>
      <w:r w:rsidRPr="0041528A">
        <w:tab/>
        <w:t>Command qualifier:</w:t>
      </w:r>
      <w:r w:rsidRPr="0041528A">
        <w:tab/>
        <w:t>"00"</w:t>
      </w:r>
    </w:p>
    <w:p w14:paraId="51CA8469" w14:textId="77777777" w:rsidR="00BF46E1" w:rsidRPr="0041528A" w:rsidRDefault="00BF46E1" w:rsidP="0041528A">
      <w:pPr>
        <w:pStyle w:val="EW"/>
      </w:pPr>
      <w:r w:rsidRPr="0041528A">
        <w:t>Device identities</w:t>
      </w:r>
    </w:p>
    <w:p w14:paraId="614693A6" w14:textId="77777777" w:rsidR="00BF46E1" w:rsidRPr="0041528A" w:rsidRDefault="00BF46E1" w:rsidP="0041528A">
      <w:pPr>
        <w:pStyle w:val="EW"/>
      </w:pPr>
      <w:r w:rsidRPr="0041528A">
        <w:tab/>
        <w:t>Source device:</w:t>
      </w:r>
      <w:r w:rsidRPr="0041528A">
        <w:tab/>
        <w:t>ME</w:t>
      </w:r>
    </w:p>
    <w:p w14:paraId="6B9B2989" w14:textId="77777777" w:rsidR="00BF46E1" w:rsidRPr="0041528A" w:rsidRDefault="00BF46E1" w:rsidP="0041528A">
      <w:pPr>
        <w:pStyle w:val="EW"/>
      </w:pPr>
      <w:r w:rsidRPr="0041528A">
        <w:tab/>
        <w:t>Destination device:</w:t>
      </w:r>
      <w:r w:rsidRPr="0041528A">
        <w:tab/>
        <w:t>UICC</w:t>
      </w:r>
    </w:p>
    <w:p w14:paraId="3A954BA1" w14:textId="77777777" w:rsidR="00BF46E1" w:rsidRPr="0041528A" w:rsidRDefault="00BF46E1" w:rsidP="0041528A">
      <w:pPr>
        <w:pStyle w:val="EW"/>
      </w:pPr>
      <w:r w:rsidRPr="0041528A">
        <w:t>Result</w:t>
      </w:r>
    </w:p>
    <w:p w14:paraId="0C8337D5" w14:textId="77777777" w:rsidR="00BF46E1" w:rsidRPr="0041528A" w:rsidRDefault="00BF46E1" w:rsidP="0041528A">
      <w:pPr>
        <w:pStyle w:val="EX"/>
      </w:pPr>
      <w:r w:rsidRPr="0041528A">
        <w:tab/>
        <w:t>General Result:</w:t>
      </w:r>
      <w:r w:rsidRPr="0041528A">
        <w:tab/>
        <w:t>Command performed successfully</w:t>
      </w:r>
    </w:p>
    <w:p w14:paraId="21019FC7" w14:textId="77777777" w:rsidR="00BF46E1" w:rsidRPr="0041528A" w:rsidRDefault="00BF46E1" w:rsidP="00BF46E1">
      <w:r w:rsidRPr="0041528A">
        <w:t>Coding:</w:t>
      </w:r>
    </w:p>
    <w:p w14:paraId="565B4E0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47104F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7CCB630"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37614E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40C7DA3"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E3CDE5D"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02B4AE9"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37E59E2B"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EF1A312"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709E65F"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1D795A9"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6957BB6"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FB7F71E"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F90196F"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62C8181" w14:textId="77777777" w:rsidR="00BF46E1" w:rsidRPr="0041528A" w:rsidRDefault="00BF46E1" w:rsidP="0092045E">
            <w:pPr>
              <w:pStyle w:val="TAC"/>
            </w:pPr>
            <w:r w:rsidRPr="0041528A">
              <w:t>00</w:t>
            </w:r>
          </w:p>
        </w:tc>
      </w:tr>
    </w:tbl>
    <w:p w14:paraId="6ED815B3" w14:textId="77777777" w:rsidR="00BF46E1" w:rsidRPr="0041528A" w:rsidRDefault="00BF46E1" w:rsidP="00BF46E1"/>
    <w:p w14:paraId="72C5670A" w14:textId="77777777" w:rsidR="00BF46E1" w:rsidRPr="0041528A" w:rsidRDefault="00BF46E1" w:rsidP="00BF46E1">
      <w:pPr>
        <w:pStyle w:val="H6"/>
      </w:pPr>
      <w:r w:rsidRPr="0041528A">
        <w:t>27.22.4.24.4.7.5</w:t>
      </w:r>
      <w:r w:rsidRPr="0041528A">
        <w:tab/>
        <w:t>Test requirement</w:t>
      </w:r>
    </w:p>
    <w:p w14:paraId="1A0EE3F2" w14:textId="77777777" w:rsidR="00BF46E1" w:rsidRPr="0041528A" w:rsidRDefault="00BF46E1" w:rsidP="00BF46E1">
      <w:r w:rsidRPr="0041528A">
        <w:t>The ME shall operate in the manner defined in expected sequence 4.7.</w:t>
      </w:r>
    </w:p>
    <w:p w14:paraId="484B7163" w14:textId="77777777" w:rsidR="00BF46E1" w:rsidRPr="0041528A" w:rsidRDefault="00BF46E1" w:rsidP="00BF46E1">
      <w:pPr>
        <w:pStyle w:val="H6"/>
      </w:pPr>
      <w:r w:rsidRPr="0041528A">
        <w:t>27.22.4.24.4.8</w:t>
      </w:r>
      <w:r w:rsidRPr="0041528A">
        <w:tab/>
        <w:t>SEND DTMF (support of Text Attribute – Underline On)</w:t>
      </w:r>
    </w:p>
    <w:p w14:paraId="1149BED5" w14:textId="77777777" w:rsidR="00BF46E1" w:rsidRPr="0041528A" w:rsidRDefault="00BF46E1" w:rsidP="00BF46E1">
      <w:pPr>
        <w:pStyle w:val="H6"/>
      </w:pPr>
      <w:r w:rsidRPr="0041528A">
        <w:t>27.22.4.24.4.8.1</w:t>
      </w:r>
      <w:r w:rsidRPr="0041528A">
        <w:tab/>
        <w:t>Definition and applicability</w:t>
      </w:r>
    </w:p>
    <w:p w14:paraId="552A9904" w14:textId="77777777" w:rsidR="00BF46E1" w:rsidRPr="0041528A" w:rsidRDefault="00BF46E1" w:rsidP="00BF46E1">
      <w:r w:rsidRPr="0041528A">
        <w:t>See clause 3.2.2.</w:t>
      </w:r>
    </w:p>
    <w:p w14:paraId="5E3D0BAA" w14:textId="77777777" w:rsidR="00BF46E1" w:rsidRPr="0041528A" w:rsidRDefault="00BF46E1" w:rsidP="00BF46E1">
      <w:pPr>
        <w:pStyle w:val="H6"/>
      </w:pPr>
      <w:r w:rsidRPr="0041528A">
        <w:t>27.22.4.24.4.8.2</w:t>
      </w:r>
      <w:r w:rsidRPr="0041528A">
        <w:tab/>
        <w:t>Conformance requirement</w:t>
      </w:r>
    </w:p>
    <w:p w14:paraId="66F55119" w14:textId="77777777" w:rsidR="00BF46E1" w:rsidRPr="0041528A" w:rsidRDefault="00BF46E1" w:rsidP="00BF46E1">
      <w:pPr>
        <w:keepNext/>
        <w:keepLines/>
      </w:pPr>
      <w:r w:rsidRPr="0041528A">
        <w:t>The ME shall support the Proactive UICC: Send DTMF facility as defined in:</w:t>
      </w:r>
    </w:p>
    <w:p w14:paraId="6C350BD7" w14:textId="77777777" w:rsidR="00BF46E1" w:rsidRPr="0041528A" w:rsidRDefault="00BF46E1" w:rsidP="00BF46E1">
      <w:pPr>
        <w:pStyle w:val="B1"/>
      </w:pPr>
      <w:r w:rsidRPr="0041528A">
        <w:t>-</w:t>
      </w:r>
      <w:r w:rsidRPr="0041528A">
        <w:tab/>
        <w:t>TS 31.111 [15] clause 6.1, clause 6.4.24, clause 6.6.24, clause 8.12.2, clause 5.2, clause 8.6, clause 8.7, clause 8.2, clause 8.44 and clause 8.70.</w:t>
      </w:r>
    </w:p>
    <w:p w14:paraId="4A141630" w14:textId="77777777" w:rsidR="00BF46E1" w:rsidRPr="0041528A" w:rsidRDefault="00BF46E1" w:rsidP="00BF46E1">
      <w:pPr>
        <w:pStyle w:val="H6"/>
      </w:pPr>
      <w:r w:rsidRPr="0041528A">
        <w:t>27.22.4.24.4.8.3</w:t>
      </w:r>
      <w:r w:rsidRPr="0041528A">
        <w:tab/>
        <w:t>Test purpose</w:t>
      </w:r>
    </w:p>
    <w:p w14:paraId="7FA41C9B" w14:textId="77777777" w:rsidR="00BF46E1" w:rsidRPr="0041528A" w:rsidRDefault="00BF46E1" w:rsidP="00BF46E1">
      <w:r w:rsidRPr="0041528A">
        <w:t>To verify that after a call has been successfully established the ME sends the DTMF string contained in the SEND DTMF proactive UICC command to the network, and returns a successful response in the TERMINAL RESPONSE command sent to the UICC.</w:t>
      </w:r>
    </w:p>
    <w:p w14:paraId="55EA5919" w14:textId="77777777" w:rsidR="00BF46E1" w:rsidRPr="0041528A" w:rsidRDefault="00BF46E1" w:rsidP="00BF46E1">
      <w:r w:rsidRPr="0041528A">
        <w:t>To verify that the ME does not locally generate audible DTMF tones and play them to the user.</w:t>
      </w:r>
    </w:p>
    <w:p w14:paraId="1A68F86A" w14:textId="77777777" w:rsidR="00BF46E1" w:rsidRPr="0041528A" w:rsidRDefault="00BF46E1" w:rsidP="00BF46E1">
      <w:r w:rsidRPr="0041528A">
        <w:t>To verify that if the ME is in idle mode it informs the UICC using TERMINAL RESPONSE '20' with the additional information "Not in speech call".</w:t>
      </w:r>
    </w:p>
    <w:p w14:paraId="480EB64D" w14:textId="77777777" w:rsidR="00BF46E1" w:rsidRPr="0041528A" w:rsidRDefault="00BF46E1" w:rsidP="00BF46E1">
      <w:r w:rsidRPr="0041528A">
        <w:t>To verify that the ME displays the text contained in the SEND DTMF proactive UICC command.</w:t>
      </w:r>
    </w:p>
    <w:p w14:paraId="77747FDC" w14:textId="77777777" w:rsidR="00BF46E1" w:rsidRPr="0041528A" w:rsidRDefault="00BF46E1" w:rsidP="00BF46E1">
      <w:r w:rsidRPr="0041528A">
        <w:t>To verify that the ME displays the alpha identifier according to the underline text attribute configuration which are referred to in the contents of the SEND DTMF proactive UICC command.</w:t>
      </w:r>
    </w:p>
    <w:p w14:paraId="4B5A1D99" w14:textId="77777777" w:rsidR="00BF46E1" w:rsidRPr="0041528A" w:rsidRDefault="00BF46E1" w:rsidP="00BF46E1">
      <w:pPr>
        <w:pStyle w:val="H6"/>
      </w:pPr>
      <w:r w:rsidRPr="0041528A">
        <w:t>27.22.4.24.4.8.4</w:t>
      </w:r>
      <w:r w:rsidRPr="0041528A">
        <w:tab/>
        <w:t>Method of test</w:t>
      </w:r>
    </w:p>
    <w:p w14:paraId="5B2E4807" w14:textId="77777777" w:rsidR="00BF46E1" w:rsidRPr="0041528A" w:rsidRDefault="00BF46E1" w:rsidP="00BF46E1">
      <w:pPr>
        <w:pStyle w:val="H6"/>
      </w:pPr>
      <w:r w:rsidRPr="0041528A">
        <w:t>27.22.4.24.4.8.4.1</w:t>
      </w:r>
      <w:r w:rsidRPr="0041528A">
        <w:tab/>
        <w:t>Initial conditions</w:t>
      </w:r>
    </w:p>
    <w:p w14:paraId="198E1F65" w14:textId="77777777" w:rsidR="00BF46E1" w:rsidRPr="0041528A" w:rsidRDefault="00BF46E1" w:rsidP="00BF46E1">
      <w:r w:rsidRPr="0041528A">
        <w:t>The ME is connected to the USIM Simulator.</w:t>
      </w:r>
    </w:p>
    <w:p w14:paraId="7C5719EA" w14:textId="77777777" w:rsidR="00BF46E1" w:rsidRPr="0041528A" w:rsidRDefault="00BF46E1" w:rsidP="00BF46E1">
      <w:r w:rsidRPr="0041528A">
        <w:t>The elementary files are coded as USIM Application Toolkit default.</w:t>
      </w:r>
    </w:p>
    <w:p w14:paraId="348A1700" w14:textId="77777777" w:rsidR="00BF46E1" w:rsidRPr="0041528A" w:rsidRDefault="00BF46E1" w:rsidP="00BF46E1">
      <w:r w:rsidRPr="0041528A">
        <w:t>Prior to this test the ME shall have been powered on, performed the PROFILE DOWNLOAD procedure and be in updated idle mode on the USS.</w:t>
      </w:r>
    </w:p>
    <w:p w14:paraId="30A1318B" w14:textId="77777777" w:rsidR="00BF46E1" w:rsidRPr="0041528A" w:rsidRDefault="00BF46E1" w:rsidP="00BF46E1">
      <w:pPr>
        <w:pStyle w:val="H6"/>
      </w:pPr>
      <w:r w:rsidRPr="0041528A">
        <w:lastRenderedPageBreak/>
        <w:t>27.22.4.24.4.8.4.2</w:t>
      </w:r>
      <w:r w:rsidRPr="0041528A">
        <w:tab/>
        <w:t>Procedure</w:t>
      </w:r>
    </w:p>
    <w:p w14:paraId="32F67378" w14:textId="77777777" w:rsidR="00BF46E1" w:rsidRPr="0041528A" w:rsidRDefault="00BF46E1" w:rsidP="00BF46E1">
      <w:pPr>
        <w:pStyle w:val="TH"/>
      </w:pPr>
      <w:r w:rsidRPr="0041528A">
        <w:t>Expected Sequence 4.8 (SEND DTMF, with text attribute – Underline On)</w:t>
      </w:r>
    </w:p>
    <w:p w14:paraId="33B8917F" w14:textId="77777777" w:rsidR="00BF46E1" w:rsidRPr="0041528A" w:rsidRDefault="00BF46E1" w:rsidP="00BF46E1">
      <w:r w:rsidRPr="0041528A">
        <w:t>Some details of the DTMF protocol have been left out for clarity.</w:t>
      </w:r>
    </w:p>
    <w:p w14:paraId="4AB272E1"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3FC9E889" w14:textId="77777777" w:rsidTr="00195D76">
        <w:trPr>
          <w:cantSplit/>
          <w:jc w:val="center"/>
        </w:trPr>
        <w:tc>
          <w:tcPr>
            <w:tcW w:w="737" w:type="dxa"/>
            <w:tcBorders>
              <w:top w:val="single" w:sz="6" w:space="0" w:color="auto"/>
              <w:left w:val="single" w:sz="6" w:space="0" w:color="auto"/>
              <w:right w:val="single" w:sz="6" w:space="0" w:color="auto"/>
            </w:tcBorders>
          </w:tcPr>
          <w:p w14:paraId="3AEDEEFD" w14:textId="77777777" w:rsidR="00BF46E1" w:rsidRPr="0041528A" w:rsidRDefault="00BF46E1" w:rsidP="0092045E">
            <w:pPr>
              <w:pStyle w:val="TAH"/>
            </w:pPr>
            <w:r w:rsidRPr="0041528A">
              <w:lastRenderedPageBreak/>
              <w:t>Step</w:t>
            </w:r>
          </w:p>
        </w:tc>
        <w:tc>
          <w:tcPr>
            <w:tcW w:w="1232" w:type="dxa"/>
            <w:tcBorders>
              <w:top w:val="single" w:sz="6" w:space="0" w:color="auto"/>
              <w:left w:val="single" w:sz="6" w:space="0" w:color="auto"/>
              <w:right w:val="single" w:sz="6" w:space="0" w:color="auto"/>
            </w:tcBorders>
          </w:tcPr>
          <w:p w14:paraId="54F6442A"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06A1DA73"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0A46236E" w14:textId="77777777" w:rsidR="00BF46E1" w:rsidRPr="0041528A" w:rsidRDefault="00BF46E1" w:rsidP="0092045E">
            <w:pPr>
              <w:pStyle w:val="TAH"/>
            </w:pPr>
            <w:r w:rsidRPr="0041528A">
              <w:t>Comments</w:t>
            </w:r>
          </w:p>
        </w:tc>
      </w:tr>
      <w:tr w:rsidR="00BF46E1" w:rsidRPr="0041528A" w14:paraId="2BCFDC13" w14:textId="77777777" w:rsidTr="00195D76">
        <w:trPr>
          <w:cantSplit/>
          <w:jc w:val="center"/>
        </w:trPr>
        <w:tc>
          <w:tcPr>
            <w:tcW w:w="737" w:type="dxa"/>
            <w:tcBorders>
              <w:top w:val="single" w:sz="4" w:space="0" w:color="auto"/>
              <w:left w:val="single" w:sz="4" w:space="0" w:color="auto"/>
              <w:right w:val="single" w:sz="4" w:space="0" w:color="auto"/>
            </w:tcBorders>
          </w:tcPr>
          <w:p w14:paraId="3FEAA4BD" w14:textId="77777777" w:rsidR="00BF46E1" w:rsidRPr="0041528A" w:rsidRDefault="00BF46E1" w:rsidP="0092045E">
            <w:pPr>
              <w:pStyle w:val="TAC"/>
            </w:pPr>
            <w:r w:rsidRPr="0041528A">
              <w:t>1</w:t>
            </w:r>
          </w:p>
        </w:tc>
        <w:tc>
          <w:tcPr>
            <w:tcW w:w="1232" w:type="dxa"/>
            <w:tcBorders>
              <w:top w:val="single" w:sz="4" w:space="0" w:color="auto"/>
              <w:left w:val="single" w:sz="4" w:space="0" w:color="auto"/>
              <w:right w:val="single" w:sz="4" w:space="0" w:color="auto"/>
            </w:tcBorders>
          </w:tcPr>
          <w:p w14:paraId="27BEBFC0"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top w:val="single" w:sz="4" w:space="0" w:color="auto"/>
              <w:left w:val="single" w:sz="4" w:space="0" w:color="auto"/>
              <w:right w:val="single" w:sz="4" w:space="0" w:color="auto"/>
            </w:tcBorders>
          </w:tcPr>
          <w:p w14:paraId="5BCF0177" w14:textId="77777777" w:rsidR="00BF46E1" w:rsidRPr="0041528A" w:rsidRDefault="00BF46E1" w:rsidP="0092045E">
            <w:pPr>
              <w:pStyle w:val="TAL"/>
            </w:pPr>
            <w:r w:rsidRPr="0041528A">
              <w:t>Set up a call to "+0123456789"</w:t>
            </w:r>
          </w:p>
        </w:tc>
        <w:tc>
          <w:tcPr>
            <w:tcW w:w="3776" w:type="dxa"/>
            <w:tcBorders>
              <w:top w:val="single" w:sz="4" w:space="0" w:color="auto"/>
              <w:left w:val="single" w:sz="4" w:space="0" w:color="auto"/>
              <w:right w:val="single" w:sz="4" w:space="0" w:color="auto"/>
            </w:tcBorders>
          </w:tcPr>
          <w:p w14:paraId="2F780E78" w14:textId="77777777" w:rsidR="00BF46E1" w:rsidRPr="0041528A" w:rsidRDefault="00BF46E1" w:rsidP="0092045E">
            <w:pPr>
              <w:pStyle w:val="TAL"/>
            </w:pPr>
          </w:p>
        </w:tc>
      </w:tr>
      <w:tr w:rsidR="00BF46E1" w:rsidRPr="0041528A" w14:paraId="584CDAF2" w14:textId="77777777" w:rsidTr="00195D76">
        <w:trPr>
          <w:cantSplit/>
          <w:jc w:val="center"/>
        </w:trPr>
        <w:tc>
          <w:tcPr>
            <w:tcW w:w="737" w:type="dxa"/>
            <w:tcBorders>
              <w:left w:val="single" w:sz="4" w:space="0" w:color="auto"/>
              <w:right w:val="single" w:sz="4" w:space="0" w:color="auto"/>
            </w:tcBorders>
          </w:tcPr>
          <w:p w14:paraId="603A8D82" w14:textId="77777777" w:rsidR="00BF46E1" w:rsidRPr="0041528A" w:rsidRDefault="00BF46E1" w:rsidP="0092045E">
            <w:pPr>
              <w:pStyle w:val="TAC"/>
            </w:pPr>
            <w:r w:rsidRPr="0041528A">
              <w:t>2</w:t>
            </w:r>
          </w:p>
        </w:tc>
        <w:tc>
          <w:tcPr>
            <w:tcW w:w="1232" w:type="dxa"/>
            <w:tcBorders>
              <w:left w:val="single" w:sz="4" w:space="0" w:color="auto"/>
              <w:right w:val="single" w:sz="4" w:space="0" w:color="auto"/>
            </w:tcBorders>
          </w:tcPr>
          <w:p w14:paraId="41538E71"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D8C5334"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4B60B6AD" w14:textId="77777777" w:rsidR="00BF46E1" w:rsidRPr="0041528A" w:rsidRDefault="00BF46E1" w:rsidP="0092045E">
            <w:pPr>
              <w:pStyle w:val="TAL"/>
            </w:pPr>
          </w:p>
        </w:tc>
      </w:tr>
      <w:tr w:rsidR="00BF46E1" w:rsidRPr="0041528A" w14:paraId="7034B1D8" w14:textId="77777777" w:rsidTr="00195D76">
        <w:trPr>
          <w:cantSplit/>
          <w:jc w:val="center"/>
        </w:trPr>
        <w:tc>
          <w:tcPr>
            <w:tcW w:w="737" w:type="dxa"/>
            <w:tcBorders>
              <w:left w:val="single" w:sz="4" w:space="0" w:color="auto"/>
              <w:right w:val="single" w:sz="4" w:space="0" w:color="auto"/>
            </w:tcBorders>
          </w:tcPr>
          <w:p w14:paraId="1778566D" w14:textId="77777777" w:rsidR="00BF46E1" w:rsidRPr="0041528A" w:rsidRDefault="00BF46E1" w:rsidP="0092045E">
            <w:pPr>
              <w:pStyle w:val="TAC"/>
            </w:pPr>
            <w:r w:rsidRPr="0041528A">
              <w:t>3</w:t>
            </w:r>
          </w:p>
        </w:tc>
        <w:tc>
          <w:tcPr>
            <w:tcW w:w="1232" w:type="dxa"/>
            <w:tcBorders>
              <w:left w:val="single" w:sz="4" w:space="0" w:color="auto"/>
              <w:right w:val="single" w:sz="4" w:space="0" w:color="auto"/>
            </w:tcBorders>
          </w:tcPr>
          <w:p w14:paraId="7E984546"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32A678AE"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37707491" w14:textId="77777777" w:rsidR="00BF46E1" w:rsidRPr="0041528A" w:rsidRDefault="00BF46E1" w:rsidP="0092045E">
            <w:pPr>
              <w:pStyle w:val="TAL"/>
            </w:pPr>
          </w:p>
        </w:tc>
      </w:tr>
      <w:tr w:rsidR="00BF46E1" w:rsidRPr="0041528A" w14:paraId="3B22C4BD" w14:textId="77777777" w:rsidTr="00195D76">
        <w:trPr>
          <w:cantSplit/>
          <w:jc w:val="center"/>
        </w:trPr>
        <w:tc>
          <w:tcPr>
            <w:tcW w:w="737" w:type="dxa"/>
            <w:tcBorders>
              <w:left w:val="single" w:sz="6" w:space="0" w:color="auto"/>
              <w:right w:val="single" w:sz="6" w:space="0" w:color="auto"/>
            </w:tcBorders>
          </w:tcPr>
          <w:p w14:paraId="30979D23"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43741052"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6A2F400" w14:textId="77777777" w:rsidR="00BF46E1" w:rsidRPr="0041528A" w:rsidRDefault="00BF46E1" w:rsidP="0092045E">
            <w:pPr>
              <w:pStyle w:val="TAL"/>
            </w:pPr>
            <w:r w:rsidRPr="0041528A">
              <w:t>PROACTIVE COMMAND PENDING: SEND DTMF 4.8.1</w:t>
            </w:r>
          </w:p>
        </w:tc>
        <w:tc>
          <w:tcPr>
            <w:tcW w:w="3776" w:type="dxa"/>
            <w:tcBorders>
              <w:left w:val="single" w:sz="6" w:space="0" w:color="auto"/>
              <w:right w:val="single" w:sz="6" w:space="0" w:color="auto"/>
            </w:tcBorders>
          </w:tcPr>
          <w:p w14:paraId="44779883" w14:textId="77777777" w:rsidR="00BF46E1" w:rsidRPr="0041528A" w:rsidRDefault="00BF46E1" w:rsidP="0092045E">
            <w:pPr>
              <w:pStyle w:val="TAL"/>
            </w:pPr>
          </w:p>
        </w:tc>
      </w:tr>
      <w:tr w:rsidR="00BF46E1" w:rsidRPr="0041528A" w14:paraId="4F4B393A" w14:textId="77777777" w:rsidTr="00195D76">
        <w:trPr>
          <w:cantSplit/>
          <w:jc w:val="center"/>
        </w:trPr>
        <w:tc>
          <w:tcPr>
            <w:tcW w:w="737" w:type="dxa"/>
            <w:tcBorders>
              <w:left w:val="single" w:sz="6" w:space="0" w:color="auto"/>
              <w:right w:val="single" w:sz="6" w:space="0" w:color="auto"/>
            </w:tcBorders>
          </w:tcPr>
          <w:p w14:paraId="3FE256C2"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692730FB"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F8F0B97"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4DBC63BD" w14:textId="77777777" w:rsidR="00BF46E1" w:rsidRPr="0041528A" w:rsidRDefault="00BF46E1" w:rsidP="0092045E">
            <w:pPr>
              <w:pStyle w:val="TAL"/>
            </w:pPr>
          </w:p>
        </w:tc>
      </w:tr>
      <w:tr w:rsidR="00BF46E1" w:rsidRPr="0041528A" w14:paraId="18DB5D1E" w14:textId="77777777" w:rsidTr="00195D76">
        <w:trPr>
          <w:cantSplit/>
          <w:jc w:val="center"/>
        </w:trPr>
        <w:tc>
          <w:tcPr>
            <w:tcW w:w="737" w:type="dxa"/>
            <w:tcBorders>
              <w:left w:val="single" w:sz="6" w:space="0" w:color="auto"/>
              <w:right w:val="single" w:sz="6" w:space="0" w:color="auto"/>
            </w:tcBorders>
          </w:tcPr>
          <w:p w14:paraId="13DF51AC"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794CE0AA"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553C7E8" w14:textId="77777777" w:rsidR="00BF46E1" w:rsidRPr="0041528A" w:rsidRDefault="00BF46E1" w:rsidP="0092045E">
            <w:pPr>
              <w:pStyle w:val="TAL"/>
            </w:pPr>
            <w:r w:rsidRPr="0041528A">
              <w:t>PROACTIVE COMMAND: SEND DTMF 4.8.1</w:t>
            </w:r>
          </w:p>
        </w:tc>
        <w:tc>
          <w:tcPr>
            <w:tcW w:w="3776" w:type="dxa"/>
            <w:tcBorders>
              <w:left w:val="single" w:sz="6" w:space="0" w:color="auto"/>
              <w:right w:val="single" w:sz="6" w:space="0" w:color="auto"/>
            </w:tcBorders>
          </w:tcPr>
          <w:p w14:paraId="4A28C35B" w14:textId="77777777" w:rsidR="00BF46E1" w:rsidRPr="0041528A" w:rsidRDefault="00BF46E1" w:rsidP="0092045E">
            <w:pPr>
              <w:pStyle w:val="TAL"/>
            </w:pPr>
          </w:p>
        </w:tc>
      </w:tr>
      <w:tr w:rsidR="00BF46E1" w:rsidRPr="0041528A" w14:paraId="277BAE6E" w14:textId="77777777" w:rsidTr="00195D76">
        <w:trPr>
          <w:cantSplit/>
          <w:jc w:val="center"/>
        </w:trPr>
        <w:tc>
          <w:tcPr>
            <w:tcW w:w="737" w:type="dxa"/>
            <w:tcBorders>
              <w:left w:val="single" w:sz="4" w:space="0" w:color="auto"/>
              <w:right w:val="single" w:sz="4" w:space="0" w:color="auto"/>
            </w:tcBorders>
          </w:tcPr>
          <w:p w14:paraId="32900052" w14:textId="77777777" w:rsidR="00BF46E1" w:rsidRPr="0041528A" w:rsidRDefault="00BF46E1" w:rsidP="0092045E">
            <w:pPr>
              <w:pStyle w:val="TAC"/>
            </w:pPr>
            <w:r w:rsidRPr="0041528A">
              <w:t>7</w:t>
            </w:r>
          </w:p>
        </w:tc>
        <w:tc>
          <w:tcPr>
            <w:tcW w:w="1232" w:type="dxa"/>
            <w:tcBorders>
              <w:left w:val="single" w:sz="4" w:space="0" w:color="auto"/>
              <w:right w:val="single" w:sz="4" w:space="0" w:color="auto"/>
            </w:tcBorders>
          </w:tcPr>
          <w:p w14:paraId="59691B03"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03E1809"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592CD1DB" w14:textId="77777777" w:rsidR="00BF46E1" w:rsidRPr="0041528A" w:rsidRDefault="00BF46E1" w:rsidP="0092045E">
            <w:pPr>
              <w:pStyle w:val="TAL"/>
            </w:pPr>
            <w:r w:rsidRPr="0041528A">
              <w:t xml:space="preserve">[Alpha identifier is displayed with underline on] </w:t>
            </w:r>
          </w:p>
        </w:tc>
      </w:tr>
      <w:tr w:rsidR="00BF46E1" w:rsidRPr="0041528A" w14:paraId="4F7D89AB" w14:textId="77777777" w:rsidTr="00195D76">
        <w:trPr>
          <w:cantSplit/>
          <w:jc w:val="center"/>
        </w:trPr>
        <w:tc>
          <w:tcPr>
            <w:tcW w:w="737" w:type="dxa"/>
            <w:tcBorders>
              <w:left w:val="single" w:sz="4" w:space="0" w:color="auto"/>
              <w:right w:val="single" w:sz="4" w:space="0" w:color="auto"/>
            </w:tcBorders>
          </w:tcPr>
          <w:p w14:paraId="4EDF6CB4" w14:textId="77777777" w:rsidR="00BF46E1" w:rsidRPr="0041528A" w:rsidRDefault="00BF46E1" w:rsidP="0092045E">
            <w:pPr>
              <w:pStyle w:val="TAC"/>
            </w:pPr>
            <w:r w:rsidRPr="0041528A">
              <w:t>8</w:t>
            </w:r>
          </w:p>
        </w:tc>
        <w:tc>
          <w:tcPr>
            <w:tcW w:w="1232" w:type="dxa"/>
            <w:tcBorders>
              <w:left w:val="single" w:sz="4" w:space="0" w:color="auto"/>
              <w:right w:val="single" w:sz="4" w:space="0" w:color="auto"/>
            </w:tcBorders>
          </w:tcPr>
          <w:p w14:paraId="6C5A1ED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85D0134"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03041A9C" w14:textId="77777777" w:rsidR="00BF46E1" w:rsidRPr="0041528A" w:rsidRDefault="00BF46E1" w:rsidP="0092045E">
            <w:pPr>
              <w:pStyle w:val="TAL"/>
            </w:pPr>
            <w:r w:rsidRPr="0041528A">
              <w:t>["1"]</w:t>
            </w:r>
          </w:p>
        </w:tc>
      </w:tr>
      <w:tr w:rsidR="00BF46E1" w:rsidRPr="0041528A" w14:paraId="363944DB" w14:textId="77777777" w:rsidTr="00195D76">
        <w:trPr>
          <w:cantSplit/>
          <w:jc w:val="center"/>
        </w:trPr>
        <w:tc>
          <w:tcPr>
            <w:tcW w:w="737" w:type="dxa"/>
            <w:tcBorders>
              <w:left w:val="single" w:sz="4" w:space="0" w:color="auto"/>
              <w:right w:val="single" w:sz="4" w:space="0" w:color="auto"/>
            </w:tcBorders>
          </w:tcPr>
          <w:p w14:paraId="1E174B67" w14:textId="77777777" w:rsidR="00BF46E1" w:rsidRPr="0041528A" w:rsidRDefault="00BF46E1" w:rsidP="0092045E">
            <w:pPr>
              <w:pStyle w:val="TAC"/>
            </w:pPr>
            <w:r w:rsidRPr="0041528A">
              <w:t>9</w:t>
            </w:r>
          </w:p>
        </w:tc>
        <w:tc>
          <w:tcPr>
            <w:tcW w:w="1232" w:type="dxa"/>
            <w:tcBorders>
              <w:left w:val="single" w:sz="4" w:space="0" w:color="auto"/>
              <w:right w:val="single" w:sz="4" w:space="0" w:color="auto"/>
            </w:tcBorders>
          </w:tcPr>
          <w:p w14:paraId="7EB47692"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C35BC2B"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6480A4A5" w14:textId="77777777" w:rsidR="00BF46E1" w:rsidRPr="0041528A" w:rsidRDefault="00BF46E1" w:rsidP="0092045E">
            <w:pPr>
              <w:pStyle w:val="TAL"/>
            </w:pPr>
            <w:r w:rsidRPr="0041528A">
              <w:t>["2"]</w:t>
            </w:r>
          </w:p>
        </w:tc>
      </w:tr>
      <w:tr w:rsidR="00BF46E1" w:rsidRPr="0041528A" w14:paraId="166A10DD" w14:textId="77777777" w:rsidTr="00195D76">
        <w:trPr>
          <w:cantSplit/>
          <w:jc w:val="center"/>
        </w:trPr>
        <w:tc>
          <w:tcPr>
            <w:tcW w:w="737" w:type="dxa"/>
            <w:tcBorders>
              <w:left w:val="single" w:sz="4" w:space="0" w:color="auto"/>
              <w:right w:val="single" w:sz="4" w:space="0" w:color="auto"/>
            </w:tcBorders>
          </w:tcPr>
          <w:p w14:paraId="4E134326" w14:textId="77777777" w:rsidR="00BF46E1" w:rsidRPr="0041528A" w:rsidRDefault="00BF46E1" w:rsidP="0092045E">
            <w:pPr>
              <w:pStyle w:val="TAC"/>
            </w:pPr>
            <w:r w:rsidRPr="0041528A">
              <w:t>10</w:t>
            </w:r>
          </w:p>
        </w:tc>
        <w:tc>
          <w:tcPr>
            <w:tcW w:w="1232" w:type="dxa"/>
            <w:tcBorders>
              <w:left w:val="single" w:sz="4" w:space="0" w:color="auto"/>
              <w:right w:val="single" w:sz="4" w:space="0" w:color="auto"/>
            </w:tcBorders>
          </w:tcPr>
          <w:p w14:paraId="5403EE7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5E0D12E"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0CC5AC27" w14:textId="77777777" w:rsidR="00BF46E1" w:rsidRPr="0041528A" w:rsidRDefault="00BF46E1" w:rsidP="0092045E">
            <w:pPr>
              <w:pStyle w:val="TAL"/>
            </w:pPr>
            <w:r w:rsidRPr="0041528A">
              <w:t>["3"]</w:t>
            </w:r>
          </w:p>
        </w:tc>
      </w:tr>
      <w:tr w:rsidR="00BF46E1" w:rsidRPr="0041528A" w14:paraId="5B6A5A40" w14:textId="77777777" w:rsidTr="00195D76">
        <w:trPr>
          <w:cantSplit/>
          <w:jc w:val="center"/>
        </w:trPr>
        <w:tc>
          <w:tcPr>
            <w:tcW w:w="737" w:type="dxa"/>
            <w:tcBorders>
              <w:left w:val="single" w:sz="4" w:space="0" w:color="auto"/>
              <w:right w:val="single" w:sz="4" w:space="0" w:color="auto"/>
            </w:tcBorders>
          </w:tcPr>
          <w:p w14:paraId="7E15A6B4" w14:textId="77777777" w:rsidR="00BF46E1" w:rsidRPr="0041528A" w:rsidRDefault="00BF46E1" w:rsidP="0092045E">
            <w:pPr>
              <w:pStyle w:val="TAC"/>
            </w:pPr>
            <w:r w:rsidRPr="0041528A">
              <w:t>11</w:t>
            </w:r>
          </w:p>
        </w:tc>
        <w:tc>
          <w:tcPr>
            <w:tcW w:w="1232" w:type="dxa"/>
            <w:tcBorders>
              <w:left w:val="single" w:sz="4" w:space="0" w:color="auto"/>
              <w:right w:val="single" w:sz="4" w:space="0" w:color="auto"/>
            </w:tcBorders>
          </w:tcPr>
          <w:p w14:paraId="1FA93EF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AE1D2C4"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045F69CC" w14:textId="77777777" w:rsidR="00BF46E1" w:rsidRPr="0041528A" w:rsidRDefault="00BF46E1" w:rsidP="0092045E">
            <w:pPr>
              <w:pStyle w:val="TAL"/>
            </w:pPr>
            <w:r w:rsidRPr="0041528A">
              <w:t>["4"]</w:t>
            </w:r>
          </w:p>
        </w:tc>
      </w:tr>
      <w:tr w:rsidR="00BF46E1" w:rsidRPr="0041528A" w14:paraId="0605D046" w14:textId="77777777" w:rsidTr="00195D76">
        <w:trPr>
          <w:cantSplit/>
          <w:jc w:val="center"/>
        </w:trPr>
        <w:tc>
          <w:tcPr>
            <w:tcW w:w="737" w:type="dxa"/>
            <w:tcBorders>
              <w:left w:val="single" w:sz="4" w:space="0" w:color="auto"/>
              <w:right w:val="single" w:sz="4" w:space="0" w:color="auto"/>
            </w:tcBorders>
          </w:tcPr>
          <w:p w14:paraId="1A152A5C" w14:textId="77777777" w:rsidR="00BF46E1" w:rsidRPr="0041528A" w:rsidRDefault="00BF46E1" w:rsidP="0092045E">
            <w:pPr>
              <w:pStyle w:val="TAC"/>
            </w:pPr>
            <w:r w:rsidRPr="0041528A">
              <w:t>12</w:t>
            </w:r>
          </w:p>
        </w:tc>
        <w:tc>
          <w:tcPr>
            <w:tcW w:w="1232" w:type="dxa"/>
            <w:tcBorders>
              <w:left w:val="single" w:sz="4" w:space="0" w:color="auto"/>
              <w:right w:val="single" w:sz="4" w:space="0" w:color="auto"/>
            </w:tcBorders>
          </w:tcPr>
          <w:p w14:paraId="3906CE7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52C3453"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1BE046B8" w14:textId="77777777" w:rsidR="00BF46E1" w:rsidRPr="0041528A" w:rsidRDefault="00BF46E1" w:rsidP="0092045E">
            <w:pPr>
              <w:pStyle w:val="TAL"/>
            </w:pPr>
            <w:r w:rsidRPr="0041528A">
              <w:t>["5"]</w:t>
            </w:r>
          </w:p>
        </w:tc>
      </w:tr>
      <w:tr w:rsidR="00BF46E1" w:rsidRPr="0041528A" w14:paraId="7FCB9904" w14:textId="77777777" w:rsidTr="00195D76">
        <w:trPr>
          <w:cantSplit/>
          <w:jc w:val="center"/>
        </w:trPr>
        <w:tc>
          <w:tcPr>
            <w:tcW w:w="737" w:type="dxa"/>
            <w:tcBorders>
              <w:left w:val="single" w:sz="4" w:space="0" w:color="auto"/>
              <w:right w:val="single" w:sz="4" w:space="0" w:color="auto"/>
            </w:tcBorders>
          </w:tcPr>
          <w:p w14:paraId="2813AF39" w14:textId="77777777" w:rsidR="00BF46E1" w:rsidRPr="0041528A" w:rsidRDefault="00BF46E1" w:rsidP="0092045E">
            <w:pPr>
              <w:pStyle w:val="TAC"/>
            </w:pPr>
            <w:r w:rsidRPr="0041528A">
              <w:t>13</w:t>
            </w:r>
          </w:p>
        </w:tc>
        <w:tc>
          <w:tcPr>
            <w:tcW w:w="1232" w:type="dxa"/>
            <w:tcBorders>
              <w:left w:val="single" w:sz="4" w:space="0" w:color="auto"/>
              <w:right w:val="single" w:sz="4" w:space="0" w:color="auto"/>
            </w:tcBorders>
          </w:tcPr>
          <w:p w14:paraId="1635F47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EF0ACD6"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62235047" w14:textId="77777777" w:rsidR="00BF46E1" w:rsidRPr="0041528A" w:rsidRDefault="00BF46E1" w:rsidP="0092045E">
            <w:pPr>
              <w:pStyle w:val="TAL"/>
            </w:pPr>
            <w:r w:rsidRPr="0041528A">
              <w:t>["6"]</w:t>
            </w:r>
          </w:p>
        </w:tc>
      </w:tr>
      <w:tr w:rsidR="00BF46E1" w:rsidRPr="0041528A" w14:paraId="123D662B" w14:textId="77777777" w:rsidTr="00195D76">
        <w:trPr>
          <w:cantSplit/>
          <w:jc w:val="center"/>
        </w:trPr>
        <w:tc>
          <w:tcPr>
            <w:tcW w:w="737" w:type="dxa"/>
            <w:tcBorders>
              <w:left w:val="single" w:sz="4" w:space="0" w:color="auto"/>
              <w:right w:val="single" w:sz="4" w:space="0" w:color="auto"/>
            </w:tcBorders>
          </w:tcPr>
          <w:p w14:paraId="40BA3DDE" w14:textId="77777777" w:rsidR="00BF46E1" w:rsidRPr="0041528A" w:rsidRDefault="00BF46E1" w:rsidP="0092045E">
            <w:pPr>
              <w:pStyle w:val="TAC"/>
            </w:pPr>
            <w:r w:rsidRPr="0041528A">
              <w:t>14</w:t>
            </w:r>
          </w:p>
        </w:tc>
        <w:tc>
          <w:tcPr>
            <w:tcW w:w="1232" w:type="dxa"/>
            <w:tcBorders>
              <w:left w:val="single" w:sz="4" w:space="0" w:color="auto"/>
              <w:right w:val="single" w:sz="4" w:space="0" w:color="auto"/>
            </w:tcBorders>
          </w:tcPr>
          <w:p w14:paraId="43E43A9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5A8EE54"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5CCBD1D3" w14:textId="77777777" w:rsidR="00BF46E1" w:rsidRPr="0041528A" w:rsidRDefault="00BF46E1" w:rsidP="0092045E">
            <w:pPr>
              <w:pStyle w:val="TAL"/>
            </w:pPr>
            <w:r w:rsidRPr="0041528A">
              <w:t>["7"]</w:t>
            </w:r>
          </w:p>
        </w:tc>
      </w:tr>
      <w:tr w:rsidR="00BF46E1" w:rsidRPr="0041528A" w14:paraId="5BF7CCCF" w14:textId="77777777" w:rsidTr="00195D76">
        <w:trPr>
          <w:cantSplit/>
          <w:jc w:val="center"/>
        </w:trPr>
        <w:tc>
          <w:tcPr>
            <w:tcW w:w="737" w:type="dxa"/>
            <w:tcBorders>
              <w:left w:val="single" w:sz="4" w:space="0" w:color="auto"/>
              <w:right w:val="single" w:sz="4" w:space="0" w:color="auto"/>
            </w:tcBorders>
          </w:tcPr>
          <w:p w14:paraId="58854348" w14:textId="77777777" w:rsidR="00BF46E1" w:rsidRPr="0041528A" w:rsidRDefault="00BF46E1" w:rsidP="0092045E">
            <w:pPr>
              <w:pStyle w:val="TAC"/>
            </w:pPr>
            <w:r w:rsidRPr="0041528A">
              <w:t>15</w:t>
            </w:r>
          </w:p>
        </w:tc>
        <w:tc>
          <w:tcPr>
            <w:tcW w:w="1232" w:type="dxa"/>
            <w:tcBorders>
              <w:left w:val="single" w:sz="4" w:space="0" w:color="auto"/>
              <w:right w:val="single" w:sz="4" w:space="0" w:color="auto"/>
            </w:tcBorders>
          </w:tcPr>
          <w:p w14:paraId="0B72FBD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53378E3"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32B16EE3" w14:textId="77777777" w:rsidR="00BF46E1" w:rsidRPr="0041528A" w:rsidRDefault="00BF46E1" w:rsidP="0092045E">
            <w:pPr>
              <w:pStyle w:val="TAL"/>
            </w:pPr>
            <w:r w:rsidRPr="0041528A">
              <w:t>["8"]</w:t>
            </w:r>
          </w:p>
        </w:tc>
      </w:tr>
      <w:tr w:rsidR="00BF46E1" w:rsidRPr="0041528A" w14:paraId="54C6A692" w14:textId="77777777" w:rsidTr="00195D76">
        <w:trPr>
          <w:cantSplit/>
          <w:jc w:val="center"/>
        </w:trPr>
        <w:tc>
          <w:tcPr>
            <w:tcW w:w="737" w:type="dxa"/>
            <w:tcBorders>
              <w:left w:val="single" w:sz="4" w:space="0" w:color="auto"/>
              <w:right w:val="single" w:sz="4" w:space="0" w:color="auto"/>
            </w:tcBorders>
          </w:tcPr>
          <w:p w14:paraId="4C7912F1" w14:textId="77777777" w:rsidR="00BF46E1" w:rsidRPr="0041528A" w:rsidRDefault="00BF46E1" w:rsidP="0092045E">
            <w:pPr>
              <w:pStyle w:val="TAC"/>
            </w:pPr>
            <w:r w:rsidRPr="0041528A">
              <w:t>16</w:t>
            </w:r>
          </w:p>
        </w:tc>
        <w:tc>
          <w:tcPr>
            <w:tcW w:w="1232" w:type="dxa"/>
            <w:tcBorders>
              <w:left w:val="single" w:sz="4" w:space="0" w:color="auto"/>
              <w:right w:val="single" w:sz="4" w:space="0" w:color="auto"/>
            </w:tcBorders>
          </w:tcPr>
          <w:p w14:paraId="5BD8770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A5BFCD9"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55FFE37A" w14:textId="77777777" w:rsidR="00BF46E1" w:rsidRPr="0041528A" w:rsidRDefault="00BF46E1" w:rsidP="0092045E">
            <w:pPr>
              <w:pStyle w:val="TAL"/>
            </w:pPr>
            <w:r w:rsidRPr="0041528A">
              <w:t>["9"]</w:t>
            </w:r>
          </w:p>
        </w:tc>
      </w:tr>
      <w:tr w:rsidR="00BF46E1" w:rsidRPr="0041528A" w14:paraId="5410A437" w14:textId="77777777" w:rsidTr="00195D76">
        <w:trPr>
          <w:cantSplit/>
          <w:jc w:val="center"/>
        </w:trPr>
        <w:tc>
          <w:tcPr>
            <w:tcW w:w="737" w:type="dxa"/>
            <w:tcBorders>
              <w:left w:val="single" w:sz="4" w:space="0" w:color="auto"/>
              <w:right w:val="single" w:sz="4" w:space="0" w:color="auto"/>
            </w:tcBorders>
          </w:tcPr>
          <w:p w14:paraId="63F1146A" w14:textId="77777777" w:rsidR="00BF46E1" w:rsidRPr="0041528A" w:rsidRDefault="00BF46E1" w:rsidP="0092045E">
            <w:pPr>
              <w:pStyle w:val="TAC"/>
            </w:pPr>
            <w:r w:rsidRPr="0041528A">
              <w:t>17</w:t>
            </w:r>
          </w:p>
        </w:tc>
        <w:tc>
          <w:tcPr>
            <w:tcW w:w="1232" w:type="dxa"/>
            <w:tcBorders>
              <w:left w:val="single" w:sz="4" w:space="0" w:color="auto"/>
              <w:right w:val="single" w:sz="4" w:space="0" w:color="auto"/>
            </w:tcBorders>
          </w:tcPr>
          <w:p w14:paraId="32A91D7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CDD55B3"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722D6F38" w14:textId="77777777" w:rsidR="00BF46E1" w:rsidRPr="0041528A" w:rsidRDefault="00BF46E1" w:rsidP="0092045E">
            <w:pPr>
              <w:pStyle w:val="TAL"/>
            </w:pPr>
            <w:r w:rsidRPr="0041528A">
              <w:t>["0"]</w:t>
            </w:r>
          </w:p>
        </w:tc>
      </w:tr>
      <w:tr w:rsidR="00BF46E1" w:rsidRPr="0041528A" w14:paraId="545A1B45" w14:textId="77777777" w:rsidTr="00195D76">
        <w:trPr>
          <w:cantSplit/>
          <w:jc w:val="center"/>
        </w:trPr>
        <w:tc>
          <w:tcPr>
            <w:tcW w:w="737" w:type="dxa"/>
            <w:tcBorders>
              <w:left w:val="single" w:sz="4" w:space="0" w:color="auto"/>
              <w:right w:val="single" w:sz="4" w:space="0" w:color="auto"/>
            </w:tcBorders>
          </w:tcPr>
          <w:p w14:paraId="1D78A8FA" w14:textId="77777777" w:rsidR="00BF46E1" w:rsidRPr="0041528A" w:rsidRDefault="00BF46E1" w:rsidP="0092045E">
            <w:pPr>
              <w:pStyle w:val="TAC"/>
            </w:pPr>
            <w:r w:rsidRPr="0041528A">
              <w:t>18</w:t>
            </w:r>
          </w:p>
        </w:tc>
        <w:tc>
          <w:tcPr>
            <w:tcW w:w="1232" w:type="dxa"/>
            <w:tcBorders>
              <w:left w:val="single" w:sz="4" w:space="0" w:color="auto"/>
              <w:right w:val="single" w:sz="4" w:space="0" w:color="auto"/>
            </w:tcBorders>
          </w:tcPr>
          <w:p w14:paraId="38F72DE0"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DA7C6E8" w14:textId="77777777" w:rsidR="00BF46E1" w:rsidRPr="0041528A" w:rsidRDefault="00BF46E1" w:rsidP="0092045E">
            <w:pPr>
              <w:pStyle w:val="TAL"/>
            </w:pPr>
            <w:r w:rsidRPr="0041528A">
              <w:t>TERMINAL RESPONSE: SEND DTMF 4.8.1</w:t>
            </w:r>
          </w:p>
        </w:tc>
        <w:tc>
          <w:tcPr>
            <w:tcW w:w="3776" w:type="dxa"/>
            <w:tcBorders>
              <w:left w:val="single" w:sz="4" w:space="0" w:color="auto"/>
              <w:right w:val="single" w:sz="4" w:space="0" w:color="auto"/>
            </w:tcBorders>
          </w:tcPr>
          <w:p w14:paraId="2886BF00" w14:textId="77777777" w:rsidR="00BF46E1" w:rsidRPr="0041528A" w:rsidRDefault="00BF46E1" w:rsidP="0092045E">
            <w:pPr>
              <w:pStyle w:val="TAL"/>
            </w:pPr>
            <w:r w:rsidRPr="0041528A">
              <w:t>[Command performed successfully]</w:t>
            </w:r>
          </w:p>
        </w:tc>
      </w:tr>
      <w:tr w:rsidR="00BF46E1" w:rsidRPr="0041528A" w14:paraId="77C11609" w14:textId="77777777" w:rsidTr="00195D76">
        <w:trPr>
          <w:cantSplit/>
          <w:jc w:val="center"/>
        </w:trPr>
        <w:tc>
          <w:tcPr>
            <w:tcW w:w="737" w:type="dxa"/>
            <w:tcBorders>
              <w:left w:val="single" w:sz="4" w:space="0" w:color="auto"/>
              <w:right w:val="single" w:sz="4" w:space="0" w:color="auto"/>
            </w:tcBorders>
          </w:tcPr>
          <w:p w14:paraId="1FD50FB8" w14:textId="77777777" w:rsidR="00BF46E1" w:rsidRPr="0041528A" w:rsidRDefault="00BF46E1" w:rsidP="0092045E">
            <w:pPr>
              <w:pStyle w:val="TAC"/>
            </w:pPr>
            <w:r w:rsidRPr="0041528A">
              <w:t>19</w:t>
            </w:r>
          </w:p>
        </w:tc>
        <w:tc>
          <w:tcPr>
            <w:tcW w:w="1232" w:type="dxa"/>
            <w:tcBorders>
              <w:left w:val="single" w:sz="4" w:space="0" w:color="auto"/>
              <w:right w:val="single" w:sz="4" w:space="0" w:color="auto"/>
            </w:tcBorders>
          </w:tcPr>
          <w:p w14:paraId="4BC8BDAA"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F2108F5"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616195EA" w14:textId="77777777" w:rsidR="00BF46E1" w:rsidRPr="0041528A" w:rsidRDefault="00BF46E1" w:rsidP="0092045E">
            <w:pPr>
              <w:pStyle w:val="TAL"/>
            </w:pPr>
          </w:p>
        </w:tc>
      </w:tr>
      <w:tr w:rsidR="00BF46E1" w:rsidRPr="0041528A" w14:paraId="23317495" w14:textId="77777777" w:rsidTr="00195D76">
        <w:trPr>
          <w:cantSplit/>
          <w:jc w:val="center"/>
        </w:trPr>
        <w:tc>
          <w:tcPr>
            <w:tcW w:w="737" w:type="dxa"/>
            <w:tcBorders>
              <w:left w:val="single" w:sz="4" w:space="0" w:color="auto"/>
              <w:right w:val="single" w:sz="4" w:space="0" w:color="auto"/>
            </w:tcBorders>
          </w:tcPr>
          <w:p w14:paraId="457743EA" w14:textId="77777777" w:rsidR="00BF46E1" w:rsidRPr="0041528A" w:rsidRDefault="00BF46E1" w:rsidP="0092045E">
            <w:pPr>
              <w:pStyle w:val="TAC"/>
            </w:pPr>
            <w:r w:rsidRPr="0041528A">
              <w:t>20</w:t>
            </w:r>
          </w:p>
        </w:tc>
        <w:tc>
          <w:tcPr>
            <w:tcW w:w="1232" w:type="dxa"/>
            <w:tcBorders>
              <w:left w:val="single" w:sz="4" w:space="0" w:color="auto"/>
              <w:right w:val="single" w:sz="4" w:space="0" w:color="auto"/>
            </w:tcBorders>
          </w:tcPr>
          <w:p w14:paraId="0B755089"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2E9F5A28"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325287D3" w14:textId="77777777" w:rsidR="00BF46E1" w:rsidRPr="0041528A" w:rsidRDefault="00BF46E1" w:rsidP="0092045E">
            <w:pPr>
              <w:pStyle w:val="TAL"/>
            </w:pPr>
          </w:p>
        </w:tc>
      </w:tr>
      <w:tr w:rsidR="00BF46E1" w:rsidRPr="0041528A" w14:paraId="64E93645" w14:textId="77777777" w:rsidTr="00195D76">
        <w:trPr>
          <w:cantSplit/>
          <w:jc w:val="center"/>
        </w:trPr>
        <w:tc>
          <w:tcPr>
            <w:tcW w:w="737" w:type="dxa"/>
            <w:tcBorders>
              <w:left w:val="single" w:sz="4" w:space="0" w:color="auto"/>
              <w:right w:val="single" w:sz="4" w:space="0" w:color="auto"/>
            </w:tcBorders>
          </w:tcPr>
          <w:p w14:paraId="3B52442F" w14:textId="77777777" w:rsidR="00BF46E1" w:rsidRPr="0041528A" w:rsidRDefault="00BF46E1" w:rsidP="0092045E">
            <w:pPr>
              <w:pStyle w:val="TAC"/>
            </w:pPr>
            <w:r w:rsidRPr="0041528A">
              <w:t>21</w:t>
            </w:r>
          </w:p>
        </w:tc>
        <w:tc>
          <w:tcPr>
            <w:tcW w:w="1232" w:type="dxa"/>
            <w:tcBorders>
              <w:left w:val="single" w:sz="4" w:space="0" w:color="auto"/>
              <w:right w:val="single" w:sz="4" w:space="0" w:color="auto"/>
            </w:tcBorders>
          </w:tcPr>
          <w:p w14:paraId="5E0E808F"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6D66E4B5" w14:textId="77777777" w:rsidR="00BF46E1" w:rsidRPr="0041528A" w:rsidRDefault="00BF46E1" w:rsidP="0092045E">
            <w:pPr>
              <w:pStyle w:val="TAL"/>
            </w:pPr>
            <w:r w:rsidRPr="0041528A">
              <w:t>Set up a call to "+0123456789"</w:t>
            </w:r>
          </w:p>
        </w:tc>
        <w:tc>
          <w:tcPr>
            <w:tcW w:w="3776" w:type="dxa"/>
            <w:tcBorders>
              <w:left w:val="single" w:sz="4" w:space="0" w:color="auto"/>
              <w:right w:val="single" w:sz="4" w:space="0" w:color="auto"/>
            </w:tcBorders>
          </w:tcPr>
          <w:p w14:paraId="1F60F023" w14:textId="77777777" w:rsidR="00BF46E1" w:rsidRPr="0041528A" w:rsidRDefault="00BF46E1" w:rsidP="0092045E">
            <w:pPr>
              <w:pStyle w:val="TAL"/>
            </w:pPr>
          </w:p>
        </w:tc>
      </w:tr>
      <w:tr w:rsidR="00BF46E1" w:rsidRPr="0041528A" w14:paraId="77A8A34A" w14:textId="77777777" w:rsidTr="00195D76">
        <w:trPr>
          <w:cantSplit/>
          <w:jc w:val="center"/>
        </w:trPr>
        <w:tc>
          <w:tcPr>
            <w:tcW w:w="737" w:type="dxa"/>
            <w:tcBorders>
              <w:left w:val="single" w:sz="4" w:space="0" w:color="auto"/>
              <w:right w:val="single" w:sz="4" w:space="0" w:color="auto"/>
            </w:tcBorders>
          </w:tcPr>
          <w:p w14:paraId="61D3E0D0" w14:textId="77777777" w:rsidR="00BF46E1" w:rsidRPr="0041528A" w:rsidRDefault="00BF46E1" w:rsidP="0092045E">
            <w:pPr>
              <w:pStyle w:val="TAC"/>
            </w:pPr>
            <w:r w:rsidRPr="0041528A">
              <w:t>22</w:t>
            </w:r>
          </w:p>
        </w:tc>
        <w:tc>
          <w:tcPr>
            <w:tcW w:w="1232" w:type="dxa"/>
            <w:tcBorders>
              <w:left w:val="single" w:sz="4" w:space="0" w:color="auto"/>
              <w:right w:val="single" w:sz="4" w:space="0" w:color="auto"/>
            </w:tcBorders>
          </w:tcPr>
          <w:p w14:paraId="18646D0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FB824E6"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366C6698" w14:textId="77777777" w:rsidR="00BF46E1" w:rsidRPr="0041528A" w:rsidRDefault="00BF46E1" w:rsidP="0092045E">
            <w:pPr>
              <w:pStyle w:val="TAL"/>
            </w:pPr>
          </w:p>
        </w:tc>
      </w:tr>
      <w:tr w:rsidR="00BF46E1" w:rsidRPr="0041528A" w14:paraId="6CDC51DB" w14:textId="77777777" w:rsidTr="00195D76">
        <w:trPr>
          <w:cantSplit/>
          <w:jc w:val="center"/>
        </w:trPr>
        <w:tc>
          <w:tcPr>
            <w:tcW w:w="737" w:type="dxa"/>
            <w:tcBorders>
              <w:left w:val="single" w:sz="4" w:space="0" w:color="auto"/>
              <w:right w:val="single" w:sz="4" w:space="0" w:color="auto"/>
            </w:tcBorders>
          </w:tcPr>
          <w:p w14:paraId="1B8D586E" w14:textId="77777777" w:rsidR="00BF46E1" w:rsidRPr="0041528A" w:rsidRDefault="00BF46E1" w:rsidP="0092045E">
            <w:pPr>
              <w:pStyle w:val="TAC"/>
            </w:pPr>
            <w:r w:rsidRPr="0041528A">
              <w:t>23</w:t>
            </w:r>
          </w:p>
        </w:tc>
        <w:tc>
          <w:tcPr>
            <w:tcW w:w="1232" w:type="dxa"/>
            <w:tcBorders>
              <w:left w:val="single" w:sz="4" w:space="0" w:color="auto"/>
              <w:right w:val="single" w:sz="4" w:space="0" w:color="auto"/>
            </w:tcBorders>
          </w:tcPr>
          <w:p w14:paraId="188621E5"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6CCF0EED"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5E7C97E7" w14:textId="77777777" w:rsidR="00BF46E1" w:rsidRPr="0041528A" w:rsidRDefault="00BF46E1" w:rsidP="0092045E">
            <w:pPr>
              <w:pStyle w:val="TAL"/>
            </w:pPr>
          </w:p>
        </w:tc>
      </w:tr>
      <w:tr w:rsidR="00BF46E1" w:rsidRPr="0041528A" w14:paraId="15C48823" w14:textId="77777777" w:rsidTr="00195D76">
        <w:trPr>
          <w:cantSplit/>
          <w:jc w:val="center"/>
        </w:trPr>
        <w:tc>
          <w:tcPr>
            <w:tcW w:w="737" w:type="dxa"/>
            <w:tcBorders>
              <w:left w:val="single" w:sz="4" w:space="0" w:color="auto"/>
              <w:right w:val="single" w:sz="4" w:space="0" w:color="auto"/>
            </w:tcBorders>
          </w:tcPr>
          <w:p w14:paraId="5B3D2FB3" w14:textId="77777777" w:rsidR="00BF46E1" w:rsidRPr="0041528A" w:rsidRDefault="00BF46E1" w:rsidP="0092045E">
            <w:pPr>
              <w:pStyle w:val="TAC"/>
            </w:pPr>
            <w:r w:rsidRPr="0041528A">
              <w:t>24</w:t>
            </w:r>
          </w:p>
        </w:tc>
        <w:tc>
          <w:tcPr>
            <w:tcW w:w="1232" w:type="dxa"/>
            <w:tcBorders>
              <w:left w:val="single" w:sz="4" w:space="0" w:color="auto"/>
              <w:right w:val="single" w:sz="4" w:space="0" w:color="auto"/>
            </w:tcBorders>
          </w:tcPr>
          <w:p w14:paraId="555BCAA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D7A66B3" w14:textId="77777777" w:rsidR="00BF46E1" w:rsidRPr="0041528A" w:rsidRDefault="00BF46E1" w:rsidP="0092045E">
            <w:pPr>
              <w:pStyle w:val="TAL"/>
            </w:pPr>
            <w:r w:rsidRPr="0041528A">
              <w:t>PROACTIVE COMMAND PENDING: SEND DTMF 4.8.2</w:t>
            </w:r>
          </w:p>
        </w:tc>
        <w:tc>
          <w:tcPr>
            <w:tcW w:w="3776" w:type="dxa"/>
            <w:tcBorders>
              <w:left w:val="single" w:sz="4" w:space="0" w:color="auto"/>
              <w:right w:val="single" w:sz="4" w:space="0" w:color="auto"/>
            </w:tcBorders>
          </w:tcPr>
          <w:p w14:paraId="1BC2A870" w14:textId="77777777" w:rsidR="00BF46E1" w:rsidRPr="0041528A" w:rsidRDefault="00BF46E1" w:rsidP="0092045E">
            <w:pPr>
              <w:pStyle w:val="TAL"/>
            </w:pPr>
          </w:p>
        </w:tc>
      </w:tr>
      <w:tr w:rsidR="00BF46E1" w:rsidRPr="0041528A" w14:paraId="511101EE" w14:textId="77777777" w:rsidTr="00195D76">
        <w:trPr>
          <w:cantSplit/>
          <w:jc w:val="center"/>
        </w:trPr>
        <w:tc>
          <w:tcPr>
            <w:tcW w:w="737" w:type="dxa"/>
            <w:tcBorders>
              <w:left w:val="single" w:sz="4" w:space="0" w:color="auto"/>
              <w:right w:val="single" w:sz="4" w:space="0" w:color="auto"/>
            </w:tcBorders>
          </w:tcPr>
          <w:p w14:paraId="2FA76A14" w14:textId="77777777" w:rsidR="00BF46E1" w:rsidRPr="0041528A" w:rsidRDefault="00BF46E1" w:rsidP="0092045E">
            <w:pPr>
              <w:pStyle w:val="TAC"/>
            </w:pPr>
            <w:r w:rsidRPr="0041528A">
              <w:t>25</w:t>
            </w:r>
          </w:p>
        </w:tc>
        <w:tc>
          <w:tcPr>
            <w:tcW w:w="1232" w:type="dxa"/>
            <w:tcBorders>
              <w:left w:val="single" w:sz="4" w:space="0" w:color="auto"/>
              <w:right w:val="single" w:sz="4" w:space="0" w:color="auto"/>
            </w:tcBorders>
          </w:tcPr>
          <w:p w14:paraId="449D400E"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FAF3B2A" w14:textId="77777777" w:rsidR="00BF46E1" w:rsidRPr="0041528A" w:rsidRDefault="00BF46E1" w:rsidP="0092045E">
            <w:pPr>
              <w:pStyle w:val="TAL"/>
            </w:pPr>
            <w:r w:rsidRPr="0041528A">
              <w:t>FETCH</w:t>
            </w:r>
          </w:p>
        </w:tc>
        <w:tc>
          <w:tcPr>
            <w:tcW w:w="3776" w:type="dxa"/>
            <w:tcBorders>
              <w:left w:val="single" w:sz="4" w:space="0" w:color="auto"/>
              <w:right w:val="single" w:sz="4" w:space="0" w:color="auto"/>
            </w:tcBorders>
          </w:tcPr>
          <w:p w14:paraId="607DB18B" w14:textId="77777777" w:rsidR="00BF46E1" w:rsidRPr="0041528A" w:rsidRDefault="00BF46E1" w:rsidP="0092045E">
            <w:pPr>
              <w:pStyle w:val="TAL"/>
            </w:pPr>
          </w:p>
        </w:tc>
      </w:tr>
      <w:tr w:rsidR="00BF46E1" w:rsidRPr="0041528A" w14:paraId="7042CB63" w14:textId="77777777" w:rsidTr="00195D76">
        <w:trPr>
          <w:cantSplit/>
          <w:jc w:val="center"/>
        </w:trPr>
        <w:tc>
          <w:tcPr>
            <w:tcW w:w="737" w:type="dxa"/>
            <w:tcBorders>
              <w:left w:val="single" w:sz="4" w:space="0" w:color="auto"/>
              <w:right w:val="single" w:sz="4" w:space="0" w:color="auto"/>
            </w:tcBorders>
          </w:tcPr>
          <w:p w14:paraId="1483D889" w14:textId="77777777" w:rsidR="00BF46E1" w:rsidRPr="0041528A" w:rsidRDefault="00BF46E1" w:rsidP="0092045E">
            <w:pPr>
              <w:pStyle w:val="TAC"/>
            </w:pPr>
            <w:r w:rsidRPr="0041528A">
              <w:t>26</w:t>
            </w:r>
          </w:p>
        </w:tc>
        <w:tc>
          <w:tcPr>
            <w:tcW w:w="1232" w:type="dxa"/>
            <w:tcBorders>
              <w:left w:val="single" w:sz="4" w:space="0" w:color="auto"/>
              <w:right w:val="single" w:sz="4" w:space="0" w:color="auto"/>
            </w:tcBorders>
          </w:tcPr>
          <w:p w14:paraId="2116C7C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1FAE621" w14:textId="77777777" w:rsidR="00BF46E1" w:rsidRPr="0041528A" w:rsidRDefault="00BF46E1" w:rsidP="0092045E">
            <w:pPr>
              <w:pStyle w:val="TAL"/>
            </w:pPr>
            <w:r w:rsidRPr="0041528A">
              <w:t>PROACTIVE COMMAND: SEND DTMF 4.8.2</w:t>
            </w:r>
          </w:p>
        </w:tc>
        <w:tc>
          <w:tcPr>
            <w:tcW w:w="3776" w:type="dxa"/>
            <w:tcBorders>
              <w:left w:val="single" w:sz="4" w:space="0" w:color="auto"/>
              <w:right w:val="single" w:sz="4" w:space="0" w:color="auto"/>
            </w:tcBorders>
          </w:tcPr>
          <w:p w14:paraId="115B2262" w14:textId="77777777" w:rsidR="00BF46E1" w:rsidRPr="0041528A" w:rsidRDefault="00BF46E1" w:rsidP="0092045E">
            <w:pPr>
              <w:pStyle w:val="TAL"/>
            </w:pPr>
          </w:p>
        </w:tc>
      </w:tr>
      <w:tr w:rsidR="00BF46E1" w:rsidRPr="0041528A" w14:paraId="5CCBA1AC" w14:textId="77777777" w:rsidTr="00195D76">
        <w:trPr>
          <w:cantSplit/>
          <w:jc w:val="center"/>
        </w:trPr>
        <w:tc>
          <w:tcPr>
            <w:tcW w:w="737" w:type="dxa"/>
            <w:tcBorders>
              <w:left w:val="single" w:sz="4" w:space="0" w:color="auto"/>
              <w:right w:val="single" w:sz="4" w:space="0" w:color="auto"/>
            </w:tcBorders>
          </w:tcPr>
          <w:p w14:paraId="4D81983D" w14:textId="77777777" w:rsidR="00BF46E1" w:rsidRPr="0041528A" w:rsidRDefault="00BF46E1" w:rsidP="0092045E">
            <w:pPr>
              <w:pStyle w:val="TAC"/>
            </w:pPr>
            <w:r w:rsidRPr="0041528A">
              <w:t>27</w:t>
            </w:r>
          </w:p>
        </w:tc>
        <w:tc>
          <w:tcPr>
            <w:tcW w:w="1232" w:type="dxa"/>
            <w:tcBorders>
              <w:left w:val="single" w:sz="4" w:space="0" w:color="auto"/>
              <w:right w:val="single" w:sz="4" w:space="0" w:color="auto"/>
            </w:tcBorders>
          </w:tcPr>
          <w:p w14:paraId="7FBA3EFD"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270F6028"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13E895E8" w14:textId="77777777" w:rsidR="00BF46E1" w:rsidRPr="0041528A" w:rsidRDefault="00BF46E1" w:rsidP="0092045E">
            <w:pPr>
              <w:pStyle w:val="TAL"/>
            </w:pPr>
            <w:r w:rsidRPr="0041528A">
              <w:t xml:space="preserve">[Alpha identifier is displayed with underline off] </w:t>
            </w:r>
          </w:p>
        </w:tc>
      </w:tr>
      <w:tr w:rsidR="00BF46E1" w:rsidRPr="0041528A" w14:paraId="076BF27A" w14:textId="77777777" w:rsidTr="00195D76">
        <w:trPr>
          <w:cantSplit/>
          <w:jc w:val="center"/>
        </w:trPr>
        <w:tc>
          <w:tcPr>
            <w:tcW w:w="737" w:type="dxa"/>
            <w:tcBorders>
              <w:left w:val="single" w:sz="4" w:space="0" w:color="auto"/>
              <w:right w:val="single" w:sz="4" w:space="0" w:color="auto"/>
            </w:tcBorders>
          </w:tcPr>
          <w:p w14:paraId="0B062CC3" w14:textId="77777777" w:rsidR="00BF46E1" w:rsidRPr="0041528A" w:rsidRDefault="00BF46E1" w:rsidP="0092045E">
            <w:pPr>
              <w:pStyle w:val="TAC"/>
            </w:pPr>
            <w:r w:rsidRPr="0041528A">
              <w:t>28</w:t>
            </w:r>
          </w:p>
        </w:tc>
        <w:tc>
          <w:tcPr>
            <w:tcW w:w="1232" w:type="dxa"/>
            <w:tcBorders>
              <w:left w:val="single" w:sz="4" w:space="0" w:color="auto"/>
              <w:right w:val="single" w:sz="4" w:space="0" w:color="auto"/>
            </w:tcBorders>
          </w:tcPr>
          <w:p w14:paraId="06EFF03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DDE0F85"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0B062FFF" w14:textId="77777777" w:rsidR="00BF46E1" w:rsidRPr="0041528A" w:rsidRDefault="00BF46E1" w:rsidP="0092045E">
            <w:pPr>
              <w:pStyle w:val="TAL"/>
            </w:pPr>
            <w:r w:rsidRPr="0041528A">
              <w:t>["1"]</w:t>
            </w:r>
          </w:p>
        </w:tc>
      </w:tr>
      <w:tr w:rsidR="00BF46E1" w:rsidRPr="0041528A" w14:paraId="48337836" w14:textId="77777777" w:rsidTr="00195D76">
        <w:trPr>
          <w:cantSplit/>
          <w:jc w:val="center"/>
        </w:trPr>
        <w:tc>
          <w:tcPr>
            <w:tcW w:w="737" w:type="dxa"/>
            <w:tcBorders>
              <w:left w:val="single" w:sz="4" w:space="0" w:color="auto"/>
              <w:right w:val="single" w:sz="4" w:space="0" w:color="auto"/>
            </w:tcBorders>
          </w:tcPr>
          <w:p w14:paraId="5341E592" w14:textId="77777777" w:rsidR="00BF46E1" w:rsidRPr="0041528A" w:rsidRDefault="00BF46E1" w:rsidP="0092045E">
            <w:pPr>
              <w:pStyle w:val="TAC"/>
            </w:pPr>
            <w:r w:rsidRPr="0041528A">
              <w:t>29</w:t>
            </w:r>
          </w:p>
        </w:tc>
        <w:tc>
          <w:tcPr>
            <w:tcW w:w="1232" w:type="dxa"/>
            <w:tcBorders>
              <w:left w:val="single" w:sz="4" w:space="0" w:color="auto"/>
              <w:right w:val="single" w:sz="4" w:space="0" w:color="auto"/>
            </w:tcBorders>
          </w:tcPr>
          <w:p w14:paraId="2210F52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F9A585F"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5F3D27FA" w14:textId="77777777" w:rsidR="00BF46E1" w:rsidRPr="0041528A" w:rsidRDefault="00BF46E1" w:rsidP="0092045E">
            <w:pPr>
              <w:pStyle w:val="TAL"/>
            </w:pPr>
            <w:r w:rsidRPr="0041528A">
              <w:t>["2"]</w:t>
            </w:r>
          </w:p>
        </w:tc>
      </w:tr>
      <w:tr w:rsidR="00BF46E1" w:rsidRPr="0041528A" w14:paraId="6599F0A7" w14:textId="77777777" w:rsidTr="00195D76">
        <w:trPr>
          <w:cantSplit/>
          <w:jc w:val="center"/>
        </w:trPr>
        <w:tc>
          <w:tcPr>
            <w:tcW w:w="737" w:type="dxa"/>
            <w:tcBorders>
              <w:left w:val="single" w:sz="4" w:space="0" w:color="auto"/>
              <w:right w:val="single" w:sz="4" w:space="0" w:color="auto"/>
            </w:tcBorders>
          </w:tcPr>
          <w:p w14:paraId="79979A03" w14:textId="77777777" w:rsidR="00BF46E1" w:rsidRPr="0041528A" w:rsidRDefault="00BF46E1" w:rsidP="0092045E">
            <w:pPr>
              <w:pStyle w:val="TAC"/>
            </w:pPr>
            <w:r w:rsidRPr="0041528A">
              <w:t>30</w:t>
            </w:r>
          </w:p>
        </w:tc>
        <w:tc>
          <w:tcPr>
            <w:tcW w:w="1232" w:type="dxa"/>
            <w:tcBorders>
              <w:left w:val="single" w:sz="4" w:space="0" w:color="auto"/>
              <w:right w:val="single" w:sz="4" w:space="0" w:color="auto"/>
            </w:tcBorders>
          </w:tcPr>
          <w:p w14:paraId="47FC629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85F44A6"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39D96F91" w14:textId="77777777" w:rsidR="00BF46E1" w:rsidRPr="0041528A" w:rsidRDefault="00BF46E1" w:rsidP="0092045E">
            <w:pPr>
              <w:pStyle w:val="TAL"/>
            </w:pPr>
            <w:r w:rsidRPr="0041528A">
              <w:t>["3"]</w:t>
            </w:r>
          </w:p>
        </w:tc>
      </w:tr>
      <w:tr w:rsidR="00BF46E1" w:rsidRPr="0041528A" w14:paraId="53501CCB" w14:textId="77777777" w:rsidTr="00195D76">
        <w:trPr>
          <w:cantSplit/>
          <w:jc w:val="center"/>
        </w:trPr>
        <w:tc>
          <w:tcPr>
            <w:tcW w:w="737" w:type="dxa"/>
            <w:tcBorders>
              <w:left w:val="single" w:sz="4" w:space="0" w:color="auto"/>
              <w:right w:val="single" w:sz="4" w:space="0" w:color="auto"/>
            </w:tcBorders>
          </w:tcPr>
          <w:p w14:paraId="5DB234D9" w14:textId="77777777" w:rsidR="00BF46E1" w:rsidRPr="0041528A" w:rsidRDefault="00BF46E1" w:rsidP="0092045E">
            <w:pPr>
              <w:pStyle w:val="TAC"/>
            </w:pPr>
            <w:r w:rsidRPr="0041528A">
              <w:t>31</w:t>
            </w:r>
          </w:p>
        </w:tc>
        <w:tc>
          <w:tcPr>
            <w:tcW w:w="1232" w:type="dxa"/>
            <w:tcBorders>
              <w:left w:val="single" w:sz="4" w:space="0" w:color="auto"/>
              <w:right w:val="single" w:sz="4" w:space="0" w:color="auto"/>
            </w:tcBorders>
          </w:tcPr>
          <w:p w14:paraId="18A23E2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33819EB"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3A47107B" w14:textId="77777777" w:rsidR="00BF46E1" w:rsidRPr="0041528A" w:rsidRDefault="00BF46E1" w:rsidP="0092045E">
            <w:pPr>
              <w:pStyle w:val="TAL"/>
            </w:pPr>
            <w:r w:rsidRPr="0041528A">
              <w:t>["4"]</w:t>
            </w:r>
          </w:p>
        </w:tc>
      </w:tr>
      <w:tr w:rsidR="00BF46E1" w:rsidRPr="0041528A" w14:paraId="205DF6BB" w14:textId="77777777" w:rsidTr="00195D76">
        <w:trPr>
          <w:cantSplit/>
          <w:jc w:val="center"/>
        </w:trPr>
        <w:tc>
          <w:tcPr>
            <w:tcW w:w="737" w:type="dxa"/>
            <w:tcBorders>
              <w:left w:val="single" w:sz="4" w:space="0" w:color="auto"/>
              <w:right w:val="single" w:sz="4" w:space="0" w:color="auto"/>
            </w:tcBorders>
          </w:tcPr>
          <w:p w14:paraId="436D76FB" w14:textId="77777777" w:rsidR="00BF46E1" w:rsidRPr="0041528A" w:rsidRDefault="00BF46E1" w:rsidP="0092045E">
            <w:pPr>
              <w:pStyle w:val="TAC"/>
            </w:pPr>
            <w:r w:rsidRPr="0041528A">
              <w:t>32</w:t>
            </w:r>
          </w:p>
        </w:tc>
        <w:tc>
          <w:tcPr>
            <w:tcW w:w="1232" w:type="dxa"/>
            <w:tcBorders>
              <w:left w:val="single" w:sz="4" w:space="0" w:color="auto"/>
              <w:right w:val="single" w:sz="4" w:space="0" w:color="auto"/>
            </w:tcBorders>
          </w:tcPr>
          <w:p w14:paraId="597A4FD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45641C6"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3C263221" w14:textId="77777777" w:rsidR="00BF46E1" w:rsidRPr="0041528A" w:rsidRDefault="00BF46E1" w:rsidP="0092045E">
            <w:pPr>
              <w:pStyle w:val="TAL"/>
            </w:pPr>
            <w:r w:rsidRPr="0041528A">
              <w:t>["5"]</w:t>
            </w:r>
          </w:p>
        </w:tc>
      </w:tr>
      <w:tr w:rsidR="00BF46E1" w:rsidRPr="0041528A" w14:paraId="23C35D26" w14:textId="77777777" w:rsidTr="00195D76">
        <w:trPr>
          <w:cantSplit/>
          <w:jc w:val="center"/>
        </w:trPr>
        <w:tc>
          <w:tcPr>
            <w:tcW w:w="737" w:type="dxa"/>
            <w:tcBorders>
              <w:left w:val="single" w:sz="4" w:space="0" w:color="auto"/>
              <w:right w:val="single" w:sz="4" w:space="0" w:color="auto"/>
            </w:tcBorders>
          </w:tcPr>
          <w:p w14:paraId="4FCF1623" w14:textId="77777777" w:rsidR="00BF46E1" w:rsidRPr="0041528A" w:rsidRDefault="00BF46E1" w:rsidP="0092045E">
            <w:pPr>
              <w:pStyle w:val="TAC"/>
            </w:pPr>
            <w:r w:rsidRPr="0041528A">
              <w:t>33</w:t>
            </w:r>
          </w:p>
        </w:tc>
        <w:tc>
          <w:tcPr>
            <w:tcW w:w="1232" w:type="dxa"/>
            <w:tcBorders>
              <w:left w:val="single" w:sz="4" w:space="0" w:color="auto"/>
              <w:right w:val="single" w:sz="4" w:space="0" w:color="auto"/>
            </w:tcBorders>
          </w:tcPr>
          <w:p w14:paraId="56910B04"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5606B2D"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2EFC6535" w14:textId="77777777" w:rsidR="00BF46E1" w:rsidRPr="0041528A" w:rsidRDefault="00BF46E1" w:rsidP="0092045E">
            <w:pPr>
              <w:pStyle w:val="TAL"/>
            </w:pPr>
            <w:r w:rsidRPr="0041528A">
              <w:t>["6"]</w:t>
            </w:r>
          </w:p>
        </w:tc>
      </w:tr>
      <w:tr w:rsidR="00BF46E1" w:rsidRPr="0041528A" w14:paraId="2BCD86DD" w14:textId="77777777" w:rsidTr="00195D76">
        <w:trPr>
          <w:cantSplit/>
          <w:jc w:val="center"/>
        </w:trPr>
        <w:tc>
          <w:tcPr>
            <w:tcW w:w="737" w:type="dxa"/>
            <w:tcBorders>
              <w:left w:val="single" w:sz="4" w:space="0" w:color="auto"/>
              <w:right w:val="single" w:sz="4" w:space="0" w:color="auto"/>
            </w:tcBorders>
          </w:tcPr>
          <w:p w14:paraId="18D94BCE" w14:textId="77777777" w:rsidR="00BF46E1" w:rsidRPr="0041528A" w:rsidRDefault="00BF46E1" w:rsidP="0092045E">
            <w:pPr>
              <w:pStyle w:val="TAC"/>
            </w:pPr>
            <w:r w:rsidRPr="0041528A">
              <w:t>34</w:t>
            </w:r>
          </w:p>
        </w:tc>
        <w:tc>
          <w:tcPr>
            <w:tcW w:w="1232" w:type="dxa"/>
            <w:tcBorders>
              <w:left w:val="single" w:sz="4" w:space="0" w:color="auto"/>
              <w:right w:val="single" w:sz="4" w:space="0" w:color="auto"/>
            </w:tcBorders>
          </w:tcPr>
          <w:p w14:paraId="633DDED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79C0453"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175ED2E6" w14:textId="77777777" w:rsidR="00BF46E1" w:rsidRPr="0041528A" w:rsidRDefault="00BF46E1" w:rsidP="0092045E">
            <w:pPr>
              <w:pStyle w:val="TAL"/>
            </w:pPr>
            <w:r w:rsidRPr="0041528A">
              <w:t>["7"]</w:t>
            </w:r>
          </w:p>
        </w:tc>
      </w:tr>
      <w:tr w:rsidR="00BF46E1" w:rsidRPr="0041528A" w14:paraId="2F056125" w14:textId="77777777" w:rsidTr="00195D76">
        <w:trPr>
          <w:cantSplit/>
          <w:jc w:val="center"/>
        </w:trPr>
        <w:tc>
          <w:tcPr>
            <w:tcW w:w="737" w:type="dxa"/>
            <w:tcBorders>
              <w:left w:val="single" w:sz="4" w:space="0" w:color="auto"/>
              <w:right w:val="single" w:sz="4" w:space="0" w:color="auto"/>
            </w:tcBorders>
          </w:tcPr>
          <w:p w14:paraId="06BBA6CD" w14:textId="77777777" w:rsidR="00BF46E1" w:rsidRPr="0041528A" w:rsidRDefault="00BF46E1" w:rsidP="0092045E">
            <w:pPr>
              <w:pStyle w:val="TAC"/>
            </w:pPr>
            <w:r w:rsidRPr="0041528A">
              <w:t>35</w:t>
            </w:r>
          </w:p>
        </w:tc>
        <w:tc>
          <w:tcPr>
            <w:tcW w:w="1232" w:type="dxa"/>
            <w:tcBorders>
              <w:left w:val="single" w:sz="4" w:space="0" w:color="auto"/>
              <w:right w:val="single" w:sz="4" w:space="0" w:color="auto"/>
            </w:tcBorders>
          </w:tcPr>
          <w:p w14:paraId="67FACA21"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B295504"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1BAF4C0D" w14:textId="77777777" w:rsidR="00BF46E1" w:rsidRPr="0041528A" w:rsidRDefault="00BF46E1" w:rsidP="0092045E">
            <w:pPr>
              <w:pStyle w:val="TAL"/>
            </w:pPr>
            <w:r w:rsidRPr="0041528A">
              <w:t>["8"]</w:t>
            </w:r>
          </w:p>
        </w:tc>
      </w:tr>
      <w:tr w:rsidR="00BF46E1" w:rsidRPr="0041528A" w14:paraId="5D0B563B" w14:textId="77777777" w:rsidTr="00195D76">
        <w:trPr>
          <w:cantSplit/>
          <w:jc w:val="center"/>
        </w:trPr>
        <w:tc>
          <w:tcPr>
            <w:tcW w:w="737" w:type="dxa"/>
            <w:tcBorders>
              <w:left w:val="single" w:sz="4" w:space="0" w:color="auto"/>
              <w:right w:val="single" w:sz="4" w:space="0" w:color="auto"/>
            </w:tcBorders>
          </w:tcPr>
          <w:p w14:paraId="7C6C9AC9" w14:textId="77777777" w:rsidR="00BF46E1" w:rsidRPr="0041528A" w:rsidRDefault="00BF46E1" w:rsidP="0092045E">
            <w:pPr>
              <w:pStyle w:val="TAC"/>
            </w:pPr>
            <w:r w:rsidRPr="0041528A">
              <w:t>36</w:t>
            </w:r>
          </w:p>
        </w:tc>
        <w:tc>
          <w:tcPr>
            <w:tcW w:w="1232" w:type="dxa"/>
            <w:tcBorders>
              <w:left w:val="single" w:sz="4" w:space="0" w:color="auto"/>
              <w:right w:val="single" w:sz="4" w:space="0" w:color="auto"/>
            </w:tcBorders>
          </w:tcPr>
          <w:p w14:paraId="6D7B02C2"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325C27E"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7AA3128B" w14:textId="77777777" w:rsidR="00BF46E1" w:rsidRPr="0041528A" w:rsidRDefault="00BF46E1" w:rsidP="0092045E">
            <w:pPr>
              <w:pStyle w:val="TAL"/>
            </w:pPr>
            <w:r w:rsidRPr="0041528A">
              <w:t>["9"]</w:t>
            </w:r>
          </w:p>
        </w:tc>
      </w:tr>
      <w:tr w:rsidR="00BF46E1" w:rsidRPr="0041528A" w14:paraId="43363B08" w14:textId="77777777" w:rsidTr="00195D76">
        <w:trPr>
          <w:cantSplit/>
          <w:jc w:val="center"/>
        </w:trPr>
        <w:tc>
          <w:tcPr>
            <w:tcW w:w="737" w:type="dxa"/>
            <w:tcBorders>
              <w:left w:val="single" w:sz="4" w:space="0" w:color="auto"/>
              <w:right w:val="single" w:sz="4" w:space="0" w:color="auto"/>
            </w:tcBorders>
          </w:tcPr>
          <w:p w14:paraId="16F7F977" w14:textId="77777777" w:rsidR="00BF46E1" w:rsidRPr="0041528A" w:rsidRDefault="00BF46E1" w:rsidP="0092045E">
            <w:pPr>
              <w:pStyle w:val="TAC"/>
            </w:pPr>
            <w:r w:rsidRPr="0041528A">
              <w:t>37</w:t>
            </w:r>
          </w:p>
        </w:tc>
        <w:tc>
          <w:tcPr>
            <w:tcW w:w="1232" w:type="dxa"/>
            <w:tcBorders>
              <w:left w:val="single" w:sz="4" w:space="0" w:color="auto"/>
              <w:right w:val="single" w:sz="4" w:space="0" w:color="auto"/>
            </w:tcBorders>
          </w:tcPr>
          <w:p w14:paraId="422A108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2C859F7"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3B30338B" w14:textId="77777777" w:rsidR="00BF46E1" w:rsidRPr="0041528A" w:rsidRDefault="00BF46E1" w:rsidP="0092045E">
            <w:pPr>
              <w:pStyle w:val="TAL"/>
            </w:pPr>
            <w:r w:rsidRPr="0041528A">
              <w:t>["0"]</w:t>
            </w:r>
          </w:p>
        </w:tc>
      </w:tr>
      <w:tr w:rsidR="00BF46E1" w:rsidRPr="0041528A" w14:paraId="7A865A95" w14:textId="77777777" w:rsidTr="00195D76">
        <w:trPr>
          <w:cantSplit/>
          <w:jc w:val="center"/>
        </w:trPr>
        <w:tc>
          <w:tcPr>
            <w:tcW w:w="737" w:type="dxa"/>
            <w:tcBorders>
              <w:left w:val="single" w:sz="4" w:space="0" w:color="auto"/>
              <w:right w:val="single" w:sz="4" w:space="0" w:color="auto"/>
            </w:tcBorders>
          </w:tcPr>
          <w:p w14:paraId="12836C17" w14:textId="77777777" w:rsidR="00BF46E1" w:rsidRPr="0041528A" w:rsidRDefault="00BF46E1" w:rsidP="0092045E">
            <w:pPr>
              <w:pStyle w:val="TAC"/>
            </w:pPr>
            <w:r w:rsidRPr="0041528A">
              <w:t>38</w:t>
            </w:r>
          </w:p>
        </w:tc>
        <w:tc>
          <w:tcPr>
            <w:tcW w:w="1232" w:type="dxa"/>
            <w:tcBorders>
              <w:left w:val="single" w:sz="4" w:space="0" w:color="auto"/>
              <w:right w:val="single" w:sz="4" w:space="0" w:color="auto"/>
            </w:tcBorders>
          </w:tcPr>
          <w:p w14:paraId="56D65B16"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87145B0" w14:textId="77777777" w:rsidR="00BF46E1" w:rsidRPr="0041528A" w:rsidRDefault="00BF46E1" w:rsidP="0092045E">
            <w:pPr>
              <w:pStyle w:val="TAL"/>
            </w:pPr>
            <w:r w:rsidRPr="0041528A">
              <w:t>TERMINAL RESPONSE: SEND DTMF 4.8.1</w:t>
            </w:r>
          </w:p>
        </w:tc>
        <w:tc>
          <w:tcPr>
            <w:tcW w:w="3776" w:type="dxa"/>
            <w:tcBorders>
              <w:left w:val="single" w:sz="4" w:space="0" w:color="auto"/>
              <w:right w:val="single" w:sz="4" w:space="0" w:color="auto"/>
            </w:tcBorders>
          </w:tcPr>
          <w:p w14:paraId="2C8B63F4" w14:textId="77777777" w:rsidR="00BF46E1" w:rsidRPr="0041528A" w:rsidRDefault="00BF46E1" w:rsidP="0092045E">
            <w:pPr>
              <w:pStyle w:val="TAL"/>
            </w:pPr>
            <w:r w:rsidRPr="0041528A">
              <w:t>[Command performed successfully]</w:t>
            </w:r>
          </w:p>
        </w:tc>
      </w:tr>
      <w:tr w:rsidR="00BF46E1" w:rsidRPr="0041528A" w14:paraId="79CD1CE3" w14:textId="77777777" w:rsidTr="00195D76">
        <w:trPr>
          <w:cantSplit/>
          <w:jc w:val="center"/>
        </w:trPr>
        <w:tc>
          <w:tcPr>
            <w:tcW w:w="737" w:type="dxa"/>
            <w:tcBorders>
              <w:left w:val="single" w:sz="4" w:space="0" w:color="auto"/>
              <w:right w:val="single" w:sz="4" w:space="0" w:color="auto"/>
            </w:tcBorders>
          </w:tcPr>
          <w:p w14:paraId="0F4E0942" w14:textId="77777777" w:rsidR="00BF46E1" w:rsidRPr="0041528A" w:rsidRDefault="00BF46E1" w:rsidP="0092045E">
            <w:pPr>
              <w:pStyle w:val="TAC"/>
            </w:pPr>
            <w:r w:rsidRPr="0041528A">
              <w:t>39</w:t>
            </w:r>
          </w:p>
        </w:tc>
        <w:tc>
          <w:tcPr>
            <w:tcW w:w="1232" w:type="dxa"/>
            <w:tcBorders>
              <w:left w:val="single" w:sz="4" w:space="0" w:color="auto"/>
              <w:right w:val="single" w:sz="4" w:space="0" w:color="auto"/>
            </w:tcBorders>
          </w:tcPr>
          <w:p w14:paraId="3FC5D7A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3EF2817"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28E1CEF4" w14:textId="77777777" w:rsidR="00BF46E1" w:rsidRPr="0041528A" w:rsidRDefault="00BF46E1" w:rsidP="0092045E">
            <w:pPr>
              <w:pStyle w:val="TAL"/>
            </w:pPr>
          </w:p>
        </w:tc>
      </w:tr>
      <w:tr w:rsidR="00BF46E1" w:rsidRPr="0041528A" w14:paraId="17E32686" w14:textId="77777777" w:rsidTr="00195D76">
        <w:trPr>
          <w:cantSplit/>
          <w:jc w:val="center"/>
        </w:trPr>
        <w:tc>
          <w:tcPr>
            <w:tcW w:w="737" w:type="dxa"/>
            <w:tcBorders>
              <w:left w:val="single" w:sz="4" w:space="0" w:color="auto"/>
              <w:right w:val="single" w:sz="4" w:space="0" w:color="auto"/>
            </w:tcBorders>
          </w:tcPr>
          <w:p w14:paraId="4CDA1DC9" w14:textId="77777777" w:rsidR="00BF46E1" w:rsidRPr="0041528A" w:rsidRDefault="00BF46E1" w:rsidP="0092045E">
            <w:pPr>
              <w:pStyle w:val="TAC"/>
            </w:pPr>
            <w:r w:rsidRPr="0041528A">
              <w:t>40</w:t>
            </w:r>
          </w:p>
        </w:tc>
        <w:tc>
          <w:tcPr>
            <w:tcW w:w="1232" w:type="dxa"/>
            <w:tcBorders>
              <w:left w:val="single" w:sz="4" w:space="0" w:color="auto"/>
              <w:right w:val="single" w:sz="4" w:space="0" w:color="auto"/>
            </w:tcBorders>
          </w:tcPr>
          <w:p w14:paraId="66B58275"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5C5AA58F"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1C8E3DBC" w14:textId="77777777" w:rsidR="00BF46E1" w:rsidRPr="0041528A" w:rsidRDefault="00BF46E1" w:rsidP="0092045E">
            <w:pPr>
              <w:pStyle w:val="TAL"/>
            </w:pPr>
          </w:p>
        </w:tc>
      </w:tr>
      <w:tr w:rsidR="00BF46E1" w:rsidRPr="0041528A" w14:paraId="3A4E2556" w14:textId="77777777" w:rsidTr="00195D76">
        <w:trPr>
          <w:cantSplit/>
          <w:jc w:val="center"/>
        </w:trPr>
        <w:tc>
          <w:tcPr>
            <w:tcW w:w="737" w:type="dxa"/>
            <w:tcBorders>
              <w:left w:val="single" w:sz="4" w:space="0" w:color="auto"/>
              <w:right w:val="single" w:sz="4" w:space="0" w:color="auto"/>
            </w:tcBorders>
          </w:tcPr>
          <w:p w14:paraId="00499243" w14:textId="77777777" w:rsidR="00BF46E1" w:rsidRPr="0041528A" w:rsidRDefault="00BF46E1" w:rsidP="0092045E">
            <w:pPr>
              <w:pStyle w:val="TAC"/>
            </w:pPr>
            <w:r w:rsidRPr="0041528A">
              <w:t>41</w:t>
            </w:r>
          </w:p>
        </w:tc>
        <w:tc>
          <w:tcPr>
            <w:tcW w:w="1232" w:type="dxa"/>
            <w:tcBorders>
              <w:left w:val="single" w:sz="4" w:space="0" w:color="auto"/>
              <w:right w:val="single" w:sz="4" w:space="0" w:color="auto"/>
            </w:tcBorders>
          </w:tcPr>
          <w:p w14:paraId="217CD4EE"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4D0177F7" w14:textId="77777777" w:rsidR="00BF46E1" w:rsidRPr="0041528A" w:rsidRDefault="00BF46E1" w:rsidP="0092045E">
            <w:pPr>
              <w:pStyle w:val="TAL"/>
            </w:pPr>
            <w:r w:rsidRPr="0041528A">
              <w:t>Set up a call to "+0123456789"</w:t>
            </w:r>
          </w:p>
        </w:tc>
        <w:tc>
          <w:tcPr>
            <w:tcW w:w="3776" w:type="dxa"/>
            <w:tcBorders>
              <w:left w:val="single" w:sz="4" w:space="0" w:color="auto"/>
              <w:right w:val="single" w:sz="4" w:space="0" w:color="auto"/>
            </w:tcBorders>
          </w:tcPr>
          <w:p w14:paraId="4C642E39" w14:textId="77777777" w:rsidR="00BF46E1" w:rsidRPr="0041528A" w:rsidRDefault="00BF46E1" w:rsidP="0092045E">
            <w:pPr>
              <w:pStyle w:val="TAL"/>
            </w:pPr>
          </w:p>
        </w:tc>
      </w:tr>
      <w:tr w:rsidR="00BF46E1" w:rsidRPr="0041528A" w14:paraId="03D6FB25" w14:textId="77777777" w:rsidTr="00195D76">
        <w:trPr>
          <w:cantSplit/>
          <w:jc w:val="center"/>
        </w:trPr>
        <w:tc>
          <w:tcPr>
            <w:tcW w:w="737" w:type="dxa"/>
            <w:tcBorders>
              <w:left w:val="single" w:sz="4" w:space="0" w:color="auto"/>
              <w:right w:val="single" w:sz="4" w:space="0" w:color="auto"/>
            </w:tcBorders>
          </w:tcPr>
          <w:p w14:paraId="62FB2BE8" w14:textId="77777777" w:rsidR="00BF46E1" w:rsidRPr="0041528A" w:rsidRDefault="00BF46E1" w:rsidP="0092045E">
            <w:pPr>
              <w:pStyle w:val="TAC"/>
            </w:pPr>
            <w:r w:rsidRPr="0041528A">
              <w:t>42</w:t>
            </w:r>
          </w:p>
        </w:tc>
        <w:tc>
          <w:tcPr>
            <w:tcW w:w="1232" w:type="dxa"/>
            <w:tcBorders>
              <w:left w:val="single" w:sz="4" w:space="0" w:color="auto"/>
              <w:right w:val="single" w:sz="4" w:space="0" w:color="auto"/>
            </w:tcBorders>
          </w:tcPr>
          <w:p w14:paraId="58D0510D"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AC23D88"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18BF7422" w14:textId="77777777" w:rsidR="00BF46E1" w:rsidRPr="0041528A" w:rsidRDefault="00BF46E1" w:rsidP="0092045E">
            <w:pPr>
              <w:pStyle w:val="TAL"/>
            </w:pPr>
          </w:p>
        </w:tc>
      </w:tr>
      <w:tr w:rsidR="00BF46E1" w:rsidRPr="0041528A" w14:paraId="4DE12324" w14:textId="77777777" w:rsidTr="00195D76">
        <w:trPr>
          <w:cantSplit/>
          <w:jc w:val="center"/>
        </w:trPr>
        <w:tc>
          <w:tcPr>
            <w:tcW w:w="737" w:type="dxa"/>
            <w:tcBorders>
              <w:left w:val="single" w:sz="4" w:space="0" w:color="auto"/>
              <w:right w:val="single" w:sz="4" w:space="0" w:color="auto"/>
            </w:tcBorders>
          </w:tcPr>
          <w:p w14:paraId="696D7628" w14:textId="77777777" w:rsidR="00BF46E1" w:rsidRPr="0041528A" w:rsidRDefault="00BF46E1" w:rsidP="0092045E">
            <w:pPr>
              <w:pStyle w:val="TAC"/>
            </w:pPr>
            <w:r w:rsidRPr="0041528A">
              <w:t>43</w:t>
            </w:r>
          </w:p>
        </w:tc>
        <w:tc>
          <w:tcPr>
            <w:tcW w:w="1232" w:type="dxa"/>
            <w:tcBorders>
              <w:left w:val="single" w:sz="4" w:space="0" w:color="auto"/>
              <w:right w:val="single" w:sz="4" w:space="0" w:color="auto"/>
            </w:tcBorders>
          </w:tcPr>
          <w:p w14:paraId="275AD3D2"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627CD95B"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6AAB6F7E" w14:textId="77777777" w:rsidR="00BF46E1" w:rsidRPr="0041528A" w:rsidRDefault="00BF46E1" w:rsidP="0092045E">
            <w:pPr>
              <w:pStyle w:val="TAL"/>
            </w:pPr>
          </w:p>
        </w:tc>
      </w:tr>
      <w:tr w:rsidR="00BF46E1" w:rsidRPr="0041528A" w14:paraId="069B64B9" w14:textId="77777777" w:rsidTr="00195D76">
        <w:trPr>
          <w:cantSplit/>
          <w:jc w:val="center"/>
        </w:trPr>
        <w:tc>
          <w:tcPr>
            <w:tcW w:w="737" w:type="dxa"/>
            <w:tcBorders>
              <w:left w:val="single" w:sz="4" w:space="0" w:color="auto"/>
              <w:right w:val="single" w:sz="4" w:space="0" w:color="auto"/>
            </w:tcBorders>
          </w:tcPr>
          <w:p w14:paraId="510E0B45" w14:textId="77777777" w:rsidR="00BF46E1" w:rsidRPr="0041528A" w:rsidRDefault="00BF46E1" w:rsidP="0092045E">
            <w:pPr>
              <w:pStyle w:val="TAC"/>
            </w:pPr>
            <w:r w:rsidRPr="0041528A">
              <w:t>44</w:t>
            </w:r>
          </w:p>
        </w:tc>
        <w:tc>
          <w:tcPr>
            <w:tcW w:w="1232" w:type="dxa"/>
            <w:tcBorders>
              <w:left w:val="single" w:sz="4" w:space="0" w:color="auto"/>
              <w:right w:val="single" w:sz="4" w:space="0" w:color="auto"/>
            </w:tcBorders>
          </w:tcPr>
          <w:p w14:paraId="22D3453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E12043A" w14:textId="77777777" w:rsidR="00BF46E1" w:rsidRPr="0041528A" w:rsidRDefault="00BF46E1" w:rsidP="0092045E">
            <w:pPr>
              <w:pStyle w:val="TAL"/>
            </w:pPr>
            <w:r w:rsidRPr="0041528A">
              <w:t>PROACTIVE COMMAND PENDING: SEND DTMF 4.8.1</w:t>
            </w:r>
          </w:p>
        </w:tc>
        <w:tc>
          <w:tcPr>
            <w:tcW w:w="3776" w:type="dxa"/>
            <w:tcBorders>
              <w:left w:val="single" w:sz="4" w:space="0" w:color="auto"/>
              <w:right w:val="single" w:sz="4" w:space="0" w:color="auto"/>
            </w:tcBorders>
          </w:tcPr>
          <w:p w14:paraId="3438EAFB" w14:textId="77777777" w:rsidR="00BF46E1" w:rsidRPr="0041528A" w:rsidRDefault="00BF46E1" w:rsidP="0092045E">
            <w:pPr>
              <w:pStyle w:val="TAL"/>
            </w:pPr>
          </w:p>
        </w:tc>
      </w:tr>
      <w:tr w:rsidR="00BF46E1" w:rsidRPr="0041528A" w14:paraId="4C0173DC" w14:textId="77777777" w:rsidTr="00195D76">
        <w:trPr>
          <w:cantSplit/>
          <w:jc w:val="center"/>
        </w:trPr>
        <w:tc>
          <w:tcPr>
            <w:tcW w:w="737" w:type="dxa"/>
            <w:tcBorders>
              <w:left w:val="single" w:sz="4" w:space="0" w:color="auto"/>
              <w:right w:val="single" w:sz="4" w:space="0" w:color="auto"/>
            </w:tcBorders>
          </w:tcPr>
          <w:p w14:paraId="1273AFE7" w14:textId="77777777" w:rsidR="00BF46E1" w:rsidRPr="0041528A" w:rsidRDefault="00BF46E1" w:rsidP="0092045E">
            <w:pPr>
              <w:pStyle w:val="TAC"/>
            </w:pPr>
            <w:r w:rsidRPr="0041528A">
              <w:t>45</w:t>
            </w:r>
          </w:p>
        </w:tc>
        <w:tc>
          <w:tcPr>
            <w:tcW w:w="1232" w:type="dxa"/>
            <w:tcBorders>
              <w:left w:val="single" w:sz="4" w:space="0" w:color="auto"/>
              <w:right w:val="single" w:sz="4" w:space="0" w:color="auto"/>
            </w:tcBorders>
          </w:tcPr>
          <w:p w14:paraId="7B2FE836"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7EC61C4" w14:textId="77777777" w:rsidR="00BF46E1" w:rsidRPr="0041528A" w:rsidRDefault="00BF46E1" w:rsidP="0092045E">
            <w:pPr>
              <w:pStyle w:val="TAL"/>
            </w:pPr>
            <w:r w:rsidRPr="0041528A">
              <w:t>FETCH</w:t>
            </w:r>
          </w:p>
        </w:tc>
        <w:tc>
          <w:tcPr>
            <w:tcW w:w="3776" w:type="dxa"/>
            <w:tcBorders>
              <w:left w:val="single" w:sz="4" w:space="0" w:color="auto"/>
              <w:right w:val="single" w:sz="4" w:space="0" w:color="auto"/>
            </w:tcBorders>
          </w:tcPr>
          <w:p w14:paraId="426F89AC" w14:textId="77777777" w:rsidR="00BF46E1" w:rsidRPr="0041528A" w:rsidRDefault="00BF46E1" w:rsidP="0092045E">
            <w:pPr>
              <w:pStyle w:val="TAL"/>
            </w:pPr>
          </w:p>
        </w:tc>
      </w:tr>
      <w:tr w:rsidR="00BF46E1" w:rsidRPr="0041528A" w14:paraId="7E3ED495" w14:textId="77777777" w:rsidTr="00195D76">
        <w:trPr>
          <w:cantSplit/>
          <w:jc w:val="center"/>
        </w:trPr>
        <w:tc>
          <w:tcPr>
            <w:tcW w:w="737" w:type="dxa"/>
            <w:tcBorders>
              <w:left w:val="single" w:sz="4" w:space="0" w:color="auto"/>
              <w:right w:val="single" w:sz="4" w:space="0" w:color="auto"/>
            </w:tcBorders>
          </w:tcPr>
          <w:p w14:paraId="6EC699BC" w14:textId="77777777" w:rsidR="00BF46E1" w:rsidRPr="0041528A" w:rsidRDefault="00BF46E1" w:rsidP="0092045E">
            <w:pPr>
              <w:pStyle w:val="TAC"/>
            </w:pPr>
            <w:r w:rsidRPr="0041528A">
              <w:lastRenderedPageBreak/>
              <w:t>46</w:t>
            </w:r>
          </w:p>
        </w:tc>
        <w:tc>
          <w:tcPr>
            <w:tcW w:w="1232" w:type="dxa"/>
            <w:tcBorders>
              <w:left w:val="single" w:sz="4" w:space="0" w:color="auto"/>
              <w:right w:val="single" w:sz="4" w:space="0" w:color="auto"/>
            </w:tcBorders>
          </w:tcPr>
          <w:p w14:paraId="5404A0D4"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09AD5A2" w14:textId="77777777" w:rsidR="00BF46E1" w:rsidRPr="0041528A" w:rsidRDefault="00BF46E1" w:rsidP="0092045E">
            <w:pPr>
              <w:pStyle w:val="TAL"/>
            </w:pPr>
            <w:r w:rsidRPr="0041528A">
              <w:t>PROACTIVE COMMAND: SEND DTMF 4.8.1</w:t>
            </w:r>
          </w:p>
        </w:tc>
        <w:tc>
          <w:tcPr>
            <w:tcW w:w="3776" w:type="dxa"/>
            <w:tcBorders>
              <w:left w:val="single" w:sz="4" w:space="0" w:color="auto"/>
              <w:right w:val="single" w:sz="4" w:space="0" w:color="auto"/>
            </w:tcBorders>
          </w:tcPr>
          <w:p w14:paraId="5F0281EA" w14:textId="77777777" w:rsidR="00BF46E1" w:rsidRPr="0041528A" w:rsidRDefault="00BF46E1" w:rsidP="0092045E">
            <w:pPr>
              <w:pStyle w:val="TAL"/>
            </w:pPr>
          </w:p>
        </w:tc>
      </w:tr>
      <w:tr w:rsidR="00BF46E1" w:rsidRPr="0041528A" w14:paraId="5AA4C311" w14:textId="77777777" w:rsidTr="00195D76">
        <w:trPr>
          <w:cantSplit/>
          <w:jc w:val="center"/>
        </w:trPr>
        <w:tc>
          <w:tcPr>
            <w:tcW w:w="737" w:type="dxa"/>
            <w:tcBorders>
              <w:left w:val="single" w:sz="4" w:space="0" w:color="auto"/>
              <w:right w:val="single" w:sz="4" w:space="0" w:color="auto"/>
            </w:tcBorders>
          </w:tcPr>
          <w:p w14:paraId="4B6E4B85" w14:textId="77777777" w:rsidR="00BF46E1" w:rsidRPr="0041528A" w:rsidRDefault="00BF46E1" w:rsidP="0092045E">
            <w:pPr>
              <w:pStyle w:val="TAC"/>
            </w:pPr>
            <w:r w:rsidRPr="0041528A">
              <w:t>47</w:t>
            </w:r>
          </w:p>
        </w:tc>
        <w:tc>
          <w:tcPr>
            <w:tcW w:w="1232" w:type="dxa"/>
            <w:tcBorders>
              <w:left w:val="single" w:sz="4" w:space="0" w:color="auto"/>
              <w:right w:val="single" w:sz="4" w:space="0" w:color="auto"/>
            </w:tcBorders>
          </w:tcPr>
          <w:p w14:paraId="6153FCAA"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6E10ED4E"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1A6CCA97" w14:textId="77777777" w:rsidR="00BF46E1" w:rsidRPr="0041528A" w:rsidRDefault="00BF46E1" w:rsidP="0092045E">
            <w:pPr>
              <w:pStyle w:val="TAL"/>
            </w:pPr>
            <w:r w:rsidRPr="0041528A">
              <w:t xml:space="preserve">[Alpha identifier is displayed with underline on] </w:t>
            </w:r>
          </w:p>
        </w:tc>
      </w:tr>
      <w:tr w:rsidR="00BF46E1" w:rsidRPr="0041528A" w14:paraId="42B405AF" w14:textId="77777777" w:rsidTr="00195D76">
        <w:trPr>
          <w:cantSplit/>
          <w:jc w:val="center"/>
        </w:trPr>
        <w:tc>
          <w:tcPr>
            <w:tcW w:w="737" w:type="dxa"/>
            <w:tcBorders>
              <w:left w:val="single" w:sz="4" w:space="0" w:color="auto"/>
              <w:right w:val="single" w:sz="4" w:space="0" w:color="auto"/>
            </w:tcBorders>
          </w:tcPr>
          <w:p w14:paraId="7DDC5690" w14:textId="77777777" w:rsidR="00BF46E1" w:rsidRPr="0041528A" w:rsidRDefault="00BF46E1" w:rsidP="0092045E">
            <w:pPr>
              <w:pStyle w:val="TAC"/>
            </w:pPr>
            <w:r w:rsidRPr="0041528A">
              <w:t>48</w:t>
            </w:r>
          </w:p>
        </w:tc>
        <w:tc>
          <w:tcPr>
            <w:tcW w:w="1232" w:type="dxa"/>
            <w:tcBorders>
              <w:left w:val="single" w:sz="4" w:space="0" w:color="auto"/>
              <w:right w:val="single" w:sz="4" w:space="0" w:color="auto"/>
            </w:tcBorders>
          </w:tcPr>
          <w:p w14:paraId="08F1C807"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E9375CE"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3A1B41B1" w14:textId="77777777" w:rsidR="00BF46E1" w:rsidRPr="0041528A" w:rsidRDefault="00BF46E1" w:rsidP="0092045E">
            <w:pPr>
              <w:pStyle w:val="TAL"/>
            </w:pPr>
            <w:r w:rsidRPr="0041528A">
              <w:t>["1"]</w:t>
            </w:r>
          </w:p>
        </w:tc>
      </w:tr>
      <w:tr w:rsidR="00BF46E1" w:rsidRPr="0041528A" w14:paraId="3BE58AAB" w14:textId="77777777" w:rsidTr="00195D76">
        <w:trPr>
          <w:cantSplit/>
          <w:jc w:val="center"/>
        </w:trPr>
        <w:tc>
          <w:tcPr>
            <w:tcW w:w="737" w:type="dxa"/>
            <w:tcBorders>
              <w:left w:val="single" w:sz="4" w:space="0" w:color="auto"/>
              <w:right w:val="single" w:sz="4" w:space="0" w:color="auto"/>
            </w:tcBorders>
          </w:tcPr>
          <w:p w14:paraId="0F4AD103" w14:textId="77777777" w:rsidR="00BF46E1" w:rsidRPr="0041528A" w:rsidRDefault="00BF46E1" w:rsidP="0092045E">
            <w:pPr>
              <w:pStyle w:val="TAC"/>
            </w:pPr>
            <w:r w:rsidRPr="0041528A">
              <w:t>49</w:t>
            </w:r>
          </w:p>
        </w:tc>
        <w:tc>
          <w:tcPr>
            <w:tcW w:w="1232" w:type="dxa"/>
            <w:tcBorders>
              <w:left w:val="single" w:sz="4" w:space="0" w:color="auto"/>
              <w:right w:val="single" w:sz="4" w:space="0" w:color="auto"/>
            </w:tcBorders>
          </w:tcPr>
          <w:p w14:paraId="444109AD"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E1D046C"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0A3F5D28" w14:textId="77777777" w:rsidR="00BF46E1" w:rsidRPr="0041528A" w:rsidRDefault="00BF46E1" w:rsidP="0092045E">
            <w:pPr>
              <w:pStyle w:val="TAL"/>
            </w:pPr>
            <w:r w:rsidRPr="0041528A">
              <w:t>["2"]</w:t>
            </w:r>
          </w:p>
        </w:tc>
      </w:tr>
      <w:tr w:rsidR="00BF46E1" w:rsidRPr="0041528A" w14:paraId="6C89C13B" w14:textId="77777777" w:rsidTr="00195D76">
        <w:trPr>
          <w:cantSplit/>
          <w:jc w:val="center"/>
        </w:trPr>
        <w:tc>
          <w:tcPr>
            <w:tcW w:w="737" w:type="dxa"/>
            <w:tcBorders>
              <w:left w:val="single" w:sz="4" w:space="0" w:color="auto"/>
              <w:right w:val="single" w:sz="4" w:space="0" w:color="auto"/>
            </w:tcBorders>
          </w:tcPr>
          <w:p w14:paraId="7005925E" w14:textId="77777777" w:rsidR="00BF46E1" w:rsidRPr="0041528A" w:rsidRDefault="00BF46E1" w:rsidP="0092045E">
            <w:pPr>
              <w:pStyle w:val="TAC"/>
            </w:pPr>
            <w:r w:rsidRPr="0041528A">
              <w:t>50</w:t>
            </w:r>
          </w:p>
        </w:tc>
        <w:tc>
          <w:tcPr>
            <w:tcW w:w="1232" w:type="dxa"/>
            <w:tcBorders>
              <w:left w:val="single" w:sz="4" w:space="0" w:color="auto"/>
              <w:right w:val="single" w:sz="4" w:space="0" w:color="auto"/>
            </w:tcBorders>
          </w:tcPr>
          <w:p w14:paraId="20CD0E9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5B5AD2A"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55C11D31" w14:textId="77777777" w:rsidR="00BF46E1" w:rsidRPr="0041528A" w:rsidRDefault="00BF46E1" w:rsidP="0092045E">
            <w:pPr>
              <w:pStyle w:val="TAL"/>
            </w:pPr>
            <w:r w:rsidRPr="0041528A">
              <w:t>["3"]</w:t>
            </w:r>
          </w:p>
        </w:tc>
      </w:tr>
      <w:tr w:rsidR="00BF46E1" w:rsidRPr="0041528A" w14:paraId="556C38E5" w14:textId="77777777" w:rsidTr="00195D76">
        <w:trPr>
          <w:cantSplit/>
          <w:jc w:val="center"/>
        </w:trPr>
        <w:tc>
          <w:tcPr>
            <w:tcW w:w="737" w:type="dxa"/>
            <w:tcBorders>
              <w:left w:val="single" w:sz="4" w:space="0" w:color="auto"/>
              <w:right w:val="single" w:sz="4" w:space="0" w:color="auto"/>
            </w:tcBorders>
          </w:tcPr>
          <w:p w14:paraId="7BC6EBDE" w14:textId="77777777" w:rsidR="00BF46E1" w:rsidRPr="0041528A" w:rsidRDefault="00BF46E1" w:rsidP="0092045E">
            <w:pPr>
              <w:pStyle w:val="TAC"/>
            </w:pPr>
            <w:r w:rsidRPr="0041528A">
              <w:t>51</w:t>
            </w:r>
          </w:p>
        </w:tc>
        <w:tc>
          <w:tcPr>
            <w:tcW w:w="1232" w:type="dxa"/>
            <w:tcBorders>
              <w:left w:val="single" w:sz="4" w:space="0" w:color="auto"/>
              <w:right w:val="single" w:sz="4" w:space="0" w:color="auto"/>
            </w:tcBorders>
          </w:tcPr>
          <w:p w14:paraId="1953922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61B5277"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513766B6" w14:textId="77777777" w:rsidR="00BF46E1" w:rsidRPr="0041528A" w:rsidRDefault="00BF46E1" w:rsidP="0092045E">
            <w:pPr>
              <w:pStyle w:val="TAL"/>
            </w:pPr>
            <w:r w:rsidRPr="0041528A">
              <w:t>["4"]</w:t>
            </w:r>
          </w:p>
        </w:tc>
      </w:tr>
      <w:tr w:rsidR="00BF46E1" w:rsidRPr="0041528A" w14:paraId="201A952A" w14:textId="77777777" w:rsidTr="00195D76">
        <w:trPr>
          <w:cantSplit/>
          <w:jc w:val="center"/>
        </w:trPr>
        <w:tc>
          <w:tcPr>
            <w:tcW w:w="737" w:type="dxa"/>
            <w:tcBorders>
              <w:left w:val="single" w:sz="4" w:space="0" w:color="auto"/>
              <w:right w:val="single" w:sz="4" w:space="0" w:color="auto"/>
            </w:tcBorders>
          </w:tcPr>
          <w:p w14:paraId="33CF8ECC" w14:textId="77777777" w:rsidR="00BF46E1" w:rsidRPr="0041528A" w:rsidRDefault="00BF46E1" w:rsidP="0092045E">
            <w:pPr>
              <w:pStyle w:val="TAC"/>
            </w:pPr>
            <w:r w:rsidRPr="0041528A">
              <w:t>52</w:t>
            </w:r>
          </w:p>
        </w:tc>
        <w:tc>
          <w:tcPr>
            <w:tcW w:w="1232" w:type="dxa"/>
            <w:tcBorders>
              <w:left w:val="single" w:sz="4" w:space="0" w:color="auto"/>
              <w:right w:val="single" w:sz="4" w:space="0" w:color="auto"/>
            </w:tcBorders>
          </w:tcPr>
          <w:p w14:paraId="3CA5E74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3A646FD"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5CFE3A97" w14:textId="77777777" w:rsidR="00BF46E1" w:rsidRPr="0041528A" w:rsidRDefault="00BF46E1" w:rsidP="0092045E">
            <w:pPr>
              <w:pStyle w:val="TAL"/>
            </w:pPr>
            <w:r w:rsidRPr="0041528A">
              <w:t>["5"]</w:t>
            </w:r>
          </w:p>
        </w:tc>
      </w:tr>
      <w:tr w:rsidR="00BF46E1" w:rsidRPr="0041528A" w14:paraId="5D627638" w14:textId="77777777" w:rsidTr="00195D76">
        <w:trPr>
          <w:cantSplit/>
          <w:jc w:val="center"/>
        </w:trPr>
        <w:tc>
          <w:tcPr>
            <w:tcW w:w="737" w:type="dxa"/>
            <w:tcBorders>
              <w:left w:val="single" w:sz="4" w:space="0" w:color="auto"/>
              <w:right w:val="single" w:sz="4" w:space="0" w:color="auto"/>
            </w:tcBorders>
          </w:tcPr>
          <w:p w14:paraId="36D92BB9" w14:textId="77777777" w:rsidR="00BF46E1" w:rsidRPr="0041528A" w:rsidRDefault="00BF46E1" w:rsidP="0092045E">
            <w:pPr>
              <w:pStyle w:val="TAC"/>
            </w:pPr>
            <w:r w:rsidRPr="0041528A">
              <w:t>53</w:t>
            </w:r>
          </w:p>
        </w:tc>
        <w:tc>
          <w:tcPr>
            <w:tcW w:w="1232" w:type="dxa"/>
            <w:tcBorders>
              <w:left w:val="single" w:sz="4" w:space="0" w:color="auto"/>
              <w:right w:val="single" w:sz="4" w:space="0" w:color="auto"/>
            </w:tcBorders>
          </w:tcPr>
          <w:p w14:paraId="446F2C47"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80271FC"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10DBDAB8" w14:textId="77777777" w:rsidR="00BF46E1" w:rsidRPr="0041528A" w:rsidRDefault="00BF46E1" w:rsidP="0092045E">
            <w:pPr>
              <w:pStyle w:val="TAL"/>
            </w:pPr>
            <w:r w:rsidRPr="0041528A">
              <w:t>["6"]</w:t>
            </w:r>
          </w:p>
        </w:tc>
      </w:tr>
      <w:tr w:rsidR="00BF46E1" w:rsidRPr="0041528A" w14:paraId="506E3F8A" w14:textId="77777777" w:rsidTr="00195D76">
        <w:trPr>
          <w:cantSplit/>
          <w:jc w:val="center"/>
        </w:trPr>
        <w:tc>
          <w:tcPr>
            <w:tcW w:w="737" w:type="dxa"/>
            <w:tcBorders>
              <w:left w:val="single" w:sz="4" w:space="0" w:color="auto"/>
              <w:right w:val="single" w:sz="4" w:space="0" w:color="auto"/>
            </w:tcBorders>
          </w:tcPr>
          <w:p w14:paraId="255E3715" w14:textId="77777777" w:rsidR="00BF46E1" w:rsidRPr="0041528A" w:rsidRDefault="00BF46E1" w:rsidP="0092045E">
            <w:pPr>
              <w:pStyle w:val="TAC"/>
            </w:pPr>
            <w:r w:rsidRPr="0041528A">
              <w:t>54</w:t>
            </w:r>
          </w:p>
        </w:tc>
        <w:tc>
          <w:tcPr>
            <w:tcW w:w="1232" w:type="dxa"/>
            <w:tcBorders>
              <w:left w:val="single" w:sz="4" w:space="0" w:color="auto"/>
              <w:right w:val="single" w:sz="4" w:space="0" w:color="auto"/>
            </w:tcBorders>
          </w:tcPr>
          <w:p w14:paraId="2A73FA52"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E56DF86"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25C9F950" w14:textId="77777777" w:rsidR="00BF46E1" w:rsidRPr="0041528A" w:rsidRDefault="00BF46E1" w:rsidP="0092045E">
            <w:pPr>
              <w:pStyle w:val="TAL"/>
            </w:pPr>
            <w:r w:rsidRPr="0041528A">
              <w:t>["7"]</w:t>
            </w:r>
          </w:p>
        </w:tc>
      </w:tr>
      <w:tr w:rsidR="00BF46E1" w:rsidRPr="0041528A" w14:paraId="67519E2A" w14:textId="77777777" w:rsidTr="00195D76">
        <w:trPr>
          <w:cantSplit/>
          <w:jc w:val="center"/>
        </w:trPr>
        <w:tc>
          <w:tcPr>
            <w:tcW w:w="737" w:type="dxa"/>
            <w:tcBorders>
              <w:left w:val="single" w:sz="4" w:space="0" w:color="auto"/>
              <w:right w:val="single" w:sz="4" w:space="0" w:color="auto"/>
            </w:tcBorders>
          </w:tcPr>
          <w:p w14:paraId="308863EE" w14:textId="77777777" w:rsidR="00BF46E1" w:rsidRPr="0041528A" w:rsidRDefault="00BF46E1" w:rsidP="0092045E">
            <w:pPr>
              <w:pStyle w:val="TAC"/>
            </w:pPr>
            <w:r w:rsidRPr="0041528A">
              <w:t>55</w:t>
            </w:r>
          </w:p>
        </w:tc>
        <w:tc>
          <w:tcPr>
            <w:tcW w:w="1232" w:type="dxa"/>
            <w:tcBorders>
              <w:left w:val="single" w:sz="4" w:space="0" w:color="auto"/>
              <w:right w:val="single" w:sz="4" w:space="0" w:color="auto"/>
            </w:tcBorders>
          </w:tcPr>
          <w:p w14:paraId="7B6E704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6D67DA8"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7D9F677A" w14:textId="77777777" w:rsidR="00BF46E1" w:rsidRPr="0041528A" w:rsidRDefault="00BF46E1" w:rsidP="0092045E">
            <w:pPr>
              <w:pStyle w:val="TAL"/>
            </w:pPr>
            <w:r w:rsidRPr="0041528A">
              <w:t>["8"]</w:t>
            </w:r>
          </w:p>
        </w:tc>
      </w:tr>
      <w:tr w:rsidR="00BF46E1" w:rsidRPr="0041528A" w14:paraId="0252C277" w14:textId="77777777" w:rsidTr="00195D76">
        <w:trPr>
          <w:cantSplit/>
          <w:jc w:val="center"/>
        </w:trPr>
        <w:tc>
          <w:tcPr>
            <w:tcW w:w="737" w:type="dxa"/>
            <w:tcBorders>
              <w:left w:val="single" w:sz="4" w:space="0" w:color="auto"/>
              <w:right w:val="single" w:sz="4" w:space="0" w:color="auto"/>
            </w:tcBorders>
          </w:tcPr>
          <w:p w14:paraId="412DB25C" w14:textId="77777777" w:rsidR="00BF46E1" w:rsidRPr="0041528A" w:rsidRDefault="00BF46E1" w:rsidP="0092045E">
            <w:pPr>
              <w:pStyle w:val="TAC"/>
            </w:pPr>
            <w:r w:rsidRPr="0041528A">
              <w:t>56</w:t>
            </w:r>
          </w:p>
        </w:tc>
        <w:tc>
          <w:tcPr>
            <w:tcW w:w="1232" w:type="dxa"/>
            <w:tcBorders>
              <w:left w:val="single" w:sz="4" w:space="0" w:color="auto"/>
              <w:right w:val="single" w:sz="4" w:space="0" w:color="auto"/>
            </w:tcBorders>
          </w:tcPr>
          <w:p w14:paraId="11204BF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F0FF736"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428BA557" w14:textId="77777777" w:rsidR="00BF46E1" w:rsidRPr="0041528A" w:rsidRDefault="00BF46E1" w:rsidP="0092045E">
            <w:pPr>
              <w:pStyle w:val="TAL"/>
            </w:pPr>
            <w:r w:rsidRPr="0041528A">
              <w:t>["9"]</w:t>
            </w:r>
          </w:p>
        </w:tc>
      </w:tr>
      <w:tr w:rsidR="00BF46E1" w:rsidRPr="0041528A" w14:paraId="0E1C9D96" w14:textId="77777777" w:rsidTr="00195D76">
        <w:trPr>
          <w:cantSplit/>
          <w:jc w:val="center"/>
        </w:trPr>
        <w:tc>
          <w:tcPr>
            <w:tcW w:w="737" w:type="dxa"/>
            <w:tcBorders>
              <w:left w:val="single" w:sz="4" w:space="0" w:color="auto"/>
              <w:right w:val="single" w:sz="4" w:space="0" w:color="auto"/>
            </w:tcBorders>
          </w:tcPr>
          <w:p w14:paraId="3BFB0A20" w14:textId="77777777" w:rsidR="00BF46E1" w:rsidRPr="0041528A" w:rsidRDefault="00BF46E1" w:rsidP="0092045E">
            <w:pPr>
              <w:pStyle w:val="TAC"/>
            </w:pPr>
            <w:r w:rsidRPr="0041528A">
              <w:t>57</w:t>
            </w:r>
          </w:p>
        </w:tc>
        <w:tc>
          <w:tcPr>
            <w:tcW w:w="1232" w:type="dxa"/>
            <w:tcBorders>
              <w:left w:val="single" w:sz="4" w:space="0" w:color="auto"/>
              <w:right w:val="single" w:sz="4" w:space="0" w:color="auto"/>
            </w:tcBorders>
          </w:tcPr>
          <w:p w14:paraId="28C03EA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22F582A"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1D562D82" w14:textId="77777777" w:rsidR="00BF46E1" w:rsidRPr="0041528A" w:rsidRDefault="00BF46E1" w:rsidP="0092045E">
            <w:pPr>
              <w:pStyle w:val="TAL"/>
            </w:pPr>
            <w:r w:rsidRPr="0041528A">
              <w:t>["0"]</w:t>
            </w:r>
          </w:p>
        </w:tc>
      </w:tr>
      <w:tr w:rsidR="00BF46E1" w:rsidRPr="0041528A" w14:paraId="54B08137" w14:textId="77777777" w:rsidTr="00195D76">
        <w:trPr>
          <w:cantSplit/>
          <w:jc w:val="center"/>
        </w:trPr>
        <w:tc>
          <w:tcPr>
            <w:tcW w:w="737" w:type="dxa"/>
            <w:tcBorders>
              <w:left w:val="single" w:sz="4" w:space="0" w:color="auto"/>
              <w:right w:val="single" w:sz="4" w:space="0" w:color="auto"/>
            </w:tcBorders>
          </w:tcPr>
          <w:p w14:paraId="7AD6304C" w14:textId="77777777" w:rsidR="00BF46E1" w:rsidRPr="0041528A" w:rsidRDefault="00BF46E1" w:rsidP="0092045E">
            <w:pPr>
              <w:pStyle w:val="TAC"/>
            </w:pPr>
            <w:r w:rsidRPr="0041528A">
              <w:t>58</w:t>
            </w:r>
          </w:p>
        </w:tc>
        <w:tc>
          <w:tcPr>
            <w:tcW w:w="1232" w:type="dxa"/>
            <w:tcBorders>
              <w:left w:val="single" w:sz="4" w:space="0" w:color="auto"/>
              <w:right w:val="single" w:sz="4" w:space="0" w:color="auto"/>
            </w:tcBorders>
          </w:tcPr>
          <w:p w14:paraId="0607C548"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327FD65" w14:textId="77777777" w:rsidR="00BF46E1" w:rsidRPr="0041528A" w:rsidRDefault="00BF46E1" w:rsidP="0092045E">
            <w:pPr>
              <w:pStyle w:val="TAL"/>
            </w:pPr>
            <w:r w:rsidRPr="0041528A">
              <w:t>TERMINAL RESPONSE: SEND DTMF 4.8.1</w:t>
            </w:r>
          </w:p>
        </w:tc>
        <w:tc>
          <w:tcPr>
            <w:tcW w:w="3776" w:type="dxa"/>
            <w:tcBorders>
              <w:left w:val="single" w:sz="4" w:space="0" w:color="auto"/>
              <w:right w:val="single" w:sz="4" w:space="0" w:color="auto"/>
            </w:tcBorders>
          </w:tcPr>
          <w:p w14:paraId="60310C44" w14:textId="77777777" w:rsidR="00BF46E1" w:rsidRPr="0041528A" w:rsidRDefault="00BF46E1" w:rsidP="0092045E">
            <w:pPr>
              <w:pStyle w:val="TAL"/>
            </w:pPr>
            <w:r w:rsidRPr="0041528A">
              <w:t>[Command performed successfully]</w:t>
            </w:r>
          </w:p>
        </w:tc>
      </w:tr>
      <w:tr w:rsidR="00BF46E1" w:rsidRPr="0041528A" w14:paraId="7BA80274" w14:textId="77777777" w:rsidTr="00195D76">
        <w:trPr>
          <w:cantSplit/>
          <w:jc w:val="center"/>
        </w:trPr>
        <w:tc>
          <w:tcPr>
            <w:tcW w:w="737" w:type="dxa"/>
            <w:tcBorders>
              <w:left w:val="single" w:sz="4" w:space="0" w:color="auto"/>
              <w:right w:val="single" w:sz="4" w:space="0" w:color="auto"/>
            </w:tcBorders>
          </w:tcPr>
          <w:p w14:paraId="125A0622" w14:textId="77777777" w:rsidR="00BF46E1" w:rsidRPr="0041528A" w:rsidRDefault="00BF46E1" w:rsidP="0092045E">
            <w:pPr>
              <w:pStyle w:val="TAC"/>
            </w:pPr>
            <w:r w:rsidRPr="0041528A">
              <w:t>59</w:t>
            </w:r>
          </w:p>
        </w:tc>
        <w:tc>
          <w:tcPr>
            <w:tcW w:w="1232" w:type="dxa"/>
            <w:tcBorders>
              <w:left w:val="single" w:sz="4" w:space="0" w:color="auto"/>
              <w:right w:val="single" w:sz="4" w:space="0" w:color="auto"/>
            </w:tcBorders>
          </w:tcPr>
          <w:p w14:paraId="22A9F01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C6C5C7F"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1425728B" w14:textId="77777777" w:rsidR="00BF46E1" w:rsidRPr="0041528A" w:rsidRDefault="00BF46E1" w:rsidP="0092045E">
            <w:pPr>
              <w:pStyle w:val="TAL"/>
            </w:pPr>
          </w:p>
        </w:tc>
      </w:tr>
      <w:tr w:rsidR="00BF46E1" w:rsidRPr="0041528A" w14:paraId="0A885E3E" w14:textId="77777777" w:rsidTr="00195D76">
        <w:trPr>
          <w:cantSplit/>
          <w:jc w:val="center"/>
        </w:trPr>
        <w:tc>
          <w:tcPr>
            <w:tcW w:w="737" w:type="dxa"/>
            <w:tcBorders>
              <w:left w:val="single" w:sz="4" w:space="0" w:color="auto"/>
              <w:right w:val="single" w:sz="4" w:space="0" w:color="auto"/>
            </w:tcBorders>
          </w:tcPr>
          <w:p w14:paraId="777312AD" w14:textId="77777777" w:rsidR="00BF46E1" w:rsidRPr="0041528A" w:rsidRDefault="00BF46E1" w:rsidP="0092045E">
            <w:pPr>
              <w:pStyle w:val="TAC"/>
            </w:pPr>
            <w:r w:rsidRPr="0041528A">
              <w:t>60</w:t>
            </w:r>
          </w:p>
        </w:tc>
        <w:tc>
          <w:tcPr>
            <w:tcW w:w="1232" w:type="dxa"/>
            <w:tcBorders>
              <w:left w:val="single" w:sz="4" w:space="0" w:color="auto"/>
              <w:right w:val="single" w:sz="4" w:space="0" w:color="auto"/>
            </w:tcBorders>
          </w:tcPr>
          <w:p w14:paraId="14A05E7A"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675529E3"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4934D2D0" w14:textId="77777777" w:rsidR="00BF46E1" w:rsidRPr="0041528A" w:rsidRDefault="00BF46E1" w:rsidP="0092045E">
            <w:pPr>
              <w:pStyle w:val="TAL"/>
            </w:pPr>
          </w:p>
        </w:tc>
      </w:tr>
      <w:tr w:rsidR="00BF46E1" w:rsidRPr="0041528A" w14:paraId="55F6DAD6" w14:textId="77777777" w:rsidTr="00195D76">
        <w:trPr>
          <w:cantSplit/>
          <w:jc w:val="center"/>
        </w:trPr>
        <w:tc>
          <w:tcPr>
            <w:tcW w:w="737" w:type="dxa"/>
            <w:tcBorders>
              <w:left w:val="single" w:sz="4" w:space="0" w:color="auto"/>
              <w:right w:val="single" w:sz="4" w:space="0" w:color="auto"/>
            </w:tcBorders>
          </w:tcPr>
          <w:p w14:paraId="2C941A7C" w14:textId="77777777" w:rsidR="00BF46E1" w:rsidRPr="0041528A" w:rsidRDefault="00BF46E1" w:rsidP="0092045E">
            <w:pPr>
              <w:pStyle w:val="TAC"/>
            </w:pPr>
            <w:r w:rsidRPr="0041528A">
              <w:t>61</w:t>
            </w:r>
          </w:p>
        </w:tc>
        <w:tc>
          <w:tcPr>
            <w:tcW w:w="1232" w:type="dxa"/>
            <w:tcBorders>
              <w:left w:val="single" w:sz="4" w:space="0" w:color="auto"/>
              <w:right w:val="single" w:sz="4" w:space="0" w:color="auto"/>
            </w:tcBorders>
          </w:tcPr>
          <w:p w14:paraId="48C8D619"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5BCA48C2" w14:textId="77777777" w:rsidR="00BF46E1" w:rsidRPr="0041528A" w:rsidRDefault="00BF46E1" w:rsidP="0092045E">
            <w:pPr>
              <w:pStyle w:val="TAL"/>
            </w:pPr>
            <w:r w:rsidRPr="0041528A">
              <w:t>Set up a call to "+0123456789"</w:t>
            </w:r>
          </w:p>
        </w:tc>
        <w:tc>
          <w:tcPr>
            <w:tcW w:w="3776" w:type="dxa"/>
            <w:tcBorders>
              <w:left w:val="single" w:sz="4" w:space="0" w:color="auto"/>
              <w:right w:val="single" w:sz="4" w:space="0" w:color="auto"/>
            </w:tcBorders>
          </w:tcPr>
          <w:p w14:paraId="7A5625D8" w14:textId="77777777" w:rsidR="00BF46E1" w:rsidRPr="0041528A" w:rsidRDefault="00BF46E1" w:rsidP="0092045E">
            <w:pPr>
              <w:pStyle w:val="TAL"/>
            </w:pPr>
          </w:p>
        </w:tc>
      </w:tr>
      <w:tr w:rsidR="00BF46E1" w:rsidRPr="0041528A" w14:paraId="06564C3C" w14:textId="77777777" w:rsidTr="00195D76">
        <w:trPr>
          <w:cantSplit/>
          <w:jc w:val="center"/>
        </w:trPr>
        <w:tc>
          <w:tcPr>
            <w:tcW w:w="737" w:type="dxa"/>
            <w:tcBorders>
              <w:left w:val="single" w:sz="4" w:space="0" w:color="auto"/>
              <w:right w:val="single" w:sz="4" w:space="0" w:color="auto"/>
            </w:tcBorders>
          </w:tcPr>
          <w:p w14:paraId="7A3617E2" w14:textId="77777777" w:rsidR="00BF46E1" w:rsidRPr="0041528A" w:rsidRDefault="00BF46E1" w:rsidP="0092045E">
            <w:pPr>
              <w:pStyle w:val="TAC"/>
            </w:pPr>
            <w:r w:rsidRPr="0041528A">
              <w:t>62</w:t>
            </w:r>
          </w:p>
        </w:tc>
        <w:tc>
          <w:tcPr>
            <w:tcW w:w="1232" w:type="dxa"/>
            <w:tcBorders>
              <w:left w:val="single" w:sz="4" w:space="0" w:color="auto"/>
              <w:right w:val="single" w:sz="4" w:space="0" w:color="auto"/>
            </w:tcBorders>
          </w:tcPr>
          <w:p w14:paraId="083F38A2"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C6C5851"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638527D7" w14:textId="77777777" w:rsidR="00BF46E1" w:rsidRPr="0041528A" w:rsidRDefault="00BF46E1" w:rsidP="0092045E">
            <w:pPr>
              <w:pStyle w:val="TAL"/>
            </w:pPr>
          </w:p>
        </w:tc>
      </w:tr>
      <w:tr w:rsidR="00BF46E1" w:rsidRPr="0041528A" w14:paraId="1FED69F6" w14:textId="77777777" w:rsidTr="00195D76">
        <w:trPr>
          <w:cantSplit/>
          <w:jc w:val="center"/>
        </w:trPr>
        <w:tc>
          <w:tcPr>
            <w:tcW w:w="737" w:type="dxa"/>
            <w:tcBorders>
              <w:left w:val="single" w:sz="4" w:space="0" w:color="auto"/>
              <w:right w:val="single" w:sz="4" w:space="0" w:color="auto"/>
            </w:tcBorders>
          </w:tcPr>
          <w:p w14:paraId="37B74734" w14:textId="77777777" w:rsidR="00BF46E1" w:rsidRPr="0041528A" w:rsidRDefault="00BF46E1" w:rsidP="0092045E">
            <w:pPr>
              <w:pStyle w:val="TAC"/>
            </w:pPr>
            <w:r w:rsidRPr="0041528A">
              <w:t>63</w:t>
            </w:r>
          </w:p>
        </w:tc>
        <w:tc>
          <w:tcPr>
            <w:tcW w:w="1232" w:type="dxa"/>
            <w:tcBorders>
              <w:left w:val="single" w:sz="4" w:space="0" w:color="auto"/>
              <w:right w:val="single" w:sz="4" w:space="0" w:color="auto"/>
            </w:tcBorders>
          </w:tcPr>
          <w:p w14:paraId="0D337295"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09BF65B2"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0EAD0D8C" w14:textId="77777777" w:rsidR="00BF46E1" w:rsidRPr="0041528A" w:rsidRDefault="00BF46E1" w:rsidP="0092045E">
            <w:pPr>
              <w:pStyle w:val="TAL"/>
            </w:pPr>
          </w:p>
        </w:tc>
      </w:tr>
      <w:tr w:rsidR="00BF46E1" w:rsidRPr="0041528A" w14:paraId="3C76ED59" w14:textId="77777777" w:rsidTr="00195D76">
        <w:trPr>
          <w:cantSplit/>
          <w:jc w:val="center"/>
        </w:trPr>
        <w:tc>
          <w:tcPr>
            <w:tcW w:w="737" w:type="dxa"/>
            <w:tcBorders>
              <w:left w:val="single" w:sz="4" w:space="0" w:color="auto"/>
              <w:right w:val="single" w:sz="4" w:space="0" w:color="auto"/>
            </w:tcBorders>
          </w:tcPr>
          <w:p w14:paraId="7206BB63" w14:textId="77777777" w:rsidR="00BF46E1" w:rsidRPr="0041528A" w:rsidRDefault="00BF46E1" w:rsidP="0092045E">
            <w:pPr>
              <w:pStyle w:val="TAC"/>
            </w:pPr>
            <w:r w:rsidRPr="0041528A">
              <w:t>64</w:t>
            </w:r>
          </w:p>
        </w:tc>
        <w:tc>
          <w:tcPr>
            <w:tcW w:w="1232" w:type="dxa"/>
            <w:tcBorders>
              <w:left w:val="single" w:sz="4" w:space="0" w:color="auto"/>
              <w:right w:val="single" w:sz="4" w:space="0" w:color="auto"/>
            </w:tcBorders>
          </w:tcPr>
          <w:p w14:paraId="074FA793"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5DC6761" w14:textId="77777777" w:rsidR="00BF46E1" w:rsidRPr="0041528A" w:rsidRDefault="00BF46E1" w:rsidP="0092045E">
            <w:pPr>
              <w:pStyle w:val="TAL"/>
            </w:pPr>
            <w:r w:rsidRPr="0041528A">
              <w:t>PROACTIVE COMMAND PENDING: SEND DTMF 4.8.3</w:t>
            </w:r>
          </w:p>
        </w:tc>
        <w:tc>
          <w:tcPr>
            <w:tcW w:w="3776" w:type="dxa"/>
            <w:tcBorders>
              <w:left w:val="single" w:sz="4" w:space="0" w:color="auto"/>
              <w:right w:val="single" w:sz="4" w:space="0" w:color="auto"/>
            </w:tcBorders>
          </w:tcPr>
          <w:p w14:paraId="4376B7D3" w14:textId="77777777" w:rsidR="00BF46E1" w:rsidRPr="0041528A" w:rsidRDefault="00BF46E1" w:rsidP="0092045E">
            <w:pPr>
              <w:pStyle w:val="TAL"/>
            </w:pPr>
          </w:p>
        </w:tc>
      </w:tr>
      <w:tr w:rsidR="00BF46E1" w:rsidRPr="0041528A" w14:paraId="7F343A23" w14:textId="77777777" w:rsidTr="00195D76">
        <w:trPr>
          <w:cantSplit/>
          <w:jc w:val="center"/>
        </w:trPr>
        <w:tc>
          <w:tcPr>
            <w:tcW w:w="737" w:type="dxa"/>
            <w:tcBorders>
              <w:left w:val="single" w:sz="4" w:space="0" w:color="auto"/>
              <w:right w:val="single" w:sz="4" w:space="0" w:color="auto"/>
            </w:tcBorders>
          </w:tcPr>
          <w:p w14:paraId="397C450D" w14:textId="77777777" w:rsidR="00BF46E1" w:rsidRPr="0041528A" w:rsidRDefault="00BF46E1" w:rsidP="0092045E">
            <w:pPr>
              <w:pStyle w:val="TAC"/>
            </w:pPr>
            <w:r w:rsidRPr="0041528A">
              <w:t>65</w:t>
            </w:r>
          </w:p>
        </w:tc>
        <w:tc>
          <w:tcPr>
            <w:tcW w:w="1232" w:type="dxa"/>
            <w:tcBorders>
              <w:left w:val="single" w:sz="4" w:space="0" w:color="auto"/>
              <w:right w:val="single" w:sz="4" w:space="0" w:color="auto"/>
            </w:tcBorders>
          </w:tcPr>
          <w:p w14:paraId="6F71D5C4"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D22BC6E" w14:textId="77777777" w:rsidR="00BF46E1" w:rsidRPr="0041528A" w:rsidRDefault="00BF46E1" w:rsidP="0092045E">
            <w:pPr>
              <w:pStyle w:val="TAL"/>
            </w:pPr>
            <w:r w:rsidRPr="0041528A">
              <w:t>FETCH</w:t>
            </w:r>
          </w:p>
        </w:tc>
        <w:tc>
          <w:tcPr>
            <w:tcW w:w="3776" w:type="dxa"/>
            <w:tcBorders>
              <w:left w:val="single" w:sz="4" w:space="0" w:color="auto"/>
              <w:right w:val="single" w:sz="4" w:space="0" w:color="auto"/>
            </w:tcBorders>
          </w:tcPr>
          <w:p w14:paraId="38A3CE75" w14:textId="77777777" w:rsidR="00BF46E1" w:rsidRPr="0041528A" w:rsidRDefault="00BF46E1" w:rsidP="0092045E">
            <w:pPr>
              <w:pStyle w:val="TAL"/>
            </w:pPr>
          </w:p>
        </w:tc>
      </w:tr>
      <w:tr w:rsidR="00BF46E1" w:rsidRPr="0041528A" w14:paraId="6E13A4B5" w14:textId="77777777" w:rsidTr="00195D76">
        <w:trPr>
          <w:cantSplit/>
          <w:jc w:val="center"/>
        </w:trPr>
        <w:tc>
          <w:tcPr>
            <w:tcW w:w="737" w:type="dxa"/>
            <w:tcBorders>
              <w:left w:val="single" w:sz="4" w:space="0" w:color="auto"/>
              <w:right w:val="single" w:sz="4" w:space="0" w:color="auto"/>
            </w:tcBorders>
          </w:tcPr>
          <w:p w14:paraId="11A7568A" w14:textId="77777777" w:rsidR="00BF46E1" w:rsidRPr="0041528A" w:rsidRDefault="00BF46E1" w:rsidP="0092045E">
            <w:pPr>
              <w:pStyle w:val="TAC"/>
            </w:pPr>
            <w:r w:rsidRPr="0041528A">
              <w:t>66</w:t>
            </w:r>
          </w:p>
        </w:tc>
        <w:tc>
          <w:tcPr>
            <w:tcW w:w="1232" w:type="dxa"/>
            <w:tcBorders>
              <w:left w:val="single" w:sz="4" w:space="0" w:color="auto"/>
              <w:right w:val="single" w:sz="4" w:space="0" w:color="auto"/>
            </w:tcBorders>
          </w:tcPr>
          <w:p w14:paraId="5BAFAF7E"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DEC59EC" w14:textId="77777777" w:rsidR="00BF46E1" w:rsidRPr="0041528A" w:rsidRDefault="00BF46E1" w:rsidP="0092045E">
            <w:pPr>
              <w:pStyle w:val="TAL"/>
            </w:pPr>
            <w:r w:rsidRPr="0041528A">
              <w:t>PROACTIVE COMMAND: SEND DTMF 4.8.3</w:t>
            </w:r>
          </w:p>
        </w:tc>
        <w:tc>
          <w:tcPr>
            <w:tcW w:w="3776" w:type="dxa"/>
            <w:tcBorders>
              <w:left w:val="single" w:sz="4" w:space="0" w:color="auto"/>
              <w:right w:val="single" w:sz="4" w:space="0" w:color="auto"/>
            </w:tcBorders>
          </w:tcPr>
          <w:p w14:paraId="6F42BB2D" w14:textId="77777777" w:rsidR="00BF46E1" w:rsidRPr="0041528A" w:rsidRDefault="00BF46E1" w:rsidP="0092045E">
            <w:pPr>
              <w:pStyle w:val="TAL"/>
            </w:pPr>
          </w:p>
        </w:tc>
      </w:tr>
      <w:tr w:rsidR="00BF46E1" w:rsidRPr="0041528A" w14:paraId="2A19F59A" w14:textId="77777777" w:rsidTr="00195D76">
        <w:trPr>
          <w:cantSplit/>
          <w:jc w:val="center"/>
        </w:trPr>
        <w:tc>
          <w:tcPr>
            <w:tcW w:w="737" w:type="dxa"/>
            <w:tcBorders>
              <w:left w:val="single" w:sz="4" w:space="0" w:color="auto"/>
              <w:right w:val="single" w:sz="4" w:space="0" w:color="auto"/>
            </w:tcBorders>
          </w:tcPr>
          <w:p w14:paraId="02A29B3C" w14:textId="77777777" w:rsidR="00BF46E1" w:rsidRPr="0041528A" w:rsidRDefault="00BF46E1" w:rsidP="0092045E">
            <w:pPr>
              <w:pStyle w:val="TAC"/>
            </w:pPr>
            <w:r w:rsidRPr="0041528A">
              <w:t>67</w:t>
            </w:r>
          </w:p>
        </w:tc>
        <w:tc>
          <w:tcPr>
            <w:tcW w:w="1232" w:type="dxa"/>
            <w:tcBorders>
              <w:left w:val="single" w:sz="4" w:space="0" w:color="auto"/>
              <w:right w:val="single" w:sz="4" w:space="0" w:color="auto"/>
            </w:tcBorders>
          </w:tcPr>
          <w:p w14:paraId="3329FA6E"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6C791930"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7CC8455D" w14:textId="77777777" w:rsidR="00BF46E1" w:rsidRPr="0041528A" w:rsidRDefault="00BF46E1" w:rsidP="0092045E">
            <w:pPr>
              <w:pStyle w:val="TAL"/>
            </w:pPr>
            <w:r w:rsidRPr="0041528A">
              <w:t xml:space="preserve">[Alpha identifier is displayed with underline off] </w:t>
            </w:r>
          </w:p>
        </w:tc>
      </w:tr>
      <w:tr w:rsidR="00BF46E1" w:rsidRPr="0041528A" w14:paraId="6307C8D1" w14:textId="77777777" w:rsidTr="00195D76">
        <w:trPr>
          <w:cantSplit/>
          <w:jc w:val="center"/>
        </w:trPr>
        <w:tc>
          <w:tcPr>
            <w:tcW w:w="737" w:type="dxa"/>
            <w:tcBorders>
              <w:left w:val="single" w:sz="4" w:space="0" w:color="auto"/>
              <w:right w:val="single" w:sz="4" w:space="0" w:color="auto"/>
            </w:tcBorders>
          </w:tcPr>
          <w:p w14:paraId="40EFCF51" w14:textId="77777777" w:rsidR="00BF46E1" w:rsidRPr="0041528A" w:rsidRDefault="00BF46E1" w:rsidP="0092045E">
            <w:pPr>
              <w:pStyle w:val="TAC"/>
            </w:pPr>
            <w:r w:rsidRPr="0041528A">
              <w:t>68</w:t>
            </w:r>
          </w:p>
        </w:tc>
        <w:tc>
          <w:tcPr>
            <w:tcW w:w="1232" w:type="dxa"/>
            <w:tcBorders>
              <w:left w:val="single" w:sz="4" w:space="0" w:color="auto"/>
              <w:right w:val="single" w:sz="4" w:space="0" w:color="auto"/>
            </w:tcBorders>
          </w:tcPr>
          <w:p w14:paraId="4AF11D02"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EF2B39D"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5FE1585D" w14:textId="77777777" w:rsidR="00BF46E1" w:rsidRPr="0041528A" w:rsidRDefault="00BF46E1" w:rsidP="0092045E">
            <w:pPr>
              <w:pStyle w:val="TAL"/>
            </w:pPr>
            <w:r w:rsidRPr="0041528A">
              <w:t>["1"]</w:t>
            </w:r>
          </w:p>
        </w:tc>
      </w:tr>
      <w:tr w:rsidR="00BF46E1" w:rsidRPr="0041528A" w14:paraId="1ED4CD26" w14:textId="77777777" w:rsidTr="00195D76">
        <w:trPr>
          <w:cantSplit/>
          <w:jc w:val="center"/>
        </w:trPr>
        <w:tc>
          <w:tcPr>
            <w:tcW w:w="737" w:type="dxa"/>
            <w:tcBorders>
              <w:left w:val="single" w:sz="4" w:space="0" w:color="auto"/>
              <w:right w:val="single" w:sz="4" w:space="0" w:color="auto"/>
            </w:tcBorders>
          </w:tcPr>
          <w:p w14:paraId="3CAFDC62" w14:textId="77777777" w:rsidR="00BF46E1" w:rsidRPr="0041528A" w:rsidRDefault="00BF46E1" w:rsidP="0092045E">
            <w:pPr>
              <w:pStyle w:val="TAC"/>
            </w:pPr>
            <w:r w:rsidRPr="0041528A">
              <w:t>69</w:t>
            </w:r>
          </w:p>
        </w:tc>
        <w:tc>
          <w:tcPr>
            <w:tcW w:w="1232" w:type="dxa"/>
            <w:tcBorders>
              <w:left w:val="single" w:sz="4" w:space="0" w:color="auto"/>
              <w:right w:val="single" w:sz="4" w:space="0" w:color="auto"/>
            </w:tcBorders>
          </w:tcPr>
          <w:p w14:paraId="41A66901"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8171731"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18E185C0" w14:textId="77777777" w:rsidR="00BF46E1" w:rsidRPr="0041528A" w:rsidRDefault="00BF46E1" w:rsidP="0092045E">
            <w:pPr>
              <w:pStyle w:val="TAL"/>
            </w:pPr>
            <w:r w:rsidRPr="0041528A">
              <w:t>["2"]</w:t>
            </w:r>
          </w:p>
        </w:tc>
      </w:tr>
      <w:tr w:rsidR="00BF46E1" w:rsidRPr="0041528A" w14:paraId="61E0D5EC" w14:textId="77777777" w:rsidTr="00195D76">
        <w:trPr>
          <w:cantSplit/>
          <w:jc w:val="center"/>
        </w:trPr>
        <w:tc>
          <w:tcPr>
            <w:tcW w:w="737" w:type="dxa"/>
            <w:tcBorders>
              <w:left w:val="single" w:sz="4" w:space="0" w:color="auto"/>
              <w:right w:val="single" w:sz="4" w:space="0" w:color="auto"/>
            </w:tcBorders>
          </w:tcPr>
          <w:p w14:paraId="64CEFFB2" w14:textId="77777777" w:rsidR="00BF46E1" w:rsidRPr="0041528A" w:rsidRDefault="00BF46E1" w:rsidP="0092045E">
            <w:pPr>
              <w:pStyle w:val="TAC"/>
            </w:pPr>
            <w:r w:rsidRPr="0041528A">
              <w:t>70</w:t>
            </w:r>
          </w:p>
        </w:tc>
        <w:tc>
          <w:tcPr>
            <w:tcW w:w="1232" w:type="dxa"/>
            <w:tcBorders>
              <w:left w:val="single" w:sz="4" w:space="0" w:color="auto"/>
              <w:right w:val="single" w:sz="4" w:space="0" w:color="auto"/>
            </w:tcBorders>
          </w:tcPr>
          <w:p w14:paraId="74344825"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4C0B6A5"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402B8D84" w14:textId="77777777" w:rsidR="00BF46E1" w:rsidRPr="0041528A" w:rsidRDefault="00BF46E1" w:rsidP="0092045E">
            <w:pPr>
              <w:pStyle w:val="TAL"/>
            </w:pPr>
            <w:r w:rsidRPr="0041528A">
              <w:t>["3"]</w:t>
            </w:r>
          </w:p>
        </w:tc>
      </w:tr>
      <w:tr w:rsidR="00BF46E1" w:rsidRPr="0041528A" w14:paraId="7A369A2B" w14:textId="77777777" w:rsidTr="00195D76">
        <w:trPr>
          <w:cantSplit/>
          <w:jc w:val="center"/>
        </w:trPr>
        <w:tc>
          <w:tcPr>
            <w:tcW w:w="737" w:type="dxa"/>
            <w:tcBorders>
              <w:left w:val="single" w:sz="4" w:space="0" w:color="auto"/>
              <w:right w:val="single" w:sz="4" w:space="0" w:color="auto"/>
            </w:tcBorders>
          </w:tcPr>
          <w:p w14:paraId="097B97D4" w14:textId="77777777" w:rsidR="00BF46E1" w:rsidRPr="0041528A" w:rsidRDefault="00BF46E1" w:rsidP="0092045E">
            <w:pPr>
              <w:pStyle w:val="TAC"/>
            </w:pPr>
            <w:r w:rsidRPr="0041528A">
              <w:t>71</w:t>
            </w:r>
          </w:p>
        </w:tc>
        <w:tc>
          <w:tcPr>
            <w:tcW w:w="1232" w:type="dxa"/>
            <w:tcBorders>
              <w:left w:val="single" w:sz="4" w:space="0" w:color="auto"/>
              <w:right w:val="single" w:sz="4" w:space="0" w:color="auto"/>
            </w:tcBorders>
          </w:tcPr>
          <w:p w14:paraId="657C525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D70BC62"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18F7EC72" w14:textId="77777777" w:rsidR="00BF46E1" w:rsidRPr="0041528A" w:rsidRDefault="00BF46E1" w:rsidP="0092045E">
            <w:pPr>
              <w:pStyle w:val="TAL"/>
            </w:pPr>
            <w:r w:rsidRPr="0041528A">
              <w:t>["4"]</w:t>
            </w:r>
          </w:p>
        </w:tc>
      </w:tr>
      <w:tr w:rsidR="00BF46E1" w:rsidRPr="0041528A" w14:paraId="1A7505A9" w14:textId="77777777" w:rsidTr="00195D76">
        <w:trPr>
          <w:cantSplit/>
          <w:jc w:val="center"/>
        </w:trPr>
        <w:tc>
          <w:tcPr>
            <w:tcW w:w="737" w:type="dxa"/>
            <w:tcBorders>
              <w:left w:val="single" w:sz="4" w:space="0" w:color="auto"/>
              <w:right w:val="single" w:sz="4" w:space="0" w:color="auto"/>
            </w:tcBorders>
          </w:tcPr>
          <w:p w14:paraId="1BC54BC6" w14:textId="77777777" w:rsidR="00BF46E1" w:rsidRPr="0041528A" w:rsidRDefault="00BF46E1" w:rsidP="0092045E">
            <w:pPr>
              <w:pStyle w:val="TAC"/>
            </w:pPr>
            <w:r w:rsidRPr="0041528A">
              <w:t>72</w:t>
            </w:r>
          </w:p>
        </w:tc>
        <w:tc>
          <w:tcPr>
            <w:tcW w:w="1232" w:type="dxa"/>
            <w:tcBorders>
              <w:left w:val="single" w:sz="4" w:space="0" w:color="auto"/>
              <w:right w:val="single" w:sz="4" w:space="0" w:color="auto"/>
            </w:tcBorders>
          </w:tcPr>
          <w:p w14:paraId="7AF8B0F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1AAAD62"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7BCA4990" w14:textId="77777777" w:rsidR="00BF46E1" w:rsidRPr="0041528A" w:rsidRDefault="00BF46E1" w:rsidP="0092045E">
            <w:pPr>
              <w:pStyle w:val="TAL"/>
            </w:pPr>
            <w:r w:rsidRPr="0041528A">
              <w:t>["5"]</w:t>
            </w:r>
          </w:p>
        </w:tc>
      </w:tr>
      <w:tr w:rsidR="00BF46E1" w:rsidRPr="0041528A" w14:paraId="519FF0BD" w14:textId="77777777" w:rsidTr="00195D76">
        <w:trPr>
          <w:cantSplit/>
          <w:jc w:val="center"/>
        </w:trPr>
        <w:tc>
          <w:tcPr>
            <w:tcW w:w="737" w:type="dxa"/>
            <w:tcBorders>
              <w:left w:val="single" w:sz="4" w:space="0" w:color="auto"/>
              <w:right w:val="single" w:sz="4" w:space="0" w:color="auto"/>
            </w:tcBorders>
          </w:tcPr>
          <w:p w14:paraId="1666F10D" w14:textId="77777777" w:rsidR="00BF46E1" w:rsidRPr="0041528A" w:rsidRDefault="00BF46E1" w:rsidP="0092045E">
            <w:pPr>
              <w:pStyle w:val="TAC"/>
            </w:pPr>
            <w:r w:rsidRPr="0041528A">
              <w:t>73</w:t>
            </w:r>
          </w:p>
        </w:tc>
        <w:tc>
          <w:tcPr>
            <w:tcW w:w="1232" w:type="dxa"/>
            <w:tcBorders>
              <w:left w:val="single" w:sz="4" w:space="0" w:color="auto"/>
              <w:right w:val="single" w:sz="4" w:space="0" w:color="auto"/>
            </w:tcBorders>
          </w:tcPr>
          <w:p w14:paraId="063A2C3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0BFA93B"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53CBEF16" w14:textId="77777777" w:rsidR="00BF46E1" w:rsidRPr="0041528A" w:rsidRDefault="00BF46E1" w:rsidP="0092045E">
            <w:pPr>
              <w:pStyle w:val="TAL"/>
            </w:pPr>
            <w:r w:rsidRPr="0041528A">
              <w:t>["6"]</w:t>
            </w:r>
          </w:p>
        </w:tc>
      </w:tr>
      <w:tr w:rsidR="00BF46E1" w:rsidRPr="0041528A" w14:paraId="66810F8A" w14:textId="77777777" w:rsidTr="00195D76">
        <w:trPr>
          <w:cantSplit/>
          <w:jc w:val="center"/>
        </w:trPr>
        <w:tc>
          <w:tcPr>
            <w:tcW w:w="737" w:type="dxa"/>
            <w:tcBorders>
              <w:left w:val="single" w:sz="4" w:space="0" w:color="auto"/>
              <w:right w:val="single" w:sz="4" w:space="0" w:color="auto"/>
            </w:tcBorders>
          </w:tcPr>
          <w:p w14:paraId="7FE36E7A" w14:textId="77777777" w:rsidR="00BF46E1" w:rsidRPr="0041528A" w:rsidRDefault="00BF46E1" w:rsidP="0092045E">
            <w:pPr>
              <w:pStyle w:val="TAC"/>
            </w:pPr>
            <w:r w:rsidRPr="0041528A">
              <w:t>74</w:t>
            </w:r>
          </w:p>
        </w:tc>
        <w:tc>
          <w:tcPr>
            <w:tcW w:w="1232" w:type="dxa"/>
            <w:tcBorders>
              <w:left w:val="single" w:sz="4" w:space="0" w:color="auto"/>
              <w:right w:val="single" w:sz="4" w:space="0" w:color="auto"/>
            </w:tcBorders>
          </w:tcPr>
          <w:p w14:paraId="53124D22"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025F349"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4AF2FA81" w14:textId="77777777" w:rsidR="00BF46E1" w:rsidRPr="0041528A" w:rsidRDefault="00BF46E1" w:rsidP="0092045E">
            <w:pPr>
              <w:pStyle w:val="TAL"/>
            </w:pPr>
            <w:r w:rsidRPr="0041528A">
              <w:t>["7"]</w:t>
            </w:r>
          </w:p>
        </w:tc>
      </w:tr>
      <w:tr w:rsidR="00BF46E1" w:rsidRPr="0041528A" w14:paraId="2786F924" w14:textId="77777777" w:rsidTr="00195D76">
        <w:trPr>
          <w:cantSplit/>
          <w:jc w:val="center"/>
        </w:trPr>
        <w:tc>
          <w:tcPr>
            <w:tcW w:w="737" w:type="dxa"/>
            <w:tcBorders>
              <w:left w:val="single" w:sz="4" w:space="0" w:color="auto"/>
              <w:right w:val="single" w:sz="4" w:space="0" w:color="auto"/>
            </w:tcBorders>
          </w:tcPr>
          <w:p w14:paraId="003DFFD9" w14:textId="77777777" w:rsidR="00BF46E1" w:rsidRPr="0041528A" w:rsidRDefault="00BF46E1" w:rsidP="0092045E">
            <w:pPr>
              <w:pStyle w:val="TAC"/>
            </w:pPr>
            <w:r w:rsidRPr="0041528A">
              <w:t>75</w:t>
            </w:r>
          </w:p>
        </w:tc>
        <w:tc>
          <w:tcPr>
            <w:tcW w:w="1232" w:type="dxa"/>
            <w:tcBorders>
              <w:left w:val="single" w:sz="4" w:space="0" w:color="auto"/>
              <w:right w:val="single" w:sz="4" w:space="0" w:color="auto"/>
            </w:tcBorders>
          </w:tcPr>
          <w:p w14:paraId="658CCBB9"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5705245"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21111608" w14:textId="77777777" w:rsidR="00BF46E1" w:rsidRPr="0041528A" w:rsidRDefault="00BF46E1" w:rsidP="0092045E">
            <w:pPr>
              <w:pStyle w:val="TAL"/>
            </w:pPr>
            <w:r w:rsidRPr="0041528A">
              <w:t>["8"]</w:t>
            </w:r>
          </w:p>
        </w:tc>
      </w:tr>
      <w:tr w:rsidR="00BF46E1" w:rsidRPr="0041528A" w14:paraId="7A43A139" w14:textId="77777777" w:rsidTr="00195D76">
        <w:trPr>
          <w:cantSplit/>
          <w:jc w:val="center"/>
        </w:trPr>
        <w:tc>
          <w:tcPr>
            <w:tcW w:w="737" w:type="dxa"/>
            <w:tcBorders>
              <w:left w:val="single" w:sz="4" w:space="0" w:color="auto"/>
              <w:right w:val="single" w:sz="4" w:space="0" w:color="auto"/>
            </w:tcBorders>
          </w:tcPr>
          <w:p w14:paraId="00109174" w14:textId="77777777" w:rsidR="00BF46E1" w:rsidRPr="0041528A" w:rsidRDefault="00BF46E1" w:rsidP="0092045E">
            <w:pPr>
              <w:pStyle w:val="TAC"/>
            </w:pPr>
            <w:r w:rsidRPr="0041528A">
              <w:t>76</w:t>
            </w:r>
          </w:p>
        </w:tc>
        <w:tc>
          <w:tcPr>
            <w:tcW w:w="1232" w:type="dxa"/>
            <w:tcBorders>
              <w:left w:val="single" w:sz="4" w:space="0" w:color="auto"/>
              <w:right w:val="single" w:sz="4" w:space="0" w:color="auto"/>
            </w:tcBorders>
          </w:tcPr>
          <w:p w14:paraId="16A8CB89"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49509AE"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44A14793" w14:textId="77777777" w:rsidR="00BF46E1" w:rsidRPr="0041528A" w:rsidRDefault="00BF46E1" w:rsidP="0092045E">
            <w:pPr>
              <w:pStyle w:val="TAL"/>
            </w:pPr>
            <w:r w:rsidRPr="0041528A">
              <w:t>["9"]</w:t>
            </w:r>
          </w:p>
        </w:tc>
      </w:tr>
      <w:tr w:rsidR="00BF46E1" w:rsidRPr="0041528A" w14:paraId="0137D75D" w14:textId="77777777" w:rsidTr="00195D76">
        <w:trPr>
          <w:cantSplit/>
          <w:jc w:val="center"/>
        </w:trPr>
        <w:tc>
          <w:tcPr>
            <w:tcW w:w="737" w:type="dxa"/>
            <w:tcBorders>
              <w:left w:val="single" w:sz="4" w:space="0" w:color="auto"/>
              <w:right w:val="single" w:sz="4" w:space="0" w:color="auto"/>
            </w:tcBorders>
          </w:tcPr>
          <w:p w14:paraId="0F8D0B36" w14:textId="77777777" w:rsidR="00BF46E1" w:rsidRPr="0041528A" w:rsidRDefault="00BF46E1" w:rsidP="0092045E">
            <w:pPr>
              <w:pStyle w:val="TAC"/>
            </w:pPr>
            <w:r w:rsidRPr="0041528A">
              <w:t>77</w:t>
            </w:r>
          </w:p>
        </w:tc>
        <w:tc>
          <w:tcPr>
            <w:tcW w:w="1232" w:type="dxa"/>
            <w:tcBorders>
              <w:left w:val="single" w:sz="4" w:space="0" w:color="auto"/>
              <w:right w:val="single" w:sz="4" w:space="0" w:color="auto"/>
            </w:tcBorders>
          </w:tcPr>
          <w:p w14:paraId="30F3C1B4"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25ADAE1"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428B9DF7" w14:textId="77777777" w:rsidR="00BF46E1" w:rsidRPr="0041528A" w:rsidRDefault="00BF46E1" w:rsidP="0092045E">
            <w:pPr>
              <w:pStyle w:val="TAL"/>
            </w:pPr>
            <w:r w:rsidRPr="0041528A">
              <w:t>["0"]</w:t>
            </w:r>
          </w:p>
        </w:tc>
      </w:tr>
      <w:tr w:rsidR="00BF46E1" w:rsidRPr="0041528A" w14:paraId="53AF9D2C" w14:textId="77777777" w:rsidTr="00195D76">
        <w:trPr>
          <w:cantSplit/>
          <w:jc w:val="center"/>
        </w:trPr>
        <w:tc>
          <w:tcPr>
            <w:tcW w:w="737" w:type="dxa"/>
            <w:tcBorders>
              <w:left w:val="single" w:sz="4" w:space="0" w:color="auto"/>
              <w:right w:val="single" w:sz="4" w:space="0" w:color="auto"/>
            </w:tcBorders>
          </w:tcPr>
          <w:p w14:paraId="564DBAF7" w14:textId="77777777" w:rsidR="00BF46E1" w:rsidRPr="0041528A" w:rsidRDefault="00BF46E1" w:rsidP="0092045E">
            <w:pPr>
              <w:pStyle w:val="TAC"/>
            </w:pPr>
            <w:r w:rsidRPr="0041528A">
              <w:t>78</w:t>
            </w:r>
          </w:p>
        </w:tc>
        <w:tc>
          <w:tcPr>
            <w:tcW w:w="1232" w:type="dxa"/>
            <w:tcBorders>
              <w:left w:val="single" w:sz="4" w:space="0" w:color="auto"/>
              <w:right w:val="single" w:sz="4" w:space="0" w:color="auto"/>
            </w:tcBorders>
          </w:tcPr>
          <w:p w14:paraId="7F0A67B3"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D393EC1" w14:textId="77777777" w:rsidR="00BF46E1" w:rsidRPr="0041528A" w:rsidRDefault="00BF46E1" w:rsidP="0092045E">
            <w:pPr>
              <w:pStyle w:val="TAL"/>
            </w:pPr>
            <w:r w:rsidRPr="0041528A">
              <w:t>TERMINAL RESPONSE: SEND DTMF 4.8.1</w:t>
            </w:r>
          </w:p>
        </w:tc>
        <w:tc>
          <w:tcPr>
            <w:tcW w:w="3776" w:type="dxa"/>
            <w:tcBorders>
              <w:left w:val="single" w:sz="4" w:space="0" w:color="auto"/>
              <w:right w:val="single" w:sz="4" w:space="0" w:color="auto"/>
            </w:tcBorders>
          </w:tcPr>
          <w:p w14:paraId="28294E5A" w14:textId="77777777" w:rsidR="00BF46E1" w:rsidRPr="0041528A" w:rsidRDefault="00BF46E1" w:rsidP="0092045E">
            <w:pPr>
              <w:pStyle w:val="TAL"/>
            </w:pPr>
            <w:r w:rsidRPr="0041528A">
              <w:t>[Command performed successfully]</w:t>
            </w:r>
          </w:p>
        </w:tc>
      </w:tr>
      <w:tr w:rsidR="00BF46E1" w:rsidRPr="0041528A" w14:paraId="6DEDB804" w14:textId="77777777" w:rsidTr="00195D76">
        <w:trPr>
          <w:cantSplit/>
          <w:jc w:val="center"/>
        </w:trPr>
        <w:tc>
          <w:tcPr>
            <w:tcW w:w="737" w:type="dxa"/>
            <w:tcBorders>
              <w:left w:val="single" w:sz="4" w:space="0" w:color="auto"/>
              <w:right w:val="single" w:sz="4" w:space="0" w:color="auto"/>
            </w:tcBorders>
          </w:tcPr>
          <w:p w14:paraId="132D8FF5" w14:textId="77777777" w:rsidR="00BF46E1" w:rsidRPr="0041528A" w:rsidRDefault="00BF46E1" w:rsidP="0092045E">
            <w:pPr>
              <w:pStyle w:val="TAC"/>
            </w:pPr>
            <w:r w:rsidRPr="0041528A">
              <w:t>79</w:t>
            </w:r>
          </w:p>
        </w:tc>
        <w:tc>
          <w:tcPr>
            <w:tcW w:w="1232" w:type="dxa"/>
            <w:tcBorders>
              <w:left w:val="single" w:sz="4" w:space="0" w:color="auto"/>
              <w:right w:val="single" w:sz="4" w:space="0" w:color="auto"/>
            </w:tcBorders>
          </w:tcPr>
          <w:p w14:paraId="55F85DDA"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43568B6"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7FFED2E6" w14:textId="77777777" w:rsidR="00BF46E1" w:rsidRPr="0041528A" w:rsidRDefault="00BF46E1" w:rsidP="0092045E">
            <w:pPr>
              <w:pStyle w:val="TAL"/>
            </w:pPr>
          </w:p>
        </w:tc>
      </w:tr>
      <w:tr w:rsidR="00BF46E1" w:rsidRPr="0041528A" w14:paraId="769DFB56" w14:textId="77777777" w:rsidTr="00195D76">
        <w:trPr>
          <w:cantSplit/>
          <w:jc w:val="center"/>
        </w:trPr>
        <w:tc>
          <w:tcPr>
            <w:tcW w:w="737" w:type="dxa"/>
            <w:tcBorders>
              <w:left w:val="single" w:sz="4" w:space="0" w:color="auto"/>
              <w:bottom w:val="single" w:sz="4" w:space="0" w:color="auto"/>
              <w:right w:val="single" w:sz="4" w:space="0" w:color="auto"/>
            </w:tcBorders>
          </w:tcPr>
          <w:p w14:paraId="53B95209" w14:textId="77777777" w:rsidR="00BF46E1" w:rsidRPr="0041528A" w:rsidRDefault="00BF46E1" w:rsidP="0092045E">
            <w:pPr>
              <w:pStyle w:val="TAC"/>
            </w:pPr>
            <w:r w:rsidRPr="0041528A">
              <w:t>80</w:t>
            </w:r>
          </w:p>
        </w:tc>
        <w:tc>
          <w:tcPr>
            <w:tcW w:w="1232" w:type="dxa"/>
            <w:tcBorders>
              <w:left w:val="single" w:sz="4" w:space="0" w:color="auto"/>
              <w:bottom w:val="single" w:sz="4" w:space="0" w:color="auto"/>
              <w:right w:val="single" w:sz="4" w:space="0" w:color="auto"/>
            </w:tcBorders>
          </w:tcPr>
          <w:p w14:paraId="078D025B"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bottom w:val="single" w:sz="4" w:space="0" w:color="auto"/>
              <w:right w:val="single" w:sz="4" w:space="0" w:color="auto"/>
            </w:tcBorders>
          </w:tcPr>
          <w:p w14:paraId="47A023CA" w14:textId="77777777" w:rsidR="00BF46E1" w:rsidRPr="0041528A" w:rsidRDefault="00BF46E1" w:rsidP="0092045E">
            <w:pPr>
              <w:pStyle w:val="TAL"/>
            </w:pPr>
            <w:r w:rsidRPr="0041528A">
              <w:t>End the call</w:t>
            </w:r>
          </w:p>
        </w:tc>
        <w:tc>
          <w:tcPr>
            <w:tcW w:w="3776" w:type="dxa"/>
            <w:tcBorders>
              <w:left w:val="single" w:sz="4" w:space="0" w:color="auto"/>
              <w:bottom w:val="single" w:sz="4" w:space="0" w:color="auto"/>
              <w:right w:val="single" w:sz="4" w:space="0" w:color="auto"/>
            </w:tcBorders>
          </w:tcPr>
          <w:p w14:paraId="6589E834" w14:textId="77777777" w:rsidR="00BF46E1" w:rsidRPr="0041528A" w:rsidRDefault="00BF46E1" w:rsidP="0092045E">
            <w:pPr>
              <w:pStyle w:val="TAL"/>
            </w:pPr>
          </w:p>
        </w:tc>
      </w:tr>
    </w:tbl>
    <w:p w14:paraId="25C01A64" w14:textId="77777777" w:rsidR="00BF46E1" w:rsidRPr="0041528A" w:rsidRDefault="00BF46E1" w:rsidP="00BF46E1"/>
    <w:p w14:paraId="55C12374" w14:textId="77777777" w:rsidR="00BF46E1" w:rsidRPr="0041528A" w:rsidRDefault="00BF46E1" w:rsidP="00BF46E1">
      <w:r w:rsidRPr="0041528A">
        <w:t>PROACTIVE COMMAND: SEND DTMF 4.8.1</w:t>
      </w:r>
    </w:p>
    <w:p w14:paraId="6D79EAA9" w14:textId="77777777" w:rsidR="00BF46E1" w:rsidRPr="0041528A" w:rsidRDefault="00BF46E1" w:rsidP="00BF46E1">
      <w:r w:rsidRPr="0041528A">
        <w:t>Logically:</w:t>
      </w:r>
    </w:p>
    <w:p w14:paraId="792C4735" w14:textId="77777777" w:rsidR="00BF46E1" w:rsidRPr="0041528A" w:rsidRDefault="00BF46E1" w:rsidP="0041528A">
      <w:pPr>
        <w:pStyle w:val="EW"/>
      </w:pPr>
      <w:r w:rsidRPr="0041528A">
        <w:t>Command details</w:t>
      </w:r>
    </w:p>
    <w:p w14:paraId="32B4B929" w14:textId="77777777" w:rsidR="00BF46E1" w:rsidRPr="0041528A" w:rsidRDefault="00BF46E1" w:rsidP="0041528A">
      <w:pPr>
        <w:pStyle w:val="EW"/>
      </w:pPr>
      <w:r w:rsidRPr="0041528A">
        <w:tab/>
        <w:t>Command number:</w:t>
      </w:r>
      <w:r w:rsidRPr="0041528A">
        <w:tab/>
        <w:t>1</w:t>
      </w:r>
    </w:p>
    <w:p w14:paraId="5A302BF1" w14:textId="77777777" w:rsidR="00BF46E1" w:rsidRPr="0041528A" w:rsidRDefault="00BF46E1" w:rsidP="0041528A">
      <w:pPr>
        <w:pStyle w:val="EW"/>
      </w:pPr>
      <w:r w:rsidRPr="0041528A">
        <w:tab/>
        <w:t>Command type:</w:t>
      </w:r>
      <w:r w:rsidRPr="0041528A">
        <w:tab/>
        <w:t>SEND DTMF</w:t>
      </w:r>
    </w:p>
    <w:p w14:paraId="0512926C" w14:textId="77777777" w:rsidR="00BF46E1" w:rsidRPr="0041528A" w:rsidRDefault="00BF46E1" w:rsidP="0041528A">
      <w:pPr>
        <w:pStyle w:val="EW"/>
      </w:pPr>
      <w:r w:rsidRPr="0041528A">
        <w:tab/>
        <w:t>Command qualifier:</w:t>
      </w:r>
      <w:r w:rsidRPr="0041528A">
        <w:tab/>
        <w:t>"00"</w:t>
      </w:r>
    </w:p>
    <w:p w14:paraId="3487F2DB" w14:textId="77777777" w:rsidR="00BF46E1" w:rsidRPr="0041528A" w:rsidRDefault="00BF46E1" w:rsidP="0041528A">
      <w:pPr>
        <w:pStyle w:val="EW"/>
      </w:pPr>
      <w:r w:rsidRPr="0041528A">
        <w:t>Device identities</w:t>
      </w:r>
    </w:p>
    <w:p w14:paraId="5E7C892F" w14:textId="77777777" w:rsidR="00BF46E1" w:rsidRPr="0041528A" w:rsidRDefault="00BF46E1" w:rsidP="0041528A">
      <w:pPr>
        <w:pStyle w:val="EW"/>
      </w:pPr>
      <w:r w:rsidRPr="0041528A">
        <w:tab/>
        <w:t>Source device:</w:t>
      </w:r>
      <w:r w:rsidRPr="0041528A">
        <w:tab/>
        <w:t>UICC</w:t>
      </w:r>
    </w:p>
    <w:p w14:paraId="6AA7B0CE" w14:textId="77777777" w:rsidR="00BF46E1" w:rsidRPr="0041528A" w:rsidRDefault="00BF46E1" w:rsidP="0041528A">
      <w:pPr>
        <w:pStyle w:val="EW"/>
      </w:pPr>
      <w:r w:rsidRPr="0041528A">
        <w:tab/>
        <w:t>Destination device:</w:t>
      </w:r>
      <w:r w:rsidRPr="0041528A">
        <w:tab/>
        <w:t>Network</w:t>
      </w:r>
    </w:p>
    <w:p w14:paraId="3E36BBC8" w14:textId="77777777" w:rsidR="00BF46E1" w:rsidRPr="0041528A" w:rsidRDefault="00BF46E1" w:rsidP="0041528A">
      <w:pPr>
        <w:pStyle w:val="EW"/>
      </w:pPr>
      <w:r w:rsidRPr="0041528A">
        <w:t>Alpha identifier:</w:t>
      </w:r>
      <w:r w:rsidRPr="0041528A">
        <w:tab/>
        <w:t>"Send DTMF 1"</w:t>
      </w:r>
    </w:p>
    <w:p w14:paraId="54CEC58A" w14:textId="77777777" w:rsidR="00BF46E1" w:rsidRPr="0041528A" w:rsidRDefault="00BF46E1" w:rsidP="0041528A">
      <w:pPr>
        <w:pStyle w:val="EW"/>
      </w:pPr>
      <w:r w:rsidRPr="0041528A">
        <w:t>DTMF String:</w:t>
      </w:r>
      <w:r w:rsidRPr="0041528A">
        <w:tab/>
        <w:t>"1234567890"</w:t>
      </w:r>
    </w:p>
    <w:p w14:paraId="1B7D2FD4" w14:textId="77777777" w:rsidR="00BF46E1" w:rsidRPr="0041528A" w:rsidRDefault="00BF46E1" w:rsidP="0041528A">
      <w:pPr>
        <w:pStyle w:val="EW"/>
      </w:pPr>
      <w:r w:rsidRPr="0041528A">
        <w:t>Text Attribute</w:t>
      </w:r>
    </w:p>
    <w:p w14:paraId="2CA092B0" w14:textId="77777777" w:rsidR="00BF46E1" w:rsidRPr="0041528A" w:rsidRDefault="00BF46E1" w:rsidP="0041528A">
      <w:pPr>
        <w:pStyle w:val="EW"/>
      </w:pPr>
      <w:r w:rsidRPr="0041528A">
        <w:lastRenderedPageBreak/>
        <w:tab/>
        <w:t>Formatting position:</w:t>
      </w:r>
      <w:r w:rsidRPr="0041528A">
        <w:tab/>
        <w:t>0</w:t>
      </w:r>
    </w:p>
    <w:p w14:paraId="27282608" w14:textId="77777777" w:rsidR="00BF46E1" w:rsidRPr="0041528A" w:rsidRDefault="00BF46E1" w:rsidP="0041528A">
      <w:pPr>
        <w:pStyle w:val="EW"/>
      </w:pPr>
      <w:r w:rsidRPr="0041528A">
        <w:tab/>
        <w:t>Formatting length:</w:t>
      </w:r>
      <w:r w:rsidRPr="0041528A">
        <w:tab/>
        <w:t>11</w:t>
      </w:r>
    </w:p>
    <w:p w14:paraId="4A47CE4F" w14:textId="77777777" w:rsidR="00BF46E1" w:rsidRPr="0041528A" w:rsidRDefault="00BF46E1" w:rsidP="0041528A">
      <w:pPr>
        <w:pStyle w:val="EW"/>
      </w:pPr>
      <w:r w:rsidRPr="0041528A">
        <w:tab/>
        <w:t>Formatting mode:</w:t>
      </w:r>
      <w:r w:rsidRPr="0041528A">
        <w:tab/>
        <w:t>Left Alignment, Normal Font, Bold Off, Italic Off, Underline On, Strikethrough Off</w:t>
      </w:r>
    </w:p>
    <w:p w14:paraId="3FC27887" w14:textId="77777777" w:rsidR="00BF46E1" w:rsidRPr="0041528A" w:rsidRDefault="00BF46E1" w:rsidP="0041528A">
      <w:pPr>
        <w:pStyle w:val="EX"/>
      </w:pPr>
      <w:r w:rsidRPr="0041528A">
        <w:tab/>
        <w:t>Colour:</w:t>
      </w:r>
      <w:r w:rsidRPr="0041528A">
        <w:tab/>
        <w:t>Dark Green Foreground, Bright Yellow Background</w:t>
      </w:r>
    </w:p>
    <w:p w14:paraId="2296A5FE" w14:textId="77777777" w:rsidR="00BF46E1" w:rsidRPr="0041528A" w:rsidRDefault="00BF46E1" w:rsidP="00BF46E1">
      <w:r w:rsidRPr="0041528A">
        <w:t>Coding:</w:t>
      </w:r>
    </w:p>
    <w:p w14:paraId="086AB7A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7F9AB3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1151662"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108595D"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858FB42" w14:textId="77777777" w:rsidR="00BF46E1" w:rsidRPr="0041528A" w:rsidRDefault="00BF46E1" w:rsidP="0092045E">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68ABFA57"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8AFB838"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83B034C"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AFA7B57"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465A6E7B"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64D2F2A"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A1726DD"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53AC67F"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ADDEAA6"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E7FCD74" w14:textId="77777777" w:rsidR="00BF46E1" w:rsidRPr="0041528A" w:rsidRDefault="00BF46E1" w:rsidP="0092045E">
            <w:pPr>
              <w:pStyle w:val="TAC"/>
            </w:pPr>
            <w:r w:rsidRPr="0041528A">
              <w:t>85</w:t>
            </w:r>
          </w:p>
        </w:tc>
      </w:tr>
      <w:tr w:rsidR="00BF46E1" w:rsidRPr="0041528A" w14:paraId="020FE802" w14:textId="77777777" w:rsidTr="00195D76">
        <w:trPr>
          <w:jc w:val="center"/>
        </w:trPr>
        <w:tc>
          <w:tcPr>
            <w:tcW w:w="1134" w:type="dxa"/>
            <w:tcBorders>
              <w:top w:val="single" w:sz="4" w:space="0" w:color="auto"/>
              <w:right w:val="single" w:sz="4" w:space="0" w:color="auto"/>
            </w:tcBorders>
          </w:tcPr>
          <w:p w14:paraId="502B23AB"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2042F2A"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15922225"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2234AEA6"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A1CDB8A"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01F10AE"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2CFAAFE"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3DFAC90"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46EBE56E"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2CD93FC"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03B32163"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0A148997"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0EF294A" w14:textId="77777777" w:rsidR="00BF46E1" w:rsidRPr="0041528A" w:rsidRDefault="00BF46E1" w:rsidP="0092045E">
            <w:pPr>
              <w:pStyle w:val="TAC"/>
            </w:pPr>
            <w:r w:rsidRPr="0041528A">
              <w:t>31</w:t>
            </w:r>
          </w:p>
        </w:tc>
      </w:tr>
      <w:tr w:rsidR="00BF46E1" w:rsidRPr="0041528A" w14:paraId="23EACA65" w14:textId="77777777" w:rsidTr="00195D76">
        <w:trPr>
          <w:jc w:val="center"/>
        </w:trPr>
        <w:tc>
          <w:tcPr>
            <w:tcW w:w="1134" w:type="dxa"/>
            <w:tcBorders>
              <w:right w:val="single" w:sz="4" w:space="0" w:color="auto"/>
            </w:tcBorders>
          </w:tcPr>
          <w:p w14:paraId="37444C53"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230DD73"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37AC78B1"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E9EF810"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639F6EE1"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66D8B52"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386C3F8"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4418F29C"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C202BA2"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9369AFA"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EE43A57"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49F0D6C"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04D2BEB5" w14:textId="77777777" w:rsidR="00BF46E1" w:rsidRPr="0041528A" w:rsidRDefault="00BF46E1" w:rsidP="0092045E">
            <w:pPr>
              <w:pStyle w:val="TAC"/>
            </w:pPr>
            <w:r w:rsidRPr="0041528A">
              <w:t>40</w:t>
            </w:r>
          </w:p>
        </w:tc>
      </w:tr>
      <w:tr w:rsidR="00BF46E1" w:rsidRPr="0041528A" w14:paraId="715B6420" w14:textId="77777777" w:rsidTr="00195D76">
        <w:trPr>
          <w:jc w:val="center"/>
        </w:trPr>
        <w:tc>
          <w:tcPr>
            <w:tcW w:w="1134" w:type="dxa"/>
            <w:tcBorders>
              <w:right w:val="single" w:sz="4" w:space="0" w:color="auto"/>
            </w:tcBorders>
          </w:tcPr>
          <w:p w14:paraId="016357B7"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B28C4D8"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4614899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CEFDD4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908715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3F1D9B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039647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4D1260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6AC450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9E1658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700BE2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28C2E1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6D12A95" w14:textId="77777777" w:rsidR="00BF46E1" w:rsidRPr="0041528A" w:rsidRDefault="00BF46E1" w:rsidP="0092045E">
            <w:pPr>
              <w:pStyle w:val="TAC"/>
            </w:pPr>
          </w:p>
        </w:tc>
      </w:tr>
    </w:tbl>
    <w:p w14:paraId="5A1D2333" w14:textId="77777777" w:rsidR="00BF46E1" w:rsidRPr="0041528A" w:rsidRDefault="00BF46E1" w:rsidP="00BF46E1"/>
    <w:p w14:paraId="2ADC33DF" w14:textId="77777777" w:rsidR="00BF46E1" w:rsidRPr="0041528A" w:rsidRDefault="00BF46E1" w:rsidP="00BF46E1">
      <w:r w:rsidRPr="0041528A">
        <w:t>PROACTIVE COMMAND: SEND DTMF 4.8.2</w:t>
      </w:r>
    </w:p>
    <w:p w14:paraId="5CBEAB68" w14:textId="77777777" w:rsidR="00BF46E1" w:rsidRPr="0041528A" w:rsidRDefault="00BF46E1" w:rsidP="00BF46E1">
      <w:r w:rsidRPr="0041528A">
        <w:t>Logically:</w:t>
      </w:r>
    </w:p>
    <w:p w14:paraId="19C293DE" w14:textId="77777777" w:rsidR="00BF46E1" w:rsidRPr="0041528A" w:rsidRDefault="00BF46E1" w:rsidP="0041528A">
      <w:pPr>
        <w:pStyle w:val="EW"/>
      </w:pPr>
      <w:r w:rsidRPr="0041528A">
        <w:t>Command details</w:t>
      </w:r>
    </w:p>
    <w:p w14:paraId="58AF7261" w14:textId="77777777" w:rsidR="00BF46E1" w:rsidRPr="0041528A" w:rsidRDefault="00BF46E1" w:rsidP="0041528A">
      <w:pPr>
        <w:pStyle w:val="EW"/>
      </w:pPr>
      <w:r w:rsidRPr="0041528A">
        <w:tab/>
        <w:t>Command number:</w:t>
      </w:r>
      <w:r w:rsidRPr="0041528A">
        <w:tab/>
        <w:t>1</w:t>
      </w:r>
    </w:p>
    <w:p w14:paraId="5DC3DF0F" w14:textId="77777777" w:rsidR="00BF46E1" w:rsidRPr="0041528A" w:rsidRDefault="00BF46E1" w:rsidP="0041528A">
      <w:pPr>
        <w:pStyle w:val="EW"/>
      </w:pPr>
      <w:r w:rsidRPr="0041528A">
        <w:tab/>
        <w:t>Command type:</w:t>
      </w:r>
      <w:r w:rsidRPr="0041528A">
        <w:tab/>
        <w:t>SEND DTMF</w:t>
      </w:r>
    </w:p>
    <w:p w14:paraId="3E512AE6" w14:textId="77777777" w:rsidR="00BF46E1" w:rsidRPr="0041528A" w:rsidRDefault="00BF46E1" w:rsidP="0041528A">
      <w:pPr>
        <w:pStyle w:val="EW"/>
      </w:pPr>
      <w:r w:rsidRPr="0041528A">
        <w:tab/>
        <w:t>Command qualifier:</w:t>
      </w:r>
      <w:r w:rsidRPr="0041528A">
        <w:tab/>
        <w:t>"00"</w:t>
      </w:r>
    </w:p>
    <w:p w14:paraId="4AE79B56" w14:textId="77777777" w:rsidR="00BF46E1" w:rsidRPr="0041528A" w:rsidRDefault="00BF46E1" w:rsidP="0041528A">
      <w:pPr>
        <w:pStyle w:val="EW"/>
      </w:pPr>
      <w:r w:rsidRPr="0041528A">
        <w:t>Device identities</w:t>
      </w:r>
    </w:p>
    <w:p w14:paraId="323F0DA8" w14:textId="77777777" w:rsidR="00BF46E1" w:rsidRPr="0041528A" w:rsidRDefault="00BF46E1" w:rsidP="0041528A">
      <w:pPr>
        <w:pStyle w:val="EW"/>
      </w:pPr>
      <w:r w:rsidRPr="0041528A">
        <w:tab/>
        <w:t>Source device:</w:t>
      </w:r>
      <w:r w:rsidRPr="0041528A">
        <w:tab/>
        <w:t>UICC</w:t>
      </w:r>
    </w:p>
    <w:p w14:paraId="37FBB096" w14:textId="77777777" w:rsidR="00BF46E1" w:rsidRPr="0041528A" w:rsidRDefault="00BF46E1" w:rsidP="0041528A">
      <w:pPr>
        <w:pStyle w:val="EW"/>
      </w:pPr>
      <w:r w:rsidRPr="0041528A">
        <w:tab/>
        <w:t>Destination device:</w:t>
      </w:r>
      <w:r w:rsidRPr="0041528A">
        <w:tab/>
        <w:t>Network</w:t>
      </w:r>
    </w:p>
    <w:p w14:paraId="4DB23A11" w14:textId="77777777" w:rsidR="00BF46E1" w:rsidRPr="0041528A" w:rsidRDefault="00BF46E1" w:rsidP="0041528A">
      <w:pPr>
        <w:pStyle w:val="EW"/>
      </w:pPr>
      <w:r w:rsidRPr="0041528A">
        <w:t>Alpha identifier:</w:t>
      </w:r>
      <w:r w:rsidRPr="0041528A">
        <w:tab/>
        <w:t>"Send DTMF 2"</w:t>
      </w:r>
    </w:p>
    <w:p w14:paraId="496A7445" w14:textId="77777777" w:rsidR="00BF46E1" w:rsidRPr="0041528A" w:rsidRDefault="00BF46E1" w:rsidP="0041528A">
      <w:pPr>
        <w:pStyle w:val="EW"/>
      </w:pPr>
      <w:r w:rsidRPr="0041528A">
        <w:t>DTMF String:</w:t>
      </w:r>
      <w:r w:rsidRPr="0041528A">
        <w:tab/>
        <w:t>"1234567890"</w:t>
      </w:r>
    </w:p>
    <w:p w14:paraId="13FB4998" w14:textId="77777777" w:rsidR="00BF46E1" w:rsidRPr="0041528A" w:rsidRDefault="00BF46E1" w:rsidP="0041528A">
      <w:pPr>
        <w:pStyle w:val="EW"/>
      </w:pPr>
      <w:r w:rsidRPr="0041528A">
        <w:t>Text Attribute</w:t>
      </w:r>
    </w:p>
    <w:p w14:paraId="2A430D7C" w14:textId="77777777" w:rsidR="00BF46E1" w:rsidRPr="0041528A" w:rsidRDefault="00BF46E1" w:rsidP="0041528A">
      <w:pPr>
        <w:pStyle w:val="EW"/>
      </w:pPr>
      <w:r w:rsidRPr="0041528A">
        <w:tab/>
        <w:t>Formatting position:</w:t>
      </w:r>
      <w:r w:rsidRPr="0041528A">
        <w:tab/>
        <w:t>0</w:t>
      </w:r>
    </w:p>
    <w:p w14:paraId="6969098A" w14:textId="77777777" w:rsidR="00BF46E1" w:rsidRPr="0041528A" w:rsidRDefault="00BF46E1" w:rsidP="0041528A">
      <w:pPr>
        <w:pStyle w:val="EW"/>
      </w:pPr>
      <w:r w:rsidRPr="0041528A">
        <w:tab/>
        <w:t>Formatting length:</w:t>
      </w:r>
      <w:r w:rsidRPr="0041528A">
        <w:tab/>
        <w:t>11</w:t>
      </w:r>
    </w:p>
    <w:p w14:paraId="7D9FD583"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77CEEF62" w14:textId="77777777" w:rsidR="00BF46E1" w:rsidRPr="0041528A" w:rsidRDefault="00BF46E1" w:rsidP="0041528A">
      <w:pPr>
        <w:pStyle w:val="EX"/>
      </w:pPr>
      <w:r w:rsidRPr="0041528A">
        <w:tab/>
        <w:t>Colour:</w:t>
      </w:r>
      <w:r w:rsidRPr="0041528A">
        <w:tab/>
        <w:t>Dark Green Foreground, Bright Yellow Background</w:t>
      </w:r>
    </w:p>
    <w:p w14:paraId="58C278EA" w14:textId="77777777" w:rsidR="00BF46E1" w:rsidRPr="0041528A" w:rsidRDefault="00BF46E1" w:rsidP="00BF46E1">
      <w:r w:rsidRPr="0041528A">
        <w:t>Coding:</w:t>
      </w:r>
    </w:p>
    <w:p w14:paraId="37A57BA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82B6A5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2859CEB"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AE1C8C0"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2DF3E60" w14:textId="77777777" w:rsidR="00BF46E1" w:rsidRPr="0041528A" w:rsidRDefault="00BF46E1" w:rsidP="0092045E">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4968AD6F"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FD25CE2"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442279C"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8F67FE4"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7394F6BC"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4CA913E"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A32D69B"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B5FE567"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8F08C3D"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F40E8B0" w14:textId="77777777" w:rsidR="00BF46E1" w:rsidRPr="0041528A" w:rsidRDefault="00BF46E1" w:rsidP="0092045E">
            <w:pPr>
              <w:pStyle w:val="TAC"/>
            </w:pPr>
            <w:r w:rsidRPr="0041528A">
              <w:t>85</w:t>
            </w:r>
          </w:p>
        </w:tc>
      </w:tr>
      <w:tr w:rsidR="00BF46E1" w:rsidRPr="0041528A" w14:paraId="1FEF97A8" w14:textId="77777777" w:rsidTr="00195D76">
        <w:trPr>
          <w:jc w:val="center"/>
        </w:trPr>
        <w:tc>
          <w:tcPr>
            <w:tcW w:w="1134" w:type="dxa"/>
            <w:tcBorders>
              <w:top w:val="single" w:sz="4" w:space="0" w:color="auto"/>
              <w:right w:val="single" w:sz="4" w:space="0" w:color="auto"/>
            </w:tcBorders>
          </w:tcPr>
          <w:p w14:paraId="549AC971"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12EE557"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0F212D06"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06C900AC"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82B7084"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5887455"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EE3CECD"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48153DB"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307ADA0B"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40B9788"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7BC13DCE"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3F6CFC5A"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319CD8E" w14:textId="77777777" w:rsidR="00BF46E1" w:rsidRPr="0041528A" w:rsidRDefault="00BF46E1" w:rsidP="0092045E">
            <w:pPr>
              <w:pStyle w:val="TAC"/>
            </w:pPr>
            <w:r w:rsidRPr="0041528A">
              <w:t>32</w:t>
            </w:r>
          </w:p>
        </w:tc>
      </w:tr>
      <w:tr w:rsidR="00BF46E1" w:rsidRPr="0041528A" w14:paraId="2BA7B67F" w14:textId="77777777" w:rsidTr="00195D76">
        <w:trPr>
          <w:jc w:val="center"/>
        </w:trPr>
        <w:tc>
          <w:tcPr>
            <w:tcW w:w="1134" w:type="dxa"/>
            <w:tcBorders>
              <w:right w:val="single" w:sz="4" w:space="0" w:color="auto"/>
            </w:tcBorders>
          </w:tcPr>
          <w:p w14:paraId="4599BE0E"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61CF781"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104FD03B"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0F41C08"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FE44C61"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452E72D"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B7B7D31"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0B7EA475"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477E650"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6CB3B51"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DAF6B5D"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DB6BFED"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46EDCB94" w14:textId="77777777" w:rsidR="00BF46E1" w:rsidRPr="0041528A" w:rsidRDefault="00BF46E1" w:rsidP="0092045E">
            <w:pPr>
              <w:pStyle w:val="TAC"/>
            </w:pPr>
            <w:r w:rsidRPr="0041528A">
              <w:t>00</w:t>
            </w:r>
          </w:p>
        </w:tc>
      </w:tr>
      <w:tr w:rsidR="00BF46E1" w:rsidRPr="0041528A" w14:paraId="623185BE" w14:textId="77777777" w:rsidTr="00195D76">
        <w:trPr>
          <w:jc w:val="center"/>
        </w:trPr>
        <w:tc>
          <w:tcPr>
            <w:tcW w:w="1134" w:type="dxa"/>
            <w:tcBorders>
              <w:right w:val="single" w:sz="4" w:space="0" w:color="auto"/>
            </w:tcBorders>
          </w:tcPr>
          <w:p w14:paraId="5C10F5C9"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1B1FD15"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7446D90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D00EFE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800759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4ACFC2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B5312A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CFF755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F469C2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2E1211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1BF4DB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3144D1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CDDC091" w14:textId="77777777" w:rsidR="00BF46E1" w:rsidRPr="0041528A" w:rsidRDefault="00BF46E1" w:rsidP="0092045E">
            <w:pPr>
              <w:pStyle w:val="TAC"/>
            </w:pPr>
          </w:p>
        </w:tc>
      </w:tr>
    </w:tbl>
    <w:p w14:paraId="20E4A8A9" w14:textId="77777777" w:rsidR="00BF46E1" w:rsidRPr="0041528A" w:rsidRDefault="00BF46E1" w:rsidP="00BF46E1"/>
    <w:p w14:paraId="7F271EAD" w14:textId="77777777" w:rsidR="00BF46E1" w:rsidRPr="0041528A" w:rsidRDefault="00BF46E1" w:rsidP="00BF46E1">
      <w:r w:rsidRPr="0041528A">
        <w:t>PROACTIVE COMMAND: SEND DTMF 4.8.3</w:t>
      </w:r>
    </w:p>
    <w:p w14:paraId="1AD0D766" w14:textId="77777777" w:rsidR="00BF46E1" w:rsidRPr="0041528A" w:rsidRDefault="00BF46E1" w:rsidP="00BF46E1">
      <w:r w:rsidRPr="0041528A">
        <w:t>Logically:</w:t>
      </w:r>
    </w:p>
    <w:p w14:paraId="58E423F8" w14:textId="77777777" w:rsidR="00BF46E1" w:rsidRPr="0041528A" w:rsidRDefault="00BF46E1" w:rsidP="0041528A">
      <w:pPr>
        <w:pStyle w:val="EW"/>
      </w:pPr>
      <w:r w:rsidRPr="0041528A">
        <w:t>Command details</w:t>
      </w:r>
    </w:p>
    <w:p w14:paraId="4344B89C" w14:textId="77777777" w:rsidR="00BF46E1" w:rsidRPr="0041528A" w:rsidRDefault="00BF46E1" w:rsidP="0041528A">
      <w:pPr>
        <w:pStyle w:val="EW"/>
      </w:pPr>
      <w:r w:rsidRPr="0041528A">
        <w:tab/>
        <w:t>Command number:</w:t>
      </w:r>
      <w:r w:rsidRPr="0041528A">
        <w:tab/>
        <w:t>1</w:t>
      </w:r>
    </w:p>
    <w:p w14:paraId="3E6B1881" w14:textId="77777777" w:rsidR="00BF46E1" w:rsidRPr="0041528A" w:rsidRDefault="00BF46E1" w:rsidP="0041528A">
      <w:pPr>
        <w:pStyle w:val="EW"/>
      </w:pPr>
      <w:r w:rsidRPr="0041528A">
        <w:tab/>
        <w:t>Command type:</w:t>
      </w:r>
      <w:r w:rsidRPr="0041528A">
        <w:tab/>
        <w:t>SEND DTMF</w:t>
      </w:r>
    </w:p>
    <w:p w14:paraId="2D97F2EB" w14:textId="77777777" w:rsidR="00BF46E1" w:rsidRPr="0041528A" w:rsidRDefault="00BF46E1" w:rsidP="0041528A">
      <w:pPr>
        <w:pStyle w:val="EW"/>
      </w:pPr>
      <w:r w:rsidRPr="0041528A">
        <w:tab/>
        <w:t>Command qualifier:</w:t>
      </w:r>
      <w:r w:rsidRPr="0041528A">
        <w:tab/>
        <w:t>"00"</w:t>
      </w:r>
    </w:p>
    <w:p w14:paraId="394EE3FC" w14:textId="77777777" w:rsidR="00BF46E1" w:rsidRPr="0041528A" w:rsidRDefault="00BF46E1" w:rsidP="0041528A">
      <w:pPr>
        <w:pStyle w:val="EW"/>
      </w:pPr>
      <w:r w:rsidRPr="0041528A">
        <w:t>Device identities</w:t>
      </w:r>
    </w:p>
    <w:p w14:paraId="228D0062" w14:textId="77777777" w:rsidR="00BF46E1" w:rsidRPr="0041528A" w:rsidRDefault="00BF46E1" w:rsidP="0041528A">
      <w:pPr>
        <w:pStyle w:val="EW"/>
      </w:pPr>
      <w:r w:rsidRPr="0041528A">
        <w:tab/>
        <w:t>Source device:</w:t>
      </w:r>
      <w:r w:rsidRPr="0041528A">
        <w:tab/>
        <w:t>UICC</w:t>
      </w:r>
    </w:p>
    <w:p w14:paraId="16546E2B" w14:textId="77777777" w:rsidR="00BF46E1" w:rsidRPr="0041528A" w:rsidRDefault="00BF46E1" w:rsidP="0041528A">
      <w:pPr>
        <w:pStyle w:val="EW"/>
      </w:pPr>
      <w:r w:rsidRPr="0041528A">
        <w:tab/>
        <w:t>Destination device:</w:t>
      </w:r>
      <w:r w:rsidRPr="0041528A">
        <w:tab/>
        <w:t>Network</w:t>
      </w:r>
    </w:p>
    <w:p w14:paraId="401334CC" w14:textId="77777777" w:rsidR="00BF46E1" w:rsidRPr="0041528A" w:rsidRDefault="00BF46E1" w:rsidP="0041528A">
      <w:pPr>
        <w:pStyle w:val="EW"/>
      </w:pPr>
      <w:r w:rsidRPr="0041528A">
        <w:t>Alpha identifier:</w:t>
      </w:r>
      <w:r w:rsidRPr="0041528A">
        <w:tab/>
        <w:t>"Send DTMF 3"</w:t>
      </w:r>
    </w:p>
    <w:p w14:paraId="3BDD5365" w14:textId="77777777" w:rsidR="00BF46E1" w:rsidRPr="0041528A" w:rsidRDefault="00BF46E1" w:rsidP="0041528A">
      <w:pPr>
        <w:pStyle w:val="EX"/>
      </w:pPr>
      <w:r w:rsidRPr="0041528A">
        <w:t>DTMF String:</w:t>
      </w:r>
      <w:r w:rsidRPr="0041528A">
        <w:tab/>
        <w:t>"1234567890"</w:t>
      </w:r>
    </w:p>
    <w:p w14:paraId="34D52900" w14:textId="77777777" w:rsidR="00BF46E1" w:rsidRPr="0041528A" w:rsidRDefault="00BF46E1" w:rsidP="00BF46E1">
      <w:r w:rsidRPr="0041528A">
        <w:t>Coding:</w:t>
      </w:r>
    </w:p>
    <w:p w14:paraId="7092C0A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DBFBA4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8F50CAC"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BF40C34"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C853268" w14:textId="77777777" w:rsidR="00BF46E1" w:rsidRPr="0041528A" w:rsidRDefault="00BF46E1" w:rsidP="0092045E">
            <w:pPr>
              <w:pStyle w:val="TAC"/>
            </w:pPr>
            <w:r w:rsidRPr="0041528A">
              <w:t>1D</w:t>
            </w:r>
          </w:p>
        </w:tc>
        <w:tc>
          <w:tcPr>
            <w:tcW w:w="567" w:type="dxa"/>
            <w:tcBorders>
              <w:top w:val="single" w:sz="4" w:space="0" w:color="auto"/>
              <w:left w:val="single" w:sz="4" w:space="0" w:color="auto"/>
              <w:bottom w:val="single" w:sz="4" w:space="0" w:color="auto"/>
              <w:right w:val="single" w:sz="4" w:space="0" w:color="auto"/>
            </w:tcBorders>
          </w:tcPr>
          <w:p w14:paraId="7CEBA202"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6B32BF2"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2A9E19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A414A3B"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15C99F7D"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2F84105"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8E34903"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274DD06"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84FD5FE"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9D14E91" w14:textId="77777777" w:rsidR="00BF46E1" w:rsidRPr="0041528A" w:rsidRDefault="00BF46E1" w:rsidP="0092045E">
            <w:pPr>
              <w:pStyle w:val="TAC"/>
            </w:pPr>
            <w:r w:rsidRPr="0041528A">
              <w:t>85</w:t>
            </w:r>
          </w:p>
        </w:tc>
      </w:tr>
      <w:tr w:rsidR="00BF46E1" w:rsidRPr="0041528A" w14:paraId="6C082BAA" w14:textId="77777777" w:rsidTr="00195D76">
        <w:trPr>
          <w:jc w:val="center"/>
        </w:trPr>
        <w:tc>
          <w:tcPr>
            <w:tcW w:w="1134" w:type="dxa"/>
            <w:tcBorders>
              <w:top w:val="single" w:sz="4" w:space="0" w:color="auto"/>
              <w:right w:val="single" w:sz="4" w:space="0" w:color="auto"/>
            </w:tcBorders>
          </w:tcPr>
          <w:p w14:paraId="7F596EE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500C0EE"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28F62DAC"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0742F6B4"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EFF1B5A"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0BC91BDF"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D3EFB20"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434CE8C"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8E4951E"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4398BF2"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4EBA99E8"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67AF2EB3"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69F6590" w14:textId="77777777" w:rsidR="00BF46E1" w:rsidRPr="0041528A" w:rsidRDefault="00BF46E1" w:rsidP="0092045E">
            <w:pPr>
              <w:pStyle w:val="TAC"/>
            </w:pPr>
            <w:r w:rsidRPr="0041528A">
              <w:t>33</w:t>
            </w:r>
          </w:p>
        </w:tc>
      </w:tr>
      <w:tr w:rsidR="00BF46E1" w:rsidRPr="0041528A" w14:paraId="75712060" w14:textId="77777777" w:rsidTr="00195D76">
        <w:trPr>
          <w:jc w:val="center"/>
        </w:trPr>
        <w:tc>
          <w:tcPr>
            <w:tcW w:w="1134" w:type="dxa"/>
            <w:tcBorders>
              <w:right w:val="single" w:sz="4" w:space="0" w:color="auto"/>
            </w:tcBorders>
          </w:tcPr>
          <w:p w14:paraId="107FF73F"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83CE150"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729C8117"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911570C"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94565C4"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65DD429"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8A11F6F"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183FA671"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CE0EA9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B9526E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403648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133A63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57C87C3" w14:textId="77777777" w:rsidR="00BF46E1" w:rsidRPr="0041528A" w:rsidRDefault="00BF46E1" w:rsidP="0092045E">
            <w:pPr>
              <w:pStyle w:val="TAC"/>
            </w:pPr>
          </w:p>
        </w:tc>
      </w:tr>
    </w:tbl>
    <w:p w14:paraId="0FF3E93B" w14:textId="77777777" w:rsidR="00BF46E1" w:rsidRPr="0041528A" w:rsidRDefault="00BF46E1" w:rsidP="00BF46E1"/>
    <w:p w14:paraId="1B4734B5" w14:textId="77777777" w:rsidR="00BF46E1" w:rsidRPr="0041528A" w:rsidRDefault="00BF46E1" w:rsidP="00BF46E1">
      <w:r w:rsidRPr="0041528A">
        <w:t>TERMINAL RESPONSE: SEND DTMF 4.8.1</w:t>
      </w:r>
    </w:p>
    <w:p w14:paraId="15BDC70B" w14:textId="77777777" w:rsidR="00BF46E1" w:rsidRPr="0041528A" w:rsidRDefault="00BF46E1" w:rsidP="00BF46E1">
      <w:r w:rsidRPr="0041528A">
        <w:lastRenderedPageBreak/>
        <w:t>Logically:</w:t>
      </w:r>
    </w:p>
    <w:p w14:paraId="2C89A8D2" w14:textId="77777777" w:rsidR="00BF46E1" w:rsidRPr="0041528A" w:rsidRDefault="00BF46E1" w:rsidP="0041528A">
      <w:pPr>
        <w:pStyle w:val="EW"/>
      </w:pPr>
      <w:r w:rsidRPr="0041528A">
        <w:t>Command details</w:t>
      </w:r>
    </w:p>
    <w:p w14:paraId="381E4021" w14:textId="77777777" w:rsidR="00BF46E1" w:rsidRPr="0041528A" w:rsidRDefault="00BF46E1" w:rsidP="0041528A">
      <w:pPr>
        <w:pStyle w:val="EW"/>
      </w:pPr>
      <w:r w:rsidRPr="0041528A">
        <w:tab/>
        <w:t>Command number:</w:t>
      </w:r>
      <w:r w:rsidRPr="0041528A">
        <w:tab/>
        <w:t>1</w:t>
      </w:r>
    </w:p>
    <w:p w14:paraId="7B8F0288" w14:textId="77777777" w:rsidR="00BF46E1" w:rsidRPr="0041528A" w:rsidRDefault="00BF46E1" w:rsidP="0041528A">
      <w:pPr>
        <w:pStyle w:val="EW"/>
      </w:pPr>
      <w:r w:rsidRPr="0041528A">
        <w:tab/>
        <w:t>Command type:</w:t>
      </w:r>
      <w:r w:rsidRPr="0041528A">
        <w:tab/>
        <w:t>SEND DTMF</w:t>
      </w:r>
    </w:p>
    <w:p w14:paraId="386125BA" w14:textId="77777777" w:rsidR="00BF46E1" w:rsidRPr="0041528A" w:rsidRDefault="00BF46E1" w:rsidP="0041528A">
      <w:pPr>
        <w:pStyle w:val="EW"/>
      </w:pPr>
      <w:r w:rsidRPr="0041528A">
        <w:tab/>
        <w:t>Command qualifier:</w:t>
      </w:r>
      <w:r w:rsidRPr="0041528A">
        <w:tab/>
        <w:t>"00"</w:t>
      </w:r>
    </w:p>
    <w:p w14:paraId="01F1100A" w14:textId="77777777" w:rsidR="00BF46E1" w:rsidRPr="0041528A" w:rsidRDefault="00BF46E1" w:rsidP="0041528A">
      <w:pPr>
        <w:pStyle w:val="EW"/>
      </w:pPr>
      <w:r w:rsidRPr="0041528A">
        <w:t>Device identities</w:t>
      </w:r>
    </w:p>
    <w:p w14:paraId="1800FD58" w14:textId="77777777" w:rsidR="00BF46E1" w:rsidRPr="0041528A" w:rsidRDefault="00BF46E1" w:rsidP="0041528A">
      <w:pPr>
        <w:pStyle w:val="EW"/>
      </w:pPr>
      <w:r w:rsidRPr="0041528A">
        <w:tab/>
        <w:t>Source device:</w:t>
      </w:r>
      <w:r w:rsidRPr="0041528A">
        <w:tab/>
        <w:t>ME</w:t>
      </w:r>
    </w:p>
    <w:p w14:paraId="7903C4CD" w14:textId="77777777" w:rsidR="00BF46E1" w:rsidRPr="0041528A" w:rsidRDefault="00BF46E1" w:rsidP="0041528A">
      <w:pPr>
        <w:pStyle w:val="EW"/>
      </w:pPr>
      <w:r w:rsidRPr="0041528A">
        <w:tab/>
        <w:t>Destination device:</w:t>
      </w:r>
      <w:r w:rsidRPr="0041528A">
        <w:tab/>
        <w:t>UICC</w:t>
      </w:r>
    </w:p>
    <w:p w14:paraId="20A1E748" w14:textId="77777777" w:rsidR="00BF46E1" w:rsidRPr="0041528A" w:rsidRDefault="00BF46E1" w:rsidP="0041528A">
      <w:pPr>
        <w:pStyle w:val="EW"/>
      </w:pPr>
      <w:r w:rsidRPr="0041528A">
        <w:t>Result</w:t>
      </w:r>
    </w:p>
    <w:p w14:paraId="7E3283E7" w14:textId="77777777" w:rsidR="00BF46E1" w:rsidRPr="0041528A" w:rsidRDefault="00BF46E1" w:rsidP="0041528A">
      <w:pPr>
        <w:pStyle w:val="EX"/>
      </w:pPr>
      <w:r w:rsidRPr="0041528A">
        <w:tab/>
        <w:t>General Result:</w:t>
      </w:r>
      <w:r w:rsidRPr="0041528A">
        <w:tab/>
        <w:t>Command performed successfully</w:t>
      </w:r>
    </w:p>
    <w:p w14:paraId="72FB3172" w14:textId="77777777" w:rsidR="00BF46E1" w:rsidRPr="0041528A" w:rsidRDefault="00BF46E1" w:rsidP="00BF46E1">
      <w:r w:rsidRPr="0041528A">
        <w:t>Coding:</w:t>
      </w:r>
    </w:p>
    <w:p w14:paraId="29A4DE6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F376D6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4F5A063"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E16D6EC"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D3FF738"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9FC173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713FDE3"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34FFC402"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30F52B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DE46BEE"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F0D4735"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B71632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7F54056"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6B1D811"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FBAE030" w14:textId="77777777" w:rsidR="00BF46E1" w:rsidRPr="0041528A" w:rsidRDefault="00BF46E1" w:rsidP="0092045E">
            <w:pPr>
              <w:pStyle w:val="TAC"/>
            </w:pPr>
            <w:r w:rsidRPr="0041528A">
              <w:t>00</w:t>
            </w:r>
          </w:p>
        </w:tc>
      </w:tr>
    </w:tbl>
    <w:p w14:paraId="2C6BD0D8" w14:textId="77777777" w:rsidR="00BF46E1" w:rsidRPr="0041528A" w:rsidRDefault="00BF46E1" w:rsidP="00BF46E1"/>
    <w:p w14:paraId="3F37C78F" w14:textId="77777777" w:rsidR="00BF46E1" w:rsidRPr="0041528A" w:rsidRDefault="00BF46E1" w:rsidP="00BF46E1">
      <w:pPr>
        <w:pStyle w:val="H6"/>
      </w:pPr>
      <w:r w:rsidRPr="0041528A">
        <w:t>27.22.4.24.4.8.5</w:t>
      </w:r>
      <w:r w:rsidRPr="0041528A">
        <w:tab/>
        <w:t>Test requirement</w:t>
      </w:r>
    </w:p>
    <w:p w14:paraId="59EF91AA" w14:textId="77777777" w:rsidR="00BF46E1" w:rsidRPr="0041528A" w:rsidRDefault="00BF46E1" w:rsidP="00BF46E1">
      <w:r w:rsidRPr="0041528A">
        <w:t>The ME shall operate in the manner defined in expected sequence 4.8.</w:t>
      </w:r>
    </w:p>
    <w:p w14:paraId="56B402FE" w14:textId="77777777" w:rsidR="00BF46E1" w:rsidRPr="0041528A" w:rsidRDefault="00BF46E1" w:rsidP="00BF46E1">
      <w:pPr>
        <w:pStyle w:val="H6"/>
      </w:pPr>
      <w:r w:rsidRPr="0041528A">
        <w:t>27.22.4.24.4.9</w:t>
      </w:r>
      <w:r w:rsidRPr="0041528A">
        <w:tab/>
        <w:t>SEND DTMF (support of Text Attribute – Strikethrough On)</w:t>
      </w:r>
    </w:p>
    <w:p w14:paraId="52E3BB1D" w14:textId="77777777" w:rsidR="00BF46E1" w:rsidRPr="0041528A" w:rsidRDefault="00BF46E1" w:rsidP="00BF46E1">
      <w:pPr>
        <w:pStyle w:val="H6"/>
      </w:pPr>
      <w:r w:rsidRPr="0041528A">
        <w:t>27.22.4.24.4.9.1</w:t>
      </w:r>
      <w:r w:rsidRPr="0041528A">
        <w:tab/>
        <w:t>Definition and applicability</w:t>
      </w:r>
    </w:p>
    <w:p w14:paraId="058E3682" w14:textId="77777777" w:rsidR="00BF46E1" w:rsidRPr="0041528A" w:rsidRDefault="00BF46E1" w:rsidP="00BF46E1">
      <w:r w:rsidRPr="0041528A">
        <w:t>See clause 3.2.2.</w:t>
      </w:r>
    </w:p>
    <w:p w14:paraId="3BCDCD14" w14:textId="77777777" w:rsidR="00BF46E1" w:rsidRPr="0041528A" w:rsidRDefault="00BF46E1" w:rsidP="00BF46E1">
      <w:pPr>
        <w:pStyle w:val="H6"/>
      </w:pPr>
      <w:r w:rsidRPr="0041528A">
        <w:t>27.22.4.24.4.9.2</w:t>
      </w:r>
      <w:r w:rsidRPr="0041528A">
        <w:tab/>
        <w:t>Conformance requirement</w:t>
      </w:r>
    </w:p>
    <w:p w14:paraId="6141466A" w14:textId="77777777" w:rsidR="00BF46E1" w:rsidRPr="0041528A" w:rsidRDefault="00BF46E1" w:rsidP="00BF46E1">
      <w:pPr>
        <w:keepNext/>
        <w:keepLines/>
      </w:pPr>
      <w:r w:rsidRPr="0041528A">
        <w:t>The ME shall support the Proactive UICC: Send DTMF facility as defined in:</w:t>
      </w:r>
    </w:p>
    <w:p w14:paraId="20373BA8" w14:textId="77777777" w:rsidR="00BF46E1" w:rsidRPr="0041528A" w:rsidRDefault="00BF46E1" w:rsidP="00BF46E1">
      <w:pPr>
        <w:pStyle w:val="B1"/>
      </w:pPr>
      <w:r w:rsidRPr="0041528A">
        <w:t>-</w:t>
      </w:r>
      <w:r w:rsidRPr="0041528A">
        <w:tab/>
        <w:t>TS 31.111 [15] clause 6.1, clause 6.4.24, clause 6.6.24, clause 8.12.2, clause 5.2, clause 8.6, clause 8.7, clause 8.2, clause 8.44 and clause 8.70.</w:t>
      </w:r>
    </w:p>
    <w:p w14:paraId="01F86C22" w14:textId="77777777" w:rsidR="00BF46E1" w:rsidRPr="0041528A" w:rsidRDefault="00BF46E1" w:rsidP="00BF46E1">
      <w:pPr>
        <w:pStyle w:val="H6"/>
      </w:pPr>
      <w:r w:rsidRPr="0041528A">
        <w:t>27.22.4.24.4.9.3</w:t>
      </w:r>
      <w:r w:rsidRPr="0041528A">
        <w:tab/>
        <w:t>Test purpose</w:t>
      </w:r>
    </w:p>
    <w:p w14:paraId="32590E7F" w14:textId="77777777" w:rsidR="00BF46E1" w:rsidRPr="0041528A" w:rsidRDefault="00BF46E1" w:rsidP="00BF46E1">
      <w:r w:rsidRPr="0041528A">
        <w:t>To verify that after a call has been successfully established the ME sends the DTMF string contained in the SEND DTMF proactive UICC command to the network, and returns a successful response in the TERMINAL RESPONSE command sent to the UICC.</w:t>
      </w:r>
    </w:p>
    <w:p w14:paraId="1D8DF62F" w14:textId="77777777" w:rsidR="00BF46E1" w:rsidRPr="0041528A" w:rsidRDefault="00BF46E1" w:rsidP="00BF46E1">
      <w:r w:rsidRPr="0041528A">
        <w:t>To verify that the ME does not locally generate audible DTMF tones and play them to the user.</w:t>
      </w:r>
    </w:p>
    <w:p w14:paraId="6A2A1D99" w14:textId="77777777" w:rsidR="00BF46E1" w:rsidRPr="0041528A" w:rsidRDefault="00BF46E1" w:rsidP="00BF46E1">
      <w:r w:rsidRPr="0041528A">
        <w:t>To verify that if the ME is in idle mode it informs the UICC using TERMINAL RESPONSE '20' with the additional information "Not in speech call".</w:t>
      </w:r>
    </w:p>
    <w:p w14:paraId="6CBE5D15" w14:textId="77777777" w:rsidR="00BF46E1" w:rsidRPr="0041528A" w:rsidRDefault="00BF46E1" w:rsidP="00BF46E1">
      <w:r w:rsidRPr="0041528A">
        <w:t>To verify that the ME displays the text contained in the SEND DTMF proactive UICC command.</w:t>
      </w:r>
    </w:p>
    <w:p w14:paraId="5E05DB0C" w14:textId="77777777" w:rsidR="00BF46E1" w:rsidRPr="0041528A" w:rsidRDefault="00BF46E1" w:rsidP="00BF46E1">
      <w:r w:rsidRPr="0041528A">
        <w:t>To verify that the ME displays the alpha identifier according to the strikethrough text attribute configuration which are referred to in the contents of the SEND DTMF proactive UICC command.</w:t>
      </w:r>
    </w:p>
    <w:p w14:paraId="21B15545" w14:textId="77777777" w:rsidR="00BF46E1" w:rsidRPr="0041528A" w:rsidRDefault="00BF46E1" w:rsidP="00BF46E1">
      <w:pPr>
        <w:pStyle w:val="H6"/>
      </w:pPr>
      <w:r w:rsidRPr="0041528A">
        <w:t>27.22.4.24.4.9.4</w:t>
      </w:r>
      <w:r w:rsidRPr="0041528A">
        <w:tab/>
        <w:t>Method of test</w:t>
      </w:r>
    </w:p>
    <w:p w14:paraId="2B20FFD9" w14:textId="77777777" w:rsidR="00BF46E1" w:rsidRPr="0041528A" w:rsidRDefault="00BF46E1" w:rsidP="00BF46E1">
      <w:pPr>
        <w:pStyle w:val="H6"/>
      </w:pPr>
      <w:r w:rsidRPr="0041528A">
        <w:t>27.22.4.24.4.9.4.1</w:t>
      </w:r>
      <w:r w:rsidRPr="0041528A">
        <w:tab/>
        <w:t>Initial conditions</w:t>
      </w:r>
    </w:p>
    <w:p w14:paraId="2C04021F" w14:textId="77777777" w:rsidR="00BF46E1" w:rsidRPr="0041528A" w:rsidRDefault="00BF46E1" w:rsidP="00BF46E1">
      <w:r w:rsidRPr="0041528A">
        <w:t>The ME is connected to the USIM Simulator.</w:t>
      </w:r>
    </w:p>
    <w:p w14:paraId="30D23462" w14:textId="77777777" w:rsidR="00BF46E1" w:rsidRPr="0041528A" w:rsidRDefault="00BF46E1" w:rsidP="00BF46E1">
      <w:r w:rsidRPr="0041528A">
        <w:t>The elementary files are coded as USIM Application Toolkit default.</w:t>
      </w:r>
    </w:p>
    <w:p w14:paraId="0B305445" w14:textId="77777777" w:rsidR="00BF46E1" w:rsidRPr="0041528A" w:rsidRDefault="00BF46E1" w:rsidP="00BF46E1">
      <w:r w:rsidRPr="0041528A">
        <w:t>Prior to this test the ME shall have been powered on, performed the PROFILE DOWNLOAD procedure and be in updated idle mode on the USS.</w:t>
      </w:r>
    </w:p>
    <w:p w14:paraId="581D852D" w14:textId="77777777" w:rsidR="00BF46E1" w:rsidRPr="0041528A" w:rsidRDefault="00BF46E1" w:rsidP="00BF46E1">
      <w:pPr>
        <w:pStyle w:val="H6"/>
      </w:pPr>
      <w:r w:rsidRPr="0041528A">
        <w:lastRenderedPageBreak/>
        <w:t>27.22.4.24.4.9.4.2</w:t>
      </w:r>
      <w:r w:rsidRPr="0041528A">
        <w:tab/>
        <w:t>Procedure</w:t>
      </w:r>
    </w:p>
    <w:p w14:paraId="7F8AEC55" w14:textId="77777777" w:rsidR="00BF46E1" w:rsidRPr="0041528A" w:rsidRDefault="00BF46E1" w:rsidP="00BF46E1">
      <w:pPr>
        <w:pStyle w:val="TH"/>
      </w:pPr>
      <w:r w:rsidRPr="0041528A">
        <w:t>Expected Sequence 4.9 (SEND DTMF, with text attribute – Strikethrough On)</w:t>
      </w:r>
    </w:p>
    <w:p w14:paraId="0F9962AE" w14:textId="77777777" w:rsidR="00BF46E1" w:rsidRPr="0041528A" w:rsidRDefault="00BF46E1" w:rsidP="00BF46E1">
      <w:r w:rsidRPr="0041528A">
        <w:t>Some details of the DTMF protocol have been left out for clarity.</w:t>
      </w:r>
    </w:p>
    <w:p w14:paraId="0A6B72F9"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46DD7D1D"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5726720E" w14:textId="77777777" w:rsidR="00BF46E1" w:rsidRPr="0041528A" w:rsidRDefault="00BF46E1" w:rsidP="0092045E">
            <w:pPr>
              <w:pStyle w:val="TAH"/>
            </w:pPr>
            <w:r w:rsidRPr="0041528A">
              <w:lastRenderedPageBreak/>
              <w:t>Step</w:t>
            </w:r>
          </w:p>
        </w:tc>
        <w:tc>
          <w:tcPr>
            <w:tcW w:w="1232" w:type="dxa"/>
            <w:tcBorders>
              <w:top w:val="single" w:sz="6" w:space="0" w:color="auto"/>
              <w:left w:val="single" w:sz="6" w:space="0" w:color="auto"/>
              <w:bottom w:val="single" w:sz="4" w:space="0" w:color="auto"/>
              <w:right w:val="single" w:sz="6" w:space="0" w:color="auto"/>
            </w:tcBorders>
          </w:tcPr>
          <w:p w14:paraId="78F25461"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bottom w:val="single" w:sz="4" w:space="0" w:color="auto"/>
              <w:right w:val="single" w:sz="6" w:space="0" w:color="auto"/>
            </w:tcBorders>
          </w:tcPr>
          <w:p w14:paraId="039C1084"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4" w:space="0" w:color="auto"/>
              <w:right w:val="single" w:sz="6" w:space="0" w:color="auto"/>
            </w:tcBorders>
          </w:tcPr>
          <w:p w14:paraId="1532546C" w14:textId="77777777" w:rsidR="00BF46E1" w:rsidRPr="0041528A" w:rsidRDefault="00BF46E1" w:rsidP="0092045E">
            <w:pPr>
              <w:pStyle w:val="TAH"/>
            </w:pPr>
            <w:r w:rsidRPr="0041528A">
              <w:t>Comments</w:t>
            </w:r>
          </w:p>
        </w:tc>
      </w:tr>
      <w:tr w:rsidR="00BF46E1" w:rsidRPr="0041528A" w14:paraId="24E5D886" w14:textId="77777777" w:rsidTr="00195D76">
        <w:trPr>
          <w:cantSplit/>
          <w:jc w:val="center"/>
        </w:trPr>
        <w:tc>
          <w:tcPr>
            <w:tcW w:w="737" w:type="dxa"/>
            <w:tcBorders>
              <w:top w:val="single" w:sz="4" w:space="0" w:color="auto"/>
              <w:left w:val="single" w:sz="4" w:space="0" w:color="auto"/>
              <w:right w:val="single" w:sz="4" w:space="0" w:color="auto"/>
            </w:tcBorders>
          </w:tcPr>
          <w:p w14:paraId="3A159F1F" w14:textId="77777777" w:rsidR="00BF46E1" w:rsidRPr="0041528A" w:rsidRDefault="00BF46E1" w:rsidP="0092045E">
            <w:pPr>
              <w:pStyle w:val="TAC"/>
            </w:pPr>
            <w:r w:rsidRPr="0041528A">
              <w:t>1</w:t>
            </w:r>
          </w:p>
        </w:tc>
        <w:tc>
          <w:tcPr>
            <w:tcW w:w="1232" w:type="dxa"/>
            <w:tcBorders>
              <w:top w:val="single" w:sz="4" w:space="0" w:color="auto"/>
              <w:left w:val="single" w:sz="4" w:space="0" w:color="auto"/>
              <w:right w:val="single" w:sz="4" w:space="0" w:color="auto"/>
            </w:tcBorders>
          </w:tcPr>
          <w:p w14:paraId="6A863D14"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top w:val="single" w:sz="4" w:space="0" w:color="auto"/>
              <w:left w:val="single" w:sz="4" w:space="0" w:color="auto"/>
              <w:right w:val="single" w:sz="4" w:space="0" w:color="auto"/>
            </w:tcBorders>
          </w:tcPr>
          <w:p w14:paraId="3AE219C8" w14:textId="77777777" w:rsidR="00BF46E1" w:rsidRPr="0041528A" w:rsidRDefault="00BF46E1" w:rsidP="0092045E">
            <w:pPr>
              <w:pStyle w:val="TAL"/>
            </w:pPr>
            <w:r w:rsidRPr="0041528A">
              <w:t>Set up a call to "+0123456789"</w:t>
            </w:r>
          </w:p>
        </w:tc>
        <w:tc>
          <w:tcPr>
            <w:tcW w:w="3776" w:type="dxa"/>
            <w:tcBorders>
              <w:top w:val="single" w:sz="4" w:space="0" w:color="auto"/>
              <w:left w:val="single" w:sz="4" w:space="0" w:color="auto"/>
              <w:right w:val="single" w:sz="4" w:space="0" w:color="auto"/>
            </w:tcBorders>
          </w:tcPr>
          <w:p w14:paraId="0F03EE9E" w14:textId="77777777" w:rsidR="00BF46E1" w:rsidRPr="0041528A" w:rsidRDefault="00BF46E1" w:rsidP="0092045E">
            <w:pPr>
              <w:pStyle w:val="TAL"/>
            </w:pPr>
          </w:p>
        </w:tc>
      </w:tr>
      <w:tr w:rsidR="00BF46E1" w:rsidRPr="0041528A" w14:paraId="74FA2252" w14:textId="77777777" w:rsidTr="00195D76">
        <w:trPr>
          <w:cantSplit/>
          <w:jc w:val="center"/>
        </w:trPr>
        <w:tc>
          <w:tcPr>
            <w:tcW w:w="737" w:type="dxa"/>
            <w:tcBorders>
              <w:left w:val="single" w:sz="4" w:space="0" w:color="auto"/>
              <w:right w:val="single" w:sz="4" w:space="0" w:color="auto"/>
            </w:tcBorders>
          </w:tcPr>
          <w:p w14:paraId="20B05E34" w14:textId="77777777" w:rsidR="00BF46E1" w:rsidRPr="0041528A" w:rsidRDefault="00BF46E1" w:rsidP="0092045E">
            <w:pPr>
              <w:pStyle w:val="TAC"/>
            </w:pPr>
            <w:r w:rsidRPr="0041528A">
              <w:t>2</w:t>
            </w:r>
          </w:p>
        </w:tc>
        <w:tc>
          <w:tcPr>
            <w:tcW w:w="1232" w:type="dxa"/>
            <w:tcBorders>
              <w:left w:val="single" w:sz="4" w:space="0" w:color="auto"/>
              <w:right w:val="single" w:sz="4" w:space="0" w:color="auto"/>
            </w:tcBorders>
          </w:tcPr>
          <w:p w14:paraId="291ABC5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1B85271"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173F5DB2" w14:textId="77777777" w:rsidR="00BF46E1" w:rsidRPr="0041528A" w:rsidRDefault="00BF46E1" w:rsidP="0092045E">
            <w:pPr>
              <w:pStyle w:val="TAL"/>
            </w:pPr>
          </w:p>
        </w:tc>
      </w:tr>
      <w:tr w:rsidR="00BF46E1" w:rsidRPr="0041528A" w14:paraId="36C39989" w14:textId="77777777" w:rsidTr="00195D76">
        <w:trPr>
          <w:cantSplit/>
          <w:jc w:val="center"/>
        </w:trPr>
        <w:tc>
          <w:tcPr>
            <w:tcW w:w="737" w:type="dxa"/>
            <w:tcBorders>
              <w:left w:val="single" w:sz="4" w:space="0" w:color="auto"/>
              <w:right w:val="single" w:sz="4" w:space="0" w:color="auto"/>
            </w:tcBorders>
          </w:tcPr>
          <w:p w14:paraId="3B039E86" w14:textId="77777777" w:rsidR="00BF46E1" w:rsidRPr="0041528A" w:rsidRDefault="00BF46E1" w:rsidP="0092045E">
            <w:pPr>
              <w:pStyle w:val="TAC"/>
            </w:pPr>
            <w:r w:rsidRPr="0041528A">
              <w:t>3</w:t>
            </w:r>
          </w:p>
        </w:tc>
        <w:tc>
          <w:tcPr>
            <w:tcW w:w="1232" w:type="dxa"/>
            <w:tcBorders>
              <w:left w:val="single" w:sz="4" w:space="0" w:color="auto"/>
              <w:right w:val="single" w:sz="4" w:space="0" w:color="auto"/>
            </w:tcBorders>
          </w:tcPr>
          <w:p w14:paraId="14E5428A"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3A366307"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5381D48A" w14:textId="77777777" w:rsidR="00BF46E1" w:rsidRPr="0041528A" w:rsidRDefault="00BF46E1" w:rsidP="0092045E">
            <w:pPr>
              <w:pStyle w:val="TAL"/>
            </w:pPr>
          </w:p>
        </w:tc>
      </w:tr>
      <w:tr w:rsidR="00BF46E1" w:rsidRPr="0041528A" w14:paraId="37BD9476" w14:textId="77777777" w:rsidTr="00195D76">
        <w:trPr>
          <w:cantSplit/>
          <w:jc w:val="center"/>
        </w:trPr>
        <w:tc>
          <w:tcPr>
            <w:tcW w:w="737" w:type="dxa"/>
            <w:tcBorders>
              <w:left w:val="single" w:sz="4" w:space="0" w:color="auto"/>
              <w:right w:val="single" w:sz="4" w:space="0" w:color="auto"/>
            </w:tcBorders>
          </w:tcPr>
          <w:p w14:paraId="08E5E9B9" w14:textId="77777777" w:rsidR="00BF46E1" w:rsidRPr="0041528A" w:rsidRDefault="00BF46E1" w:rsidP="0092045E">
            <w:pPr>
              <w:pStyle w:val="TAC"/>
            </w:pPr>
            <w:r w:rsidRPr="0041528A">
              <w:t>4</w:t>
            </w:r>
          </w:p>
        </w:tc>
        <w:tc>
          <w:tcPr>
            <w:tcW w:w="1232" w:type="dxa"/>
            <w:tcBorders>
              <w:left w:val="single" w:sz="4" w:space="0" w:color="auto"/>
              <w:right w:val="single" w:sz="4" w:space="0" w:color="auto"/>
            </w:tcBorders>
          </w:tcPr>
          <w:p w14:paraId="7744269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C89342B" w14:textId="77777777" w:rsidR="00BF46E1" w:rsidRPr="0041528A" w:rsidRDefault="00BF46E1" w:rsidP="0092045E">
            <w:pPr>
              <w:pStyle w:val="TAL"/>
            </w:pPr>
            <w:r w:rsidRPr="0041528A">
              <w:t>PROACTIVE COMMAND PENDING: SEND DTMF 4.9.1</w:t>
            </w:r>
          </w:p>
        </w:tc>
        <w:tc>
          <w:tcPr>
            <w:tcW w:w="3776" w:type="dxa"/>
            <w:tcBorders>
              <w:left w:val="single" w:sz="4" w:space="0" w:color="auto"/>
              <w:right w:val="single" w:sz="4" w:space="0" w:color="auto"/>
            </w:tcBorders>
          </w:tcPr>
          <w:p w14:paraId="06A309DA" w14:textId="77777777" w:rsidR="00BF46E1" w:rsidRPr="0041528A" w:rsidRDefault="00BF46E1" w:rsidP="0092045E">
            <w:pPr>
              <w:pStyle w:val="TAL"/>
            </w:pPr>
          </w:p>
        </w:tc>
      </w:tr>
      <w:tr w:rsidR="00BF46E1" w:rsidRPr="0041528A" w14:paraId="1A7C912A" w14:textId="77777777" w:rsidTr="00195D76">
        <w:trPr>
          <w:cantSplit/>
          <w:jc w:val="center"/>
        </w:trPr>
        <w:tc>
          <w:tcPr>
            <w:tcW w:w="737" w:type="dxa"/>
            <w:tcBorders>
              <w:left w:val="single" w:sz="4" w:space="0" w:color="auto"/>
              <w:right w:val="single" w:sz="4" w:space="0" w:color="auto"/>
            </w:tcBorders>
          </w:tcPr>
          <w:p w14:paraId="7EF54968" w14:textId="77777777" w:rsidR="00BF46E1" w:rsidRPr="0041528A" w:rsidRDefault="00BF46E1" w:rsidP="0092045E">
            <w:pPr>
              <w:pStyle w:val="TAC"/>
            </w:pPr>
            <w:r w:rsidRPr="0041528A">
              <w:t>5</w:t>
            </w:r>
          </w:p>
        </w:tc>
        <w:tc>
          <w:tcPr>
            <w:tcW w:w="1232" w:type="dxa"/>
            <w:tcBorders>
              <w:left w:val="single" w:sz="4" w:space="0" w:color="auto"/>
              <w:right w:val="single" w:sz="4" w:space="0" w:color="auto"/>
            </w:tcBorders>
          </w:tcPr>
          <w:p w14:paraId="230E131E"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E0034F2" w14:textId="77777777" w:rsidR="00BF46E1" w:rsidRPr="0041528A" w:rsidRDefault="00BF46E1" w:rsidP="0092045E">
            <w:pPr>
              <w:pStyle w:val="TAL"/>
            </w:pPr>
            <w:r w:rsidRPr="0041528A">
              <w:t>FETCH</w:t>
            </w:r>
          </w:p>
        </w:tc>
        <w:tc>
          <w:tcPr>
            <w:tcW w:w="3776" w:type="dxa"/>
            <w:tcBorders>
              <w:left w:val="single" w:sz="4" w:space="0" w:color="auto"/>
              <w:right w:val="single" w:sz="4" w:space="0" w:color="auto"/>
            </w:tcBorders>
          </w:tcPr>
          <w:p w14:paraId="18FC19F5" w14:textId="77777777" w:rsidR="00BF46E1" w:rsidRPr="0041528A" w:rsidRDefault="00BF46E1" w:rsidP="0092045E">
            <w:pPr>
              <w:pStyle w:val="TAL"/>
            </w:pPr>
          </w:p>
        </w:tc>
      </w:tr>
      <w:tr w:rsidR="00BF46E1" w:rsidRPr="0041528A" w14:paraId="6F1BFBDE" w14:textId="77777777" w:rsidTr="00195D76">
        <w:trPr>
          <w:cantSplit/>
          <w:jc w:val="center"/>
        </w:trPr>
        <w:tc>
          <w:tcPr>
            <w:tcW w:w="737" w:type="dxa"/>
            <w:tcBorders>
              <w:left w:val="single" w:sz="4" w:space="0" w:color="auto"/>
              <w:right w:val="single" w:sz="4" w:space="0" w:color="auto"/>
            </w:tcBorders>
          </w:tcPr>
          <w:p w14:paraId="37D9C4D6" w14:textId="77777777" w:rsidR="00BF46E1" w:rsidRPr="0041528A" w:rsidRDefault="00BF46E1" w:rsidP="0092045E">
            <w:pPr>
              <w:pStyle w:val="TAC"/>
            </w:pPr>
            <w:r w:rsidRPr="0041528A">
              <w:t>6</w:t>
            </w:r>
          </w:p>
        </w:tc>
        <w:tc>
          <w:tcPr>
            <w:tcW w:w="1232" w:type="dxa"/>
            <w:tcBorders>
              <w:left w:val="single" w:sz="4" w:space="0" w:color="auto"/>
              <w:right w:val="single" w:sz="4" w:space="0" w:color="auto"/>
            </w:tcBorders>
          </w:tcPr>
          <w:p w14:paraId="386111A5"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EEEC0DA" w14:textId="77777777" w:rsidR="00BF46E1" w:rsidRPr="0041528A" w:rsidRDefault="00BF46E1" w:rsidP="0092045E">
            <w:pPr>
              <w:pStyle w:val="TAL"/>
            </w:pPr>
            <w:r w:rsidRPr="0041528A">
              <w:t>PROACTIVE COMMAND: SEND DTMF 4.9.1</w:t>
            </w:r>
          </w:p>
        </w:tc>
        <w:tc>
          <w:tcPr>
            <w:tcW w:w="3776" w:type="dxa"/>
            <w:tcBorders>
              <w:left w:val="single" w:sz="4" w:space="0" w:color="auto"/>
              <w:right w:val="single" w:sz="4" w:space="0" w:color="auto"/>
            </w:tcBorders>
          </w:tcPr>
          <w:p w14:paraId="28696A33" w14:textId="77777777" w:rsidR="00BF46E1" w:rsidRPr="0041528A" w:rsidRDefault="00BF46E1" w:rsidP="0092045E">
            <w:pPr>
              <w:pStyle w:val="TAL"/>
            </w:pPr>
          </w:p>
        </w:tc>
      </w:tr>
      <w:tr w:rsidR="00BF46E1" w:rsidRPr="0041528A" w14:paraId="77125D0C" w14:textId="77777777" w:rsidTr="00195D76">
        <w:trPr>
          <w:cantSplit/>
          <w:jc w:val="center"/>
        </w:trPr>
        <w:tc>
          <w:tcPr>
            <w:tcW w:w="737" w:type="dxa"/>
            <w:tcBorders>
              <w:left w:val="single" w:sz="4" w:space="0" w:color="auto"/>
              <w:right w:val="single" w:sz="4" w:space="0" w:color="auto"/>
            </w:tcBorders>
          </w:tcPr>
          <w:p w14:paraId="1F9A6F95" w14:textId="77777777" w:rsidR="00BF46E1" w:rsidRPr="0041528A" w:rsidRDefault="00BF46E1" w:rsidP="0092045E">
            <w:pPr>
              <w:pStyle w:val="TAC"/>
            </w:pPr>
            <w:r w:rsidRPr="0041528A">
              <w:t>7</w:t>
            </w:r>
          </w:p>
        </w:tc>
        <w:tc>
          <w:tcPr>
            <w:tcW w:w="1232" w:type="dxa"/>
            <w:tcBorders>
              <w:left w:val="single" w:sz="4" w:space="0" w:color="auto"/>
              <w:right w:val="single" w:sz="4" w:space="0" w:color="auto"/>
            </w:tcBorders>
          </w:tcPr>
          <w:p w14:paraId="02B76B65"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519FA103"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73F0C715" w14:textId="77777777" w:rsidR="00BF46E1" w:rsidRPr="0041528A" w:rsidRDefault="00BF46E1" w:rsidP="0092045E">
            <w:pPr>
              <w:pStyle w:val="TAL"/>
            </w:pPr>
            <w:r w:rsidRPr="0041528A">
              <w:t xml:space="preserve">[Alpha identifier is displayed with strikethrough on] </w:t>
            </w:r>
          </w:p>
        </w:tc>
      </w:tr>
      <w:tr w:rsidR="00BF46E1" w:rsidRPr="0041528A" w14:paraId="4A88FE78" w14:textId="77777777" w:rsidTr="00195D76">
        <w:trPr>
          <w:cantSplit/>
          <w:jc w:val="center"/>
        </w:trPr>
        <w:tc>
          <w:tcPr>
            <w:tcW w:w="737" w:type="dxa"/>
            <w:tcBorders>
              <w:left w:val="single" w:sz="4" w:space="0" w:color="auto"/>
              <w:right w:val="single" w:sz="4" w:space="0" w:color="auto"/>
            </w:tcBorders>
          </w:tcPr>
          <w:p w14:paraId="16888F45" w14:textId="77777777" w:rsidR="00BF46E1" w:rsidRPr="0041528A" w:rsidRDefault="00BF46E1" w:rsidP="0092045E">
            <w:pPr>
              <w:pStyle w:val="TAC"/>
            </w:pPr>
            <w:r w:rsidRPr="0041528A">
              <w:t>8</w:t>
            </w:r>
          </w:p>
        </w:tc>
        <w:tc>
          <w:tcPr>
            <w:tcW w:w="1232" w:type="dxa"/>
            <w:tcBorders>
              <w:left w:val="single" w:sz="4" w:space="0" w:color="auto"/>
              <w:right w:val="single" w:sz="4" w:space="0" w:color="auto"/>
            </w:tcBorders>
          </w:tcPr>
          <w:p w14:paraId="0FED11ED"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4D56BFF"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5A9CC045" w14:textId="77777777" w:rsidR="00BF46E1" w:rsidRPr="0041528A" w:rsidRDefault="00BF46E1" w:rsidP="0092045E">
            <w:pPr>
              <w:pStyle w:val="TAL"/>
            </w:pPr>
            <w:r w:rsidRPr="0041528A">
              <w:t>["1"]</w:t>
            </w:r>
          </w:p>
        </w:tc>
      </w:tr>
      <w:tr w:rsidR="00BF46E1" w:rsidRPr="0041528A" w14:paraId="450AA9DA" w14:textId="77777777" w:rsidTr="00195D76">
        <w:trPr>
          <w:cantSplit/>
          <w:jc w:val="center"/>
        </w:trPr>
        <w:tc>
          <w:tcPr>
            <w:tcW w:w="737" w:type="dxa"/>
            <w:tcBorders>
              <w:left w:val="single" w:sz="4" w:space="0" w:color="auto"/>
              <w:right w:val="single" w:sz="4" w:space="0" w:color="auto"/>
            </w:tcBorders>
          </w:tcPr>
          <w:p w14:paraId="04970E8D" w14:textId="77777777" w:rsidR="00BF46E1" w:rsidRPr="0041528A" w:rsidRDefault="00BF46E1" w:rsidP="0092045E">
            <w:pPr>
              <w:pStyle w:val="TAC"/>
            </w:pPr>
            <w:r w:rsidRPr="0041528A">
              <w:t>9</w:t>
            </w:r>
          </w:p>
        </w:tc>
        <w:tc>
          <w:tcPr>
            <w:tcW w:w="1232" w:type="dxa"/>
            <w:tcBorders>
              <w:left w:val="single" w:sz="4" w:space="0" w:color="auto"/>
              <w:right w:val="single" w:sz="4" w:space="0" w:color="auto"/>
            </w:tcBorders>
          </w:tcPr>
          <w:p w14:paraId="3215D93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B3BE4D6"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13C699E5" w14:textId="77777777" w:rsidR="00BF46E1" w:rsidRPr="0041528A" w:rsidRDefault="00BF46E1" w:rsidP="0092045E">
            <w:pPr>
              <w:pStyle w:val="TAL"/>
            </w:pPr>
            <w:r w:rsidRPr="0041528A">
              <w:t>["2"]</w:t>
            </w:r>
          </w:p>
        </w:tc>
      </w:tr>
      <w:tr w:rsidR="00BF46E1" w:rsidRPr="0041528A" w14:paraId="0488402F" w14:textId="77777777" w:rsidTr="00195D76">
        <w:trPr>
          <w:cantSplit/>
          <w:jc w:val="center"/>
        </w:trPr>
        <w:tc>
          <w:tcPr>
            <w:tcW w:w="737" w:type="dxa"/>
            <w:tcBorders>
              <w:left w:val="single" w:sz="4" w:space="0" w:color="auto"/>
              <w:right w:val="single" w:sz="4" w:space="0" w:color="auto"/>
            </w:tcBorders>
          </w:tcPr>
          <w:p w14:paraId="4522EADC" w14:textId="77777777" w:rsidR="00BF46E1" w:rsidRPr="0041528A" w:rsidRDefault="00BF46E1" w:rsidP="0092045E">
            <w:pPr>
              <w:pStyle w:val="TAC"/>
            </w:pPr>
            <w:r w:rsidRPr="0041528A">
              <w:t>10</w:t>
            </w:r>
          </w:p>
        </w:tc>
        <w:tc>
          <w:tcPr>
            <w:tcW w:w="1232" w:type="dxa"/>
            <w:tcBorders>
              <w:left w:val="single" w:sz="4" w:space="0" w:color="auto"/>
              <w:right w:val="single" w:sz="4" w:space="0" w:color="auto"/>
            </w:tcBorders>
          </w:tcPr>
          <w:p w14:paraId="6798CB84"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BC47FBC"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6C654801" w14:textId="77777777" w:rsidR="00BF46E1" w:rsidRPr="0041528A" w:rsidRDefault="00BF46E1" w:rsidP="0092045E">
            <w:pPr>
              <w:pStyle w:val="TAL"/>
            </w:pPr>
            <w:r w:rsidRPr="0041528A">
              <w:t>["3"]</w:t>
            </w:r>
          </w:p>
        </w:tc>
      </w:tr>
      <w:tr w:rsidR="00BF46E1" w:rsidRPr="0041528A" w14:paraId="7748AA81" w14:textId="77777777" w:rsidTr="00195D76">
        <w:trPr>
          <w:cantSplit/>
          <w:jc w:val="center"/>
        </w:trPr>
        <w:tc>
          <w:tcPr>
            <w:tcW w:w="737" w:type="dxa"/>
            <w:tcBorders>
              <w:left w:val="single" w:sz="4" w:space="0" w:color="auto"/>
              <w:right w:val="single" w:sz="4" w:space="0" w:color="auto"/>
            </w:tcBorders>
          </w:tcPr>
          <w:p w14:paraId="7A12FB40" w14:textId="77777777" w:rsidR="00BF46E1" w:rsidRPr="0041528A" w:rsidRDefault="00BF46E1" w:rsidP="0092045E">
            <w:pPr>
              <w:pStyle w:val="TAC"/>
            </w:pPr>
            <w:r w:rsidRPr="0041528A">
              <w:t>11</w:t>
            </w:r>
          </w:p>
        </w:tc>
        <w:tc>
          <w:tcPr>
            <w:tcW w:w="1232" w:type="dxa"/>
            <w:tcBorders>
              <w:left w:val="single" w:sz="4" w:space="0" w:color="auto"/>
              <w:right w:val="single" w:sz="4" w:space="0" w:color="auto"/>
            </w:tcBorders>
          </w:tcPr>
          <w:p w14:paraId="453DBE9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CC54F8A"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6889532C" w14:textId="77777777" w:rsidR="00BF46E1" w:rsidRPr="0041528A" w:rsidRDefault="00BF46E1" w:rsidP="0092045E">
            <w:pPr>
              <w:pStyle w:val="TAL"/>
            </w:pPr>
            <w:r w:rsidRPr="0041528A">
              <w:t>["4"]</w:t>
            </w:r>
          </w:p>
        </w:tc>
      </w:tr>
      <w:tr w:rsidR="00BF46E1" w:rsidRPr="0041528A" w14:paraId="5314B2AB" w14:textId="77777777" w:rsidTr="00195D76">
        <w:trPr>
          <w:cantSplit/>
          <w:jc w:val="center"/>
        </w:trPr>
        <w:tc>
          <w:tcPr>
            <w:tcW w:w="737" w:type="dxa"/>
            <w:tcBorders>
              <w:left w:val="single" w:sz="4" w:space="0" w:color="auto"/>
              <w:right w:val="single" w:sz="4" w:space="0" w:color="auto"/>
            </w:tcBorders>
          </w:tcPr>
          <w:p w14:paraId="39C209CE" w14:textId="77777777" w:rsidR="00BF46E1" w:rsidRPr="0041528A" w:rsidRDefault="00BF46E1" w:rsidP="0092045E">
            <w:pPr>
              <w:pStyle w:val="TAC"/>
            </w:pPr>
            <w:r w:rsidRPr="0041528A">
              <w:t>12</w:t>
            </w:r>
          </w:p>
        </w:tc>
        <w:tc>
          <w:tcPr>
            <w:tcW w:w="1232" w:type="dxa"/>
            <w:tcBorders>
              <w:left w:val="single" w:sz="4" w:space="0" w:color="auto"/>
              <w:right w:val="single" w:sz="4" w:space="0" w:color="auto"/>
            </w:tcBorders>
          </w:tcPr>
          <w:p w14:paraId="63FEEFE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645BF51"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7CC956D2" w14:textId="77777777" w:rsidR="00BF46E1" w:rsidRPr="0041528A" w:rsidRDefault="00BF46E1" w:rsidP="0092045E">
            <w:pPr>
              <w:pStyle w:val="TAL"/>
            </w:pPr>
            <w:r w:rsidRPr="0041528A">
              <w:t>["5"]</w:t>
            </w:r>
          </w:p>
        </w:tc>
      </w:tr>
      <w:tr w:rsidR="00BF46E1" w:rsidRPr="0041528A" w14:paraId="18D2326E" w14:textId="77777777" w:rsidTr="00195D76">
        <w:trPr>
          <w:cantSplit/>
          <w:jc w:val="center"/>
        </w:trPr>
        <w:tc>
          <w:tcPr>
            <w:tcW w:w="737" w:type="dxa"/>
            <w:tcBorders>
              <w:left w:val="single" w:sz="4" w:space="0" w:color="auto"/>
              <w:right w:val="single" w:sz="4" w:space="0" w:color="auto"/>
            </w:tcBorders>
          </w:tcPr>
          <w:p w14:paraId="5C17380A" w14:textId="77777777" w:rsidR="00BF46E1" w:rsidRPr="0041528A" w:rsidRDefault="00BF46E1" w:rsidP="0092045E">
            <w:pPr>
              <w:pStyle w:val="TAC"/>
            </w:pPr>
            <w:r w:rsidRPr="0041528A">
              <w:t>13</w:t>
            </w:r>
          </w:p>
        </w:tc>
        <w:tc>
          <w:tcPr>
            <w:tcW w:w="1232" w:type="dxa"/>
            <w:tcBorders>
              <w:left w:val="single" w:sz="4" w:space="0" w:color="auto"/>
              <w:right w:val="single" w:sz="4" w:space="0" w:color="auto"/>
            </w:tcBorders>
          </w:tcPr>
          <w:p w14:paraId="01CDC362"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DCD41B8"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565F15BF" w14:textId="77777777" w:rsidR="00BF46E1" w:rsidRPr="0041528A" w:rsidRDefault="00BF46E1" w:rsidP="0092045E">
            <w:pPr>
              <w:pStyle w:val="TAL"/>
            </w:pPr>
            <w:r w:rsidRPr="0041528A">
              <w:t>["6"]</w:t>
            </w:r>
          </w:p>
        </w:tc>
      </w:tr>
      <w:tr w:rsidR="00BF46E1" w:rsidRPr="0041528A" w14:paraId="09933FA2" w14:textId="77777777" w:rsidTr="00195D76">
        <w:trPr>
          <w:cantSplit/>
          <w:jc w:val="center"/>
        </w:trPr>
        <w:tc>
          <w:tcPr>
            <w:tcW w:w="737" w:type="dxa"/>
            <w:tcBorders>
              <w:left w:val="single" w:sz="4" w:space="0" w:color="auto"/>
              <w:right w:val="single" w:sz="4" w:space="0" w:color="auto"/>
            </w:tcBorders>
          </w:tcPr>
          <w:p w14:paraId="52E56AF8" w14:textId="77777777" w:rsidR="00BF46E1" w:rsidRPr="0041528A" w:rsidRDefault="00BF46E1" w:rsidP="0092045E">
            <w:pPr>
              <w:pStyle w:val="TAC"/>
            </w:pPr>
            <w:r w:rsidRPr="0041528A">
              <w:t>14</w:t>
            </w:r>
          </w:p>
        </w:tc>
        <w:tc>
          <w:tcPr>
            <w:tcW w:w="1232" w:type="dxa"/>
            <w:tcBorders>
              <w:left w:val="single" w:sz="4" w:space="0" w:color="auto"/>
              <w:right w:val="single" w:sz="4" w:space="0" w:color="auto"/>
            </w:tcBorders>
          </w:tcPr>
          <w:p w14:paraId="46459119"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5DC4039"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1D98CA3D" w14:textId="77777777" w:rsidR="00BF46E1" w:rsidRPr="0041528A" w:rsidRDefault="00BF46E1" w:rsidP="0092045E">
            <w:pPr>
              <w:pStyle w:val="TAL"/>
            </w:pPr>
            <w:r w:rsidRPr="0041528A">
              <w:t>["7"]</w:t>
            </w:r>
          </w:p>
        </w:tc>
      </w:tr>
      <w:tr w:rsidR="00BF46E1" w:rsidRPr="0041528A" w14:paraId="7701574F" w14:textId="77777777" w:rsidTr="00195D76">
        <w:trPr>
          <w:cantSplit/>
          <w:jc w:val="center"/>
        </w:trPr>
        <w:tc>
          <w:tcPr>
            <w:tcW w:w="737" w:type="dxa"/>
            <w:tcBorders>
              <w:left w:val="single" w:sz="4" w:space="0" w:color="auto"/>
              <w:right w:val="single" w:sz="4" w:space="0" w:color="auto"/>
            </w:tcBorders>
          </w:tcPr>
          <w:p w14:paraId="70FCE98A" w14:textId="77777777" w:rsidR="00BF46E1" w:rsidRPr="0041528A" w:rsidRDefault="00BF46E1" w:rsidP="0092045E">
            <w:pPr>
              <w:pStyle w:val="TAC"/>
            </w:pPr>
            <w:r w:rsidRPr="0041528A">
              <w:t>15</w:t>
            </w:r>
          </w:p>
        </w:tc>
        <w:tc>
          <w:tcPr>
            <w:tcW w:w="1232" w:type="dxa"/>
            <w:tcBorders>
              <w:left w:val="single" w:sz="4" w:space="0" w:color="auto"/>
              <w:right w:val="single" w:sz="4" w:space="0" w:color="auto"/>
            </w:tcBorders>
          </w:tcPr>
          <w:p w14:paraId="31983C1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846C415"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0DDD1F2A" w14:textId="77777777" w:rsidR="00BF46E1" w:rsidRPr="0041528A" w:rsidRDefault="00BF46E1" w:rsidP="0092045E">
            <w:pPr>
              <w:pStyle w:val="TAL"/>
            </w:pPr>
            <w:r w:rsidRPr="0041528A">
              <w:t>["8"]</w:t>
            </w:r>
          </w:p>
        </w:tc>
      </w:tr>
      <w:tr w:rsidR="00BF46E1" w:rsidRPr="0041528A" w14:paraId="593D8541" w14:textId="77777777" w:rsidTr="00195D76">
        <w:trPr>
          <w:cantSplit/>
          <w:jc w:val="center"/>
        </w:trPr>
        <w:tc>
          <w:tcPr>
            <w:tcW w:w="737" w:type="dxa"/>
            <w:tcBorders>
              <w:left w:val="single" w:sz="4" w:space="0" w:color="auto"/>
              <w:right w:val="single" w:sz="4" w:space="0" w:color="auto"/>
            </w:tcBorders>
          </w:tcPr>
          <w:p w14:paraId="097F75BA" w14:textId="77777777" w:rsidR="00BF46E1" w:rsidRPr="0041528A" w:rsidRDefault="00BF46E1" w:rsidP="0092045E">
            <w:pPr>
              <w:pStyle w:val="TAC"/>
            </w:pPr>
            <w:r w:rsidRPr="0041528A">
              <w:t>16</w:t>
            </w:r>
          </w:p>
        </w:tc>
        <w:tc>
          <w:tcPr>
            <w:tcW w:w="1232" w:type="dxa"/>
            <w:tcBorders>
              <w:left w:val="single" w:sz="4" w:space="0" w:color="auto"/>
              <w:right w:val="single" w:sz="4" w:space="0" w:color="auto"/>
            </w:tcBorders>
          </w:tcPr>
          <w:p w14:paraId="79D41624"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8625E69"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50CCBB62" w14:textId="77777777" w:rsidR="00BF46E1" w:rsidRPr="0041528A" w:rsidRDefault="00BF46E1" w:rsidP="0092045E">
            <w:pPr>
              <w:pStyle w:val="TAL"/>
            </w:pPr>
            <w:r w:rsidRPr="0041528A">
              <w:t>["9"]</w:t>
            </w:r>
          </w:p>
        </w:tc>
      </w:tr>
      <w:tr w:rsidR="00BF46E1" w:rsidRPr="0041528A" w14:paraId="09D4229F" w14:textId="77777777" w:rsidTr="00195D76">
        <w:trPr>
          <w:cantSplit/>
          <w:jc w:val="center"/>
        </w:trPr>
        <w:tc>
          <w:tcPr>
            <w:tcW w:w="737" w:type="dxa"/>
            <w:tcBorders>
              <w:left w:val="single" w:sz="4" w:space="0" w:color="auto"/>
              <w:right w:val="single" w:sz="4" w:space="0" w:color="auto"/>
            </w:tcBorders>
          </w:tcPr>
          <w:p w14:paraId="282DE29C" w14:textId="77777777" w:rsidR="00BF46E1" w:rsidRPr="0041528A" w:rsidRDefault="00BF46E1" w:rsidP="0092045E">
            <w:pPr>
              <w:pStyle w:val="TAC"/>
            </w:pPr>
            <w:r w:rsidRPr="0041528A">
              <w:t>17</w:t>
            </w:r>
          </w:p>
        </w:tc>
        <w:tc>
          <w:tcPr>
            <w:tcW w:w="1232" w:type="dxa"/>
            <w:tcBorders>
              <w:left w:val="single" w:sz="4" w:space="0" w:color="auto"/>
              <w:right w:val="single" w:sz="4" w:space="0" w:color="auto"/>
            </w:tcBorders>
          </w:tcPr>
          <w:p w14:paraId="035B45E7"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F95707B"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0308F60E" w14:textId="77777777" w:rsidR="00BF46E1" w:rsidRPr="0041528A" w:rsidRDefault="00BF46E1" w:rsidP="0092045E">
            <w:pPr>
              <w:pStyle w:val="TAL"/>
            </w:pPr>
            <w:r w:rsidRPr="0041528A">
              <w:t>["0"]</w:t>
            </w:r>
          </w:p>
        </w:tc>
      </w:tr>
      <w:tr w:rsidR="00BF46E1" w:rsidRPr="0041528A" w14:paraId="7B74D9BB" w14:textId="77777777" w:rsidTr="00195D76">
        <w:trPr>
          <w:cantSplit/>
          <w:jc w:val="center"/>
        </w:trPr>
        <w:tc>
          <w:tcPr>
            <w:tcW w:w="737" w:type="dxa"/>
            <w:tcBorders>
              <w:left w:val="single" w:sz="4" w:space="0" w:color="auto"/>
              <w:right w:val="single" w:sz="4" w:space="0" w:color="auto"/>
            </w:tcBorders>
          </w:tcPr>
          <w:p w14:paraId="2A40F5B2" w14:textId="77777777" w:rsidR="00BF46E1" w:rsidRPr="0041528A" w:rsidRDefault="00BF46E1" w:rsidP="0092045E">
            <w:pPr>
              <w:pStyle w:val="TAC"/>
            </w:pPr>
            <w:r w:rsidRPr="0041528A">
              <w:t>18</w:t>
            </w:r>
          </w:p>
        </w:tc>
        <w:tc>
          <w:tcPr>
            <w:tcW w:w="1232" w:type="dxa"/>
            <w:tcBorders>
              <w:left w:val="single" w:sz="4" w:space="0" w:color="auto"/>
              <w:right w:val="single" w:sz="4" w:space="0" w:color="auto"/>
            </w:tcBorders>
          </w:tcPr>
          <w:p w14:paraId="191E8686"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31B773E" w14:textId="77777777" w:rsidR="00BF46E1" w:rsidRPr="0041528A" w:rsidRDefault="00BF46E1" w:rsidP="0092045E">
            <w:pPr>
              <w:pStyle w:val="TAL"/>
            </w:pPr>
            <w:r w:rsidRPr="0041528A">
              <w:t>TERMINAL RESPONSE: SEND DTMF 4.9.1</w:t>
            </w:r>
          </w:p>
        </w:tc>
        <w:tc>
          <w:tcPr>
            <w:tcW w:w="3776" w:type="dxa"/>
            <w:tcBorders>
              <w:left w:val="single" w:sz="4" w:space="0" w:color="auto"/>
              <w:right w:val="single" w:sz="4" w:space="0" w:color="auto"/>
            </w:tcBorders>
          </w:tcPr>
          <w:p w14:paraId="0FBA5C55" w14:textId="77777777" w:rsidR="00BF46E1" w:rsidRPr="0041528A" w:rsidRDefault="00BF46E1" w:rsidP="0092045E">
            <w:pPr>
              <w:pStyle w:val="TAL"/>
            </w:pPr>
            <w:r w:rsidRPr="0041528A">
              <w:t>[Command performed successfully]</w:t>
            </w:r>
          </w:p>
        </w:tc>
      </w:tr>
      <w:tr w:rsidR="00BF46E1" w:rsidRPr="0041528A" w14:paraId="7889F3CD" w14:textId="77777777" w:rsidTr="00195D76">
        <w:trPr>
          <w:cantSplit/>
          <w:jc w:val="center"/>
        </w:trPr>
        <w:tc>
          <w:tcPr>
            <w:tcW w:w="737" w:type="dxa"/>
            <w:tcBorders>
              <w:left w:val="single" w:sz="4" w:space="0" w:color="auto"/>
              <w:right w:val="single" w:sz="4" w:space="0" w:color="auto"/>
            </w:tcBorders>
          </w:tcPr>
          <w:p w14:paraId="4CD1C542" w14:textId="77777777" w:rsidR="00BF46E1" w:rsidRPr="0041528A" w:rsidRDefault="00BF46E1" w:rsidP="0092045E">
            <w:pPr>
              <w:pStyle w:val="TAC"/>
            </w:pPr>
            <w:r w:rsidRPr="0041528A">
              <w:t>19</w:t>
            </w:r>
          </w:p>
        </w:tc>
        <w:tc>
          <w:tcPr>
            <w:tcW w:w="1232" w:type="dxa"/>
            <w:tcBorders>
              <w:left w:val="single" w:sz="4" w:space="0" w:color="auto"/>
              <w:right w:val="single" w:sz="4" w:space="0" w:color="auto"/>
            </w:tcBorders>
          </w:tcPr>
          <w:p w14:paraId="2689453A"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B318A26"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368DC9F8" w14:textId="77777777" w:rsidR="00BF46E1" w:rsidRPr="0041528A" w:rsidRDefault="00BF46E1" w:rsidP="0092045E">
            <w:pPr>
              <w:pStyle w:val="TAL"/>
            </w:pPr>
          </w:p>
        </w:tc>
      </w:tr>
      <w:tr w:rsidR="00BF46E1" w:rsidRPr="0041528A" w14:paraId="54820AB9" w14:textId="77777777" w:rsidTr="00195D76">
        <w:trPr>
          <w:cantSplit/>
          <w:jc w:val="center"/>
        </w:trPr>
        <w:tc>
          <w:tcPr>
            <w:tcW w:w="737" w:type="dxa"/>
            <w:tcBorders>
              <w:left w:val="single" w:sz="4" w:space="0" w:color="auto"/>
              <w:right w:val="single" w:sz="4" w:space="0" w:color="auto"/>
            </w:tcBorders>
          </w:tcPr>
          <w:p w14:paraId="5F5AEEF7" w14:textId="77777777" w:rsidR="00BF46E1" w:rsidRPr="0041528A" w:rsidRDefault="00BF46E1" w:rsidP="0092045E">
            <w:pPr>
              <w:pStyle w:val="TAC"/>
            </w:pPr>
            <w:r w:rsidRPr="0041528A">
              <w:t>20</w:t>
            </w:r>
          </w:p>
        </w:tc>
        <w:tc>
          <w:tcPr>
            <w:tcW w:w="1232" w:type="dxa"/>
            <w:tcBorders>
              <w:left w:val="single" w:sz="4" w:space="0" w:color="auto"/>
              <w:right w:val="single" w:sz="4" w:space="0" w:color="auto"/>
            </w:tcBorders>
          </w:tcPr>
          <w:p w14:paraId="3E8E5E5C"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76C6C716"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42D084C3" w14:textId="77777777" w:rsidR="00BF46E1" w:rsidRPr="0041528A" w:rsidRDefault="00BF46E1" w:rsidP="0092045E">
            <w:pPr>
              <w:pStyle w:val="TAL"/>
            </w:pPr>
          </w:p>
        </w:tc>
      </w:tr>
      <w:tr w:rsidR="00BF46E1" w:rsidRPr="0041528A" w14:paraId="147A091E" w14:textId="77777777" w:rsidTr="00195D76">
        <w:trPr>
          <w:cantSplit/>
          <w:jc w:val="center"/>
        </w:trPr>
        <w:tc>
          <w:tcPr>
            <w:tcW w:w="737" w:type="dxa"/>
            <w:tcBorders>
              <w:left w:val="single" w:sz="4" w:space="0" w:color="auto"/>
              <w:right w:val="single" w:sz="4" w:space="0" w:color="auto"/>
            </w:tcBorders>
          </w:tcPr>
          <w:p w14:paraId="1BE24BE7" w14:textId="77777777" w:rsidR="00BF46E1" w:rsidRPr="0041528A" w:rsidRDefault="00BF46E1" w:rsidP="0092045E">
            <w:pPr>
              <w:pStyle w:val="TAC"/>
            </w:pPr>
            <w:r w:rsidRPr="0041528A">
              <w:t>21</w:t>
            </w:r>
          </w:p>
        </w:tc>
        <w:tc>
          <w:tcPr>
            <w:tcW w:w="1232" w:type="dxa"/>
            <w:tcBorders>
              <w:left w:val="single" w:sz="4" w:space="0" w:color="auto"/>
              <w:right w:val="single" w:sz="4" w:space="0" w:color="auto"/>
            </w:tcBorders>
          </w:tcPr>
          <w:p w14:paraId="53869796"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6D7237F2" w14:textId="77777777" w:rsidR="00BF46E1" w:rsidRPr="0041528A" w:rsidRDefault="00BF46E1" w:rsidP="0092045E">
            <w:pPr>
              <w:pStyle w:val="TAL"/>
            </w:pPr>
            <w:r w:rsidRPr="0041528A">
              <w:t>Set up a call to "+0123456789"</w:t>
            </w:r>
          </w:p>
        </w:tc>
        <w:tc>
          <w:tcPr>
            <w:tcW w:w="3776" w:type="dxa"/>
            <w:tcBorders>
              <w:left w:val="single" w:sz="4" w:space="0" w:color="auto"/>
              <w:right w:val="single" w:sz="4" w:space="0" w:color="auto"/>
            </w:tcBorders>
          </w:tcPr>
          <w:p w14:paraId="51D932AD" w14:textId="77777777" w:rsidR="00BF46E1" w:rsidRPr="0041528A" w:rsidRDefault="00BF46E1" w:rsidP="0092045E">
            <w:pPr>
              <w:pStyle w:val="TAL"/>
            </w:pPr>
          </w:p>
        </w:tc>
      </w:tr>
      <w:tr w:rsidR="00BF46E1" w:rsidRPr="0041528A" w14:paraId="58DA3B71" w14:textId="77777777" w:rsidTr="00195D76">
        <w:trPr>
          <w:cantSplit/>
          <w:jc w:val="center"/>
        </w:trPr>
        <w:tc>
          <w:tcPr>
            <w:tcW w:w="737" w:type="dxa"/>
            <w:tcBorders>
              <w:left w:val="single" w:sz="4" w:space="0" w:color="auto"/>
              <w:right w:val="single" w:sz="4" w:space="0" w:color="auto"/>
            </w:tcBorders>
          </w:tcPr>
          <w:p w14:paraId="28BC7773" w14:textId="77777777" w:rsidR="00BF46E1" w:rsidRPr="0041528A" w:rsidRDefault="00BF46E1" w:rsidP="0092045E">
            <w:pPr>
              <w:pStyle w:val="TAC"/>
            </w:pPr>
            <w:r w:rsidRPr="0041528A">
              <w:t>22</w:t>
            </w:r>
          </w:p>
        </w:tc>
        <w:tc>
          <w:tcPr>
            <w:tcW w:w="1232" w:type="dxa"/>
            <w:tcBorders>
              <w:left w:val="single" w:sz="4" w:space="0" w:color="auto"/>
              <w:right w:val="single" w:sz="4" w:space="0" w:color="auto"/>
            </w:tcBorders>
          </w:tcPr>
          <w:p w14:paraId="613F4F6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4D69123"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468AE0AE" w14:textId="77777777" w:rsidR="00BF46E1" w:rsidRPr="0041528A" w:rsidRDefault="00BF46E1" w:rsidP="0092045E">
            <w:pPr>
              <w:pStyle w:val="TAL"/>
            </w:pPr>
          </w:p>
        </w:tc>
      </w:tr>
      <w:tr w:rsidR="00BF46E1" w:rsidRPr="0041528A" w14:paraId="26016B07" w14:textId="77777777" w:rsidTr="00195D76">
        <w:trPr>
          <w:cantSplit/>
          <w:jc w:val="center"/>
        </w:trPr>
        <w:tc>
          <w:tcPr>
            <w:tcW w:w="737" w:type="dxa"/>
            <w:tcBorders>
              <w:left w:val="single" w:sz="4" w:space="0" w:color="auto"/>
              <w:right w:val="single" w:sz="4" w:space="0" w:color="auto"/>
            </w:tcBorders>
          </w:tcPr>
          <w:p w14:paraId="47273BC9" w14:textId="77777777" w:rsidR="00BF46E1" w:rsidRPr="0041528A" w:rsidRDefault="00BF46E1" w:rsidP="0092045E">
            <w:pPr>
              <w:pStyle w:val="TAC"/>
            </w:pPr>
            <w:r w:rsidRPr="0041528A">
              <w:t>23</w:t>
            </w:r>
          </w:p>
        </w:tc>
        <w:tc>
          <w:tcPr>
            <w:tcW w:w="1232" w:type="dxa"/>
            <w:tcBorders>
              <w:left w:val="single" w:sz="4" w:space="0" w:color="auto"/>
              <w:right w:val="single" w:sz="4" w:space="0" w:color="auto"/>
            </w:tcBorders>
          </w:tcPr>
          <w:p w14:paraId="472D70C6"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354C4534"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4A07BD99" w14:textId="77777777" w:rsidR="00BF46E1" w:rsidRPr="0041528A" w:rsidRDefault="00BF46E1" w:rsidP="0092045E">
            <w:pPr>
              <w:pStyle w:val="TAL"/>
            </w:pPr>
          </w:p>
        </w:tc>
      </w:tr>
      <w:tr w:rsidR="00BF46E1" w:rsidRPr="0041528A" w14:paraId="13E587CE" w14:textId="77777777" w:rsidTr="00195D76">
        <w:trPr>
          <w:cantSplit/>
          <w:jc w:val="center"/>
        </w:trPr>
        <w:tc>
          <w:tcPr>
            <w:tcW w:w="737" w:type="dxa"/>
            <w:tcBorders>
              <w:left w:val="single" w:sz="4" w:space="0" w:color="auto"/>
              <w:right w:val="single" w:sz="4" w:space="0" w:color="auto"/>
            </w:tcBorders>
          </w:tcPr>
          <w:p w14:paraId="1F73BA38" w14:textId="77777777" w:rsidR="00BF46E1" w:rsidRPr="0041528A" w:rsidRDefault="00BF46E1" w:rsidP="0092045E">
            <w:pPr>
              <w:pStyle w:val="TAC"/>
            </w:pPr>
            <w:r w:rsidRPr="0041528A">
              <w:t>24</w:t>
            </w:r>
          </w:p>
        </w:tc>
        <w:tc>
          <w:tcPr>
            <w:tcW w:w="1232" w:type="dxa"/>
            <w:tcBorders>
              <w:left w:val="single" w:sz="4" w:space="0" w:color="auto"/>
              <w:right w:val="single" w:sz="4" w:space="0" w:color="auto"/>
            </w:tcBorders>
          </w:tcPr>
          <w:p w14:paraId="35BBC58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F963F1B" w14:textId="77777777" w:rsidR="00BF46E1" w:rsidRPr="0041528A" w:rsidRDefault="00BF46E1" w:rsidP="0092045E">
            <w:pPr>
              <w:pStyle w:val="TAL"/>
            </w:pPr>
            <w:r w:rsidRPr="0041528A">
              <w:t>PROACTIVE COMMAND PENDING: SEND DTMF 4.9.2</w:t>
            </w:r>
          </w:p>
        </w:tc>
        <w:tc>
          <w:tcPr>
            <w:tcW w:w="3776" w:type="dxa"/>
            <w:tcBorders>
              <w:left w:val="single" w:sz="4" w:space="0" w:color="auto"/>
              <w:right w:val="single" w:sz="4" w:space="0" w:color="auto"/>
            </w:tcBorders>
          </w:tcPr>
          <w:p w14:paraId="41FFF84D" w14:textId="77777777" w:rsidR="00BF46E1" w:rsidRPr="0041528A" w:rsidRDefault="00BF46E1" w:rsidP="0092045E">
            <w:pPr>
              <w:pStyle w:val="TAL"/>
            </w:pPr>
          </w:p>
        </w:tc>
      </w:tr>
      <w:tr w:rsidR="00BF46E1" w:rsidRPr="0041528A" w14:paraId="0706259A" w14:textId="77777777" w:rsidTr="00195D76">
        <w:trPr>
          <w:cantSplit/>
          <w:jc w:val="center"/>
        </w:trPr>
        <w:tc>
          <w:tcPr>
            <w:tcW w:w="737" w:type="dxa"/>
            <w:tcBorders>
              <w:left w:val="single" w:sz="4" w:space="0" w:color="auto"/>
              <w:right w:val="single" w:sz="4" w:space="0" w:color="auto"/>
            </w:tcBorders>
          </w:tcPr>
          <w:p w14:paraId="6797978A" w14:textId="77777777" w:rsidR="00BF46E1" w:rsidRPr="0041528A" w:rsidRDefault="00BF46E1" w:rsidP="0092045E">
            <w:pPr>
              <w:pStyle w:val="TAC"/>
            </w:pPr>
            <w:r w:rsidRPr="0041528A">
              <w:t>25</w:t>
            </w:r>
          </w:p>
        </w:tc>
        <w:tc>
          <w:tcPr>
            <w:tcW w:w="1232" w:type="dxa"/>
            <w:tcBorders>
              <w:left w:val="single" w:sz="4" w:space="0" w:color="auto"/>
              <w:right w:val="single" w:sz="4" w:space="0" w:color="auto"/>
            </w:tcBorders>
          </w:tcPr>
          <w:p w14:paraId="3D9D81B1"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E85471B" w14:textId="77777777" w:rsidR="00BF46E1" w:rsidRPr="0041528A" w:rsidRDefault="00BF46E1" w:rsidP="0092045E">
            <w:pPr>
              <w:pStyle w:val="TAL"/>
            </w:pPr>
            <w:r w:rsidRPr="0041528A">
              <w:t>FETCH</w:t>
            </w:r>
          </w:p>
        </w:tc>
        <w:tc>
          <w:tcPr>
            <w:tcW w:w="3776" w:type="dxa"/>
            <w:tcBorders>
              <w:left w:val="single" w:sz="4" w:space="0" w:color="auto"/>
              <w:right w:val="single" w:sz="4" w:space="0" w:color="auto"/>
            </w:tcBorders>
          </w:tcPr>
          <w:p w14:paraId="3A05AE8D" w14:textId="77777777" w:rsidR="00BF46E1" w:rsidRPr="0041528A" w:rsidRDefault="00BF46E1" w:rsidP="0092045E">
            <w:pPr>
              <w:pStyle w:val="TAL"/>
            </w:pPr>
          </w:p>
        </w:tc>
      </w:tr>
      <w:tr w:rsidR="00BF46E1" w:rsidRPr="0041528A" w14:paraId="0DE40401" w14:textId="77777777" w:rsidTr="00195D76">
        <w:trPr>
          <w:cantSplit/>
          <w:jc w:val="center"/>
        </w:trPr>
        <w:tc>
          <w:tcPr>
            <w:tcW w:w="737" w:type="dxa"/>
            <w:tcBorders>
              <w:left w:val="single" w:sz="4" w:space="0" w:color="auto"/>
              <w:right w:val="single" w:sz="4" w:space="0" w:color="auto"/>
            </w:tcBorders>
          </w:tcPr>
          <w:p w14:paraId="11DD3846" w14:textId="77777777" w:rsidR="00BF46E1" w:rsidRPr="0041528A" w:rsidRDefault="00BF46E1" w:rsidP="0092045E">
            <w:pPr>
              <w:pStyle w:val="TAC"/>
            </w:pPr>
            <w:r w:rsidRPr="0041528A">
              <w:t>26</w:t>
            </w:r>
          </w:p>
        </w:tc>
        <w:tc>
          <w:tcPr>
            <w:tcW w:w="1232" w:type="dxa"/>
            <w:tcBorders>
              <w:left w:val="single" w:sz="4" w:space="0" w:color="auto"/>
              <w:right w:val="single" w:sz="4" w:space="0" w:color="auto"/>
            </w:tcBorders>
          </w:tcPr>
          <w:p w14:paraId="6EC4992A"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734C1E5" w14:textId="77777777" w:rsidR="00BF46E1" w:rsidRPr="0041528A" w:rsidRDefault="00BF46E1" w:rsidP="0092045E">
            <w:pPr>
              <w:pStyle w:val="TAL"/>
            </w:pPr>
            <w:r w:rsidRPr="0041528A">
              <w:t>PROACTIVE COMMAND: SEND DTMF 4.9.2</w:t>
            </w:r>
          </w:p>
        </w:tc>
        <w:tc>
          <w:tcPr>
            <w:tcW w:w="3776" w:type="dxa"/>
            <w:tcBorders>
              <w:left w:val="single" w:sz="4" w:space="0" w:color="auto"/>
              <w:right w:val="single" w:sz="4" w:space="0" w:color="auto"/>
            </w:tcBorders>
          </w:tcPr>
          <w:p w14:paraId="0DFF1562" w14:textId="77777777" w:rsidR="00BF46E1" w:rsidRPr="0041528A" w:rsidRDefault="00BF46E1" w:rsidP="0092045E">
            <w:pPr>
              <w:pStyle w:val="TAL"/>
            </w:pPr>
          </w:p>
        </w:tc>
      </w:tr>
      <w:tr w:rsidR="00BF46E1" w:rsidRPr="0041528A" w14:paraId="3DA4289D" w14:textId="77777777" w:rsidTr="00195D76">
        <w:trPr>
          <w:cantSplit/>
          <w:jc w:val="center"/>
        </w:trPr>
        <w:tc>
          <w:tcPr>
            <w:tcW w:w="737" w:type="dxa"/>
            <w:tcBorders>
              <w:left w:val="single" w:sz="4" w:space="0" w:color="auto"/>
              <w:right w:val="single" w:sz="4" w:space="0" w:color="auto"/>
            </w:tcBorders>
          </w:tcPr>
          <w:p w14:paraId="7F7A6510" w14:textId="77777777" w:rsidR="00BF46E1" w:rsidRPr="0041528A" w:rsidRDefault="00BF46E1" w:rsidP="0092045E">
            <w:pPr>
              <w:pStyle w:val="TAC"/>
            </w:pPr>
            <w:r w:rsidRPr="0041528A">
              <w:t>27</w:t>
            </w:r>
          </w:p>
        </w:tc>
        <w:tc>
          <w:tcPr>
            <w:tcW w:w="1232" w:type="dxa"/>
            <w:tcBorders>
              <w:left w:val="single" w:sz="4" w:space="0" w:color="auto"/>
              <w:right w:val="single" w:sz="4" w:space="0" w:color="auto"/>
            </w:tcBorders>
          </w:tcPr>
          <w:p w14:paraId="15841AB0"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8009FCB"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1AFED7A9" w14:textId="77777777" w:rsidR="00BF46E1" w:rsidRPr="0041528A" w:rsidRDefault="00BF46E1" w:rsidP="0092045E">
            <w:pPr>
              <w:pStyle w:val="TAL"/>
            </w:pPr>
            <w:r w:rsidRPr="0041528A">
              <w:t xml:space="preserve">[Alpha identifier is displayed with strikethrough off] </w:t>
            </w:r>
          </w:p>
        </w:tc>
      </w:tr>
      <w:tr w:rsidR="00BF46E1" w:rsidRPr="0041528A" w14:paraId="0FB49A09" w14:textId="77777777" w:rsidTr="00195D76">
        <w:trPr>
          <w:cantSplit/>
          <w:jc w:val="center"/>
        </w:trPr>
        <w:tc>
          <w:tcPr>
            <w:tcW w:w="737" w:type="dxa"/>
            <w:tcBorders>
              <w:left w:val="single" w:sz="4" w:space="0" w:color="auto"/>
              <w:right w:val="single" w:sz="4" w:space="0" w:color="auto"/>
            </w:tcBorders>
          </w:tcPr>
          <w:p w14:paraId="5DB6EE0B" w14:textId="77777777" w:rsidR="00BF46E1" w:rsidRPr="0041528A" w:rsidRDefault="00BF46E1" w:rsidP="0092045E">
            <w:pPr>
              <w:pStyle w:val="TAC"/>
            </w:pPr>
            <w:r w:rsidRPr="0041528A">
              <w:t>28</w:t>
            </w:r>
          </w:p>
        </w:tc>
        <w:tc>
          <w:tcPr>
            <w:tcW w:w="1232" w:type="dxa"/>
            <w:tcBorders>
              <w:left w:val="single" w:sz="4" w:space="0" w:color="auto"/>
              <w:right w:val="single" w:sz="4" w:space="0" w:color="auto"/>
            </w:tcBorders>
          </w:tcPr>
          <w:p w14:paraId="4DD7021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C794F34"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64E065F7" w14:textId="77777777" w:rsidR="00BF46E1" w:rsidRPr="0041528A" w:rsidRDefault="00BF46E1" w:rsidP="0092045E">
            <w:pPr>
              <w:pStyle w:val="TAL"/>
            </w:pPr>
            <w:r w:rsidRPr="0041528A">
              <w:t>["1"]</w:t>
            </w:r>
          </w:p>
        </w:tc>
      </w:tr>
      <w:tr w:rsidR="00BF46E1" w:rsidRPr="0041528A" w14:paraId="3E9126DB" w14:textId="77777777" w:rsidTr="00195D76">
        <w:trPr>
          <w:cantSplit/>
          <w:jc w:val="center"/>
        </w:trPr>
        <w:tc>
          <w:tcPr>
            <w:tcW w:w="737" w:type="dxa"/>
            <w:tcBorders>
              <w:left w:val="single" w:sz="4" w:space="0" w:color="auto"/>
              <w:right w:val="single" w:sz="4" w:space="0" w:color="auto"/>
            </w:tcBorders>
          </w:tcPr>
          <w:p w14:paraId="1E8614ED" w14:textId="77777777" w:rsidR="00BF46E1" w:rsidRPr="0041528A" w:rsidRDefault="00BF46E1" w:rsidP="0092045E">
            <w:pPr>
              <w:pStyle w:val="TAC"/>
            </w:pPr>
            <w:r w:rsidRPr="0041528A">
              <w:t>29</w:t>
            </w:r>
          </w:p>
        </w:tc>
        <w:tc>
          <w:tcPr>
            <w:tcW w:w="1232" w:type="dxa"/>
            <w:tcBorders>
              <w:left w:val="single" w:sz="4" w:space="0" w:color="auto"/>
              <w:right w:val="single" w:sz="4" w:space="0" w:color="auto"/>
            </w:tcBorders>
          </w:tcPr>
          <w:p w14:paraId="18DD90C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708037B"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597A2959" w14:textId="77777777" w:rsidR="00BF46E1" w:rsidRPr="0041528A" w:rsidRDefault="00BF46E1" w:rsidP="0092045E">
            <w:pPr>
              <w:pStyle w:val="TAL"/>
            </w:pPr>
            <w:r w:rsidRPr="0041528A">
              <w:t>["2"]</w:t>
            </w:r>
          </w:p>
        </w:tc>
      </w:tr>
      <w:tr w:rsidR="00BF46E1" w:rsidRPr="0041528A" w14:paraId="23668CBC" w14:textId="77777777" w:rsidTr="00195D76">
        <w:trPr>
          <w:cantSplit/>
          <w:jc w:val="center"/>
        </w:trPr>
        <w:tc>
          <w:tcPr>
            <w:tcW w:w="737" w:type="dxa"/>
            <w:tcBorders>
              <w:left w:val="single" w:sz="4" w:space="0" w:color="auto"/>
              <w:right w:val="single" w:sz="4" w:space="0" w:color="auto"/>
            </w:tcBorders>
          </w:tcPr>
          <w:p w14:paraId="618C6C22" w14:textId="77777777" w:rsidR="00BF46E1" w:rsidRPr="0041528A" w:rsidRDefault="00BF46E1" w:rsidP="0092045E">
            <w:pPr>
              <w:pStyle w:val="TAC"/>
            </w:pPr>
            <w:r w:rsidRPr="0041528A">
              <w:t>30</w:t>
            </w:r>
          </w:p>
        </w:tc>
        <w:tc>
          <w:tcPr>
            <w:tcW w:w="1232" w:type="dxa"/>
            <w:tcBorders>
              <w:left w:val="single" w:sz="4" w:space="0" w:color="auto"/>
              <w:right w:val="single" w:sz="4" w:space="0" w:color="auto"/>
            </w:tcBorders>
          </w:tcPr>
          <w:p w14:paraId="631D469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52AF54F"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0C11D6B5" w14:textId="77777777" w:rsidR="00BF46E1" w:rsidRPr="0041528A" w:rsidRDefault="00BF46E1" w:rsidP="0092045E">
            <w:pPr>
              <w:pStyle w:val="TAL"/>
            </w:pPr>
            <w:r w:rsidRPr="0041528A">
              <w:t>["3"]</w:t>
            </w:r>
          </w:p>
        </w:tc>
      </w:tr>
      <w:tr w:rsidR="00BF46E1" w:rsidRPr="0041528A" w14:paraId="2F1A0E3E" w14:textId="77777777" w:rsidTr="00195D76">
        <w:trPr>
          <w:cantSplit/>
          <w:jc w:val="center"/>
        </w:trPr>
        <w:tc>
          <w:tcPr>
            <w:tcW w:w="737" w:type="dxa"/>
            <w:tcBorders>
              <w:left w:val="single" w:sz="4" w:space="0" w:color="auto"/>
              <w:right w:val="single" w:sz="4" w:space="0" w:color="auto"/>
            </w:tcBorders>
          </w:tcPr>
          <w:p w14:paraId="3031DDDE" w14:textId="77777777" w:rsidR="00BF46E1" w:rsidRPr="0041528A" w:rsidRDefault="00BF46E1" w:rsidP="0092045E">
            <w:pPr>
              <w:pStyle w:val="TAC"/>
            </w:pPr>
            <w:r w:rsidRPr="0041528A">
              <w:t>31</w:t>
            </w:r>
          </w:p>
        </w:tc>
        <w:tc>
          <w:tcPr>
            <w:tcW w:w="1232" w:type="dxa"/>
            <w:tcBorders>
              <w:left w:val="single" w:sz="4" w:space="0" w:color="auto"/>
              <w:right w:val="single" w:sz="4" w:space="0" w:color="auto"/>
            </w:tcBorders>
          </w:tcPr>
          <w:p w14:paraId="041951C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A625D96"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0AAD22BB" w14:textId="77777777" w:rsidR="00BF46E1" w:rsidRPr="0041528A" w:rsidRDefault="00BF46E1" w:rsidP="0092045E">
            <w:pPr>
              <w:pStyle w:val="TAL"/>
            </w:pPr>
            <w:r w:rsidRPr="0041528A">
              <w:t>["4"]</w:t>
            </w:r>
          </w:p>
        </w:tc>
      </w:tr>
      <w:tr w:rsidR="00BF46E1" w:rsidRPr="0041528A" w14:paraId="758F00AA" w14:textId="77777777" w:rsidTr="00195D76">
        <w:trPr>
          <w:cantSplit/>
          <w:jc w:val="center"/>
        </w:trPr>
        <w:tc>
          <w:tcPr>
            <w:tcW w:w="737" w:type="dxa"/>
            <w:tcBorders>
              <w:left w:val="single" w:sz="4" w:space="0" w:color="auto"/>
              <w:right w:val="single" w:sz="4" w:space="0" w:color="auto"/>
            </w:tcBorders>
          </w:tcPr>
          <w:p w14:paraId="15A11DBE" w14:textId="77777777" w:rsidR="00BF46E1" w:rsidRPr="0041528A" w:rsidRDefault="00BF46E1" w:rsidP="0092045E">
            <w:pPr>
              <w:pStyle w:val="TAC"/>
            </w:pPr>
            <w:r w:rsidRPr="0041528A">
              <w:t>32</w:t>
            </w:r>
          </w:p>
        </w:tc>
        <w:tc>
          <w:tcPr>
            <w:tcW w:w="1232" w:type="dxa"/>
            <w:tcBorders>
              <w:left w:val="single" w:sz="4" w:space="0" w:color="auto"/>
              <w:right w:val="single" w:sz="4" w:space="0" w:color="auto"/>
            </w:tcBorders>
          </w:tcPr>
          <w:p w14:paraId="60FEC4D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8D306A9"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42B359F6" w14:textId="77777777" w:rsidR="00BF46E1" w:rsidRPr="0041528A" w:rsidRDefault="00BF46E1" w:rsidP="0092045E">
            <w:pPr>
              <w:pStyle w:val="TAL"/>
            </w:pPr>
            <w:r w:rsidRPr="0041528A">
              <w:t>["5"]</w:t>
            </w:r>
          </w:p>
        </w:tc>
      </w:tr>
      <w:tr w:rsidR="00BF46E1" w:rsidRPr="0041528A" w14:paraId="7342EE8D" w14:textId="77777777" w:rsidTr="00195D76">
        <w:trPr>
          <w:cantSplit/>
          <w:jc w:val="center"/>
        </w:trPr>
        <w:tc>
          <w:tcPr>
            <w:tcW w:w="737" w:type="dxa"/>
            <w:tcBorders>
              <w:left w:val="single" w:sz="4" w:space="0" w:color="auto"/>
              <w:right w:val="single" w:sz="4" w:space="0" w:color="auto"/>
            </w:tcBorders>
          </w:tcPr>
          <w:p w14:paraId="0A1972D8" w14:textId="77777777" w:rsidR="00BF46E1" w:rsidRPr="0041528A" w:rsidRDefault="00BF46E1" w:rsidP="0092045E">
            <w:pPr>
              <w:pStyle w:val="TAC"/>
            </w:pPr>
            <w:r w:rsidRPr="0041528A">
              <w:t>33</w:t>
            </w:r>
          </w:p>
        </w:tc>
        <w:tc>
          <w:tcPr>
            <w:tcW w:w="1232" w:type="dxa"/>
            <w:tcBorders>
              <w:left w:val="single" w:sz="4" w:space="0" w:color="auto"/>
              <w:right w:val="single" w:sz="4" w:space="0" w:color="auto"/>
            </w:tcBorders>
          </w:tcPr>
          <w:p w14:paraId="0D579054"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348A168"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44650A24" w14:textId="77777777" w:rsidR="00BF46E1" w:rsidRPr="0041528A" w:rsidRDefault="00BF46E1" w:rsidP="0092045E">
            <w:pPr>
              <w:pStyle w:val="TAL"/>
            </w:pPr>
            <w:r w:rsidRPr="0041528A">
              <w:t>["6"]</w:t>
            </w:r>
          </w:p>
        </w:tc>
      </w:tr>
      <w:tr w:rsidR="00BF46E1" w:rsidRPr="0041528A" w14:paraId="32E06A8A" w14:textId="77777777" w:rsidTr="00195D76">
        <w:trPr>
          <w:cantSplit/>
          <w:jc w:val="center"/>
        </w:trPr>
        <w:tc>
          <w:tcPr>
            <w:tcW w:w="737" w:type="dxa"/>
            <w:tcBorders>
              <w:left w:val="single" w:sz="4" w:space="0" w:color="auto"/>
              <w:right w:val="single" w:sz="4" w:space="0" w:color="auto"/>
            </w:tcBorders>
          </w:tcPr>
          <w:p w14:paraId="69C69181" w14:textId="77777777" w:rsidR="00BF46E1" w:rsidRPr="0041528A" w:rsidRDefault="00BF46E1" w:rsidP="0092045E">
            <w:pPr>
              <w:pStyle w:val="TAC"/>
            </w:pPr>
            <w:r w:rsidRPr="0041528A">
              <w:t>34</w:t>
            </w:r>
          </w:p>
        </w:tc>
        <w:tc>
          <w:tcPr>
            <w:tcW w:w="1232" w:type="dxa"/>
            <w:tcBorders>
              <w:left w:val="single" w:sz="4" w:space="0" w:color="auto"/>
              <w:right w:val="single" w:sz="4" w:space="0" w:color="auto"/>
            </w:tcBorders>
          </w:tcPr>
          <w:p w14:paraId="01C8EC7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4253D19"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73A598B6" w14:textId="77777777" w:rsidR="00BF46E1" w:rsidRPr="0041528A" w:rsidRDefault="00BF46E1" w:rsidP="0092045E">
            <w:pPr>
              <w:pStyle w:val="TAL"/>
            </w:pPr>
            <w:r w:rsidRPr="0041528A">
              <w:t>["7"]</w:t>
            </w:r>
          </w:p>
        </w:tc>
      </w:tr>
      <w:tr w:rsidR="00BF46E1" w:rsidRPr="0041528A" w14:paraId="5EDCF6FC" w14:textId="77777777" w:rsidTr="00195D76">
        <w:trPr>
          <w:cantSplit/>
          <w:jc w:val="center"/>
        </w:trPr>
        <w:tc>
          <w:tcPr>
            <w:tcW w:w="737" w:type="dxa"/>
            <w:tcBorders>
              <w:left w:val="single" w:sz="4" w:space="0" w:color="auto"/>
              <w:right w:val="single" w:sz="4" w:space="0" w:color="auto"/>
            </w:tcBorders>
          </w:tcPr>
          <w:p w14:paraId="666403AD" w14:textId="77777777" w:rsidR="00BF46E1" w:rsidRPr="0041528A" w:rsidRDefault="00BF46E1" w:rsidP="0092045E">
            <w:pPr>
              <w:pStyle w:val="TAC"/>
            </w:pPr>
            <w:r w:rsidRPr="0041528A">
              <w:t>35</w:t>
            </w:r>
          </w:p>
        </w:tc>
        <w:tc>
          <w:tcPr>
            <w:tcW w:w="1232" w:type="dxa"/>
            <w:tcBorders>
              <w:left w:val="single" w:sz="4" w:space="0" w:color="auto"/>
              <w:right w:val="single" w:sz="4" w:space="0" w:color="auto"/>
            </w:tcBorders>
          </w:tcPr>
          <w:p w14:paraId="25EDF1F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4697790"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4D1CA46E" w14:textId="77777777" w:rsidR="00BF46E1" w:rsidRPr="0041528A" w:rsidRDefault="00BF46E1" w:rsidP="0092045E">
            <w:pPr>
              <w:pStyle w:val="TAL"/>
            </w:pPr>
            <w:r w:rsidRPr="0041528A">
              <w:t>["8"]</w:t>
            </w:r>
          </w:p>
        </w:tc>
      </w:tr>
      <w:tr w:rsidR="00BF46E1" w:rsidRPr="0041528A" w14:paraId="2836F353" w14:textId="77777777" w:rsidTr="00195D76">
        <w:trPr>
          <w:cantSplit/>
          <w:jc w:val="center"/>
        </w:trPr>
        <w:tc>
          <w:tcPr>
            <w:tcW w:w="737" w:type="dxa"/>
            <w:tcBorders>
              <w:left w:val="single" w:sz="4" w:space="0" w:color="auto"/>
              <w:right w:val="single" w:sz="4" w:space="0" w:color="auto"/>
            </w:tcBorders>
          </w:tcPr>
          <w:p w14:paraId="5DFC1862" w14:textId="77777777" w:rsidR="00BF46E1" w:rsidRPr="0041528A" w:rsidRDefault="00BF46E1" w:rsidP="0092045E">
            <w:pPr>
              <w:pStyle w:val="TAC"/>
            </w:pPr>
            <w:r w:rsidRPr="0041528A">
              <w:t>36</w:t>
            </w:r>
          </w:p>
        </w:tc>
        <w:tc>
          <w:tcPr>
            <w:tcW w:w="1232" w:type="dxa"/>
            <w:tcBorders>
              <w:left w:val="single" w:sz="4" w:space="0" w:color="auto"/>
              <w:right w:val="single" w:sz="4" w:space="0" w:color="auto"/>
            </w:tcBorders>
          </w:tcPr>
          <w:p w14:paraId="2B404497"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B94184A"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5B74BB01" w14:textId="77777777" w:rsidR="00BF46E1" w:rsidRPr="0041528A" w:rsidRDefault="00BF46E1" w:rsidP="0092045E">
            <w:pPr>
              <w:pStyle w:val="TAL"/>
            </w:pPr>
            <w:r w:rsidRPr="0041528A">
              <w:t>["9"]</w:t>
            </w:r>
          </w:p>
        </w:tc>
      </w:tr>
      <w:tr w:rsidR="00BF46E1" w:rsidRPr="0041528A" w14:paraId="4731F800" w14:textId="77777777" w:rsidTr="00195D76">
        <w:trPr>
          <w:cantSplit/>
          <w:jc w:val="center"/>
        </w:trPr>
        <w:tc>
          <w:tcPr>
            <w:tcW w:w="737" w:type="dxa"/>
            <w:tcBorders>
              <w:left w:val="single" w:sz="4" w:space="0" w:color="auto"/>
              <w:right w:val="single" w:sz="4" w:space="0" w:color="auto"/>
            </w:tcBorders>
          </w:tcPr>
          <w:p w14:paraId="5F218873" w14:textId="77777777" w:rsidR="00BF46E1" w:rsidRPr="0041528A" w:rsidRDefault="00BF46E1" w:rsidP="0092045E">
            <w:pPr>
              <w:pStyle w:val="TAC"/>
            </w:pPr>
            <w:r w:rsidRPr="0041528A">
              <w:t>37</w:t>
            </w:r>
          </w:p>
        </w:tc>
        <w:tc>
          <w:tcPr>
            <w:tcW w:w="1232" w:type="dxa"/>
            <w:tcBorders>
              <w:left w:val="single" w:sz="4" w:space="0" w:color="auto"/>
              <w:right w:val="single" w:sz="4" w:space="0" w:color="auto"/>
            </w:tcBorders>
          </w:tcPr>
          <w:p w14:paraId="247C80B1"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761C2C4"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5C79C972" w14:textId="77777777" w:rsidR="00BF46E1" w:rsidRPr="0041528A" w:rsidRDefault="00BF46E1" w:rsidP="0092045E">
            <w:pPr>
              <w:pStyle w:val="TAL"/>
            </w:pPr>
            <w:r w:rsidRPr="0041528A">
              <w:t>["0"]</w:t>
            </w:r>
          </w:p>
        </w:tc>
      </w:tr>
      <w:tr w:rsidR="00BF46E1" w:rsidRPr="0041528A" w14:paraId="1F21E281" w14:textId="77777777" w:rsidTr="00195D76">
        <w:trPr>
          <w:cantSplit/>
          <w:jc w:val="center"/>
        </w:trPr>
        <w:tc>
          <w:tcPr>
            <w:tcW w:w="737" w:type="dxa"/>
            <w:tcBorders>
              <w:left w:val="single" w:sz="4" w:space="0" w:color="auto"/>
              <w:right w:val="single" w:sz="4" w:space="0" w:color="auto"/>
            </w:tcBorders>
          </w:tcPr>
          <w:p w14:paraId="6303ECD1" w14:textId="77777777" w:rsidR="00BF46E1" w:rsidRPr="0041528A" w:rsidRDefault="00BF46E1" w:rsidP="0092045E">
            <w:pPr>
              <w:pStyle w:val="TAC"/>
            </w:pPr>
            <w:r w:rsidRPr="0041528A">
              <w:t>38</w:t>
            </w:r>
          </w:p>
        </w:tc>
        <w:tc>
          <w:tcPr>
            <w:tcW w:w="1232" w:type="dxa"/>
            <w:tcBorders>
              <w:left w:val="single" w:sz="4" w:space="0" w:color="auto"/>
              <w:right w:val="single" w:sz="4" w:space="0" w:color="auto"/>
            </w:tcBorders>
          </w:tcPr>
          <w:p w14:paraId="28A0FF72"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3747302" w14:textId="77777777" w:rsidR="00BF46E1" w:rsidRPr="0041528A" w:rsidRDefault="00BF46E1" w:rsidP="0092045E">
            <w:pPr>
              <w:pStyle w:val="TAL"/>
            </w:pPr>
            <w:r w:rsidRPr="0041528A">
              <w:t>TERMINAL RESPONSE: SEND DTMF 4.9.1</w:t>
            </w:r>
          </w:p>
        </w:tc>
        <w:tc>
          <w:tcPr>
            <w:tcW w:w="3776" w:type="dxa"/>
            <w:tcBorders>
              <w:left w:val="single" w:sz="4" w:space="0" w:color="auto"/>
              <w:right w:val="single" w:sz="4" w:space="0" w:color="auto"/>
            </w:tcBorders>
          </w:tcPr>
          <w:p w14:paraId="656CEF36" w14:textId="77777777" w:rsidR="00BF46E1" w:rsidRPr="0041528A" w:rsidRDefault="00BF46E1" w:rsidP="0092045E">
            <w:pPr>
              <w:pStyle w:val="TAL"/>
            </w:pPr>
            <w:r w:rsidRPr="0041528A">
              <w:t>[Command performed successfully]</w:t>
            </w:r>
          </w:p>
        </w:tc>
      </w:tr>
      <w:tr w:rsidR="00BF46E1" w:rsidRPr="0041528A" w14:paraId="7D266295" w14:textId="77777777" w:rsidTr="00195D76">
        <w:trPr>
          <w:cantSplit/>
          <w:jc w:val="center"/>
        </w:trPr>
        <w:tc>
          <w:tcPr>
            <w:tcW w:w="737" w:type="dxa"/>
            <w:tcBorders>
              <w:left w:val="single" w:sz="4" w:space="0" w:color="auto"/>
              <w:right w:val="single" w:sz="4" w:space="0" w:color="auto"/>
            </w:tcBorders>
          </w:tcPr>
          <w:p w14:paraId="71FB3A50" w14:textId="77777777" w:rsidR="00BF46E1" w:rsidRPr="0041528A" w:rsidRDefault="00BF46E1" w:rsidP="0092045E">
            <w:pPr>
              <w:pStyle w:val="TAC"/>
            </w:pPr>
            <w:r w:rsidRPr="0041528A">
              <w:t>39</w:t>
            </w:r>
          </w:p>
        </w:tc>
        <w:tc>
          <w:tcPr>
            <w:tcW w:w="1232" w:type="dxa"/>
            <w:tcBorders>
              <w:left w:val="single" w:sz="4" w:space="0" w:color="auto"/>
              <w:right w:val="single" w:sz="4" w:space="0" w:color="auto"/>
            </w:tcBorders>
          </w:tcPr>
          <w:p w14:paraId="4DF90BE4"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64A1B58"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4407DFED" w14:textId="77777777" w:rsidR="00BF46E1" w:rsidRPr="0041528A" w:rsidRDefault="00BF46E1" w:rsidP="0092045E">
            <w:pPr>
              <w:pStyle w:val="TAL"/>
            </w:pPr>
          </w:p>
        </w:tc>
      </w:tr>
      <w:tr w:rsidR="00BF46E1" w:rsidRPr="0041528A" w14:paraId="750372DF" w14:textId="77777777" w:rsidTr="00195D76">
        <w:trPr>
          <w:cantSplit/>
          <w:jc w:val="center"/>
        </w:trPr>
        <w:tc>
          <w:tcPr>
            <w:tcW w:w="737" w:type="dxa"/>
            <w:tcBorders>
              <w:left w:val="single" w:sz="4" w:space="0" w:color="auto"/>
              <w:right w:val="single" w:sz="4" w:space="0" w:color="auto"/>
            </w:tcBorders>
          </w:tcPr>
          <w:p w14:paraId="44A0E604" w14:textId="77777777" w:rsidR="00BF46E1" w:rsidRPr="0041528A" w:rsidRDefault="00BF46E1" w:rsidP="0092045E">
            <w:pPr>
              <w:pStyle w:val="TAC"/>
            </w:pPr>
            <w:r w:rsidRPr="0041528A">
              <w:t>40</w:t>
            </w:r>
          </w:p>
        </w:tc>
        <w:tc>
          <w:tcPr>
            <w:tcW w:w="1232" w:type="dxa"/>
            <w:tcBorders>
              <w:left w:val="single" w:sz="4" w:space="0" w:color="auto"/>
              <w:right w:val="single" w:sz="4" w:space="0" w:color="auto"/>
            </w:tcBorders>
          </w:tcPr>
          <w:p w14:paraId="6BA4F2E7"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320784C0"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657C84E7" w14:textId="77777777" w:rsidR="00BF46E1" w:rsidRPr="0041528A" w:rsidRDefault="00BF46E1" w:rsidP="0092045E">
            <w:pPr>
              <w:pStyle w:val="TAL"/>
            </w:pPr>
          </w:p>
        </w:tc>
      </w:tr>
      <w:tr w:rsidR="00BF46E1" w:rsidRPr="0041528A" w14:paraId="15C45400" w14:textId="77777777" w:rsidTr="00195D76">
        <w:trPr>
          <w:cantSplit/>
          <w:jc w:val="center"/>
        </w:trPr>
        <w:tc>
          <w:tcPr>
            <w:tcW w:w="737" w:type="dxa"/>
            <w:tcBorders>
              <w:left w:val="single" w:sz="4" w:space="0" w:color="auto"/>
              <w:right w:val="single" w:sz="4" w:space="0" w:color="auto"/>
            </w:tcBorders>
          </w:tcPr>
          <w:p w14:paraId="205AD6DD" w14:textId="77777777" w:rsidR="00BF46E1" w:rsidRPr="0041528A" w:rsidRDefault="00BF46E1" w:rsidP="0092045E">
            <w:pPr>
              <w:pStyle w:val="TAC"/>
            </w:pPr>
            <w:r w:rsidRPr="0041528A">
              <w:t>41</w:t>
            </w:r>
          </w:p>
        </w:tc>
        <w:tc>
          <w:tcPr>
            <w:tcW w:w="1232" w:type="dxa"/>
            <w:tcBorders>
              <w:left w:val="single" w:sz="4" w:space="0" w:color="auto"/>
              <w:right w:val="single" w:sz="4" w:space="0" w:color="auto"/>
            </w:tcBorders>
          </w:tcPr>
          <w:p w14:paraId="57F1ADE2"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6DA88985" w14:textId="77777777" w:rsidR="00BF46E1" w:rsidRPr="0041528A" w:rsidRDefault="00BF46E1" w:rsidP="0092045E">
            <w:pPr>
              <w:pStyle w:val="TAL"/>
            </w:pPr>
            <w:r w:rsidRPr="0041528A">
              <w:t>Set up a call to "+0123456789"</w:t>
            </w:r>
          </w:p>
        </w:tc>
        <w:tc>
          <w:tcPr>
            <w:tcW w:w="3776" w:type="dxa"/>
            <w:tcBorders>
              <w:left w:val="single" w:sz="4" w:space="0" w:color="auto"/>
              <w:right w:val="single" w:sz="4" w:space="0" w:color="auto"/>
            </w:tcBorders>
          </w:tcPr>
          <w:p w14:paraId="75B0AC06" w14:textId="77777777" w:rsidR="00BF46E1" w:rsidRPr="0041528A" w:rsidRDefault="00BF46E1" w:rsidP="0092045E">
            <w:pPr>
              <w:pStyle w:val="TAL"/>
            </w:pPr>
          </w:p>
        </w:tc>
      </w:tr>
      <w:tr w:rsidR="00BF46E1" w:rsidRPr="0041528A" w14:paraId="36F5AB10" w14:textId="77777777" w:rsidTr="00195D76">
        <w:trPr>
          <w:cantSplit/>
          <w:jc w:val="center"/>
        </w:trPr>
        <w:tc>
          <w:tcPr>
            <w:tcW w:w="737" w:type="dxa"/>
            <w:tcBorders>
              <w:left w:val="single" w:sz="4" w:space="0" w:color="auto"/>
              <w:right w:val="single" w:sz="4" w:space="0" w:color="auto"/>
            </w:tcBorders>
          </w:tcPr>
          <w:p w14:paraId="27D7342E" w14:textId="77777777" w:rsidR="00BF46E1" w:rsidRPr="0041528A" w:rsidRDefault="00BF46E1" w:rsidP="0092045E">
            <w:pPr>
              <w:pStyle w:val="TAC"/>
            </w:pPr>
            <w:r w:rsidRPr="0041528A">
              <w:t>42</w:t>
            </w:r>
          </w:p>
        </w:tc>
        <w:tc>
          <w:tcPr>
            <w:tcW w:w="1232" w:type="dxa"/>
            <w:tcBorders>
              <w:left w:val="single" w:sz="4" w:space="0" w:color="auto"/>
              <w:right w:val="single" w:sz="4" w:space="0" w:color="auto"/>
            </w:tcBorders>
          </w:tcPr>
          <w:p w14:paraId="05F99AB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3AFFA79"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2128D810" w14:textId="77777777" w:rsidR="00BF46E1" w:rsidRPr="0041528A" w:rsidRDefault="00BF46E1" w:rsidP="0092045E">
            <w:pPr>
              <w:pStyle w:val="TAL"/>
            </w:pPr>
          </w:p>
        </w:tc>
      </w:tr>
      <w:tr w:rsidR="00BF46E1" w:rsidRPr="0041528A" w14:paraId="691BB653" w14:textId="77777777" w:rsidTr="00195D76">
        <w:trPr>
          <w:cantSplit/>
          <w:jc w:val="center"/>
        </w:trPr>
        <w:tc>
          <w:tcPr>
            <w:tcW w:w="737" w:type="dxa"/>
            <w:tcBorders>
              <w:left w:val="single" w:sz="4" w:space="0" w:color="auto"/>
              <w:right w:val="single" w:sz="4" w:space="0" w:color="auto"/>
            </w:tcBorders>
          </w:tcPr>
          <w:p w14:paraId="09B06912" w14:textId="77777777" w:rsidR="00BF46E1" w:rsidRPr="0041528A" w:rsidRDefault="00BF46E1" w:rsidP="0092045E">
            <w:pPr>
              <w:pStyle w:val="TAC"/>
            </w:pPr>
            <w:r w:rsidRPr="0041528A">
              <w:t>43</w:t>
            </w:r>
          </w:p>
        </w:tc>
        <w:tc>
          <w:tcPr>
            <w:tcW w:w="1232" w:type="dxa"/>
            <w:tcBorders>
              <w:left w:val="single" w:sz="4" w:space="0" w:color="auto"/>
              <w:right w:val="single" w:sz="4" w:space="0" w:color="auto"/>
            </w:tcBorders>
          </w:tcPr>
          <w:p w14:paraId="4FBB8C5D"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6904A7CB"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72A6190B" w14:textId="77777777" w:rsidR="00BF46E1" w:rsidRPr="0041528A" w:rsidRDefault="00BF46E1" w:rsidP="0092045E">
            <w:pPr>
              <w:pStyle w:val="TAL"/>
            </w:pPr>
          </w:p>
        </w:tc>
      </w:tr>
      <w:tr w:rsidR="00BF46E1" w:rsidRPr="0041528A" w14:paraId="647676E6" w14:textId="77777777" w:rsidTr="00195D76">
        <w:trPr>
          <w:cantSplit/>
          <w:jc w:val="center"/>
        </w:trPr>
        <w:tc>
          <w:tcPr>
            <w:tcW w:w="737" w:type="dxa"/>
            <w:tcBorders>
              <w:left w:val="single" w:sz="4" w:space="0" w:color="auto"/>
              <w:right w:val="single" w:sz="4" w:space="0" w:color="auto"/>
            </w:tcBorders>
          </w:tcPr>
          <w:p w14:paraId="672E8DC1" w14:textId="77777777" w:rsidR="00BF46E1" w:rsidRPr="0041528A" w:rsidRDefault="00BF46E1" w:rsidP="0092045E">
            <w:pPr>
              <w:pStyle w:val="TAC"/>
            </w:pPr>
            <w:r w:rsidRPr="0041528A">
              <w:t>44</w:t>
            </w:r>
          </w:p>
        </w:tc>
        <w:tc>
          <w:tcPr>
            <w:tcW w:w="1232" w:type="dxa"/>
            <w:tcBorders>
              <w:left w:val="single" w:sz="4" w:space="0" w:color="auto"/>
              <w:right w:val="single" w:sz="4" w:space="0" w:color="auto"/>
            </w:tcBorders>
          </w:tcPr>
          <w:p w14:paraId="00010BC5"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32D3233" w14:textId="77777777" w:rsidR="00BF46E1" w:rsidRPr="0041528A" w:rsidRDefault="00BF46E1" w:rsidP="0092045E">
            <w:pPr>
              <w:pStyle w:val="TAL"/>
            </w:pPr>
            <w:r w:rsidRPr="0041528A">
              <w:t>PROACTIVE COMMAND PENDING: SEND DTMF 4.9.1</w:t>
            </w:r>
          </w:p>
        </w:tc>
        <w:tc>
          <w:tcPr>
            <w:tcW w:w="3776" w:type="dxa"/>
            <w:tcBorders>
              <w:left w:val="single" w:sz="4" w:space="0" w:color="auto"/>
              <w:right w:val="single" w:sz="4" w:space="0" w:color="auto"/>
            </w:tcBorders>
          </w:tcPr>
          <w:p w14:paraId="37EB99C2" w14:textId="77777777" w:rsidR="00BF46E1" w:rsidRPr="0041528A" w:rsidRDefault="00BF46E1" w:rsidP="0092045E">
            <w:pPr>
              <w:pStyle w:val="TAL"/>
            </w:pPr>
          </w:p>
        </w:tc>
      </w:tr>
      <w:tr w:rsidR="00BF46E1" w:rsidRPr="0041528A" w14:paraId="0C90D500" w14:textId="77777777" w:rsidTr="00195D76">
        <w:trPr>
          <w:cantSplit/>
          <w:jc w:val="center"/>
        </w:trPr>
        <w:tc>
          <w:tcPr>
            <w:tcW w:w="737" w:type="dxa"/>
            <w:tcBorders>
              <w:left w:val="single" w:sz="4" w:space="0" w:color="auto"/>
              <w:right w:val="single" w:sz="4" w:space="0" w:color="auto"/>
            </w:tcBorders>
          </w:tcPr>
          <w:p w14:paraId="2FBC4413" w14:textId="77777777" w:rsidR="00BF46E1" w:rsidRPr="0041528A" w:rsidRDefault="00BF46E1" w:rsidP="0092045E">
            <w:pPr>
              <w:pStyle w:val="TAC"/>
            </w:pPr>
            <w:r w:rsidRPr="0041528A">
              <w:t>45</w:t>
            </w:r>
          </w:p>
        </w:tc>
        <w:tc>
          <w:tcPr>
            <w:tcW w:w="1232" w:type="dxa"/>
            <w:tcBorders>
              <w:left w:val="single" w:sz="4" w:space="0" w:color="auto"/>
              <w:right w:val="single" w:sz="4" w:space="0" w:color="auto"/>
            </w:tcBorders>
          </w:tcPr>
          <w:p w14:paraId="648C63AB"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8D87DFF" w14:textId="77777777" w:rsidR="00BF46E1" w:rsidRPr="0041528A" w:rsidRDefault="00BF46E1" w:rsidP="0092045E">
            <w:pPr>
              <w:pStyle w:val="TAL"/>
            </w:pPr>
            <w:r w:rsidRPr="0041528A">
              <w:t>FETCH</w:t>
            </w:r>
          </w:p>
        </w:tc>
        <w:tc>
          <w:tcPr>
            <w:tcW w:w="3776" w:type="dxa"/>
            <w:tcBorders>
              <w:left w:val="single" w:sz="4" w:space="0" w:color="auto"/>
              <w:right w:val="single" w:sz="4" w:space="0" w:color="auto"/>
            </w:tcBorders>
          </w:tcPr>
          <w:p w14:paraId="2466888A" w14:textId="77777777" w:rsidR="00BF46E1" w:rsidRPr="0041528A" w:rsidRDefault="00BF46E1" w:rsidP="0092045E">
            <w:pPr>
              <w:pStyle w:val="TAL"/>
            </w:pPr>
          </w:p>
        </w:tc>
      </w:tr>
      <w:tr w:rsidR="00BF46E1" w:rsidRPr="0041528A" w14:paraId="7434E434" w14:textId="77777777" w:rsidTr="00195D76">
        <w:trPr>
          <w:cantSplit/>
          <w:jc w:val="center"/>
        </w:trPr>
        <w:tc>
          <w:tcPr>
            <w:tcW w:w="737" w:type="dxa"/>
            <w:tcBorders>
              <w:left w:val="single" w:sz="4" w:space="0" w:color="auto"/>
              <w:right w:val="single" w:sz="4" w:space="0" w:color="auto"/>
            </w:tcBorders>
          </w:tcPr>
          <w:p w14:paraId="2B4823B0" w14:textId="77777777" w:rsidR="00BF46E1" w:rsidRPr="0041528A" w:rsidRDefault="00BF46E1" w:rsidP="0092045E">
            <w:pPr>
              <w:pStyle w:val="TAC"/>
            </w:pPr>
            <w:r w:rsidRPr="0041528A">
              <w:lastRenderedPageBreak/>
              <w:t>46</w:t>
            </w:r>
          </w:p>
        </w:tc>
        <w:tc>
          <w:tcPr>
            <w:tcW w:w="1232" w:type="dxa"/>
            <w:tcBorders>
              <w:left w:val="single" w:sz="4" w:space="0" w:color="auto"/>
              <w:right w:val="single" w:sz="4" w:space="0" w:color="auto"/>
            </w:tcBorders>
          </w:tcPr>
          <w:p w14:paraId="098DE3BE"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366AA78" w14:textId="77777777" w:rsidR="00BF46E1" w:rsidRPr="0041528A" w:rsidRDefault="00BF46E1" w:rsidP="0092045E">
            <w:pPr>
              <w:pStyle w:val="TAL"/>
            </w:pPr>
            <w:r w:rsidRPr="0041528A">
              <w:t>PROACTIVE COMMAND: SEND DTMF 4.9.1</w:t>
            </w:r>
          </w:p>
        </w:tc>
        <w:tc>
          <w:tcPr>
            <w:tcW w:w="3776" w:type="dxa"/>
            <w:tcBorders>
              <w:left w:val="single" w:sz="4" w:space="0" w:color="auto"/>
              <w:right w:val="single" w:sz="4" w:space="0" w:color="auto"/>
            </w:tcBorders>
          </w:tcPr>
          <w:p w14:paraId="34A68B25" w14:textId="77777777" w:rsidR="00BF46E1" w:rsidRPr="0041528A" w:rsidRDefault="00BF46E1" w:rsidP="0092045E">
            <w:pPr>
              <w:pStyle w:val="TAL"/>
            </w:pPr>
          </w:p>
        </w:tc>
      </w:tr>
      <w:tr w:rsidR="00BF46E1" w:rsidRPr="0041528A" w14:paraId="75CE3907" w14:textId="77777777" w:rsidTr="00195D76">
        <w:trPr>
          <w:cantSplit/>
          <w:jc w:val="center"/>
        </w:trPr>
        <w:tc>
          <w:tcPr>
            <w:tcW w:w="737" w:type="dxa"/>
            <w:tcBorders>
              <w:left w:val="single" w:sz="4" w:space="0" w:color="auto"/>
              <w:right w:val="single" w:sz="4" w:space="0" w:color="auto"/>
            </w:tcBorders>
          </w:tcPr>
          <w:p w14:paraId="2C238FF5" w14:textId="77777777" w:rsidR="00BF46E1" w:rsidRPr="0041528A" w:rsidRDefault="00BF46E1" w:rsidP="0092045E">
            <w:pPr>
              <w:pStyle w:val="TAC"/>
            </w:pPr>
            <w:r w:rsidRPr="0041528A">
              <w:t>47</w:t>
            </w:r>
          </w:p>
        </w:tc>
        <w:tc>
          <w:tcPr>
            <w:tcW w:w="1232" w:type="dxa"/>
            <w:tcBorders>
              <w:left w:val="single" w:sz="4" w:space="0" w:color="auto"/>
              <w:right w:val="single" w:sz="4" w:space="0" w:color="auto"/>
            </w:tcBorders>
          </w:tcPr>
          <w:p w14:paraId="6B568796"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19C80AC"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1C013801" w14:textId="77777777" w:rsidR="00BF46E1" w:rsidRPr="0041528A" w:rsidRDefault="00BF46E1" w:rsidP="0092045E">
            <w:pPr>
              <w:pStyle w:val="TAL"/>
            </w:pPr>
            <w:r w:rsidRPr="0041528A">
              <w:t xml:space="preserve">[Alpha identifier is displayed with strikethrough on] </w:t>
            </w:r>
          </w:p>
        </w:tc>
      </w:tr>
      <w:tr w:rsidR="00BF46E1" w:rsidRPr="0041528A" w14:paraId="7DEDB478" w14:textId="77777777" w:rsidTr="00195D76">
        <w:trPr>
          <w:cantSplit/>
          <w:jc w:val="center"/>
        </w:trPr>
        <w:tc>
          <w:tcPr>
            <w:tcW w:w="737" w:type="dxa"/>
            <w:tcBorders>
              <w:left w:val="single" w:sz="4" w:space="0" w:color="auto"/>
              <w:right w:val="single" w:sz="4" w:space="0" w:color="auto"/>
            </w:tcBorders>
          </w:tcPr>
          <w:p w14:paraId="036ECA5E" w14:textId="77777777" w:rsidR="00BF46E1" w:rsidRPr="0041528A" w:rsidRDefault="00BF46E1" w:rsidP="0092045E">
            <w:pPr>
              <w:pStyle w:val="TAC"/>
            </w:pPr>
            <w:r w:rsidRPr="0041528A">
              <w:t>48</w:t>
            </w:r>
          </w:p>
        </w:tc>
        <w:tc>
          <w:tcPr>
            <w:tcW w:w="1232" w:type="dxa"/>
            <w:tcBorders>
              <w:left w:val="single" w:sz="4" w:space="0" w:color="auto"/>
              <w:right w:val="single" w:sz="4" w:space="0" w:color="auto"/>
            </w:tcBorders>
          </w:tcPr>
          <w:p w14:paraId="4C561F5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EFD0002"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6AF6176E" w14:textId="77777777" w:rsidR="00BF46E1" w:rsidRPr="0041528A" w:rsidRDefault="00BF46E1" w:rsidP="0092045E">
            <w:pPr>
              <w:pStyle w:val="TAL"/>
            </w:pPr>
            <w:r w:rsidRPr="0041528A">
              <w:t>["1"]</w:t>
            </w:r>
          </w:p>
        </w:tc>
      </w:tr>
      <w:tr w:rsidR="00BF46E1" w:rsidRPr="0041528A" w14:paraId="17744D7C" w14:textId="77777777" w:rsidTr="00195D76">
        <w:trPr>
          <w:cantSplit/>
          <w:jc w:val="center"/>
        </w:trPr>
        <w:tc>
          <w:tcPr>
            <w:tcW w:w="737" w:type="dxa"/>
            <w:tcBorders>
              <w:left w:val="single" w:sz="4" w:space="0" w:color="auto"/>
              <w:right w:val="single" w:sz="4" w:space="0" w:color="auto"/>
            </w:tcBorders>
          </w:tcPr>
          <w:p w14:paraId="233153CF" w14:textId="77777777" w:rsidR="00BF46E1" w:rsidRPr="0041528A" w:rsidRDefault="00BF46E1" w:rsidP="0092045E">
            <w:pPr>
              <w:pStyle w:val="TAC"/>
            </w:pPr>
            <w:r w:rsidRPr="0041528A">
              <w:t>49</w:t>
            </w:r>
          </w:p>
        </w:tc>
        <w:tc>
          <w:tcPr>
            <w:tcW w:w="1232" w:type="dxa"/>
            <w:tcBorders>
              <w:left w:val="single" w:sz="4" w:space="0" w:color="auto"/>
              <w:right w:val="single" w:sz="4" w:space="0" w:color="auto"/>
            </w:tcBorders>
          </w:tcPr>
          <w:p w14:paraId="3668FB8D"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4871168"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7CB3C407" w14:textId="77777777" w:rsidR="00BF46E1" w:rsidRPr="0041528A" w:rsidRDefault="00BF46E1" w:rsidP="0092045E">
            <w:pPr>
              <w:pStyle w:val="TAL"/>
            </w:pPr>
            <w:r w:rsidRPr="0041528A">
              <w:t>["2"]</w:t>
            </w:r>
          </w:p>
        </w:tc>
      </w:tr>
      <w:tr w:rsidR="00BF46E1" w:rsidRPr="0041528A" w14:paraId="0EE36F4C" w14:textId="77777777" w:rsidTr="00195D76">
        <w:trPr>
          <w:cantSplit/>
          <w:jc w:val="center"/>
        </w:trPr>
        <w:tc>
          <w:tcPr>
            <w:tcW w:w="737" w:type="dxa"/>
            <w:tcBorders>
              <w:left w:val="single" w:sz="4" w:space="0" w:color="auto"/>
              <w:right w:val="single" w:sz="4" w:space="0" w:color="auto"/>
            </w:tcBorders>
          </w:tcPr>
          <w:p w14:paraId="63CD5B25" w14:textId="77777777" w:rsidR="00BF46E1" w:rsidRPr="0041528A" w:rsidRDefault="00BF46E1" w:rsidP="0092045E">
            <w:pPr>
              <w:pStyle w:val="TAC"/>
            </w:pPr>
            <w:r w:rsidRPr="0041528A">
              <w:t>50</w:t>
            </w:r>
          </w:p>
        </w:tc>
        <w:tc>
          <w:tcPr>
            <w:tcW w:w="1232" w:type="dxa"/>
            <w:tcBorders>
              <w:left w:val="single" w:sz="4" w:space="0" w:color="auto"/>
              <w:right w:val="single" w:sz="4" w:space="0" w:color="auto"/>
            </w:tcBorders>
          </w:tcPr>
          <w:p w14:paraId="582E971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E6863B2"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55C55890" w14:textId="77777777" w:rsidR="00BF46E1" w:rsidRPr="0041528A" w:rsidRDefault="00BF46E1" w:rsidP="0092045E">
            <w:pPr>
              <w:pStyle w:val="TAL"/>
            </w:pPr>
            <w:r w:rsidRPr="0041528A">
              <w:t>["3"]</w:t>
            </w:r>
          </w:p>
        </w:tc>
      </w:tr>
      <w:tr w:rsidR="00BF46E1" w:rsidRPr="0041528A" w14:paraId="7B29CD6F" w14:textId="77777777" w:rsidTr="00195D76">
        <w:trPr>
          <w:cantSplit/>
          <w:jc w:val="center"/>
        </w:trPr>
        <w:tc>
          <w:tcPr>
            <w:tcW w:w="737" w:type="dxa"/>
            <w:tcBorders>
              <w:left w:val="single" w:sz="4" w:space="0" w:color="auto"/>
              <w:right w:val="single" w:sz="4" w:space="0" w:color="auto"/>
            </w:tcBorders>
          </w:tcPr>
          <w:p w14:paraId="46316810" w14:textId="77777777" w:rsidR="00BF46E1" w:rsidRPr="0041528A" w:rsidRDefault="00BF46E1" w:rsidP="0092045E">
            <w:pPr>
              <w:pStyle w:val="TAC"/>
            </w:pPr>
            <w:r w:rsidRPr="0041528A">
              <w:t>51</w:t>
            </w:r>
          </w:p>
        </w:tc>
        <w:tc>
          <w:tcPr>
            <w:tcW w:w="1232" w:type="dxa"/>
            <w:tcBorders>
              <w:left w:val="single" w:sz="4" w:space="0" w:color="auto"/>
              <w:right w:val="single" w:sz="4" w:space="0" w:color="auto"/>
            </w:tcBorders>
          </w:tcPr>
          <w:p w14:paraId="70720327"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0EFEB19"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6F1B08B4" w14:textId="77777777" w:rsidR="00BF46E1" w:rsidRPr="0041528A" w:rsidRDefault="00BF46E1" w:rsidP="0092045E">
            <w:pPr>
              <w:pStyle w:val="TAL"/>
            </w:pPr>
            <w:r w:rsidRPr="0041528A">
              <w:t>["4"]</w:t>
            </w:r>
          </w:p>
        </w:tc>
      </w:tr>
      <w:tr w:rsidR="00BF46E1" w:rsidRPr="0041528A" w14:paraId="0F371FE9" w14:textId="77777777" w:rsidTr="00195D76">
        <w:trPr>
          <w:cantSplit/>
          <w:jc w:val="center"/>
        </w:trPr>
        <w:tc>
          <w:tcPr>
            <w:tcW w:w="737" w:type="dxa"/>
            <w:tcBorders>
              <w:left w:val="single" w:sz="4" w:space="0" w:color="auto"/>
              <w:right w:val="single" w:sz="4" w:space="0" w:color="auto"/>
            </w:tcBorders>
          </w:tcPr>
          <w:p w14:paraId="0DBB18D5" w14:textId="77777777" w:rsidR="00BF46E1" w:rsidRPr="0041528A" w:rsidRDefault="00BF46E1" w:rsidP="0092045E">
            <w:pPr>
              <w:pStyle w:val="TAC"/>
            </w:pPr>
            <w:r w:rsidRPr="0041528A">
              <w:t>52</w:t>
            </w:r>
          </w:p>
        </w:tc>
        <w:tc>
          <w:tcPr>
            <w:tcW w:w="1232" w:type="dxa"/>
            <w:tcBorders>
              <w:left w:val="single" w:sz="4" w:space="0" w:color="auto"/>
              <w:right w:val="single" w:sz="4" w:space="0" w:color="auto"/>
            </w:tcBorders>
          </w:tcPr>
          <w:p w14:paraId="5DB46072"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BE4D0AD"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44265FD4" w14:textId="77777777" w:rsidR="00BF46E1" w:rsidRPr="0041528A" w:rsidRDefault="00BF46E1" w:rsidP="0092045E">
            <w:pPr>
              <w:pStyle w:val="TAL"/>
            </w:pPr>
            <w:r w:rsidRPr="0041528A">
              <w:t>["5"]</w:t>
            </w:r>
          </w:p>
        </w:tc>
      </w:tr>
      <w:tr w:rsidR="00BF46E1" w:rsidRPr="0041528A" w14:paraId="33BA552F" w14:textId="77777777" w:rsidTr="00195D76">
        <w:trPr>
          <w:cantSplit/>
          <w:jc w:val="center"/>
        </w:trPr>
        <w:tc>
          <w:tcPr>
            <w:tcW w:w="737" w:type="dxa"/>
            <w:tcBorders>
              <w:left w:val="single" w:sz="4" w:space="0" w:color="auto"/>
              <w:right w:val="single" w:sz="4" w:space="0" w:color="auto"/>
            </w:tcBorders>
          </w:tcPr>
          <w:p w14:paraId="50CFE398" w14:textId="77777777" w:rsidR="00BF46E1" w:rsidRPr="0041528A" w:rsidRDefault="00BF46E1" w:rsidP="0092045E">
            <w:pPr>
              <w:pStyle w:val="TAC"/>
            </w:pPr>
            <w:r w:rsidRPr="0041528A">
              <w:t>53</w:t>
            </w:r>
          </w:p>
        </w:tc>
        <w:tc>
          <w:tcPr>
            <w:tcW w:w="1232" w:type="dxa"/>
            <w:tcBorders>
              <w:left w:val="single" w:sz="4" w:space="0" w:color="auto"/>
              <w:right w:val="single" w:sz="4" w:space="0" w:color="auto"/>
            </w:tcBorders>
          </w:tcPr>
          <w:p w14:paraId="525B0FA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A74D79C"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3F802FE6" w14:textId="77777777" w:rsidR="00BF46E1" w:rsidRPr="0041528A" w:rsidRDefault="00BF46E1" w:rsidP="0092045E">
            <w:pPr>
              <w:pStyle w:val="TAL"/>
            </w:pPr>
            <w:r w:rsidRPr="0041528A">
              <w:t>["6"]</w:t>
            </w:r>
          </w:p>
        </w:tc>
      </w:tr>
      <w:tr w:rsidR="00BF46E1" w:rsidRPr="0041528A" w14:paraId="1B36E460" w14:textId="77777777" w:rsidTr="00195D76">
        <w:trPr>
          <w:cantSplit/>
          <w:jc w:val="center"/>
        </w:trPr>
        <w:tc>
          <w:tcPr>
            <w:tcW w:w="737" w:type="dxa"/>
            <w:tcBorders>
              <w:left w:val="single" w:sz="4" w:space="0" w:color="auto"/>
              <w:right w:val="single" w:sz="4" w:space="0" w:color="auto"/>
            </w:tcBorders>
          </w:tcPr>
          <w:p w14:paraId="0E62C29F" w14:textId="77777777" w:rsidR="00BF46E1" w:rsidRPr="0041528A" w:rsidRDefault="00BF46E1" w:rsidP="0092045E">
            <w:pPr>
              <w:pStyle w:val="TAC"/>
            </w:pPr>
            <w:r w:rsidRPr="0041528A">
              <w:t>54</w:t>
            </w:r>
          </w:p>
        </w:tc>
        <w:tc>
          <w:tcPr>
            <w:tcW w:w="1232" w:type="dxa"/>
            <w:tcBorders>
              <w:left w:val="single" w:sz="4" w:space="0" w:color="auto"/>
              <w:right w:val="single" w:sz="4" w:space="0" w:color="auto"/>
            </w:tcBorders>
          </w:tcPr>
          <w:p w14:paraId="7DD0F95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4FB8069"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4F7A2053" w14:textId="77777777" w:rsidR="00BF46E1" w:rsidRPr="0041528A" w:rsidRDefault="00BF46E1" w:rsidP="0092045E">
            <w:pPr>
              <w:pStyle w:val="TAL"/>
            </w:pPr>
            <w:r w:rsidRPr="0041528A">
              <w:t>["7"]</w:t>
            </w:r>
          </w:p>
        </w:tc>
      </w:tr>
      <w:tr w:rsidR="00BF46E1" w:rsidRPr="0041528A" w14:paraId="35BA630B" w14:textId="77777777" w:rsidTr="00195D76">
        <w:trPr>
          <w:cantSplit/>
          <w:jc w:val="center"/>
        </w:trPr>
        <w:tc>
          <w:tcPr>
            <w:tcW w:w="737" w:type="dxa"/>
            <w:tcBorders>
              <w:left w:val="single" w:sz="4" w:space="0" w:color="auto"/>
              <w:right w:val="single" w:sz="4" w:space="0" w:color="auto"/>
            </w:tcBorders>
          </w:tcPr>
          <w:p w14:paraId="23E3F0A6" w14:textId="77777777" w:rsidR="00BF46E1" w:rsidRPr="0041528A" w:rsidRDefault="00BF46E1" w:rsidP="0092045E">
            <w:pPr>
              <w:pStyle w:val="TAC"/>
            </w:pPr>
            <w:r w:rsidRPr="0041528A">
              <w:t>55</w:t>
            </w:r>
          </w:p>
        </w:tc>
        <w:tc>
          <w:tcPr>
            <w:tcW w:w="1232" w:type="dxa"/>
            <w:tcBorders>
              <w:left w:val="single" w:sz="4" w:space="0" w:color="auto"/>
              <w:right w:val="single" w:sz="4" w:space="0" w:color="auto"/>
            </w:tcBorders>
          </w:tcPr>
          <w:p w14:paraId="7A93C58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20CBE5B"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0DEF7078" w14:textId="77777777" w:rsidR="00BF46E1" w:rsidRPr="0041528A" w:rsidRDefault="00BF46E1" w:rsidP="0092045E">
            <w:pPr>
              <w:pStyle w:val="TAL"/>
            </w:pPr>
            <w:r w:rsidRPr="0041528A">
              <w:t>["8"]</w:t>
            </w:r>
          </w:p>
        </w:tc>
      </w:tr>
      <w:tr w:rsidR="00BF46E1" w:rsidRPr="0041528A" w14:paraId="261F0AB6" w14:textId="77777777" w:rsidTr="00195D76">
        <w:trPr>
          <w:cantSplit/>
          <w:jc w:val="center"/>
        </w:trPr>
        <w:tc>
          <w:tcPr>
            <w:tcW w:w="737" w:type="dxa"/>
            <w:tcBorders>
              <w:left w:val="single" w:sz="4" w:space="0" w:color="auto"/>
              <w:right w:val="single" w:sz="4" w:space="0" w:color="auto"/>
            </w:tcBorders>
          </w:tcPr>
          <w:p w14:paraId="4A76605B" w14:textId="77777777" w:rsidR="00BF46E1" w:rsidRPr="0041528A" w:rsidRDefault="00BF46E1" w:rsidP="0092045E">
            <w:pPr>
              <w:pStyle w:val="TAC"/>
            </w:pPr>
            <w:r w:rsidRPr="0041528A">
              <w:t>56</w:t>
            </w:r>
          </w:p>
        </w:tc>
        <w:tc>
          <w:tcPr>
            <w:tcW w:w="1232" w:type="dxa"/>
            <w:tcBorders>
              <w:left w:val="single" w:sz="4" w:space="0" w:color="auto"/>
              <w:right w:val="single" w:sz="4" w:space="0" w:color="auto"/>
            </w:tcBorders>
          </w:tcPr>
          <w:p w14:paraId="3A5B683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FB9C1B2"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7448C0F2" w14:textId="77777777" w:rsidR="00BF46E1" w:rsidRPr="0041528A" w:rsidRDefault="00BF46E1" w:rsidP="0092045E">
            <w:pPr>
              <w:pStyle w:val="TAL"/>
            </w:pPr>
            <w:r w:rsidRPr="0041528A">
              <w:t>["9"]</w:t>
            </w:r>
          </w:p>
        </w:tc>
      </w:tr>
      <w:tr w:rsidR="00BF46E1" w:rsidRPr="0041528A" w14:paraId="4344A3EA" w14:textId="77777777" w:rsidTr="00195D76">
        <w:trPr>
          <w:cantSplit/>
          <w:jc w:val="center"/>
        </w:trPr>
        <w:tc>
          <w:tcPr>
            <w:tcW w:w="737" w:type="dxa"/>
            <w:tcBorders>
              <w:left w:val="single" w:sz="4" w:space="0" w:color="auto"/>
              <w:right w:val="single" w:sz="4" w:space="0" w:color="auto"/>
            </w:tcBorders>
          </w:tcPr>
          <w:p w14:paraId="0FEAB945" w14:textId="77777777" w:rsidR="00BF46E1" w:rsidRPr="0041528A" w:rsidRDefault="00BF46E1" w:rsidP="0092045E">
            <w:pPr>
              <w:pStyle w:val="TAC"/>
            </w:pPr>
            <w:r w:rsidRPr="0041528A">
              <w:t>57</w:t>
            </w:r>
          </w:p>
        </w:tc>
        <w:tc>
          <w:tcPr>
            <w:tcW w:w="1232" w:type="dxa"/>
            <w:tcBorders>
              <w:left w:val="single" w:sz="4" w:space="0" w:color="auto"/>
              <w:right w:val="single" w:sz="4" w:space="0" w:color="auto"/>
            </w:tcBorders>
          </w:tcPr>
          <w:p w14:paraId="3AD234A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D3BBBEC"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67A515DD" w14:textId="77777777" w:rsidR="00BF46E1" w:rsidRPr="0041528A" w:rsidRDefault="00BF46E1" w:rsidP="0092045E">
            <w:pPr>
              <w:pStyle w:val="TAL"/>
            </w:pPr>
            <w:r w:rsidRPr="0041528A">
              <w:t>["0"]</w:t>
            </w:r>
          </w:p>
        </w:tc>
      </w:tr>
      <w:tr w:rsidR="00BF46E1" w:rsidRPr="0041528A" w14:paraId="7196DA28" w14:textId="77777777" w:rsidTr="00195D76">
        <w:trPr>
          <w:cantSplit/>
          <w:jc w:val="center"/>
        </w:trPr>
        <w:tc>
          <w:tcPr>
            <w:tcW w:w="737" w:type="dxa"/>
            <w:tcBorders>
              <w:left w:val="single" w:sz="4" w:space="0" w:color="auto"/>
              <w:right w:val="single" w:sz="4" w:space="0" w:color="auto"/>
            </w:tcBorders>
          </w:tcPr>
          <w:p w14:paraId="3B511FAD" w14:textId="77777777" w:rsidR="00BF46E1" w:rsidRPr="0041528A" w:rsidRDefault="00BF46E1" w:rsidP="0092045E">
            <w:pPr>
              <w:pStyle w:val="TAC"/>
            </w:pPr>
            <w:r w:rsidRPr="0041528A">
              <w:t>58</w:t>
            </w:r>
          </w:p>
        </w:tc>
        <w:tc>
          <w:tcPr>
            <w:tcW w:w="1232" w:type="dxa"/>
            <w:tcBorders>
              <w:left w:val="single" w:sz="4" w:space="0" w:color="auto"/>
              <w:right w:val="single" w:sz="4" w:space="0" w:color="auto"/>
            </w:tcBorders>
          </w:tcPr>
          <w:p w14:paraId="3238F741"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E72566C" w14:textId="77777777" w:rsidR="00BF46E1" w:rsidRPr="0041528A" w:rsidRDefault="00BF46E1" w:rsidP="0092045E">
            <w:pPr>
              <w:pStyle w:val="TAL"/>
            </w:pPr>
            <w:r w:rsidRPr="0041528A">
              <w:t>TERMINAL RESPONSE: SEND DTMF 4.9.1</w:t>
            </w:r>
          </w:p>
        </w:tc>
        <w:tc>
          <w:tcPr>
            <w:tcW w:w="3776" w:type="dxa"/>
            <w:tcBorders>
              <w:left w:val="single" w:sz="4" w:space="0" w:color="auto"/>
              <w:right w:val="single" w:sz="4" w:space="0" w:color="auto"/>
            </w:tcBorders>
          </w:tcPr>
          <w:p w14:paraId="136A56F6" w14:textId="77777777" w:rsidR="00BF46E1" w:rsidRPr="0041528A" w:rsidRDefault="00BF46E1" w:rsidP="0092045E">
            <w:pPr>
              <w:pStyle w:val="TAL"/>
            </w:pPr>
            <w:r w:rsidRPr="0041528A">
              <w:t>[Command performed successfully]</w:t>
            </w:r>
          </w:p>
        </w:tc>
      </w:tr>
      <w:tr w:rsidR="00BF46E1" w:rsidRPr="0041528A" w14:paraId="6C4DDA1F" w14:textId="77777777" w:rsidTr="00195D76">
        <w:trPr>
          <w:cantSplit/>
          <w:jc w:val="center"/>
        </w:trPr>
        <w:tc>
          <w:tcPr>
            <w:tcW w:w="737" w:type="dxa"/>
            <w:tcBorders>
              <w:left w:val="single" w:sz="4" w:space="0" w:color="auto"/>
              <w:right w:val="single" w:sz="4" w:space="0" w:color="auto"/>
            </w:tcBorders>
          </w:tcPr>
          <w:p w14:paraId="433C129D" w14:textId="77777777" w:rsidR="00BF46E1" w:rsidRPr="0041528A" w:rsidRDefault="00BF46E1" w:rsidP="0092045E">
            <w:pPr>
              <w:pStyle w:val="TAC"/>
            </w:pPr>
            <w:r w:rsidRPr="0041528A">
              <w:t>59</w:t>
            </w:r>
          </w:p>
        </w:tc>
        <w:tc>
          <w:tcPr>
            <w:tcW w:w="1232" w:type="dxa"/>
            <w:tcBorders>
              <w:left w:val="single" w:sz="4" w:space="0" w:color="auto"/>
              <w:right w:val="single" w:sz="4" w:space="0" w:color="auto"/>
            </w:tcBorders>
          </w:tcPr>
          <w:p w14:paraId="72A2E20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DC6344E"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67D187A6" w14:textId="77777777" w:rsidR="00BF46E1" w:rsidRPr="0041528A" w:rsidRDefault="00BF46E1" w:rsidP="0092045E">
            <w:pPr>
              <w:pStyle w:val="TAL"/>
            </w:pPr>
          </w:p>
        </w:tc>
      </w:tr>
      <w:tr w:rsidR="00BF46E1" w:rsidRPr="0041528A" w14:paraId="5C2CEAC3" w14:textId="77777777" w:rsidTr="00195D76">
        <w:trPr>
          <w:cantSplit/>
          <w:jc w:val="center"/>
        </w:trPr>
        <w:tc>
          <w:tcPr>
            <w:tcW w:w="737" w:type="dxa"/>
            <w:tcBorders>
              <w:left w:val="single" w:sz="4" w:space="0" w:color="auto"/>
              <w:right w:val="single" w:sz="4" w:space="0" w:color="auto"/>
            </w:tcBorders>
          </w:tcPr>
          <w:p w14:paraId="01B5C9E8" w14:textId="77777777" w:rsidR="00BF46E1" w:rsidRPr="0041528A" w:rsidRDefault="00BF46E1" w:rsidP="0092045E">
            <w:pPr>
              <w:pStyle w:val="TAC"/>
            </w:pPr>
            <w:r w:rsidRPr="0041528A">
              <w:t>60</w:t>
            </w:r>
          </w:p>
        </w:tc>
        <w:tc>
          <w:tcPr>
            <w:tcW w:w="1232" w:type="dxa"/>
            <w:tcBorders>
              <w:left w:val="single" w:sz="4" w:space="0" w:color="auto"/>
              <w:right w:val="single" w:sz="4" w:space="0" w:color="auto"/>
            </w:tcBorders>
          </w:tcPr>
          <w:p w14:paraId="360F7976"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0AB375D8"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21BC9F03" w14:textId="77777777" w:rsidR="00BF46E1" w:rsidRPr="0041528A" w:rsidRDefault="00BF46E1" w:rsidP="0092045E">
            <w:pPr>
              <w:pStyle w:val="TAL"/>
            </w:pPr>
          </w:p>
        </w:tc>
      </w:tr>
      <w:tr w:rsidR="00BF46E1" w:rsidRPr="0041528A" w14:paraId="4668DABF" w14:textId="77777777" w:rsidTr="00195D76">
        <w:trPr>
          <w:cantSplit/>
          <w:jc w:val="center"/>
        </w:trPr>
        <w:tc>
          <w:tcPr>
            <w:tcW w:w="737" w:type="dxa"/>
            <w:tcBorders>
              <w:left w:val="single" w:sz="4" w:space="0" w:color="auto"/>
              <w:right w:val="single" w:sz="4" w:space="0" w:color="auto"/>
            </w:tcBorders>
          </w:tcPr>
          <w:p w14:paraId="42372F47" w14:textId="77777777" w:rsidR="00BF46E1" w:rsidRPr="0041528A" w:rsidRDefault="00BF46E1" w:rsidP="0092045E">
            <w:pPr>
              <w:pStyle w:val="TAC"/>
            </w:pPr>
            <w:r w:rsidRPr="0041528A">
              <w:t>61</w:t>
            </w:r>
          </w:p>
        </w:tc>
        <w:tc>
          <w:tcPr>
            <w:tcW w:w="1232" w:type="dxa"/>
            <w:tcBorders>
              <w:left w:val="single" w:sz="4" w:space="0" w:color="auto"/>
              <w:right w:val="single" w:sz="4" w:space="0" w:color="auto"/>
            </w:tcBorders>
          </w:tcPr>
          <w:p w14:paraId="5A1D9AF9"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3CCF16AD" w14:textId="77777777" w:rsidR="00BF46E1" w:rsidRPr="0041528A" w:rsidRDefault="00BF46E1" w:rsidP="0092045E">
            <w:pPr>
              <w:pStyle w:val="TAL"/>
            </w:pPr>
            <w:r w:rsidRPr="0041528A">
              <w:t>Set up a call to "+0123456789"</w:t>
            </w:r>
          </w:p>
        </w:tc>
        <w:tc>
          <w:tcPr>
            <w:tcW w:w="3776" w:type="dxa"/>
            <w:tcBorders>
              <w:left w:val="single" w:sz="4" w:space="0" w:color="auto"/>
              <w:right w:val="single" w:sz="4" w:space="0" w:color="auto"/>
            </w:tcBorders>
          </w:tcPr>
          <w:p w14:paraId="6FA5CAFA" w14:textId="77777777" w:rsidR="00BF46E1" w:rsidRPr="0041528A" w:rsidRDefault="00BF46E1" w:rsidP="0092045E">
            <w:pPr>
              <w:pStyle w:val="TAL"/>
            </w:pPr>
          </w:p>
        </w:tc>
      </w:tr>
      <w:tr w:rsidR="00BF46E1" w:rsidRPr="0041528A" w14:paraId="2255D918" w14:textId="77777777" w:rsidTr="00195D76">
        <w:trPr>
          <w:cantSplit/>
          <w:jc w:val="center"/>
        </w:trPr>
        <w:tc>
          <w:tcPr>
            <w:tcW w:w="737" w:type="dxa"/>
            <w:tcBorders>
              <w:left w:val="single" w:sz="4" w:space="0" w:color="auto"/>
              <w:right w:val="single" w:sz="4" w:space="0" w:color="auto"/>
            </w:tcBorders>
          </w:tcPr>
          <w:p w14:paraId="3F9CAA07" w14:textId="77777777" w:rsidR="00BF46E1" w:rsidRPr="0041528A" w:rsidRDefault="00BF46E1" w:rsidP="0092045E">
            <w:pPr>
              <w:pStyle w:val="TAC"/>
            </w:pPr>
            <w:r w:rsidRPr="0041528A">
              <w:t>62</w:t>
            </w:r>
          </w:p>
        </w:tc>
        <w:tc>
          <w:tcPr>
            <w:tcW w:w="1232" w:type="dxa"/>
            <w:tcBorders>
              <w:left w:val="single" w:sz="4" w:space="0" w:color="auto"/>
              <w:right w:val="single" w:sz="4" w:space="0" w:color="auto"/>
            </w:tcBorders>
          </w:tcPr>
          <w:p w14:paraId="7833A3C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0203129"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1E0AE091" w14:textId="77777777" w:rsidR="00BF46E1" w:rsidRPr="0041528A" w:rsidRDefault="00BF46E1" w:rsidP="0092045E">
            <w:pPr>
              <w:pStyle w:val="TAL"/>
            </w:pPr>
          </w:p>
        </w:tc>
      </w:tr>
      <w:tr w:rsidR="00BF46E1" w:rsidRPr="0041528A" w14:paraId="7A049B72" w14:textId="77777777" w:rsidTr="00195D76">
        <w:trPr>
          <w:cantSplit/>
          <w:jc w:val="center"/>
        </w:trPr>
        <w:tc>
          <w:tcPr>
            <w:tcW w:w="737" w:type="dxa"/>
            <w:tcBorders>
              <w:left w:val="single" w:sz="4" w:space="0" w:color="auto"/>
              <w:right w:val="single" w:sz="4" w:space="0" w:color="auto"/>
            </w:tcBorders>
          </w:tcPr>
          <w:p w14:paraId="52762CF5" w14:textId="77777777" w:rsidR="00BF46E1" w:rsidRPr="0041528A" w:rsidRDefault="00BF46E1" w:rsidP="0092045E">
            <w:pPr>
              <w:pStyle w:val="TAC"/>
            </w:pPr>
            <w:r w:rsidRPr="0041528A">
              <w:t>63</w:t>
            </w:r>
          </w:p>
        </w:tc>
        <w:tc>
          <w:tcPr>
            <w:tcW w:w="1232" w:type="dxa"/>
            <w:tcBorders>
              <w:left w:val="single" w:sz="4" w:space="0" w:color="auto"/>
              <w:right w:val="single" w:sz="4" w:space="0" w:color="auto"/>
            </w:tcBorders>
          </w:tcPr>
          <w:p w14:paraId="1AA79889"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2A9377F8"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766E2168" w14:textId="77777777" w:rsidR="00BF46E1" w:rsidRPr="0041528A" w:rsidRDefault="00BF46E1" w:rsidP="0092045E">
            <w:pPr>
              <w:pStyle w:val="TAL"/>
            </w:pPr>
          </w:p>
        </w:tc>
      </w:tr>
      <w:tr w:rsidR="00BF46E1" w:rsidRPr="0041528A" w14:paraId="0B40F0F0" w14:textId="77777777" w:rsidTr="00195D76">
        <w:trPr>
          <w:cantSplit/>
          <w:jc w:val="center"/>
        </w:trPr>
        <w:tc>
          <w:tcPr>
            <w:tcW w:w="737" w:type="dxa"/>
            <w:tcBorders>
              <w:left w:val="single" w:sz="4" w:space="0" w:color="auto"/>
              <w:right w:val="single" w:sz="4" w:space="0" w:color="auto"/>
            </w:tcBorders>
          </w:tcPr>
          <w:p w14:paraId="1DCC709B" w14:textId="77777777" w:rsidR="00BF46E1" w:rsidRPr="0041528A" w:rsidRDefault="00BF46E1" w:rsidP="0092045E">
            <w:pPr>
              <w:pStyle w:val="TAC"/>
            </w:pPr>
            <w:r w:rsidRPr="0041528A">
              <w:t>64</w:t>
            </w:r>
          </w:p>
        </w:tc>
        <w:tc>
          <w:tcPr>
            <w:tcW w:w="1232" w:type="dxa"/>
            <w:tcBorders>
              <w:left w:val="single" w:sz="4" w:space="0" w:color="auto"/>
              <w:right w:val="single" w:sz="4" w:space="0" w:color="auto"/>
            </w:tcBorders>
          </w:tcPr>
          <w:p w14:paraId="4708BE74"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57F414E" w14:textId="77777777" w:rsidR="00BF46E1" w:rsidRPr="0041528A" w:rsidRDefault="00BF46E1" w:rsidP="0092045E">
            <w:pPr>
              <w:pStyle w:val="TAL"/>
            </w:pPr>
            <w:r w:rsidRPr="0041528A">
              <w:t>PROACTIVE COMMAND PENDING: SEND DTMF 4.9.3</w:t>
            </w:r>
          </w:p>
        </w:tc>
        <w:tc>
          <w:tcPr>
            <w:tcW w:w="3776" w:type="dxa"/>
            <w:tcBorders>
              <w:left w:val="single" w:sz="4" w:space="0" w:color="auto"/>
              <w:right w:val="single" w:sz="4" w:space="0" w:color="auto"/>
            </w:tcBorders>
          </w:tcPr>
          <w:p w14:paraId="6DF92D04" w14:textId="77777777" w:rsidR="00BF46E1" w:rsidRPr="0041528A" w:rsidRDefault="00BF46E1" w:rsidP="0092045E">
            <w:pPr>
              <w:pStyle w:val="TAL"/>
            </w:pPr>
          </w:p>
        </w:tc>
      </w:tr>
      <w:tr w:rsidR="00BF46E1" w:rsidRPr="0041528A" w14:paraId="0FAFF7B1" w14:textId="77777777" w:rsidTr="00195D76">
        <w:trPr>
          <w:cantSplit/>
          <w:jc w:val="center"/>
        </w:trPr>
        <w:tc>
          <w:tcPr>
            <w:tcW w:w="737" w:type="dxa"/>
            <w:tcBorders>
              <w:left w:val="single" w:sz="4" w:space="0" w:color="auto"/>
              <w:right w:val="single" w:sz="4" w:space="0" w:color="auto"/>
            </w:tcBorders>
          </w:tcPr>
          <w:p w14:paraId="5567CBAD" w14:textId="77777777" w:rsidR="00BF46E1" w:rsidRPr="0041528A" w:rsidRDefault="00BF46E1" w:rsidP="0092045E">
            <w:pPr>
              <w:pStyle w:val="TAC"/>
            </w:pPr>
            <w:r w:rsidRPr="0041528A">
              <w:t>65</w:t>
            </w:r>
          </w:p>
        </w:tc>
        <w:tc>
          <w:tcPr>
            <w:tcW w:w="1232" w:type="dxa"/>
            <w:tcBorders>
              <w:left w:val="single" w:sz="4" w:space="0" w:color="auto"/>
              <w:right w:val="single" w:sz="4" w:space="0" w:color="auto"/>
            </w:tcBorders>
          </w:tcPr>
          <w:p w14:paraId="09FD974C"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0A20437" w14:textId="77777777" w:rsidR="00BF46E1" w:rsidRPr="0041528A" w:rsidRDefault="00BF46E1" w:rsidP="0092045E">
            <w:pPr>
              <w:pStyle w:val="TAL"/>
            </w:pPr>
            <w:r w:rsidRPr="0041528A">
              <w:t>FETCH</w:t>
            </w:r>
          </w:p>
        </w:tc>
        <w:tc>
          <w:tcPr>
            <w:tcW w:w="3776" w:type="dxa"/>
            <w:tcBorders>
              <w:left w:val="single" w:sz="4" w:space="0" w:color="auto"/>
              <w:right w:val="single" w:sz="4" w:space="0" w:color="auto"/>
            </w:tcBorders>
          </w:tcPr>
          <w:p w14:paraId="4288A85E" w14:textId="77777777" w:rsidR="00BF46E1" w:rsidRPr="0041528A" w:rsidRDefault="00BF46E1" w:rsidP="0092045E">
            <w:pPr>
              <w:pStyle w:val="TAL"/>
            </w:pPr>
          </w:p>
        </w:tc>
      </w:tr>
      <w:tr w:rsidR="00BF46E1" w:rsidRPr="0041528A" w14:paraId="3505B47E" w14:textId="77777777" w:rsidTr="00195D76">
        <w:trPr>
          <w:cantSplit/>
          <w:jc w:val="center"/>
        </w:trPr>
        <w:tc>
          <w:tcPr>
            <w:tcW w:w="737" w:type="dxa"/>
            <w:tcBorders>
              <w:left w:val="single" w:sz="4" w:space="0" w:color="auto"/>
              <w:right w:val="single" w:sz="4" w:space="0" w:color="auto"/>
            </w:tcBorders>
          </w:tcPr>
          <w:p w14:paraId="6CBDF719" w14:textId="77777777" w:rsidR="00BF46E1" w:rsidRPr="0041528A" w:rsidRDefault="00BF46E1" w:rsidP="0092045E">
            <w:pPr>
              <w:pStyle w:val="TAC"/>
            </w:pPr>
            <w:r w:rsidRPr="0041528A">
              <w:t>66</w:t>
            </w:r>
          </w:p>
        </w:tc>
        <w:tc>
          <w:tcPr>
            <w:tcW w:w="1232" w:type="dxa"/>
            <w:tcBorders>
              <w:left w:val="single" w:sz="4" w:space="0" w:color="auto"/>
              <w:right w:val="single" w:sz="4" w:space="0" w:color="auto"/>
            </w:tcBorders>
          </w:tcPr>
          <w:p w14:paraId="4EBD63F5"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2B07ACE" w14:textId="77777777" w:rsidR="00BF46E1" w:rsidRPr="0041528A" w:rsidRDefault="00BF46E1" w:rsidP="0092045E">
            <w:pPr>
              <w:pStyle w:val="TAL"/>
            </w:pPr>
            <w:r w:rsidRPr="0041528A">
              <w:t>PROACTIVE COMMAND: SEND DTMF 4.9.3</w:t>
            </w:r>
          </w:p>
        </w:tc>
        <w:tc>
          <w:tcPr>
            <w:tcW w:w="3776" w:type="dxa"/>
            <w:tcBorders>
              <w:left w:val="single" w:sz="4" w:space="0" w:color="auto"/>
              <w:right w:val="single" w:sz="4" w:space="0" w:color="auto"/>
            </w:tcBorders>
          </w:tcPr>
          <w:p w14:paraId="576411A4" w14:textId="77777777" w:rsidR="00BF46E1" w:rsidRPr="0041528A" w:rsidRDefault="00BF46E1" w:rsidP="0092045E">
            <w:pPr>
              <w:pStyle w:val="TAL"/>
            </w:pPr>
          </w:p>
        </w:tc>
      </w:tr>
      <w:tr w:rsidR="00BF46E1" w:rsidRPr="0041528A" w14:paraId="1BAF7182" w14:textId="77777777" w:rsidTr="00195D76">
        <w:trPr>
          <w:cantSplit/>
          <w:jc w:val="center"/>
        </w:trPr>
        <w:tc>
          <w:tcPr>
            <w:tcW w:w="737" w:type="dxa"/>
            <w:tcBorders>
              <w:left w:val="single" w:sz="4" w:space="0" w:color="auto"/>
              <w:right w:val="single" w:sz="4" w:space="0" w:color="auto"/>
            </w:tcBorders>
          </w:tcPr>
          <w:p w14:paraId="36EA1F8A" w14:textId="77777777" w:rsidR="00BF46E1" w:rsidRPr="0041528A" w:rsidRDefault="00BF46E1" w:rsidP="0092045E">
            <w:pPr>
              <w:pStyle w:val="TAC"/>
            </w:pPr>
            <w:r w:rsidRPr="0041528A">
              <w:t>67</w:t>
            </w:r>
          </w:p>
        </w:tc>
        <w:tc>
          <w:tcPr>
            <w:tcW w:w="1232" w:type="dxa"/>
            <w:tcBorders>
              <w:left w:val="single" w:sz="4" w:space="0" w:color="auto"/>
              <w:right w:val="single" w:sz="4" w:space="0" w:color="auto"/>
            </w:tcBorders>
          </w:tcPr>
          <w:p w14:paraId="4EC8BBD6"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5DADE42"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388D3177" w14:textId="77777777" w:rsidR="00BF46E1" w:rsidRPr="0041528A" w:rsidRDefault="00BF46E1" w:rsidP="0092045E">
            <w:pPr>
              <w:pStyle w:val="TAL"/>
            </w:pPr>
            <w:r w:rsidRPr="0041528A">
              <w:t xml:space="preserve">[Alpha identifier is displayed with strikethrough off] </w:t>
            </w:r>
          </w:p>
        </w:tc>
      </w:tr>
      <w:tr w:rsidR="00BF46E1" w:rsidRPr="0041528A" w14:paraId="63D82FDC" w14:textId="77777777" w:rsidTr="00195D76">
        <w:trPr>
          <w:cantSplit/>
          <w:jc w:val="center"/>
        </w:trPr>
        <w:tc>
          <w:tcPr>
            <w:tcW w:w="737" w:type="dxa"/>
            <w:tcBorders>
              <w:left w:val="single" w:sz="4" w:space="0" w:color="auto"/>
              <w:right w:val="single" w:sz="4" w:space="0" w:color="auto"/>
            </w:tcBorders>
          </w:tcPr>
          <w:p w14:paraId="34A24272" w14:textId="77777777" w:rsidR="00BF46E1" w:rsidRPr="0041528A" w:rsidRDefault="00BF46E1" w:rsidP="0092045E">
            <w:pPr>
              <w:pStyle w:val="TAC"/>
            </w:pPr>
            <w:r w:rsidRPr="0041528A">
              <w:t>68</w:t>
            </w:r>
          </w:p>
        </w:tc>
        <w:tc>
          <w:tcPr>
            <w:tcW w:w="1232" w:type="dxa"/>
            <w:tcBorders>
              <w:left w:val="single" w:sz="4" w:space="0" w:color="auto"/>
              <w:right w:val="single" w:sz="4" w:space="0" w:color="auto"/>
            </w:tcBorders>
          </w:tcPr>
          <w:p w14:paraId="4FDBEE6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3568B5D"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6A2D385D" w14:textId="77777777" w:rsidR="00BF46E1" w:rsidRPr="0041528A" w:rsidRDefault="00BF46E1" w:rsidP="0092045E">
            <w:pPr>
              <w:pStyle w:val="TAL"/>
            </w:pPr>
            <w:r w:rsidRPr="0041528A">
              <w:t>["1"]</w:t>
            </w:r>
          </w:p>
        </w:tc>
      </w:tr>
      <w:tr w:rsidR="00BF46E1" w:rsidRPr="0041528A" w14:paraId="2A10A83F" w14:textId="77777777" w:rsidTr="00195D76">
        <w:trPr>
          <w:cantSplit/>
          <w:jc w:val="center"/>
        </w:trPr>
        <w:tc>
          <w:tcPr>
            <w:tcW w:w="737" w:type="dxa"/>
            <w:tcBorders>
              <w:left w:val="single" w:sz="4" w:space="0" w:color="auto"/>
              <w:right w:val="single" w:sz="4" w:space="0" w:color="auto"/>
            </w:tcBorders>
          </w:tcPr>
          <w:p w14:paraId="77B0F039" w14:textId="77777777" w:rsidR="00BF46E1" w:rsidRPr="0041528A" w:rsidRDefault="00BF46E1" w:rsidP="0092045E">
            <w:pPr>
              <w:pStyle w:val="TAC"/>
            </w:pPr>
            <w:r w:rsidRPr="0041528A">
              <w:t>69</w:t>
            </w:r>
          </w:p>
        </w:tc>
        <w:tc>
          <w:tcPr>
            <w:tcW w:w="1232" w:type="dxa"/>
            <w:tcBorders>
              <w:left w:val="single" w:sz="4" w:space="0" w:color="auto"/>
              <w:right w:val="single" w:sz="4" w:space="0" w:color="auto"/>
            </w:tcBorders>
          </w:tcPr>
          <w:p w14:paraId="59FCAAB9"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D2E6A53"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08B1DA4E" w14:textId="77777777" w:rsidR="00BF46E1" w:rsidRPr="0041528A" w:rsidRDefault="00BF46E1" w:rsidP="0092045E">
            <w:pPr>
              <w:pStyle w:val="TAL"/>
            </w:pPr>
            <w:r w:rsidRPr="0041528A">
              <w:t>["2"]</w:t>
            </w:r>
          </w:p>
        </w:tc>
      </w:tr>
      <w:tr w:rsidR="00BF46E1" w:rsidRPr="0041528A" w14:paraId="325FB18E" w14:textId="77777777" w:rsidTr="00195D76">
        <w:trPr>
          <w:cantSplit/>
          <w:jc w:val="center"/>
        </w:trPr>
        <w:tc>
          <w:tcPr>
            <w:tcW w:w="737" w:type="dxa"/>
            <w:tcBorders>
              <w:left w:val="single" w:sz="4" w:space="0" w:color="auto"/>
              <w:right w:val="single" w:sz="4" w:space="0" w:color="auto"/>
            </w:tcBorders>
          </w:tcPr>
          <w:p w14:paraId="5C133E6B" w14:textId="77777777" w:rsidR="00BF46E1" w:rsidRPr="0041528A" w:rsidRDefault="00BF46E1" w:rsidP="0092045E">
            <w:pPr>
              <w:pStyle w:val="TAC"/>
            </w:pPr>
            <w:r w:rsidRPr="0041528A">
              <w:t>70</w:t>
            </w:r>
          </w:p>
        </w:tc>
        <w:tc>
          <w:tcPr>
            <w:tcW w:w="1232" w:type="dxa"/>
            <w:tcBorders>
              <w:left w:val="single" w:sz="4" w:space="0" w:color="auto"/>
              <w:right w:val="single" w:sz="4" w:space="0" w:color="auto"/>
            </w:tcBorders>
          </w:tcPr>
          <w:p w14:paraId="694E7E4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34FBA8C"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24B44249" w14:textId="77777777" w:rsidR="00BF46E1" w:rsidRPr="0041528A" w:rsidRDefault="00BF46E1" w:rsidP="0092045E">
            <w:pPr>
              <w:pStyle w:val="TAL"/>
            </w:pPr>
            <w:r w:rsidRPr="0041528A">
              <w:t>["3"]</w:t>
            </w:r>
          </w:p>
        </w:tc>
      </w:tr>
      <w:tr w:rsidR="00BF46E1" w:rsidRPr="0041528A" w14:paraId="1D5EFAF2" w14:textId="77777777" w:rsidTr="00195D76">
        <w:trPr>
          <w:cantSplit/>
          <w:jc w:val="center"/>
        </w:trPr>
        <w:tc>
          <w:tcPr>
            <w:tcW w:w="737" w:type="dxa"/>
            <w:tcBorders>
              <w:left w:val="single" w:sz="4" w:space="0" w:color="auto"/>
              <w:right w:val="single" w:sz="4" w:space="0" w:color="auto"/>
            </w:tcBorders>
          </w:tcPr>
          <w:p w14:paraId="1C2B668F" w14:textId="77777777" w:rsidR="00BF46E1" w:rsidRPr="0041528A" w:rsidRDefault="00BF46E1" w:rsidP="0092045E">
            <w:pPr>
              <w:pStyle w:val="TAC"/>
            </w:pPr>
            <w:r w:rsidRPr="0041528A">
              <w:t>71</w:t>
            </w:r>
          </w:p>
        </w:tc>
        <w:tc>
          <w:tcPr>
            <w:tcW w:w="1232" w:type="dxa"/>
            <w:tcBorders>
              <w:left w:val="single" w:sz="4" w:space="0" w:color="auto"/>
              <w:right w:val="single" w:sz="4" w:space="0" w:color="auto"/>
            </w:tcBorders>
          </w:tcPr>
          <w:p w14:paraId="480A4AD9"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DE64AF0"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16D5A671" w14:textId="77777777" w:rsidR="00BF46E1" w:rsidRPr="0041528A" w:rsidRDefault="00BF46E1" w:rsidP="0092045E">
            <w:pPr>
              <w:pStyle w:val="TAL"/>
            </w:pPr>
            <w:r w:rsidRPr="0041528A">
              <w:t>["4"]</w:t>
            </w:r>
          </w:p>
        </w:tc>
      </w:tr>
      <w:tr w:rsidR="00BF46E1" w:rsidRPr="0041528A" w14:paraId="592EF9ED" w14:textId="77777777" w:rsidTr="00195D76">
        <w:trPr>
          <w:cantSplit/>
          <w:jc w:val="center"/>
        </w:trPr>
        <w:tc>
          <w:tcPr>
            <w:tcW w:w="737" w:type="dxa"/>
            <w:tcBorders>
              <w:left w:val="single" w:sz="4" w:space="0" w:color="auto"/>
              <w:right w:val="single" w:sz="4" w:space="0" w:color="auto"/>
            </w:tcBorders>
          </w:tcPr>
          <w:p w14:paraId="5FCDCABD" w14:textId="77777777" w:rsidR="00BF46E1" w:rsidRPr="0041528A" w:rsidRDefault="00BF46E1" w:rsidP="0092045E">
            <w:pPr>
              <w:pStyle w:val="TAC"/>
            </w:pPr>
            <w:r w:rsidRPr="0041528A">
              <w:t>72</w:t>
            </w:r>
          </w:p>
        </w:tc>
        <w:tc>
          <w:tcPr>
            <w:tcW w:w="1232" w:type="dxa"/>
            <w:tcBorders>
              <w:left w:val="single" w:sz="4" w:space="0" w:color="auto"/>
              <w:right w:val="single" w:sz="4" w:space="0" w:color="auto"/>
            </w:tcBorders>
          </w:tcPr>
          <w:p w14:paraId="74E790A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2A5F26B"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6351EE47" w14:textId="77777777" w:rsidR="00BF46E1" w:rsidRPr="0041528A" w:rsidRDefault="00BF46E1" w:rsidP="0092045E">
            <w:pPr>
              <w:pStyle w:val="TAL"/>
            </w:pPr>
            <w:r w:rsidRPr="0041528A">
              <w:t>["5"]</w:t>
            </w:r>
          </w:p>
        </w:tc>
      </w:tr>
      <w:tr w:rsidR="00BF46E1" w:rsidRPr="0041528A" w14:paraId="52AED803" w14:textId="77777777" w:rsidTr="00195D76">
        <w:trPr>
          <w:cantSplit/>
          <w:jc w:val="center"/>
        </w:trPr>
        <w:tc>
          <w:tcPr>
            <w:tcW w:w="737" w:type="dxa"/>
            <w:tcBorders>
              <w:left w:val="single" w:sz="4" w:space="0" w:color="auto"/>
              <w:right w:val="single" w:sz="4" w:space="0" w:color="auto"/>
            </w:tcBorders>
          </w:tcPr>
          <w:p w14:paraId="7A36D4A8" w14:textId="77777777" w:rsidR="00BF46E1" w:rsidRPr="0041528A" w:rsidRDefault="00BF46E1" w:rsidP="0092045E">
            <w:pPr>
              <w:pStyle w:val="TAC"/>
            </w:pPr>
            <w:r w:rsidRPr="0041528A">
              <w:t>73</w:t>
            </w:r>
          </w:p>
        </w:tc>
        <w:tc>
          <w:tcPr>
            <w:tcW w:w="1232" w:type="dxa"/>
            <w:tcBorders>
              <w:left w:val="single" w:sz="4" w:space="0" w:color="auto"/>
              <w:right w:val="single" w:sz="4" w:space="0" w:color="auto"/>
            </w:tcBorders>
          </w:tcPr>
          <w:p w14:paraId="24892FE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DFEDEDF"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75B8EED2" w14:textId="77777777" w:rsidR="00BF46E1" w:rsidRPr="0041528A" w:rsidRDefault="00BF46E1" w:rsidP="0092045E">
            <w:pPr>
              <w:pStyle w:val="TAL"/>
            </w:pPr>
            <w:r w:rsidRPr="0041528A">
              <w:t>["6"]</w:t>
            </w:r>
          </w:p>
        </w:tc>
      </w:tr>
      <w:tr w:rsidR="00BF46E1" w:rsidRPr="0041528A" w14:paraId="26E1B717" w14:textId="77777777" w:rsidTr="00195D76">
        <w:trPr>
          <w:cantSplit/>
          <w:jc w:val="center"/>
        </w:trPr>
        <w:tc>
          <w:tcPr>
            <w:tcW w:w="737" w:type="dxa"/>
            <w:tcBorders>
              <w:left w:val="single" w:sz="4" w:space="0" w:color="auto"/>
              <w:right w:val="single" w:sz="4" w:space="0" w:color="auto"/>
            </w:tcBorders>
          </w:tcPr>
          <w:p w14:paraId="18A1D052" w14:textId="77777777" w:rsidR="00BF46E1" w:rsidRPr="0041528A" w:rsidRDefault="00BF46E1" w:rsidP="0092045E">
            <w:pPr>
              <w:pStyle w:val="TAC"/>
            </w:pPr>
            <w:r w:rsidRPr="0041528A">
              <w:t>74</w:t>
            </w:r>
          </w:p>
        </w:tc>
        <w:tc>
          <w:tcPr>
            <w:tcW w:w="1232" w:type="dxa"/>
            <w:tcBorders>
              <w:left w:val="single" w:sz="4" w:space="0" w:color="auto"/>
              <w:right w:val="single" w:sz="4" w:space="0" w:color="auto"/>
            </w:tcBorders>
          </w:tcPr>
          <w:p w14:paraId="12C19C7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89CC120"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20A9A312" w14:textId="77777777" w:rsidR="00BF46E1" w:rsidRPr="0041528A" w:rsidRDefault="00BF46E1" w:rsidP="0092045E">
            <w:pPr>
              <w:pStyle w:val="TAL"/>
            </w:pPr>
            <w:r w:rsidRPr="0041528A">
              <w:t>["7"]</w:t>
            </w:r>
          </w:p>
        </w:tc>
      </w:tr>
      <w:tr w:rsidR="00BF46E1" w:rsidRPr="0041528A" w14:paraId="3344353A" w14:textId="77777777" w:rsidTr="00195D76">
        <w:trPr>
          <w:cantSplit/>
          <w:jc w:val="center"/>
        </w:trPr>
        <w:tc>
          <w:tcPr>
            <w:tcW w:w="737" w:type="dxa"/>
            <w:tcBorders>
              <w:left w:val="single" w:sz="4" w:space="0" w:color="auto"/>
              <w:right w:val="single" w:sz="4" w:space="0" w:color="auto"/>
            </w:tcBorders>
          </w:tcPr>
          <w:p w14:paraId="3C39C71F" w14:textId="77777777" w:rsidR="00BF46E1" w:rsidRPr="0041528A" w:rsidRDefault="00BF46E1" w:rsidP="0092045E">
            <w:pPr>
              <w:pStyle w:val="TAC"/>
            </w:pPr>
            <w:r w:rsidRPr="0041528A">
              <w:t>75</w:t>
            </w:r>
          </w:p>
        </w:tc>
        <w:tc>
          <w:tcPr>
            <w:tcW w:w="1232" w:type="dxa"/>
            <w:tcBorders>
              <w:left w:val="single" w:sz="4" w:space="0" w:color="auto"/>
              <w:right w:val="single" w:sz="4" w:space="0" w:color="auto"/>
            </w:tcBorders>
          </w:tcPr>
          <w:p w14:paraId="0F98BAF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149733D"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29D6DF60" w14:textId="77777777" w:rsidR="00BF46E1" w:rsidRPr="0041528A" w:rsidRDefault="00BF46E1" w:rsidP="0092045E">
            <w:pPr>
              <w:pStyle w:val="TAL"/>
            </w:pPr>
            <w:r w:rsidRPr="0041528A">
              <w:t>["8"]</w:t>
            </w:r>
          </w:p>
        </w:tc>
      </w:tr>
      <w:tr w:rsidR="00BF46E1" w:rsidRPr="0041528A" w14:paraId="1FCABE99" w14:textId="77777777" w:rsidTr="00195D76">
        <w:trPr>
          <w:cantSplit/>
          <w:jc w:val="center"/>
        </w:trPr>
        <w:tc>
          <w:tcPr>
            <w:tcW w:w="737" w:type="dxa"/>
            <w:tcBorders>
              <w:left w:val="single" w:sz="4" w:space="0" w:color="auto"/>
              <w:right w:val="single" w:sz="4" w:space="0" w:color="auto"/>
            </w:tcBorders>
          </w:tcPr>
          <w:p w14:paraId="5ABAB342" w14:textId="77777777" w:rsidR="00BF46E1" w:rsidRPr="0041528A" w:rsidRDefault="00BF46E1" w:rsidP="0092045E">
            <w:pPr>
              <w:pStyle w:val="TAC"/>
            </w:pPr>
            <w:r w:rsidRPr="0041528A">
              <w:t>76</w:t>
            </w:r>
          </w:p>
        </w:tc>
        <w:tc>
          <w:tcPr>
            <w:tcW w:w="1232" w:type="dxa"/>
            <w:tcBorders>
              <w:left w:val="single" w:sz="4" w:space="0" w:color="auto"/>
              <w:right w:val="single" w:sz="4" w:space="0" w:color="auto"/>
            </w:tcBorders>
          </w:tcPr>
          <w:p w14:paraId="477BC5DD"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26295C9"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4B192C71" w14:textId="77777777" w:rsidR="00BF46E1" w:rsidRPr="0041528A" w:rsidRDefault="00BF46E1" w:rsidP="0092045E">
            <w:pPr>
              <w:pStyle w:val="TAL"/>
            </w:pPr>
            <w:r w:rsidRPr="0041528A">
              <w:t>["9"]</w:t>
            </w:r>
          </w:p>
        </w:tc>
      </w:tr>
      <w:tr w:rsidR="00BF46E1" w:rsidRPr="0041528A" w14:paraId="2A15B7F2" w14:textId="77777777" w:rsidTr="00195D76">
        <w:trPr>
          <w:cantSplit/>
          <w:jc w:val="center"/>
        </w:trPr>
        <w:tc>
          <w:tcPr>
            <w:tcW w:w="737" w:type="dxa"/>
            <w:tcBorders>
              <w:left w:val="single" w:sz="4" w:space="0" w:color="auto"/>
              <w:right w:val="single" w:sz="4" w:space="0" w:color="auto"/>
            </w:tcBorders>
          </w:tcPr>
          <w:p w14:paraId="3FFEBB5D" w14:textId="77777777" w:rsidR="00BF46E1" w:rsidRPr="0041528A" w:rsidRDefault="00BF46E1" w:rsidP="0092045E">
            <w:pPr>
              <w:pStyle w:val="TAC"/>
            </w:pPr>
            <w:r w:rsidRPr="0041528A">
              <w:t>77</w:t>
            </w:r>
          </w:p>
        </w:tc>
        <w:tc>
          <w:tcPr>
            <w:tcW w:w="1232" w:type="dxa"/>
            <w:tcBorders>
              <w:left w:val="single" w:sz="4" w:space="0" w:color="auto"/>
              <w:right w:val="single" w:sz="4" w:space="0" w:color="auto"/>
            </w:tcBorders>
          </w:tcPr>
          <w:p w14:paraId="2A66B91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1D6E305"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6BD01DD7" w14:textId="77777777" w:rsidR="00BF46E1" w:rsidRPr="0041528A" w:rsidRDefault="00BF46E1" w:rsidP="0092045E">
            <w:pPr>
              <w:pStyle w:val="TAL"/>
            </w:pPr>
            <w:r w:rsidRPr="0041528A">
              <w:t>["0"]</w:t>
            </w:r>
          </w:p>
        </w:tc>
      </w:tr>
      <w:tr w:rsidR="00BF46E1" w:rsidRPr="0041528A" w14:paraId="737AF292" w14:textId="77777777" w:rsidTr="00195D76">
        <w:trPr>
          <w:cantSplit/>
          <w:jc w:val="center"/>
        </w:trPr>
        <w:tc>
          <w:tcPr>
            <w:tcW w:w="737" w:type="dxa"/>
            <w:tcBorders>
              <w:left w:val="single" w:sz="4" w:space="0" w:color="auto"/>
              <w:right w:val="single" w:sz="4" w:space="0" w:color="auto"/>
            </w:tcBorders>
          </w:tcPr>
          <w:p w14:paraId="1E3E75B0" w14:textId="77777777" w:rsidR="00BF46E1" w:rsidRPr="0041528A" w:rsidRDefault="00BF46E1" w:rsidP="0092045E">
            <w:pPr>
              <w:pStyle w:val="TAC"/>
            </w:pPr>
            <w:r w:rsidRPr="0041528A">
              <w:t>78</w:t>
            </w:r>
          </w:p>
        </w:tc>
        <w:tc>
          <w:tcPr>
            <w:tcW w:w="1232" w:type="dxa"/>
            <w:tcBorders>
              <w:left w:val="single" w:sz="4" w:space="0" w:color="auto"/>
              <w:right w:val="single" w:sz="4" w:space="0" w:color="auto"/>
            </w:tcBorders>
          </w:tcPr>
          <w:p w14:paraId="5D35B24F"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0066493" w14:textId="77777777" w:rsidR="00BF46E1" w:rsidRPr="0041528A" w:rsidRDefault="00BF46E1" w:rsidP="0092045E">
            <w:pPr>
              <w:pStyle w:val="TAL"/>
            </w:pPr>
            <w:r w:rsidRPr="0041528A">
              <w:t>TERMINAL RESPONSE: SEND DTMF 4.9.1</w:t>
            </w:r>
          </w:p>
        </w:tc>
        <w:tc>
          <w:tcPr>
            <w:tcW w:w="3776" w:type="dxa"/>
            <w:tcBorders>
              <w:left w:val="single" w:sz="4" w:space="0" w:color="auto"/>
              <w:right w:val="single" w:sz="4" w:space="0" w:color="auto"/>
            </w:tcBorders>
          </w:tcPr>
          <w:p w14:paraId="404D607A" w14:textId="77777777" w:rsidR="00BF46E1" w:rsidRPr="0041528A" w:rsidRDefault="00BF46E1" w:rsidP="0092045E">
            <w:pPr>
              <w:pStyle w:val="TAL"/>
            </w:pPr>
            <w:r w:rsidRPr="0041528A">
              <w:t>[Command performed successfully]</w:t>
            </w:r>
          </w:p>
        </w:tc>
      </w:tr>
      <w:tr w:rsidR="00BF46E1" w:rsidRPr="0041528A" w14:paraId="303354D4" w14:textId="77777777" w:rsidTr="00195D76">
        <w:trPr>
          <w:cantSplit/>
          <w:jc w:val="center"/>
        </w:trPr>
        <w:tc>
          <w:tcPr>
            <w:tcW w:w="737" w:type="dxa"/>
            <w:tcBorders>
              <w:left w:val="single" w:sz="4" w:space="0" w:color="auto"/>
              <w:right w:val="single" w:sz="4" w:space="0" w:color="auto"/>
            </w:tcBorders>
          </w:tcPr>
          <w:p w14:paraId="4EB8CB77" w14:textId="77777777" w:rsidR="00BF46E1" w:rsidRPr="0041528A" w:rsidRDefault="00BF46E1" w:rsidP="0092045E">
            <w:pPr>
              <w:pStyle w:val="TAC"/>
            </w:pPr>
            <w:r w:rsidRPr="0041528A">
              <w:t>79</w:t>
            </w:r>
          </w:p>
        </w:tc>
        <w:tc>
          <w:tcPr>
            <w:tcW w:w="1232" w:type="dxa"/>
            <w:tcBorders>
              <w:left w:val="single" w:sz="4" w:space="0" w:color="auto"/>
              <w:right w:val="single" w:sz="4" w:space="0" w:color="auto"/>
            </w:tcBorders>
          </w:tcPr>
          <w:p w14:paraId="22627AF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713E3F8"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111D6834" w14:textId="77777777" w:rsidR="00BF46E1" w:rsidRPr="0041528A" w:rsidRDefault="00BF46E1" w:rsidP="0092045E">
            <w:pPr>
              <w:pStyle w:val="TAL"/>
            </w:pPr>
          </w:p>
        </w:tc>
      </w:tr>
      <w:tr w:rsidR="00BF46E1" w:rsidRPr="0041528A" w14:paraId="6B7DA9F9" w14:textId="77777777" w:rsidTr="00195D76">
        <w:trPr>
          <w:cantSplit/>
          <w:jc w:val="center"/>
        </w:trPr>
        <w:tc>
          <w:tcPr>
            <w:tcW w:w="737" w:type="dxa"/>
            <w:tcBorders>
              <w:left w:val="single" w:sz="4" w:space="0" w:color="auto"/>
              <w:bottom w:val="single" w:sz="4" w:space="0" w:color="auto"/>
              <w:right w:val="single" w:sz="4" w:space="0" w:color="auto"/>
            </w:tcBorders>
          </w:tcPr>
          <w:p w14:paraId="3C4A1CDC" w14:textId="77777777" w:rsidR="00BF46E1" w:rsidRPr="0041528A" w:rsidRDefault="00BF46E1" w:rsidP="0092045E">
            <w:pPr>
              <w:pStyle w:val="TAC"/>
            </w:pPr>
            <w:r w:rsidRPr="0041528A">
              <w:t>80</w:t>
            </w:r>
          </w:p>
        </w:tc>
        <w:tc>
          <w:tcPr>
            <w:tcW w:w="1232" w:type="dxa"/>
            <w:tcBorders>
              <w:left w:val="single" w:sz="4" w:space="0" w:color="auto"/>
              <w:bottom w:val="single" w:sz="4" w:space="0" w:color="auto"/>
              <w:right w:val="single" w:sz="4" w:space="0" w:color="auto"/>
            </w:tcBorders>
          </w:tcPr>
          <w:p w14:paraId="02420795"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bottom w:val="single" w:sz="4" w:space="0" w:color="auto"/>
              <w:right w:val="single" w:sz="4" w:space="0" w:color="auto"/>
            </w:tcBorders>
          </w:tcPr>
          <w:p w14:paraId="3A298292" w14:textId="77777777" w:rsidR="00BF46E1" w:rsidRPr="0041528A" w:rsidRDefault="00BF46E1" w:rsidP="0092045E">
            <w:pPr>
              <w:pStyle w:val="TAL"/>
            </w:pPr>
            <w:r w:rsidRPr="0041528A">
              <w:t>End the call</w:t>
            </w:r>
          </w:p>
        </w:tc>
        <w:tc>
          <w:tcPr>
            <w:tcW w:w="3776" w:type="dxa"/>
            <w:tcBorders>
              <w:left w:val="single" w:sz="4" w:space="0" w:color="auto"/>
              <w:bottom w:val="single" w:sz="4" w:space="0" w:color="auto"/>
              <w:right w:val="single" w:sz="4" w:space="0" w:color="auto"/>
            </w:tcBorders>
          </w:tcPr>
          <w:p w14:paraId="6582F1A8" w14:textId="77777777" w:rsidR="00BF46E1" w:rsidRPr="0041528A" w:rsidRDefault="00BF46E1" w:rsidP="0092045E">
            <w:pPr>
              <w:pStyle w:val="TAL"/>
            </w:pPr>
          </w:p>
        </w:tc>
      </w:tr>
    </w:tbl>
    <w:p w14:paraId="4EEE9D88" w14:textId="77777777" w:rsidR="00BF46E1" w:rsidRPr="0041528A" w:rsidRDefault="00BF46E1" w:rsidP="00BF46E1"/>
    <w:p w14:paraId="331E4FC9" w14:textId="77777777" w:rsidR="00BF46E1" w:rsidRPr="0041528A" w:rsidRDefault="00BF46E1" w:rsidP="00BF46E1">
      <w:r w:rsidRPr="0041528A">
        <w:t>PROACTIVE COMMAND: SEND DTMF 4.9.1</w:t>
      </w:r>
    </w:p>
    <w:p w14:paraId="2CE7A2A5" w14:textId="77777777" w:rsidR="00BF46E1" w:rsidRPr="0041528A" w:rsidRDefault="00BF46E1" w:rsidP="00BF46E1">
      <w:r w:rsidRPr="0041528A">
        <w:t>Logically:</w:t>
      </w:r>
    </w:p>
    <w:p w14:paraId="4D575880" w14:textId="77777777" w:rsidR="00BF46E1" w:rsidRPr="0041528A" w:rsidRDefault="00BF46E1" w:rsidP="0041528A">
      <w:pPr>
        <w:pStyle w:val="EW"/>
      </w:pPr>
      <w:r w:rsidRPr="0041528A">
        <w:t>Command details</w:t>
      </w:r>
    </w:p>
    <w:p w14:paraId="2AEB080F" w14:textId="77777777" w:rsidR="00BF46E1" w:rsidRPr="0041528A" w:rsidRDefault="00BF46E1" w:rsidP="0041528A">
      <w:pPr>
        <w:pStyle w:val="EW"/>
      </w:pPr>
      <w:r w:rsidRPr="0041528A">
        <w:tab/>
        <w:t>Command number:</w:t>
      </w:r>
      <w:r w:rsidRPr="0041528A">
        <w:tab/>
        <w:t>1</w:t>
      </w:r>
    </w:p>
    <w:p w14:paraId="15A0EDF6" w14:textId="77777777" w:rsidR="00BF46E1" w:rsidRPr="0041528A" w:rsidRDefault="00BF46E1" w:rsidP="0041528A">
      <w:pPr>
        <w:pStyle w:val="EW"/>
      </w:pPr>
      <w:r w:rsidRPr="0041528A">
        <w:tab/>
        <w:t>Command type:</w:t>
      </w:r>
      <w:r w:rsidRPr="0041528A">
        <w:tab/>
        <w:t>SEND DTMF</w:t>
      </w:r>
    </w:p>
    <w:p w14:paraId="59D5A6EB" w14:textId="77777777" w:rsidR="00BF46E1" w:rsidRPr="0041528A" w:rsidRDefault="00BF46E1" w:rsidP="0041528A">
      <w:pPr>
        <w:pStyle w:val="EW"/>
      </w:pPr>
      <w:r w:rsidRPr="0041528A">
        <w:tab/>
        <w:t>Command qualifier:</w:t>
      </w:r>
      <w:r w:rsidRPr="0041528A">
        <w:tab/>
        <w:t>"00"</w:t>
      </w:r>
    </w:p>
    <w:p w14:paraId="74717A2E" w14:textId="77777777" w:rsidR="00BF46E1" w:rsidRPr="0041528A" w:rsidRDefault="00BF46E1" w:rsidP="0041528A">
      <w:pPr>
        <w:pStyle w:val="EW"/>
      </w:pPr>
      <w:r w:rsidRPr="0041528A">
        <w:t>Device identities</w:t>
      </w:r>
    </w:p>
    <w:p w14:paraId="40693DBB" w14:textId="77777777" w:rsidR="00BF46E1" w:rsidRPr="0041528A" w:rsidRDefault="00BF46E1" w:rsidP="0041528A">
      <w:pPr>
        <w:pStyle w:val="EW"/>
      </w:pPr>
      <w:r w:rsidRPr="0041528A">
        <w:tab/>
        <w:t>Source device:</w:t>
      </w:r>
      <w:r w:rsidRPr="0041528A">
        <w:tab/>
        <w:t>UICC</w:t>
      </w:r>
    </w:p>
    <w:p w14:paraId="20721510" w14:textId="77777777" w:rsidR="00BF46E1" w:rsidRPr="0041528A" w:rsidRDefault="00BF46E1" w:rsidP="0041528A">
      <w:pPr>
        <w:pStyle w:val="EW"/>
      </w:pPr>
      <w:r w:rsidRPr="0041528A">
        <w:tab/>
        <w:t>Destination device:</w:t>
      </w:r>
      <w:r w:rsidRPr="0041528A">
        <w:tab/>
        <w:t>Network</w:t>
      </w:r>
    </w:p>
    <w:p w14:paraId="539ED064" w14:textId="77777777" w:rsidR="00BF46E1" w:rsidRPr="0041528A" w:rsidRDefault="00BF46E1" w:rsidP="0041528A">
      <w:pPr>
        <w:pStyle w:val="EW"/>
      </w:pPr>
      <w:r w:rsidRPr="0041528A">
        <w:t>Alpha identifier:</w:t>
      </w:r>
      <w:r w:rsidRPr="0041528A">
        <w:tab/>
        <w:t>"Send DTMF 1"</w:t>
      </w:r>
    </w:p>
    <w:p w14:paraId="0EAD7468" w14:textId="77777777" w:rsidR="00BF46E1" w:rsidRPr="0041528A" w:rsidRDefault="00BF46E1" w:rsidP="0041528A">
      <w:pPr>
        <w:pStyle w:val="EW"/>
      </w:pPr>
      <w:r w:rsidRPr="0041528A">
        <w:t>DTMF String:</w:t>
      </w:r>
      <w:r w:rsidRPr="0041528A">
        <w:tab/>
        <w:t>"1234567890"</w:t>
      </w:r>
    </w:p>
    <w:p w14:paraId="2F5778B9" w14:textId="77777777" w:rsidR="00BF46E1" w:rsidRPr="0041528A" w:rsidRDefault="00BF46E1" w:rsidP="0041528A">
      <w:pPr>
        <w:pStyle w:val="EW"/>
      </w:pPr>
      <w:r w:rsidRPr="0041528A">
        <w:t>Text Attribute</w:t>
      </w:r>
    </w:p>
    <w:p w14:paraId="49BF1ADC" w14:textId="77777777" w:rsidR="00BF46E1" w:rsidRPr="0041528A" w:rsidRDefault="00BF46E1" w:rsidP="0041528A">
      <w:pPr>
        <w:pStyle w:val="EW"/>
      </w:pPr>
      <w:r w:rsidRPr="0041528A">
        <w:lastRenderedPageBreak/>
        <w:tab/>
        <w:t>Formatting position:</w:t>
      </w:r>
      <w:r w:rsidRPr="0041528A">
        <w:tab/>
        <w:t>0</w:t>
      </w:r>
    </w:p>
    <w:p w14:paraId="437658F7" w14:textId="77777777" w:rsidR="00BF46E1" w:rsidRPr="0041528A" w:rsidRDefault="00BF46E1" w:rsidP="0041528A">
      <w:pPr>
        <w:pStyle w:val="EW"/>
      </w:pPr>
      <w:r w:rsidRPr="0041528A">
        <w:tab/>
        <w:t>Formatting length:</w:t>
      </w:r>
      <w:r w:rsidRPr="0041528A">
        <w:tab/>
        <w:t>11</w:t>
      </w:r>
    </w:p>
    <w:p w14:paraId="2E3FDCEA" w14:textId="77777777" w:rsidR="00BF46E1" w:rsidRPr="0041528A" w:rsidRDefault="00BF46E1" w:rsidP="0041528A">
      <w:pPr>
        <w:pStyle w:val="EW"/>
      </w:pPr>
      <w:r w:rsidRPr="0041528A">
        <w:tab/>
        <w:t>Formatting mode:</w:t>
      </w:r>
      <w:r w:rsidRPr="0041528A">
        <w:tab/>
        <w:t>Left Alignment, Normal Font, Bold Off, Italic Off, Underline Off, Strikethrough On</w:t>
      </w:r>
    </w:p>
    <w:p w14:paraId="630AC709" w14:textId="77777777" w:rsidR="00BF46E1" w:rsidRPr="0041528A" w:rsidRDefault="00BF46E1" w:rsidP="0041528A">
      <w:pPr>
        <w:pStyle w:val="EX"/>
      </w:pPr>
      <w:r w:rsidRPr="0041528A">
        <w:tab/>
        <w:t>Colour:</w:t>
      </w:r>
      <w:r w:rsidRPr="0041528A">
        <w:tab/>
        <w:t>Dark Green Foreground, Bright Yellow Background</w:t>
      </w:r>
    </w:p>
    <w:p w14:paraId="2F828FCB" w14:textId="77777777" w:rsidR="00BF46E1" w:rsidRPr="0041528A" w:rsidRDefault="00BF46E1" w:rsidP="00BF46E1">
      <w:r w:rsidRPr="0041528A">
        <w:t>Coding:</w:t>
      </w:r>
    </w:p>
    <w:p w14:paraId="3ED32B5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31B8DA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631DB0E"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1AD8201"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86112A3" w14:textId="77777777" w:rsidR="00BF46E1" w:rsidRPr="0041528A" w:rsidRDefault="00BF46E1" w:rsidP="0092045E">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3F14F2D9"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1B55483"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477EBB9"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79AF2A5"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1E5B8700"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856C36C"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393D774"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9BD797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4E8F171"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7834C86" w14:textId="77777777" w:rsidR="00BF46E1" w:rsidRPr="0041528A" w:rsidRDefault="00BF46E1" w:rsidP="0092045E">
            <w:pPr>
              <w:pStyle w:val="TAC"/>
            </w:pPr>
            <w:r w:rsidRPr="0041528A">
              <w:t>85</w:t>
            </w:r>
          </w:p>
        </w:tc>
      </w:tr>
      <w:tr w:rsidR="00BF46E1" w:rsidRPr="0041528A" w14:paraId="6C7955C5" w14:textId="77777777" w:rsidTr="00195D76">
        <w:trPr>
          <w:jc w:val="center"/>
        </w:trPr>
        <w:tc>
          <w:tcPr>
            <w:tcW w:w="1134" w:type="dxa"/>
            <w:tcBorders>
              <w:top w:val="single" w:sz="4" w:space="0" w:color="auto"/>
              <w:right w:val="single" w:sz="4" w:space="0" w:color="auto"/>
            </w:tcBorders>
          </w:tcPr>
          <w:p w14:paraId="13169C8F"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580DFB5"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1C1300B7"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200F3DC8"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3C1D835"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E9025B9"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B03F416"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1B7CD94"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23567B96"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7CFF4A5"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0FE93EE7"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021ED90C"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4794C84" w14:textId="77777777" w:rsidR="00BF46E1" w:rsidRPr="0041528A" w:rsidRDefault="00BF46E1" w:rsidP="0092045E">
            <w:pPr>
              <w:pStyle w:val="TAC"/>
            </w:pPr>
            <w:r w:rsidRPr="0041528A">
              <w:t>31</w:t>
            </w:r>
          </w:p>
        </w:tc>
      </w:tr>
      <w:tr w:rsidR="00BF46E1" w:rsidRPr="0041528A" w14:paraId="2602813A" w14:textId="77777777" w:rsidTr="00195D76">
        <w:trPr>
          <w:jc w:val="center"/>
        </w:trPr>
        <w:tc>
          <w:tcPr>
            <w:tcW w:w="1134" w:type="dxa"/>
            <w:tcBorders>
              <w:right w:val="single" w:sz="4" w:space="0" w:color="auto"/>
            </w:tcBorders>
          </w:tcPr>
          <w:p w14:paraId="05DC540A"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090C5A4"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7CFB25C0"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9E43CA6"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53F7768F"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78C2603"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69B27AB"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794D9825"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0D2B928"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F15F4CC"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85CF19B"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0AD8354"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6B93F3F2" w14:textId="77777777" w:rsidR="00BF46E1" w:rsidRPr="0041528A" w:rsidRDefault="00BF46E1" w:rsidP="0092045E">
            <w:pPr>
              <w:pStyle w:val="TAC"/>
            </w:pPr>
            <w:r w:rsidRPr="0041528A">
              <w:t>80B</w:t>
            </w:r>
          </w:p>
        </w:tc>
      </w:tr>
      <w:tr w:rsidR="00BF46E1" w:rsidRPr="0041528A" w14:paraId="689B0ADA" w14:textId="77777777" w:rsidTr="00195D76">
        <w:trPr>
          <w:jc w:val="center"/>
        </w:trPr>
        <w:tc>
          <w:tcPr>
            <w:tcW w:w="1134" w:type="dxa"/>
            <w:tcBorders>
              <w:right w:val="single" w:sz="4" w:space="0" w:color="auto"/>
            </w:tcBorders>
          </w:tcPr>
          <w:p w14:paraId="492460B7"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39F33BC"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5D90724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97E37B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A2B1F7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3642CB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5136F2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59CC1F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9CA693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53425B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C97040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881EBF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B4531FA" w14:textId="77777777" w:rsidR="00BF46E1" w:rsidRPr="0041528A" w:rsidRDefault="00BF46E1" w:rsidP="0092045E">
            <w:pPr>
              <w:pStyle w:val="TAC"/>
            </w:pPr>
          </w:p>
        </w:tc>
      </w:tr>
    </w:tbl>
    <w:p w14:paraId="1EFC2E88" w14:textId="77777777" w:rsidR="00BF46E1" w:rsidRPr="0041528A" w:rsidRDefault="00BF46E1" w:rsidP="00BF46E1"/>
    <w:p w14:paraId="4B91C902" w14:textId="77777777" w:rsidR="00BF46E1" w:rsidRPr="0041528A" w:rsidRDefault="00BF46E1" w:rsidP="00BF46E1">
      <w:r w:rsidRPr="0041528A">
        <w:t>PROACTIVE COMMAND: SEND DTMF 4.9.2</w:t>
      </w:r>
    </w:p>
    <w:p w14:paraId="32D93502" w14:textId="77777777" w:rsidR="00BF46E1" w:rsidRPr="0041528A" w:rsidRDefault="00BF46E1" w:rsidP="00BF46E1">
      <w:r w:rsidRPr="0041528A">
        <w:t>Logically:</w:t>
      </w:r>
    </w:p>
    <w:p w14:paraId="51D35B0D" w14:textId="77777777" w:rsidR="00BF46E1" w:rsidRPr="0041528A" w:rsidRDefault="00BF46E1" w:rsidP="0041528A">
      <w:pPr>
        <w:pStyle w:val="EW"/>
      </w:pPr>
      <w:r w:rsidRPr="0041528A">
        <w:t>Command details</w:t>
      </w:r>
    </w:p>
    <w:p w14:paraId="3458ECF2" w14:textId="77777777" w:rsidR="00BF46E1" w:rsidRPr="0041528A" w:rsidRDefault="00BF46E1" w:rsidP="0041528A">
      <w:pPr>
        <w:pStyle w:val="EW"/>
      </w:pPr>
      <w:r w:rsidRPr="0041528A">
        <w:tab/>
        <w:t>Command number:</w:t>
      </w:r>
      <w:r w:rsidRPr="0041528A">
        <w:tab/>
        <w:t>1</w:t>
      </w:r>
    </w:p>
    <w:p w14:paraId="5286D6FB" w14:textId="77777777" w:rsidR="00BF46E1" w:rsidRPr="0041528A" w:rsidRDefault="00BF46E1" w:rsidP="0041528A">
      <w:pPr>
        <w:pStyle w:val="EW"/>
      </w:pPr>
      <w:r w:rsidRPr="0041528A">
        <w:tab/>
        <w:t>Command type:</w:t>
      </w:r>
      <w:r w:rsidRPr="0041528A">
        <w:tab/>
        <w:t>SEND DTMF</w:t>
      </w:r>
    </w:p>
    <w:p w14:paraId="19F23793" w14:textId="77777777" w:rsidR="00BF46E1" w:rsidRPr="0041528A" w:rsidRDefault="00BF46E1" w:rsidP="0041528A">
      <w:pPr>
        <w:pStyle w:val="EW"/>
      </w:pPr>
      <w:r w:rsidRPr="0041528A">
        <w:tab/>
        <w:t>Command qualifier:</w:t>
      </w:r>
      <w:r w:rsidRPr="0041528A">
        <w:tab/>
        <w:t>"00"</w:t>
      </w:r>
    </w:p>
    <w:p w14:paraId="7C4AB473" w14:textId="77777777" w:rsidR="00BF46E1" w:rsidRPr="0041528A" w:rsidRDefault="00BF46E1" w:rsidP="0041528A">
      <w:pPr>
        <w:pStyle w:val="EW"/>
      </w:pPr>
      <w:r w:rsidRPr="0041528A">
        <w:t>Device identities</w:t>
      </w:r>
    </w:p>
    <w:p w14:paraId="58F9ACDE" w14:textId="77777777" w:rsidR="00BF46E1" w:rsidRPr="0041528A" w:rsidRDefault="00BF46E1" w:rsidP="0041528A">
      <w:pPr>
        <w:pStyle w:val="EW"/>
      </w:pPr>
      <w:r w:rsidRPr="0041528A">
        <w:tab/>
        <w:t>Source device:</w:t>
      </w:r>
      <w:r w:rsidRPr="0041528A">
        <w:tab/>
        <w:t>UICC</w:t>
      </w:r>
    </w:p>
    <w:p w14:paraId="7D699BAF" w14:textId="77777777" w:rsidR="00BF46E1" w:rsidRPr="0041528A" w:rsidRDefault="00BF46E1" w:rsidP="0041528A">
      <w:pPr>
        <w:pStyle w:val="EW"/>
      </w:pPr>
      <w:r w:rsidRPr="0041528A">
        <w:tab/>
        <w:t>Destination device:</w:t>
      </w:r>
      <w:r w:rsidRPr="0041528A">
        <w:tab/>
        <w:t>Network</w:t>
      </w:r>
    </w:p>
    <w:p w14:paraId="57867D03" w14:textId="77777777" w:rsidR="00BF46E1" w:rsidRPr="0041528A" w:rsidRDefault="00BF46E1" w:rsidP="0041528A">
      <w:pPr>
        <w:pStyle w:val="EW"/>
      </w:pPr>
      <w:r w:rsidRPr="0041528A">
        <w:t>Alpha identifier:</w:t>
      </w:r>
      <w:r w:rsidRPr="0041528A">
        <w:tab/>
        <w:t>"Send DTMF 2"</w:t>
      </w:r>
    </w:p>
    <w:p w14:paraId="5D76C06B" w14:textId="77777777" w:rsidR="00BF46E1" w:rsidRPr="0041528A" w:rsidRDefault="00BF46E1" w:rsidP="0041528A">
      <w:pPr>
        <w:pStyle w:val="EW"/>
      </w:pPr>
      <w:r w:rsidRPr="0041528A">
        <w:t>DTMF String:</w:t>
      </w:r>
      <w:r w:rsidRPr="0041528A">
        <w:tab/>
        <w:t>"1234567890"</w:t>
      </w:r>
    </w:p>
    <w:p w14:paraId="2FC0AB07" w14:textId="77777777" w:rsidR="00BF46E1" w:rsidRPr="0041528A" w:rsidRDefault="00BF46E1" w:rsidP="0041528A">
      <w:pPr>
        <w:pStyle w:val="EW"/>
      </w:pPr>
      <w:r w:rsidRPr="0041528A">
        <w:t>Text Attribute</w:t>
      </w:r>
    </w:p>
    <w:p w14:paraId="0D6E0370" w14:textId="77777777" w:rsidR="00BF46E1" w:rsidRPr="0041528A" w:rsidRDefault="00BF46E1" w:rsidP="0041528A">
      <w:pPr>
        <w:pStyle w:val="EW"/>
      </w:pPr>
      <w:r w:rsidRPr="0041528A">
        <w:tab/>
        <w:t>Formatting position:</w:t>
      </w:r>
      <w:r w:rsidRPr="0041528A">
        <w:tab/>
        <w:t>0</w:t>
      </w:r>
    </w:p>
    <w:p w14:paraId="508695A3" w14:textId="77777777" w:rsidR="00BF46E1" w:rsidRPr="0041528A" w:rsidRDefault="00BF46E1" w:rsidP="0041528A">
      <w:pPr>
        <w:pStyle w:val="EW"/>
      </w:pPr>
      <w:r w:rsidRPr="0041528A">
        <w:tab/>
        <w:t>Formatting length:</w:t>
      </w:r>
      <w:r w:rsidRPr="0041528A">
        <w:tab/>
        <w:t>11</w:t>
      </w:r>
    </w:p>
    <w:p w14:paraId="56275FA9"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3F8DC13E" w14:textId="77777777" w:rsidR="00BF46E1" w:rsidRPr="0041528A" w:rsidRDefault="00BF46E1" w:rsidP="0041528A">
      <w:pPr>
        <w:pStyle w:val="EX"/>
      </w:pPr>
      <w:r w:rsidRPr="0041528A">
        <w:tab/>
        <w:t>Colour:</w:t>
      </w:r>
      <w:r w:rsidRPr="0041528A">
        <w:tab/>
        <w:t>Dark Green Foreground, Bright Yellow Background</w:t>
      </w:r>
    </w:p>
    <w:p w14:paraId="3C3B421D" w14:textId="77777777" w:rsidR="00BF46E1" w:rsidRPr="0041528A" w:rsidRDefault="00BF46E1" w:rsidP="00BF46E1">
      <w:r w:rsidRPr="0041528A">
        <w:t>Coding:</w:t>
      </w:r>
    </w:p>
    <w:p w14:paraId="48641D2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9FF35D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3BFAACD"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B084C72"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869804F" w14:textId="77777777" w:rsidR="00BF46E1" w:rsidRPr="0041528A" w:rsidRDefault="00BF46E1" w:rsidP="0092045E">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026C612C"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2D87BE0"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614FE45"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E6B68E5"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39A3EC23"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0A6D779"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BA53836"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C6A681B"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9288A47"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34DC804" w14:textId="77777777" w:rsidR="00BF46E1" w:rsidRPr="0041528A" w:rsidRDefault="00BF46E1" w:rsidP="0092045E">
            <w:pPr>
              <w:pStyle w:val="TAC"/>
            </w:pPr>
            <w:r w:rsidRPr="0041528A">
              <w:t>85</w:t>
            </w:r>
          </w:p>
        </w:tc>
      </w:tr>
      <w:tr w:rsidR="00BF46E1" w:rsidRPr="0041528A" w14:paraId="57D8B724" w14:textId="77777777" w:rsidTr="00195D76">
        <w:trPr>
          <w:jc w:val="center"/>
        </w:trPr>
        <w:tc>
          <w:tcPr>
            <w:tcW w:w="1134" w:type="dxa"/>
            <w:tcBorders>
              <w:top w:val="single" w:sz="4" w:space="0" w:color="auto"/>
              <w:right w:val="single" w:sz="4" w:space="0" w:color="auto"/>
            </w:tcBorders>
          </w:tcPr>
          <w:p w14:paraId="7EC07022"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79AC70E"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47D343EB"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0EE1746D"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A3C3C35"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3DEA973"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401785B5"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1713E01"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064909E"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D0CD896"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30DDCE81"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484806CD"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E39BB72" w14:textId="77777777" w:rsidR="00BF46E1" w:rsidRPr="0041528A" w:rsidRDefault="00BF46E1" w:rsidP="0092045E">
            <w:pPr>
              <w:pStyle w:val="TAC"/>
            </w:pPr>
            <w:r w:rsidRPr="0041528A">
              <w:t>32</w:t>
            </w:r>
          </w:p>
        </w:tc>
      </w:tr>
      <w:tr w:rsidR="00BF46E1" w:rsidRPr="0041528A" w14:paraId="59EFD918" w14:textId="77777777" w:rsidTr="00195D76">
        <w:trPr>
          <w:jc w:val="center"/>
        </w:trPr>
        <w:tc>
          <w:tcPr>
            <w:tcW w:w="1134" w:type="dxa"/>
            <w:tcBorders>
              <w:right w:val="single" w:sz="4" w:space="0" w:color="auto"/>
            </w:tcBorders>
          </w:tcPr>
          <w:p w14:paraId="2FF6B8CB"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71C1FFC"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7D03D106"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676C227"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65030617"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00D9BD6"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52047C4"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226E210B"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5F6599E"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6D8EC33"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AEA2649"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3CB9C7C"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053EEBFC" w14:textId="77777777" w:rsidR="00BF46E1" w:rsidRPr="0041528A" w:rsidRDefault="00BF46E1" w:rsidP="0092045E">
            <w:pPr>
              <w:pStyle w:val="TAC"/>
            </w:pPr>
            <w:r w:rsidRPr="0041528A">
              <w:t>00</w:t>
            </w:r>
          </w:p>
        </w:tc>
      </w:tr>
      <w:tr w:rsidR="00BF46E1" w:rsidRPr="0041528A" w14:paraId="42545A15" w14:textId="77777777" w:rsidTr="00195D76">
        <w:trPr>
          <w:jc w:val="center"/>
        </w:trPr>
        <w:tc>
          <w:tcPr>
            <w:tcW w:w="1134" w:type="dxa"/>
            <w:tcBorders>
              <w:right w:val="single" w:sz="4" w:space="0" w:color="auto"/>
            </w:tcBorders>
          </w:tcPr>
          <w:p w14:paraId="6168508C"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9E6FB19"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2D3BF20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FC0F1C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809179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FDAFF0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F7797F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A0D136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2AF27C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4949A7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3F7678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54C8AA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46F065F" w14:textId="77777777" w:rsidR="00BF46E1" w:rsidRPr="0041528A" w:rsidRDefault="00BF46E1" w:rsidP="0092045E">
            <w:pPr>
              <w:pStyle w:val="TAC"/>
            </w:pPr>
          </w:p>
        </w:tc>
      </w:tr>
    </w:tbl>
    <w:p w14:paraId="39109CDD" w14:textId="77777777" w:rsidR="00BF46E1" w:rsidRPr="0041528A" w:rsidRDefault="00BF46E1" w:rsidP="00BF46E1"/>
    <w:p w14:paraId="4D5E9DD4" w14:textId="77777777" w:rsidR="00BF46E1" w:rsidRPr="0041528A" w:rsidRDefault="00BF46E1" w:rsidP="00BF46E1">
      <w:r w:rsidRPr="0041528A">
        <w:t>PROACTIVE COMMAND: SEND DTMF 4.9.3</w:t>
      </w:r>
    </w:p>
    <w:p w14:paraId="41D9BC29" w14:textId="77777777" w:rsidR="00BF46E1" w:rsidRPr="0041528A" w:rsidRDefault="00BF46E1" w:rsidP="00BF46E1">
      <w:r w:rsidRPr="0041528A">
        <w:t>Logically:</w:t>
      </w:r>
    </w:p>
    <w:p w14:paraId="59144B2F" w14:textId="77777777" w:rsidR="00BF46E1" w:rsidRPr="0041528A" w:rsidRDefault="00BF46E1" w:rsidP="0041528A">
      <w:pPr>
        <w:pStyle w:val="EW"/>
      </w:pPr>
      <w:r w:rsidRPr="0041528A">
        <w:t>Command details</w:t>
      </w:r>
    </w:p>
    <w:p w14:paraId="7A951F31" w14:textId="77777777" w:rsidR="00BF46E1" w:rsidRPr="0041528A" w:rsidRDefault="00BF46E1" w:rsidP="0041528A">
      <w:pPr>
        <w:pStyle w:val="EW"/>
      </w:pPr>
      <w:r w:rsidRPr="0041528A">
        <w:tab/>
        <w:t>Command number:</w:t>
      </w:r>
      <w:r w:rsidRPr="0041528A">
        <w:tab/>
        <w:t>1</w:t>
      </w:r>
    </w:p>
    <w:p w14:paraId="45DA81D4" w14:textId="77777777" w:rsidR="00BF46E1" w:rsidRPr="0041528A" w:rsidRDefault="00BF46E1" w:rsidP="0041528A">
      <w:pPr>
        <w:pStyle w:val="EW"/>
      </w:pPr>
      <w:r w:rsidRPr="0041528A">
        <w:tab/>
        <w:t>Command type:</w:t>
      </w:r>
      <w:r w:rsidRPr="0041528A">
        <w:tab/>
        <w:t>SEND DTMF</w:t>
      </w:r>
    </w:p>
    <w:p w14:paraId="6AB37290" w14:textId="77777777" w:rsidR="00BF46E1" w:rsidRPr="0041528A" w:rsidRDefault="00BF46E1" w:rsidP="0041528A">
      <w:pPr>
        <w:pStyle w:val="EW"/>
      </w:pPr>
      <w:r w:rsidRPr="0041528A">
        <w:tab/>
        <w:t>Command qualifier:</w:t>
      </w:r>
      <w:r w:rsidRPr="0041528A">
        <w:tab/>
        <w:t>"00"</w:t>
      </w:r>
    </w:p>
    <w:p w14:paraId="013EE245" w14:textId="77777777" w:rsidR="00BF46E1" w:rsidRPr="0041528A" w:rsidRDefault="00BF46E1" w:rsidP="0041528A">
      <w:pPr>
        <w:pStyle w:val="EW"/>
      </w:pPr>
      <w:r w:rsidRPr="0041528A">
        <w:t>Device identities</w:t>
      </w:r>
    </w:p>
    <w:p w14:paraId="647B3061" w14:textId="77777777" w:rsidR="00BF46E1" w:rsidRPr="0041528A" w:rsidRDefault="00BF46E1" w:rsidP="0041528A">
      <w:pPr>
        <w:pStyle w:val="EW"/>
      </w:pPr>
      <w:r w:rsidRPr="0041528A">
        <w:tab/>
        <w:t>Source device:</w:t>
      </w:r>
      <w:r w:rsidRPr="0041528A">
        <w:tab/>
        <w:t>UICC</w:t>
      </w:r>
    </w:p>
    <w:p w14:paraId="64FBE5BC" w14:textId="77777777" w:rsidR="00BF46E1" w:rsidRPr="0041528A" w:rsidRDefault="00BF46E1" w:rsidP="0041528A">
      <w:pPr>
        <w:pStyle w:val="EW"/>
      </w:pPr>
      <w:r w:rsidRPr="0041528A">
        <w:tab/>
        <w:t>Destination device:</w:t>
      </w:r>
      <w:r w:rsidRPr="0041528A">
        <w:tab/>
        <w:t>Network</w:t>
      </w:r>
    </w:p>
    <w:p w14:paraId="2EA94333" w14:textId="77777777" w:rsidR="00BF46E1" w:rsidRPr="0041528A" w:rsidRDefault="00BF46E1" w:rsidP="0041528A">
      <w:pPr>
        <w:pStyle w:val="EW"/>
      </w:pPr>
      <w:r w:rsidRPr="0041528A">
        <w:t>Alpha identifier:</w:t>
      </w:r>
      <w:r w:rsidRPr="0041528A">
        <w:tab/>
        <w:t>"Send DTMF 3"</w:t>
      </w:r>
    </w:p>
    <w:p w14:paraId="2E83D691" w14:textId="77777777" w:rsidR="00BF46E1" w:rsidRPr="0041528A" w:rsidRDefault="00BF46E1" w:rsidP="0041528A">
      <w:pPr>
        <w:pStyle w:val="EX"/>
      </w:pPr>
      <w:r w:rsidRPr="0041528A">
        <w:t>DTMF String:</w:t>
      </w:r>
      <w:r w:rsidRPr="0041528A">
        <w:tab/>
        <w:t>"1234567890"</w:t>
      </w:r>
    </w:p>
    <w:p w14:paraId="12CB46C1" w14:textId="77777777" w:rsidR="00BF46E1" w:rsidRPr="0041528A" w:rsidRDefault="00BF46E1" w:rsidP="00BF46E1">
      <w:r w:rsidRPr="0041528A">
        <w:t>Coding:</w:t>
      </w:r>
    </w:p>
    <w:p w14:paraId="1B6617E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485B40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6B0D9AE"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99BC858"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861B388" w14:textId="77777777" w:rsidR="00BF46E1" w:rsidRPr="0041528A" w:rsidRDefault="00BF46E1" w:rsidP="0092045E">
            <w:pPr>
              <w:pStyle w:val="TAC"/>
            </w:pPr>
            <w:r w:rsidRPr="0041528A">
              <w:t>1D</w:t>
            </w:r>
          </w:p>
        </w:tc>
        <w:tc>
          <w:tcPr>
            <w:tcW w:w="567" w:type="dxa"/>
            <w:tcBorders>
              <w:top w:val="single" w:sz="4" w:space="0" w:color="auto"/>
              <w:left w:val="single" w:sz="4" w:space="0" w:color="auto"/>
              <w:bottom w:val="single" w:sz="4" w:space="0" w:color="auto"/>
              <w:right w:val="single" w:sz="4" w:space="0" w:color="auto"/>
            </w:tcBorders>
          </w:tcPr>
          <w:p w14:paraId="473140E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7937EE3"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077A150"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8741B2F"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6943987D"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13DE48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E7469BB"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308F33D"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9684FDD"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1CCAFEB" w14:textId="77777777" w:rsidR="00BF46E1" w:rsidRPr="0041528A" w:rsidRDefault="00BF46E1" w:rsidP="0092045E">
            <w:pPr>
              <w:pStyle w:val="TAC"/>
            </w:pPr>
            <w:r w:rsidRPr="0041528A">
              <w:t>85</w:t>
            </w:r>
          </w:p>
        </w:tc>
      </w:tr>
      <w:tr w:rsidR="00BF46E1" w:rsidRPr="0041528A" w14:paraId="66477E14" w14:textId="77777777" w:rsidTr="00195D76">
        <w:trPr>
          <w:jc w:val="center"/>
        </w:trPr>
        <w:tc>
          <w:tcPr>
            <w:tcW w:w="1134" w:type="dxa"/>
            <w:tcBorders>
              <w:top w:val="single" w:sz="4" w:space="0" w:color="auto"/>
              <w:right w:val="single" w:sz="4" w:space="0" w:color="auto"/>
            </w:tcBorders>
          </w:tcPr>
          <w:p w14:paraId="28580227"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3575FF1"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5A088F38"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156B3C0D"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DEB76FE"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5D40D7EC"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1BA856EC"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41B5B93"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4894E6F3"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36CDC3C"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5249A91C"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6EE983AA"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F6D1190" w14:textId="77777777" w:rsidR="00BF46E1" w:rsidRPr="0041528A" w:rsidRDefault="00BF46E1" w:rsidP="0092045E">
            <w:pPr>
              <w:pStyle w:val="TAC"/>
            </w:pPr>
            <w:r w:rsidRPr="0041528A">
              <w:t>33</w:t>
            </w:r>
          </w:p>
        </w:tc>
      </w:tr>
      <w:tr w:rsidR="00BF46E1" w:rsidRPr="0041528A" w14:paraId="60DA4BDF" w14:textId="77777777" w:rsidTr="00195D76">
        <w:trPr>
          <w:jc w:val="center"/>
        </w:trPr>
        <w:tc>
          <w:tcPr>
            <w:tcW w:w="1134" w:type="dxa"/>
            <w:tcBorders>
              <w:right w:val="single" w:sz="4" w:space="0" w:color="auto"/>
            </w:tcBorders>
          </w:tcPr>
          <w:p w14:paraId="5FBCAB04"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3F9ABEA"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7C452CAF"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4D03F5F"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441BD47C"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AB382FE"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3B54455"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6C0B46AB"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7A30D8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549B94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854863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DAEE8F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A2D2466" w14:textId="77777777" w:rsidR="00BF46E1" w:rsidRPr="0041528A" w:rsidRDefault="00BF46E1" w:rsidP="0092045E">
            <w:pPr>
              <w:pStyle w:val="TAC"/>
            </w:pPr>
          </w:p>
        </w:tc>
      </w:tr>
    </w:tbl>
    <w:p w14:paraId="319D9CA7" w14:textId="77777777" w:rsidR="00BF46E1" w:rsidRPr="0041528A" w:rsidRDefault="00BF46E1" w:rsidP="00BF46E1"/>
    <w:p w14:paraId="068F8910" w14:textId="77777777" w:rsidR="00BF46E1" w:rsidRPr="0041528A" w:rsidRDefault="00BF46E1" w:rsidP="00BF46E1">
      <w:r w:rsidRPr="0041528A">
        <w:t>TERMINAL RESPONSE: SEND DTMF 4.9.1</w:t>
      </w:r>
    </w:p>
    <w:p w14:paraId="4B89EED9" w14:textId="77777777" w:rsidR="00BF46E1" w:rsidRPr="0041528A" w:rsidRDefault="00BF46E1" w:rsidP="00BF46E1">
      <w:r w:rsidRPr="0041528A">
        <w:lastRenderedPageBreak/>
        <w:t>Logically:</w:t>
      </w:r>
    </w:p>
    <w:p w14:paraId="059CD1FA" w14:textId="77777777" w:rsidR="00BF46E1" w:rsidRPr="0041528A" w:rsidRDefault="00BF46E1" w:rsidP="0041528A">
      <w:pPr>
        <w:pStyle w:val="EW"/>
      </w:pPr>
      <w:r w:rsidRPr="0041528A">
        <w:t>Command details</w:t>
      </w:r>
    </w:p>
    <w:p w14:paraId="6C3020CF" w14:textId="77777777" w:rsidR="00BF46E1" w:rsidRPr="0041528A" w:rsidRDefault="00BF46E1" w:rsidP="0041528A">
      <w:pPr>
        <w:pStyle w:val="EW"/>
      </w:pPr>
      <w:r w:rsidRPr="0041528A">
        <w:tab/>
        <w:t>Command number:</w:t>
      </w:r>
      <w:r w:rsidRPr="0041528A">
        <w:tab/>
        <w:t>1</w:t>
      </w:r>
    </w:p>
    <w:p w14:paraId="0D679FDC" w14:textId="77777777" w:rsidR="00BF46E1" w:rsidRPr="0041528A" w:rsidRDefault="00BF46E1" w:rsidP="0041528A">
      <w:pPr>
        <w:pStyle w:val="EW"/>
      </w:pPr>
      <w:r w:rsidRPr="0041528A">
        <w:tab/>
        <w:t>Command type:</w:t>
      </w:r>
      <w:r w:rsidRPr="0041528A">
        <w:tab/>
        <w:t>SEND DTMF</w:t>
      </w:r>
    </w:p>
    <w:p w14:paraId="5B6C7BBC" w14:textId="77777777" w:rsidR="00BF46E1" w:rsidRPr="0041528A" w:rsidRDefault="00BF46E1" w:rsidP="0041528A">
      <w:pPr>
        <w:pStyle w:val="EW"/>
      </w:pPr>
      <w:r w:rsidRPr="0041528A">
        <w:tab/>
        <w:t>Command qualifier:</w:t>
      </w:r>
      <w:r w:rsidRPr="0041528A">
        <w:tab/>
        <w:t>"00"</w:t>
      </w:r>
    </w:p>
    <w:p w14:paraId="6BD3B9B4" w14:textId="77777777" w:rsidR="00BF46E1" w:rsidRPr="0041528A" w:rsidRDefault="00BF46E1" w:rsidP="0041528A">
      <w:pPr>
        <w:pStyle w:val="EW"/>
      </w:pPr>
      <w:r w:rsidRPr="0041528A">
        <w:t>Device identities</w:t>
      </w:r>
    </w:p>
    <w:p w14:paraId="34882980" w14:textId="77777777" w:rsidR="00BF46E1" w:rsidRPr="0041528A" w:rsidRDefault="00BF46E1" w:rsidP="0041528A">
      <w:pPr>
        <w:pStyle w:val="EW"/>
      </w:pPr>
      <w:r w:rsidRPr="0041528A">
        <w:tab/>
        <w:t>Source device:</w:t>
      </w:r>
      <w:r w:rsidRPr="0041528A">
        <w:tab/>
        <w:t>ME</w:t>
      </w:r>
    </w:p>
    <w:p w14:paraId="66ACD7C2" w14:textId="77777777" w:rsidR="00BF46E1" w:rsidRPr="0041528A" w:rsidRDefault="00BF46E1" w:rsidP="0041528A">
      <w:pPr>
        <w:pStyle w:val="EW"/>
      </w:pPr>
      <w:r w:rsidRPr="0041528A">
        <w:tab/>
        <w:t>Destination device:</w:t>
      </w:r>
      <w:r w:rsidRPr="0041528A">
        <w:tab/>
        <w:t>UICC</w:t>
      </w:r>
    </w:p>
    <w:p w14:paraId="0FDE1987" w14:textId="77777777" w:rsidR="00BF46E1" w:rsidRPr="0041528A" w:rsidRDefault="00BF46E1" w:rsidP="0041528A">
      <w:pPr>
        <w:pStyle w:val="EW"/>
      </w:pPr>
      <w:r w:rsidRPr="0041528A">
        <w:t>Result</w:t>
      </w:r>
    </w:p>
    <w:p w14:paraId="568600AC" w14:textId="77777777" w:rsidR="00BF46E1" w:rsidRPr="0041528A" w:rsidRDefault="00BF46E1" w:rsidP="0041528A">
      <w:pPr>
        <w:pStyle w:val="EX"/>
      </w:pPr>
      <w:r w:rsidRPr="0041528A">
        <w:tab/>
        <w:t>General Result:</w:t>
      </w:r>
      <w:r w:rsidRPr="0041528A">
        <w:tab/>
        <w:t>Command performed successfully</w:t>
      </w:r>
    </w:p>
    <w:p w14:paraId="6DD49BE6" w14:textId="77777777" w:rsidR="00BF46E1" w:rsidRPr="0041528A" w:rsidRDefault="00BF46E1" w:rsidP="00BF46E1">
      <w:r w:rsidRPr="0041528A">
        <w:t>Coding:</w:t>
      </w:r>
    </w:p>
    <w:p w14:paraId="106DC97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1C1467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ED64D91"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E6A9921"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A815E95"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0163A9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FD1AE9B"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6A2459A8"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F906AB6"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25A7214"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2D73850"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598471B"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DEC9BD1"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92285E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C78CF9C" w14:textId="77777777" w:rsidR="00BF46E1" w:rsidRPr="0041528A" w:rsidRDefault="00BF46E1" w:rsidP="0092045E">
            <w:pPr>
              <w:pStyle w:val="TAC"/>
            </w:pPr>
            <w:r w:rsidRPr="0041528A">
              <w:t>00</w:t>
            </w:r>
          </w:p>
        </w:tc>
      </w:tr>
    </w:tbl>
    <w:p w14:paraId="4EB96FA4" w14:textId="77777777" w:rsidR="00BF46E1" w:rsidRPr="0041528A" w:rsidRDefault="00BF46E1" w:rsidP="00BF46E1"/>
    <w:p w14:paraId="3AFCBEB2" w14:textId="77777777" w:rsidR="00BF46E1" w:rsidRPr="0041528A" w:rsidRDefault="00BF46E1" w:rsidP="00BF46E1">
      <w:pPr>
        <w:pStyle w:val="H6"/>
      </w:pPr>
      <w:r w:rsidRPr="0041528A">
        <w:t>27.22.4.24.4.9.5</w:t>
      </w:r>
      <w:r w:rsidRPr="0041528A">
        <w:tab/>
        <w:t>Test requirement</w:t>
      </w:r>
    </w:p>
    <w:p w14:paraId="0D2C7D85" w14:textId="77777777" w:rsidR="00BF46E1" w:rsidRPr="0041528A" w:rsidRDefault="00BF46E1" w:rsidP="00BF46E1">
      <w:r w:rsidRPr="0041528A">
        <w:t>The ME shall operate in the manner defined in expected sequence 4.9.</w:t>
      </w:r>
    </w:p>
    <w:p w14:paraId="7ED81C66" w14:textId="77777777" w:rsidR="00BF46E1" w:rsidRPr="0041528A" w:rsidRDefault="00BF46E1" w:rsidP="00BF46E1">
      <w:pPr>
        <w:pStyle w:val="H6"/>
      </w:pPr>
      <w:r w:rsidRPr="0041528A">
        <w:t>27.22.4.24.4.10</w:t>
      </w:r>
      <w:r w:rsidRPr="0041528A">
        <w:tab/>
        <w:t>SEND DTMF (support of Text Attribute – Foreground and Background Colour)</w:t>
      </w:r>
    </w:p>
    <w:p w14:paraId="43C66107" w14:textId="77777777" w:rsidR="00BF46E1" w:rsidRPr="0041528A" w:rsidRDefault="00BF46E1" w:rsidP="00BF46E1">
      <w:pPr>
        <w:pStyle w:val="H6"/>
      </w:pPr>
      <w:r w:rsidRPr="0041528A">
        <w:t>27.22.4.24.4.10.1</w:t>
      </w:r>
      <w:r w:rsidRPr="0041528A">
        <w:tab/>
        <w:t>Definition and applicability</w:t>
      </w:r>
    </w:p>
    <w:p w14:paraId="2C8519A5" w14:textId="77777777" w:rsidR="00BF46E1" w:rsidRPr="0041528A" w:rsidRDefault="00BF46E1" w:rsidP="00BF46E1">
      <w:r w:rsidRPr="0041528A">
        <w:t>See clause 3.2.2.</w:t>
      </w:r>
    </w:p>
    <w:p w14:paraId="09358917" w14:textId="77777777" w:rsidR="00BF46E1" w:rsidRPr="0041528A" w:rsidRDefault="00BF46E1" w:rsidP="00BF46E1">
      <w:pPr>
        <w:pStyle w:val="H6"/>
      </w:pPr>
      <w:r w:rsidRPr="0041528A">
        <w:t>27.22.4.24.4.10.2</w:t>
      </w:r>
      <w:r w:rsidRPr="0041528A">
        <w:tab/>
        <w:t>Conformance requirement</w:t>
      </w:r>
    </w:p>
    <w:p w14:paraId="65D8E908" w14:textId="77777777" w:rsidR="00BF46E1" w:rsidRPr="0041528A" w:rsidRDefault="00BF46E1" w:rsidP="00BF46E1">
      <w:pPr>
        <w:keepNext/>
        <w:keepLines/>
      </w:pPr>
      <w:r w:rsidRPr="0041528A">
        <w:t>The ME shall support the Proactive UICC: Send DTMF facility as defined in:</w:t>
      </w:r>
    </w:p>
    <w:p w14:paraId="4D70C227" w14:textId="77777777" w:rsidR="00BF46E1" w:rsidRPr="0041528A" w:rsidRDefault="00BF46E1" w:rsidP="00BF46E1">
      <w:pPr>
        <w:pStyle w:val="B1"/>
      </w:pPr>
      <w:r w:rsidRPr="0041528A">
        <w:t>-</w:t>
      </w:r>
      <w:r w:rsidRPr="0041528A">
        <w:tab/>
        <w:t>TS 31.111 [15] clause 6.1, clause 6.4.24, clause 6.6.24, clause 8.12.2, clause 5.2, clause 8.6, clause 8.7, clause 8.2, clause 8.44 and clause 8.70.</w:t>
      </w:r>
    </w:p>
    <w:p w14:paraId="79D541BC" w14:textId="77777777" w:rsidR="00BF46E1" w:rsidRPr="0041528A" w:rsidRDefault="00BF46E1" w:rsidP="00BF46E1">
      <w:pPr>
        <w:pStyle w:val="H6"/>
      </w:pPr>
      <w:r w:rsidRPr="0041528A">
        <w:t>27.22.4.24.4.10.3</w:t>
      </w:r>
      <w:r w:rsidRPr="0041528A">
        <w:tab/>
        <w:t>Test purpose</w:t>
      </w:r>
    </w:p>
    <w:p w14:paraId="0547B4E6" w14:textId="77777777" w:rsidR="00BF46E1" w:rsidRPr="0041528A" w:rsidRDefault="00BF46E1" w:rsidP="00BF46E1">
      <w:r w:rsidRPr="0041528A">
        <w:t>To verify that after a call has been successfully established the ME sends the DTMF string contained in the SEND DTMF proactive UICC command to the network, and returns a successful response in the TERMINAL RESPONSE command sent to the UICC.</w:t>
      </w:r>
    </w:p>
    <w:p w14:paraId="2AF388BD" w14:textId="77777777" w:rsidR="00BF46E1" w:rsidRPr="0041528A" w:rsidRDefault="00BF46E1" w:rsidP="00BF46E1">
      <w:r w:rsidRPr="0041528A">
        <w:t>To verify that the ME does not locally generate audible DTMF tones and play them to the user.</w:t>
      </w:r>
    </w:p>
    <w:p w14:paraId="5BD18271" w14:textId="77777777" w:rsidR="00BF46E1" w:rsidRPr="0041528A" w:rsidRDefault="00BF46E1" w:rsidP="00BF46E1">
      <w:r w:rsidRPr="0041528A">
        <w:t>To verify that if the ME is in idle mode it informs the UICC using TERMINAL RESPONSE '20' with the additional information "Not in speech call".</w:t>
      </w:r>
    </w:p>
    <w:p w14:paraId="0F860358" w14:textId="77777777" w:rsidR="00BF46E1" w:rsidRPr="0041528A" w:rsidRDefault="00BF46E1" w:rsidP="00BF46E1">
      <w:r w:rsidRPr="0041528A">
        <w:t>To verify that the ME displays the text contained in the SEND DTMF proactive UICC command.</w:t>
      </w:r>
    </w:p>
    <w:p w14:paraId="233AF5BA" w14:textId="77777777" w:rsidR="00BF46E1" w:rsidRPr="0041528A" w:rsidRDefault="00BF46E1" w:rsidP="00BF46E1">
      <w:r w:rsidRPr="0041528A">
        <w:t>To verify that the ME displays the alpha identifier according to the foreground and background colour text attribute configuration which are referred to in the contents of the SEND DTMF proactive UICC command.</w:t>
      </w:r>
    </w:p>
    <w:p w14:paraId="27F1A13C" w14:textId="77777777" w:rsidR="00BF46E1" w:rsidRPr="0041528A" w:rsidRDefault="00BF46E1" w:rsidP="00BF46E1">
      <w:pPr>
        <w:pStyle w:val="H6"/>
      </w:pPr>
      <w:r w:rsidRPr="0041528A">
        <w:t>27.22.4.24.4.10.4</w:t>
      </w:r>
      <w:r w:rsidRPr="0041528A">
        <w:tab/>
        <w:t>Method of test</w:t>
      </w:r>
    </w:p>
    <w:p w14:paraId="7BC34B44" w14:textId="77777777" w:rsidR="00BF46E1" w:rsidRPr="0041528A" w:rsidRDefault="00BF46E1" w:rsidP="00BF46E1">
      <w:pPr>
        <w:pStyle w:val="H6"/>
      </w:pPr>
      <w:r w:rsidRPr="0041528A">
        <w:t>27.22.4.24.4.10.4.1</w:t>
      </w:r>
      <w:r w:rsidRPr="0041528A">
        <w:tab/>
        <w:t>Initial conditions</w:t>
      </w:r>
    </w:p>
    <w:p w14:paraId="0E2B730E" w14:textId="77777777" w:rsidR="00BF46E1" w:rsidRPr="0041528A" w:rsidRDefault="00BF46E1" w:rsidP="00BF46E1">
      <w:r w:rsidRPr="0041528A">
        <w:t>The ME is connected to the USIM Simulator.</w:t>
      </w:r>
    </w:p>
    <w:p w14:paraId="33E9A399" w14:textId="77777777" w:rsidR="00BF46E1" w:rsidRPr="0041528A" w:rsidRDefault="00BF46E1" w:rsidP="00BF46E1">
      <w:r w:rsidRPr="0041528A">
        <w:t>The elementary files are coded as USIM Application Toolkit default.</w:t>
      </w:r>
    </w:p>
    <w:p w14:paraId="2535F150" w14:textId="77777777" w:rsidR="00BF46E1" w:rsidRPr="0041528A" w:rsidRDefault="00BF46E1" w:rsidP="00BF46E1">
      <w:r w:rsidRPr="0041528A">
        <w:t>Prior to this test the ME shall have been powered on, performed the PROFILE DOWNLOAD procedure and be in updated idle mode on the USS.</w:t>
      </w:r>
    </w:p>
    <w:p w14:paraId="21773D8A" w14:textId="77777777" w:rsidR="00BF46E1" w:rsidRPr="0041528A" w:rsidRDefault="00BF46E1" w:rsidP="00BF46E1">
      <w:pPr>
        <w:pStyle w:val="H6"/>
      </w:pPr>
      <w:r w:rsidRPr="0041528A">
        <w:lastRenderedPageBreak/>
        <w:t>27.22.4.24.4.10.4.2</w:t>
      </w:r>
      <w:r w:rsidRPr="0041528A">
        <w:tab/>
        <w:t>Procedure</w:t>
      </w:r>
    </w:p>
    <w:p w14:paraId="7680A8CD" w14:textId="77777777" w:rsidR="00BF46E1" w:rsidRPr="0041528A" w:rsidRDefault="00BF46E1" w:rsidP="00BF46E1">
      <w:pPr>
        <w:pStyle w:val="TH"/>
      </w:pPr>
      <w:r w:rsidRPr="0041528A">
        <w:t>Expected Sequence 4.10 (SEND DTMF, with text attribute – Foreground and Background Colour)</w:t>
      </w:r>
    </w:p>
    <w:p w14:paraId="40D8C03A" w14:textId="77777777" w:rsidR="00BF46E1" w:rsidRPr="0041528A" w:rsidRDefault="00BF46E1" w:rsidP="00BF46E1">
      <w:r w:rsidRPr="0041528A">
        <w:t>Some details of the DTMF protocol have been left out for clarity.</w:t>
      </w:r>
    </w:p>
    <w:p w14:paraId="56533F5F"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79552B1E"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52B2F23B" w14:textId="77777777" w:rsidR="00BF46E1" w:rsidRPr="0041528A" w:rsidRDefault="00BF46E1" w:rsidP="0092045E">
            <w:pPr>
              <w:pStyle w:val="TAH"/>
            </w:pPr>
            <w:r w:rsidRPr="0041528A">
              <w:t>Step</w:t>
            </w:r>
          </w:p>
        </w:tc>
        <w:tc>
          <w:tcPr>
            <w:tcW w:w="1232" w:type="dxa"/>
            <w:tcBorders>
              <w:top w:val="single" w:sz="6" w:space="0" w:color="auto"/>
              <w:left w:val="single" w:sz="6" w:space="0" w:color="auto"/>
              <w:bottom w:val="single" w:sz="4" w:space="0" w:color="auto"/>
              <w:right w:val="single" w:sz="6" w:space="0" w:color="auto"/>
            </w:tcBorders>
          </w:tcPr>
          <w:p w14:paraId="3603AFA7"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bottom w:val="single" w:sz="4" w:space="0" w:color="auto"/>
              <w:right w:val="single" w:sz="6" w:space="0" w:color="auto"/>
            </w:tcBorders>
          </w:tcPr>
          <w:p w14:paraId="46767AED"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4" w:space="0" w:color="auto"/>
              <w:right w:val="single" w:sz="6" w:space="0" w:color="auto"/>
            </w:tcBorders>
          </w:tcPr>
          <w:p w14:paraId="4A56A718" w14:textId="77777777" w:rsidR="00BF46E1" w:rsidRPr="0041528A" w:rsidRDefault="00BF46E1" w:rsidP="0092045E">
            <w:pPr>
              <w:pStyle w:val="TAH"/>
            </w:pPr>
            <w:r w:rsidRPr="0041528A">
              <w:t>Comments</w:t>
            </w:r>
          </w:p>
        </w:tc>
      </w:tr>
      <w:tr w:rsidR="00BF46E1" w:rsidRPr="0041528A" w14:paraId="4CA8F4A9" w14:textId="77777777" w:rsidTr="00195D76">
        <w:trPr>
          <w:cantSplit/>
          <w:jc w:val="center"/>
        </w:trPr>
        <w:tc>
          <w:tcPr>
            <w:tcW w:w="737" w:type="dxa"/>
            <w:tcBorders>
              <w:top w:val="single" w:sz="4" w:space="0" w:color="auto"/>
              <w:left w:val="single" w:sz="4" w:space="0" w:color="auto"/>
              <w:right w:val="single" w:sz="4" w:space="0" w:color="auto"/>
            </w:tcBorders>
          </w:tcPr>
          <w:p w14:paraId="53641136" w14:textId="77777777" w:rsidR="00BF46E1" w:rsidRPr="0041528A" w:rsidRDefault="00BF46E1" w:rsidP="0092045E">
            <w:pPr>
              <w:pStyle w:val="TAC"/>
            </w:pPr>
            <w:r w:rsidRPr="0041528A">
              <w:t>1</w:t>
            </w:r>
          </w:p>
        </w:tc>
        <w:tc>
          <w:tcPr>
            <w:tcW w:w="1232" w:type="dxa"/>
            <w:tcBorders>
              <w:top w:val="single" w:sz="4" w:space="0" w:color="auto"/>
              <w:left w:val="single" w:sz="4" w:space="0" w:color="auto"/>
              <w:right w:val="single" w:sz="4" w:space="0" w:color="auto"/>
            </w:tcBorders>
          </w:tcPr>
          <w:p w14:paraId="40F53370"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top w:val="single" w:sz="4" w:space="0" w:color="auto"/>
              <w:left w:val="single" w:sz="4" w:space="0" w:color="auto"/>
              <w:right w:val="single" w:sz="4" w:space="0" w:color="auto"/>
            </w:tcBorders>
          </w:tcPr>
          <w:p w14:paraId="19C31BF8" w14:textId="77777777" w:rsidR="00BF46E1" w:rsidRPr="0041528A" w:rsidRDefault="00BF46E1" w:rsidP="0092045E">
            <w:pPr>
              <w:pStyle w:val="TAL"/>
            </w:pPr>
            <w:r w:rsidRPr="0041528A">
              <w:t>Set up a call to "+0123456789"</w:t>
            </w:r>
          </w:p>
        </w:tc>
        <w:tc>
          <w:tcPr>
            <w:tcW w:w="3776" w:type="dxa"/>
            <w:tcBorders>
              <w:top w:val="single" w:sz="4" w:space="0" w:color="auto"/>
              <w:left w:val="single" w:sz="4" w:space="0" w:color="auto"/>
              <w:right w:val="single" w:sz="4" w:space="0" w:color="auto"/>
            </w:tcBorders>
          </w:tcPr>
          <w:p w14:paraId="6D14A91F" w14:textId="77777777" w:rsidR="00BF46E1" w:rsidRPr="0041528A" w:rsidRDefault="00BF46E1" w:rsidP="0092045E">
            <w:pPr>
              <w:pStyle w:val="TAL"/>
            </w:pPr>
          </w:p>
        </w:tc>
      </w:tr>
      <w:tr w:rsidR="00BF46E1" w:rsidRPr="0041528A" w14:paraId="012DFB67" w14:textId="77777777" w:rsidTr="00195D76">
        <w:trPr>
          <w:cantSplit/>
          <w:jc w:val="center"/>
        </w:trPr>
        <w:tc>
          <w:tcPr>
            <w:tcW w:w="737" w:type="dxa"/>
            <w:tcBorders>
              <w:left w:val="single" w:sz="4" w:space="0" w:color="auto"/>
              <w:right w:val="single" w:sz="4" w:space="0" w:color="auto"/>
            </w:tcBorders>
          </w:tcPr>
          <w:p w14:paraId="08BECE8A" w14:textId="77777777" w:rsidR="00BF46E1" w:rsidRPr="0041528A" w:rsidRDefault="00BF46E1" w:rsidP="0092045E">
            <w:pPr>
              <w:pStyle w:val="TAC"/>
            </w:pPr>
            <w:r w:rsidRPr="0041528A">
              <w:t>2</w:t>
            </w:r>
          </w:p>
        </w:tc>
        <w:tc>
          <w:tcPr>
            <w:tcW w:w="1232" w:type="dxa"/>
            <w:tcBorders>
              <w:left w:val="single" w:sz="4" w:space="0" w:color="auto"/>
              <w:right w:val="single" w:sz="4" w:space="0" w:color="auto"/>
            </w:tcBorders>
          </w:tcPr>
          <w:p w14:paraId="1B064121"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9FD3CEB"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6316EA78" w14:textId="77777777" w:rsidR="00BF46E1" w:rsidRPr="0041528A" w:rsidRDefault="00BF46E1" w:rsidP="0092045E">
            <w:pPr>
              <w:pStyle w:val="TAL"/>
            </w:pPr>
          </w:p>
        </w:tc>
      </w:tr>
      <w:tr w:rsidR="00BF46E1" w:rsidRPr="0041528A" w14:paraId="6346A721" w14:textId="77777777" w:rsidTr="00195D76">
        <w:trPr>
          <w:cantSplit/>
          <w:jc w:val="center"/>
        </w:trPr>
        <w:tc>
          <w:tcPr>
            <w:tcW w:w="737" w:type="dxa"/>
            <w:tcBorders>
              <w:left w:val="single" w:sz="4" w:space="0" w:color="auto"/>
              <w:right w:val="single" w:sz="4" w:space="0" w:color="auto"/>
            </w:tcBorders>
          </w:tcPr>
          <w:p w14:paraId="5C1250EB" w14:textId="77777777" w:rsidR="00BF46E1" w:rsidRPr="0041528A" w:rsidRDefault="00BF46E1" w:rsidP="0092045E">
            <w:pPr>
              <w:pStyle w:val="TAC"/>
            </w:pPr>
            <w:r w:rsidRPr="0041528A">
              <w:t>3</w:t>
            </w:r>
          </w:p>
        </w:tc>
        <w:tc>
          <w:tcPr>
            <w:tcW w:w="1232" w:type="dxa"/>
            <w:tcBorders>
              <w:left w:val="single" w:sz="4" w:space="0" w:color="auto"/>
              <w:right w:val="single" w:sz="4" w:space="0" w:color="auto"/>
            </w:tcBorders>
          </w:tcPr>
          <w:p w14:paraId="45B7318C"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1FF49590"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051A76A7" w14:textId="77777777" w:rsidR="00BF46E1" w:rsidRPr="0041528A" w:rsidRDefault="00BF46E1" w:rsidP="0092045E">
            <w:pPr>
              <w:pStyle w:val="TAL"/>
            </w:pPr>
          </w:p>
        </w:tc>
      </w:tr>
      <w:tr w:rsidR="00BF46E1" w:rsidRPr="0041528A" w14:paraId="7B7C408B" w14:textId="77777777" w:rsidTr="00195D76">
        <w:trPr>
          <w:cantSplit/>
          <w:jc w:val="center"/>
        </w:trPr>
        <w:tc>
          <w:tcPr>
            <w:tcW w:w="737" w:type="dxa"/>
            <w:tcBorders>
              <w:left w:val="single" w:sz="4" w:space="0" w:color="auto"/>
              <w:right w:val="single" w:sz="4" w:space="0" w:color="auto"/>
            </w:tcBorders>
          </w:tcPr>
          <w:p w14:paraId="28867B40" w14:textId="77777777" w:rsidR="00BF46E1" w:rsidRPr="0041528A" w:rsidRDefault="00BF46E1" w:rsidP="0092045E">
            <w:pPr>
              <w:pStyle w:val="TAC"/>
            </w:pPr>
            <w:r w:rsidRPr="0041528A">
              <w:t>4</w:t>
            </w:r>
          </w:p>
        </w:tc>
        <w:tc>
          <w:tcPr>
            <w:tcW w:w="1232" w:type="dxa"/>
            <w:tcBorders>
              <w:left w:val="single" w:sz="4" w:space="0" w:color="auto"/>
              <w:right w:val="single" w:sz="4" w:space="0" w:color="auto"/>
            </w:tcBorders>
          </w:tcPr>
          <w:p w14:paraId="4A330D0F"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388C4E1" w14:textId="77777777" w:rsidR="00BF46E1" w:rsidRPr="0041528A" w:rsidRDefault="00BF46E1" w:rsidP="0092045E">
            <w:pPr>
              <w:pStyle w:val="TAL"/>
            </w:pPr>
            <w:r w:rsidRPr="0041528A">
              <w:t>PROACTIVE COMMAND PENDING: SEND DTMF 4.10.1</w:t>
            </w:r>
          </w:p>
        </w:tc>
        <w:tc>
          <w:tcPr>
            <w:tcW w:w="3776" w:type="dxa"/>
            <w:tcBorders>
              <w:left w:val="single" w:sz="4" w:space="0" w:color="auto"/>
              <w:right w:val="single" w:sz="4" w:space="0" w:color="auto"/>
            </w:tcBorders>
          </w:tcPr>
          <w:p w14:paraId="50F5A9B4" w14:textId="77777777" w:rsidR="00BF46E1" w:rsidRPr="0041528A" w:rsidRDefault="00BF46E1" w:rsidP="0092045E">
            <w:pPr>
              <w:pStyle w:val="TAL"/>
            </w:pPr>
          </w:p>
        </w:tc>
      </w:tr>
      <w:tr w:rsidR="00BF46E1" w:rsidRPr="0041528A" w14:paraId="0364AA73" w14:textId="77777777" w:rsidTr="00195D76">
        <w:trPr>
          <w:cantSplit/>
          <w:jc w:val="center"/>
        </w:trPr>
        <w:tc>
          <w:tcPr>
            <w:tcW w:w="737" w:type="dxa"/>
            <w:tcBorders>
              <w:left w:val="single" w:sz="4" w:space="0" w:color="auto"/>
              <w:right w:val="single" w:sz="4" w:space="0" w:color="auto"/>
            </w:tcBorders>
          </w:tcPr>
          <w:p w14:paraId="68C512C0" w14:textId="77777777" w:rsidR="00BF46E1" w:rsidRPr="0041528A" w:rsidRDefault="00BF46E1" w:rsidP="0092045E">
            <w:pPr>
              <w:pStyle w:val="TAC"/>
            </w:pPr>
            <w:r w:rsidRPr="0041528A">
              <w:t>5</w:t>
            </w:r>
          </w:p>
        </w:tc>
        <w:tc>
          <w:tcPr>
            <w:tcW w:w="1232" w:type="dxa"/>
            <w:tcBorders>
              <w:left w:val="single" w:sz="4" w:space="0" w:color="auto"/>
              <w:right w:val="single" w:sz="4" w:space="0" w:color="auto"/>
            </w:tcBorders>
          </w:tcPr>
          <w:p w14:paraId="6B6D2C22"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6431321" w14:textId="77777777" w:rsidR="00BF46E1" w:rsidRPr="0041528A" w:rsidRDefault="00BF46E1" w:rsidP="0092045E">
            <w:pPr>
              <w:pStyle w:val="TAL"/>
            </w:pPr>
            <w:r w:rsidRPr="0041528A">
              <w:t>FETCH</w:t>
            </w:r>
          </w:p>
        </w:tc>
        <w:tc>
          <w:tcPr>
            <w:tcW w:w="3776" w:type="dxa"/>
            <w:tcBorders>
              <w:left w:val="single" w:sz="4" w:space="0" w:color="auto"/>
              <w:right w:val="single" w:sz="4" w:space="0" w:color="auto"/>
            </w:tcBorders>
          </w:tcPr>
          <w:p w14:paraId="6641BFB7" w14:textId="77777777" w:rsidR="00BF46E1" w:rsidRPr="0041528A" w:rsidRDefault="00BF46E1" w:rsidP="0092045E">
            <w:pPr>
              <w:pStyle w:val="TAL"/>
            </w:pPr>
          </w:p>
        </w:tc>
      </w:tr>
      <w:tr w:rsidR="00BF46E1" w:rsidRPr="0041528A" w14:paraId="139ED985" w14:textId="77777777" w:rsidTr="00195D76">
        <w:trPr>
          <w:cantSplit/>
          <w:jc w:val="center"/>
        </w:trPr>
        <w:tc>
          <w:tcPr>
            <w:tcW w:w="737" w:type="dxa"/>
            <w:tcBorders>
              <w:left w:val="single" w:sz="4" w:space="0" w:color="auto"/>
              <w:right w:val="single" w:sz="4" w:space="0" w:color="auto"/>
            </w:tcBorders>
          </w:tcPr>
          <w:p w14:paraId="47EB9E85" w14:textId="77777777" w:rsidR="00BF46E1" w:rsidRPr="0041528A" w:rsidRDefault="00BF46E1" w:rsidP="0092045E">
            <w:pPr>
              <w:pStyle w:val="TAC"/>
            </w:pPr>
            <w:r w:rsidRPr="0041528A">
              <w:t>6</w:t>
            </w:r>
          </w:p>
        </w:tc>
        <w:tc>
          <w:tcPr>
            <w:tcW w:w="1232" w:type="dxa"/>
            <w:tcBorders>
              <w:left w:val="single" w:sz="4" w:space="0" w:color="auto"/>
              <w:right w:val="single" w:sz="4" w:space="0" w:color="auto"/>
            </w:tcBorders>
          </w:tcPr>
          <w:p w14:paraId="352D3C9E"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37B4D3F" w14:textId="77777777" w:rsidR="00BF46E1" w:rsidRPr="0041528A" w:rsidRDefault="00BF46E1" w:rsidP="0092045E">
            <w:pPr>
              <w:pStyle w:val="TAL"/>
            </w:pPr>
            <w:r w:rsidRPr="0041528A">
              <w:t>PROACTIVE COMMAND: SEND DTMF 4.10.1</w:t>
            </w:r>
          </w:p>
        </w:tc>
        <w:tc>
          <w:tcPr>
            <w:tcW w:w="3776" w:type="dxa"/>
            <w:tcBorders>
              <w:left w:val="single" w:sz="4" w:space="0" w:color="auto"/>
              <w:right w:val="single" w:sz="4" w:space="0" w:color="auto"/>
            </w:tcBorders>
          </w:tcPr>
          <w:p w14:paraId="4C4F272D" w14:textId="77777777" w:rsidR="00BF46E1" w:rsidRPr="0041528A" w:rsidRDefault="00BF46E1" w:rsidP="0092045E">
            <w:pPr>
              <w:pStyle w:val="TAL"/>
            </w:pPr>
          </w:p>
        </w:tc>
      </w:tr>
      <w:tr w:rsidR="00BF46E1" w:rsidRPr="0041528A" w14:paraId="4057CA90" w14:textId="77777777" w:rsidTr="00195D76">
        <w:trPr>
          <w:cantSplit/>
          <w:jc w:val="center"/>
        </w:trPr>
        <w:tc>
          <w:tcPr>
            <w:tcW w:w="737" w:type="dxa"/>
            <w:tcBorders>
              <w:left w:val="single" w:sz="4" w:space="0" w:color="auto"/>
              <w:right w:val="single" w:sz="4" w:space="0" w:color="auto"/>
            </w:tcBorders>
          </w:tcPr>
          <w:p w14:paraId="500B7392" w14:textId="77777777" w:rsidR="00BF46E1" w:rsidRPr="0041528A" w:rsidRDefault="00BF46E1" w:rsidP="0092045E">
            <w:pPr>
              <w:pStyle w:val="TAC"/>
            </w:pPr>
            <w:r w:rsidRPr="0041528A">
              <w:t>7</w:t>
            </w:r>
          </w:p>
        </w:tc>
        <w:tc>
          <w:tcPr>
            <w:tcW w:w="1232" w:type="dxa"/>
            <w:tcBorders>
              <w:left w:val="single" w:sz="4" w:space="0" w:color="auto"/>
              <w:right w:val="single" w:sz="4" w:space="0" w:color="auto"/>
            </w:tcBorders>
          </w:tcPr>
          <w:p w14:paraId="625D80FA"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829E7F6"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3AB4ACD9" w14:textId="77777777" w:rsidR="00BF46E1" w:rsidRPr="0041528A" w:rsidRDefault="00BF46E1" w:rsidP="0092045E">
            <w:pPr>
              <w:pStyle w:val="TAL"/>
            </w:pPr>
            <w:r w:rsidRPr="0041528A">
              <w:t xml:space="preserve">[Alpha identifier is displayed with foreground and background colour according to the text attribute configuration] </w:t>
            </w:r>
          </w:p>
        </w:tc>
      </w:tr>
      <w:tr w:rsidR="00BF46E1" w:rsidRPr="0041528A" w14:paraId="75BFFDA6" w14:textId="77777777" w:rsidTr="00195D76">
        <w:trPr>
          <w:cantSplit/>
          <w:jc w:val="center"/>
        </w:trPr>
        <w:tc>
          <w:tcPr>
            <w:tcW w:w="737" w:type="dxa"/>
            <w:tcBorders>
              <w:left w:val="single" w:sz="4" w:space="0" w:color="auto"/>
              <w:right w:val="single" w:sz="4" w:space="0" w:color="auto"/>
            </w:tcBorders>
          </w:tcPr>
          <w:p w14:paraId="0302C5F7" w14:textId="77777777" w:rsidR="00BF46E1" w:rsidRPr="0041528A" w:rsidRDefault="00BF46E1" w:rsidP="0092045E">
            <w:pPr>
              <w:pStyle w:val="TAC"/>
            </w:pPr>
            <w:r w:rsidRPr="0041528A">
              <w:t>8</w:t>
            </w:r>
          </w:p>
        </w:tc>
        <w:tc>
          <w:tcPr>
            <w:tcW w:w="1232" w:type="dxa"/>
            <w:tcBorders>
              <w:left w:val="single" w:sz="4" w:space="0" w:color="auto"/>
              <w:right w:val="single" w:sz="4" w:space="0" w:color="auto"/>
            </w:tcBorders>
          </w:tcPr>
          <w:p w14:paraId="1C714B6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167855E"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3B743FCA" w14:textId="77777777" w:rsidR="00BF46E1" w:rsidRPr="0041528A" w:rsidRDefault="00BF46E1" w:rsidP="0092045E">
            <w:pPr>
              <w:pStyle w:val="TAL"/>
            </w:pPr>
            <w:r w:rsidRPr="0041528A">
              <w:t>["1"]</w:t>
            </w:r>
          </w:p>
        </w:tc>
      </w:tr>
      <w:tr w:rsidR="00BF46E1" w:rsidRPr="0041528A" w14:paraId="206C3EB0" w14:textId="77777777" w:rsidTr="00195D76">
        <w:trPr>
          <w:cantSplit/>
          <w:jc w:val="center"/>
        </w:trPr>
        <w:tc>
          <w:tcPr>
            <w:tcW w:w="737" w:type="dxa"/>
            <w:tcBorders>
              <w:left w:val="single" w:sz="4" w:space="0" w:color="auto"/>
              <w:right w:val="single" w:sz="4" w:space="0" w:color="auto"/>
            </w:tcBorders>
          </w:tcPr>
          <w:p w14:paraId="6172BE44" w14:textId="77777777" w:rsidR="00BF46E1" w:rsidRPr="0041528A" w:rsidRDefault="00BF46E1" w:rsidP="0092045E">
            <w:pPr>
              <w:pStyle w:val="TAC"/>
            </w:pPr>
            <w:r w:rsidRPr="0041528A">
              <w:t>9</w:t>
            </w:r>
          </w:p>
        </w:tc>
        <w:tc>
          <w:tcPr>
            <w:tcW w:w="1232" w:type="dxa"/>
            <w:tcBorders>
              <w:left w:val="single" w:sz="4" w:space="0" w:color="auto"/>
              <w:right w:val="single" w:sz="4" w:space="0" w:color="auto"/>
            </w:tcBorders>
          </w:tcPr>
          <w:p w14:paraId="09FA2560"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C789237"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188E269E" w14:textId="77777777" w:rsidR="00BF46E1" w:rsidRPr="0041528A" w:rsidRDefault="00BF46E1" w:rsidP="0092045E">
            <w:pPr>
              <w:pStyle w:val="TAL"/>
            </w:pPr>
            <w:r w:rsidRPr="0041528A">
              <w:t>["2"]</w:t>
            </w:r>
          </w:p>
        </w:tc>
      </w:tr>
      <w:tr w:rsidR="00BF46E1" w:rsidRPr="0041528A" w14:paraId="3C78FFA4" w14:textId="77777777" w:rsidTr="00195D76">
        <w:trPr>
          <w:cantSplit/>
          <w:jc w:val="center"/>
        </w:trPr>
        <w:tc>
          <w:tcPr>
            <w:tcW w:w="737" w:type="dxa"/>
            <w:tcBorders>
              <w:left w:val="single" w:sz="4" w:space="0" w:color="auto"/>
              <w:right w:val="single" w:sz="4" w:space="0" w:color="auto"/>
            </w:tcBorders>
          </w:tcPr>
          <w:p w14:paraId="73AD9DC2" w14:textId="77777777" w:rsidR="00BF46E1" w:rsidRPr="0041528A" w:rsidRDefault="00BF46E1" w:rsidP="0092045E">
            <w:pPr>
              <w:pStyle w:val="TAC"/>
            </w:pPr>
            <w:r w:rsidRPr="0041528A">
              <w:t>10</w:t>
            </w:r>
          </w:p>
        </w:tc>
        <w:tc>
          <w:tcPr>
            <w:tcW w:w="1232" w:type="dxa"/>
            <w:tcBorders>
              <w:left w:val="single" w:sz="4" w:space="0" w:color="auto"/>
              <w:right w:val="single" w:sz="4" w:space="0" w:color="auto"/>
            </w:tcBorders>
          </w:tcPr>
          <w:p w14:paraId="668A01AD"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76F40C2"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6214366E" w14:textId="77777777" w:rsidR="00BF46E1" w:rsidRPr="0041528A" w:rsidRDefault="00BF46E1" w:rsidP="0092045E">
            <w:pPr>
              <w:pStyle w:val="TAL"/>
            </w:pPr>
            <w:r w:rsidRPr="0041528A">
              <w:t>["3"]</w:t>
            </w:r>
          </w:p>
        </w:tc>
      </w:tr>
      <w:tr w:rsidR="00BF46E1" w:rsidRPr="0041528A" w14:paraId="1DD38103" w14:textId="77777777" w:rsidTr="00195D76">
        <w:trPr>
          <w:cantSplit/>
          <w:jc w:val="center"/>
        </w:trPr>
        <w:tc>
          <w:tcPr>
            <w:tcW w:w="737" w:type="dxa"/>
            <w:tcBorders>
              <w:left w:val="single" w:sz="4" w:space="0" w:color="auto"/>
              <w:right w:val="single" w:sz="4" w:space="0" w:color="auto"/>
            </w:tcBorders>
          </w:tcPr>
          <w:p w14:paraId="08F3FCB7" w14:textId="77777777" w:rsidR="00BF46E1" w:rsidRPr="0041528A" w:rsidRDefault="00BF46E1" w:rsidP="0092045E">
            <w:pPr>
              <w:pStyle w:val="TAC"/>
            </w:pPr>
            <w:r w:rsidRPr="0041528A">
              <w:t>11</w:t>
            </w:r>
          </w:p>
        </w:tc>
        <w:tc>
          <w:tcPr>
            <w:tcW w:w="1232" w:type="dxa"/>
            <w:tcBorders>
              <w:left w:val="single" w:sz="4" w:space="0" w:color="auto"/>
              <w:right w:val="single" w:sz="4" w:space="0" w:color="auto"/>
            </w:tcBorders>
          </w:tcPr>
          <w:p w14:paraId="1332AC8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A12A6A5"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588FC05C" w14:textId="77777777" w:rsidR="00BF46E1" w:rsidRPr="0041528A" w:rsidRDefault="00BF46E1" w:rsidP="0092045E">
            <w:pPr>
              <w:pStyle w:val="TAL"/>
            </w:pPr>
            <w:r w:rsidRPr="0041528A">
              <w:t>["4"]</w:t>
            </w:r>
          </w:p>
        </w:tc>
      </w:tr>
      <w:tr w:rsidR="00BF46E1" w:rsidRPr="0041528A" w14:paraId="7813CFE3" w14:textId="77777777" w:rsidTr="00195D76">
        <w:trPr>
          <w:cantSplit/>
          <w:jc w:val="center"/>
        </w:trPr>
        <w:tc>
          <w:tcPr>
            <w:tcW w:w="737" w:type="dxa"/>
            <w:tcBorders>
              <w:left w:val="single" w:sz="4" w:space="0" w:color="auto"/>
              <w:right w:val="single" w:sz="4" w:space="0" w:color="auto"/>
            </w:tcBorders>
          </w:tcPr>
          <w:p w14:paraId="5608FFAB" w14:textId="77777777" w:rsidR="00BF46E1" w:rsidRPr="0041528A" w:rsidRDefault="00BF46E1" w:rsidP="0092045E">
            <w:pPr>
              <w:pStyle w:val="TAC"/>
            </w:pPr>
            <w:r w:rsidRPr="0041528A">
              <w:t>12</w:t>
            </w:r>
          </w:p>
        </w:tc>
        <w:tc>
          <w:tcPr>
            <w:tcW w:w="1232" w:type="dxa"/>
            <w:tcBorders>
              <w:left w:val="single" w:sz="4" w:space="0" w:color="auto"/>
              <w:right w:val="single" w:sz="4" w:space="0" w:color="auto"/>
            </w:tcBorders>
          </w:tcPr>
          <w:p w14:paraId="32452A1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26BE469"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20264AE4" w14:textId="77777777" w:rsidR="00BF46E1" w:rsidRPr="0041528A" w:rsidRDefault="00BF46E1" w:rsidP="0092045E">
            <w:pPr>
              <w:pStyle w:val="TAL"/>
            </w:pPr>
            <w:r w:rsidRPr="0041528A">
              <w:t>["5"]</w:t>
            </w:r>
          </w:p>
        </w:tc>
      </w:tr>
      <w:tr w:rsidR="00BF46E1" w:rsidRPr="0041528A" w14:paraId="6591423C" w14:textId="77777777" w:rsidTr="00195D76">
        <w:trPr>
          <w:cantSplit/>
          <w:jc w:val="center"/>
        </w:trPr>
        <w:tc>
          <w:tcPr>
            <w:tcW w:w="737" w:type="dxa"/>
            <w:tcBorders>
              <w:left w:val="single" w:sz="4" w:space="0" w:color="auto"/>
              <w:right w:val="single" w:sz="4" w:space="0" w:color="auto"/>
            </w:tcBorders>
          </w:tcPr>
          <w:p w14:paraId="2B1B271C" w14:textId="77777777" w:rsidR="00BF46E1" w:rsidRPr="0041528A" w:rsidRDefault="00BF46E1" w:rsidP="0092045E">
            <w:pPr>
              <w:pStyle w:val="TAC"/>
            </w:pPr>
            <w:r w:rsidRPr="0041528A">
              <w:t>13</w:t>
            </w:r>
          </w:p>
        </w:tc>
        <w:tc>
          <w:tcPr>
            <w:tcW w:w="1232" w:type="dxa"/>
            <w:tcBorders>
              <w:left w:val="single" w:sz="4" w:space="0" w:color="auto"/>
              <w:right w:val="single" w:sz="4" w:space="0" w:color="auto"/>
            </w:tcBorders>
          </w:tcPr>
          <w:p w14:paraId="4BB8298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31DD70A"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5ACF80E9" w14:textId="77777777" w:rsidR="00BF46E1" w:rsidRPr="0041528A" w:rsidRDefault="00BF46E1" w:rsidP="0092045E">
            <w:pPr>
              <w:pStyle w:val="TAL"/>
            </w:pPr>
            <w:r w:rsidRPr="0041528A">
              <w:t>["6"]</w:t>
            </w:r>
          </w:p>
        </w:tc>
      </w:tr>
      <w:tr w:rsidR="00BF46E1" w:rsidRPr="0041528A" w14:paraId="1F75545A" w14:textId="77777777" w:rsidTr="00195D76">
        <w:trPr>
          <w:cantSplit/>
          <w:jc w:val="center"/>
        </w:trPr>
        <w:tc>
          <w:tcPr>
            <w:tcW w:w="737" w:type="dxa"/>
            <w:tcBorders>
              <w:left w:val="single" w:sz="4" w:space="0" w:color="auto"/>
              <w:right w:val="single" w:sz="4" w:space="0" w:color="auto"/>
            </w:tcBorders>
          </w:tcPr>
          <w:p w14:paraId="10A6DE9A" w14:textId="77777777" w:rsidR="00BF46E1" w:rsidRPr="0041528A" w:rsidRDefault="00BF46E1" w:rsidP="0092045E">
            <w:pPr>
              <w:pStyle w:val="TAC"/>
            </w:pPr>
            <w:r w:rsidRPr="0041528A">
              <w:t>14</w:t>
            </w:r>
          </w:p>
        </w:tc>
        <w:tc>
          <w:tcPr>
            <w:tcW w:w="1232" w:type="dxa"/>
            <w:tcBorders>
              <w:left w:val="single" w:sz="4" w:space="0" w:color="auto"/>
              <w:right w:val="single" w:sz="4" w:space="0" w:color="auto"/>
            </w:tcBorders>
          </w:tcPr>
          <w:p w14:paraId="6CB6758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EC70BF1"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2521DF04" w14:textId="77777777" w:rsidR="00BF46E1" w:rsidRPr="0041528A" w:rsidRDefault="00BF46E1" w:rsidP="0092045E">
            <w:pPr>
              <w:pStyle w:val="TAL"/>
            </w:pPr>
            <w:r w:rsidRPr="0041528A">
              <w:t>["7"]</w:t>
            </w:r>
          </w:p>
        </w:tc>
      </w:tr>
      <w:tr w:rsidR="00BF46E1" w:rsidRPr="0041528A" w14:paraId="14FF27D3" w14:textId="77777777" w:rsidTr="00195D76">
        <w:trPr>
          <w:cantSplit/>
          <w:jc w:val="center"/>
        </w:trPr>
        <w:tc>
          <w:tcPr>
            <w:tcW w:w="737" w:type="dxa"/>
            <w:tcBorders>
              <w:left w:val="single" w:sz="4" w:space="0" w:color="auto"/>
              <w:right w:val="single" w:sz="4" w:space="0" w:color="auto"/>
            </w:tcBorders>
          </w:tcPr>
          <w:p w14:paraId="7331C780" w14:textId="77777777" w:rsidR="00BF46E1" w:rsidRPr="0041528A" w:rsidRDefault="00BF46E1" w:rsidP="0092045E">
            <w:pPr>
              <w:pStyle w:val="TAC"/>
            </w:pPr>
            <w:r w:rsidRPr="0041528A">
              <w:t>15</w:t>
            </w:r>
          </w:p>
        </w:tc>
        <w:tc>
          <w:tcPr>
            <w:tcW w:w="1232" w:type="dxa"/>
            <w:tcBorders>
              <w:left w:val="single" w:sz="4" w:space="0" w:color="auto"/>
              <w:right w:val="single" w:sz="4" w:space="0" w:color="auto"/>
            </w:tcBorders>
          </w:tcPr>
          <w:p w14:paraId="57BF6C4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5AA3736"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4E14F4C6" w14:textId="77777777" w:rsidR="00BF46E1" w:rsidRPr="0041528A" w:rsidRDefault="00BF46E1" w:rsidP="0092045E">
            <w:pPr>
              <w:pStyle w:val="TAL"/>
            </w:pPr>
            <w:r w:rsidRPr="0041528A">
              <w:t>["8"]</w:t>
            </w:r>
          </w:p>
        </w:tc>
      </w:tr>
      <w:tr w:rsidR="00BF46E1" w:rsidRPr="0041528A" w14:paraId="3EC580E4" w14:textId="77777777" w:rsidTr="00195D76">
        <w:trPr>
          <w:cantSplit/>
          <w:jc w:val="center"/>
        </w:trPr>
        <w:tc>
          <w:tcPr>
            <w:tcW w:w="737" w:type="dxa"/>
            <w:tcBorders>
              <w:left w:val="single" w:sz="4" w:space="0" w:color="auto"/>
              <w:right w:val="single" w:sz="4" w:space="0" w:color="auto"/>
            </w:tcBorders>
          </w:tcPr>
          <w:p w14:paraId="1BA77F9A" w14:textId="77777777" w:rsidR="00BF46E1" w:rsidRPr="0041528A" w:rsidRDefault="00BF46E1" w:rsidP="0092045E">
            <w:pPr>
              <w:pStyle w:val="TAC"/>
            </w:pPr>
            <w:r w:rsidRPr="0041528A">
              <w:t>16</w:t>
            </w:r>
          </w:p>
        </w:tc>
        <w:tc>
          <w:tcPr>
            <w:tcW w:w="1232" w:type="dxa"/>
            <w:tcBorders>
              <w:left w:val="single" w:sz="4" w:space="0" w:color="auto"/>
              <w:right w:val="single" w:sz="4" w:space="0" w:color="auto"/>
            </w:tcBorders>
          </w:tcPr>
          <w:p w14:paraId="03D70865"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B69CF2C"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553DCBEF" w14:textId="77777777" w:rsidR="00BF46E1" w:rsidRPr="0041528A" w:rsidRDefault="00BF46E1" w:rsidP="0092045E">
            <w:pPr>
              <w:pStyle w:val="TAL"/>
            </w:pPr>
            <w:r w:rsidRPr="0041528A">
              <w:t>["9"]</w:t>
            </w:r>
          </w:p>
        </w:tc>
      </w:tr>
      <w:tr w:rsidR="00BF46E1" w:rsidRPr="0041528A" w14:paraId="1B18A463" w14:textId="77777777" w:rsidTr="00195D76">
        <w:trPr>
          <w:cantSplit/>
          <w:jc w:val="center"/>
        </w:trPr>
        <w:tc>
          <w:tcPr>
            <w:tcW w:w="737" w:type="dxa"/>
            <w:tcBorders>
              <w:left w:val="single" w:sz="4" w:space="0" w:color="auto"/>
              <w:right w:val="single" w:sz="4" w:space="0" w:color="auto"/>
            </w:tcBorders>
          </w:tcPr>
          <w:p w14:paraId="39EE8857" w14:textId="77777777" w:rsidR="00BF46E1" w:rsidRPr="0041528A" w:rsidRDefault="00BF46E1" w:rsidP="0092045E">
            <w:pPr>
              <w:pStyle w:val="TAC"/>
            </w:pPr>
            <w:r w:rsidRPr="0041528A">
              <w:t>17</w:t>
            </w:r>
          </w:p>
        </w:tc>
        <w:tc>
          <w:tcPr>
            <w:tcW w:w="1232" w:type="dxa"/>
            <w:tcBorders>
              <w:left w:val="single" w:sz="4" w:space="0" w:color="auto"/>
              <w:right w:val="single" w:sz="4" w:space="0" w:color="auto"/>
            </w:tcBorders>
          </w:tcPr>
          <w:p w14:paraId="0EF13F7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81C3AC7"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4E07C4E0" w14:textId="77777777" w:rsidR="00BF46E1" w:rsidRPr="0041528A" w:rsidRDefault="00BF46E1" w:rsidP="0092045E">
            <w:pPr>
              <w:pStyle w:val="TAL"/>
            </w:pPr>
            <w:r w:rsidRPr="0041528A">
              <w:t>["0"]</w:t>
            </w:r>
          </w:p>
        </w:tc>
      </w:tr>
      <w:tr w:rsidR="00BF46E1" w:rsidRPr="0041528A" w14:paraId="3A05C778" w14:textId="77777777" w:rsidTr="00195D76">
        <w:trPr>
          <w:cantSplit/>
          <w:jc w:val="center"/>
        </w:trPr>
        <w:tc>
          <w:tcPr>
            <w:tcW w:w="737" w:type="dxa"/>
            <w:tcBorders>
              <w:left w:val="single" w:sz="4" w:space="0" w:color="auto"/>
              <w:right w:val="single" w:sz="4" w:space="0" w:color="auto"/>
            </w:tcBorders>
          </w:tcPr>
          <w:p w14:paraId="1B6729BB" w14:textId="77777777" w:rsidR="00BF46E1" w:rsidRPr="0041528A" w:rsidRDefault="00BF46E1" w:rsidP="0092045E">
            <w:pPr>
              <w:pStyle w:val="TAC"/>
            </w:pPr>
            <w:r w:rsidRPr="0041528A">
              <w:t>18</w:t>
            </w:r>
          </w:p>
        </w:tc>
        <w:tc>
          <w:tcPr>
            <w:tcW w:w="1232" w:type="dxa"/>
            <w:tcBorders>
              <w:left w:val="single" w:sz="4" w:space="0" w:color="auto"/>
              <w:right w:val="single" w:sz="4" w:space="0" w:color="auto"/>
            </w:tcBorders>
          </w:tcPr>
          <w:p w14:paraId="5FB8B483"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BF1EDAA" w14:textId="77777777" w:rsidR="00BF46E1" w:rsidRPr="0041528A" w:rsidRDefault="00BF46E1" w:rsidP="0092045E">
            <w:pPr>
              <w:pStyle w:val="TAL"/>
            </w:pPr>
            <w:r w:rsidRPr="0041528A">
              <w:t>TERMINAL RESPONSE: SEND DTMF 4.10.1</w:t>
            </w:r>
          </w:p>
        </w:tc>
        <w:tc>
          <w:tcPr>
            <w:tcW w:w="3776" w:type="dxa"/>
            <w:tcBorders>
              <w:left w:val="single" w:sz="4" w:space="0" w:color="auto"/>
              <w:right w:val="single" w:sz="4" w:space="0" w:color="auto"/>
            </w:tcBorders>
          </w:tcPr>
          <w:p w14:paraId="1B377810" w14:textId="77777777" w:rsidR="00BF46E1" w:rsidRPr="0041528A" w:rsidRDefault="00BF46E1" w:rsidP="0092045E">
            <w:pPr>
              <w:pStyle w:val="TAL"/>
            </w:pPr>
            <w:r w:rsidRPr="0041528A">
              <w:t>[Command performed successfully]</w:t>
            </w:r>
          </w:p>
        </w:tc>
      </w:tr>
      <w:tr w:rsidR="00BF46E1" w:rsidRPr="0041528A" w14:paraId="435CCAD2" w14:textId="77777777" w:rsidTr="00195D76">
        <w:trPr>
          <w:cantSplit/>
          <w:jc w:val="center"/>
        </w:trPr>
        <w:tc>
          <w:tcPr>
            <w:tcW w:w="737" w:type="dxa"/>
            <w:tcBorders>
              <w:left w:val="single" w:sz="4" w:space="0" w:color="auto"/>
              <w:right w:val="single" w:sz="4" w:space="0" w:color="auto"/>
            </w:tcBorders>
          </w:tcPr>
          <w:p w14:paraId="0AC20F47" w14:textId="77777777" w:rsidR="00BF46E1" w:rsidRPr="0041528A" w:rsidRDefault="00BF46E1" w:rsidP="0092045E">
            <w:pPr>
              <w:pStyle w:val="TAC"/>
            </w:pPr>
            <w:r w:rsidRPr="0041528A">
              <w:t>19</w:t>
            </w:r>
          </w:p>
        </w:tc>
        <w:tc>
          <w:tcPr>
            <w:tcW w:w="1232" w:type="dxa"/>
            <w:tcBorders>
              <w:left w:val="single" w:sz="4" w:space="0" w:color="auto"/>
              <w:right w:val="single" w:sz="4" w:space="0" w:color="auto"/>
            </w:tcBorders>
          </w:tcPr>
          <w:p w14:paraId="51D0D19C"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3063E10"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3187D756" w14:textId="77777777" w:rsidR="00BF46E1" w:rsidRPr="0041528A" w:rsidRDefault="00BF46E1" w:rsidP="0092045E">
            <w:pPr>
              <w:pStyle w:val="TAL"/>
            </w:pPr>
          </w:p>
        </w:tc>
      </w:tr>
      <w:tr w:rsidR="00BF46E1" w:rsidRPr="0041528A" w14:paraId="0D912A29" w14:textId="77777777" w:rsidTr="00195D76">
        <w:trPr>
          <w:cantSplit/>
          <w:jc w:val="center"/>
        </w:trPr>
        <w:tc>
          <w:tcPr>
            <w:tcW w:w="737" w:type="dxa"/>
            <w:tcBorders>
              <w:left w:val="single" w:sz="4" w:space="0" w:color="auto"/>
              <w:right w:val="single" w:sz="4" w:space="0" w:color="auto"/>
            </w:tcBorders>
          </w:tcPr>
          <w:p w14:paraId="59DDA631" w14:textId="77777777" w:rsidR="00BF46E1" w:rsidRPr="0041528A" w:rsidRDefault="00BF46E1" w:rsidP="0092045E">
            <w:pPr>
              <w:pStyle w:val="TAC"/>
            </w:pPr>
            <w:r w:rsidRPr="0041528A">
              <w:t>20</w:t>
            </w:r>
          </w:p>
        </w:tc>
        <w:tc>
          <w:tcPr>
            <w:tcW w:w="1232" w:type="dxa"/>
            <w:tcBorders>
              <w:left w:val="single" w:sz="4" w:space="0" w:color="auto"/>
              <w:right w:val="single" w:sz="4" w:space="0" w:color="auto"/>
            </w:tcBorders>
          </w:tcPr>
          <w:p w14:paraId="273D7FB7"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7D59681E" w14:textId="77777777" w:rsidR="00BF46E1" w:rsidRPr="0041528A" w:rsidRDefault="00BF46E1" w:rsidP="0092045E">
            <w:pPr>
              <w:pStyle w:val="TAL"/>
            </w:pPr>
            <w:r w:rsidRPr="0041528A">
              <w:t>End the call</w:t>
            </w:r>
          </w:p>
        </w:tc>
        <w:tc>
          <w:tcPr>
            <w:tcW w:w="3776" w:type="dxa"/>
            <w:tcBorders>
              <w:left w:val="single" w:sz="4" w:space="0" w:color="auto"/>
              <w:right w:val="single" w:sz="4" w:space="0" w:color="auto"/>
            </w:tcBorders>
          </w:tcPr>
          <w:p w14:paraId="69FC4287" w14:textId="77777777" w:rsidR="00BF46E1" w:rsidRPr="0041528A" w:rsidRDefault="00BF46E1" w:rsidP="0092045E">
            <w:pPr>
              <w:pStyle w:val="TAL"/>
            </w:pPr>
          </w:p>
        </w:tc>
      </w:tr>
      <w:tr w:rsidR="00BF46E1" w:rsidRPr="0041528A" w14:paraId="6497D640" w14:textId="77777777" w:rsidTr="00195D76">
        <w:trPr>
          <w:cantSplit/>
          <w:jc w:val="center"/>
        </w:trPr>
        <w:tc>
          <w:tcPr>
            <w:tcW w:w="737" w:type="dxa"/>
            <w:tcBorders>
              <w:left w:val="single" w:sz="4" w:space="0" w:color="auto"/>
              <w:right w:val="single" w:sz="4" w:space="0" w:color="auto"/>
            </w:tcBorders>
          </w:tcPr>
          <w:p w14:paraId="150B16B4" w14:textId="77777777" w:rsidR="00BF46E1" w:rsidRPr="0041528A" w:rsidRDefault="00BF46E1" w:rsidP="0092045E">
            <w:pPr>
              <w:pStyle w:val="TAC"/>
            </w:pPr>
            <w:r w:rsidRPr="0041528A">
              <w:t>21</w:t>
            </w:r>
          </w:p>
        </w:tc>
        <w:tc>
          <w:tcPr>
            <w:tcW w:w="1232" w:type="dxa"/>
            <w:tcBorders>
              <w:left w:val="single" w:sz="4" w:space="0" w:color="auto"/>
              <w:right w:val="single" w:sz="4" w:space="0" w:color="auto"/>
            </w:tcBorders>
          </w:tcPr>
          <w:p w14:paraId="6572A685"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7A6B1FD1" w14:textId="77777777" w:rsidR="00BF46E1" w:rsidRPr="0041528A" w:rsidRDefault="00BF46E1" w:rsidP="0092045E">
            <w:pPr>
              <w:pStyle w:val="TAL"/>
            </w:pPr>
            <w:r w:rsidRPr="0041528A">
              <w:t>Set up a call to "+0123456789"</w:t>
            </w:r>
          </w:p>
        </w:tc>
        <w:tc>
          <w:tcPr>
            <w:tcW w:w="3776" w:type="dxa"/>
            <w:tcBorders>
              <w:left w:val="single" w:sz="4" w:space="0" w:color="auto"/>
              <w:right w:val="single" w:sz="4" w:space="0" w:color="auto"/>
            </w:tcBorders>
          </w:tcPr>
          <w:p w14:paraId="7AB09D84" w14:textId="77777777" w:rsidR="00BF46E1" w:rsidRPr="0041528A" w:rsidRDefault="00BF46E1" w:rsidP="0092045E">
            <w:pPr>
              <w:pStyle w:val="TAL"/>
            </w:pPr>
          </w:p>
        </w:tc>
      </w:tr>
      <w:tr w:rsidR="00BF46E1" w:rsidRPr="0041528A" w14:paraId="0E7C940C" w14:textId="77777777" w:rsidTr="00195D76">
        <w:trPr>
          <w:cantSplit/>
          <w:jc w:val="center"/>
        </w:trPr>
        <w:tc>
          <w:tcPr>
            <w:tcW w:w="737" w:type="dxa"/>
            <w:tcBorders>
              <w:left w:val="single" w:sz="4" w:space="0" w:color="auto"/>
              <w:right w:val="single" w:sz="4" w:space="0" w:color="auto"/>
            </w:tcBorders>
          </w:tcPr>
          <w:p w14:paraId="3003347C" w14:textId="77777777" w:rsidR="00BF46E1" w:rsidRPr="0041528A" w:rsidRDefault="00BF46E1" w:rsidP="0092045E">
            <w:pPr>
              <w:pStyle w:val="TAC"/>
            </w:pPr>
            <w:r w:rsidRPr="0041528A">
              <w:t>22</w:t>
            </w:r>
          </w:p>
        </w:tc>
        <w:tc>
          <w:tcPr>
            <w:tcW w:w="1232" w:type="dxa"/>
            <w:tcBorders>
              <w:left w:val="single" w:sz="4" w:space="0" w:color="auto"/>
              <w:right w:val="single" w:sz="4" w:space="0" w:color="auto"/>
            </w:tcBorders>
          </w:tcPr>
          <w:p w14:paraId="06014DB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B0F490F" w14:textId="77777777" w:rsidR="00BF46E1" w:rsidRPr="0041528A" w:rsidRDefault="00BF46E1" w:rsidP="0092045E">
            <w:pPr>
              <w:pStyle w:val="TAL"/>
            </w:pPr>
            <w:r w:rsidRPr="0041528A">
              <w:t>The ME attempts to set up a call to "+0123456789"</w:t>
            </w:r>
          </w:p>
        </w:tc>
        <w:tc>
          <w:tcPr>
            <w:tcW w:w="3776" w:type="dxa"/>
            <w:tcBorders>
              <w:left w:val="single" w:sz="4" w:space="0" w:color="auto"/>
              <w:right w:val="single" w:sz="4" w:space="0" w:color="auto"/>
            </w:tcBorders>
          </w:tcPr>
          <w:p w14:paraId="1472ADA7" w14:textId="77777777" w:rsidR="00BF46E1" w:rsidRPr="0041528A" w:rsidRDefault="00BF46E1" w:rsidP="0092045E">
            <w:pPr>
              <w:pStyle w:val="TAL"/>
            </w:pPr>
          </w:p>
        </w:tc>
      </w:tr>
      <w:tr w:rsidR="00BF46E1" w:rsidRPr="0041528A" w14:paraId="0FB07D24" w14:textId="77777777" w:rsidTr="00195D76">
        <w:trPr>
          <w:cantSplit/>
          <w:jc w:val="center"/>
        </w:trPr>
        <w:tc>
          <w:tcPr>
            <w:tcW w:w="737" w:type="dxa"/>
            <w:tcBorders>
              <w:left w:val="single" w:sz="4" w:space="0" w:color="auto"/>
              <w:right w:val="single" w:sz="4" w:space="0" w:color="auto"/>
            </w:tcBorders>
          </w:tcPr>
          <w:p w14:paraId="5C48428F" w14:textId="77777777" w:rsidR="00BF46E1" w:rsidRPr="0041528A" w:rsidRDefault="00BF46E1" w:rsidP="0092045E">
            <w:pPr>
              <w:pStyle w:val="TAC"/>
            </w:pPr>
            <w:r w:rsidRPr="0041528A">
              <w:t>23</w:t>
            </w:r>
          </w:p>
        </w:tc>
        <w:tc>
          <w:tcPr>
            <w:tcW w:w="1232" w:type="dxa"/>
            <w:tcBorders>
              <w:left w:val="single" w:sz="4" w:space="0" w:color="auto"/>
              <w:right w:val="single" w:sz="4" w:space="0" w:color="auto"/>
            </w:tcBorders>
          </w:tcPr>
          <w:p w14:paraId="5B2E5C9C"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1CA3C5C2" w14:textId="77777777" w:rsidR="00BF46E1" w:rsidRPr="0041528A" w:rsidRDefault="00BF46E1" w:rsidP="0092045E">
            <w:pPr>
              <w:pStyle w:val="TAL"/>
            </w:pPr>
            <w:r w:rsidRPr="0041528A">
              <w:t xml:space="preserve">The ME receives the CONNECT message from the USS. </w:t>
            </w:r>
          </w:p>
        </w:tc>
        <w:tc>
          <w:tcPr>
            <w:tcW w:w="3776" w:type="dxa"/>
            <w:tcBorders>
              <w:left w:val="single" w:sz="4" w:space="0" w:color="auto"/>
              <w:right w:val="single" w:sz="4" w:space="0" w:color="auto"/>
            </w:tcBorders>
          </w:tcPr>
          <w:p w14:paraId="51E66B55" w14:textId="77777777" w:rsidR="00BF46E1" w:rsidRPr="0041528A" w:rsidRDefault="00BF46E1" w:rsidP="0092045E">
            <w:pPr>
              <w:pStyle w:val="TAL"/>
            </w:pPr>
          </w:p>
        </w:tc>
      </w:tr>
      <w:tr w:rsidR="00BF46E1" w:rsidRPr="0041528A" w14:paraId="36857C1E" w14:textId="77777777" w:rsidTr="00195D76">
        <w:trPr>
          <w:cantSplit/>
          <w:jc w:val="center"/>
        </w:trPr>
        <w:tc>
          <w:tcPr>
            <w:tcW w:w="737" w:type="dxa"/>
            <w:tcBorders>
              <w:left w:val="single" w:sz="4" w:space="0" w:color="auto"/>
              <w:right w:val="single" w:sz="4" w:space="0" w:color="auto"/>
            </w:tcBorders>
          </w:tcPr>
          <w:p w14:paraId="00BD78B7" w14:textId="77777777" w:rsidR="00BF46E1" w:rsidRPr="0041528A" w:rsidRDefault="00BF46E1" w:rsidP="0092045E">
            <w:pPr>
              <w:pStyle w:val="TAC"/>
            </w:pPr>
            <w:r w:rsidRPr="0041528A">
              <w:t>24</w:t>
            </w:r>
          </w:p>
        </w:tc>
        <w:tc>
          <w:tcPr>
            <w:tcW w:w="1232" w:type="dxa"/>
            <w:tcBorders>
              <w:left w:val="single" w:sz="4" w:space="0" w:color="auto"/>
              <w:right w:val="single" w:sz="4" w:space="0" w:color="auto"/>
            </w:tcBorders>
          </w:tcPr>
          <w:p w14:paraId="7FCCC584"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DC24C44" w14:textId="77777777" w:rsidR="00BF46E1" w:rsidRPr="0041528A" w:rsidRDefault="00BF46E1" w:rsidP="0092045E">
            <w:pPr>
              <w:pStyle w:val="TAL"/>
            </w:pPr>
            <w:r w:rsidRPr="0041528A">
              <w:t>PROACTIVE COMMAND PENDING: SEND DTMF 4.10.2</w:t>
            </w:r>
          </w:p>
        </w:tc>
        <w:tc>
          <w:tcPr>
            <w:tcW w:w="3776" w:type="dxa"/>
            <w:tcBorders>
              <w:left w:val="single" w:sz="4" w:space="0" w:color="auto"/>
              <w:right w:val="single" w:sz="4" w:space="0" w:color="auto"/>
            </w:tcBorders>
          </w:tcPr>
          <w:p w14:paraId="51F4C70F" w14:textId="77777777" w:rsidR="00BF46E1" w:rsidRPr="0041528A" w:rsidRDefault="00BF46E1" w:rsidP="0092045E">
            <w:pPr>
              <w:pStyle w:val="TAL"/>
            </w:pPr>
          </w:p>
        </w:tc>
      </w:tr>
      <w:tr w:rsidR="00BF46E1" w:rsidRPr="0041528A" w14:paraId="2FD341C3" w14:textId="77777777" w:rsidTr="00195D76">
        <w:trPr>
          <w:cantSplit/>
          <w:jc w:val="center"/>
        </w:trPr>
        <w:tc>
          <w:tcPr>
            <w:tcW w:w="737" w:type="dxa"/>
            <w:tcBorders>
              <w:left w:val="single" w:sz="4" w:space="0" w:color="auto"/>
              <w:right w:val="single" w:sz="4" w:space="0" w:color="auto"/>
            </w:tcBorders>
          </w:tcPr>
          <w:p w14:paraId="39F7536E" w14:textId="77777777" w:rsidR="00BF46E1" w:rsidRPr="0041528A" w:rsidRDefault="00BF46E1" w:rsidP="0092045E">
            <w:pPr>
              <w:pStyle w:val="TAC"/>
            </w:pPr>
            <w:r w:rsidRPr="0041528A">
              <w:t>25</w:t>
            </w:r>
          </w:p>
        </w:tc>
        <w:tc>
          <w:tcPr>
            <w:tcW w:w="1232" w:type="dxa"/>
            <w:tcBorders>
              <w:left w:val="single" w:sz="4" w:space="0" w:color="auto"/>
              <w:right w:val="single" w:sz="4" w:space="0" w:color="auto"/>
            </w:tcBorders>
          </w:tcPr>
          <w:p w14:paraId="60487634"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6EBA186" w14:textId="77777777" w:rsidR="00BF46E1" w:rsidRPr="0041528A" w:rsidRDefault="00BF46E1" w:rsidP="0092045E">
            <w:pPr>
              <w:pStyle w:val="TAL"/>
            </w:pPr>
            <w:r w:rsidRPr="0041528A">
              <w:t>FETCH</w:t>
            </w:r>
          </w:p>
        </w:tc>
        <w:tc>
          <w:tcPr>
            <w:tcW w:w="3776" w:type="dxa"/>
            <w:tcBorders>
              <w:left w:val="single" w:sz="4" w:space="0" w:color="auto"/>
              <w:right w:val="single" w:sz="4" w:space="0" w:color="auto"/>
            </w:tcBorders>
          </w:tcPr>
          <w:p w14:paraId="28A07C74" w14:textId="77777777" w:rsidR="00BF46E1" w:rsidRPr="0041528A" w:rsidRDefault="00BF46E1" w:rsidP="0092045E">
            <w:pPr>
              <w:pStyle w:val="TAL"/>
            </w:pPr>
          </w:p>
        </w:tc>
      </w:tr>
      <w:tr w:rsidR="00BF46E1" w:rsidRPr="0041528A" w14:paraId="7B443B23" w14:textId="77777777" w:rsidTr="00195D76">
        <w:trPr>
          <w:cantSplit/>
          <w:jc w:val="center"/>
        </w:trPr>
        <w:tc>
          <w:tcPr>
            <w:tcW w:w="737" w:type="dxa"/>
            <w:tcBorders>
              <w:left w:val="single" w:sz="4" w:space="0" w:color="auto"/>
              <w:right w:val="single" w:sz="4" w:space="0" w:color="auto"/>
            </w:tcBorders>
          </w:tcPr>
          <w:p w14:paraId="568EA497" w14:textId="77777777" w:rsidR="00BF46E1" w:rsidRPr="0041528A" w:rsidRDefault="00BF46E1" w:rsidP="0092045E">
            <w:pPr>
              <w:pStyle w:val="TAC"/>
            </w:pPr>
            <w:r w:rsidRPr="0041528A">
              <w:t>26</w:t>
            </w:r>
          </w:p>
        </w:tc>
        <w:tc>
          <w:tcPr>
            <w:tcW w:w="1232" w:type="dxa"/>
            <w:tcBorders>
              <w:left w:val="single" w:sz="4" w:space="0" w:color="auto"/>
              <w:right w:val="single" w:sz="4" w:space="0" w:color="auto"/>
            </w:tcBorders>
          </w:tcPr>
          <w:p w14:paraId="394D0B0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BACBAAC" w14:textId="77777777" w:rsidR="00BF46E1" w:rsidRPr="0041528A" w:rsidRDefault="00BF46E1" w:rsidP="0092045E">
            <w:pPr>
              <w:pStyle w:val="TAL"/>
            </w:pPr>
            <w:r w:rsidRPr="0041528A">
              <w:t>PROACTIVE COMMAND: SEND DTMF 4.10.2</w:t>
            </w:r>
          </w:p>
        </w:tc>
        <w:tc>
          <w:tcPr>
            <w:tcW w:w="3776" w:type="dxa"/>
            <w:tcBorders>
              <w:left w:val="single" w:sz="4" w:space="0" w:color="auto"/>
              <w:right w:val="single" w:sz="4" w:space="0" w:color="auto"/>
            </w:tcBorders>
          </w:tcPr>
          <w:p w14:paraId="0C823BFE" w14:textId="77777777" w:rsidR="00BF46E1" w:rsidRPr="0041528A" w:rsidRDefault="00BF46E1" w:rsidP="0092045E">
            <w:pPr>
              <w:pStyle w:val="TAL"/>
            </w:pPr>
          </w:p>
        </w:tc>
      </w:tr>
      <w:tr w:rsidR="00BF46E1" w:rsidRPr="0041528A" w14:paraId="0299D6B0" w14:textId="77777777" w:rsidTr="00195D76">
        <w:trPr>
          <w:cantSplit/>
          <w:jc w:val="center"/>
        </w:trPr>
        <w:tc>
          <w:tcPr>
            <w:tcW w:w="737" w:type="dxa"/>
            <w:tcBorders>
              <w:left w:val="single" w:sz="4" w:space="0" w:color="auto"/>
              <w:right w:val="single" w:sz="4" w:space="0" w:color="auto"/>
            </w:tcBorders>
          </w:tcPr>
          <w:p w14:paraId="039DB2F1" w14:textId="77777777" w:rsidR="00BF46E1" w:rsidRPr="0041528A" w:rsidRDefault="00BF46E1" w:rsidP="0092045E">
            <w:pPr>
              <w:pStyle w:val="TAC"/>
            </w:pPr>
            <w:r w:rsidRPr="0041528A">
              <w:t>27</w:t>
            </w:r>
          </w:p>
        </w:tc>
        <w:tc>
          <w:tcPr>
            <w:tcW w:w="1232" w:type="dxa"/>
            <w:tcBorders>
              <w:left w:val="single" w:sz="4" w:space="0" w:color="auto"/>
              <w:right w:val="single" w:sz="4" w:space="0" w:color="auto"/>
            </w:tcBorders>
          </w:tcPr>
          <w:p w14:paraId="53E67987"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4BD10FCD" w14:textId="77777777" w:rsidR="00BF46E1" w:rsidRPr="0041528A" w:rsidRDefault="00BF46E1" w:rsidP="0092045E">
            <w:pPr>
              <w:pStyle w:val="TAL"/>
            </w:pPr>
            <w:r w:rsidRPr="0041528A">
              <w:t>Display "Send DTMF"</w:t>
            </w:r>
            <w:r w:rsidRPr="0041528A">
              <w:br/>
              <w:t>Do not locally generate audible DTMF tones and play them to the user.</w:t>
            </w:r>
          </w:p>
        </w:tc>
        <w:tc>
          <w:tcPr>
            <w:tcW w:w="3776" w:type="dxa"/>
            <w:tcBorders>
              <w:left w:val="single" w:sz="4" w:space="0" w:color="auto"/>
              <w:right w:val="single" w:sz="4" w:space="0" w:color="auto"/>
            </w:tcBorders>
          </w:tcPr>
          <w:p w14:paraId="2E580A8F" w14:textId="77777777" w:rsidR="00BF46E1" w:rsidRPr="0041528A" w:rsidRDefault="00BF46E1" w:rsidP="0092045E">
            <w:pPr>
              <w:pStyle w:val="TAL"/>
            </w:pPr>
            <w:r w:rsidRPr="0041528A">
              <w:t xml:space="preserve">[Alpha identifier is displayed with ME's default foreground and background colour] </w:t>
            </w:r>
          </w:p>
        </w:tc>
      </w:tr>
      <w:tr w:rsidR="00BF46E1" w:rsidRPr="0041528A" w14:paraId="1F6A144F" w14:textId="77777777" w:rsidTr="00195D76">
        <w:trPr>
          <w:cantSplit/>
          <w:jc w:val="center"/>
        </w:trPr>
        <w:tc>
          <w:tcPr>
            <w:tcW w:w="737" w:type="dxa"/>
            <w:tcBorders>
              <w:left w:val="single" w:sz="4" w:space="0" w:color="auto"/>
              <w:right w:val="single" w:sz="4" w:space="0" w:color="auto"/>
            </w:tcBorders>
          </w:tcPr>
          <w:p w14:paraId="62CDBD08" w14:textId="77777777" w:rsidR="00BF46E1" w:rsidRPr="0041528A" w:rsidRDefault="00BF46E1" w:rsidP="0092045E">
            <w:pPr>
              <w:pStyle w:val="TAC"/>
            </w:pPr>
            <w:r w:rsidRPr="0041528A">
              <w:t>28</w:t>
            </w:r>
          </w:p>
        </w:tc>
        <w:tc>
          <w:tcPr>
            <w:tcW w:w="1232" w:type="dxa"/>
            <w:tcBorders>
              <w:left w:val="single" w:sz="4" w:space="0" w:color="auto"/>
              <w:right w:val="single" w:sz="4" w:space="0" w:color="auto"/>
            </w:tcBorders>
          </w:tcPr>
          <w:p w14:paraId="09D9C45D"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24ECFD9" w14:textId="77777777" w:rsidR="00BF46E1" w:rsidRPr="0041528A" w:rsidRDefault="00BF46E1" w:rsidP="0092045E">
            <w:pPr>
              <w:pStyle w:val="TAL"/>
            </w:pPr>
            <w:r w:rsidRPr="0041528A">
              <w:t>Start DTMF 1.1</w:t>
            </w:r>
          </w:p>
        </w:tc>
        <w:tc>
          <w:tcPr>
            <w:tcW w:w="3776" w:type="dxa"/>
            <w:tcBorders>
              <w:left w:val="single" w:sz="4" w:space="0" w:color="auto"/>
              <w:right w:val="single" w:sz="4" w:space="0" w:color="auto"/>
            </w:tcBorders>
          </w:tcPr>
          <w:p w14:paraId="248863D1" w14:textId="77777777" w:rsidR="00BF46E1" w:rsidRPr="0041528A" w:rsidRDefault="00BF46E1" w:rsidP="0092045E">
            <w:pPr>
              <w:pStyle w:val="TAL"/>
            </w:pPr>
            <w:r w:rsidRPr="0041528A">
              <w:t>["1"]</w:t>
            </w:r>
          </w:p>
        </w:tc>
      </w:tr>
      <w:tr w:rsidR="00BF46E1" w:rsidRPr="0041528A" w14:paraId="2727F569" w14:textId="77777777" w:rsidTr="00195D76">
        <w:trPr>
          <w:cantSplit/>
          <w:jc w:val="center"/>
        </w:trPr>
        <w:tc>
          <w:tcPr>
            <w:tcW w:w="737" w:type="dxa"/>
            <w:tcBorders>
              <w:left w:val="single" w:sz="4" w:space="0" w:color="auto"/>
              <w:right w:val="single" w:sz="4" w:space="0" w:color="auto"/>
            </w:tcBorders>
          </w:tcPr>
          <w:p w14:paraId="4399DAD7" w14:textId="77777777" w:rsidR="00BF46E1" w:rsidRPr="0041528A" w:rsidRDefault="00BF46E1" w:rsidP="0092045E">
            <w:pPr>
              <w:pStyle w:val="TAC"/>
            </w:pPr>
            <w:r w:rsidRPr="0041528A">
              <w:t>29</w:t>
            </w:r>
          </w:p>
        </w:tc>
        <w:tc>
          <w:tcPr>
            <w:tcW w:w="1232" w:type="dxa"/>
            <w:tcBorders>
              <w:left w:val="single" w:sz="4" w:space="0" w:color="auto"/>
              <w:right w:val="single" w:sz="4" w:space="0" w:color="auto"/>
            </w:tcBorders>
          </w:tcPr>
          <w:p w14:paraId="006D302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7DD8EBA" w14:textId="77777777" w:rsidR="00BF46E1" w:rsidRPr="0041528A" w:rsidRDefault="00BF46E1" w:rsidP="0092045E">
            <w:pPr>
              <w:pStyle w:val="TAL"/>
            </w:pPr>
            <w:r w:rsidRPr="0041528A">
              <w:t>Start DTMF 1.2</w:t>
            </w:r>
          </w:p>
        </w:tc>
        <w:tc>
          <w:tcPr>
            <w:tcW w:w="3776" w:type="dxa"/>
            <w:tcBorders>
              <w:left w:val="single" w:sz="4" w:space="0" w:color="auto"/>
              <w:right w:val="single" w:sz="4" w:space="0" w:color="auto"/>
            </w:tcBorders>
          </w:tcPr>
          <w:p w14:paraId="09B95CC0" w14:textId="77777777" w:rsidR="00BF46E1" w:rsidRPr="0041528A" w:rsidRDefault="00BF46E1" w:rsidP="0092045E">
            <w:pPr>
              <w:pStyle w:val="TAL"/>
            </w:pPr>
            <w:r w:rsidRPr="0041528A">
              <w:t>["2"]</w:t>
            </w:r>
          </w:p>
        </w:tc>
      </w:tr>
      <w:tr w:rsidR="00BF46E1" w:rsidRPr="0041528A" w14:paraId="0756377F" w14:textId="77777777" w:rsidTr="00195D76">
        <w:trPr>
          <w:cantSplit/>
          <w:jc w:val="center"/>
        </w:trPr>
        <w:tc>
          <w:tcPr>
            <w:tcW w:w="737" w:type="dxa"/>
            <w:tcBorders>
              <w:left w:val="single" w:sz="4" w:space="0" w:color="auto"/>
              <w:right w:val="single" w:sz="4" w:space="0" w:color="auto"/>
            </w:tcBorders>
          </w:tcPr>
          <w:p w14:paraId="42FE97CF" w14:textId="77777777" w:rsidR="00BF46E1" w:rsidRPr="0041528A" w:rsidRDefault="00BF46E1" w:rsidP="0092045E">
            <w:pPr>
              <w:pStyle w:val="TAC"/>
            </w:pPr>
            <w:r w:rsidRPr="0041528A">
              <w:t>30</w:t>
            </w:r>
          </w:p>
        </w:tc>
        <w:tc>
          <w:tcPr>
            <w:tcW w:w="1232" w:type="dxa"/>
            <w:tcBorders>
              <w:left w:val="single" w:sz="4" w:space="0" w:color="auto"/>
              <w:right w:val="single" w:sz="4" w:space="0" w:color="auto"/>
            </w:tcBorders>
          </w:tcPr>
          <w:p w14:paraId="3C12B1C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43BB188" w14:textId="77777777" w:rsidR="00BF46E1" w:rsidRPr="0041528A" w:rsidRDefault="00BF46E1" w:rsidP="0092045E">
            <w:pPr>
              <w:pStyle w:val="TAL"/>
            </w:pPr>
            <w:r w:rsidRPr="0041528A">
              <w:t>Start DTMF 1.3</w:t>
            </w:r>
          </w:p>
        </w:tc>
        <w:tc>
          <w:tcPr>
            <w:tcW w:w="3776" w:type="dxa"/>
            <w:tcBorders>
              <w:left w:val="single" w:sz="4" w:space="0" w:color="auto"/>
              <w:right w:val="single" w:sz="4" w:space="0" w:color="auto"/>
            </w:tcBorders>
          </w:tcPr>
          <w:p w14:paraId="711680C0" w14:textId="77777777" w:rsidR="00BF46E1" w:rsidRPr="0041528A" w:rsidRDefault="00BF46E1" w:rsidP="0092045E">
            <w:pPr>
              <w:pStyle w:val="TAL"/>
            </w:pPr>
            <w:r w:rsidRPr="0041528A">
              <w:t>["3"]</w:t>
            </w:r>
          </w:p>
        </w:tc>
      </w:tr>
      <w:tr w:rsidR="00BF46E1" w:rsidRPr="0041528A" w14:paraId="7B9B25B0" w14:textId="77777777" w:rsidTr="00195D76">
        <w:trPr>
          <w:cantSplit/>
          <w:jc w:val="center"/>
        </w:trPr>
        <w:tc>
          <w:tcPr>
            <w:tcW w:w="737" w:type="dxa"/>
            <w:tcBorders>
              <w:left w:val="single" w:sz="4" w:space="0" w:color="auto"/>
              <w:right w:val="single" w:sz="4" w:space="0" w:color="auto"/>
            </w:tcBorders>
          </w:tcPr>
          <w:p w14:paraId="119BAC6D" w14:textId="77777777" w:rsidR="00BF46E1" w:rsidRPr="0041528A" w:rsidRDefault="00BF46E1" w:rsidP="0092045E">
            <w:pPr>
              <w:pStyle w:val="TAC"/>
            </w:pPr>
            <w:r w:rsidRPr="0041528A">
              <w:t>31</w:t>
            </w:r>
          </w:p>
        </w:tc>
        <w:tc>
          <w:tcPr>
            <w:tcW w:w="1232" w:type="dxa"/>
            <w:tcBorders>
              <w:left w:val="single" w:sz="4" w:space="0" w:color="auto"/>
              <w:right w:val="single" w:sz="4" w:space="0" w:color="auto"/>
            </w:tcBorders>
          </w:tcPr>
          <w:p w14:paraId="1C32884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9A39603" w14:textId="77777777" w:rsidR="00BF46E1" w:rsidRPr="0041528A" w:rsidRDefault="00BF46E1" w:rsidP="0092045E">
            <w:pPr>
              <w:pStyle w:val="TAL"/>
            </w:pPr>
            <w:r w:rsidRPr="0041528A">
              <w:t>Start DTMF 1.4</w:t>
            </w:r>
          </w:p>
        </w:tc>
        <w:tc>
          <w:tcPr>
            <w:tcW w:w="3776" w:type="dxa"/>
            <w:tcBorders>
              <w:left w:val="single" w:sz="4" w:space="0" w:color="auto"/>
              <w:right w:val="single" w:sz="4" w:space="0" w:color="auto"/>
            </w:tcBorders>
          </w:tcPr>
          <w:p w14:paraId="73BED916" w14:textId="77777777" w:rsidR="00BF46E1" w:rsidRPr="0041528A" w:rsidRDefault="00BF46E1" w:rsidP="0092045E">
            <w:pPr>
              <w:pStyle w:val="TAL"/>
            </w:pPr>
            <w:r w:rsidRPr="0041528A">
              <w:t>["4"]</w:t>
            </w:r>
          </w:p>
        </w:tc>
      </w:tr>
      <w:tr w:rsidR="00BF46E1" w:rsidRPr="0041528A" w14:paraId="7C3B49B6" w14:textId="77777777" w:rsidTr="00195D76">
        <w:trPr>
          <w:cantSplit/>
          <w:jc w:val="center"/>
        </w:trPr>
        <w:tc>
          <w:tcPr>
            <w:tcW w:w="737" w:type="dxa"/>
            <w:tcBorders>
              <w:left w:val="single" w:sz="4" w:space="0" w:color="auto"/>
              <w:right w:val="single" w:sz="4" w:space="0" w:color="auto"/>
            </w:tcBorders>
          </w:tcPr>
          <w:p w14:paraId="0A01C528" w14:textId="77777777" w:rsidR="00BF46E1" w:rsidRPr="0041528A" w:rsidRDefault="00BF46E1" w:rsidP="0092045E">
            <w:pPr>
              <w:pStyle w:val="TAC"/>
            </w:pPr>
            <w:r w:rsidRPr="0041528A">
              <w:t>32</w:t>
            </w:r>
          </w:p>
        </w:tc>
        <w:tc>
          <w:tcPr>
            <w:tcW w:w="1232" w:type="dxa"/>
            <w:tcBorders>
              <w:left w:val="single" w:sz="4" w:space="0" w:color="auto"/>
              <w:right w:val="single" w:sz="4" w:space="0" w:color="auto"/>
            </w:tcBorders>
          </w:tcPr>
          <w:p w14:paraId="00F53885"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A860781" w14:textId="77777777" w:rsidR="00BF46E1" w:rsidRPr="0041528A" w:rsidRDefault="00BF46E1" w:rsidP="0092045E">
            <w:pPr>
              <w:pStyle w:val="TAL"/>
            </w:pPr>
            <w:r w:rsidRPr="0041528A">
              <w:t>Start DTMF 1.5</w:t>
            </w:r>
          </w:p>
        </w:tc>
        <w:tc>
          <w:tcPr>
            <w:tcW w:w="3776" w:type="dxa"/>
            <w:tcBorders>
              <w:left w:val="single" w:sz="4" w:space="0" w:color="auto"/>
              <w:right w:val="single" w:sz="4" w:space="0" w:color="auto"/>
            </w:tcBorders>
          </w:tcPr>
          <w:p w14:paraId="62DABAC0" w14:textId="77777777" w:rsidR="00BF46E1" w:rsidRPr="0041528A" w:rsidRDefault="00BF46E1" w:rsidP="0092045E">
            <w:pPr>
              <w:pStyle w:val="TAL"/>
            </w:pPr>
            <w:r w:rsidRPr="0041528A">
              <w:t>["5"]</w:t>
            </w:r>
          </w:p>
        </w:tc>
      </w:tr>
      <w:tr w:rsidR="00BF46E1" w:rsidRPr="0041528A" w14:paraId="74D5E9AB" w14:textId="77777777" w:rsidTr="00195D76">
        <w:trPr>
          <w:cantSplit/>
          <w:jc w:val="center"/>
        </w:trPr>
        <w:tc>
          <w:tcPr>
            <w:tcW w:w="737" w:type="dxa"/>
            <w:tcBorders>
              <w:left w:val="single" w:sz="4" w:space="0" w:color="auto"/>
              <w:right w:val="single" w:sz="4" w:space="0" w:color="auto"/>
            </w:tcBorders>
          </w:tcPr>
          <w:p w14:paraId="0987D5E3" w14:textId="77777777" w:rsidR="00BF46E1" w:rsidRPr="0041528A" w:rsidRDefault="00BF46E1" w:rsidP="0092045E">
            <w:pPr>
              <w:pStyle w:val="TAC"/>
            </w:pPr>
            <w:r w:rsidRPr="0041528A">
              <w:t>33</w:t>
            </w:r>
          </w:p>
        </w:tc>
        <w:tc>
          <w:tcPr>
            <w:tcW w:w="1232" w:type="dxa"/>
            <w:tcBorders>
              <w:left w:val="single" w:sz="4" w:space="0" w:color="auto"/>
              <w:right w:val="single" w:sz="4" w:space="0" w:color="auto"/>
            </w:tcBorders>
          </w:tcPr>
          <w:p w14:paraId="3B25283A"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B850CD8" w14:textId="77777777" w:rsidR="00BF46E1" w:rsidRPr="0041528A" w:rsidRDefault="00BF46E1" w:rsidP="0092045E">
            <w:pPr>
              <w:pStyle w:val="TAL"/>
            </w:pPr>
            <w:r w:rsidRPr="0041528A">
              <w:t>Start DTMF 1.6</w:t>
            </w:r>
          </w:p>
        </w:tc>
        <w:tc>
          <w:tcPr>
            <w:tcW w:w="3776" w:type="dxa"/>
            <w:tcBorders>
              <w:left w:val="single" w:sz="4" w:space="0" w:color="auto"/>
              <w:right w:val="single" w:sz="4" w:space="0" w:color="auto"/>
            </w:tcBorders>
          </w:tcPr>
          <w:p w14:paraId="5A4A70CA" w14:textId="77777777" w:rsidR="00BF46E1" w:rsidRPr="0041528A" w:rsidRDefault="00BF46E1" w:rsidP="0092045E">
            <w:pPr>
              <w:pStyle w:val="TAL"/>
            </w:pPr>
            <w:r w:rsidRPr="0041528A">
              <w:t>["6"]</w:t>
            </w:r>
          </w:p>
        </w:tc>
      </w:tr>
      <w:tr w:rsidR="00BF46E1" w:rsidRPr="0041528A" w14:paraId="35873AF4" w14:textId="77777777" w:rsidTr="00195D76">
        <w:trPr>
          <w:cantSplit/>
          <w:jc w:val="center"/>
        </w:trPr>
        <w:tc>
          <w:tcPr>
            <w:tcW w:w="737" w:type="dxa"/>
            <w:tcBorders>
              <w:left w:val="single" w:sz="4" w:space="0" w:color="auto"/>
              <w:right w:val="single" w:sz="4" w:space="0" w:color="auto"/>
            </w:tcBorders>
          </w:tcPr>
          <w:p w14:paraId="4D7241BA" w14:textId="77777777" w:rsidR="00BF46E1" w:rsidRPr="0041528A" w:rsidRDefault="00BF46E1" w:rsidP="0092045E">
            <w:pPr>
              <w:pStyle w:val="TAC"/>
            </w:pPr>
            <w:r w:rsidRPr="0041528A">
              <w:t>34</w:t>
            </w:r>
          </w:p>
        </w:tc>
        <w:tc>
          <w:tcPr>
            <w:tcW w:w="1232" w:type="dxa"/>
            <w:tcBorders>
              <w:left w:val="single" w:sz="4" w:space="0" w:color="auto"/>
              <w:right w:val="single" w:sz="4" w:space="0" w:color="auto"/>
            </w:tcBorders>
          </w:tcPr>
          <w:p w14:paraId="3350591C"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C77472A" w14:textId="77777777" w:rsidR="00BF46E1" w:rsidRPr="0041528A" w:rsidRDefault="00BF46E1" w:rsidP="0092045E">
            <w:pPr>
              <w:pStyle w:val="TAL"/>
            </w:pPr>
            <w:r w:rsidRPr="0041528A">
              <w:t>Start DTMF 1.7</w:t>
            </w:r>
          </w:p>
        </w:tc>
        <w:tc>
          <w:tcPr>
            <w:tcW w:w="3776" w:type="dxa"/>
            <w:tcBorders>
              <w:left w:val="single" w:sz="4" w:space="0" w:color="auto"/>
              <w:right w:val="single" w:sz="4" w:space="0" w:color="auto"/>
            </w:tcBorders>
          </w:tcPr>
          <w:p w14:paraId="76F1CE60" w14:textId="77777777" w:rsidR="00BF46E1" w:rsidRPr="0041528A" w:rsidRDefault="00BF46E1" w:rsidP="0092045E">
            <w:pPr>
              <w:pStyle w:val="TAL"/>
            </w:pPr>
            <w:r w:rsidRPr="0041528A">
              <w:t>["7"]</w:t>
            </w:r>
          </w:p>
        </w:tc>
      </w:tr>
      <w:tr w:rsidR="00BF46E1" w:rsidRPr="0041528A" w14:paraId="2B0DE50E" w14:textId="77777777" w:rsidTr="00195D76">
        <w:trPr>
          <w:cantSplit/>
          <w:jc w:val="center"/>
        </w:trPr>
        <w:tc>
          <w:tcPr>
            <w:tcW w:w="737" w:type="dxa"/>
            <w:tcBorders>
              <w:left w:val="single" w:sz="4" w:space="0" w:color="auto"/>
              <w:right w:val="single" w:sz="4" w:space="0" w:color="auto"/>
            </w:tcBorders>
          </w:tcPr>
          <w:p w14:paraId="1FED62B5" w14:textId="77777777" w:rsidR="00BF46E1" w:rsidRPr="0041528A" w:rsidRDefault="00BF46E1" w:rsidP="0092045E">
            <w:pPr>
              <w:pStyle w:val="TAC"/>
            </w:pPr>
            <w:r w:rsidRPr="0041528A">
              <w:t>35</w:t>
            </w:r>
          </w:p>
        </w:tc>
        <w:tc>
          <w:tcPr>
            <w:tcW w:w="1232" w:type="dxa"/>
            <w:tcBorders>
              <w:left w:val="single" w:sz="4" w:space="0" w:color="auto"/>
              <w:right w:val="single" w:sz="4" w:space="0" w:color="auto"/>
            </w:tcBorders>
          </w:tcPr>
          <w:p w14:paraId="70F078D7"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458CE0F" w14:textId="77777777" w:rsidR="00BF46E1" w:rsidRPr="0041528A" w:rsidRDefault="00BF46E1" w:rsidP="0092045E">
            <w:pPr>
              <w:pStyle w:val="TAL"/>
            </w:pPr>
            <w:r w:rsidRPr="0041528A">
              <w:t>Start DTMF 1.8</w:t>
            </w:r>
          </w:p>
        </w:tc>
        <w:tc>
          <w:tcPr>
            <w:tcW w:w="3776" w:type="dxa"/>
            <w:tcBorders>
              <w:left w:val="single" w:sz="4" w:space="0" w:color="auto"/>
              <w:right w:val="single" w:sz="4" w:space="0" w:color="auto"/>
            </w:tcBorders>
          </w:tcPr>
          <w:p w14:paraId="6DE5FC53" w14:textId="77777777" w:rsidR="00BF46E1" w:rsidRPr="0041528A" w:rsidRDefault="00BF46E1" w:rsidP="0092045E">
            <w:pPr>
              <w:pStyle w:val="TAL"/>
            </w:pPr>
            <w:r w:rsidRPr="0041528A">
              <w:t>["8"]</w:t>
            </w:r>
          </w:p>
        </w:tc>
      </w:tr>
      <w:tr w:rsidR="00BF46E1" w:rsidRPr="0041528A" w14:paraId="2B402159" w14:textId="77777777" w:rsidTr="00195D76">
        <w:trPr>
          <w:cantSplit/>
          <w:jc w:val="center"/>
        </w:trPr>
        <w:tc>
          <w:tcPr>
            <w:tcW w:w="737" w:type="dxa"/>
            <w:tcBorders>
              <w:left w:val="single" w:sz="4" w:space="0" w:color="auto"/>
              <w:right w:val="single" w:sz="4" w:space="0" w:color="auto"/>
            </w:tcBorders>
          </w:tcPr>
          <w:p w14:paraId="4F1908F3" w14:textId="77777777" w:rsidR="00BF46E1" w:rsidRPr="0041528A" w:rsidRDefault="00BF46E1" w:rsidP="0092045E">
            <w:pPr>
              <w:pStyle w:val="TAC"/>
            </w:pPr>
            <w:r w:rsidRPr="0041528A">
              <w:t>36</w:t>
            </w:r>
          </w:p>
        </w:tc>
        <w:tc>
          <w:tcPr>
            <w:tcW w:w="1232" w:type="dxa"/>
            <w:tcBorders>
              <w:left w:val="single" w:sz="4" w:space="0" w:color="auto"/>
              <w:right w:val="single" w:sz="4" w:space="0" w:color="auto"/>
            </w:tcBorders>
          </w:tcPr>
          <w:p w14:paraId="0E793B55"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BE5D251" w14:textId="77777777" w:rsidR="00BF46E1" w:rsidRPr="0041528A" w:rsidRDefault="00BF46E1" w:rsidP="0092045E">
            <w:pPr>
              <w:pStyle w:val="TAL"/>
            </w:pPr>
            <w:r w:rsidRPr="0041528A">
              <w:t>Start DTMF 1.9</w:t>
            </w:r>
          </w:p>
        </w:tc>
        <w:tc>
          <w:tcPr>
            <w:tcW w:w="3776" w:type="dxa"/>
            <w:tcBorders>
              <w:left w:val="single" w:sz="4" w:space="0" w:color="auto"/>
              <w:right w:val="single" w:sz="4" w:space="0" w:color="auto"/>
            </w:tcBorders>
          </w:tcPr>
          <w:p w14:paraId="1AC24E3C" w14:textId="77777777" w:rsidR="00BF46E1" w:rsidRPr="0041528A" w:rsidRDefault="00BF46E1" w:rsidP="0092045E">
            <w:pPr>
              <w:pStyle w:val="TAL"/>
            </w:pPr>
            <w:r w:rsidRPr="0041528A">
              <w:t>["9"]</w:t>
            </w:r>
          </w:p>
        </w:tc>
      </w:tr>
      <w:tr w:rsidR="00BF46E1" w:rsidRPr="0041528A" w14:paraId="0F910C54" w14:textId="77777777" w:rsidTr="00195D76">
        <w:trPr>
          <w:cantSplit/>
          <w:jc w:val="center"/>
        </w:trPr>
        <w:tc>
          <w:tcPr>
            <w:tcW w:w="737" w:type="dxa"/>
            <w:tcBorders>
              <w:left w:val="single" w:sz="4" w:space="0" w:color="auto"/>
              <w:right w:val="single" w:sz="4" w:space="0" w:color="auto"/>
            </w:tcBorders>
          </w:tcPr>
          <w:p w14:paraId="564C2D18" w14:textId="77777777" w:rsidR="00BF46E1" w:rsidRPr="0041528A" w:rsidRDefault="00BF46E1" w:rsidP="0092045E">
            <w:pPr>
              <w:pStyle w:val="TAC"/>
            </w:pPr>
            <w:r w:rsidRPr="0041528A">
              <w:t>37</w:t>
            </w:r>
          </w:p>
        </w:tc>
        <w:tc>
          <w:tcPr>
            <w:tcW w:w="1232" w:type="dxa"/>
            <w:tcBorders>
              <w:left w:val="single" w:sz="4" w:space="0" w:color="auto"/>
              <w:right w:val="single" w:sz="4" w:space="0" w:color="auto"/>
            </w:tcBorders>
          </w:tcPr>
          <w:p w14:paraId="436AE2C9"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68B1687" w14:textId="77777777" w:rsidR="00BF46E1" w:rsidRPr="0041528A" w:rsidRDefault="00BF46E1" w:rsidP="0092045E">
            <w:pPr>
              <w:pStyle w:val="TAL"/>
            </w:pPr>
            <w:r w:rsidRPr="0041528A">
              <w:t>Start DTMF 1.10</w:t>
            </w:r>
          </w:p>
        </w:tc>
        <w:tc>
          <w:tcPr>
            <w:tcW w:w="3776" w:type="dxa"/>
            <w:tcBorders>
              <w:left w:val="single" w:sz="4" w:space="0" w:color="auto"/>
              <w:right w:val="single" w:sz="4" w:space="0" w:color="auto"/>
            </w:tcBorders>
          </w:tcPr>
          <w:p w14:paraId="50EC2D42" w14:textId="77777777" w:rsidR="00BF46E1" w:rsidRPr="0041528A" w:rsidRDefault="00BF46E1" w:rsidP="0092045E">
            <w:pPr>
              <w:pStyle w:val="TAL"/>
            </w:pPr>
            <w:r w:rsidRPr="0041528A">
              <w:t>["0"]</w:t>
            </w:r>
          </w:p>
        </w:tc>
      </w:tr>
      <w:tr w:rsidR="00BF46E1" w:rsidRPr="0041528A" w14:paraId="4E90F997" w14:textId="77777777" w:rsidTr="00195D76">
        <w:trPr>
          <w:cantSplit/>
          <w:jc w:val="center"/>
        </w:trPr>
        <w:tc>
          <w:tcPr>
            <w:tcW w:w="737" w:type="dxa"/>
            <w:tcBorders>
              <w:left w:val="single" w:sz="4" w:space="0" w:color="auto"/>
              <w:right w:val="single" w:sz="4" w:space="0" w:color="auto"/>
            </w:tcBorders>
          </w:tcPr>
          <w:p w14:paraId="4A92B3B4" w14:textId="77777777" w:rsidR="00BF46E1" w:rsidRPr="0041528A" w:rsidRDefault="00BF46E1" w:rsidP="0092045E">
            <w:pPr>
              <w:pStyle w:val="TAC"/>
            </w:pPr>
            <w:r w:rsidRPr="0041528A">
              <w:t>38</w:t>
            </w:r>
          </w:p>
        </w:tc>
        <w:tc>
          <w:tcPr>
            <w:tcW w:w="1232" w:type="dxa"/>
            <w:tcBorders>
              <w:left w:val="single" w:sz="4" w:space="0" w:color="auto"/>
              <w:right w:val="single" w:sz="4" w:space="0" w:color="auto"/>
            </w:tcBorders>
          </w:tcPr>
          <w:p w14:paraId="7904DB47"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A5D194B" w14:textId="77777777" w:rsidR="00BF46E1" w:rsidRPr="0041528A" w:rsidRDefault="00BF46E1" w:rsidP="0092045E">
            <w:pPr>
              <w:pStyle w:val="TAL"/>
            </w:pPr>
            <w:r w:rsidRPr="0041528A">
              <w:t>TERMINAL RESPONSE: SEND DTMF 4.10.1</w:t>
            </w:r>
          </w:p>
        </w:tc>
        <w:tc>
          <w:tcPr>
            <w:tcW w:w="3776" w:type="dxa"/>
            <w:tcBorders>
              <w:left w:val="single" w:sz="4" w:space="0" w:color="auto"/>
              <w:right w:val="single" w:sz="4" w:space="0" w:color="auto"/>
            </w:tcBorders>
          </w:tcPr>
          <w:p w14:paraId="70A03EAA" w14:textId="77777777" w:rsidR="00BF46E1" w:rsidRPr="0041528A" w:rsidRDefault="00BF46E1" w:rsidP="0092045E">
            <w:pPr>
              <w:pStyle w:val="TAL"/>
            </w:pPr>
            <w:r w:rsidRPr="0041528A">
              <w:t>[Command performed successfully]</w:t>
            </w:r>
          </w:p>
        </w:tc>
      </w:tr>
      <w:tr w:rsidR="00BF46E1" w:rsidRPr="0041528A" w14:paraId="08130B71" w14:textId="77777777" w:rsidTr="00195D76">
        <w:trPr>
          <w:cantSplit/>
          <w:jc w:val="center"/>
        </w:trPr>
        <w:tc>
          <w:tcPr>
            <w:tcW w:w="737" w:type="dxa"/>
            <w:tcBorders>
              <w:left w:val="single" w:sz="4" w:space="0" w:color="auto"/>
              <w:right w:val="single" w:sz="4" w:space="0" w:color="auto"/>
            </w:tcBorders>
          </w:tcPr>
          <w:p w14:paraId="2AC3FD2F" w14:textId="77777777" w:rsidR="00BF46E1" w:rsidRPr="0041528A" w:rsidRDefault="00BF46E1" w:rsidP="0092045E">
            <w:pPr>
              <w:pStyle w:val="TAC"/>
            </w:pPr>
            <w:r w:rsidRPr="0041528A">
              <w:t>39</w:t>
            </w:r>
          </w:p>
        </w:tc>
        <w:tc>
          <w:tcPr>
            <w:tcW w:w="1232" w:type="dxa"/>
            <w:tcBorders>
              <w:left w:val="single" w:sz="4" w:space="0" w:color="auto"/>
              <w:right w:val="single" w:sz="4" w:space="0" w:color="auto"/>
            </w:tcBorders>
          </w:tcPr>
          <w:p w14:paraId="3BD4BA0F"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AF29DF3" w14:textId="77777777" w:rsidR="00BF46E1" w:rsidRPr="0041528A" w:rsidRDefault="00BF46E1" w:rsidP="0092045E">
            <w:pPr>
              <w:pStyle w:val="TAL"/>
            </w:pPr>
            <w:r w:rsidRPr="0041528A">
              <w:t>PROACTIVE UICC SESSION ENDED</w:t>
            </w:r>
          </w:p>
        </w:tc>
        <w:tc>
          <w:tcPr>
            <w:tcW w:w="3776" w:type="dxa"/>
            <w:tcBorders>
              <w:left w:val="single" w:sz="4" w:space="0" w:color="auto"/>
              <w:right w:val="single" w:sz="4" w:space="0" w:color="auto"/>
            </w:tcBorders>
          </w:tcPr>
          <w:p w14:paraId="78A25E92" w14:textId="77777777" w:rsidR="00BF46E1" w:rsidRPr="0041528A" w:rsidRDefault="00BF46E1" w:rsidP="0092045E">
            <w:pPr>
              <w:pStyle w:val="TAL"/>
            </w:pPr>
          </w:p>
        </w:tc>
      </w:tr>
      <w:tr w:rsidR="00BF46E1" w:rsidRPr="0041528A" w14:paraId="57718B67" w14:textId="77777777" w:rsidTr="00195D76">
        <w:trPr>
          <w:cantSplit/>
          <w:jc w:val="center"/>
        </w:trPr>
        <w:tc>
          <w:tcPr>
            <w:tcW w:w="737" w:type="dxa"/>
            <w:tcBorders>
              <w:left w:val="single" w:sz="4" w:space="0" w:color="auto"/>
              <w:bottom w:val="single" w:sz="4" w:space="0" w:color="auto"/>
              <w:right w:val="single" w:sz="4" w:space="0" w:color="auto"/>
            </w:tcBorders>
          </w:tcPr>
          <w:p w14:paraId="5DAAA007" w14:textId="77777777" w:rsidR="00BF46E1" w:rsidRPr="0041528A" w:rsidRDefault="00BF46E1" w:rsidP="0092045E">
            <w:pPr>
              <w:pStyle w:val="TAC"/>
            </w:pPr>
            <w:r w:rsidRPr="0041528A">
              <w:t>40</w:t>
            </w:r>
          </w:p>
        </w:tc>
        <w:tc>
          <w:tcPr>
            <w:tcW w:w="1232" w:type="dxa"/>
            <w:tcBorders>
              <w:left w:val="single" w:sz="4" w:space="0" w:color="auto"/>
              <w:bottom w:val="single" w:sz="4" w:space="0" w:color="auto"/>
              <w:right w:val="single" w:sz="4" w:space="0" w:color="auto"/>
            </w:tcBorders>
          </w:tcPr>
          <w:p w14:paraId="75CA0C4C"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4" w:space="0" w:color="auto"/>
              <w:bottom w:val="single" w:sz="4" w:space="0" w:color="auto"/>
              <w:right w:val="single" w:sz="4" w:space="0" w:color="auto"/>
            </w:tcBorders>
          </w:tcPr>
          <w:p w14:paraId="6346C50E" w14:textId="77777777" w:rsidR="00BF46E1" w:rsidRPr="0041528A" w:rsidRDefault="00BF46E1" w:rsidP="0092045E">
            <w:pPr>
              <w:pStyle w:val="TAL"/>
            </w:pPr>
            <w:r w:rsidRPr="0041528A">
              <w:t>End the call</w:t>
            </w:r>
          </w:p>
        </w:tc>
        <w:tc>
          <w:tcPr>
            <w:tcW w:w="3776" w:type="dxa"/>
            <w:tcBorders>
              <w:left w:val="single" w:sz="4" w:space="0" w:color="auto"/>
              <w:bottom w:val="single" w:sz="4" w:space="0" w:color="auto"/>
              <w:right w:val="single" w:sz="4" w:space="0" w:color="auto"/>
            </w:tcBorders>
          </w:tcPr>
          <w:p w14:paraId="2D029742" w14:textId="77777777" w:rsidR="00BF46E1" w:rsidRPr="0041528A" w:rsidRDefault="00BF46E1" w:rsidP="0092045E">
            <w:pPr>
              <w:pStyle w:val="TAL"/>
            </w:pPr>
          </w:p>
        </w:tc>
      </w:tr>
    </w:tbl>
    <w:p w14:paraId="39FDD2BF" w14:textId="77777777" w:rsidR="00BF46E1" w:rsidRPr="0041528A" w:rsidRDefault="00BF46E1" w:rsidP="00BF46E1"/>
    <w:p w14:paraId="598ACB8B" w14:textId="77777777" w:rsidR="00BF46E1" w:rsidRPr="0041528A" w:rsidRDefault="00BF46E1" w:rsidP="00BF46E1">
      <w:r w:rsidRPr="0041528A">
        <w:lastRenderedPageBreak/>
        <w:t>PROACTIVE COMMAND: SEND DTMF 4.10.1</w:t>
      </w:r>
    </w:p>
    <w:p w14:paraId="3CAF6B63" w14:textId="77777777" w:rsidR="00BF46E1" w:rsidRPr="0041528A" w:rsidRDefault="00BF46E1" w:rsidP="00BF46E1">
      <w:r w:rsidRPr="0041528A">
        <w:t>Logically:</w:t>
      </w:r>
    </w:p>
    <w:p w14:paraId="30B79147" w14:textId="77777777" w:rsidR="00BF46E1" w:rsidRPr="0041528A" w:rsidRDefault="00BF46E1" w:rsidP="0041528A">
      <w:pPr>
        <w:pStyle w:val="EW"/>
      </w:pPr>
      <w:r w:rsidRPr="0041528A">
        <w:t>Command details</w:t>
      </w:r>
    </w:p>
    <w:p w14:paraId="0D4D223E" w14:textId="77777777" w:rsidR="00BF46E1" w:rsidRPr="0041528A" w:rsidRDefault="00BF46E1" w:rsidP="0041528A">
      <w:pPr>
        <w:pStyle w:val="EW"/>
      </w:pPr>
      <w:r w:rsidRPr="0041528A">
        <w:tab/>
        <w:t>Command number:</w:t>
      </w:r>
      <w:r w:rsidRPr="0041528A">
        <w:tab/>
        <w:t>1</w:t>
      </w:r>
    </w:p>
    <w:p w14:paraId="63276902" w14:textId="77777777" w:rsidR="00BF46E1" w:rsidRPr="0041528A" w:rsidRDefault="00BF46E1" w:rsidP="0041528A">
      <w:pPr>
        <w:pStyle w:val="EW"/>
      </w:pPr>
      <w:r w:rsidRPr="0041528A">
        <w:tab/>
        <w:t>Command type:</w:t>
      </w:r>
      <w:r w:rsidRPr="0041528A">
        <w:tab/>
        <w:t>SEND DTMF</w:t>
      </w:r>
    </w:p>
    <w:p w14:paraId="79F44C50" w14:textId="77777777" w:rsidR="00BF46E1" w:rsidRPr="0041528A" w:rsidRDefault="00BF46E1" w:rsidP="0041528A">
      <w:pPr>
        <w:pStyle w:val="EW"/>
      </w:pPr>
      <w:r w:rsidRPr="0041528A">
        <w:tab/>
        <w:t>Command qualifier:</w:t>
      </w:r>
      <w:r w:rsidRPr="0041528A">
        <w:tab/>
        <w:t>"00"</w:t>
      </w:r>
    </w:p>
    <w:p w14:paraId="2C208A0E" w14:textId="77777777" w:rsidR="00BF46E1" w:rsidRPr="0041528A" w:rsidRDefault="00BF46E1" w:rsidP="0041528A">
      <w:pPr>
        <w:pStyle w:val="EW"/>
      </w:pPr>
      <w:r w:rsidRPr="0041528A">
        <w:t>Device identities</w:t>
      </w:r>
    </w:p>
    <w:p w14:paraId="775D11A0" w14:textId="77777777" w:rsidR="00BF46E1" w:rsidRPr="0041528A" w:rsidRDefault="00BF46E1" w:rsidP="0041528A">
      <w:pPr>
        <w:pStyle w:val="EW"/>
      </w:pPr>
      <w:r w:rsidRPr="0041528A">
        <w:tab/>
        <w:t>Source device:</w:t>
      </w:r>
      <w:r w:rsidRPr="0041528A">
        <w:tab/>
        <w:t>UICC</w:t>
      </w:r>
    </w:p>
    <w:p w14:paraId="487A1F76" w14:textId="77777777" w:rsidR="00BF46E1" w:rsidRPr="0041528A" w:rsidRDefault="00BF46E1" w:rsidP="0041528A">
      <w:pPr>
        <w:pStyle w:val="EW"/>
      </w:pPr>
      <w:r w:rsidRPr="0041528A">
        <w:tab/>
        <w:t>Destination device:</w:t>
      </w:r>
      <w:r w:rsidRPr="0041528A">
        <w:tab/>
        <w:t>Network</w:t>
      </w:r>
    </w:p>
    <w:p w14:paraId="1015C0EB" w14:textId="77777777" w:rsidR="00BF46E1" w:rsidRPr="0041528A" w:rsidRDefault="00BF46E1" w:rsidP="0041528A">
      <w:pPr>
        <w:pStyle w:val="EW"/>
      </w:pPr>
      <w:r w:rsidRPr="0041528A">
        <w:t>Alpha identifier:</w:t>
      </w:r>
      <w:r w:rsidRPr="0041528A">
        <w:tab/>
        <w:t>"Send DTMF 1"</w:t>
      </w:r>
    </w:p>
    <w:p w14:paraId="2D96C30D" w14:textId="77777777" w:rsidR="00BF46E1" w:rsidRPr="0041528A" w:rsidRDefault="00BF46E1" w:rsidP="0041528A">
      <w:pPr>
        <w:pStyle w:val="EW"/>
      </w:pPr>
      <w:r w:rsidRPr="0041528A">
        <w:t>DTMF String:</w:t>
      </w:r>
      <w:r w:rsidRPr="0041528A">
        <w:tab/>
        <w:t>"1234567890"</w:t>
      </w:r>
    </w:p>
    <w:p w14:paraId="0BC58EBC" w14:textId="77777777" w:rsidR="00BF46E1" w:rsidRPr="0041528A" w:rsidRDefault="00BF46E1" w:rsidP="0041528A">
      <w:pPr>
        <w:pStyle w:val="EW"/>
      </w:pPr>
      <w:r w:rsidRPr="0041528A">
        <w:t>Text Attribute</w:t>
      </w:r>
    </w:p>
    <w:p w14:paraId="350180F0" w14:textId="77777777" w:rsidR="00BF46E1" w:rsidRPr="0041528A" w:rsidRDefault="00BF46E1" w:rsidP="0041528A">
      <w:pPr>
        <w:pStyle w:val="EW"/>
      </w:pPr>
      <w:r w:rsidRPr="0041528A">
        <w:tab/>
        <w:t>Formatting position:</w:t>
      </w:r>
      <w:r w:rsidRPr="0041528A">
        <w:tab/>
        <w:t>0</w:t>
      </w:r>
    </w:p>
    <w:p w14:paraId="15BC4B56" w14:textId="77777777" w:rsidR="00BF46E1" w:rsidRPr="0041528A" w:rsidRDefault="00BF46E1" w:rsidP="0041528A">
      <w:pPr>
        <w:pStyle w:val="EW"/>
      </w:pPr>
      <w:r w:rsidRPr="0041528A">
        <w:tab/>
        <w:t>Formatting length:</w:t>
      </w:r>
      <w:r w:rsidRPr="0041528A">
        <w:tab/>
        <w:t>11</w:t>
      </w:r>
    </w:p>
    <w:p w14:paraId="73A2D50A"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48D3E6AE" w14:textId="77777777" w:rsidR="00BF46E1" w:rsidRPr="0041528A" w:rsidRDefault="00BF46E1" w:rsidP="0041528A">
      <w:pPr>
        <w:pStyle w:val="EX"/>
      </w:pPr>
      <w:r w:rsidRPr="0041528A">
        <w:tab/>
        <w:t>Colour:</w:t>
      </w:r>
      <w:r w:rsidRPr="0041528A">
        <w:tab/>
        <w:t>Dark Green Foreground, Bright Yellow Background</w:t>
      </w:r>
    </w:p>
    <w:p w14:paraId="04457968" w14:textId="77777777" w:rsidR="00BF46E1" w:rsidRPr="0041528A" w:rsidRDefault="00BF46E1" w:rsidP="00BF46E1">
      <w:r w:rsidRPr="0041528A">
        <w:t>Coding:</w:t>
      </w:r>
    </w:p>
    <w:p w14:paraId="784F363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61D0D3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1E0A97D"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2D2E677"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FE05D11" w14:textId="77777777" w:rsidR="00BF46E1" w:rsidRPr="0041528A" w:rsidRDefault="00BF46E1" w:rsidP="0092045E">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7D5F162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3E12910"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FF11777"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F1E031A"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4D69D23D"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FB3472C"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BBE5B18"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0B98826"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8A9113D"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9073F88" w14:textId="77777777" w:rsidR="00BF46E1" w:rsidRPr="0041528A" w:rsidRDefault="00BF46E1" w:rsidP="0092045E">
            <w:pPr>
              <w:pStyle w:val="TAC"/>
            </w:pPr>
            <w:r w:rsidRPr="0041528A">
              <w:t>85</w:t>
            </w:r>
          </w:p>
        </w:tc>
      </w:tr>
      <w:tr w:rsidR="00BF46E1" w:rsidRPr="0041528A" w14:paraId="030D9E62" w14:textId="77777777" w:rsidTr="00195D76">
        <w:trPr>
          <w:jc w:val="center"/>
        </w:trPr>
        <w:tc>
          <w:tcPr>
            <w:tcW w:w="1134" w:type="dxa"/>
            <w:tcBorders>
              <w:top w:val="single" w:sz="4" w:space="0" w:color="auto"/>
              <w:right w:val="single" w:sz="4" w:space="0" w:color="auto"/>
            </w:tcBorders>
          </w:tcPr>
          <w:p w14:paraId="6391A5EA"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596EA28"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69A1ECCD"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04066060"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3ABE592"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492C955"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E42C408"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2672E04"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B5D1163"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C70FD2C"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45AD64B7"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27FD9154"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5BD1CFB" w14:textId="77777777" w:rsidR="00BF46E1" w:rsidRPr="0041528A" w:rsidRDefault="00BF46E1" w:rsidP="0092045E">
            <w:pPr>
              <w:pStyle w:val="TAC"/>
            </w:pPr>
            <w:r w:rsidRPr="0041528A">
              <w:t>31</w:t>
            </w:r>
          </w:p>
        </w:tc>
      </w:tr>
      <w:tr w:rsidR="00BF46E1" w:rsidRPr="0041528A" w14:paraId="7B673495" w14:textId="77777777" w:rsidTr="00195D76">
        <w:trPr>
          <w:jc w:val="center"/>
        </w:trPr>
        <w:tc>
          <w:tcPr>
            <w:tcW w:w="1134" w:type="dxa"/>
            <w:tcBorders>
              <w:right w:val="single" w:sz="4" w:space="0" w:color="auto"/>
            </w:tcBorders>
          </w:tcPr>
          <w:p w14:paraId="3C81B6DF"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751555D"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6644C526"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74C2003"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3E7511CB"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C387895"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D76ABD2"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1CAA59E7"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E47B8C0"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08782AE"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9AD1A63"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0DA2540"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2BD3E78F" w14:textId="77777777" w:rsidR="00BF46E1" w:rsidRPr="0041528A" w:rsidRDefault="00BF46E1" w:rsidP="0092045E">
            <w:pPr>
              <w:pStyle w:val="TAC"/>
            </w:pPr>
            <w:r w:rsidRPr="0041528A">
              <w:t>00</w:t>
            </w:r>
          </w:p>
        </w:tc>
      </w:tr>
      <w:tr w:rsidR="00BF46E1" w:rsidRPr="0041528A" w14:paraId="1DD54C45" w14:textId="77777777" w:rsidTr="00195D76">
        <w:trPr>
          <w:jc w:val="center"/>
        </w:trPr>
        <w:tc>
          <w:tcPr>
            <w:tcW w:w="1134" w:type="dxa"/>
            <w:tcBorders>
              <w:right w:val="single" w:sz="4" w:space="0" w:color="auto"/>
            </w:tcBorders>
          </w:tcPr>
          <w:p w14:paraId="41593DF3"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7AA7D01" w14:textId="77777777" w:rsidR="00BF46E1" w:rsidRPr="0041528A" w:rsidRDefault="00BF46E1" w:rsidP="0092045E">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028A4E2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EE5104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4AD382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450E76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ECAE23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8562D5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D16C4D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D8947B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690FD6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355AAD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888A958" w14:textId="77777777" w:rsidR="00BF46E1" w:rsidRPr="0041528A" w:rsidRDefault="00BF46E1" w:rsidP="0092045E">
            <w:pPr>
              <w:pStyle w:val="TAC"/>
            </w:pPr>
          </w:p>
        </w:tc>
      </w:tr>
    </w:tbl>
    <w:p w14:paraId="1ADBA87E" w14:textId="77777777" w:rsidR="00BF46E1" w:rsidRPr="0041528A" w:rsidRDefault="00BF46E1" w:rsidP="00BF46E1"/>
    <w:p w14:paraId="77DBB0CD" w14:textId="77777777" w:rsidR="00BF46E1" w:rsidRPr="0041528A" w:rsidRDefault="00BF46E1" w:rsidP="00BF46E1">
      <w:r w:rsidRPr="0041528A">
        <w:t>PROACTIVE COMMAND: SEND DTMF 4.10.2</w:t>
      </w:r>
    </w:p>
    <w:p w14:paraId="421AB02B" w14:textId="77777777" w:rsidR="00BF46E1" w:rsidRPr="0041528A" w:rsidRDefault="00BF46E1" w:rsidP="00BF46E1">
      <w:r w:rsidRPr="0041528A">
        <w:t>Logically:</w:t>
      </w:r>
    </w:p>
    <w:p w14:paraId="14E539AA" w14:textId="77777777" w:rsidR="00BF46E1" w:rsidRPr="0041528A" w:rsidRDefault="00BF46E1" w:rsidP="0041528A">
      <w:pPr>
        <w:pStyle w:val="EW"/>
      </w:pPr>
      <w:r w:rsidRPr="0041528A">
        <w:t>Command details</w:t>
      </w:r>
    </w:p>
    <w:p w14:paraId="38E1F2A5" w14:textId="77777777" w:rsidR="00BF46E1" w:rsidRPr="0041528A" w:rsidRDefault="00BF46E1" w:rsidP="0041528A">
      <w:pPr>
        <w:pStyle w:val="EW"/>
      </w:pPr>
      <w:r w:rsidRPr="0041528A">
        <w:tab/>
        <w:t>Command number:</w:t>
      </w:r>
      <w:r w:rsidRPr="0041528A">
        <w:tab/>
        <w:t>1</w:t>
      </w:r>
    </w:p>
    <w:p w14:paraId="4F266D25" w14:textId="77777777" w:rsidR="00BF46E1" w:rsidRPr="0041528A" w:rsidRDefault="00BF46E1" w:rsidP="0041528A">
      <w:pPr>
        <w:pStyle w:val="EW"/>
      </w:pPr>
      <w:r w:rsidRPr="0041528A">
        <w:tab/>
        <w:t>Command type:</w:t>
      </w:r>
      <w:r w:rsidRPr="0041528A">
        <w:tab/>
        <w:t>SEND DTMF</w:t>
      </w:r>
    </w:p>
    <w:p w14:paraId="1036100B" w14:textId="77777777" w:rsidR="00BF46E1" w:rsidRPr="0041528A" w:rsidRDefault="00BF46E1" w:rsidP="0041528A">
      <w:pPr>
        <w:pStyle w:val="EW"/>
      </w:pPr>
      <w:r w:rsidRPr="0041528A">
        <w:tab/>
        <w:t>Command qualifier:</w:t>
      </w:r>
      <w:r w:rsidRPr="0041528A">
        <w:tab/>
        <w:t>"00"</w:t>
      </w:r>
    </w:p>
    <w:p w14:paraId="0512232F" w14:textId="77777777" w:rsidR="00BF46E1" w:rsidRPr="0041528A" w:rsidRDefault="00BF46E1" w:rsidP="0041528A">
      <w:pPr>
        <w:pStyle w:val="EW"/>
      </w:pPr>
      <w:r w:rsidRPr="0041528A">
        <w:t>Device identities</w:t>
      </w:r>
    </w:p>
    <w:p w14:paraId="23DC637F" w14:textId="77777777" w:rsidR="00BF46E1" w:rsidRPr="0041528A" w:rsidRDefault="00BF46E1" w:rsidP="0041528A">
      <w:pPr>
        <w:pStyle w:val="EW"/>
      </w:pPr>
      <w:r w:rsidRPr="0041528A">
        <w:tab/>
        <w:t>Source device:</w:t>
      </w:r>
      <w:r w:rsidRPr="0041528A">
        <w:tab/>
        <w:t>UICC</w:t>
      </w:r>
    </w:p>
    <w:p w14:paraId="58E1B310" w14:textId="77777777" w:rsidR="00BF46E1" w:rsidRPr="0041528A" w:rsidRDefault="00BF46E1" w:rsidP="0041528A">
      <w:pPr>
        <w:pStyle w:val="EW"/>
      </w:pPr>
      <w:r w:rsidRPr="0041528A">
        <w:tab/>
        <w:t>Destination device:</w:t>
      </w:r>
      <w:r w:rsidRPr="0041528A">
        <w:tab/>
        <w:t>Network</w:t>
      </w:r>
    </w:p>
    <w:p w14:paraId="659F41EE" w14:textId="77777777" w:rsidR="00BF46E1" w:rsidRPr="0041528A" w:rsidRDefault="00BF46E1" w:rsidP="0041528A">
      <w:pPr>
        <w:pStyle w:val="EW"/>
      </w:pPr>
      <w:r w:rsidRPr="0041528A">
        <w:t>Alpha identifier:</w:t>
      </w:r>
      <w:r w:rsidRPr="0041528A">
        <w:tab/>
        <w:t>"Send DTMF 2"</w:t>
      </w:r>
    </w:p>
    <w:p w14:paraId="29B12E7D" w14:textId="77777777" w:rsidR="00BF46E1" w:rsidRPr="0041528A" w:rsidRDefault="00BF46E1" w:rsidP="0041528A">
      <w:pPr>
        <w:pStyle w:val="EX"/>
      </w:pPr>
      <w:r w:rsidRPr="0041528A">
        <w:t>DTMF String:</w:t>
      </w:r>
      <w:r w:rsidRPr="0041528A">
        <w:tab/>
        <w:t>"1234567890"</w:t>
      </w:r>
    </w:p>
    <w:p w14:paraId="0D5141E3" w14:textId="77777777" w:rsidR="00BF46E1" w:rsidRPr="0041528A" w:rsidRDefault="00BF46E1" w:rsidP="00BF46E1">
      <w:r w:rsidRPr="0041528A">
        <w:t>Coding:</w:t>
      </w:r>
    </w:p>
    <w:p w14:paraId="0159581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52B3AB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B952DCA"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50A8A82"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070604B" w14:textId="77777777" w:rsidR="00BF46E1" w:rsidRPr="0041528A" w:rsidRDefault="00BF46E1" w:rsidP="0092045E">
            <w:pPr>
              <w:pStyle w:val="TAC"/>
            </w:pPr>
            <w:r w:rsidRPr="0041528A">
              <w:t>1D</w:t>
            </w:r>
          </w:p>
        </w:tc>
        <w:tc>
          <w:tcPr>
            <w:tcW w:w="567" w:type="dxa"/>
            <w:tcBorders>
              <w:top w:val="single" w:sz="4" w:space="0" w:color="auto"/>
              <w:left w:val="single" w:sz="4" w:space="0" w:color="auto"/>
              <w:bottom w:val="single" w:sz="4" w:space="0" w:color="auto"/>
              <w:right w:val="single" w:sz="4" w:space="0" w:color="auto"/>
            </w:tcBorders>
          </w:tcPr>
          <w:p w14:paraId="722AC029"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D1AD775"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9C8A4E8"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16B266E"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66AE351B"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4384345"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D798E93"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B5F7571"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8295A4D"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57A0555" w14:textId="77777777" w:rsidR="00BF46E1" w:rsidRPr="0041528A" w:rsidRDefault="00BF46E1" w:rsidP="0092045E">
            <w:pPr>
              <w:pStyle w:val="TAC"/>
            </w:pPr>
            <w:r w:rsidRPr="0041528A">
              <w:t>85</w:t>
            </w:r>
          </w:p>
        </w:tc>
      </w:tr>
      <w:tr w:rsidR="00BF46E1" w:rsidRPr="0041528A" w14:paraId="26A09E14" w14:textId="77777777" w:rsidTr="00195D76">
        <w:trPr>
          <w:jc w:val="center"/>
        </w:trPr>
        <w:tc>
          <w:tcPr>
            <w:tcW w:w="1134" w:type="dxa"/>
            <w:tcBorders>
              <w:top w:val="single" w:sz="4" w:space="0" w:color="auto"/>
              <w:right w:val="single" w:sz="4" w:space="0" w:color="auto"/>
            </w:tcBorders>
          </w:tcPr>
          <w:p w14:paraId="56773D3D"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7753C0E"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278DB855" w14:textId="77777777" w:rsidR="00BF46E1" w:rsidRPr="0041528A" w:rsidRDefault="00BF46E1" w:rsidP="0092045E">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02E56727"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5B30794"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0368C64"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7B497B8"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62D3AF2"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303B2C3C"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91CB6DC" w14:textId="77777777" w:rsidR="00BF46E1" w:rsidRPr="0041528A" w:rsidRDefault="00BF46E1" w:rsidP="0092045E">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0DA0178D" w14:textId="77777777" w:rsidR="00BF46E1" w:rsidRPr="0041528A" w:rsidRDefault="00BF46E1" w:rsidP="0092045E">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51B438D7"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9F567ED" w14:textId="77777777" w:rsidR="00BF46E1" w:rsidRPr="0041528A" w:rsidRDefault="00BF46E1" w:rsidP="0092045E">
            <w:pPr>
              <w:pStyle w:val="TAC"/>
            </w:pPr>
            <w:r w:rsidRPr="0041528A">
              <w:t>32</w:t>
            </w:r>
          </w:p>
        </w:tc>
      </w:tr>
      <w:tr w:rsidR="00BF46E1" w:rsidRPr="0041528A" w14:paraId="476D0C21" w14:textId="77777777" w:rsidTr="00195D76">
        <w:trPr>
          <w:jc w:val="center"/>
        </w:trPr>
        <w:tc>
          <w:tcPr>
            <w:tcW w:w="1134" w:type="dxa"/>
            <w:tcBorders>
              <w:right w:val="single" w:sz="4" w:space="0" w:color="auto"/>
            </w:tcBorders>
          </w:tcPr>
          <w:p w14:paraId="7ADD3AD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426E7DB"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33997462"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1129371"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60AF2699"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A689F89"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ABD3072" w14:textId="77777777" w:rsidR="00BF46E1" w:rsidRPr="0041528A" w:rsidRDefault="00BF46E1" w:rsidP="0092045E">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26F871E9"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436D21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62652A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73EE25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27EB4A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1E4F3E3" w14:textId="77777777" w:rsidR="00BF46E1" w:rsidRPr="0041528A" w:rsidRDefault="00BF46E1" w:rsidP="0092045E">
            <w:pPr>
              <w:pStyle w:val="TAC"/>
            </w:pPr>
          </w:p>
        </w:tc>
      </w:tr>
    </w:tbl>
    <w:p w14:paraId="3D771E77" w14:textId="77777777" w:rsidR="00BF46E1" w:rsidRPr="0041528A" w:rsidRDefault="00BF46E1" w:rsidP="00BF46E1"/>
    <w:p w14:paraId="1DD888DC" w14:textId="77777777" w:rsidR="00BF46E1" w:rsidRPr="0041528A" w:rsidRDefault="00BF46E1" w:rsidP="00BF46E1">
      <w:r w:rsidRPr="0041528A">
        <w:t>TERMINAL RESPONSE: SEND DTMF 4.10.1</w:t>
      </w:r>
    </w:p>
    <w:p w14:paraId="17071A4B" w14:textId="77777777" w:rsidR="00BF46E1" w:rsidRPr="0041528A" w:rsidRDefault="00BF46E1" w:rsidP="00BF46E1">
      <w:r w:rsidRPr="0041528A">
        <w:t>Logically:</w:t>
      </w:r>
    </w:p>
    <w:p w14:paraId="068875D5" w14:textId="77777777" w:rsidR="00BF46E1" w:rsidRPr="0041528A" w:rsidRDefault="00BF46E1" w:rsidP="0041528A">
      <w:pPr>
        <w:pStyle w:val="EW"/>
      </w:pPr>
      <w:r w:rsidRPr="0041528A">
        <w:t>Command details</w:t>
      </w:r>
    </w:p>
    <w:p w14:paraId="3C1D23E7" w14:textId="77777777" w:rsidR="00BF46E1" w:rsidRPr="0041528A" w:rsidRDefault="00BF46E1" w:rsidP="0041528A">
      <w:pPr>
        <w:pStyle w:val="EW"/>
      </w:pPr>
      <w:r w:rsidRPr="0041528A">
        <w:tab/>
        <w:t>Command number:</w:t>
      </w:r>
      <w:r w:rsidRPr="0041528A">
        <w:tab/>
        <w:t>1</w:t>
      </w:r>
    </w:p>
    <w:p w14:paraId="44F71F3F" w14:textId="77777777" w:rsidR="00BF46E1" w:rsidRPr="0041528A" w:rsidRDefault="00BF46E1" w:rsidP="0041528A">
      <w:pPr>
        <w:pStyle w:val="EW"/>
      </w:pPr>
      <w:r w:rsidRPr="0041528A">
        <w:tab/>
        <w:t>Command type:</w:t>
      </w:r>
      <w:r w:rsidRPr="0041528A">
        <w:tab/>
        <w:t>SEND DTMF</w:t>
      </w:r>
    </w:p>
    <w:p w14:paraId="577694EB" w14:textId="77777777" w:rsidR="00BF46E1" w:rsidRPr="0041528A" w:rsidRDefault="00BF46E1" w:rsidP="0041528A">
      <w:pPr>
        <w:pStyle w:val="EW"/>
      </w:pPr>
      <w:r w:rsidRPr="0041528A">
        <w:tab/>
        <w:t>Command qualifier:</w:t>
      </w:r>
      <w:r w:rsidRPr="0041528A">
        <w:tab/>
        <w:t>"00"</w:t>
      </w:r>
    </w:p>
    <w:p w14:paraId="7B3BDDD3" w14:textId="77777777" w:rsidR="00BF46E1" w:rsidRPr="0041528A" w:rsidRDefault="00BF46E1" w:rsidP="0041528A">
      <w:pPr>
        <w:pStyle w:val="EW"/>
      </w:pPr>
      <w:r w:rsidRPr="0041528A">
        <w:t>Device identities</w:t>
      </w:r>
    </w:p>
    <w:p w14:paraId="42B9DB6B" w14:textId="77777777" w:rsidR="00BF46E1" w:rsidRPr="0041528A" w:rsidRDefault="00BF46E1" w:rsidP="0041528A">
      <w:pPr>
        <w:pStyle w:val="EW"/>
      </w:pPr>
      <w:r w:rsidRPr="0041528A">
        <w:tab/>
        <w:t>Source device:</w:t>
      </w:r>
      <w:r w:rsidRPr="0041528A">
        <w:tab/>
        <w:t>ME</w:t>
      </w:r>
    </w:p>
    <w:p w14:paraId="6F2363C5" w14:textId="77777777" w:rsidR="00BF46E1" w:rsidRPr="0041528A" w:rsidRDefault="00BF46E1" w:rsidP="0041528A">
      <w:pPr>
        <w:pStyle w:val="EW"/>
      </w:pPr>
      <w:r w:rsidRPr="0041528A">
        <w:tab/>
        <w:t>Destination device:</w:t>
      </w:r>
      <w:r w:rsidRPr="0041528A">
        <w:tab/>
        <w:t>UICC</w:t>
      </w:r>
    </w:p>
    <w:p w14:paraId="3BB77CD8" w14:textId="77777777" w:rsidR="00BF46E1" w:rsidRPr="0041528A" w:rsidRDefault="00BF46E1" w:rsidP="0041528A">
      <w:pPr>
        <w:pStyle w:val="EW"/>
      </w:pPr>
      <w:r w:rsidRPr="0041528A">
        <w:t>Result</w:t>
      </w:r>
    </w:p>
    <w:p w14:paraId="093D431D" w14:textId="77777777" w:rsidR="00BF46E1" w:rsidRPr="0041528A" w:rsidRDefault="00BF46E1" w:rsidP="0041528A">
      <w:pPr>
        <w:pStyle w:val="EX"/>
      </w:pPr>
      <w:r w:rsidRPr="0041528A">
        <w:tab/>
        <w:t>General Result:</w:t>
      </w:r>
      <w:r w:rsidRPr="0041528A">
        <w:tab/>
        <w:t>Command performed successfully</w:t>
      </w:r>
    </w:p>
    <w:p w14:paraId="0E445E72" w14:textId="77777777" w:rsidR="00BF46E1" w:rsidRPr="0041528A" w:rsidRDefault="00BF46E1" w:rsidP="00BF46E1">
      <w:r w:rsidRPr="0041528A">
        <w:t>Coding:</w:t>
      </w:r>
    </w:p>
    <w:p w14:paraId="6FE7E3A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F7D166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E1545E6"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127664B"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F8C07A3"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A0DE17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1906595"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3B95D18E"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D9518E9"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BE9AB2A"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E58424D"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AF447DC"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8758C20"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08D9339"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255C541" w14:textId="77777777" w:rsidR="00BF46E1" w:rsidRPr="0041528A" w:rsidRDefault="00BF46E1" w:rsidP="0092045E">
            <w:pPr>
              <w:pStyle w:val="TAC"/>
            </w:pPr>
            <w:r w:rsidRPr="0041528A">
              <w:t>00</w:t>
            </w:r>
          </w:p>
        </w:tc>
      </w:tr>
    </w:tbl>
    <w:p w14:paraId="2CD0FAFB" w14:textId="77777777" w:rsidR="00BF46E1" w:rsidRPr="0041528A" w:rsidRDefault="00BF46E1" w:rsidP="00BF46E1"/>
    <w:p w14:paraId="68394460" w14:textId="77777777" w:rsidR="00BF46E1" w:rsidRPr="0041528A" w:rsidRDefault="00BF46E1" w:rsidP="00BF46E1">
      <w:pPr>
        <w:pStyle w:val="H6"/>
      </w:pPr>
      <w:r w:rsidRPr="0041528A">
        <w:t>27.22.4.24.4.10.5</w:t>
      </w:r>
      <w:r w:rsidRPr="0041528A">
        <w:tab/>
        <w:t>Test requirement</w:t>
      </w:r>
    </w:p>
    <w:p w14:paraId="780104DE" w14:textId="77777777" w:rsidR="00BF46E1" w:rsidRPr="0041528A" w:rsidRDefault="00BF46E1" w:rsidP="00BF46E1">
      <w:r w:rsidRPr="0041528A">
        <w:t>The ME shall operate in the manner defined in expected sequence 4.10.</w:t>
      </w:r>
    </w:p>
    <w:p w14:paraId="5A24AB5D" w14:textId="77777777" w:rsidR="00BF46E1" w:rsidRPr="0041528A" w:rsidRDefault="00BF46E1" w:rsidP="00BF46E1">
      <w:pPr>
        <w:pStyle w:val="Heading5"/>
      </w:pPr>
      <w:bookmarkStart w:id="12" w:name="_Toc146313044"/>
      <w:r w:rsidRPr="0041528A">
        <w:t>27.22.4.24.5</w:t>
      </w:r>
      <w:r w:rsidRPr="0041528A">
        <w:tab/>
        <w:t>SEND DTMF (UCS2 Display in Chinese)</w:t>
      </w:r>
      <w:bookmarkEnd w:id="12"/>
    </w:p>
    <w:p w14:paraId="4BCEEC38" w14:textId="77777777" w:rsidR="00BF46E1" w:rsidRPr="0041528A" w:rsidRDefault="00BF46E1" w:rsidP="00BF46E1">
      <w:pPr>
        <w:pStyle w:val="H6"/>
      </w:pPr>
      <w:r w:rsidRPr="0041528A">
        <w:t>27.22.4.24.5.1</w:t>
      </w:r>
      <w:r w:rsidRPr="0041528A">
        <w:tab/>
        <w:t>Definition and applicability</w:t>
      </w:r>
    </w:p>
    <w:p w14:paraId="5C490D96" w14:textId="77777777" w:rsidR="00BF46E1" w:rsidRPr="0041528A" w:rsidRDefault="00BF46E1" w:rsidP="00BF46E1">
      <w:r w:rsidRPr="0041528A">
        <w:t>See clause 3.2.2.</w:t>
      </w:r>
    </w:p>
    <w:p w14:paraId="799B2D3F" w14:textId="77777777" w:rsidR="00BF46E1" w:rsidRPr="0041528A" w:rsidRDefault="00BF46E1" w:rsidP="00BF46E1">
      <w:pPr>
        <w:pStyle w:val="H6"/>
      </w:pPr>
      <w:r w:rsidRPr="0041528A">
        <w:t>27.22.4.24.5.2</w:t>
      </w:r>
      <w:r w:rsidRPr="0041528A">
        <w:tab/>
        <w:t>Conformance requirement</w:t>
      </w:r>
    </w:p>
    <w:p w14:paraId="5123D075" w14:textId="77777777" w:rsidR="00BF46E1" w:rsidRPr="0041528A" w:rsidRDefault="00BF46E1" w:rsidP="00BF46E1">
      <w:r w:rsidRPr="0041528A">
        <w:t>The ME shall support the Proactive UICC: Send DTMF facility as defined in:</w:t>
      </w:r>
    </w:p>
    <w:p w14:paraId="6600FB08" w14:textId="77777777" w:rsidR="00BF46E1" w:rsidRPr="0041528A" w:rsidRDefault="00BF46E1" w:rsidP="00BF46E1">
      <w:pPr>
        <w:pStyle w:val="B1"/>
      </w:pPr>
      <w:r w:rsidRPr="0041528A">
        <w:t>-</w:t>
      </w:r>
      <w:r w:rsidRPr="0041528A">
        <w:tab/>
        <w:t>TS 31.111 [15] clause 6.1, clause 6.4.24, clause 6.6.24, clause 8.12.2, clause 5.2, clause 8.6, clause 8.7, clause 8.2 and clause 8.44.</w:t>
      </w:r>
    </w:p>
    <w:p w14:paraId="4EAB5CA3" w14:textId="77777777" w:rsidR="00BF46E1" w:rsidRPr="0041528A" w:rsidRDefault="00BF46E1" w:rsidP="00BF46E1">
      <w:r w:rsidRPr="0041528A">
        <w:t>Additionally the ME shall support the UCS2 facility for the coding of the Chinese characters</w:t>
      </w:r>
      <w:r w:rsidRPr="0041528A">
        <w:rPr>
          <w:color w:val="FF0000"/>
        </w:rPr>
        <w:t xml:space="preserve"> </w:t>
      </w:r>
      <w:r w:rsidRPr="0041528A">
        <w:t>, as defined in:</w:t>
      </w:r>
    </w:p>
    <w:p w14:paraId="1F0DC749" w14:textId="77777777" w:rsidR="00BF46E1" w:rsidRPr="0041528A" w:rsidRDefault="00BF46E1" w:rsidP="00BF46E1">
      <w:pPr>
        <w:pStyle w:val="B1"/>
      </w:pPr>
      <w:r w:rsidRPr="0041528A">
        <w:t>-</w:t>
      </w:r>
      <w:r w:rsidRPr="0041528A">
        <w:tab/>
        <w:t>ISO/IEC 10646. [17].</w:t>
      </w:r>
    </w:p>
    <w:p w14:paraId="6EA30ED6" w14:textId="77777777" w:rsidR="00BF46E1" w:rsidRPr="0041528A" w:rsidRDefault="00BF46E1" w:rsidP="00BF46E1">
      <w:pPr>
        <w:pStyle w:val="H6"/>
      </w:pPr>
      <w:r w:rsidRPr="0041528A">
        <w:t>27.22.4.24.5.3</w:t>
      </w:r>
      <w:r w:rsidRPr="0041528A">
        <w:tab/>
        <w:t>Test purpose</w:t>
      </w:r>
    </w:p>
    <w:p w14:paraId="007D2759" w14:textId="77777777" w:rsidR="00BF46E1" w:rsidRPr="0041528A" w:rsidRDefault="00BF46E1" w:rsidP="00BF46E1">
      <w:r w:rsidRPr="0041528A">
        <w:t>To verify that the ME displays the UCS2 text contained in the SEND DTMF proactive UICC command, and returns a successful result in the TERMINAL RESPONSE command send to the UICC.</w:t>
      </w:r>
    </w:p>
    <w:p w14:paraId="5C5B41B2" w14:textId="77777777" w:rsidR="00BF46E1" w:rsidRPr="0041528A" w:rsidRDefault="00BF46E1" w:rsidP="00BF46E1">
      <w:pPr>
        <w:pStyle w:val="H6"/>
      </w:pPr>
      <w:r w:rsidRPr="0041528A">
        <w:t>27.22.4.24.5.4</w:t>
      </w:r>
      <w:r w:rsidRPr="0041528A">
        <w:tab/>
        <w:t>Method of test</w:t>
      </w:r>
    </w:p>
    <w:p w14:paraId="33F424A1" w14:textId="77777777" w:rsidR="00BF46E1" w:rsidRPr="0041528A" w:rsidRDefault="00BF46E1" w:rsidP="00BF46E1">
      <w:pPr>
        <w:pStyle w:val="H6"/>
      </w:pPr>
      <w:r w:rsidRPr="0041528A">
        <w:t>27.22.4.24.5.4.1</w:t>
      </w:r>
      <w:r w:rsidRPr="0041528A">
        <w:tab/>
        <w:t>Initial conditions</w:t>
      </w:r>
    </w:p>
    <w:p w14:paraId="382E070F" w14:textId="77777777" w:rsidR="00BF46E1" w:rsidRPr="0041528A" w:rsidRDefault="00BF46E1" w:rsidP="00BF46E1">
      <w:r w:rsidRPr="0041528A">
        <w:t>The ME is connected to the USIM Simulator and only connected to the USS if the USS is mentioned in the sequence table. The elementary files are coded as USIM Application Toolkit default.</w:t>
      </w:r>
    </w:p>
    <w:p w14:paraId="58D1AABB" w14:textId="77777777" w:rsidR="00BF46E1" w:rsidRPr="0041528A" w:rsidRDefault="00BF46E1" w:rsidP="00BF46E1">
      <w:r w:rsidRPr="0041528A">
        <w:t>Prior to this test the ME shall have been powered on and performed the PROFILE DOWNLOAD procedure.</w:t>
      </w:r>
    </w:p>
    <w:p w14:paraId="7E8FB16E" w14:textId="77777777" w:rsidR="00BF46E1" w:rsidRPr="0041528A" w:rsidRDefault="00BF46E1" w:rsidP="00BF46E1">
      <w:pPr>
        <w:pStyle w:val="H6"/>
      </w:pPr>
      <w:r w:rsidRPr="0041528A">
        <w:t>27.22.4.24.5.4.2</w:t>
      </w:r>
      <w:r w:rsidRPr="0041528A">
        <w:tab/>
        <w:t>Procedure</w:t>
      </w:r>
    </w:p>
    <w:p w14:paraId="6996BF92" w14:textId="77777777" w:rsidR="00BF46E1" w:rsidRPr="0041528A" w:rsidRDefault="00BF46E1" w:rsidP="00BF46E1">
      <w:pPr>
        <w:pStyle w:val="TH"/>
      </w:pPr>
      <w:r w:rsidRPr="0041528A">
        <w:t>Expected Sequence 5.1 (SEND DTMF, successful, UCS2 text in Chinese)</w:t>
      </w:r>
    </w:p>
    <w:p w14:paraId="5740328F" w14:textId="77777777" w:rsidR="00BF46E1" w:rsidRPr="0041528A" w:rsidRDefault="00BF46E1" w:rsidP="00BF46E1">
      <w:r w:rsidRPr="0041528A">
        <w:t>Some details of the DTMF protocol have been left out for clarity.</w:t>
      </w:r>
    </w:p>
    <w:p w14:paraId="54E06EB7"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4DA0EDD9" w14:textId="77777777" w:rsidTr="00195D76">
        <w:trPr>
          <w:cantSplit/>
          <w:jc w:val="center"/>
        </w:trPr>
        <w:tc>
          <w:tcPr>
            <w:tcW w:w="737" w:type="dxa"/>
            <w:tcBorders>
              <w:top w:val="single" w:sz="6" w:space="0" w:color="auto"/>
              <w:left w:val="single" w:sz="6" w:space="0" w:color="auto"/>
              <w:right w:val="single" w:sz="6" w:space="0" w:color="auto"/>
            </w:tcBorders>
          </w:tcPr>
          <w:p w14:paraId="4104495B"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5C7F10F5"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11BA6C3C"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37D6FC7C" w14:textId="77777777" w:rsidR="00BF46E1" w:rsidRPr="0041528A" w:rsidRDefault="00BF46E1" w:rsidP="0092045E">
            <w:pPr>
              <w:pStyle w:val="TAH"/>
            </w:pPr>
            <w:r w:rsidRPr="0041528A">
              <w:t>Comments</w:t>
            </w:r>
          </w:p>
        </w:tc>
      </w:tr>
      <w:tr w:rsidR="00BF46E1" w:rsidRPr="0041528A" w14:paraId="676B736F" w14:textId="77777777" w:rsidTr="00195D76">
        <w:trPr>
          <w:cantSplit/>
          <w:jc w:val="center"/>
        </w:trPr>
        <w:tc>
          <w:tcPr>
            <w:tcW w:w="737" w:type="dxa"/>
            <w:tcBorders>
              <w:top w:val="single" w:sz="6" w:space="0" w:color="auto"/>
              <w:left w:val="single" w:sz="6" w:space="0" w:color="auto"/>
              <w:right w:val="single" w:sz="6" w:space="0" w:color="auto"/>
            </w:tcBorders>
          </w:tcPr>
          <w:p w14:paraId="31D17EA4"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4CF42721"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4D8DF6C0" w14:textId="77777777" w:rsidR="00BF46E1" w:rsidRPr="0041528A" w:rsidRDefault="00BF46E1" w:rsidP="0092045E">
            <w:pPr>
              <w:pStyle w:val="TAL"/>
            </w:pPr>
            <w:r w:rsidRPr="0041528A">
              <w:t>Set up a call to "+0123456789"</w:t>
            </w:r>
          </w:p>
        </w:tc>
        <w:tc>
          <w:tcPr>
            <w:tcW w:w="3776" w:type="dxa"/>
            <w:tcBorders>
              <w:left w:val="single" w:sz="6" w:space="0" w:color="auto"/>
              <w:right w:val="single" w:sz="6" w:space="0" w:color="auto"/>
            </w:tcBorders>
          </w:tcPr>
          <w:p w14:paraId="5A4014D1" w14:textId="77777777" w:rsidR="00BF46E1" w:rsidRPr="0041528A" w:rsidRDefault="00BF46E1" w:rsidP="0092045E">
            <w:pPr>
              <w:pStyle w:val="TAL"/>
            </w:pPr>
          </w:p>
        </w:tc>
      </w:tr>
      <w:tr w:rsidR="00BF46E1" w:rsidRPr="0041528A" w14:paraId="18B12BE0" w14:textId="77777777" w:rsidTr="00195D76">
        <w:trPr>
          <w:cantSplit/>
          <w:jc w:val="center"/>
        </w:trPr>
        <w:tc>
          <w:tcPr>
            <w:tcW w:w="737" w:type="dxa"/>
            <w:tcBorders>
              <w:left w:val="single" w:sz="6" w:space="0" w:color="auto"/>
              <w:right w:val="single" w:sz="6" w:space="0" w:color="auto"/>
            </w:tcBorders>
          </w:tcPr>
          <w:p w14:paraId="20385D8A"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2D694669"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3ABEE45D" w14:textId="77777777" w:rsidR="00BF46E1" w:rsidRPr="0041528A" w:rsidRDefault="00BF46E1" w:rsidP="0092045E">
            <w:pPr>
              <w:pStyle w:val="TAL"/>
            </w:pPr>
            <w:r w:rsidRPr="0041528A">
              <w:t>The ME attempts to set up a call to "+0123456789"</w:t>
            </w:r>
          </w:p>
        </w:tc>
        <w:tc>
          <w:tcPr>
            <w:tcW w:w="3776" w:type="dxa"/>
            <w:tcBorders>
              <w:left w:val="single" w:sz="6" w:space="0" w:color="auto"/>
              <w:right w:val="single" w:sz="6" w:space="0" w:color="auto"/>
            </w:tcBorders>
          </w:tcPr>
          <w:p w14:paraId="484BA2CB" w14:textId="77777777" w:rsidR="00BF46E1" w:rsidRPr="0041528A" w:rsidRDefault="00BF46E1" w:rsidP="0092045E">
            <w:pPr>
              <w:pStyle w:val="TAL"/>
            </w:pPr>
          </w:p>
        </w:tc>
      </w:tr>
      <w:tr w:rsidR="00BF46E1" w:rsidRPr="0041528A" w14:paraId="3BFF3787" w14:textId="77777777" w:rsidTr="00195D76">
        <w:trPr>
          <w:cantSplit/>
          <w:jc w:val="center"/>
        </w:trPr>
        <w:tc>
          <w:tcPr>
            <w:tcW w:w="737" w:type="dxa"/>
            <w:tcBorders>
              <w:left w:val="single" w:sz="6" w:space="0" w:color="auto"/>
              <w:right w:val="single" w:sz="6" w:space="0" w:color="auto"/>
            </w:tcBorders>
          </w:tcPr>
          <w:p w14:paraId="5FECF9F4"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213DEDB8"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5FD56AC8" w14:textId="77777777" w:rsidR="00BF46E1" w:rsidRPr="0041528A" w:rsidRDefault="00BF46E1" w:rsidP="0092045E">
            <w:pPr>
              <w:pStyle w:val="TAL"/>
            </w:pPr>
            <w:r w:rsidRPr="0041528A">
              <w:t xml:space="preserve">The ME receives the CONNECT message from the USS. </w:t>
            </w:r>
          </w:p>
        </w:tc>
        <w:tc>
          <w:tcPr>
            <w:tcW w:w="3776" w:type="dxa"/>
            <w:tcBorders>
              <w:left w:val="single" w:sz="6" w:space="0" w:color="auto"/>
              <w:right w:val="single" w:sz="6" w:space="0" w:color="auto"/>
            </w:tcBorders>
          </w:tcPr>
          <w:p w14:paraId="196E6AAD" w14:textId="77777777" w:rsidR="00BF46E1" w:rsidRPr="0041528A" w:rsidRDefault="00BF46E1" w:rsidP="0092045E">
            <w:pPr>
              <w:pStyle w:val="TAL"/>
            </w:pPr>
          </w:p>
        </w:tc>
      </w:tr>
      <w:tr w:rsidR="00BF46E1" w:rsidRPr="0041528A" w14:paraId="363C863D" w14:textId="77777777" w:rsidTr="00195D76">
        <w:trPr>
          <w:cantSplit/>
          <w:jc w:val="center"/>
        </w:trPr>
        <w:tc>
          <w:tcPr>
            <w:tcW w:w="737" w:type="dxa"/>
            <w:tcBorders>
              <w:left w:val="single" w:sz="6" w:space="0" w:color="auto"/>
              <w:right w:val="single" w:sz="6" w:space="0" w:color="auto"/>
            </w:tcBorders>
          </w:tcPr>
          <w:p w14:paraId="4902173A"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7041D619"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8BF689B" w14:textId="77777777" w:rsidR="00BF46E1" w:rsidRPr="0041528A" w:rsidRDefault="00BF46E1" w:rsidP="0092045E">
            <w:pPr>
              <w:pStyle w:val="TAL"/>
            </w:pPr>
            <w:r w:rsidRPr="0041528A">
              <w:t>PROACTIVE COMMAND PENDING: SEND DTMF 5.1.1</w:t>
            </w:r>
          </w:p>
        </w:tc>
        <w:tc>
          <w:tcPr>
            <w:tcW w:w="3776" w:type="dxa"/>
            <w:tcBorders>
              <w:left w:val="single" w:sz="6" w:space="0" w:color="auto"/>
              <w:right w:val="single" w:sz="6" w:space="0" w:color="auto"/>
            </w:tcBorders>
          </w:tcPr>
          <w:p w14:paraId="521CCEF6" w14:textId="77777777" w:rsidR="00BF46E1" w:rsidRPr="0041528A" w:rsidRDefault="00BF46E1" w:rsidP="0092045E">
            <w:pPr>
              <w:pStyle w:val="TAL"/>
            </w:pPr>
          </w:p>
        </w:tc>
      </w:tr>
      <w:tr w:rsidR="00BF46E1" w:rsidRPr="0041528A" w14:paraId="2D002CA5" w14:textId="77777777" w:rsidTr="00195D76">
        <w:trPr>
          <w:cantSplit/>
          <w:jc w:val="center"/>
        </w:trPr>
        <w:tc>
          <w:tcPr>
            <w:tcW w:w="737" w:type="dxa"/>
            <w:tcBorders>
              <w:left w:val="single" w:sz="6" w:space="0" w:color="auto"/>
              <w:right w:val="single" w:sz="6" w:space="0" w:color="auto"/>
            </w:tcBorders>
          </w:tcPr>
          <w:p w14:paraId="4AF6A7F4"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739614A7"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FA342C7"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1545ACBB" w14:textId="77777777" w:rsidR="00BF46E1" w:rsidRPr="0041528A" w:rsidRDefault="00BF46E1" w:rsidP="0092045E">
            <w:pPr>
              <w:pStyle w:val="TAL"/>
            </w:pPr>
          </w:p>
        </w:tc>
      </w:tr>
      <w:tr w:rsidR="00BF46E1" w:rsidRPr="0041528A" w14:paraId="0D67EF29" w14:textId="77777777" w:rsidTr="00195D76">
        <w:trPr>
          <w:cantSplit/>
          <w:jc w:val="center"/>
        </w:trPr>
        <w:tc>
          <w:tcPr>
            <w:tcW w:w="737" w:type="dxa"/>
            <w:tcBorders>
              <w:left w:val="single" w:sz="6" w:space="0" w:color="auto"/>
              <w:right w:val="single" w:sz="6" w:space="0" w:color="auto"/>
            </w:tcBorders>
          </w:tcPr>
          <w:p w14:paraId="7ABD7DF2"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52959C1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092A6ED" w14:textId="77777777" w:rsidR="00BF46E1" w:rsidRPr="0041528A" w:rsidRDefault="00BF46E1" w:rsidP="0092045E">
            <w:pPr>
              <w:pStyle w:val="TAL"/>
            </w:pPr>
            <w:r w:rsidRPr="0041528A">
              <w:t>PROACTIVE COMMAND: SEND DTMF 5.1.1</w:t>
            </w:r>
          </w:p>
        </w:tc>
        <w:tc>
          <w:tcPr>
            <w:tcW w:w="3776" w:type="dxa"/>
            <w:tcBorders>
              <w:left w:val="single" w:sz="6" w:space="0" w:color="auto"/>
              <w:right w:val="single" w:sz="6" w:space="0" w:color="auto"/>
            </w:tcBorders>
          </w:tcPr>
          <w:p w14:paraId="251ABA40" w14:textId="77777777" w:rsidR="00BF46E1" w:rsidRPr="0041528A" w:rsidRDefault="00BF46E1" w:rsidP="0092045E">
            <w:pPr>
              <w:pStyle w:val="TAL"/>
            </w:pPr>
          </w:p>
        </w:tc>
      </w:tr>
      <w:tr w:rsidR="00BF46E1" w:rsidRPr="0041528A" w14:paraId="5F4C302F" w14:textId="77777777" w:rsidTr="00195D76">
        <w:trPr>
          <w:cantSplit/>
          <w:jc w:val="center"/>
        </w:trPr>
        <w:tc>
          <w:tcPr>
            <w:tcW w:w="737" w:type="dxa"/>
            <w:tcBorders>
              <w:left w:val="single" w:sz="6" w:space="0" w:color="auto"/>
              <w:right w:val="single" w:sz="6" w:space="0" w:color="auto"/>
            </w:tcBorders>
          </w:tcPr>
          <w:p w14:paraId="674EBD6D"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52C5EE04"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0E48ED1E" w14:textId="77777777" w:rsidR="00BF46E1" w:rsidRPr="0041528A" w:rsidRDefault="00BF46E1" w:rsidP="0092045E">
            <w:pPr>
              <w:pStyle w:val="TAL"/>
            </w:pPr>
            <w:r w:rsidRPr="0041528A">
              <w:t>Display "</w:t>
            </w:r>
            <w:r w:rsidRPr="0041528A">
              <w:rPr>
                <w:rFonts w:ascii="MS Gothic" w:eastAsia="MS Gothic" w:hAnsi="MS Gothic" w:cs="MS Gothic"/>
              </w:rPr>
              <w:t>你好</w:t>
            </w:r>
            <w:r w:rsidRPr="0041528A">
              <w:t>"</w:t>
            </w:r>
          </w:p>
        </w:tc>
        <w:tc>
          <w:tcPr>
            <w:tcW w:w="3776" w:type="dxa"/>
            <w:tcBorders>
              <w:left w:val="single" w:sz="6" w:space="0" w:color="auto"/>
              <w:right w:val="single" w:sz="6" w:space="0" w:color="auto"/>
            </w:tcBorders>
          </w:tcPr>
          <w:p w14:paraId="1EBD4D53" w14:textId="77777777" w:rsidR="00BF46E1" w:rsidRPr="0041528A" w:rsidRDefault="00BF46E1" w:rsidP="0092045E">
            <w:pPr>
              <w:pStyle w:val="TAL"/>
            </w:pPr>
            <w:r w:rsidRPr="0041528A">
              <w:t>["Hello" in Chinese]</w:t>
            </w:r>
          </w:p>
        </w:tc>
      </w:tr>
      <w:tr w:rsidR="00BF46E1" w:rsidRPr="0041528A" w14:paraId="2288E8A3" w14:textId="77777777" w:rsidTr="00195D76">
        <w:trPr>
          <w:cantSplit/>
          <w:jc w:val="center"/>
        </w:trPr>
        <w:tc>
          <w:tcPr>
            <w:tcW w:w="737" w:type="dxa"/>
            <w:tcBorders>
              <w:left w:val="single" w:sz="6" w:space="0" w:color="auto"/>
              <w:right w:val="single" w:sz="6" w:space="0" w:color="auto"/>
            </w:tcBorders>
          </w:tcPr>
          <w:p w14:paraId="08E15C69"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48A2D9BF"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2A8857AB" w14:textId="77777777" w:rsidR="00BF46E1" w:rsidRPr="0041528A" w:rsidRDefault="00BF46E1" w:rsidP="0092045E">
            <w:pPr>
              <w:pStyle w:val="TAL"/>
            </w:pPr>
            <w:r w:rsidRPr="0041528A">
              <w:t>Start DTMF 1.1</w:t>
            </w:r>
          </w:p>
        </w:tc>
        <w:tc>
          <w:tcPr>
            <w:tcW w:w="3776" w:type="dxa"/>
            <w:tcBorders>
              <w:left w:val="single" w:sz="6" w:space="0" w:color="auto"/>
              <w:right w:val="single" w:sz="6" w:space="0" w:color="auto"/>
            </w:tcBorders>
          </w:tcPr>
          <w:p w14:paraId="4B980872" w14:textId="77777777" w:rsidR="00BF46E1" w:rsidRPr="0041528A" w:rsidRDefault="00BF46E1" w:rsidP="0092045E">
            <w:pPr>
              <w:pStyle w:val="TAL"/>
            </w:pPr>
            <w:r w:rsidRPr="0041528A">
              <w:t>["1"]</w:t>
            </w:r>
          </w:p>
        </w:tc>
      </w:tr>
      <w:tr w:rsidR="00BF46E1" w:rsidRPr="0041528A" w14:paraId="2E40045E" w14:textId="77777777" w:rsidTr="00195D76">
        <w:trPr>
          <w:cantSplit/>
          <w:jc w:val="center"/>
        </w:trPr>
        <w:tc>
          <w:tcPr>
            <w:tcW w:w="737" w:type="dxa"/>
            <w:tcBorders>
              <w:left w:val="single" w:sz="6" w:space="0" w:color="auto"/>
              <w:right w:val="single" w:sz="6" w:space="0" w:color="auto"/>
            </w:tcBorders>
          </w:tcPr>
          <w:p w14:paraId="79518C47"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487F828B" w14:textId="77777777" w:rsidR="00BF46E1" w:rsidRPr="0041528A" w:rsidRDefault="00BF46E1" w:rsidP="0092045E">
            <w:pPr>
              <w:pStyle w:val="TAC"/>
            </w:pPr>
            <w:r w:rsidRPr="0041528A">
              <w:t>ME</w:t>
            </w:r>
          </w:p>
        </w:tc>
        <w:tc>
          <w:tcPr>
            <w:tcW w:w="2892" w:type="dxa"/>
            <w:tcBorders>
              <w:left w:val="single" w:sz="6" w:space="0" w:color="auto"/>
              <w:right w:val="single" w:sz="6" w:space="0" w:color="auto"/>
            </w:tcBorders>
          </w:tcPr>
          <w:p w14:paraId="5EBFE6FC" w14:textId="77777777" w:rsidR="00BF46E1" w:rsidRPr="0041528A" w:rsidRDefault="00BF46E1" w:rsidP="0092045E">
            <w:pPr>
              <w:pStyle w:val="TAL"/>
            </w:pPr>
          </w:p>
        </w:tc>
        <w:tc>
          <w:tcPr>
            <w:tcW w:w="3776" w:type="dxa"/>
            <w:tcBorders>
              <w:left w:val="single" w:sz="6" w:space="0" w:color="auto"/>
              <w:right w:val="single" w:sz="6" w:space="0" w:color="auto"/>
            </w:tcBorders>
          </w:tcPr>
          <w:p w14:paraId="030D3F3F" w14:textId="77777777" w:rsidR="00BF46E1" w:rsidRPr="0041528A" w:rsidRDefault="00BF46E1" w:rsidP="0092045E">
            <w:pPr>
              <w:pStyle w:val="TAL"/>
            </w:pPr>
            <w:r w:rsidRPr="0041528A">
              <w:t>No DTMF sending for 3 seconds ±20%</w:t>
            </w:r>
          </w:p>
        </w:tc>
      </w:tr>
      <w:tr w:rsidR="00BF46E1" w:rsidRPr="0041528A" w14:paraId="76CDABF6" w14:textId="77777777" w:rsidTr="00195D76">
        <w:trPr>
          <w:cantSplit/>
          <w:jc w:val="center"/>
        </w:trPr>
        <w:tc>
          <w:tcPr>
            <w:tcW w:w="737" w:type="dxa"/>
            <w:tcBorders>
              <w:left w:val="single" w:sz="6" w:space="0" w:color="auto"/>
              <w:right w:val="single" w:sz="6" w:space="0" w:color="auto"/>
            </w:tcBorders>
          </w:tcPr>
          <w:p w14:paraId="68F451A1"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7FEC8944"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305AF89B" w14:textId="77777777" w:rsidR="00BF46E1" w:rsidRPr="0041528A" w:rsidRDefault="00BF46E1" w:rsidP="0092045E">
            <w:pPr>
              <w:pStyle w:val="TAL"/>
            </w:pPr>
            <w:r w:rsidRPr="0041528A">
              <w:t xml:space="preserve">Start DTMF 1.2 </w:t>
            </w:r>
          </w:p>
        </w:tc>
        <w:tc>
          <w:tcPr>
            <w:tcW w:w="3776" w:type="dxa"/>
            <w:tcBorders>
              <w:left w:val="single" w:sz="6" w:space="0" w:color="auto"/>
              <w:right w:val="single" w:sz="6" w:space="0" w:color="auto"/>
            </w:tcBorders>
          </w:tcPr>
          <w:p w14:paraId="2D001260" w14:textId="77777777" w:rsidR="00BF46E1" w:rsidRPr="0041528A" w:rsidRDefault="00BF46E1" w:rsidP="0092045E">
            <w:pPr>
              <w:pStyle w:val="TAL"/>
            </w:pPr>
            <w:r w:rsidRPr="0041528A">
              <w:t>["2"]</w:t>
            </w:r>
          </w:p>
        </w:tc>
      </w:tr>
      <w:tr w:rsidR="00BF46E1" w:rsidRPr="0041528A" w14:paraId="0BDE5308" w14:textId="77777777" w:rsidTr="00195D76">
        <w:trPr>
          <w:cantSplit/>
          <w:jc w:val="center"/>
        </w:trPr>
        <w:tc>
          <w:tcPr>
            <w:tcW w:w="737" w:type="dxa"/>
            <w:tcBorders>
              <w:left w:val="single" w:sz="6" w:space="0" w:color="auto"/>
              <w:right w:val="single" w:sz="6" w:space="0" w:color="auto"/>
            </w:tcBorders>
          </w:tcPr>
          <w:p w14:paraId="4B4AFA52"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167202AB"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EDD1CA9" w14:textId="77777777" w:rsidR="00BF46E1" w:rsidRPr="0041528A" w:rsidRDefault="00BF46E1" w:rsidP="0092045E">
            <w:pPr>
              <w:pStyle w:val="TAL"/>
            </w:pPr>
            <w:r w:rsidRPr="0041528A">
              <w:t>TERMINAL RESPONSE: SEND DTMF 5.1.1</w:t>
            </w:r>
          </w:p>
        </w:tc>
        <w:tc>
          <w:tcPr>
            <w:tcW w:w="3776" w:type="dxa"/>
            <w:tcBorders>
              <w:left w:val="single" w:sz="6" w:space="0" w:color="auto"/>
              <w:right w:val="single" w:sz="6" w:space="0" w:color="auto"/>
            </w:tcBorders>
          </w:tcPr>
          <w:p w14:paraId="73A13E42" w14:textId="77777777" w:rsidR="00BF46E1" w:rsidRPr="0041528A" w:rsidRDefault="00BF46E1" w:rsidP="0092045E">
            <w:pPr>
              <w:pStyle w:val="TAL"/>
            </w:pPr>
            <w:r w:rsidRPr="0041528A">
              <w:t>[Command performed successfully]</w:t>
            </w:r>
          </w:p>
        </w:tc>
      </w:tr>
      <w:tr w:rsidR="00BF46E1" w:rsidRPr="0041528A" w14:paraId="0FE1CA06" w14:textId="77777777" w:rsidTr="00195D76">
        <w:trPr>
          <w:cantSplit/>
          <w:jc w:val="center"/>
        </w:trPr>
        <w:tc>
          <w:tcPr>
            <w:tcW w:w="737" w:type="dxa"/>
            <w:tcBorders>
              <w:left w:val="single" w:sz="6" w:space="0" w:color="auto"/>
              <w:right w:val="single" w:sz="6" w:space="0" w:color="auto"/>
            </w:tcBorders>
          </w:tcPr>
          <w:p w14:paraId="6B24007E" w14:textId="77777777" w:rsidR="00BF46E1" w:rsidRPr="0041528A" w:rsidRDefault="00BF46E1" w:rsidP="0092045E">
            <w:pPr>
              <w:pStyle w:val="TAC"/>
            </w:pPr>
            <w:r w:rsidRPr="0041528A">
              <w:t>12</w:t>
            </w:r>
          </w:p>
        </w:tc>
        <w:tc>
          <w:tcPr>
            <w:tcW w:w="1232" w:type="dxa"/>
            <w:tcBorders>
              <w:left w:val="single" w:sz="6" w:space="0" w:color="auto"/>
              <w:right w:val="single" w:sz="6" w:space="0" w:color="auto"/>
            </w:tcBorders>
          </w:tcPr>
          <w:p w14:paraId="5F33D084"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1D343C6"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00DBEB62" w14:textId="77777777" w:rsidR="00BF46E1" w:rsidRPr="0041528A" w:rsidRDefault="00BF46E1" w:rsidP="0092045E">
            <w:pPr>
              <w:pStyle w:val="TAL"/>
            </w:pPr>
          </w:p>
        </w:tc>
      </w:tr>
      <w:tr w:rsidR="00BF46E1" w:rsidRPr="0041528A" w14:paraId="453851AC" w14:textId="77777777" w:rsidTr="00195D76">
        <w:trPr>
          <w:cantSplit/>
          <w:jc w:val="center"/>
        </w:trPr>
        <w:tc>
          <w:tcPr>
            <w:tcW w:w="737" w:type="dxa"/>
            <w:tcBorders>
              <w:left w:val="single" w:sz="6" w:space="0" w:color="auto"/>
              <w:bottom w:val="single" w:sz="4" w:space="0" w:color="auto"/>
              <w:right w:val="single" w:sz="6" w:space="0" w:color="auto"/>
            </w:tcBorders>
          </w:tcPr>
          <w:p w14:paraId="640FFD3A" w14:textId="77777777" w:rsidR="00BF46E1" w:rsidRPr="0041528A" w:rsidRDefault="00BF46E1" w:rsidP="0092045E">
            <w:pPr>
              <w:pStyle w:val="TAC"/>
            </w:pPr>
            <w:r w:rsidRPr="0041528A">
              <w:t>13</w:t>
            </w:r>
          </w:p>
        </w:tc>
        <w:tc>
          <w:tcPr>
            <w:tcW w:w="1232" w:type="dxa"/>
            <w:tcBorders>
              <w:left w:val="single" w:sz="6" w:space="0" w:color="auto"/>
              <w:bottom w:val="single" w:sz="4" w:space="0" w:color="auto"/>
              <w:right w:val="single" w:sz="6" w:space="0" w:color="auto"/>
            </w:tcBorders>
          </w:tcPr>
          <w:p w14:paraId="5472967D"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4B0417AB" w14:textId="77777777" w:rsidR="00BF46E1" w:rsidRPr="0041528A" w:rsidRDefault="00BF46E1" w:rsidP="0092045E">
            <w:pPr>
              <w:pStyle w:val="TAL"/>
            </w:pPr>
            <w:r w:rsidRPr="0041528A">
              <w:t>End the call</w:t>
            </w:r>
          </w:p>
        </w:tc>
        <w:tc>
          <w:tcPr>
            <w:tcW w:w="3776" w:type="dxa"/>
            <w:tcBorders>
              <w:left w:val="single" w:sz="6" w:space="0" w:color="auto"/>
              <w:bottom w:val="single" w:sz="4" w:space="0" w:color="auto"/>
              <w:right w:val="single" w:sz="6" w:space="0" w:color="auto"/>
            </w:tcBorders>
          </w:tcPr>
          <w:p w14:paraId="770CE84A" w14:textId="77777777" w:rsidR="00BF46E1" w:rsidRPr="0041528A" w:rsidRDefault="00BF46E1" w:rsidP="0092045E">
            <w:pPr>
              <w:pStyle w:val="TAL"/>
            </w:pPr>
          </w:p>
        </w:tc>
      </w:tr>
    </w:tbl>
    <w:p w14:paraId="1CA217D1" w14:textId="77777777" w:rsidR="00BF46E1" w:rsidRPr="0041528A" w:rsidRDefault="00BF46E1" w:rsidP="00BF46E1"/>
    <w:p w14:paraId="117868B9" w14:textId="77777777" w:rsidR="00BF46E1" w:rsidRPr="0041528A" w:rsidRDefault="00BF46E1" w:rsidP="00BF46E1">
      <w:r w:rsidRPr="0041528A">
        <w:t>PROACTIVE COMMAND: SEND DTMF 5.1.1</w:t>
      </w:r>
    </w:p>
    <w:p w14:paraId="535632BC" w14:textId="77777777" w:rsidR="00BF46E1" w:rsidRPr="0041528A" w:rsidRDefault="00BF46E1" w:rsidP="00BF46E1">
      <w:r w:rsidRPr="0041528A">
        <w:t>Logically:</w:t>
      </w:r>
    </w:p>
    <w:p w14:paraId="2CE5329C" w14:textId="77777777" w:rsidR="00BF46E1" w:rsidRPr="0041528A" w:rsidRDefault="00BF46E1" w:rsidP="0041528A">
      <w:pPr>
        <w:pStyle w:val="EW"/>
      </w:pPr>
      <w:r w:rsidRPr="0041528A">
        <w:t>Command details</w:t>
      </w:r>
    </w:p>
    <w:p w14:paraId="6FD35C1E" w14:textId="77777777" w:rsidR="00BF46E1" w:rsidRPr="0041528A" w:rsidRDefault="00BF46E1" w:rsidP="0041528A">
      <w:pPr>
        <w:pStyle w:val="EW"/>
      </w:pPr>
      <w:r w:rsidRPr="0041528A">
        <w:tab/>
        <w:t>Command number:</w:t>
      </w:r>
      <w:r w:rsidRPr="0041528A">
        <w:tab/>
        <w:t>1</w:t>
      </w:r>
    </w:p>
    <w:p w14:paraId="1A81D5C0" w14:textId="77777777" w:rsidR="00BF46E1" w:rsidRPr="0041528A" w:rsidRDefault="00BF46E1" w:rsidP="0041528A">
      <w:pPr>
        <w:pStyle w:val="EW"/>
      </w:pPr>
      <w:r w:rsidRPr="0041528A">
        <w:tab/>
        <w:t>Command type:</w:t>
      </w:r>
      <w:r w:rsidRPr="0041528A">
        <w:tab/>
        <w:t>SEND DTMF</w:t>
      </w:r>
    </w:p>
    <w:p w14:paraId="01F1DB21" w14:textId="77777777" w:rsidR="00BF46E1" w:rsidRPr="0041528A" w:rsidRDefault="00BF46E1" w:rsidP="0041528A">
      <w:pPr>
        <w:pStyle w:val="EW"/>
      </w:pPr>
      <w:r w:rsidRPr="0041528A">
        <w:tab/>
        <w:t>Command qualifier:</w:t>
      </w:r>
      <w:r w:rsidRPr="0041528A">
        <w:tab/>
        <w:t>"00"</w:t>
      </w:r>
    </w:p>
    <w:p w14:paraId="36703331" w14:textId="77777777" w:rsidR="00BF46E1" w:rsidRPr="0041528A" w:rsidRDefault="00BF46E1" w:rsidP="0041528A">
      <w:pPr>
        <w:pStyle w:val="EW"/>
      </w:pPr>
      <w:r w:rsidRPr="0041528A">
        <w:t>Device identities</w:t>
      </w:r>
    </w:p>
    <w:p w14:paraId="0968AD1B" w14:textId="77777777" w:rsidR="00BF46E1" w:rsidRPr="0041528A" w:rsidRDefault="00BF46E1" w:rsidP="0041528A">
      <w:pPr>
        <w:pStyle w:val="EW"/>
      </w:pPr>
      <w:r w:rsidRPr="0041528A">
        <w:tab/>
        <w:t>Source device:</w:t>
      </w:r>
      <w:r w:rsidRPr="0041528A">
        <w:tab/>
        <w:t>UICC</w:t>
      </w:r>
    </w:p>
    <w:p w14:paraId="0FC5A82C" w14:textId="77777777" w:rsidR="00BF46E1" w:rsidRPr="0041528A" w:rsidRDefault="00BF46E1" w:rsidP="0041528A">
      <w:pPr>
        <w:pStyle w:val="EW"/>
      </w:pPr>
      <w:r w:rsidRPr="0041528A">
        <w:tab/>
        <w:t>Destination device:</w:t>
      </w:r>
      <w:r w:rsidRPr="0041528A">
        <w:tab/>
        <w:t>Network</w:t>
      </w:r>
    </w:p>
    <w:p w14:paraId="2CD15EC7" w14:textId="77777777" w:rsidR="00BF46E1" w:rsidRPr="0041528A" w:rsidRDefault="00BF46E1" w:rsidP="0041528A">
      <w:pPr>
        <w:pStyle w:val="EW"/>
      </w:pPr>
      <w:r w:rsidRPr="0041528A">
        <w:t>Alpha Identifier</w:t>
      </w:r>
    </w:p>
    <w:p w14:paraId="772DB402" w14:textId="77777777" w:rsidR="00BF46E1" w:rsidRPr="0041528A" w:rsidRDefault="00BF46E1" w:rsidP="0041528A">
      <w:pPr>
        <w:pStyle w:val="EW"/>
      </w:pPr>
      <w:r w:rsidRPr="0041528A">
        <w:tab/>
        <w:t>Text:</w:t>
      </w:r>
      <w:r w:rsidRPr="0041528A">
        <w:tab/>
        <w:t>"</w:t>
      </w:r>
      <w:r w:rsidRPr="0041528A">
        <w:rPr>
          <w:rFonts w:ascii="MS Gothic" w:eastAsia="MS Gothic" w:hAnsi="MS Gothic" w:cs="MS Gothic"/>
        </w:rPr>
        <w:t>你好</w:t>
      </w:r>
      <w:r w:rsidRPr="0041528A">
        <w:t>"</w:t>
      </w:r>
    </w:p>
    <w:p w14:paraId="2F5FA804" w14:textId="77777777" w:rsidR="00BF46E1" w:rsidRPr="0041528A" w:rsidRDefault="00BF46E1" w:rsidP="0041528A">
      <w:pPr>
        <w:pStyle w:val="EX"/>
      </w:pPr>
      <w:r w:rsidRPr="0041528A">
        <w:tab/>
        <w:t>DTMF String:</w:t>
      </w:r>
      <w:r w:rsidRPr="0041528A">
        <w:tab/>
        <w:t>"1" pause "2"</w:t>
      </w:r>
    </w:p>
    <w:p w14:paraId="03BD5B87" w14:textId="77777777" w:rsidR="00BF46E1" w:rsidRPr="0041528A" w:rsidRDefault="00BF46E1" w:rsidP="00BF46E1">
      <w:r w:rsidRPr="0041528A">
        <w:t>Coding:</w:t>
      </w:r>
    </w:p>
    <w:p w14:paraId="126CF4C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F4868F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8F6581E"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D9F6618"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71C6F7A"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68ED5D1B"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519C114"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8110829"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072FC50"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164666CD"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5E282DE"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DC3418E"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6B6ECA8"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2A1BD79"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1EEBFFF" w14:textId="77777777" w:rsidR="00BF46E1" w:rsidRPr="0041528A" w:rsidRDefault="00BF46E1" w:rsidP="0092045E">
            <w:pPr>
              <w:pStyle w:val="TAC"/>
            </w:pPr>
            <w:r w:rsidRPr="0041528A">
              <w:t>85</w:t>
            </w:r>
          </w:p>
        </w:tc>
      </w:tr>
      <w:tr w:rsidR="00BF46E1" w:rsidRPr="0041528A" w14:paraId="68C72737" w14:textId="77777777" w:rsidTr="00195D76">
        <w:trPr>
          <w:jc w:val="center"/>
        </w:trPr>
        <w:tc>
          <w:tcPr>
            <w:tcW w:w="1134" w:type="dxa"/>
            <w:tcBorders>
              <w:top w:val="single" w:sz="4" w:space="0" w:color="auto"/>
              <w:right w:val="single" w:sz="4" w:space="0" w:color="auto"/>
            </w:tcBorders>
          </w:tcPr>
          <w:p w14:paraId="17F0731A"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E7C611E"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4A6B057" w14:textId="77777777" w:rsidR="00BF46E1" w:rsidRPr="0041528A" w:rsidRDefault="00BF46E1" w:rsidP="0092045E">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09C7B793" w14:textId="77777777" w:rsidR="00BF46E1" w:rsidRPr="0041528A" w:rsidRDefault="00BF46E1" w:rsidP="0092045E">
            <w:pPr>
              <w:pStyle w:val="TAC"/>
            </w:pPr>
            <w:smartTag w:uri="urn:schemas-microsoft-com:office:smarttags" w:element="metricconverter">
              <w:smartTagPr>
                <w:attr w:name="ProductID" w:val="4F"/>
              </w:smartTagPr>
              <w:r w:rsidRPr="0041528A">
                <w:t>4F</w:t>
              </w:r>
            </w:smartTag>
          </w:p>
        </w:tc>
        <w:tc>
          <w:tcPr>
            <w:tcW w:w="567" w:type="dxa"/>
            <w:tcBorders>
              <w:top w:val="single" w:sz="4" w:space="0" w:color="auto"/>
              <w:left w:val="single" w:sz="4" w:space="0" w:color="auto"/>
              <w:bottom w:val="single" w:sz="4" w:space="0" w:color="auto"/>
              <w:right w:val="single" w:sz="4" w:space="0" w:color="auto"/>
            </w:tcBorders>
          </w:tcPr>
          <w:p w14:paraId="4DDA3E32" w14:textId="77777777" w:rsidR="00BF46E1" w:rsidRPr="0041528A" w:rsidRDefault="00BF46E1" w:rsidP="0092045E">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4890DC0E" w14:textId="77777777" w:rsidR="00BF46E1" w:rsidRPr="0041528A" w:rsidRDefault="00BF46E1" w:rsidP="0092045E">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7856E165" w14:textId="77777777" w:rsidR="00BF46E1" w:rsidRPr="0041528A" w:rsidRDefault="00BF46E1" w:rsidP="0092045E">
            <w:pPr>
              <w:pStyle w:val="TAC"/>
            </w:pPr>
            <w:r w:rsidRPr="0041528A">
              <w:t>7D</w:t>
            </w:r>
          </w:p>
        </w:tc>
        <w:tc>
          <w:tcPr>
            <w:tcW w:w="567" w:type="dxa"/>
            <w:tcBorders>
              <w:top w:val="single" w:sz="4" w:space="0" w:color="auto"/>
              <w:left w:val="single" w:sz="4" w:space="0" w:color="auto"/>
              <w:bottom w:val="single" w:sz="4" w:space="0" w:color="auto"/>
              <w:right w:val="single" w:sz="4" w:space="0" w:color="auto"/>
            </w:tcBorders>
          </w:tcPr>
          <w:p w14:paraId="3811D781"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1F85346D"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438F4CA" w14:textId="77777777" w:rsidR="00BF46E1" w:rsidRPr="0041528A" w:rsidRDefault="00BF46E1" w:rsidP="0092045E">
            <w:pPr>
              <w:pStyle w:val="TAC"/>
            </w:pPr>
            <w:r w:rsidRPr="0041528A">
              <w:t>C1</w:t>
            </w:r>
          </w:p>
        </w:tc>
        <w:tc>
          <w:tcPr>
            <w:tcW w:w="567" w:type="dxa"/>
            <w:tcBorders>
              <w:top w:val="single" w:sz="4" w:space="0" w:color="auto"/>
              <w:left w:val="single" w:sz="4" w:space="0" w:color="auto"/>
              <w:bottom w:val="single" w:sz="4" w:space="0" w:color="auto"/>
              <w:right w:val="single" w:sz="4" w:space="0" w:color="auto"/>
            </w:tcBorders>
          </w:tcPr>
          <w:p w14:paraId="2813D641" w14:textId="77777777" w:rsidR="00BF46E1" w:rsidRPr="0041528A" w:rsidRDefault="00BF46E1" w:rsidP="0092045E">
            <w:pPr>
              <w:pStyle w:val="TAC"/>
            </w:pPr>
            <w:r w:rsidRPr="0041528A">
              <w:t>F2</w:t>
            </w:r>
          </w:p>
        </w:tc>
        <w:tc>
          <w:tcPr>
            <w:tcW w:w="567" w:type="dxa"/>
            <w:tcBorders>
              <w:top w:val="single" w:sz="4" w:space="0" w:color="auto"/>
              <w:left w:val="single" w:sz="4" w:space="0" w:color="auto"/>
              <w:bottom w:val="single" w:sz="4" w:space="0" w:color="auto"/>
              <w:right w:val="single" w:sz="4" w:space="0" w:color="auto"/>
            </w:tcBorders>
          </w:tcPr>
          <w:p w14:paraId="1C0F528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2DDF9DC" w14:textId="77777777" w:rsidR="00BF46E1" w:rsidRPr="0041528A" w:rsidRDefault="00BF46E1" w:rsidP="0092045E">
            <w:pPr>
              <w:pStyle w:val="TAC"/>
            </w:pPr>
          </w:p>
        </w:tc>
      </w:tr>
    </w:tbl>
    <w:p w14:paraId="3B384EF5" w14:textId="77777777" w:rsidR="00BF46E1" w:rsidRPr="0041528A" w:rsidRDefault="00BF46E1" w:rsidP="00BF46E1"/>
    <w:p w14:paraId="7A39EF02" w14:textId="77777777" w:rsidR="00BF46E1" w:rsidRPr="0041528A" w:rsidRDefault="00BF46E1" w:rsidP="00BF46E1">
      <w:r w:rsidRPr="0041528A">
        <w:t>TERMINAL RESPONSE: SEND DTMF 5.1.1</w:t>
      </w:r>
    </w:p>
    <w:p w14:paraId="1B93100C" w14:textId="77777777" w:rsidR="00BF46E1" w:rsidRPr="0041528A" w:rsidRDefault="00BF46E1" w:rsidP="00BF46E1">
      <w:r w:rsidRPr="0041528A">
        <w:t>Logically:</w:t>
      </w:r>
    </w:p>
    <w:p w14:paraId="73DB5A9F" w14:textId="77777777" w:rsidR="00BF46E1" w:rsidRPr="0041528A" w:rsidRDefault="00BF46E1" w:rsidP="0041528A">
      <w:pPr>
        <w:pStyle w:val="EW"/>
      </w:pPr>
      <w:r w:rsidRPr="0041528A">
        <w:t>Command details</w:t>
      </w:r>
    </w:p>
    <w:p w14:paraId="413083CB" w14:textId="77777777" w:rsidR="00BF46E1" w:rsidRPr="0041528A" w:rsidRDefault="00BF46E1" w:rsidP="0041528A">
      <w:pPr>
        <w:pStyle w:val="EW"/>
      </w:pPr>
      <w:r w:rsidRPr="0041528A">
        <w:tab/>
        <w:t>Command number:</w:t>
      </w:r>
      <w:r w:rsidRPr="0041528A">
        <w:tab/>
        <w:t>1</w:t>
      </w:r>
    </w:p>
    <w:p w14:paraId="7D3CCA4D" w14:textId="77777777" w:rsidR="00BF46E1" w:rsidRPr="0041528A" w:rsidRDefault="00BF46E1" w:rsidP="0041528A">
      <w:pPr>
        <w:pStyle w:val="EW"/>
      </w:pPr>
      <w:r w:rsidRPr="0041528A">
        <w:tab/>
        <w:t>Command type:</w:t>
      </w:r>
      <w:r w:rsidRPr="0041528A">
        <w:tab/>
        <w:t>SEND DTMF</w:t>
      </w:r>
    </w:p>
    <w:p w14:paraId="2029D7B9" w14:textId="77777777" w:rsidR="00BF46E1" w:rsidRPr="0041528A" w:rsidRDefault="00BF46E1" w:rsidP="0041528A">
      <w:pPr>
        <w:pStyle w:val="EW"/>
      </w:pPr>
      <w:r w:rsidRPr="0041528A">
        <w:tab/>
        <w:t>Command qualifier:</w:t>
      </w:r>
      <w:r w:rsidRPr="0041528A">
        <w:tab/>
        <w:t>"00"</w:t>
      </w:r>
    </w:p>
    <w:p w14:paraId="00458F7B" w14:textId="77777777" w:rsidR="00BF46E1" w:rsidRPr="0041528A" w:rsidRDefault="00BF46E1" w:rsidP="0041528A">
      <w:pPr>
        <w:pStyle w:val="EW"/>
      </w:pPr>
      <w:r w:rsidRPr="0041528A">
        <w:t>Device identities</w:t>
      </w:r>
    </w:p>
    <w:p w14:paraId="079E08CD" w14:textId="77777777" w:rsidR="00BF46E1" w:rsidRPr="0041528A" w:rsidRDefault="00BF46E1" w:rsidP="0041528A">
      <w:pPr>
        <w:pStyle w:val="EW"/>
      </w:pPr>
      <w:r w:rsidRPr="0041528A">
        <w:tab/>
        <w:t>Source device:</w:t>
      </w:r>
      <w:r w:rsidRPr="0041528A">
        <w:tab/>
        <w:t>ME</w:t>
      </w:r>
    </w:p>
    <w:p w14:paraId="54C44CE8" w14:textId="77777777" w:rsidR="00BF46E1" w:rsidRPr="0041528A" w:rsidRDefault="00BF46E1" w:rsidP="0041528A">
      <w:pPr>
        <w:pStyle w:val="EW"/>
      </w:pPr>
      <w:r w:rsidRPr="0041528A">
        <w:tab/>
        <w:t>Destination device:</w:t>
      </w:r>
      <w:r w:rsidRPr="0041528A">
        <w:tab/>
        <w:t>UICC</w:t>
      </w:r>
    </w:p>
    <w:p w14:paraId="09C73D7C" w14:textId="77777777" w:rsidR="00BF46E1" w:rsidRPr="0041528A" w:rsidRDefault="00BF46E1" w:rsidP="0041528A">
      <w:pPr>
        <w:pStyle w:val="EW"/>
      </w:pPr>
      <w:r w:rsidRPr="0041528A">
        <w:t>Result</w:t>
      </w:r>
    </w:p>
    <w:p w14:paraId="3B8E871A" w14:textId="77777777" w:rsidR="00BF46E1" w:rsidRPr="0041528A" w:rsidRDefault="00BF46E1" w:rsidP="0041528A">
      <w:pPr>
        <w:pStyle w:val="EX"/>
      </w:pPr>
      <w:r w:rsidRPr="0041528A">
        <w:tab/>
        <w:t>General Result:</w:t>
      </w:r>
      <w:r w:rsidRPr="0041528A">
        <w:tab/>
        <w:t>Command performed successful</w:t>
      </w:r>
    </w:p>
    <w:p w14:paraId="65E1CE1B" w14:textId="77777777" w:rsidR="00BF46E1" w:rsidRPr="0041528A" w:rsidRDefault="00BF46E1" w:rsidP="00BF46E1">
      <w:r w:rsidRPr="0041528A">
        <w:t>Coding:</w:t>
      </w:r>
    </w:p>
    <w:p w14:paraId="22ACBD9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9ABE9F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7F25D9D"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7FE315F"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DB8BB1D"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2EF2AD0"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C4A6140"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2C81BF79"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89B5C07"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B262E91"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2D5491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B61DE16"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491A698"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2B0DC54"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6014474" w14:textId="77777777" w:rsidR="00BF46E1" w:rsidRPr="0041528A" w:rsidRDefault="00BF46E1" w:rsidP="0092045E">
            <w:pPr>
              <w:pStyle w:val="TAC"/>
            </w:pPr>
            <w:r w:rsidRPr="0041528A">
              <w:t>00</w:t>
            </w:r>
          </w:p>
        </w:tc>
      </w:tr>
    </w:tbl>
    <w:p w14:paraId="133C4C34" w14:textId="77777777" w:rsidR="00BF46E1" w:rsidRPr="0041528A" w:rsidRDefault="00BF46E1" w:rsidP="00BF46E1"/>
    <w:p w14:paraId="0B4430B3" w14:textId="77777777" w:rsidR="00BF46E1" w:rsidRPr="0041528A" w:rsidRDefault="00BF46E1" w:rsidP="00BF46E1">
      <w:pPr>
        <w:pStyle w:val="H6"/>
      </w:pPr>
      <w:r w:rsidRPr="0041528A">
        <w:lastRenderedPageBreak/>
        <w:t>27.22.4.24.5.5</w:t>
      </w:r>
      <w:r w:rsidRPr="0041528A">
        <w:tab/>
        <w:t>Test requirement</w:t>
      </w:r>
    </w:p>
    <w:p w14:paraId="520CF348" w14:textId="77777777" w:rsidR="00BF46E1" w:rsidRPr="0041528A" w:rsidRDefault="00BF46E1" w:rsidP="00BF46E1">
      <w:r w:rsidRPr="0041528A">
        <w:t>The ME shall operate in the manner defined in expected sequence 5.1.</w:t>
      </w:r>
    </w:p>
    <w:p w14:paraId="55DDEA18" w14:textId="2230A2D5" w:rsidR="00BF46E1" w:rsidRPr="0041528A" w:rsidRDefault="00BF46E1" w:rsidP="00BF46E1">
      <w:pPr>
        <w:pStyle w:val="Heading5"/>
      </w:pPr>
      <w:bookmarkStart w:id="13" w:name="_Toc146313045"/>
      <w:r w:rsidRPr="0041528A">
        <w:t>27.22.4.24.6</w:t>
      </w:r>
      <w:r w:rsidRPr="0041528A">
        <w:tab/>
        <w:t>SEND DTMF (UCS2 Display in Katakana)</w:t>
      </w:r>
      <w:bookmarkEnd w:id="13"/>
    </w:p>
    <w:p w14:paraId="3D6A8BDC" w14:textId="77777777" w:rsidR="00BF46E1" w:rsidRPr="0041528A" w:rsidRDefault="00BF46E1" w:rsidP="00BF46E1">
      <w:pPr>
        <w:pStyle w:val="H6"/>
      </w:pPr>
      <w:r w:rsidRPr="0041528A">
        <w:t>27.22.4.24.6.1</w:t>
      </w:r>
      <w:r w:rsidRPr="0041528A">
        <w:tab/>
        <w:t>Definition and applicability</w:t>
      </w:r>
    </w:p>
    <w:p w14:paraId="3B845B67" w14:textId="77777777" w:rsidR="00BF46E1" w:rsidRPr="0041528A" w:rsidRDefault="00BF46E1" w:rsidP="00BF46E1">
      <w:r w:rsidRPr="0041528A">
        <w:t>See clause 3.2.2.</w:t>
      </w:r>
    </w:p>
    <w:p w14:paraId="5FB34825" w14:textId="77777777" w:rsidR="00BF46E1" w:rsidRPr="0041528A" w:rsidRDefault="00BF46E1" w:rsidP="00BF46E1">
      <w:pPr>
        <w:pStyle w:val="H6"/>
      </w:pPr>
      <w:r w:rsidRPr="0041528A">
        <w:t>27.22.4.24.6.2</w:t>
      </w:r>
      <w:r w:rsidRPr="0041528A">
        <w:tab/>
        <w:t>Conformance requirement</w:t>
      </w:r>
    </w:p>
    <w:p w14:paraId="7BE3A973" w14:textId="77777777" w:rsidR="00BF46E1" w:rsidRPr="0041528A" w:rsidRDefault="00BF46E1" w:rsidP="00BF46E1">
      <w:r w:rsidRPr="0041528A">
        <w:t>The ME shall support the Proactive UICC: Send DTMF facility as defined in:</w:t>
      </w:r>
    </w:p>
    <w:p w14:paraId="67E8A433" w14:textId="77777777" w:rsidR="00BF46E1" w:rsidRPr="0041528A" w:rsidRDefault="00BF46E1" w:rsidP="00BF46E1">
      <w:pPr>
        <w:pStyle w:val="B1"/>
      </w:pPr>
      <w:r w:rsidRPr="0041528A">
        <w:t>-</w:t>
      </w:r>
      <w:r w:rsidRPr="0041528A">
        <w:tab/>
        <w:t>TS 31.111 [15] clause 6.1, clause 6.4.24, clause 6.6.24, clause 8.12.2, clause 5.2, clause 8.6, clause 8.7, clause 8.2 and clause 8.44.</w:t>
      </w:r>
    </w:p>
    <w:p w14:paraId="62F02971" w14:textId="77777777" w:rsidR="00BF46E1" w:rsidRPr="0041528A" w:rsidRDefault="00BF46E1" w:rsidP="00BF46E1">
      <w:r w:rsidRPr="0041528A">
        <w:t>Additionally the ME shall support the UCS2 facility for the coding of the Katakana characters</w:t>
      </w:r>
      <w:r w:rsidRPr="0041528A">
        <w:rPr>
          <w:color w:val="FF0000"/>
        </w:rPr>
        <w:t xml:space="preserve"> </w:t>
      </w:r>
      <w:r w:rsidRPr="0041528A">
        <w:t>, as defined in:</w:t>
      </w:r>
    </w:p>
    <w:p w14:paraId="3272C9FD" w14:textId="77777777" w:rsidR="00BF46E1" w:rsidRPr="0041528A" w:rsidRDefault="00BF46E1" w:rsidP="00BF46E1">
      <w:pPr>
        <w:pStyle w:val="B1"/>
      </w:pPr>
      <w:r w:rsidRPr="0041528A">
        <w:t>-</w:t>
      </w:r>
      <w:r w:rsidRPr="0041528A">
        <w:tab/>
        <w:t>ISO/IEC 10646. [17].</w:t>
      </w:r>
    </w:p>
    <w:p w14:paraId="78BBC500" w14:textId="77777777" w:rsidR="00BF46E1" w:rsidRPr="0041528A" w:rsidRDefault="00BF46E1" w:rsidP="00BF46E1">
      <w:pPr>
        <w:pStyle w:val="H6"/>
      </w:pPr>
      <w:r w:rsidRPr="0041528A">
        <w:t>27.22.4.24.6.3</w:t>
      </w:r>
      <w:r w:rsidRPr="0041528A">
        <w:tab/>
        <w:t>Test purpose</w:t>
      </w:r>
    </w:p>
    <w:p w14:paraId="568185E3" w14:textId="77777777" w:rsidR="00BF46E1" w:rsidRPr="0041528A" w:rsidRDefault="00BF46E1" w:rsidP="00BF46E1">
      <w:r w:rsidRPr="0041528A">
        <w:t>To verify that the ME displays the UCS2 text contained in the SEND DTMF proactive UICC command, and returns a successful result in the TERMINAL RESPONSE command send to the UICC.</w:t>
      </w:r>
    </w:p>
    <w:p w14:paraId="41FA3D17" w14:textId="77777777" w:rsidR="00BF46E1" w:rsidRPr="0041528A" w:rsidRDefault="00BF46E1" w:rsidP="00BF46E1">
      <w:pPr>
        <w:pStyle w:val="H6"/>
      </w:pPr>
      <w:r w:rsidRPr="0041528A">
        <w:t>27.22.4.24.6.4</w:t>
      </w:r>
      <w:r w:rsidRPr="0041528A">
        <w:tab/>
        <w:t>Method of test</w:t>
      </w:r>
    </w:p>
    <w:p w14:paraId="38067D36" w14:textId="77777777" w:rsidR="00BF46E1" w:rsidRPr="0041528A" w:rsidRDefault="00BF46E1" w:rsidP="00BF46E1">
      <w:pPr>
        <w:pStyle w:val="H6"/>
      </w:pPr>
      <w:r w:rsidRPr="0041528A">
        <w:t>27.22.4.24.6.4.1</w:t>
      </w:r>
      <w:r w:rsidRPr="0041528A">
        <w:tab/>
        <w:t>Initial conditions</w:t>
      </w:r>
    </w:p>
    <w:p w14:paraId="6BFE62FF" w14:textId="77777777" w:rsidR="00BF46E1" w:rsidRPr="0041528A" w:rsidRDefault="00BF46E1" w:rsidP="00BF46E1">
      <w:r w:rsidRPr="0041528A">
        <w:t>The ME is connected to the USIM Simulator and only connected to the USS if the USS is mentioned in the sequence table. The elementary files are coded as USIM Application Toolkit default.</w:t>
      </w:r>
    </w:p>
    <w:p w14:paraId="1928BD6F" w14:textId="77777777" w:rsidR="00BF46E1" w:rsidRPr="0041528A" w:rsidRDefault="00BF46E1" w:rsidP="00BF46E1">
      <w:r w:rsidRPr="0041528A">
        <w:t>Prior to this test the ME shall have been powered on and performed the PROFILE DOWNLOAD procedure.</w:t>
      </w:r>
    </w:p>
    <w:p w14:paraId="4AF81B46" w14:textId="77777777" w:rsidR="00BF46E1" w:rsidRPr="0041528A" w:rsidRDefault="00BF46E1" w:rsidP="00BF46E1">
      <w:pPr>
        <w:pStyle w:val="H6"/>
      </w:pPr>
      <w:r w:rsidRPr="0041528A">
        <w:t>27.22.4.24.6.4.2</w:t>
      </w:r>
      <w:r w:rsidRPr="0041528A">
        <w:tab/>
        <w:t>Procedure</w:t>
      </w:r>
    </w:p>
    <w:p w14:paraId="2B3B1F01" w14:textId="77777777" w:rsidR="00BF46E1" w:rsidRPr="0041528A" w:rsidRDefault="00BF46E1" w:rsidP="00BF46E1">
      <w:pPr>
        <w:pStyle w:val="TH"/>
        <w:jc w:val="left"/>
      </w:pPr>
      <w:r w:rsidRPr="0041528A">
        <w:t>Expected Sequence 6.1 (SEND DTMF, successful, UCS2 text)</w:t>
      </w:r>
    </w:p>
    <w:p w14:paraId="16212349" w14:textId="77777777" w:rsidR="00BF46E1" w:rsidRPr="0041528A" w:rsidRDefault="00BF46E1" w:rsidP="00BF46E1">
      <w:r w:rsidRPr="0041528A">
        <w:t>Some details of the DTMF protocol have been left out for clarity.</w:t>
      </w:r>
    </w:p>
    <w:p w14:paraId="10536AA9"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41B5EA75" w14:textId="77777777" w:rsidTr="00195D76">
        <w:trPr>
          <w:cantSplit/>
          <w:jc w:val="center"/>
        </w:trPr>
        <w:tc>
          <w:tcPr>
            <w:tcW w:w="737" w:type="dxa"/>
            <w:tcBorders>
              <w:top w:val="single" w:sz="6" w:space="0" w:color="auto"/>
              <w:left w:val="single" w:sz="6" w:space="0" w:color="auto"/>
              <w:right w:val="single" w:sz="6" w:space="0" w:color="auto"/>
            </w:tcBorders>
          </w:tcPr>
          <w:p w14:paraId="6B2F7F47"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1832B53D"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6C5FB51B"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2EB3C5BF" w14:textId="77777777" w:rsidR="00BF46E1" w:rsidRPr="0041528A" w:rsidRDefault="00BF46E1" w:rsidP="0092045E">
            <w:pPr>
              <w:pStyle w:val="TAH"/>
            </w:pPr>
            <w:r w:rsidRPr="0041528A">
              <w:t>Comments</w:t>
            </w:r>
          </w:p>
        </w:tc>
      </w:tr>
      <w:tr w:rsidR="00BF46E1" w:rsidRPr="0041528A" w14:paraId="14BC7E22" w14:textId="77777777" w:rsidTr="00195D76">
        <w:trPr>
          <w:cantSplit/>
          <w:jc w:val="center"/>
        </w:trPr>
        <w:tc>
          <w:tcPr>
            <w:tcW w:w="737" w:type="dxa"/>
            <w:tcBorders>
              <w:top w:val="single" w:sz="6" w:space="0" w:color="auto"/>
              <w:left w:val="single" w:sz="6" w:space="0" w:color="auto"/>
              <w:right w:val="single" w:sz="6" w:space="0" w:color="auto"/>
            </w:tcBorders>
          </w:tcPr>
          <w:p w14:paraId="7AF05B93"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71F604C5"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0621E8D7" w14:textId="77777777" w:rsidR="00BF46E1" w:rsidRPr="0041528A" w:rsidRDefault="00BF46E1" w:rsidP="0092045E">
            <w:pPr>
              <w:pStyle w:val="TAL"/>
            </w:pPr>
            <w:r w:rsidRPr="0041528A">
              <w:t>Set up a call to "+0123456789"</w:t>
            </w:r>
          </w:p>
        </w:tc>
        <w:tc>
          <w:tcPr>
            <w:tcW w:w="3776" w:type="dxa"/>
            <w:tcBorders>
              <w:left w:val="single" w:sz="6" w:space="0" w:color="auto"/>
              <w:right w:val="single" w:sz="6" w:space="0" w:color="auto"/>
            </w:tcBorders>
          </w:tcPr>
          <w:p w14:paraId="5DEE298A" w14:textId="77777777" w:rsidR="00BF46E1" w:rsidRPr="0041528A" w:rsidRDefault="00BF46E1" w:rsidP="0092045E">
            <w:pPr>
              <w:pStyle w:val="TAL"/>
            </w:pPr>
          </w:p>
        </w:tc>
      </w:tr>
      <w:tr w:rsidR="00BF46E1" w:rsidRPr="0041528A" w14:paraId="7D8B8D18" w14:textId="77777777" w:rsidTr="00195D76">
        <w:trPr>
          <w:cantSplit/>
          <w:jc w:val="center"/>
        </w:trPr>
        <w:tc>
          <w:tcPr>
            <w:tcW w:w="737" w:type="dxa"/>
            <w:tcBorders>
              <w:left w:val="single" w:sz="6" w:space="0" w:color="auto"/>
              <w:right w:val="single" w:sz="6" w:space="0" w:color="auto"/>
            </w:tcBorders>
          </w:tcPr>
          <w:p w14:paraId="1E3FA084"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09FDAA58"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637CA2E5" w14:textId="77777777" w:rsidR="00BF46E1" w:rsidRPr="0041528A" w:rsidRDefault="00BF46E1" w:rsidP="0092045E">
            <w:pPr>
              <w:pStyle w:val="TAL"/>
            </w:pPr>
            <w:r w:rsidRPr="0041528A">
              <w:t>The ME attempts to set up a call to "+0123456789"</w:t>
            </w:r>
          </w:p>
        </w:tc>
        <w:tc>
          <w:tcPr>
            <w:tcW w:w="3776" w:type="dxa"/>
            <w:tcBorders>
              <w:left w:val="single" w:sz="6" w:space="0" w:color="auto"/>
              <w:right w:val="single" w:sz="6" w:space="0" w:color="auto"/>
            </w:tcBorders>
          </w:tcPr>
          <w:p w14:paraId="3F821C7C" w14:textId="77777777" w:rsidR="00BF46E1" w:rsidRPr="0041528A" w:rsidRDefault="00BF46E1" w:rsidP="0092045E">
            <w:pPr>
              <w:pStyle w:val="TAL"/>
            </w:pPr>
          </w:p>
        </w:tc>
      </w:tr>
      <w:tr w:rsidR="00BF46E1" w:rsidRPr="0041528A" w14:paraId="720200AA" w14:textId="77777777" w:rsidTr="00195D76">
        <w:trPr>
          <w:cantSplit/>
          <w:jc w:val="center"/>
        </w:trPr>
        <w:tc>
          <w:tcPr>
            <w:tcW w:w="737" w:type="dxa"/>
            <w:tcBorders>
              <w:left w:val="single" w:sz="6" w:space="0" w:color="auto"/>
              <w:right w:val="single" w:sz="6" w:space="0" w:color="auto"/>
            </w:tcBorders>
          </w:tcPr>
          <w:p w14:paraId="6DB0DFEE"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358BA460"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492DB48A" w14:textId="77777777" w:rsidR="00BF46E1" w:rsidRPr="0041528A" w:rsidRDefault="00BF46E1" w:rsidP="0092045E">
            <w:pPr>
              <w:pStyle w:val="TAL"/>
            </w:pPr>
            <w:r w:rsidRPr="0041528A">
              <w:t xml:space="preserve">The ME receives the CONNECT message from the USS. </w:t>
            </w:r>
          </w:p>
        </w:tc>
        <w:tc>
          <w:tcPr>
            <w:tcW w:w="3776" w:type="dxa"/>
            <w:tcBorders>
              <w:left w:val="single" w:sz="6" w:space="0" w:color="auto"/>
              <w:right w:val="single" w:sz="6" w:space="0" w:color="auto"/>
            </w:tcBorders>
          </w:tcPr>
          <w:p w14:paraId="7973FEC7" w14:textId="77777777" w:rsidR="00BF46E1" w:rsidRPr="0041528A" w:rsidRDefault="00BF46E1" w:rsidP="0092045E">
            <w:pPr>
              <w:pStyle w:val="TAL"/>
            </w:pPr>
          </w:p>
        </w:tc>
      </w:tr>
      <w:tr w:rsidR="00BF46E1" w:rsidRPr="0041528A" w14:paraId="7381F1E6" w14:textId="77777777" w:rsidTr="00195D76">
        <w:trPr>
          <w:cantSplit/>
          <w:jc w:val="center"/>
        </w:trPr>
        <w:tc>
          <w:tcPr>
            <w:tcW w:w="737" w:type="dxa"/>
            <w:tcBorders>
              <w:left w:val="single" w:sz="6" w:space="0" w:color="auto"/>
              <w:right w:val="single" w:sz="6" w:space="0" w:color="auto"/>
            </w:tcBorders>
          </w:tcPr>
          <w:p w14:paraId="51E07B02"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2BDBE24E"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D85975D" w14:textId="77777777" w:rsidR="00BF46E1" w:rsidRPr="0041528A" w:rsidRDefault="00BF46E1" w:rsidP="0092045E">
            <w:pPr>
              <w:pStyle w:val="TAL"/>
            </w:pPr>
            <w:r w:rsidRPr="0041528A">
              <w:t>PROACTIVE COMMAND PENDING: SEND DTMF 6.1.1</w:t>
            </w:r>
          </w:p>
        </w:tc>
        <w:tc>
          <w:tcPr>
            <w:tcW w:w="3776" w:type="dxa"/>
            <w:tcBorders>
              <w:left w:val="single" w:sz="6" w:space="0" w:color="auto"/>
              <w:right w:val="single" w:sz="6" w:space="0" w:color="auto"/>
            </w:tcBorders>
          </w:tcPr>
          <w:p w14:paraId="790C9A22" w14:textId="77777777" w:rsidR="00BF46E1" w:rsidRPr="0041528A" w:rsidRDefault="00BF46E1" w:rsidP="0092045E">
            <w:pPr>
              <w:pStyle w:val="TAL"/>
            </w:pPr>
          </w:p>
        </w:tc>
      </w:tr>
      <w:tr w:rsidR="00BF46E1" w:rsidRPr="0041528A" w14:paraId="0C2BC4EF" w14:textId="77777777" w:rsidTr="00195D76">
        <w:trPr>
          <w:cantSplit/>
          <w:jc w:val="center"/>
        </w:trPr>
        <w:tc>
          <w:tcPr>
            <w:tcW w:w="737" w:type="dxa"/>
            <w:tcBorders>
              <w:left w:val="single" w:sz="6" w:space="0" w:color="auto"/>
              <w:right w:val="single" w:sz="6" w:space="0" w:color="auto"/>
            </w:tcBorders>
          </w:tcPr>
          <w:p w14:paraId="5B2A05F4"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76335627"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A7D0151"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18A850AD" w14:textId="77777777" w:rsidR="00BF46E1" w:rsidRPr="0041528A" w:rsidRDefault="00BF46E1" w:rsidP="0092045E">
            <w:pPr>
              <w:pStyle w:val="TAL"/>
            </w:pPr>
          </w:p>
        </w:tc>
      </w:tr>
      <w:tr w:rsidR="00BF46E1" w:rsidRPr="0041528A" w14:paraId="688F0543" w14:textId="77777777" w:rsidTr="00195D76">
        <w:trPr>
          <w:cantSplit/>
          <w:jc w:val="center"/>
        </w:trPr>
        <w:tc>
          <w:tcPr>
            <w:tcW w:w="737" w:type="dxa"/>
            <w:tcBorders>
              <w:left w:val="single" w:sz="6" w:space="0" w:color="auto"/>
              <w:right w:val="single" w:sz="6" w:space="0" w:color="auto"/>
            </w:tcBorders>
          </w:tcPr>
          <w:p w14:paraId="062EAE43"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47E004F9"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82BACFB" w14:textId="77777777" w:rsidR="00BF46E1" w:rsidRPr="0041528A" w:rsidRDefault="00BF46E1" w:rsidP="0092045E">
            <w:pPr>
              <w:pStyle w:val="TAL"/>
            </w:pPr>
            <w:r w:rsidRPr="0041528A">
              <w:t>PROACTIVE COMMAND: SEND DTMF 6.1.1</w:t>
            </w:r>
          </w:p>
        </w:tc>
        <w:tc>
          <w:tcPr>
            <w:tcW w:w="3776" w:type="dxa"/>
            <w:tcBorders>
              <w:left w:val="single" w:sz="6" w:space="0" w:color="auto"/>
              <w:right w:val="single" w:sz="6" w:space="0" w:color="auto"/>
            </w:tcBorders>
          </w:tcPr>
          <w:p w14:paraId="3E9801EF" w14:textId="77777777" w:rsidR="00BF46E1" w:rsidRPr="0041528A" w:rsidRDefault="00BF46E1" w:rsidP="0092045E">
            <w:pPr>
              <w:pStyle w:val="TAL"/>
            </w:pPr>
          </w:p>
        </w:tc>
      </w:tr>
      <w:tr w:rsidR="00BF46E1" w:rsidRPr="0041528A" w14:paraId="062A8876" w14:textId="77777777" w:rsidTr="00195D76">
        <w:trPr>
          <w:cantSplit/>
          <w:jc w:val="center"/>
        </w:trPr>
        <w:tc>
          <w:tcPr>
            <w:tcW w:w="737" w:type="dxa"/>
            <w:tcBorders>
              <w:left w:val="single" w:sz="6" w:space="0" w:color="auto"/>
              <w:right w:val="single" w:sz="6" w:space="0" w:color="auto"/>
            </w:tcBorders>
          </w:tcPr>
          <w:p w14:paraId="51C9DA91"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47D2D6D9"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7E892B6E" w14:textId="77777777" w:rsidR="00BF46E1" w:rsidRPr="0041528A" w:rsidRDefault="00BF46E1" w:rsidP="0092045E">
            <w:pPr>
              <w:pStyle w:val="TAL"/>
            </w:pPr>
            <w:r w:rsidRPr="0041528A">
              <w:t>Display "</w:t>
            </w:r>
            <w:r w:rsidRPr="0041528A">
              <w:rPr>
                <w:rFonts w:ascii="Yu Gothic" w:eastAsia="Yu Gothic" w:hAnsi="Yu Gothic" w:cs="Yu Gothic"/>
                <w:szCs w:val="18"/>
              </w:rPr>
              <w:t>ル</w:t>
            </w:r>
            <w:r w:rsidRPr="0041528A">
              <w:t>"</w:t>
            </w:r>
          </w:p>
        </w:tc>
        <w:tc>
          <w:tcPr>
            <w:tcW w:w="3776" w:type="dxa"/>
            <w:tcBorders>
              <w:left w:val="single" w:sz="6" w:space="0" w:color="auto"/>
              <w:right w:val="single" w:sz="6" w:space="0" w:color="auto"/>
            </w:tcBorders>
          </w:tcPr>
          <w:p w14:paraId="6F540AAD" w14:textId="77777777" w:rsidR="00BF46E1" w:rsidRPr="0041528A" w:rsidRDefault="00BF46E1" w:rsidP="0092045E">
            <w:pPr>
              <w:pStyle w:val="TAL"/>
            </w:pPr>
            <w:r w:rsidRPr="0041528A">
              <w:t>[Character in Katakana]</w:t>
            </w:r>
          </w:p>
        </w:tc>
      </w:tr>
      <w:tr w:rsidR="00BF46E1" w:rsidRPr="0041528A" w14:paraId="7F1FC7A3" w14:textId="77777777" w:rsidTr="00195D76">
        <w:trPr>
          <w:cantSplit/>
          <w:jc w:val="center"/>
        </w:trPr>
        <w:tc>
          <w:tcPr>
            <w:tcW w:w="737" w:type="dxa"/>
            <w:tcBorders>
              <w:left w:val="single" w:sz="6" w:space="0" w:color="auto"/>
              <w:right w:val="single" w:sz="6" w:space="0" w:color="auto"/>
            </w:tcBorders>
          </w:tcPr>
          <w:p w14:paraId="28C1C2DA"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2C5CF09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048606E8" w14:textId="77777777" w:rsidR="00BF46E1" w:rsidRPr="0041528A" w:rsidRDefault="00BF46E1" w:rsidP="0092045E">
            <w:pPr>
              <w:pStyle w:val="TAL"/>
            </w:pPr>
            <w:r w:rsidRPr="0041528A">
              <w:t>Start DTMF 1.1</w:t>
            </w:r>
          </w:p>
        </w:tc>
        <w:tc>
          <w:tcPr>
            <w:tcW w:w="3776" w:type="dxa"/>
            <w:tcBorders>
              <w:left w:val="single" w:sz="6" w:space="0" w:color="auto"/>
              <w:right w:val="single" w:sz="6" w:space="0" w:color="auto"/>
            </w:tcBorders>
          </w:tcPr>
          <w:p w14:paraId="24C39B0B" w14:textId="77777777" w:rsidR="00BF46E1" w:rsidRPr="0041528A" w:rsidRDefault="00BF46E1" w:rsidP="0092045E">
            <w:pPr>
              <w:pStyle w:val="TAL"/>
            </w:pPr>
            <w:r w:rsidRPr="0041528A">
              <w:t>["1"]</w:t>
            </w:r>
          </w:p>
        </w:tc>
      </w:tr>
      <w:tr w:rsidR="00BF46E1" w:rsidRPr="0041528A" w14:paraId="371EEEDF" w14:textId="77777777" w:rsidTr="00195D76">
        <w:trPr>
          <w:cantSplit/>
          <w:jc w:val="center"/>
        </w:trPr>
        <w:tc>
          <w:tcPr>
            <w:tcW w:w="737" w:type="dxa"/>
            <w:tcBorders>
              <w:left w:val="single" w:sz="6" w:space="0" w:color="auto"/>
              <w:right w:val="single" w:sz="6" w:space="0" w:color="auto"/>
            </w:tcBorders>
          </w:tcPr>
          <w:p w14:paraId="013AC5D5"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46C43B8B" w14:textId="77777777" w:rsidR="00BF46E1" w:rsidRPr="0041528A" w:rsidRDefault="00BF46E1" w:rsidP="0092045E">
            <w:pPr>
              <w:pStyle w:val="TAC"/>
            </w:pPr>
            <w:r w:rsidRPr="0041528A">
              <w:t>ME</w:t>
            </w:r>
          </w:p>
        </w:tc>
        <w:tc>
          <w:tcPr>
            <w:tcW w:w="2892" w:type="dxa"/>
            <w:tcBorders>
              <w:left w:val="single" w:sz="6" w:space="0" w:color="auto"/>
              <w:right w:val="single" w:sz="6" w:space="0" w:color="auto"/>
            </w:tcBorders>
          </w:tcPr>
          <w:p w14:paraId="712D220E" w14:textId="77777777" w:rsidR="00BF46E1" w:rsidRPr="0041528A" w:rsidRDefault="00BF46E1" w:rsidP="0092045E">
            <w:pPr>
              <w:pStyle w:val="TAL"/>
            </w:pPr>
          </w:p>
        </w:tc>
        <w:tc>
          <w:tcPr>
            <w:tcW w:w="3776" w:type="dxa"/>
            <w:tcBorders>
              <w:left w:val="single" w:sz="6" w:space="0" w:color="auto"/>
              <w:right w:val="single" w:sz="6" w:space="0" w:color="auto"/>
            </w:tcBorders>
          </w:tcPr>
          <w:p w14:paraId="6B80613A" w14:textId="77777777" w:rsidR="00BF46E1" w:rsidRPr="0041528A" w:rsidRDefault="00BF46E1" w:rsidP="0092045E">
            <w:pPr>
              <w:pStyle w:val="TAL"/>
            </w:pPr>
            <w:r w:rsidRPr="0041528A">
              <w:t>No DTMF sending for 3 seconds ±20%</w:t>
            </w:r>
          </w:p>
        </w:tc>
      </w:tr>
      <w:tr w:rsidR="00BF46E1" w:rsidRPr="0041528A" w14:paraId="1F60E26F" w14:textId="77777777" w:rsidTr="00195D76">
        <w:trPr>
          <w:cantSplit/>
          <w:jc w:val="center"/>
        </w:trPr>
        <w:tc>
          <w:tcPr>
            <w:tcW w:w="737" w:type="dxa"/>
            <w:tcBorders>
              <w:left w:val="single" w:sz="6" w:space="0" w:color="auto"/>
              <w:right w:val="single" w:sz="6" w:space="0" w:color="auto"/>
            </w:tcBorders>
          </w:tcPr>
          <w:p w14:paraId="38BEC425"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09777ED6"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48497E7B" w14:textId="77777777" w:rsidR="00BF46E1" w:rsidRPr="0041528A" w:rsidRDefault="00BF46E1" w:rsidP="0092045E">
            <w:pPr>
              <w:pStyle w:val="TAL"/>
            </w:pPr>
            <w:r w:rsidRPr="0041528A">
              <w:t xml:space="preserve">Start DTMF 1.2 </w:t>
            </w:r>
          </w:p>
        </w:tc>
        <w:tc>
          <w:tcPr>
            <w:tcW w:w="3776" w:type="dxa"/>
            <w:tcBorders>
              <w:left w:val="single" w:sz="6" w:space="0" w:color="auto"/>
              <w:right w:val="single" w:sz="6" w:space="0" w:color="auto"/>
            </w:tcBorders>
          </w:tcPr>
          <w:p w14:paraId="46860B00" w14:textId="77777777" w:rsidR="00BF46E1" w:rsidRPr="0041528A" w:rsidRDefault="00BF46E1" w:rsidP="0092045E">
            <w:pPr>
              <w:pStyle w:val="TAL"/>
            </w:pPr>
            <w:r w:rsidRPr="0041528A">
              <w:t>["2"]</w:t>
            </w:r>
          </w:p>
        </w:tc>
      </w:tr>
      <w:tr w:rsidR="00BF46E1" w:rsidRPr="0041528A" w14:paraId="35860C13" w14:textId="77777777" w:rsidTr="00195D76">
        <w:trPr>
          <w:cantSplit/>
          <w:jc w:val="center"/>
        </w:trPr>
        <w:tc>
          <w:tcPr>
            <w:tcW w:w="737" w:type="dxa"/>
            <w:tcBorders>
              <w:left w:val="single" w:sz="6" w:space="0" w:color="auto"/>
              <w:right w:val="single" w:sz="6" w:space="0" w:color="auto"/>
            </w:tcBorders>
          </w:tcPr>
          <w:p w14:paraId="62DB7139"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17937AB1"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FD689C2" w14:textId="77777777" w:rsidR="00BF46E1" w:rsidRPr="0041528A" w:rsidRDefault="00BF46E1" w:rsidP="0092045E">
            <w:pPr>
              <w:pStyle w:val="TAL"/>
            </w:pPr>
            <w:r w:rsidRPr="0041528A">
              <w:t>TERMINAL RESPONSE: SEND DTMF 6.1.1</w:t>
            </w:r>
          </w:p>
        </w:tc>
        <w:tc>
          <w:tcPr>
            <w:tcW w:w="3776" w:type="dxa"/>
            <w:tcBorders>
              <w:left w:val="single" w:sz="6" w:space="0" w:color="auto"/>
              <w:right w:val="single" w:sz="6" w:space="0" w:color="auto"/>
            </w:tcBorders>
          </w:tcPr>
          <w:p w14:paraId="346F8675" w14:textId="77777777" w:rsidR="00BF46E1" w:rsidRPr="0041528A" w:rsidRDefault="00BF46E1" w:rsidP="0092045E">
            <w:pPr>
              <w:pStyle w:val="TAL"/>
            </w:pPr>
            <w:r w:rsidRPr="0041528A">
              <w:t>[Command performed successfully]</w:t>
            </w:r>
          </w:p>
        </w:tc>
      </w:tr>
      <w:tr w:rsidR="00BF46E1" w:rsidRPr="0041528A" w14:paraId="3384D0F5" w14:textId="77777777" w:rsidTr="00195D76">
        <w:trPr>
          <w:cantSplit/>
          <w:jc w:val="center"/>
        </w:trPr>
        <w:tc>
          <w:tcPr>
            <w:tcW w:w="737" w:type="dxa"/>
            <w:tcBorders>
              <w:left w:val="single" w:sz="6" w:space="0" w:color="auto"/>
              <w:right w:val="single" w:sz="6" w:space="0" w:color="auto"/>
            </w:tcBorders>
          </w:tcPr>
          <w:p w14:paraId="7289F902" w14:textId="77777777" w:rsidR="00BF46E1" w:rsidRPr="0041528A" w:rsidRDefault="00BF46E1" w:rsidP="0092045E">
            <w:pPr>
              <w:pStyle w:val="TAC"/>
            </w:pPr>
            <w:r w:rsidRPr="0041528A">
              <w:t>12</w:t>
            </w:r>
          </w:p>
        </w:tc>
        <w:tc>
          <w:tcPr>
            <w:tcW w:w="1232" w:type="dxa"/>
            <w:tcBorders>
              <w:left w:val="single" w:sz="6" w:space="0" w:color="auto"/>
              <w:right w:val="single" w:sz="6" w:space="0" w:color="auto"/>
            </w:tcBorders>
          </w:tcPr>
          <w:p w14:paraId="3222C633"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B1A71C2"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408B1A82" w14:textId="77777777" w:rsidR="00BF46E1" w:rsidRPr="0041528A" w:rsidRDefault="00BF46E1" w:rsidP="0092045E">
            <w:pPr>
              <w:pStyle w:val="TAL"/>
            </w:pPr>
          </w:p>
        </w:tc>
      </w:tr>
      <w:tr w:rsidR="00BF46E1" w:rsidRPr="0041528A" w14:paraId="04C13B66" w14:textId="77777777" w:rsidTr="00195D76">
        <w:trPr>
          <w:cantSplit/>
          <w:jc w:val="center"/>
        </w:trPr>
        <w:tc>
          <w:tcPr>
            <w:tcW w:w="737" w:type="dxa"/>
            <w:tcBorders>
              <w:left w:val="single" w:sz="6" w:space="0" w:color="auto"/>
              <w:bottom w:val="single" w:sz="4" w:space="0" w:color="auto"/>
              <w:right w:val="single" w:sz="6" w:space="0" w:color="auto"/>
            </w:tcBorders>
          </w:tcPr>
          <w:p w14:paraId="095117C8" w14:textId="77777777" w:rsidR="00BF46E1" w:rsidRPr="0041528A" w:rsidRDefault="00BF46E1" w:rsidP="0092045E">
            <w:pPr>
              <w:pStyle w:val="TAC"/>
            </w:pPr>
            <w:r w:rsidRPr="0041528A">
              <w:t>13</w:t>
            </w:r>
          </w:p>
        </w:tc>
        <w:tc>
          <w:tcPr>
            <w:tcW w:w="1232" w:type="dxa"/>
            <w:tcBorders>
              <w:left w:val="single" w:sz="6" w:space="0" w:color="auto"/>
              <w:bottom w:val="single" w:sz="4" w:space="0" w:color="auto"/>
              <w:right w:val="single" w:sz="6" w:space="0" w:color="auto"/>
            </w:tcBorders>
          </w:tcPr>
          <w:p w14:paraId="0709FFCB"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25A6C1B3" w14:textId="77777777" w:rsidR="00BF46E1" w:rsidRPr="0041528A" w:rsidRDefault="00BF46E1" w:rsidP="0092045E">
            <w:pPr>
              <w:pStyle w:val="TAL"/>
            </w:pPr>
            <w:r w:rsidRPr="0041528A">
              <w:t>End the call</w:t>
            </w:r>
          </w:p>
        </w:tc>
        <w:tc>
          <w:tcPr>
            <w:tcW w:w="3776" w:type="dxa"/>
            <w:tcBorders>
              <w:left w:val="single" w:sz="6" w:space="0" w:color="auto"/>
              <w:bottom w:val="single" w:sz="4" w:space="0" w:color="auto"/>
              <w:right w:val="single" w:sz="6" w:space="0" w:color="auto"/>
            </w:tcBorders>
          </w:tcPr>
          <w:p w14:paraId="0961B74A" w14:textId="77777777" w:rsidR="00BF46E1" w:rsidRPr="0041528A" w:rsidRDefault="00BF46E1" w:rsidP="0092045E">
            <w:pPr>
              <w:pStyle w:val="TAL"/>
            </w:pPr>
          </w:p>
        </w:tc>
      </w:tr>
    </w:tbl>
    <w:p w14:paraId="04105D4C" w14:textId="77777777" w:rsidR="00BF46E1" w:rsidRPr="0041528A" w:rsidRDefault="00BF46E1" w:rsidP="00BF46E1"/>
    <w:p w14:paraId="02D7EAA7" w14:textId="77777777" w:rsidR="00BF46E1" w:rsidRPr="0041528A" w:rsidRDefault="00BF46E1" w:rsidP="00BF46E1">
      <w:r w:rsidRPr="0041528A">
        <w:lastRenderedPageBreak/>
        <w:t>PROACTIVE COMMAND: SEND DTMF 6.1.1</w:t>
      </w:r>
    </w:p>
    <w:p w14:paraId="3051CB6E" w14:textId="77777777" w:rsidR="00BF46E1" w:rsidRPr="0041528A" w:rsidRDefault="00BF46E1" w:rsidP="00BF46E1">
      <w:r w:rsidRPr="0041528A">
        <w:t>Logically:</w:t>
      </w:r>
    </w:p>
    <w:p w14:paraId="4CF60EBC" w14:textId="77777777" w:rsidR="00BF46E1" w:rsidRPr="0041528A" w:rsidRDefault="00BF46E1" w:rsidP="0041528A">
      <w:pPr>
        <w:pStyle w:val="EW"/>
      </w:pPr>
      <w:r w:rsidRPr="0041528A">
        <w:t>Command details</w:t>
      </w:r>
    </w:p>
    <w:p w14:paraId="16A00FA0" w14:textId="77777777" w:rsidR="00BF46E1" w:rsidRPr="0041528A" w:rsidRDefault="00BF46E1" w:rsidP="0041528A">
      <w:pPr>
        <w:pStyle w:val="EW"/>
      </w:pPr>
      <w:r w:rsidRPr="0041528A">
        <w:tab/>
        <w:t>Command number:</w:t>
      </w:r>
      <w:r w:rsidRPr="0041528A">
        <w:tab/>
        <w:t>1</w:t>
      </w:r>
    </w:p>
    <w:p w14:paraId="158431FD" w14:textId="77777777" w:rsidR="00BF46E1" w:rsidRPr="0041528A" w:rsidRDefault="00BF46E1" w:rsidP="0041528A">
      <w:pPr>
        <w:pStyle w:val="EW"/>
      </w:pPr>
      <w:r w:rsidRPr="0041528A">
        <w:tab/>
        <w:t>Command type:</w:t>
      </w:r>
      <w:r w:rsidRPr="0041528A">
        <w:tab/>
        <w:t>SEND DTMF</w:t>
      </w:r>
    </w:p>
    <w:p w14:paraId="0B7E679E" w14:textId="77777777" w:rsidR="00BF46E1" w:rsidRPr="0041528A" w:rsidRDefault="00BF46E1" w:rsidP="0041528A">
      <w:pPr>
        <w:pStyle w:val="EW"/>
      </w:pPr>
      <w:r w:rsidRPr="0041528A">
        <w:tab/>
        <w:t>Command qualifier:</w:t>
      </w:r>
      <w:r w:rsidRPr="0041528A">
        <w:tab/>
        <w:t>"00"</w:t>
      </w:r>
    </w:p>
    <w:p w14:paraId="0B59CE6D" w14:textId="77777777" w:rsidR="00BF46E1" w:rsidRPr="0041528A" w:rsidRDefault="00BF46E1" w:rsidP="0041528A">
      <w:pPr>
        <w:pStyle w:val="EW"/>
      </w:pPr>
      <w:r w:rsidRPr="0041528A">
        <w:t>Device identities</w:t>
      </w:r>
    </w:p>
    <w:p w14:paraId="0F50DDA7" w14:textId="77777777" w:rsidR="00BF46E1" w:rsidRPr="0041528A" w:rsidRDefault="00BF46E1" w:rsidP="0041528A">
      <w:pPr>
        <w:pStyle w:val="EW"/>
      </w:pPr>
      <w:r w:rsidRPr="0041528A">
        <w:tab/>
        <w:t>Source device:</w:t>
      </w:r>
      <w:r w:rsidRPr="0041528A">
        <w:tab/>
        <w:t>UICC</w:t>
      </w:r>
    </w:p>
    <w:p w14:paraId="2C541008" w14:textId="77777777" w:rsidR="00BF46E1" w:rsidRPr="0041528A" w:rsidRDefault="00BF46E1" w:rsidP="0041528A">
      <w:pPr>
        <w:pStyle w:val="EW"/>
      </w:pPr>
      <w:r w:rsidRPr="0041528A">
        <w:tab/>
        <w:t>Destination device:</w:t>
      </w:r>
      <w:r w:rsidRPr="0041528A">
        <w:tab/>
        <w:t>Network</w:t>
      </w:r>
    </w:p>
    <w:p w14:paraId="2FF7DDDF" w14:textId="77777777" w:rsidR="00BF46E1" w:rsidRPr="0041528A" w:rsidRDefault="00BF46E1" w:rsidP="0041528A">
      <w:pPr>
        <w:pStyle w:val="EW"/>
      </w:pPr>
      <w:r w:rsidRPr="0041528A">
        <w:t>Alpha Identifier</w:t>
      </w:r>
    </w:p>
    <w:p w14:paraId="53077B1E" w14:textId="77777777" w:rsidR="00BF46E1" w:rsidRPr="0041528A" w:rsidRDefault="00BF46E1" w:rsidP="0041528A">
      <w:pPr>
        <w:pStyle w:val="EW"/>
      </w:pPr>
      <w:r w:rsidRPr="0041528A">
        <w:tab/>
        <w:t>Text:</w:t>
      </w:r>
      <w:r w:rsidRPr="0041528A">
        <w:tab/>
        <w:t>"</w:t>
      </w:r>
      <w:r w:rsidRPr="0041528A">
        <w:rPr>
          <w:rFonts w:ascii="Yu Gothic" w:eastAsia="Yu Gothic" w:hAnsi="Yu Gothic" w:cs="Yu Gothic"/>
          <w:szCs w:val="18"/>
        </w:rPr>
        <w:t>ル</w:t>
      </w:r>
      <w:r w:rsidRPr="0041528A">
        <w:t>"</w:t>
      </w:r>
    </w:p>
    <w:p w14:paraId="610B1632" w14:textId="77777777" w:rsidR="00BF46E1" w:rsidRPr="0041528A" w:rsidRDefault="00BF46E1" w:rsidP="0041528A">
      <w:pPr>
        <w:pStyle w:val="EX"/>
      </w:pPr>
      <w:r w:rsidRPr="0041528A">
        <w:tab/>
        <w:t>DTMF String:</w:t>
      </w:r>
      <w:r w:rsidRPr="0041528A">
        <w:tab/>
        <w:t>"1" pause "2"</w:t>
      </w:r>
    </w:p>
    <w:p w14:paraId="015F7660" w14:textId="77777777" w:rsidR="00BF46E1" w:rsidRPr="0041528A" w:rsidRDefault="00BF46E1" w:rsidP="00BF46E1">
      <w:r w:rsidRPr="0041528A">
        <w:t>Coding:</w:t>
      </w:r>
    </w:p>
    <w:p w14:paraId="464CFE2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B5D501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2BF816E"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7D514AD"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4872823" w14:textId="77777777" w:rsidR="00BF46E1" w:rsidRPr="0041528A" w:rsidRDefault="00BF46E1" w:rsidP="0092045E">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701B80C8"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A287017"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C6110E0"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2D13825"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4F63A3F4"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C95B08A"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5A2835C"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6964978"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E8D73C2"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39EBA48" w14:textId="77777777" w:rsidR="00BF46E1" w:rsidRPr="0041528A" w:rsidRDefault="00BF46E1" w:rsidP="0092045E">
            <w:pPr>
              <w:pStyle w:val="TAC"/>
            </w:pPr>
            <w:r w:rsidRPr="0041528A">
              <w:t>85</w:t>
            </w:r>
          </w:p>
        </w:tc>
      </w:tr>
      <w:tr w:rsidR="00BF46E1" w:rsidRPr="0041528A" w14:paraId="5A26AB86" w14:textId="77777777" w:rsidTr="00195D76">
        <w:trPr>
          <w:jc w:val="center"/>
        </w:trPr>
        <w:tc>
          <w:tcPr>
            <w:tcW w:w="1134" w:type="dxa"/>
            <w:tcBorders>
              <w:top w:val="single" w:sz="4" w:space="0" w:color="auto"/>
              <w:right w:val="single" w:sz="4" w:space="0" w:color="auto"/>
            </w:tcBorders>
          </w:tcPr>
          <w:p w14:paraId="35D59C61"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EDD06E9" w14:textId="77777777" w:rsidR="00BF46E1" w:rsidRPr="0041528A" w:rsidRDefault="00BF46E1" w:rsidP="0092045E">
            <w:pPr>
              <w:pStyle w:val="TAC"/>
            </w:pPr>
            <w:r w:rsidRPr="0041528A">
              <w:t xml:space="preserve">03        </w:t>
            </w:r>
          </w:p>
        </w:tc>
        <w:tc>
          <w:tcPr>
            <w:tcW w:w="567" w:type="dxa"/>
            <w:tcBorders>
              <w:top w:val="single" w:sz="4" w:space="0" w:color="auto"/>
              <w:left w:val="single" w:sz="4" w:space="0" w:color="auto"/>
              <w:bottom w:val="single" w:sz="4" w:space="0" w:color="auto"/>
              <w:right w:val="single" w:sz="4" w:space="0" w:color="auto"/>
            </w:tcBorders>
          </w:tcPr>
          <w:p w14:paraId="605EF208" w14:textId="77777777" w:rsidR="00BF46E1" w:rsidRPr="0041528A" w:rsidRDefault="00BF46E1" w:rsidP="0092045E">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3578117F" w14:textId="77777777" w:rsidR="00BF46E1" w:rsidRPr="0041528A" w:rsidRDefault="00BF46E1" w:rsidP="0092045E">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5A4400E3" w14:textId="77777777" w:rsidR="00BF46E1" w:rsidRPr="0041528A" w:rsidRDefault="00BF46E1" w:rsidP="0092045E">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7DE2F6CD" w14:textId="77777777" w:rsidR="00BF46E1" w:rsidRPr="0041528A" w:rsidRDefault="00BF46E1" w:rsidP="0092045E">
            <w:pPr>
              <w:pStyle w:val="TAC"/>
            </w:pPr>
            <w:r w:rsidRPr="0041528A">
              <w:t>AC</w:t>
            </w:r>
          </w:p>
        </w:tc>
        <w:tc>
          <w:tcPr>
            <w:tcW w:w="567" w:type="dxa"/>
            <w:tcBorders>
              <w:top w:val="single" w:sz="4" w:space="0" w:color="auto"/>
              <w:left w:val="single" w:sz="4" w:space="0" w:color="auto"/>
              <w:bottom w:val="single" w:sz="4" w:space="0" w:color="auto"/>
              <w:right w:val="single" w:sz="4" w:space="0" w:color="auto"/>
            </w:tcBorders>
          </w:tcPr>
          <w:p w14:paraId="07231DB9"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937F070" w14:textId="77777777" w:rsidR="00BF46E1" w:rsidRPr="0041528A" w:rsidRDefault="00BF46E1" w:rsidP="0092045E">
            <w:pPr>
              <w:pStyle w:val="TAC"/>
            </w:pPr>
            <w:r w:rsidRPr="0041528A">
              <w:t>C1</w:t>
            </w:r>
          </w:p>
        </w:tc>
        <w:tc>
          <w:tcPr>
            <w:tcW w:w="567" w:type="dxa"/>
            <w:tcBorders>
              <w:top w:val="single" w:sz="4" w:space="0" w:color="auto"/>
              <w:left w:val="single" w:sz="4" w:space="0" w:color="auto"/>
              <w:bottom w:val="single" w:sz="4" w:space="0" w:color="auto"/>
              <w:right w:val="single" w:sz="4" w:space="0" w:color="auto"/>
            </w:tcBorders>
          </w:tcPr>
          <w:p w14:paraId="220FD54D" w14:textId="77777777" w:rsidR="00BF46E1" w:rsidRPr="0041528A" w:rsidRDefault="00BF46E1" w:rsidP="0092045E">
            <w:pPr>
              <w:pStyle w:val="TAC"/>
            </w:pPr>
            <w:r w:rsidRPr="0041528A">
              <w:t>F2</w:t>
            </w:r>
          </w:p>
        </w:tc>
        <w:tc>
          <w:tcPr>
            <w:tcW w:w="567" w:type="dxa"/>
            <w:tcBorders>
              <w:top w:val="single" w:sz="4" w:space="0" w:color="auto"/>
              <w:left w:val="single" w:sz="4" w:space="0" w:color="auto"/>
              <w:bottom w:val="single" w:sz="4" w:space="0" w:color="auto"/>
              <w:right w:val="single" w:sz="4" w:space="0" w:color="auto"/>
            </w:tcBorders>
          </w:tcPr>
          <w:p w14:paraId="5476B1E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894D1D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04267B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E92A090" w14:textId="77777777" w:rsidR="00BF46E1" w:rsidRPr="0041528A" w:rsidRDefault="00BF46E1" w:rsidP="0092045E">
            <w:pPr>
              <w:pStyle w:val="TAC"/>
            </w:pPr>
          </w:p>
        </w:tc>
      </w:tr>
    </w:tbl>
    <w:p w14:paraId="188F0D39" w14:textId="77777777" w:rsidR="00BF46E1" w:rsidRPr="0041528A" w:rsidRDefault="00BF46E1" w:rsidP="00BF46E1"/>
    <w:p w14:paraId="42FAF981" w14:textId="77777777" w:rsidR="00BF46E1" w:rsidRPr="0041528A" w:rsidRDefault="00BF46E1" w:rsidP="00BF46E1">
      <w:r w:rsidRPr="0041528A">
        <w:t>TERMINAL RESPONSE: SEND DTMF 6.1.1</w:t>
      </w:r>
    </w:p>
    <w:p w14:paraId="3142B3BD" w14:textId="77777777" w:rsidR="00BF46E1" w:rsidRPr="0041528A" w:rsidRDefault="00BF46E1" w:rsidP="00BF46E1">
      <w:r w:rsidRPr="0041528A">
        <w:t>Logically:</w:t>
      </w:r>
    </w:p>
    <w:p w14:paraId="66F62662" w14:textId="77777777" w:rsidR="00BF46E1" w:rsidRPr="0041528A" w:rsidRDefault="00BF46E1" w:rsidP="0041528A">
      <w:pPr>
        <w:pStyle w:val="EW"/>
      </w:pPr>
      <w:r w:rsidRPr="0041528A">
        <w:t>Command details</w:t>
      </w:r>
    </w:p>
    <w:p w14:paraId="0C2B7DCF" w14:textId="77777777" w:rsidR="00BF46E1" w:rsidRPr="0041528A" w:rsidRDefault="00BF46E1" w:rsidP="0041528A">
      <w:pPr>
        <w:pStyle w:val="EW"/>
      </w:pPr>
      <w:r w:rsidRPr="0041528A">
        <w:tab/>
        <w:t>Command number:</w:t>
      </w:r>
      <w:r w:rsidRPr="0041528A">
        <w:tab/>
        <w:t>1</w:t>
      </w:r>
    </w:p>
    <w:p w14:paraId="7B861981" w14:textId="77777777" w:rsidR="00BF46E1" w:rsidRPr="0041528A" w:rsidRDefault="00BF46E1" w:rsidP="0041528A">
      <w:pPr>
        <w:pStyle w:val="EW"/>
      </w:pPr>
      <w:r w:rsidRPr="0041528A">
        <w:tab/>
        <w:t>Command type:</w:t>
      </w:r>
      <w:r w:rsidRPr="0041528A">
        <w:tab/>
        <w:t>SEND DTMF</w:t>
      </w:r>
    </w:p>
    <w:p w14:paraId="628D699D" w14:textId="77777777" w:rsidR="00BF46E1" w:rsidRPr="0041528A" w:rsidRDefault="00BF46E1" w:rsidP="0041528A">
      <w:pPr>
        <w:pStyle w:val="EW"/>
      </w:pPr>
      <w:r w:rsidRPr="0041528A">
        <w:tab/>
        <w:t>Command qualifier:</w:t>
      </w:r>
      <w:r w:rsidRPr="0041528A">
        <w:tab/>
        <w:t>"00"</w:t>
      </w:r>
    </w:p>
    <w:p w14:paraId="6619A0B2" w14:textId="77777777" w:rsidR="00BF46E1" w:rsidRPr="0041528A" w:rsidRDefault="00BF46E1" w:rsidP="0041528A">
      <w:pPr>
        <w:pStyle w:val="EW"/>
      </w:pPr>
      <w:r w:rsidRPr="0041528A">
        <w:t>Device identities</w:t>
      </w:r>
    </w:p>
    <w:p w14:paraId="0036C5C1" w14:textId="77777777" w:rsidR="00BF46E1" w:rsidRPr="0041528A" w:rsidRDefault="00BF46E1" w:rsidP="0041528A">
      <w:pPr>
        <w:pStyle w:val="EW"/>
      </w:pPr>
      <w:r w:rsidRPr="0041528A">
        <w:tab/>
        <w:t>Source device:</w:t>
      </w:r>
      <w:r w:rsidRPr="0041528A">
        <w:tab/>
        <w:t>ME</w:t>
      </w:r>
    </w:p>
    <w:p w14:paraId="504D1E9B" w14:textId="77777777" w:rsidR="00BF46E1" w:rsidRPr="0041528A" w:rsidRDefault="00BF46E1" w:rsidP="0041528A">
      <w:pPr>
        <w:pStyle w:val="EW"/>
      </w:pPr>
      <w:r w:rsidRPr="0041528A">
        <w:tab/>
        <w:t>Destination device:</w:t>
      </w:r>
      <w:r w:rsidRPr="0041528A">
        <w:tab/>
        <w:t>UICC</w:t>
      </w:r>
    </w:p>
    <w:p w14:paraId="399C0191" w14:textId="77777777" w:rsidR="00BF46E1" w:rsidRPr="0041528A" w:rsidRDefault="00BF46E1" w:rsidP="0041528A">
      <w:pPr>
        <w:pStyle w:val="EW"/>
      </w:pPr>
      <w:r w:rsidRPr="0041528A">
        <w:t>Result</w:t>
      </w:r>
    </w:p>
    <w:p w14:paraId="30F4F710" w14:textId="77777777" w:rsidR="00BF46E1" w:rsidRPr="0041528A" w:rsidRDefault="00BF46E1" w:rsidP="0041528A">
      <w:pPr>
        <w:pStyle w:val="EX"/>
      </w:pPr>
      <w:r w:rsidRPr="0041528A">
        <w:tab/>
        <w:t>General Result:</w:t>
      </w:r>
      <w:r w:rsidRPr="0041528A">
        <w:tab/>
        <w:t>Command performed successful</w:t>
      </w:r>
    </w:p>
    <w:p w14:paraId="40B6DD0E" w14:textId="77777777" w:rsidR="00BF46E1" w:rsidRPr="0041528A" w:rsidRDefault="00BF46E1" w:rsidP="00BF46E1">
      <w:r w:rsidRPr="0041528A">
        <w:t>Coding:</w:t>
      </w:r>
    </w:p>
    <w:p w14:paraId="424B3D6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C04F4E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B80422E"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277D8C4"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AC3D349"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58D6991"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D17B58C" w14:textId="77777777" w:rsidR="00BF46E1" w:rsidRPr="0041528A" w:rsidRDefault="00BF46E1" w:rsidP="0092045E">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619C757A"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A53BD4F"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992606F"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F8A48E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71BCA2C"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0279DF3"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AE35450"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E263D28" w14:textId="77777777" w:rsidR="00BF46E1" w:rsidRPr="0041528A" w:rsidRDefault="00BF46E1" w:rsidP="0092045E">
            <w:pPr>
              <w:pStyle w:val="TAC"/>
            </w:pPr>
            <w:r w:rsidRPr="0041528A">
              <w:t>00</w:t>
            </w:r>
          </w:p>
        </w:tc>
      </w:tr>
    </w:tbl>
    <w:p w14:paraId="253540A7" w14:textId="77777777" w:rsidR="00BF46E1" w:rsidRPr="0041528A" w:rsidRDefault="00BF46E1" w:rsidP="00BF46E1"/>
    <w:p w14:paraId="06FE199E" w14:textId="77777777" w:rsidR="00BF46E1" w:rsidRPr="0041528A" w:rsidRDefault="00BF46E1" w:rsidP="00BF46E1">
      <w:pPr>
        <w:pStyle w:val="H6"/>
      </w:pPr>
      <w:r w:rsidRPr="0041528A">
        <w:t>27.22.4.24.6.5</w:t>
      </w:r>
      <w:r w:rsidRPr="0041528A">
        <w:tab/>
        <w:t>Test requirement</w:t>
      </w:r>
    </w:p>
    <w:p w14:paraId="5D2978CC" w14:textId="77777777" w:rsidR="00BF46E1" w:rsidRPr="0041528A" w:rsidRDefault="00BF46E1" w:rsidP="00BF46E1">
      <w:r w:rsidRPr="0041528A">
        <w:t>The ME shall operate in the manner defined in expected sequence 6.1.</w:t>
      </w:r>
    </w:p>
    <w:p w14:paraId="1B0BFF01" w14:textId="77777777" w:rsidR="00BF46E1" w:rsidRPr="0041528A" w:rsidRDefault="00BF46E1" w:rsidP="00BF46E1">
      <w:pPr>
        <w:pStyle w:val="Heading4"/>
      </w:pPr>
      <w:bookmarkStart w:id="14" w:name="_Toc146313046"/>
      <w:r w:rsidRPr="0041528A">
        <w:t>27.22.4.25</w:t>
      </w:r>
      <w:r w:rsidRPr="0041528A">
        <w:tab/>
        <w:t>LANGUAGE NOTIFICATION</w:t>
      </w:r>
      <w:bookmarkEnd w:id="14"/>
    </w:p>
    <w:p w14:paraId="36429B7C" w14:textId="77777777" w:rsidR="00BF46E1" w:rsidRPr="0041528A" w:rsidRDefault="00BF46E1" w:rsidP="00BF46E1">
      <w:pPr>
        <w:pStyle w:val="Heading5"/>
      </w:pPr>
      <w:bookmarkStart w:id="15" w:name="_Toc146313047"/>
      <w:r w:rsidRPr="0041528A">
        <w:t>27.22.4.25.1</w:t>
      </w:r>
      <w:r w:rsidRPr="0041528A">
        <w:tab/>
        <w:t>Definition and applicability</w:t>
      </w:r>
      <w:bookmarkEnd w:id="15"/>
    </w:p>
    <w:p w14:paraId="3453C0E2" w14:textId="77777777" w:rsidR="00BF46E1" w:rsidRPr="0041528A" w:rsidRDefault="00BF46E1" w:rsidP="00BF46E1">
      <w:r w:rsidRPr="0041528A">
        <w:t>See clause 3.2.2.</w:t>
      </w:r>
    </w:p>
    <w:p w14:paraId="0C1B79F8" w14:textId="77777777" w:rsidR="00BF46E1" w:rsidRPr="0041528A" w:rsidRDefault="00BF46E1" w:rsidP="00BF46E1">
      <w:pPr>
        <w:pStyle w:val="Heading5"/>
      </w:pPr>
      <w:bookmarkStart w:id="16" w:name="_Toc146313048"/>
      <w:r w:rsidRPr="0041528A">
        <w:t>27.22.4.25.2</w:t>
      </w:r>
      <w:r w:rsidRPr="0041528A">
        <w:tab/>
        <w:t>Conformance Requirement</w:t>
      </w:r>
      <w:bookmarkEnd w:id="16"/>
    </w:p>
    <w:p w14:paraId="1522C6BC" w14:textId="77777777" w:rsidR="00BF46E1" w:rsidRPr="0041528A" w:rsidRDefault="00BF46E1" w:rsidP="00BF46E1">
      <w:r w:rsidRPr="0041528A">
        <w:t>The ME shall conclude the command by sending TERMINAL RESPONSE (OK) to the UICC, as soon as possible after receiving the LANGUAGE NOTIFICATION proactive UICC command.</w:t>
      </w:r>
    </w:p>
    <w:p w14:paraId="722ED124" w14:textId="77777777" w:rsidR="00BF46E1" w:rsidRPr="0041528A" w:rsidRDefault="00BF46E1" w:rsidP="00BF46E1">
      <w:pPr>
        <w:pStyle w:val="B1"/>
      </w:pPr>
      <w:r w:rsidRPr="0041528A">
        <w:t>-</w:t>
      </w:r>
      <w:r w:rsidRPr="0041528A">
        <w:tab/>
        <w:t>TS 31.111 [15] clause 6.4.25 and clause 6.6.25.</w:t>
      </w:r>
    </w:p>
    <w:p w14:paraId="091A50C9" w14:textId="77777777" w:rsidR="00BF46E1" w:rsidRPr="0041528A" w:rsidRDefault="00BF46E1" w:rsidP="00BF46E1">
      <w:pPr>
        <w:pStyle w:val="Heading5"/>
      </w:pPr>
      <w:bookmarkStart w:id="17" w:name="_Toc146313049"/>
      <w:r w:rsidRPr="0041528A">
        <w:t>27.22.4.25.3</w:t>
      </w:r>
      <w:r w:rsidRPr="0041528A">
        <w:tab/>
        <w:t>Test purpose</w:t>
      </w:r>
      <w:bookmarkEnd w:id="17"/>
    </w:p>
    <w:p w14:paraId="5199E87D" w14:textId="77777777" w:rsidR="00BF46E1" w:rsidRPr="0041528A" w:rsidRDefault="00BF46E1" w:rsidP="00BF46E1">
      <w:r w:rsidRPr="0041528A">
        <w:t>To verify that the ME shall send a TERMINAL RESPONSE (OK) to the UICC after the ME receives the LANGUAGE NOTIFICATION proactive UICC command.</w:t>
      </w:r>
    </w:p>
    <w:p w14:paraId="1878E977" w14:textId="77777777" w:rsidR="00BF46E1" w:rsidRPr="0041528A" w:rsidRDefault="00BF46E1" w:rsidP="00BF46E1">
      <w:pPr>
        <w:pStyle w:val="Heading5"/>
      </w:pPr>
      <w:bookmarkStart w:id="18" w:name="_Toc146313050"/>
      <w:r w:rsidRPr="0041528A">
        <w:lastRenderedPageBreak/>
        <w:t>27.22.4.25.4</w:t>
      </w:r>
      <w:r w:rsidRPr="0041528A">
        <w:tab/>
        <w:t>Method of Test</w:t>
      </w:r>
      <w:bookmarkEnd w:id="18"/>
    </w:p>
    <w:p w14:paraId="71A13CD7" w14:textId="77777777" w:rsidR="00BF46E1" w:rsidRPr="0041528A" w:rsidRDefault="00BF46E1" w:rsidP="00BF46E1">
      <w:pPr>
        <w:pStyle w:val="H6"/>
      </w:pPr>
      <w:r w:rsidRPr="0041528A">
        <w:t>27.22.4.25.4.1</w:t>
      </w:r>
      <w:r w:rsidRPr="0041528A">
        <w:tab/>
        <w:t>Initial conditions</w:t>
      </w:r>
    </w:p>
    <w:p w14:paraId="51A7F04D" w14:textId="77777777" w:rsidR="00BF46E1" w:rsidRPr="0041528A" w:rsidRDefault="00BF46E1" w:rsidP="00BF46E1">
      <w:r w:rsidRPr="0041528A">
        <w:t>The ME is connected to the USIM Simulator.</w:t>
      </w:r>
    </w:p>
    <w:p w14:paraId="32BA9EE7" w14:textId="77777777" w:rsidR="00BF46E1" w:rsidRPr="0041528A" w:rsidRDefault="00BF46E1" w:rsidP="00BF46E1">
      <w:r w:rsidRPr="0041528A">
        <w:t>The elementary files are coded as Toolkit default.</w:t>
      </w:r>
    </w:p>
    <w:p w14:paraId="3C6ED118" w14:textId="77777777" w:rsidR="00BF46E1" w:rsidRPr="0041528A" w:rsidRDefault="00BF46E1" w:rsidP="00BF46E1">
      <w:r w:rsidRPr="0041528A">
        <w:t>Prior to this test the ME shall have been powered on and performed the PROFILE DOWNLOAD procedure.</w:t>
      </w:r>
    </w:p>
    <w:p w14:paraId="02586302" w14:textId="77777777" w:rsidR="00BF46E1" w:rsidRPr="0041528A" w:rsidRDefault="00BF46E1" w:rsidP="00BF46E1">
      <w:pPr>
        <w:pStyle w:val="H6"/>
      </w:pPr>
      <w:r w:rsidRPr="0041528A">
        <w:t>27.22.4.25.4.2</w:t>
      </w:r>
      <w:r w:rsidRPr="0041528A">
        <w:tab/>
        <w:t>Procedure</w:t>
      </w:r>
    </w:p>
    <w:p w14:paraId="13DAFCAD" w14:textId="77777777" w:rsidR="00BF46E1" w:rsidRPr="0041528A" w:rsidRDefault="00BF46E1" w:rsidP="00BF46E1">
      <w:pPr>
        <w:pStyle w:val="TH"/>
      </w:pPr>
      <w:r w:rsidRPr="0041528A">
        <w:t>Expected Sequence 1.1 (LANGUAGE NOTIFICATION)</w:t>
      </w:r>
    </w:p>
    <w:p w14:paraId="531C2E20" w14:textId="77777777" w:rsidR="00BF46E1" w:rsidRPr="0041528A" w:rsidRDefault="00BF46E1" w:rsidP="00BF46E1">
      <w:r w:rsidRPr="0041528A">
        <w:t>See ETSI TS 102 384 [26] in clause 27.22.4.25.4.2, Expected Sequence 1.1.</w:t>
      </w:r>
    </w:p>
    <w:p w14:paraId="7B2251B8" w14:textId="77777777" w:rsidR="00BF46E1" w:rsidRPr="0041528A" w:rsidRDefault="00BF46E1" w:rsidP="00BF46E1">
      <w:pPr>
        <w:pStyle w:val="TH"/>
      </w:pPr>
      <w:r w:rsidRPr="0041528A">
        <w:t>Expected Sequence 1.2 (LANGUAGE NOTIFICATION)</w:t>
      </w:r>
    </w:p>
    <w:p w14:paraId="6EA606B6" w14:textId="77777777" w:rsidR="00BF46E1" w:rsidRPr="0041528A" w:rsidRDefault="00BF46E1" w:rsidP="00BF46E1">
      <w:r w:rsidRPr="0041528A">
        <w:t>See ETSI TS 102 384 [26] in clause 27.22.4.25.4.2, Expected Sequence 1.2.</w:t>
      </w:r>
    </w:p>
    <w:p w14:paraId="725C7285" w14:textId="77777777" w:rsidR="00BF46E1" w:rsidRPr="0041528A" w:rsidRDefault="00BF46E1" w:rsidP="00BF46E1">
      <w:pPr>
        <w:pStyle w:val="Heading5"/>
      </w:pPr>
      <w:bookmarkStart w:id="19" w:name="_Toc146313051"/>
      <w:r w:rsidRPr="0041528A">
        <w:t>27.22.4.25.5</w:t>
      </w:r>
      <w:r w:rsidRPr="0041528A">
        <w:tab/>
        <w:t>Test requirement</w:t>
      </w:r>
      <w:bookmarkEnd w:id="19"/>
    </w:p>
    <w:p w14:paraId="5FA242A3" w14:textId="77777777" w:rsidR="00BF46E1" w:rsidRPr="0041528A" w:rsidRDefault="00BF46E1" w:rsidP="00BF46E1">
      <w:r w:rsidRPr="0041528A">
        <w:t>The ME shall operate in the manner defined in expected sequences 1.1 and 1.2.</w:t>
      </w:r>
    </w:p>
    <w:p w14:paraId="6EE35DD3" w14:textId="77777777" w:rsidR="00BF46E1" w:rsidRPr="0041528A" w:rsidRDefault="00BF46E1" w:rsidP="00BF46E1">
      <w:pPr>
        <w:pStyle w:val="Heading4"/>
      </w:pPr>
      <w:bookmarkStart w:id="20" w:name="_Toc146313052"/>
      <w:r w:rsidRPr="0041528A">
        <w:t>27.22.4.26</w:t>
      </w:r>
      <w:r w:rsidRPr="0041528A">
        <w:tab/>
        <w:t>LAUNCH BROWSER</w:t>
      </w:r>
      <w:bookmarkEnd w:id="20"/>
    </w:p>
    <w:p w14:paraId="23935619" w14:textId="77777777" w:rsidR="00BF46E1" w:rsidRPr="0041528A" w:rsidRDefault="00BF46E1" w:rsidP="0030384C">
      <w:pPr>
        <w:pStyle w:val="Heading5"/>
      </w:pPr>
      <w:bookmarkStart w:id="21" w:name="_Toc146313053"/>
      <w:r w:rsidRPr="0041528A">
        <w:t>27.22.4.26.1</w:t>
      </w:r>
      <w:r w:rsidRPr="0041528A">
        <w:tab/>
        <w:t>LAUNCH BROWSER (No session already launched)</w:t>
      </w:r>
      <w:bookmarkEnd w:id="21"/>
    </w:p>
    <w:p w14:paraId="665ACD07" w14:textId="77777777" w:rsidR="00BF46E1" w:rsidRPr="0041528A" w:rsidRDefault="00BF46E1" w:rsidP="00BF46E1">
      <w:pPr>
        <w:pStyle w:val="H6"/>
      </w:pPr>
      <w:r w:rsidRPr="0041528A">
        <w:t>27.22.4.26.1.1</w:t>
      </w:r>
      <w:r w:rsidRPr="0041528A">
        <w:tab/>
        <w:t>Definition and applicability</w:t>
      </w:r>
    </w:p>
    <w:p w14:paraId="44787E7A" w14:textId="77777777" w:rsidR="00BF46E1" w:rsidRPr="0041528A" w:rsidRDefault="00BF46E1" w:rsidP="00BF46E1">
      <w:r w:rsidRPr="0041528A">
        <w:t>See clause 3.2.2.</w:t>
      </w:r>
    </w:p>
    <w:p w14:paraId="5D98EE9A" w14:textId="77777777" w:rsidR="00BF46E1" w:rsidRPr="0041528A" w:rsidRDefault="00BF46E1" w:rsidP="00BF46E1">
      <w:pPr>
        <w:pStyle w:val="H6"/>
      </w:pPr>
      <w:r w:rsidRPr="0041528A">
        <w:t>27.22.4.26.1.2</w:t>
      </w:r>
      <w:r w:rsidRPr="0041528A">
        <w:tab/>
        <w:t>Conformance requirements</w:t>
      </w:r>
    </w:p>
    <w:p w14:paraId="4F067372" w14:textId="77777777" w:rsidR="00BF46E1" w:rsidRPr="0041528A" w:rsidRDefault="00BF46E1" w:rsidP="00BF46E1">
      <w:r w:rsidRPr="0041528A">
        <w:t>The ME shall support the LAUNCH BROWSER Proactive UICC Command as defined in:</w:t>
      </w:r>
    </w:p>
    <w:p w14:paraId="4587ACAA" w14:textId="77777777" w:rsidR="00BF46E1" w:rsidRPr="0041528A" w:rsidRDefault="00BF46E1" w:rsidP="00BF46E1">
      <w:pPr>
        <w:pStyle w:val="B1"/>
      </w:pPr>
      <w:r w:rsidRPr="0041528A">
        <w:t>-</w:t>
      </w:r>
      <w:r w:rsidRPr="0041528A">
        <w:tab/>
        <w:t>TS 31.111 [15] clause 5.2, clauses 6.4.26 and 6.6.26, clause 8.6, clause 8.7, clause 8.48, clause 9.2, clause 8.2, clause 8.47, clause 8.49, clause 8.50, clause 8.15 and clause 8.31.</w:t>
      </w:r>
    </w:p>
    <w:p w14:paraId="00F7BDD8" w14:textId="77777777" w:rsidR="00BF46E1" w:rsidRPr="0041528A" w:rsidRDefault="00BF46E1" w:rsidP="00BF46E1">
      <w:pPr>
        <w:pStyle w:val="H6"/>
      </w:pPr>
      <w:r w:rsidRPr="0041528A">
        <w:t>27.22.4.26.1.3</w:t>
      </w:r>
      <w:r w:rsidRPr="0041528A">
        <w:tab/>
        <w:t>Test purpose</w:t>
      </w:r>
    </w:p>
    <w:p w14:paraId="3B3AB0E8" w14:textId="77777777" w:rsidR="00BF46E1" w:rsidRPr="0041528A" w:rsidRDefault="00BF46E1" w:rsidP="00BF46E1">
      <w:r w:rsidRPr="0041528A">
        <w:t>To verify that when the ME is in idle state, it launches properly the browser session required in LAUNCH BROWSER, and returns a successful result in the TERMINAL RESPONSE command.</w:t>
      </w:r>
    </w:p>
    <w:p w14:paraId="55A178EA" w14:textId="77777777" w:rsidR="00BF46E1" w:rsidRPr="0041528A" w:rsidRDefault="00BF46E1" w:rsidP="00BF46E1">
      <w:pPr>
        <w:pStyle w:val="H6"/>
      </w:pPr>
      <w:r w:rsidRPr="0041528A">
        <w:t>27.22.4.26.1.4</w:t>
      </w:r>
      <w:r w:rsidRPr="0041528A">
        <w:tab/>
        <w:t>Method of test</w:t>
      </w:r>
    </w:p>
    <w:p w14:paraId="2EA89D00" w14:textId="77777777" w:rsidR="00BF46E1" w:rsidRPr="0041528A" w:rsidRDefault="00BF46E1" w:rsidP="00BF46E1">
      <w:pPr>
        <w:pStyle w:val="H6"/>
      </w:pPr>
      <w:r w:rsidRPr="0041528A">
        <w:t>27.22.4.26.1.4.1</w:t>
      </w:r>
      <w:r w:rsidRPr="0041528A">
        <w:tab/>
        <w:t>Initial conditions</w:t>
      </w:r>
    </w:p>
    <w:p w14:paraId="159BC35F" w14:textId="77777777" w:rsidR="00BF46E1" w:rsidRPr="0041528A" w:rsidRDefault="00BF46E1" w:rsidP="00BF46E1">
      <w:r w:rsidRPr="0041528A">
        <w:t>The ME is connected to the USIM Simulator and the USS.</w:t>
      </w:r>
    </w:p>
    <w:p w14:paraId="13A2DA19" w14:textId="77777777" w:rsidR="00BF46E1" w:rsidRPr="0041528A" w:rsidRDefault="00BF46E1" w:rsidP="00BF46E1">
      <w:r w:rsidRPr="0041528A">
        <w:t>The elementary files are coded as USIM Application Toolkit default.</w:t>
      </w:r>
    </w:p>
    <w:p w14:paraId="6995A89A" w14:textId="77777777" w:rsidR="00BF46E1" w:rsidRPr="0041528A" w:rsidRDefault="00BF46E1" w:rsidP="00BF46E1">
      <w:r w:rsidRPr="0041528A">
        <w:t>Prior to this test the ME shall have been powered on and performed the PROFILE DOWNLOAD procedure.</w:t>
      </w:r>
    </w:p>
    <w:p w14:paraId="2D720CA4" w14:textId="77777777" w:rsidR="00BF46E1" w:rsidRPr="0041528A" w:rsidRDefault="00BF46E1" w:rsidP="00BF46E1">
      <w:r w:rsidRPr="0041528A">
        <w:t>A valid access to 2 different Wap gateways is required:</w:t>
      </w:r>
    </w:p>
    <w:p w14:paraId="0B5BAA40" w14:textId="77777777" w:rsidR="00BF46E1" w:rsidRPr="0041528A" w:rsidRDefault="00BF46E1" w:rsidP="00BF46E1">
      <w:pPr>
        <w:pStyle w:val="B1"/>
      </w:pPr>
      <w:r w:rsidRPr="0041528A">
        <w:t>-</w:t>
      </w:r>
      <w:r w:rsidRPr="0041528A">
        <w:tab/>
        <w:t>the default browser parameters (IP address, gateway/proxy identity, called number, URL …) of the tested mobile shall be properly filled to access one of the gateways ("default gateway")</w:t>
      </w:r>
    </w:p>
    <w:p w14:paraId="569F1557" w14:textId="77777777" w:rsidR="00BF46E1" w:rsidRPr="0041528A" w:rsidRDefault="00BF46E1" w:rsidP="00BF46E1">
      <w:pPr>
        <w:pStyle w:val="B1"/>
      </w:pPr>
      <w:r w:rsidRPr="0041528A">
        <w:t>With that default gateway we shall be able to access to an URL different from the default one.</w:t>
      </w:r>
    </w:p>
    <w:p w14:paraId="30029E5F" w14:textId="77777777" w:rsidR="00BF46E1" w:rsidRPr="0041528A" w:rsidRDefault="00BF46E1" w:rsidP="00BF46E1">
      <w:pPr>
        <w:pStyle w:val="B1"/>
      </w:pPr>
      <w:r w:rsidRPr="0041528A">
        <w:t>-</w:t>
      </w:r>
      <w:r w:rsidRPr="0041528A">
        <w:tab/>
        <w:t>another gateway with an IP address different from the one defined in default browser parameters.</w:t>
      </w:r>
    </w:p>
    <w:p w14:paraId="6F826E56" w14:textId="77777777" w:rsidR="00BF46E1" w:rsidRPr="0041528A" w:rsidRDefault="00BF46E1" w:rsidP="00BF46E1">
      <w:r w:rsidRPr="0041528A">
        <w:lastRenderedPageBreak/>
        <w:t>The mobile is in idle mode. To ensure that there are no active PDP contexts established until the proactive command is fetched, the USS shall be configured to ignore any PDP context activation request before the LAUNCH BROWSER command is fetched.</w:t>
      </w:r>
    </w:p>
    <w:p w14:paraId="79CFD28C" w14:textId="3EE39C72" w:rsidR="00BF46E1" w:rsidRPr="0041528A" w:rsidRDefault="00BF46E1" w:rsidP="00BF46E1">
      <w:r w:rsidRPr="0041528A">
        <w:t>For URL requests resulting from the LAUNCH BROWSER command execution the USS shall be configured to respond with an HTTP status error code (4xx "Client Error" or 5xx "Server Error") to URL requests which do not match the Default URL or the URL provided in the proactive command. At the same time the USS shall ignore these URL requests regarding the test case verdict generation.</w:t>
      </w:r>
    </w:p>
    <w:p w14:paraId="34CD480F" w14:textId="77777777" w:rsidR="00BF46E1" w:rsidRPr="0041528A" w:rsidRDefault="00BF46E1" w:rsidP="00BF46E1">
      <w:r w:rsidRPr="0041528A">
        <w:t>Bearer Parameters</w:t>
      </w:r>
    </w:p>
    <w:p w14:paraId="42524363" w14:textId="77777777" w:rsidR="00BF46E1" w:rsidRPr="0041528A" w:rsidRDefault="00BF46E1" w:rsidP="0041528A">
      <w:pPr>
        <w:pStyle w:val="EW"/>
      </w:pPr>
      <w:r w:rsidRPr="0041528A">
        <w:t>Precedence Class:</w:t>
      </w:r>
      <w:r w:rsidRPr="0041528A">
        <w:tab/>
        <w:t>03</w:t>
      </w:r>
    </w:p>
    <w:p w14:paraId="68F001EE" w14:textId="77777777" w:rsidR="00BF46E1" w:rsidRPr="0041528A" w:rsidRDefault="00BF46E1" w:rsidP="0041528A">
      <w:pPr>
        <w:pStyle w:val="EW"/>
      </w:pPr>
      <w:r w:rsidRPr="0041528A">
        <w:t>Delay Class:</w:t>
      </w:r>
      <w:r w:rsidRPr="0041528A">
        <w:tab/>
        <w:t>04</w:t>
      </w:r>
    </w:p>
    <w:p w14:paraId="5A8706EA" w14:textId="77777777" w:rsidR="00BF46E1" w:rsidRPr="0041528A" w:rsidRDefault="00BF46E1" w:rsidP="0041528A">
      <w:pPr>
        <w:pStyle w:val="EW"/>
      </w:pPr>
      <w:r w:rsidRPr="0041528A">
        <w:t>Reliability Class:</w:t>
      </w:r>
      <w:r w:rsidRPr="0041528A">
        <w:tab/>
        <w:t>03</w:t>
      </w:r>
    </w:p>
    <w:p w14:paraId="092117BA" w14:textId="77777777" w:rsidR="00BF46E1" w:rsidRPr="0041528A" w:rsidRDefault="00BF46E1" w:rsidP="0041528A">
      <w:pPr>
        <w:pStyle w:val="EW"/>
      </w:pPr>
      <w:r w:rsidRPr="0041528A">
        <w:t>Peak throughput class:</w:t>
      </w:r>
      <w:r w:rsidRPr="0041528A">
        <w:tab/>
        <w:t>04</w:t>
      </w:r>
    </w:p>
    <w:p w14:paraId="5597F071" w14:textId="77777777" w:rsidR="00BF46E1" w:rsidRPr="0041528A" w:rsidRDefault="00BF46E1" w:rsidP="0041528A">
      <w:pPr>
        <w:pStyle w:val="EW"/>
      </w:pPr>
      <w:r w:rsidRPr="0041528A">
        <w:t>Mean throughput class:</w:t>
      </w:r>
      <w:r w:rsidRPr="0041528A">
        <w:tab/>
        <w:t>31</w:t>
      </w:r>
    </w:p>
    <w:p w14:paraId="40F00FE5" w14:textId="77777777" w:rsidR="00BF46E1" w:rsidRPr="0041528A" w:rsidRDefault="00BF46E1" w:rsidP="0041528A">
      <w:pPr>
        <w:pStyle w:val="EW"/>
      </w:pPr>
      <w:r w:rsidRPr="0041528A">
        <w:t>Packet data protocol:</w:t>
      </w:r>
      <w:r w:rsidRPr="0041528A">
        <w:tab/>
        <w:t>02 (IP)</w:t>
      </w:r>
    </w:p>
    <w:p w14:paraId="549E8CCC" w14:textId="77777777" w:rsidR="00BF46E1" w:rsidRPr="0041528A" w:rsidRDefault="00BF46E1" w:rsidP="00BF46E1"/>
    <w:p w14:paraId="618C4852" w14:textId="77777777" w:rsidR="00BF46E1" w:rsidRPr="0041528A" w:rsidRDefault="00BF46E1" w:rsidP="00BF46E1">
      <w:r w:rsidRPr="0041528A">
        <w:t>GPRS Parameters</w:t>
      </w:r>
    </w:p>
    <w:p w14:paraId="5DBF664D" w14:textId="77777777" w:rsidR="00BF46E1" w:rsidRPr="0041528A" w:rsidRDefault="00BF46E1" w:rsidP="0041528A">
      <w:pPr>
        <w:pStyle w:val="EW"/>
      </w:pPr>
      <w:r w:rsidRPr="0041528A">
        <w:t>Network access name:</w:t>
      </w:r>
      <w:r w:rsidRPr="0041528A">
        <w:tab/>
        <w:t>TestGp.rs</w:t>
      </w:r>
    </w:p>
    <w:p w14:paraId="12C48320" w14:textId="77777777" w:rsidR="00BF46E1" w:rsidRPr="0041528A" w:rsidRDefault="00BF46E1" w:rsidP="0041528A">
      <w:pPr>
        <w:pStyle w:val="EW"/>
      </w:pPr>
      <w:r w:rsidRPr="0041528A">
        <w:t>User login:</w:t>
      </w:r>
      <w:r w:rsidRPr="0041528A">
        <w:tab/>
        <w:t>UserLog</w:t>
      </w:r>
    </w:p>
    <w:p w14:paraId="17E70C5D" w14:textId="77777777" w:rsidR="00BF46E1" w:rsidRPr="0041528A" w:rsidRDefault="00BF46E1" w:rsidP="0041528A">
      <w:pPr>
        <w:pStyle w:val="EW"/>
      </w:pPr>
      <w:r w:rsidRPr="0041528A">
        <w:t>User password:</w:t>
      </w:r>
      <w:r w:rsidRPr="0041528A">
        <w:tab/>
        <w:t>UserPwd</w:t>
      </w:r>
    </w:p>
    <w:p w14:paraId="15D205EF" w14:textId="77777777" w:rsidR="00BF46E1" w:rsidRPr="0041528A" w:rsidRDefault="00BF46E1" w:rsidP="00BF46E1"/>
    <w:p w14:paraId="353A5381" w14:textId="77777777" w:rsidR="00BF46E1" w:rsidRPr="0041528A" w:rsidRDefault="00BF46E1" w:rsidP="00BF46E1">
      <w:r w:rsidRPr="0041528A">
        <w:t>UICC/ME interface transport level</w:t>
      </w:r>
    </w:p>
    <w:p w14:paraId="19A23FC0" w14:textId="77777777" w:rsidR="00BF46E1" w:rsidRPr="0041528A" w:rsidRDefault="00BF46E1" w:rsidP="0041528A">
      <w:pPr>
        <w:pStyle w:val="EW"/>
      </w:pPr>
      <w:r w:rsidRPr="0041528A">
        <w:t>Transport format:</w:t>
      </w:r>
      <w:r w:rsidRPr="0041528A">
        <w:tab/>
        <w:t>UDP</w:t>
      </w:r>
    </w:p>
    <w:p w14:paraId="007471F6" w14:textId="77777777" w:rsidR="00BF46E1" w:rsidRPr="0041528A" w:rsidRDefault="00BF46E1" w:rsidP="0041528A">
      <w:pPr>
        <w:pStyle w:val="EW"/>
      </w:pPr>
      <w:r w:rsidRPr="0041528A">
        <w:t>Port number:</w:t>
      </w:r>
      <w:r w:rsidRPr="0041528A">
        <w:tab/>
        <w:t>44444</w:t>
      </w:r>
    </w:p>
    <w:p w14:paraId="0E44893E" w14:textId="77777777" w:rsidR="00BF46E1" w:rsidRPr="0041528A" w:rsidRDefault="00BF46E1" w:rsidP="0041528A">
      <w:pPr>
        <w:pStyle w:val="EW"/>
      </w:pPr>
      <w:r w:rsidRPr="0041528A">
        <w:t>Data destination address</w:t>
      </w:r>
      <w:r w:rsidRPr="0041528A">
        <w:tab/>
        <w:t>01.01.01.01 (as an example)</w:t>
      </w:r>
    </w:p>
    <w:p w14:paraId="7651BCB4" w14:textId="77777777" w:rsidR="00BF46E1" w:rsidRPr="0041528A" w:rsidRDefault="00BF46E1" w:rsidP="0041528A">
      <w:pPr>
        <w:pStyle w:val="EW"/>
      </w:pPr>
      <w:r w:rsidRPr="0041528A">
        <w:t>Note:</w:t>
      </w:r>
      <w:r w:rsidRPr="0041528A">
        <w:tab/>
        <w:t>If a data destination address different to 01.01.01.01 is used then the network simulator setup and related UE settings might require a corresponding adaptation.</w:t>
      </w:r>
    </w:p>
    <w:p w14:paraId="38C13F0A" w14:textId="77777777" w:rsidR="00BF46E1" w:rsidRPr="0041528A" w:rsidRDefault="00BF46E1" w:rsidP="00BF46E1">
      <w:pPr>
        <w:pStyle w:val="H6"/>
      </w:pPr>
      <w:r w:rsidRPr="0041528A">
        <w:t>27.22.4.26.1.4.2</w:t>
      </w:r>
      <w:r w:rsidRPr="0041528A">
        <w:tab/>
        <w:t>Procedure</w:t>
      </w:r>
    </w:p>
    <w:p w14:paraId="689C253E" w14:textId="77777777" w:rsidR="00BF46E1" w:rsidRPr="0041528A" w:rsidRDefault="00BF46E1" w:rsidP="00BF46E1">
      <w:pPr>
        <w:pStyle w:val="TH"/>
      </w:pPr>
      <w:r w:rsidRPr="0041528A">
        <w:t>Expected Sequence 1.1 (LAUNCH BROWSER, connect to the default URL)</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19D1C81B" w14:textId="77777777" w:rsidTr="00195D76">
        <w:trPr>
          <w:cantSplit/>
          <w:jc w:val="center"/>
        </w:trPr>
        <w:tc>
          <w:tcPr>
            <w:tcW w:w="737" w:type="dxa"/>
            <w:tcBorders>
              <w:top w:val="single" w:sz="6" w:space="0" w:color="auto"/>
              <w:left w:val="single" w:sz="6" w:space="0" w:color="auto"/>
              <w:right w:val="single" w:sz="6" w:space="0" w:color="auto"/>
            </w:tcBorders>
          </w:tcPr>
          <w:p w14:paraId="494DA7B8" w14:textId="77777777" w:rsidR="00BF46E1" w:rsidRPr="0041528A" w:rsidRDefault="00BF46E1" w:rsidP="0092045E">
            <w:pPr>
              <w:pStyle w:val="TAH"/>
            </w:pPr>
            <w:r w:rsidRPr="0041528A">
              <w:t>Step</w:t>
            </w:r>
          </w:p>
        </w:tc>
        <w:tc>
          <w:tcPr>
            <w:tcW w:w="1282" w:type="dxa"/>
            <w:tcBorders>
              <w:top w:val="single" w:sz="6" w:space="0" w:color="auto"/>
              <w:left w:val="single" w:sz="6" w:space="0" w:color="auto"/>
              <w:right w:val="single" w:sz="6" w:space="0" w:color="auto"/>
            </w:tcBorders>
          </w:tcPr>
          <w:p w14:paraId="432822C6"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75CAD31A"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01119019" w14:textId="77777777" w:rsidR="00BF46E1" w:rsidRPr="0041528A" w:rsidRDefault="00BF46E1" w:rsidP="0092045E">
            <w:pPr>
              <w:pStyle w:val="TAH"/>
            </w:pPr>
            <w:r w:rsidRPr="0041528A">
              <w:t>Comments</w:t>
            </w:r>
          </w:p>
        </w:tc>
      </w:tr>
      <w:tr w:rsidR="00BF46E1" w:rsidRPr="0041528A" w14:paraId="037015A9" w14:textId="77777777" w:rsidTr="00195D76">
        <w:trPr>
          <w:cantSplit/>
          <w:jc w:val="center"/>
        </w:trPr>
        <w:tc>
          <w:tcPr>
            <w:tcW w:w="737" w:type="dxa"/>
            <w:tcBorders>
              <w:top w:val="single" w:sz="6" w:space="0" w:color="auto"/>
              <w:left w:val="single" w:sz="6" w:space="0" w:color="auto"/>
              <w:right w:val="single" w:sz="6" w:space="0" w:color="auto"/>
            </w:tcBorders>
          </w:tcPr>
          <w:p w14:paraId="1FF6700E" w14:textId="77777777" w:rsidR="00BF46E1" w:rsidRPr="0041528A" w:rsidRDefault="00BF46E1" w:rsidP="0092045E">
            <w:pPr>
              <w:pStyle w:val="TAC"/>
            </w:pPr>
            <w:r w:rsidRPr="0041528A">
              <w:t>0</w:t>
            </w:r>
          </w:p>
        </w:tc>
        <w:tc>
          <w:tcPr>
            <w:tcW w:w="1282" w:type="dxa"/>
            <w:tcBorders>
              <w:top w:val="single" w:sz="6" w:space="0" w:color="auto"/>
              <w:left w:val="single" w:sz="6" w:space="0" w:color="auto"/>
              <w:right w:val="single" w:sz="6" w:space="0" w:color="auto"/>
            </w:tcBorders>
          </w:tcPr>
          <w:p w14:paraId="4C358990" w14:textId="77777777" w:rsidR="00BF46E1" w:rsidRPr="0041528A" w:rsidRDefault="00BF46E1" w:rsidP="0092045E">
            <w:pPr>
              <w:pStyle w:val="TAC"/>
            </w:pPr>
            <w:r w:rsidRPr="0041528A">
              <w:t>ME</w:t>
            </w:r>
          </w:p>
        </w:tc>
        <w:tc>
          <w:tcPr>
            <w:tcW w:w="2892" w:type="dxa"/>
            <w:tcBorders>
              <w:top w:val="single" w:sz="6" w:space="0" w:color="auto"/>
              <w:left w:val="single" w:sz="6" w:space="0" w:color="auto"/>
              <w:right w:val="single" w:sz="6" w:space="0" w:color="auto"/>
            </w:tcBorders>
          </w:tcPr>
          <w:p w14:paraId="3CEB2B8C" w14:textId="77777777" w:rsidR="00BF46E1" w:rsidRPr="0041528A" w:rsidRDefault="00BF46E1" w:rsidP="0092045E">
            <w:pPr>
              <w:pStyle w:val="TAL"/>
            </w:pPr>
          </w:p>
        </w:tc>
        <w:tc>
          <w:tcPr>
            <w:tcW w:w="3776" w:type="dxa"/>
            <w:tcBorders>
              <w:left w:val="single" w:sz="6" w:space="0" w:color="auto"/>
              <w:right w:val="single" w:sz="6" w:space="0" w:color="auto"/>
            </w:tcBorders>
          </w:tcPr>
          <w:p w14:paraId="24F26DEE" w14:textId="77777777" w:rsidR="00BF46E1" w:rsidRPr="0041528A" w:rsidRDefault="00BF46E1" w:rsidP="0092045E">
            <w:pPr>
              <w:pStyle w:val="TAL"/>
            </w:pPr>
            <w:r w:rsidRPr="0041528A">
              <w:t>[The ME is in idle mode and the browser's cache shall have been cleared. The ME supports Launch Browser with Default URL]</w:t>
            </w:r>
          </w:p>
        </w:tc>
      </w:tr>
      <w:tr w:rsidR="00BF46E1" w:rsidRPr="0041528A" w14:paraId="6E8962DF" w14:textId="77777777" w:rsidTr="00195D76">
        <w:trPr>
          <w:cantSplit/>
          <w:jc w:val="center"/>
        </w:trPr>
        <w:tc>
          <w:tcPr>
            <w:tcW w:w="737" w:type="dxa"/>
            <w:tcBorders>
              <w:left w:val="single" w:sz="6" w:space="0" w:color="auto"/>
              <w:right w:val="single" w:sz="6" w:space="0" w:color="auto"/>
            </w:tcBorders>
          </w:tcPr>
          <w:p w14:paraId="7DFBB1D5" w14:textId="77777777" w:rsidR="00BF46E1" w:rsidRPr="0041528A" w:rsidRDefault="00BF46E1" w:rsidP="0092045E">
            <w:pPr>
              <w:pStyle w:val="TAC"/>
            </w:pPr>
            <w:r w:rsidRPr="0041528A">
              <w:t>1</w:t>
            </w:r>
          </w:p>
        </w:tc>
        <w:tc>
          <w:tcPr>
            <w:tcW w:w="1282" w:type="dxa"/>
            <w:tcBorders>
              <w:left w:val="single" w:sz="6" w:space="0" w:color="auto"/>
              <w:right w:val="single" w:sz="6" w:space="0" w:color="auto"/>
            </w:tcBorders>
          </w:tcPr>
          <w:p w14:paraId="3BE2367C"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051017F" w14:textId="77777777" w:rsidR="00BF46E1" w:rsidRPr="0041528A" w:rsidRDefault="00BF46E1" w:rsidP="0092045E">
            <w:pPr>
              <w:pStyle w:val="TAL"/>
            </w:pPr>
            <w:r w:rsidRPr="0041528A">
              <w:t>PROACTIVE COMMAND PENDING: LAUNCH BROWSER 1.1.1</w:t>
            </w:r>
          </w:p>
        </w:tc>
        <w:tc>
          <w:tcPr>
            <w:tcW w:w="3776" w:type="dxa"/>
            <w:tcBorders>
              <w:left w:val="single" w:sz="6" w:space="0" w:color="auto"/>
              <w:right w:val="single" w:sz="6" w:space="0" w:color="auto"/>
            </w:tcBorders>
          </w:tcPr>
          <w:p w14:paraId="6EB345CB" w14:textId="77777777" w:rsidR="00BF46E1" w:rsidRPr="0041528A" w:rsidRDefault="00BF46E1" w:rsidP="0092045E">
            <w:pPr>
              <w:pStyle w:val="TAL"/>
            </w:pPr>
          </w:p>
        </w:tc>
      </w:tr>
      <w:tr w:rsidR="00BF46E1" w:rsidRPr="0041528A" w14:paraId="697B4A19" w14:textId="77777777" w:rsidTr="00195D76">
        <w:trPr>
          <w:cantSplit/>
          <w:jc w:val="center"/>
        </w:trPr>
        <w:tc>
          <w:tcPr>
            <w:tcW w:w="737" w:type="dxa"/>
            <w:tcBorders>
              <w:left w:val="single" w:sz="6" w:space="0" w:color="auto"/>
              <w:right w:val="single" w:sz="6" w:space="0" w:color="auto"/>
            </w:tcBorders>
          </w:tcPr>
          <w:p w14:paraId="27A2F508" w14:textId="77777777" w:rsidR="00BF46E1" w:rsidRPr="0041528A" w:rsidRDefault="00BF46E1" w:rsidP="0092045E">
            <w:pPr>
              <w:pStyle w:val="TAC"/>
            </w:pPr>
            <w:r w:rsidRPr="0041528A">
              <w:t>2</w:t>
            </w:r>
          </w:p>
        </w:tc>
        <w:tc>
          <w:tcPr>
            <w:tcW w:w="1282" w:type="dxa"/>
            <w:tcBorders>
              <w:left w:val="single" w:sz="6" w:space="0" w:color="auto"/>
              <w:right w:val="single" w:sz="6" w:space="0" w:color="auto"/>
            </w:tcBorders>
          </w:tcPr>
          <w:p w14:paraId="319EFCAA"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B4FC78C"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7EA70BC4" w14:textId="77777777" w:rsidR="00BF46E1" w:rsidRPr="0041528A" w:rsidRDefault="00BF46E1" w:rsidP="0092045E">
            <w:pPr>
              <w:pStyle w:val="TAL"/>
            </w:pPr>
          </w:p>
        </w:tc>
      </w:tr>
      <w:tr w:rsidR="00BF46E1" w:rsidRPr="0041528A" w14:paraId="0C58C797" w14:textId="77777777" w:rsidTr="00195D76">
        <w:trPr>
          <w:cantSplit/>
          <w:jc w:val="center"/>
        </w:trPr>
        <w:tc>
          <w:tcPr>
            <w:tcW w:w="737" w:type="dxa"/>
            <w:tcBorders>
              <w:left w:val="single" w:sz="6" w:space="0" w:color="auto"/>
              <w:right w:val="single" w:sz="6" w:space="0" w:color="auto"/>
            </w:tcBorders>
          </w:tcPr>
          <w:p w14:paraId="39D69080" w14:textId="77777777" w:rsidR="00BF46E1" w:rsidRPr="0041528A" w:rsidRDefault="00BF46E1" w:rsidP="0092045E">
            <w:pPr>
              <w:pStyle w:val="TAC"/>
            </w:pPr>
            <w:r w:rsidRPr="0041528A">
              <w:t>3</w:t>
            </w:r>
          </w:p>
        </w:tc>
        <w:tc>
          <w:tcPr>
            <w:tcW w:w="1282" w:type="dxa"/>
            <w:tcBorders>
              <w:left w:val="single" w:sz="6" w:space="0" w:color="auto"/>
              <w:right w:val="single" w:sz="6" w:space="0" w:color="auto"/>
            </w:tcBorders>
          </w:tcPr>
          <w:p w14:paraId="77725C2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9466CAE" w14:textId="77777777" w:rsidR="00BF46E1" w:rsidRPr="0041528A" w:rsidRDefault="00BF46E1" w:rsidP="0092045E">
            <w:pPr>
              <w:pStyle w:val="TAL"/>
            </w:pPr>
            <w:r w:rsidRPr="0041528A">
              <w:t>PROACTIVE COMMAND: LAUNCH BROWSER 1.1.1</w:t>
            </w:r>
          </w:p>
        </w:tc>
        <w:tc>
          <w:tcPr>
            <w:tcW w:w="3776" w:type="dxa"/>
            <w:tcBorders>
              <w:left w:val="single" w:sz="6" w:space="0" w:color="auto"/>
              <w:right w:val="single" w:sz="6" w:space="0" w:color="auto"/>
            </w:tcBorders>
          </w:tcPr>
          <w:p w14:paraId="1DC43CAF" w14:textId="77777777" w:rsidR="00BF46E1" w:rsidRPr="0041528A" w:rsidRDefault="00BF46E1" w:rsidP="0092045E">
            <w:pPr>
              <w:pStyle w:val="TAL"/>
            </w:pPr>
            <w:r w:rsidRPr="0041528A">
              <w:t>[connect to the default URL, "launch browser, if not already launched", no null alpha id.]</w:t>
            </w:r>
          </w:p>
        </w:tc>
      </w:tr>
      <w:tr w:rsidR="00BF46E1" w:rsidRPr="0041528A" w14:paraId="64BF45A1" w14:textId="77777777" w:rsidTr="00195D76">
        <w:trPr>
          <w:cantSplit/>
          <w:jc w:val="center"/>
        </w:trPr>
        <w:tc>
          <w:tcPr>
            <w:tcW w:w="737" w:type="dxa"/>
            <w:tcBorders>
              <w:left w:val="single" w:sz="6" w:space="0" w:color="auto"/>
              <w:right w:val="single" w:sz="6" w:space="0" w:color="auto"/>
            </w:tcBorders>
          </w:tcPr>
          <w:p w14:paraId="44EDA04E" w14:textId="77777777" w:rsidR="00BF46E1" w:rsidRPr="0041528A" w:rsidRDefault="00BF46E1" w:rsidP="0092045E">
            <w:pPr>
              <w:pStyle w:val="TAC"/>
            </w:pPr>
            <w:r w:rsidRPr="0041528A">
              <w:t>4</w:t>
            </w:r>
          </w:p>
        </w:tc>
        <w:tc>
          <w:tcPr>
            <w:tcW w:w="1282" w:type="dxa"/>
            <w:tcBorders>
              <w:left w:val="single" w:sz="6" w:space="0" w:color="auto"/>
              <w:right w:val="single" w:sz="6" w:space="0" w:color="auto"/>
            </w:tcBorders>
          </w:tcPr>
          <w:p w14:paraId="6B2BAFDE"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0606C832" w14:textId="77777777" w:rsidR="00BF46E1" w:rsidRPr="0041528A" w:rsidRDefault="00BF46E1" w:rsidP="0092045E">
            <w:pPr>
              <w:pStyle w:val="TAL"/>
            </w:pPr>
            <w:r w:rsidRPr="0041528A">
              <w:t>ME displays the alpha identifier</w:t>
            </w:r>
          </w:p>
        </w:tc>
        <w:tc>
          <w:tcPr>
            <w:tcW w:w="3776" w:type="dxa"/>
            <w:tcBorders>
              <w:left w:val="single" w:sz="6" w:space="0" w:color="auto"/>
              <w:right w:val="single" w:sz="6" w:space="0" w:color="auto"/>
            </w:tcBorders>
          </w:tcPr>
          <w:p w14:paraId="4D3AD30C" w14:textId="77777777" w:rsidR="00BF46E1" w:rsidRPr="0041528A" w:rsidRDefault="00BF46E1" w:rsidP="0092045E">
            <w:pPr>
              <w:pStyle w:val="TAL"/>
            </w:pPr>
          </w:p>
        </w:tc>
      </w:tr>
      <w:tr w:rsidR="00BF46E1" w:rsidRPr="0041528A" w14:paraId="7A797BD1" w14:textId="77777777" w:rsidTr="00195D76">
        <w:trPr>
          <w:cantSplit/>
          <w:jc w:val="center"/>
        </w:trPr>
        <w:tc>
          <w:tcPr>
            <w:tcW w:w="737" w:type="dxa"/>
            <w:tcBorders>
              <w:left w:val="single" w:sz="6" w:space="0" w:color="auto"/>
              <w:right w:val="single" w:sz="6" w:space="0" w:color="auto"/>
            </w:tcBorders>
          </w:tcPr>
          <w:p w14:paraId="18DF1C44" w14:textId="77777777" w:rsidR="00BF46E1" w:rsidRPr="0041528A" w:rsidRDefault="00BF46E1" w:rsidP="0092045E">
            <w:pPr>
              <w:pStyle w:val="TAC"/>
            </w:pPr>
            <w:r w:rsidRPr="0041528A">
              <w:t>5</w:t>
            </w:r>
          </w:p>
        </w:tc>
        <w:tc>
          <w:tcPr>
            <w:tcW w:w="1282" w:type="dxa"/>
            <w:tcBorders>
              <w:left w:val="single" w:sz="6" w:space="0" w:color="auto"/>
              <w:right w:val="single" w:sz="6" w:space="0" w:color="auto"/>
            </w:tcBorders>
          </w:tcPr>
          <w:p w14:paraId="424C09F6"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7A26F11D" w14:textId="77777777" w:rsidR="00BF46E1" w:rsidRPr="0041528A" w:rsidRDefault="00BF46E1" w:rsidP="0092045E">
            <w:pPr>
              <w:pStyle w:val="TAL"/>
            </w:pPr>
            <w:r w:rsidRPr="0041528A">
              <w:t>The user may have to confirm the launch browser.</w:t>
            </w:r>
          </w:p>
        </w:tc>
        <w:tc>
          <w:tcPr>
            <w:tcW w:w="3776" w:type="dxa"/>
            <w:tcBorders>
              <w:left w:val="single" w:sz="6" w:space="0" w:color="auto"/>
              <w:right w:val="single" w:sz="6" w:space="0" w:color="auto"/>
            </w:tcBorders>
          </w:tcPr>
          <w:p w14:paraId="42FCE211" w14:textId="77777777" w:rsidR="00BF46E1" w:rsidRPr="0041528A" w:rsidRDefault="00BF46E1" w:rsidP="0092045E">
            <w:pPr>
              <w:pStyle w:val="TAL"/>
            </w:pPr>
            <w:r w:rsidRPr="0041528A">
              <w:t>[option: user confirmation]</w:t>
            </w:r>
          </w:p>
        </w:tc>
      </w:tr>
      <w:tr w:rsidR="00BF46E1" w:rsidRPr="0041528A" w14:paraId="30CC665B" w14:textId="77777777" w:rsidTr="00195D76">
        <w:trPr>
          <w:cantSplit/>
          <w:jc w:val="center"/>
        </w:trPr>
        <w:tc>
          <w:tcPr>
            <w:tcW w:w="737" w:type="dxa"/>
            <w:tcBorders>
              <w:left w:val="single" w:sz="6" w:space="0" w:color="auto"/>
              <w:right w:val="single" w:sz="6" w:space="0" w:color="auto"/>
            </w:tcBorders>
          </w:tcPr>
          <w:p w14:paraId="218FF25F" w14:textId="77777777" w:rsidR="00BF46E1" w:rsidRPr="0041528A" w:rsidRDefault="00BF46E1" w:rsidP="0092045E">
            <w:pPr>
              <w:pStyle w:val="TAC"/>
            </w:pPr>
            <w:r w:rsidRPr="0041528A">
              <w:t>6</w:t>
            </w:r>
          </w:p>
        </w:tc>
        <w:tc>
          <w:tcPr>
            <w:tcW w:w="1282" w:type="dxa"/>
            <w:tcBorders>
              <w:left w:val="single" w:sz="6" w:space="0" w:color="auto"/>
              <w:right w:val="single" w:sz="6" w:space="0" w:color="auto"/>
            </w:tcBorders>
          </w:tcPr>
          <w:p w14:paraId="2A51DA4A"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1301011" w14:textId="77777777" w:rsidR="00BF46E1" w:rsidRPr="0041528A" w:rsidRDefault="00BF46E1" w:rsidP="0092045E">
            <w:pPr>
              <w:pStyle w:val="TAL"/>
            </w:pPr>
            <w:r w:rsidRPr="0041528A">
              <w:t>TERMINAL RESPONSE: LAUNCH BROWSER 1.1.1</w:t>
            </w:r>
          </w:p>
        </w:tc>
        <w:tc>
          <w:tcPr>
            <w:tcW w:w="3776" w:type="dxa"/>
            <w:tcBorders>
              <w:left w:val="single" w:sz="6" w:space="0" w:color="auto"/>
              <w:right w:val="single" w:sz="6" w:space="0" w:color="auto"/>
            </w:tcBorders>
          </w:tcPr>
          <w:p w14:paraId="4BE52515" w14:textId="77777777" w:rsidR="00BF46E1" w:rsidRPr="0041528A" w:rsidRDefault="00BF46E1" w:rsidP="0092045E">
            <w:pPr>
              <w:pStyle w:val="TAL"/>
            </w:pPr>
            <w:r w:rsidRPr="0041528A">
              <w:t>[Command performed successfully]</w:t>
            </w:r>
          </w:p>
        </w:tc>
      </w:tr>
      <w:tr w:rsidR="00BF46E1" w:rsidRPr="0041528A" w14:paraId="68DAEBBA" w14:textId="77777777" w:rsidTr="00195D76">
        <w:trPr>
          <w:cantSplit/>
          <w:jc w:val="center"/>
        </w:trPr>
        <w:tc>
          <w:tcPr>
            <w:tcW w:w="737" w:type="dxa"/>
            <w:tcBorders>
              <w:left w:val="single" w:sz="6" w:space="0" w:color="auto"/>
              <w:right w:val="single" w:sz="6" w:space="0" w:color="auto"/>
            </w:tcBorders>
          </w:tcPr>
          <w:p w14:paraId="2C7F6EBA" w14:textId="77777777" w:rsidR="00BF46E1" w:rsidRPr="0041528A" w:rsidRDefault="00BF46E1" w:rsidP="0092045E">
            <w:pPr>
              <w:pStyle w:val="TAC"/>
            </w:pPr>
            <w:r w:rsidRPr="0041528A">
              <w:t>7</w:t>
            </w:r>
          </w:p>
        </w:tc>
        <w:tc>
          <w:tcPr>
            <w:tcW w:w="1282" w:type="dxa"/>
            <w:tcBorders>
              <w:left w:val="single" w:sz="6" w:space="0" w:color="auto"/>
              <w:right w:val="single" w:sz="6" w:space="0" w:color="auto"/>
            </w:tcBorders>
          </w:tcPr>
          <w:p w14:paraId="2FC79BDB" w14:textId="77777777" w:rsidR="00BF46E1" w:rsidRPr="0041528A" w:rsidRDefault="00BF46E1" w:rsidP="0092045E">
            <w:pPr>
              <w:pStyle w:val="TAC"/>
            </w:pPr>
            <w:r w:rsidRPr="0041528A">
              <w:t>ME</w:t>
            </w:r>
            <w:r w:rsidRPr="0041528A">
              <w:rPr>
                <w:rFonts w:ascii="Symbol" w:hAnsi="Symbol"/>
              </w:rPr>
              <w:t></w:t>
            </w:r>
            <w:r w:rsidRPr="0041528A">
              <w:t xml:space="preserve">USS </w:t>
            </w:r>
          </w:p>
        </w:tc>
        <w:tc>
          <w:tcPr>
            <w:tcW w:w="2892" w:type="dxa"/>
            <w:tcBorders>
              <w:left w:val="single" w:sz="6" w:space="0" w:color="auto"/>
              <w:right w:val="single" w:sz="6" w:space="0" w:color="auto"/>
            </w:tcBorders>
          </w:tcPr>
          <w:p w14:paraId="17B2E293" w14:textId="77777777" w:rsidR="00BF46E1" w:rsidRPr="0041528A" w:rsidRDefault="00BF46E1" w:rsidP="0092045E">
            <w:pPr>
              <w:pStyle w:val="TAL"/>
            </w:pPr>
            <w:r w:rsidRPr="0041528A">
              <w:t>If command was performed successfully, the ME attempts to launch the session with the default browser parameters and the default URL.</w:t>
            </w:r>
          </w:p>
        </w:tc>
        <w:tc>
          <w:tcPr>
            <w:tcW w:w="3776" w:type="dxa"/>
            <w:tcBorders>
              <w:left w:val="single" w:sz="6" w:space="0" w:color="auto"/>
              <w:right w:val="single" w:sz="6" w:space="0" w:color="auto"/>
            </w:tcBorders>
          </w:tcPr>
          <w:p w14:paraId="44AAD5DA" w14:textId="77777777" w:rsidR="00BF46E1" w:rsidRPr="0041528A" w:rsidRDefault="00BF46E1" w:rsidP="0092045E">
            <w:pPr>
              <w:pStyle w:val="TAL"/>
            </w:pPr>
            <w:r w:rsidRPr="0041528A">
              <w:t>[The USS shall handle the request of additional URLs as defined in the initial conditions clause]</w:t>
            </w:r>
          </w:p>
        </w:tc>
      </w:tr>
      <w:tr w:rsidR="00BF46E1" w:rsidRPr="0041528A" w14:paraId="526B643A" w14:textId="77777777" w:rsidTr="00195D76">
        <w:trPr>
          <w:cantSplit/>
          <w:jc w:val="center"/>
        </w:trPr>
        <w:tc>
          <w:tcPr>
            <w:tcW w:w="737" w:type="dxa"/>
            <w:tcBorders>
              <w:left w:val="single" w:sz="6" w:space="0" w:color="auto"/>
              <w:right w:val="single" w:sz="6" w:space="0" w:color="auto"/>
            </w:tcBorders>
          </w:tcPr>
          <w:p w14:paraId="31922F1D" w14:textId="77777777" w:rsidR="00BF46E1" w:rsidRPr="0041528A" w:rsidRDefault="00BF46E1" w:rsidP="0092045E">
            <w:pPr>
              <w:pStyle w:val="TAC"/>
            </w:pPr>
            <w:r w:rsidRPr="0041528A">
              <w:t>8</w:t>
            </w:r>
          </w:p>
        </w:tc>
        <w:tc>
          <w:tcPr>
            <w:tcW w:w="1282" w:type="dxa"/>
            <w:tcBorders>
              <w:left w:val="single" w:sz="6" w:space="0" w:color="auto"/>
              <w:right w:val="single" w:sz="6" w:space="0" w:color="auto"/>
            </w:tcBorders>
          </w:tcPr>
          <w:p w14:paraId="50263EA1"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63D912F"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62F7AB16" w14:textId="77777777" w:rsidR="00BF46E1" w:rsidRPr="0041528A" w:rsidRDefault="00BF46E1" w:rsidP="0092045E">
            <w:pPr>
              <w:pStyle w:val="TAL"/>
            </w:pPr>
          </w:p>
        </w:tc>
      </w:tr>
      <w:tr w:rsidR="00BF46E1" w:rsidRPr="0041528A" w14:paraId="4E5C9BFF" w14:textId="77777777" w:rsidTr="00195D76">
        <w:trPr>
          <w:cantSplit/>
          <w:jc w:val="center"/>
        </w:trPr>
        <w:tc>
          <w:tcPr>
            <w:tcW w:w="737" w:type="dxa"/>
            <w:tcBorders>
              <w:left w:val="single" w:sz="6" w:space="0" w:color="auto"/>
              <w:bottom w:val="single" w:sz="6" w:space="0" w:color="auto"/>
              <w:right w:val="single" w:sz="6" w:space="0" w:color="auto"/>
            </w:tcBorders>
          </w:tcPr>
          <w:p w14:paraId="7CF0DADC" w14:textId="77777777" w:rsidR="00BF46E1" w:rsidRPr="0041528A" w:rsidRDefault="00BF46E1" w:rsidP="0092045E">
            <w:pPr>
              <w:pStyle w:val="TAC"/>
            </w:pPr>
            <w:r w:rsidRPr="0041528A">
              <w:t>9</w:t>
            </w:r>
          </w:p>
        </w:tc>
        <w:tc>
          <w:tcPr>
            <w:tcW w:w="1282" w:type="dxa"/>
            <w:tcBorders>
              <w:left w:val="single" w:sz="6" w:space="0" w:color="auto"/>
              <w:bottom w:val="single" w:sz="6" w:space="0" w:color="auto"/>
              <w:right w:val="single" w:sz="6" w:space="0" w:color="auto"/>
            </w:tcBorders>
          </w:tcPr>
          <w:p w14:paraId="3F09294D"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6" w:space="0" w:color="auto"/>
              <w:right w:val="single" w:sz="6" w:space="0" w:color="auto"/>
            </w:tcBorders>
          </w:tcPr>
          <w:p w14:paraId="5D8240B8" w14:textId="77777777" w:rsidR="00BF46E1" w:rsidRPr="0041528A" w:rsidRDefault="00BF46E1" w:rsidP="0092045E">
            <w:pPr>
              <w:pStyle w:val="TAL"/>
            </w:pPr>
            <w:r w:rsidRPr="0041528A">
              <w:t>The user verifies that the browser session to defined URL is properly established.</w:t>
            </w:r>
          </w:p>
        </w:tc>
        <w:tc>
          <w:tcPr>
            <w:tcW w:w="3776" w:type="dxa"/>
            <w:tcBorders>
              <w:left w:val="single" w:sz="6" w:space="0" w:color="auto"/>
              <w:bottom w:val="single" w:sz="6" w:space="0" w:color="auto"/>
              <w:right w:val="single" w:sz="6" w:space="0" w:color="auto"/>
            </w:tcBorders>
          </w:tcPr>
          <w:p w14:paraId="68F9B333" w14:textId="77777777" w:rsidR="00BF46E1" w:rsidRPr="0041528A" w:rsidRDefault="00BF46E1" w:rsidP="0092045E">
            <w:pPr>
              <w:pStyle w:val="TAL"/>
            </w:pPr>
          </w:p>
        </w:tc>
      </w:tr>
    </w:tbl>
    <w:p w14:paraId="51D951C3" w14:textId="77777777" w:rsidR="00BF46E1" w:rsidRPr="0041528A" w:rsidRDefault="00BF46E1" w:rsidP="00BF46E1"/>
    <w:p w14:paraId="192294A9" w14:textId="77777777" w:rsidR="00BF46E1" w:rsidRPr="0041528A" w:rsidRDefault="00BF46E1" w:rsidP="00BF46E1">
      <w:r w:rsidRPr="0041528A">
        <w:t>PROACTIVE COMMAND: LAUNCH BROWSER 1.1.1</w:t>
      </w:r>
    </w:p>
    <w:p w14:paraId="5EADE3AC" w14:textId="77777777" w:rsidR="00BF46E1" w:rsidRPr="0041528A" w:rsidRDefault="00BF46E1" w:rsidP="00BF46E1">
      <w:r w:rsidRPr="0041528A">
        <w:lastRenderedPageBreak/>
        <w:t>Logically:</w:t>
      </w:r>
    </w:p>
    <w:p w14:paraId="500413E0" w14:textId="77777777" w:rsidR="00BF46E1" w:rsidRPr="0041528A" w:rsidRDefault="00BF46E1" w:rsidP="0041528A">
      <w:pPr>
        <w:pStyle w:val="EW"/>
      </w:pPr>
      <w:r w:rsidRPr="0041528A">
        <w:t>Command details</w:t>
      </w:r>
    </w:p>
    <w:p w14:paraId="477B62C6" w14:textId="77777777" w:rsidR="00BF46E1" w:rsidRPr="0041528A" w:rsidRDefault="00BF46E1" w:rsidP="0041528A">
      <w:pPr>
        <w:pStyle w:val="EW"/>
      </w:pPr>
      <w:r w:rsidRPr="0041528A">
        <w:tab/>
        <w:t>Command number:</w:t>
      </w:r>
      <w:r w:rsidRPr="0041528A">
        <w:tab/>
        <w:t>1</w:t>
      </w:r>
    </w:p>
    <w:p w14:paraId="63891D12" w14:textId="77777777" w:rsidR="00BF46E1" w:rsidRPr="0041528A" w:rsidRDefault="00BF46E1" w:rsidP="0041528A">
      <w:pPr>
        <w:pStyle w:val="EW"/>
      </w:pPr>
      <w:r w:rsidRPr="0041528A">
        <w:tab/>
        <w:t>Command type:</w:t>
      </w:r>
      <w:r w:rsidRPr="0041528A">
        <w:tab/>
        <w:t>LAUNCH BROWSER</w:t>
      </w:r>
    </w:p>
    <w:p w14:paraId="1E2D1EE5" w14:textId="77777777" w:rsidR="00BF46E1" w:rsidRPr="0041528A" w:rsidRDefault="00BF46E1" w:rsidP="0041528A">
      <w:pPr>
        <w:pStyle w:val="EW"/>
      </w:pPr>
      <w:r w:rsidRPr="0041528A">
        <w:tab/>
        <w:t>Command qualifier:</w:t>
      </w:r>
      <w:r w:rsidRPr="0041528A">
        <w:tab/>
        <w:t>launch browser, if not already launched</w:t>
      </w:r>
    </w:p>
    <w:p w14:paraId="44070B7C" w14:textId="77777777" w:rsidR="00BF46E1" w:rsidRPr="0041528A" w:rsidRDefault="00BF46E1" w:rsidP="0041528A">
      <w:pPr>
        <w:pStyle w:val="EW"/>
      </w:pPr>
      <w:r w:rsidRPr="0041528A">
        <w:t>Device identities</w:t>
      </w:r>
    </w:p>
    <w:p w14:paraId="5D507B26" w14:textId="77777777" w:rsidR="00BF46E1" w:rsidRPr="0041528A" w:rsidRDefault="00BF46E1" w:rsidP="0041528A">
      <w:pPr>
        <w:pStyle w:val="EW"/>
      </w:pPr>
      <w:r w:rsidRPr="0041528A">
        <w:tab/>
        <w:t>Source device:</w:t>
      </w:r>
      <w:r w:rsidRPr="0041528A">
        <w:tab/>
        <w:t>UICC</w:t>
      </w:r>
    </w:p>
    <w:p w14:paraId="7391383E" w14:textId="77777777" w:rsidR="00BF46E1" w:rsidRPr="0041528A" w:rsidRDefault="00BF46E1" w:rsidP="0041528A">
      <w:pPr>
        <w:pStyle w:val="EW"/>
      </w:pPr>
      <w:r w:rsidRPr="0041528A">
        <w:tab/>
        <w:t>Destination device:</w:t>
      </w:r>
      <w:r w:rsidRPr="0041528A">
        <w:tab/>
        <w:t>ME</w:t>
      </w:r>
    </w:p>
    <w:p w14:paraId="2527A1C1" w14:textId="77777777" w:rsidR="00BF46E1" w:rsidRPr="0041528A" w:rsidRDefault="00BF46E1" w:rsidP="0041528A">
      <w:pPr>
        <w:pStyle w:val="EW"/>
      </w:pPr>
      <w:r w:rsidRPr="0041528A">
        <w:tab/>
        <w:t>URL</w:t>
      </w:r>
      <w:r w:rsidRPr="0041528A">
        <w:tab/>
        <w:t>empty</w:t>
      </w:r>
    </w:p>
    <w:p w14:paraId="7C752D12" w14:textId="77777777" w:rsidR="00BF46E1" w:rsidRPr="0041528A" w:rsidRDefault="00BF46E1" w:rsidP="0041528A">
      <w:pPr>
        <w:pStyle w:val="EX"/>
      </w:pPr>
      <w:r w:rsidRPr="0041528A">
        <w:t>Alpha Identifier</w:t>
      </w:r>
      <w:r w:rsidRPr="0041528A">
        <w:tab/>
        <w:t>"Default URL"</w:t>
      </w:r>
    </w:p>
    <w:p w14:paraId="364F0214" w14:textId="77777777" w:rsidR="00BF46E1" w:rsidRPr="0041528A" w:rsidRDefault="00BF46E1" w:rsidP="00BF46E1">
      <w:r w:rsidRPr="0041528A">
        <w:t>Coding:</w:t>
      </w:r>
    </w:p>
    <w:p w14:paraId="100F7A8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D31C3C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CDC6EE6"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F974FEF"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AE2709F" w14:textId="77777777" w:rsidR="00BF46E1" w:rsidRPr="0041528A" w:rsidRDefault="00BF46E1" w:rsidP="0092045E">
            <w:pPr>
              <w:pStyle w:val="TAC"/>
            </w:pPr>
            <w:r w:rsidRPr="0041528A">
              <w:t>18</w:t>
            </w:r>
          </w:p>
        </w:tc>
        <w:tc>
          <w:tcPr>
            <w:tcW w:w="567" w:type="dxa"/>
            <w:tcBorders>
              <w:top w:val="single" w:sz="4" w:space="0" w:color="auto"/>
              <w:left w:val="single" w:sz="4" w:space="0" w:color="auto"/>
              <w:bottom w:val="single" w:sz="4" w:space="0" w:color="auto"/>
              <w:right w:val="single" w:sz="4" w:space="0" w:color="auto"/>
            </w:tcBorders>
          </w:tcPr>
          <w:p w14:paraId="7C0753B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0233FB0"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34F235F"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E0CC496" w14:textId="77777777" w:rsidR="00BF46E1" w:rsidRPr="0041528A" w:rsidRDefault="00BF46E1" w:rsidP="0092045E">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3ADE7680"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374D556"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428E6A3"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024BD01"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C739546"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93263F7" w14:textId="77777777" w:rsidR="00BF46E1" w:rsidRPr="0041528A" w:rsidRDefault="00BF46E1" w:rsidP="0092045E">
            <w:pPr>
              <w:pStyle w:val="TAC"/>
            </w:pPr>
            <w:r w:rsidRPr="0041528A">
              <w:t>31</w:t>
            </w:r>
          </w:p>
        </w:tc>
      </w:tr>
      <w:tr w:rsidR="00BF46E1" w:rsidRPr="0041528A" w14:paraId="333542F3" w14:textId="77777777" w:rsidTr="00195D76">
        <w:trPr>
          <w:jc w:val="center"/>
        </w:trPr>
        <w:tc>
          <w:tcPr>
            <w:tcW w:w="1134" w:type="dxa"/>
            <w:tcBorders>
              <w:top w:val="single" w:sz="4" w:space="0" w:color="auto"/>
              <w:right w:val="single" w:sz="4" w:space="0" w:color="auto"/>
            </w:tcBorders>
          </w:tcPr>
          <w:p w14:paraId="5930D3AE"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1359600"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FC84508"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10D253E"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705A6D20"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81947E8"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CE86838" w14:textId="77777777" w:rsidR="00BF46E1" w:rsidRPr="0041528A" w:rsidRDefault="00BF46E1" w:rsidP="0092045E">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5AF31D7C"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3BBF0287" w14:textId="77777777" w:rsidR="00BF46E1" w:rsidRPr="0041528A" w:rsidRDefault="00BF46E1" w:rsidP="0092045E">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29D0BEC6" w14:textId="77777777" w:rsidR="00BF46E1" w:rsidRPr="0041528A" w:rsidRDefault="00BF46E1" w:rsidP="0092045E">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48338194" w14:textId="77777777" w:rsidR="00BF46E1" w:rsidRPr="0041528A" w:rsidRDefault="00BF46E1" w:rsidP="0092045E">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AFEE7D3"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0107A6C" w14:textId="77777777" w:rsidR="00BF46E1" w:rsidRPr="0041528A" w:rsidRDefault="00BF46E1" w:rsidP="0092045E">
            <w:pPr>
              <w:pStyle w:val="TAC"/>
            </w:pPr>
            <w:r w:rsidRPr="0041528A">
              <w:t>55</w:t>
            </w:r>
          </w:p>
        </w:tc>
      </w:tr>
      <w:tr w:rsidR="00BF46E1" w:rsidRPr="0041528A" w14:paraId="677EEBC5" w14:textId="77777777" w:rsidTr="00195D76">
        <w:trPr>
          <w:jc w:val="center"/>
        </w:trPr>
        <w:tc>
          <w:tcPr>
            <w:tcW w:w="1134" w:type="dxa"/>
            <w:tcBorders>
              <w:right w:val="single" w:sz="4" w:space="0" w:color="auto"/>
            </w:tcBorders>
          </w:tcPr>
          <w:p w14:paraId="1D56233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C91E500"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540AF9AE" w14:textId="77777777" w:rsidR="00BF46E1" w:rsidRPr="0041528A" w:rsidRDefault="00BF46E1" w:rsidP="0092045E">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4419696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DED11B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ACDAB5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F3401B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933087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5D8E3D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CAABAA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CC76DF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9D15EC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02E339D" w14:textId="77777777" w:rsidR="00BF46E1" w:rsidRPr="0041528A" w:rsidRDefault="00BF46E1" w:rsidP="0092045E">
            <w:pPr>
              <w:pStyle w:val="TAC"/>
            </w:pPr>
          </w:p>
        </w:tc>
      </w:tr>
    </w:tbl>
    <w:p w14:paraId="0B27C753" w14:textId="77777777" w:rsidR="00BF46E1" w:rsidRPr="0041528A" w:rsidRDefault="00BF46E1" w:rsidP="00BF46E1"/>
    <w:p w14:paraId="10167E11" w14:textId="77777777" w:rsidR="00BF46E1" w:rsidRPr="0041528A" w:rsidRDefault="00BF46E1" w:rsidP="00BF46E1">
      <w:r w:rsidRPr="0041528A">
        <w:t>TERMINAL RESPONSE: LAUNCH BROWSER 1.1.1</w:t>
      </w:r>
    </w:p>
    <w:p w14:paraId="49EF0D85" w14:textId="77777777" w:rsidR="00BF46E1" w:rsidRPr="0041528A" w:rsidRDefault="00BF46E1" w:rsidP="00BF46E1">
      <w:r w:rsidRPr="0041528A">
        <w:t>Logically:</w:t>
      </w:r>
    </w:p>
    <w:p w14:paraId="72E67BC2" w14:textId="77777777" w:rsidR="00BF46E1" w:rsidRPr="0041528A" w:rsidRDefault="00BF46E1" w:rsidP="0041528A">
      <w:pPr>
        <w:pStyle w:val="EW"/>
      </w:pPr>
      <w:r w:rsidRPr="0041528A">
        <w:t>Command details</w:t>
      </w:r>
    </w:p>
    <w:p w14:paraId="0F26B685" w14:textId="77777777" w:rsidR="00BF46E1" w:rsidRPr="0041528A" w:rsidRDefault="00BF46E1" w:rsidP="0041528A">
      <w:pPr>
        <w:pStyle w:val="EW"/>
      </w:pPr>
      <w:r w:rsidRPr="0041528A">
        <w:tab/>
        <w:t>Command number:</w:t>
      </w:r>
      <w:r w:rsidRPr="0041528A">
        <w:tab/>
        <w:t>1</w:t>
      </w:r>
    </w:p>
    <w:p w14:paraId="5B34B54D" w14:textId="77777777" w:rsidR="00BF46E1" w:rsidRPr="0041528A" w:rsidRDefault="00BF46E1" w:rsidP="0041528A">
      <w:pPr>
        <w:pStyle w:val="EW"/>
      </w:pPr>
      <w:r w:rsidRPr="0041528A">
        <w:tab/>
        <w:t>Command type:</w:t>
      </w:r>
      <w:r w:rsidRPr="0041528A">
        <w:tab/>
        <w:t>LAUNCH BROWSER</w:t>
      </w:r>
    </w:p>
    <w:p w14:paraId="101C3287" w14:textId="77777777" w:rsidR="00BF46E1" w:rsidRPr="0041528A" w:rsidRDefault="00BF46E1" w:rsidP="0041528A">
      <w:pPr>
        <w:pStyle w:val="EW"/>
      </w:pPr>
      <w:r w:rsidRPr="0041528A">
        <w:tab/>
        <w:t>Command qualifier:</w:t>
      </w:r>
      <w:r w:rsidRPr="0041528A">
        <w:tab/>
        <w:t>launch browser, if not already launched</w:t>
      </w:r>
    </w:p>
    <w:p w14:paraId="24CB1992" w14:textId="77777777" w:rsidR="00BF46E1" w:rsidRPr="0041528A" w:rsidRDefault="00BF46E1" w:rsidP="0041528A">
      <w:pPr>
        <w:pStyle w:val="EW"/>
      </w:pPr>
      <w:r w:rsidRPr="0041528A">
        <w:t>Device identities</w:t>
      </w:r>
    </w:p>
    <w:p w14:paraId="1EA0B62E" w14:textId="77777777" w:rsidR="00BF46E1" w:rsidRPr="0041528A" w:rsidRDefault="00BF46E1" w:rsidP="0041528A">
      <w:pPr>
        <w:pStyle w:val="EW"/>
      </w:pPr>
      <w:r w:rsidRPr="0041528A">
        <w:tab/>
        <w:t>Source device:</w:t>
      </w:r>
      <w:r w:rsidRPr="0041528A">
        <w:tab/>
        <w:t>ME</w:t>
      </w:r>
    </w:p>
    <w:p w14:paraId="1679C8C6" w14:textId="77777777" w:rsidR="00BF46E1" w:rsidRPr="0041528A" w:rsidRDefault="00BF46E1" w:rsidP="0041528A">
      <w:pPr>
        <w:pStyle w:val="EW"/>
      </w:pPr>
      <w:r w:rsidRPr="0041528A">
        <w:tab/>
        <w:t>Destination device:</w:t>
      </w:r>
      <w:r w:rsidRPr="0041528A">
        <w:tab/>
        <w:t>UICC</w:t>
      </w:r>
    </w:p>
    <w:p w14:paraId="59180109" w14:textId="77777777" w:rsidR="00BF46E1" w:rsidRPr="0041528A" w:rsidRDefault="00BF46E1" w:rsidP="0041528A">
      <w:pPr>
        <w:pStyle w:val="EW"/>
      </w:pPr>
      <w:r w:rsidRPr="0041528A">
        <w:t>Result</w:t>
      </w:r>
    </w:p>
    <w:p w14:paraId="08EC9D73" w14:textId="77777777" w:rsidR="00BF46E1" w:rsidRPr="0041528A" w:rsidRDefault="00BF46E1" w:rsidP="0041528A">
      <w:pPr>
        <w:pStyle w:val="EX"/>
      </w:pPr>
      <w:r w:rsidRPr="0041528A">
        <w:tab/>
        <w:t>General Result:</w:t>
      </w:r>
      <w:r w:rsidRPr="0041528A">
        <w:tab/>
        <w:t>Command performed successfully</w:t>
      </w:r>
    </w:p>
    <w:p w14:paraId="7860FCD2" w14:textId="77777777" w:rsidR="00BF46E1" w:rsidRPr="0041528A" w:rsidRDefault="00BF46E1" w:rsidP="00BF46E1">
      <w:r w:rsidRPr="0041528A">
        <w:t>Coding:</w:t>
      </w:r>
    </w:p>
    <w:p w14:paraId="3BCFFF6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9B2CFB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585B051"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4C9D91B"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E9ADE2A"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649C6A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757B762" w14:textId="77777777" w:rsidR="00BF46E1" w:rsidRPr="0041528A" w:rsidRDefault="00BF46E1" w:rsidP="0092045E">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5B2310F4"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B4E3F1F"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3D88A57"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53FEBAC"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040E49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48DB2FE"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B18A114"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AE837D5" w14:textId="77777777" w:rsidR="00BF46E1" w:rsidRPr="0041528A" w:rsidRDefault="00BF46E1" w:rsidP="0092045E">
            <w:pPr>
              <w:pStyle w:val="TAC"/>
            </w:pPr>
            <w:r w:rsidRPr="0041528A">
              <w:t>00</w:t>
            </w:r>
          </w:p>
        </w:tc>
      </w:tr>
    </w:tbl>
    <w:p w14:paraId="0BD7FB66" w14:textId="77777777" w:rsidR="00BF46E1" w:rsidRPr="0041528A" w:rsidRDefault="00BF46E1" w:rsidP="00BF46E1"/>
    <w:p w14:paraId="77D42FF3" w14:textId="77777777" w:rsidR="00BF46E1" w:rsidRPr="0041528A" w:rsidRDefault="00BF46E1" w:rsidP="00BF46E1"/>
    <w:p w14:paraId="22406A73" w14:textId="77777777" w:rsidR="00BF46E1" w:rsidRPr="0041528A" w:rsidRDefault="00BF46E1" w:rsidP="00BF46E1">
      <w:pPr>
        <w:pStyle w:val="TH"/>
      </w:pPr>
      <w:r w:rsidRPr="0041528A">
        <w:lastRenderedPageBreak/>
        <w:t>Expected Sequence 1.2 (LAUNCH BROWSER, connect to the specified URL, alpha identifier length=0)</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24FDC8E2" w14:textId="77777777" w:rsidTr="00195D76">
        <w:trPr>
          <w:cantSplit/>
          <w:jc w:val="center"/>
        </w:trPr>
        <w:tc>
          <w:tcPr>
            <w:tcW w:w="737" w:type="dxa"/>
            <w:tcBorders>
              <w:top w:val="single" w:sz="6" w:space="0" w:color="auto"/>
              <w:left w:val="single" w:sz="6" w:space="0" w:color="auto"/>
              <w:right w:val="single" w:sz="6" w:space="0" w:color="auto"/>
            </w:tcBorders>
          </w:tcPr>
          <w:p w14:paraId="1C408A48" w14:textId="77777777" w:rsidR="00BF46E1" w:rsidRPr="0041528A" w:rsidRDefault="00BF46E1" w:rsidP="0092045E">
            <w:pPr>
              <w:pStyle w:val="TAH"/>
            </w:pPr>
            <w:r w:rsidRPr="0041528A">
              <w:t>Step</w:t>
            </w:r>
          </w:p>
        </w:tc>
        <w:tc>
          <w:tcPr>
            <w:tcW w:w="1282" w:type="dxa"/>
            <w:tcBorders>
              <w:top w:val="single" w:sz="6" w:space="0" w:color="auto"/>
              <w:left w:val="single" w:sz="6" w:space="0" w:color="auto"/>
              <w:right w:val="single" w:sz="6" w:space="0" w:color="auto"/>
            </w:tcBorders>
          </w:tcPr>
          <w:p w14:paraId="7305B116"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3C679D64"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right w:val="single" w:sz="6" w:space="0" w:color="auto"/>
            </w:tcBorders>
          </w:tcPr>
          <w:p w14:paraId="6E0DDDAB" w14:textId="77777777" w:rsidR="00BF46E1" w:rsidRPr="0041528A" w:rsidRDefault="00BF46E1" w:rsidP="0092045E">
            <w:pPr>
              <w:pStyle w:val="TAH"/>
            </w:pPr>
            <w:r w:rsidRPr="0041528A">
              <w:t>Comments</w:t>
            </w:r>
          </w:p>
        </w:tc>
      </w:tr>
      <w:tr w:rsidR="00BF46E1" w:rsidRPr="0041528A" w14:paraId="557A6F18" w14:textId="77777777" w:rsidTr="00195D76">
        <w:trPr>
          <w:cantSplit/>
          <w:jc w:val="center"/>
        </w:trPr>
        <w:tc>
          <w:tcPr>
            <w:tcW w:w="737" w:type="dxa"/>
            <w:tcBorders>
              <w:top w:val="single" w:sz="6" w:space="0" w:color="auto"/>
              <w:left w:val="single" w:sz="6" w:space="0" w:color="auto"/>
              <w:right w:val="single" w:sz="6" w:space="0" w:color="auto"/>
            </w:tcBorders>
          </w:tcPr>
          <w:p w14:paraId="37103EF9" w14:textId="77777777" w:rsidR="00BF46E1" w:rsidRPr="0041528A" w:rsidRDefault="00BF46E1" w:rsidP="0092045E">
            <w:pPr>
              <w:pStyle w:val="TAC"/>
            </w:pPr>
            <w:r w:rsidRPr="0041528A">
              <w:t>0</w:t>
            </w:r>
          </w:p>
        </w:tc>
        <w:tc>
          <w:tcPr>
            <w:tcW w:w="1282" w:type="dxa"/>
            <w:tcBorders>
              <w:top w:val="single" w:sz="6" w:space="0" w:color="auto"/>
              <w:left w:val="single" w:sz="6" w:space="0" w:color="auto"/>
              <w:right w:val="single" w:sz="6" w:space="0" w:color="auto"/>
            </w:tcBorders>
          </w:tcPr>
          <w:p w14:paraId="054CAB21" w14:textId="77777777" w:rsidR="00BF46E1" w:rsidRPr="0041528A" w:rsidRDefault="00BF46E1" w:rsidP="0092045E">
            <w:pPr>
              <w:pStyle w:val="TAC"/>
            </w:pPr>
            <w:r w:rsidRPr="0041528A">
              <w:t>ME</w:t>
            </w:r>
          </w:p>
        </w:tc>
        <w:tc>
          <w:tcPr>
            <w:tcW w:w="2892" w:type="dxa"/>
            <w:tcBorders>
              <w:top w:val="single" w:sz="6" w:space="0" w:color="auto"/>
              <w:left w:val="single" w:sz="6" w:space="0" w:color="auto"/>
              <w:right w:val="single" w:sz="6" w:space="0" w:color="auto"/>
            </w:tcBorders>
          </w:tcPr>
          <w:p w14:paraId="694DCE34" w14:textId="77777777" w:rsidR="00BF46E1" w:rsidRPr="0041528A" w:rsidRDefault="00BF46E1" w:rsidP="0092045E">
            <w:pPr>
              <w:pStyle w:val="TAL"/>
            </w:pPr>
          </w:p>
        </w:tc>
        <w:tc>
          <w:tcPr>
            <w:tcW w:w="3776" w:type="dxa"/>
            <w:tcBorders>
              <w:top w:val="single" w:sz="6" w:space="0" w:color="auto"/>
              <w:left w:val="single" w:sz="6" w:space="0" w:color="auto"/>
              <w:right w:val="single" w:sz="6" w:space="0" w:color="auto"/>
            </w:tcBorders>
          </w:tcPr>
          <w:p w14:paraId="68EC8A16" w14:textId="77777777" w:rsidR="00BF46E1" w:rsidRPr="0041528A" w:rsidRDefault="00BF46E1" w:rsidP="0092045E">
            <w:pPr>
              <w:pStyle w:val="TAL"/>
            </w:pPr>
            <w:r w:rsidRPr="0041528A">
              <w:t>[The ME is in idle mode and the browser's cache shall have been cleared.]</w:t>
            </w:r>
          </w:p>
        </w:tc>
      </w:tr>
      <w:tr w:rsidR="00BF46E1" w:rsidRPr="0041528A" w14:paraId="6567D43E" w14:textId="77777777" w:rsidTr="00195D76">
        <w:trPr>
          <w:cantSplit/>
          <w:jc w:val="center"/>
        </w:trPr>
        <w:tc>
          <w:tcPr>
            <w:tcW w:w="737" w:type="dxa"/>
            <w:tcBorders>
              <w:left w:val="single" w:sz="6" w:space="0" w:color="auto"/>
              <w:right w:val="single" w:sz="6" w:space="0" w:color="auto"/>
            </w:tcBorders>
          </w:tcPr>
          <w:p w14:paraId="5504C448" w14:textId="77777777" w:rsidR="00BF46E1" w:rsidRPr="0041528A" w:rsidRDefault="00BF46E1" w:rsidP="0092045E">
            <w:pPr>
              <w:pStyle w:val="TAC"/>
            </w:pPr>
            <w:r w:rsidRPr="0041528A">
              <w:t>1</w:t>
            </w:r>
          </w:p>
        </w:tc>
        <w:tc>
          <w:tcPr>
            <w:tcW w:w="1282" w:type="dxa"/>
            <w:tcBorders>
              <w:left w:val="single" w:sz="6" w:space="0" w:color="auto"/>
              <w:right w:val="single" w:sz="6" w:space="0" w:color="auto"/>
            </w:tcBorders>
          </w:tcPr>
          <w:p w14:paraId="32EAF2D2"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A723502" w14:textId="77777777" w:rsidR="00BF46E1" w:rsidRPr="0041528A" w:rsidRDefault="00BF46E1" w:rsidP="0092045E">
            <w:pPr>
              <w:pStyle w:val="TAL"/>
            </w:pPr>
            <w:r w:rsidRPr="0041528A">
              <w:t>PROACTIVE COMMAND PENDING: LAUNCH BROWSER 1.2.1</w:t>
            </w:r>
          </w:p>
        </w:tc>
        <w:tc>
          <w:tcPr>
            <w:tcW w:w="3776" w:type="dxa"/>
            <w:tcBorders>
              <w:left w:val="single" w:sz="6" w:space="0" w:color="auto"/>
              <w:right w:val="single" w:sz="6" w:space="0" w:color="auto"/>
            </w:tcBorders>
          </w:tcPr>
          <w:p w14:paraId="0A687BF3" w14:textId="77777777" w:rsidR="00BF46E1" w:rsidRPr="0041528A" w:rsidRDefault="00BF46E1" w:rsidP="0092045E">
            <w:pPr>
              <w:pStyle w:val="TAL"/>
            </w:pPr>
          </w:p>
        </w:tc>
      </w:tr>
      <w:tr w:rsidR="00BF46E1" w:rsidRPr="0041528A" w14:paraId="6CF26253" w14:textId="77777777" w:rsidTr="00195D76">
        <w:trPr>
          <w:cantSplit/>
          <w:jc w:val="center"/>
        </w:trPr>
        <w:tc>
          <w:tcPr>
            <w:tcW w:w="737" w:type="dxa"/>
            <w:tcBorders>
              <w:left w:val="single" w:sz="6" w:space="0" w:color="auto"/>
              <w:right w:val="single" w:sz="6" w:space="0" w:color="auto"/>
            </w:tcBorders>
          </w:tcPr>
          <w:p w14:paraId="5B464CDA" w14:textId="77777777" w:rsidR="00BF46E1" w:rsidRPr="0041528A" w:rsidRDefault="00BF46E1" w:rsidP="0092045E">
            <w:pPr>
              <w:pStyle w:val="TAC"/>
            </w:pPr>
            <w:r w:rsidRPr="0041528A">
              <w:t>2</w:t>
            </w:r>
          </w:p>
        </w:tc>
        <w:tc>
          <w:tcPr>
            <w:tcW w:w="1282" w:type="dxa"/>
            <w:tcBorders>
              <w:left w:val="single" w:sz="6" w:space="0" w:color="auto"/>
              <w:right w:val="single" w:sz="6" w:space="0" w:color="auto"/>
            </w:tcBorders>
          </w:tcPr>
          <w:p w14:paraId="32FF2A7A"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20D57A7"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54E8402A" w14:textId="77777777" w:rsidR="00BF46E1" w:rsidRPr="0041528A" w:rsidRDefault="00BF46E1" w:rsidP="0092045E">
            <w:pPr>
              <w:pStyle w:val="TAL"/>
            </w:pPr>
          </w:p>
        </w:tc>
      </w:tr>
      <w:tr w:rsidR="00BF46E1" w:rsidRPr="0041528A" w14:paraId="481A83E4" w14:textId="77777777" w:rsidTr="00195D76">
        <w:trPr>
          <w:cantSplit/>
          <w:jc w:val="center"/>
        </w:trPr>
        <w:tc>
          <w:tcPr>
            <w:tcW w:w="737" w:type="dxa"/>
            <w:tcBorders>
              <w:left w:val="single" w:sz="6" w:space="0" w:color="auto"/>
              <w:right w:val="single" w:sz="6" w:space="0" w:color="auto"/>
            </w:tcBorders>
          </w:tcPr>
          <w:p w14:paraId="29B2FD8B" w14:textId="77777777" w:rsidR="00BF46E1" w:rsidRPr="0041528A" w:rsidRDefault="00BF46E1" w:rsidP="0092045E">
            <w:pPr>
              <w:pStyle w:val="TAC"/>
            </w:pPr>
            <w:r w:rsidRPr="0041528A">
              <w:t>3</w:t>
            </w:r>
          </w:p>
        </w:tc>
        <w:tc>
          <w:tcPr>
            <w:tcW w:w="1282" w:type="dxa"/>
            <w:tcBorders>
              <w:left w:val="single" w:sz="6" w:space="0" w:color="auto"/>
              <w:right w:val="single" w:sz="6" w:space="0" w:color="auto"/>
            </w:tcBorders>
          </w:tcPr>
          <w:p w14:paraId="52B58CD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9E92206" w14:textId="77777777" w:rsidR="00BF46E1" w:rsidRPr="0041528A" w:rsidRDefault="00BF46E1" w:rsidP="0092045E">
            <w:pPr>
              <w:pStyle w:val="TAL"/>
            </w:pPr>
            <w:r w:rsidRPr="0041528A">
              <w:t>PROACTIVE COMMAND: LAUNCH BROWSER 1.2.1</w:t>
            </w:r>
          </w:p>
        </w:tc>
        <w:tc>
          <w:tcPr>
            <w:tcW w:w="3776" w:type="dxa"/>
            <w:tcBorders>
              <w:left w:val="single" w:sz="6" w:space="0" w:color="auto"/>
              <w:right w:val="single" w:sz="6" w:space="0" w:color="auto"/>
            </w:tcBorders>
          </w:tcPr>
          <w:p w14:paraId="1FCAF4B5" w14:textId="77777777" w:rsidR="00BF46E1" w:rsidRPr="0041528A" w:rsidRDefault="00BF46E1" w:rsidP="0092045E">
            <w:pPr>
              <w:pStyle w:val="TAL"/>
            </w:pPr>
            <w:r w:rsidRPr="0041528A">
              <w:t>[connect to defined URL, "launch browser, if not already launched, alpha identifier length=0]</w:t>
            </w:r>
          </w:p>
        </w:tc>
      </w:tr>
      <w:tr w:rsidR="00BF46E1" w:rsidRPr="0041528A" w14:paraId="5E07D5D0" w14:textId="77777777" w:rsidTr="00195D76">
        <w:trPr>
          <w:cantSplit/>
          <w:jc w:val="center"/>
        </w:trPr>
        <w:tc>
          <w:tcPr>
            <w:tcW w:w="737" w:type="dxa"/>
            <w:tcBorders>
              <w:left w:val="single" w:sz="6" w:space="0" w:color="auto"/>
              <w:right w:val="single" w:sz="6" w:space="0" w:color="auto"/>
            </w:tcBorders>
          </w:tcPr>
          <w:p w14:paraId="3C42AE40" w14:textId="77777777" w:rsidR="00BF46E1" w:rsidRPr="0041528A" w:rsidRDefault="00BF46E1" w:rsidP="0092045E">
            <w:pPr>
              <w:pStyle w:val="TAC"/>
            </w:pPr>
            <w:r w:rsidRPr="0041528A">
              <w:t>4</w:t>
            </w:r>
          </w:p>
        </w:tc>
        <w:tc>
          <w:tcPr>
            <w:tcW w:w="1282" w:type="dxa"/>
            <w:tcBorders>
              <w:left w:val="single" w:sz="6" w:space="0" w:color="auto"/>
              <w:right w:val="single" w:sz="6" w:space="0" w:color="auto"/>
            </w:tcBorders>
          </w:tcPr>
          <w:p w14:paraId="6523A0B8"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22D99A06" w14:textId="77777777" w:rsidR="00BF46E1" w:rsidRPr="0041528A" w:rsidRDefault="00BF46E1" w:rsidP="0092045E">
            <w:pPr>
              <w:pStyle w:val="TAL"/>
            </w:pPr>
            <w:r w:rsidRPr="0041528A">
              <w:t>No information should be displayed.</w:t>
            </w:r>
          </w:p>
        </w:tc>
        <w:tc>
          <w:tcPr>
            <w:tcW w:w="3776" w:type="dxa"/>
            <w:tcBorders>
              <w:left w:val="single" w:sz="6" w:space="0" w:color="auto"/>
              <w:right w:val="single" w:sz="6" w:space="0" w:color="auto"/>
            </w:tcBorders>
          </w:tcPr>
          <w:p w14:paraId="10F6903B" w14:textId="77777777" w:rsidR="00BF46E1" w:rsidRPr="0041528A" w:rsidRDefault="00BF46E1" w:rsidP="0092045E">
            <w:pPr>
              <w:pStyle w:val="TAL"/>
            </w:pPr>
          </w:p>
        </w:tc>
      </w:tr>
      <w:tr w:rsidR="00BF46E1" w:rsidRPr="0041528A" w14:paraId="55DF5EF7" w14:textId="77777777" w:rsidTr="00195D76">
        <w:trPr>
          <w:cantSplit/>
          <w:jc w:val="center"/>
        </w:trPr>
        <w:tc>
          <w:tcPr>
            <w:tcW w:w="737" w:type="dxa"/>
            <w:tcBorders>
              <w:left w:val="single" w:sz="6" w:space="0" w:color="auto"/>
              <w:right w:val="single" w:sz="6" w:space="0" w:color="auto"/>
            </w:tcBorders>
          </w:tcPr>
          <w:p w14:paraId="6DA2771C" w14:textId="77777777" w:rsidR="00BF46E1" w:rsidRPr="0041528A" w:rsidRDefault="00BF46E1" w:rsidP="0092045E">
            <w:pPr>
              <w:pStyle w:val="TAC"/>
            </w:pPr>
            <w:r w:rsidRPr="0041528A">
              <w:t>5</w:t>
            </w:r>
          </w:p>
        </w:tc>
        <w:tc>
          <w:tcPr>
            <w:tcW w:w="1282" w:type="dxa"/>
            <w:tcBorders>
              <w:left w:val="single" w:sz="6" w:space="0" w:color="auto"/>
              <w:right w:val="single" w:sz="6" w:space="0" w:color="auto"/>
            </w:tcBorders>
          </w:tcPr>
          <w:p w14:paraId="0CC05241"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49203C70" w14:textId="77777777" w:rsidR="00BF46E1" w:rsidRPr="0041528A" w:rsidRDefault="00BF46E1" w:rsidP="0092045E">
            <w:pPr>
              <w:pStyle w:val="TAL"/>
            </w:pPr>
            <w:r w:rsidRPr="0041528A">
              <w:t>The user may have to confirm the launch browser.</w:t>
            </w:r>
          </w:p>
        </w:tc>
        <w:tc>
          <w:tcPr>
            <w:tcW w:w="3776" w:type="dxa"/>
            <w:tcBorders>
              <w:left w:val="single" w:sz="6" w:space="0" w:color="auto"/>
              <w:right w:val="single" w:sz="6" w:space="0" w:color="auto"/>
            </w:tcBorders>
          </w:tcPr>
          <w:p w14:paraId="74BB70B2" w14:textId="77777777" w:rsidR="00BF46E1" w:rsidRPr="0041528A" w:rsidRDefault="00BF46E1" w:rsidP="0092045E">
            <w:pPr>
              <w:pStyle w:val="TAL"/>
            </w:pPr>
            <w:r w:rsidRPr="0041528A">
              <w:t>[option: user confirmation]</w:t>
            </w:r>
          </w:p>
        </w:tc>
      </w:tr>
      <w:tr w:rsidR="00BF46E1" w:rsidRPr="0041528A" w14:paraId="3098F30F" w14:textId="77777777" w:rsidTr="00195D76">
        <w:trPr>
          <w:cantSplit/>
          <w:jc w:val="center"/>
        </w:trPr>
        <w:tc>
          <w:tcPr>
            <w:tcW w:w="737" w:type="dxa"/>
            <w:tcBorders>
              <w:left w:val="single" w:sz="6" w:space="0" w:color="auto"/>
              <w:right w:val="single" w:sz="6" w:space="0" w:color="auto"/>
            </w:tcBorders>
          </w:tcPr>
          <w:p w14:paraId="754AFEC5" w14:textId="77777777" w:rsidR="00BF46E1" w:rsidRPr="0041528A" w:rsidRDefault="00BF46E1" w:rsidP="0092045E">
            <w:pPr>
              <w:pStyle w:val="TAC"/>
            </w:pPr>
            <w:r w:rsidRPr="0041528A">
              <w:t>6</w:t>
            </w:r>
          </w:p>
        </w:tc>
        <w:tc>
          <w:tcPr>
            <w:tcW w:w="1282" w:type="dxa"/>
            <w:tcBorders>
              <w:left w:val="single" w:sz="6" w:space="0" w:color="auto"/>
              <w:right w:val="single" w:sz="6" w:space="0" w:color="auto"/>
            </w:tcBorders>
          </w:tcPr>
          <w:p w14:paraId="591CD1FD"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1B0ABA7" w14:textId="77777777" w:rsidR="00BF46E1" w:rsidRPr="0041528A" w:rsidRDefault="00BF46E1" w:rsidP="0092045E">
            <w:pPr>
              <w:pStyle w:val="TAL"/>
            </w:pPr>
            <w:r w:rsidRPr="0041528A">
              <w:t>TERMINAL RESPONSE: LAUNCH BROWSER 1.2.1</w:t>
            </w:r>
          </w:p>
        </w:tc>
        <w:tc>
          <w:tcPr>
            <w:tcW w:w="3776" w:type="dxa"/>
            <w:tcBorders>
              <w:left w:val="single" w:sz="6" w:space="0" w:color="auto"/>
              <w:right w:val="single" w:sz="6" w:space="0" w:color="auto"/>
            </w:tcBorders>
          </w:tcPr>
          <w:p w14:paraId="31B61038" w14:textId="77777777" w:rsidR="00BF46E1" w:rsidRPr="0041528A" w:rsidRDefault="00BF46E1" w:rsidP="0092045E">
            <w:pPr>
              <w:pStyle w:val="TAL"/>
            </w:pPr>
            <w:r w:rsidRPr="0041528A">
              <w:t>[Command performed successfully]</w:t>
            </w:r>
          </w:p>
        </w:tc>
      </w:tr>
      <w:tr w:rsidR="00BF46E1" w:rsidRPr="0041528A" w14:paraId="62166846" w14:textId="77777777" w:rsidTr="00195D76">
        <w:trPr>
          <w:cantSplit/>
          <w:jc w:val="center"/>
        </w:trPr>
        <w:tc>
          <w:tcPr>
            <w:tcW w:w="737" w:type="dxa"/>
            <w:tcBorders>
              <w:left w:val="single" w:sz="6" w:space="0" w:color="auto"/>
              <w:right w:val="single" w:sz="6" w:space="0" w:color="auto"/>
            </w:tcBorders>
          </w:tcPr>
          <w:p w14:paraId="76B1618F" w14:textId="77777777" w:rsidR="00BF46E1" w:rsidRPr="0041528A" w:rsidRDefault="00BF46E1" w:rsidP="0092045E">
            <w:pPr>
              <w:pStyle w:val="TAC"/>
            </w:pPr>
            <w:r w:rsidRPr="0041528A">
              <w:t>7</w:t>
            </w:r>
          </w:p>
        </w:tc>
        <w:tc>
          <w:tcPr>
            <w:tcW w:w="1282" w:type="dxa"/>
            <w:tcBorders>
              <w:left w:val="single" w:sz="6" w:space="0" w:color="auto"/>
              <w:right w:val="single" w:sz="6" w:space="0" w:color="auto"/>
            </w:tcBorders>
          </w:tcPr>
          <w:p w14:paraId="0DF8A65C" w14:textId="77777777" w:rsidR="00BF46E1" w:rsidRPr="0041528A" w:rsidRDefault="00BF46E1" w:rsidP="0092045E">
            <w:pPr>
              <w:pStyle w:val="TAC"/>
            </w:pPr>
            <w:r w:rsidRPr="0041528A">
              <w:t>ME</w:t>
            </w:r>
            <w:r w:rsidRPr="0041528A">
              <w:rPr>
                <w:rFonts w:ascii="Symbol" w:hAnsi="Symbol"/>
              </w:rPr>
              <w:t></w:t>
            </w:r>
            <w:r w:rsidRPr="0041528A">
              <w:t xml:space="preserve">USS </w:t>
            </w:r>
          </w:p>
        </w:tc>
        <w:tc>
          <w:tcPr>
            <w:tcW w:w="2892" w:type="dxa"/>
            <w:tcBorders>
              <w:left w:val="single" w:sz="6" w:space="0" w:color="auto"/>
              <w:right w:val="single" w:sz="6" w:space="0" w:color="auto"/>
            </w:tcBorders>
          </w:tcPr>
          <w:p w14:paraId="1712D132" w14:textId="77777777" w:rsidR="00BF46E1" w:rsidRPr="0041528A" w:rsidRDefault="00BF46E1" w:rsidP="0092045E">
            <w:pPr>
              <w:pStyle w:val="TAL"/>
            </w:pPr>
            <w:r w:rsidRPr="0041528A">
              <w:t>The ME attempts to connect the URL specified in the LAUNCH BROWSER command.</w:t>
            </w:r>
          </w:p>
        </w:tc>
        <w:tc>
          <w:tcPr>
            <w:tcW w:w="3776" w:type="dxa"/>
            <w:tcBorders>
              <w:left w:val="single" w:sz="6" w:space="0" w:color="auto"/>
              <w:right w:val="single" w:sz="6" w:space="0" w:color="auto"/>
            </w:tcBorders>
          </w:tcPr>
          <w:p w14:paraId="47F0205D" w14:textId="77777777" w:rsidR="00BF46E1" w:rsidRPr="0041528A" w:rsidRDefault="00BF46E1" w:rsidP="0092045E">
            <w:pPr>
              <w:pStyle w:val="TAL"/>
            </w:pPr>
            <w:r w:rsidRPr="0041528A">
              <w:t>[The USS shall handle the request of additional URLs as defined in the initial conditions clause]</w:t>
            </w:r>
          </w:p>
        </w:tc>
      </w:tr>
      <w:tr w:rsidR="00BF46E1" w:rsidRPr="0041528A" w14:paraId="753C89D0" w14:textId="77777777" w:rsidTr="00195D76">
        <w:trPr>
          <w:cantSplit/>
          <w:jc w:val="center"/>
        </w:trPr>
        <w:tc>
          <w:tcPr>
            <w:tcW w:w="737" w:type="dxa"/>
            <w:tcBorders>
              <w:left w:val="single" w:sz="6" w:space="0" w:color="auto"/>
              <w:right w:val="single" w:sz="6" w:space="0" w:color="auto"/>
            </w:tcBorders>
          </w:tcPr>
          <w:p w14:paraId="10AB3321" w14:textId="77777777" w:rsidR="00BF46E1" w:rsidRPr="0041528A" w:rsidRDefault="00BF46E1" w:rsidP="0092045E">
            <w:pPr>
              <w:pStyle w:val="TAC"/>
            </w:pPr>
            <w:r w:rsidRPr="0041528A">
              <w:t>8</w:t>
            </w:r>
          </w:p>
        </w:tc>
        <w:tc>
          <w:tcPr>
            <w:tcW w:w="1282" w:type="dxa"/>
            <w:tcBorders>
              <w:left w:val="single" w:sz="6" w:space="0" w:color="auto"/>
              <w:right w:val="single" w:sz="6" w:space="0" w:color="auto"/>
            </w:tcBorders>
          </w:tcPr>
          <w:p w14:paraId="12D5297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6A4A814"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45D0C5AE" w14:textId="77777777" w:rsidR="00BF46E1" w:rsidRPr="0041528A" w:rsidRDefault="00BF46E1" w:rsidP="0092045E">
            <w:pPr>
              <w:pStyle w:val="TAL"/>
            </w:pPr>
          </w:p>
        </w:tc>
      </w:tr>
      <w:tr w:rsidR="00BF46E1" w:rsidRPr="0041528A" w14:paraId="36CD4B4C" w14:textId="77777777" w:rsidTr="00195D76">
        <w:trPr>
          <w:cantSplit/>
          <w:jc w:val="center"/>
        </w:trPr>
        <w:tc>
          <w:tcPr>
            <w:tcW w:w="737" w:type="dxa"/>
            <w:tcBorders>
              <w:left w:val="single" w:sz="6" w:space="0" w:color="auto"/>
              <w:bottom w:val="single" w:sz="6" w:space="0" w:color="auto"/>
              <w:right w:val="single" w:sz="6" w:space="0" w:color="auto"/>
            </w:tcBorders>
          </w:tcPr>
          <w:p w14:paraId="2E7FD617" w14:textId="77777777" w:rsidR="00BF46E1" w:rsidRPr="0041528A" w:rsidRDefault="00BF46E1" w:rsidP="0092045E">
            <w:pPr>
              <w:pStyle w:val="TAC"/>
            </w:pPr>
            <w:r w:rsidRPr="0041528A">
              <w:t>9</w:t>
            </w:r>
          </w:p>
        </w:tc>
        <w:tc>
          <w:tcPr>
            <w:tcW w:w="1282" w:type="dxa"/>
            <w:tcBorders>
              <w:left w:val="single" w:sz="6" w:space="0" w:color="auto"/>
              <w:bottom w:val="single" w:sz="6" w:space="0" w:color="auto"/>
              <w:right w:val="single" w:sz="6" w:space="0" w:color="auto"/>
            </w:tcBorders>
          </w:tcPr>
          <w:p w14:paraId="79450EFD"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6" w:space="0" w:color="auto"/>
              <w:right w:val="single" w:sz="6" w:space="0" w:color="auto"/>
            </w:tcBorders>
          </w:tcPr>
          <w:p w14:paraId="695CE98F" w14:textId="77777777" w:rsidR="00BF46E1" w:rsidRPr="0041528A" w:rsidRDefault="00BF46E1" w:rsidP="0092045E">
            <w:pPr>
              <w:pStyle w:val="TAL"/>
            </w:pPr>
            <w:r w:rsidRPr="0041528A">
              <w:t>The user verifies that the URL is properly connected.</w:t>
            </w:r>
          </w:p>
        </w:tc>
        <w:tc>
          <w:tcPr>
            <w:tcW w:w="3776" w:type="dxa"/>
            <w:tcBorders>
              <w:left w:val="single" w:sz="6" w:space="0" w:color="auto"/>
              <w:bottom w:val="single" w:sz="6" w:space="0" w:color="auto"/>
              <w:right w:val="single" w:sz="6" w:space="0" w:color="auto"/>
            </w:tcBorders>
          </w:tcPr>
          <w:p w14:paraId="2C78F149" w14:textId="77777777" w:rsidR="00BF46E1" w:rsidRPr="0041528A" w:rsidRDefault="00BF46E1" w:rsidP="0092045E">
            <w:pPr>
              <w:pStyle w:val="TAL"/>
            </w:pPr>
          </w:p>
        </w:tc>
      </w:tr>
    </w:tbl>
    <w:p w14:paraId="7CCE6AE9" w14:textId="77777777" w:rsidR="00BF46E1" w:rsidRPr="0041528A" w:rsidRDefault="00BF46E1" w:rsidP="00BF46E1"/>
    <w:p w14:paraId="15E877B7" w14:textId="77777777" w:rsidR="00BF46E1" w:rsidRPr="0041528A" w:rsidRDefault="00BF46E1" w:rsidP="00BF46E1">
      <w:r w:rsidRPr="0041528A">
        <w:t>PROACTIVE COMMAND: LAUNCH BROWSER 1.2.1</w:t>
      </w:r>
    </w:p>
    <w:p w14:paraId="12455FC1" w14:textId="77777777" w:rsidR="00BF46E1" w:rsidRPr="0041528A" w:rsidRDefault="00BF46E1" w:rsidP="00BF46E1">
      <w:r w:rsidRPr="0041528A">
        <w:t>Logically:</w:t>
      </w:r>
    </w:p>
    <w:p w14:paraId="0A773267" w14:textId="77777777" w:rsidR="00BF46E1" w:rsidRPr="0041528A" w:rsidRDefault="00BF46E1" w:rsidP="0041528A">
      <w:pPr>
        <w:pStyle w:val="EW"/>
      </w:pPr>
      <w:r w:rsidRPr="0041528A">
        <w:t>Command details</w:t>
      </w:r>
    </w:p>
    <w:p w14:paraId="19D5513E" w14:textId="77777777" w:rsidR="00BF46E1" w:rsidRPr="0041528A" w:rsidRDefault="00BF46E1" w:rsidP="0041528A">
      <w:pPr>
        <w:pStyle w:val="EW"/>
      </w:pPr>
      <w:r w:rsidRPr="0041528A">
        <w:tab/>
        <w:t>Command number:</w:t>
      </w:r>
      <w:r w:rsidRPr="0041528A">
        <w:tab/>
        <w:t>1</w:t>
      </w:r>
    </w:p>
    <w:p w14:paraId="279A775D" w14:textId="77777777" w:rsidR="00BF46E1" w:rsidRPr="0041528A" w:rsidRDefault="00BF46E1" w:rsidP="0041528A">
      <w:pPr>
        <w:pStyle w:val="EW"/>
      </w:pPr>
      <w:r w:rsidRPr="0041528A">
        <w:tab/>
        <w:t>Command type:</w:t>
      </w:r>
      <w:r w:rsidRPr="0041528A">
        <w:tab/>
        <w:t>LAUNCH BROWSER</w:t>
      </w:r>
    </w:p>
    <w:p w14:paraId="6BE1FB55" w14:textId="77777777" w:rsidR="00BF46E1" w:rsidRPr="0041528A" w:rsidRDefault="00BF46E1" w:rsidP="0041528A">
      <w:pPr>
        <w:pStyle w:val="EW"/>
      </w:pPr>
      <w:r w:rsidRPr="0041528A">
        <w:tab/>
        <w:t>Command qualifier:</w:t>
      </w:r>
      <w:r w:rsidRPr="0041528A">
        <w:tab/>
        <w:t>launch browser, if not already launched</w:t>
      </w:r>
    </w:p>
    <w:p w14:paraId="5773CFD5" w14:textId="77777777" w:rsidR="00BF46E1" w:rsidRPr="0041528A" w:rsidRDefault="00BF46E1" w:rsidP="0041528A">
      <w:pPr>
        <w:pStyle w:val="EW"/>
      </w:pPr>
      <w:r w:rsidRPr="0041528A">
        <w:t>Device identities</w:t>
      </w:r>
    </w:p>
    <w:p w14:paraId="10F90436" w14:textId="77777777" w:rsidR="00BF46E1" w:rsidRPr="0041528A" w:rsidRDefault="00BF46E1" w:rsidP="0041528A">
      <w:pPr>
        <w:pStyle w:val="EW"/>
      </w:pPr>
      <w:r w:rsidRPr="0041528A">
        <w:tab/>
        <w:t>Source device:</w:t>
      </w:r>
      <w:r w:rsidRPr="0041528A">
        <w:tab/>
        <w:t>UICC</w:t>
      </w:r>
    </w:p>
    <w:p w14:paraId="3C233953" w14:textId="77777777" w:rsidR="00BF46E1" w:rsidRPr="0041528A" w:rsidRDefault="00BF46E1" w:rsidP="0041528A">
      <w:pPr>
        <w:pStyle w:val="EW"/>
      </w:pPr>
      <w:r w:rsidRPr="0041528A">
        <w:tab/>
        <w:t>Destination device:</w:t>
      </w:r>
      <w:r w:rsidRPr="0041528A">
        <w:tab/>
        <w:t>ME</w:t>
      </w:r>
    </w:p>
    <w:p w14:paraId="2E5AF75A" w14:textId="77777777" w:rsidR="00BF46E1" w:rsidRPr="0041528A" w:rsidRDefault="00BF46E1" w:rsidP="0041528A">
      <w:pPr>
        <w:pStyle w:val="EW"/>
      </w:pPr>
      <w:r w:rsidRPr="0041528A">
        <w:tab/>
        <w:t>URL</w:t>
      </w:r>
      <w:r w:rsidRPr="0041528A">
        <w:tab/>
      </w:r>
      <w:hyperlink r:id="rId9"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72CFF522" w14:textId="77777777" w:rsidR="00BF46E1" w:rsidRPr="0041528A" w:rsidRDefault="00BF46E1" w:rsidP="0041528A">
      <w:pPr>
        <w:pStyle w:val="EX"/>
      </w:pPr>
      <w:r w:rsidRPr="0041528A">
        <w:t>Alpha Identifier</w:t>
      </w:r>
      <w:r w:rsidRPr="0041528A">
        <w:tab/>
        <w:t>empty</w:t>
      </w:r>
    </w:p>
    <w:p w14:paraId="2EFC1775" w14:textId="77777777" w:rsidR="00BF46E1" w:rsidRPr="0041528A" w:rsidRDefault="00BF46E1" w:rsidP="00BF46E1">
      <w:r w:rsidRPr="0041528A">
        <w:t>Coding:</w:t>
      </w:r>
    </w:p>
    <w:p w14:paraId="181CB1F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E212E1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FE3BE4D"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F084F95"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CE20F7F" w14:textId="77777777" w:rsidR="00BF46E1" w:rsidRPr="0041528A" w:rsidRDefault="00BF46E1" w:rsidP="0092045E">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07796B7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81C25C5"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AE1CE3B"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3B19B34" w14:textId="77777777" w:rsidR="00BF46E1" w:rsidRPr="0041528A" w:rsidRDefault="00BF46E1" w:rsidP="0092045E">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5F9BF7B3"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D7A77BF"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E50E5E7"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090B126"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9E8DDAA"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58C9AF2" w14:textId="77777777" w:rsidR="00BF46E1" w:rsidRPr="0041528A" w:rsidRDefault="00BF46E1" w:rsidP="0092045E">
            <w:pPr>
              <w:pStyle w:val="TAC"/>
            </w:pPr>
            <w:r w:rsidRPr="0041528A">
              <w:t>31</w:t>
            </w:r>
          </w:p>
        </w:tc>
      </w:tr>
      <w:tr w:rsidR="00BF46E1" w:rsidRPr="0041528A" w14:paraId="598ED8F3" w14:textId="77777777" w:rsidTr="00195D76">
        <w:trPr>
          <w:jc w:val="center"/>
        </w:trPr>
        <w:tc>
          <w:tcPr>
            <w:tcW w:w="1134" w:type="dxa"/>
            <w:tcBorders>
              <w:top w:val="single" w:sz="4" w:space="0" w:color="auto"/>
              <w:right w:val="single" w:sz="4" w:space="0" w:color="auto"/>
            </w:tcBorders>
          </w:tcPr>
          <w:p w14:paraId="39F25C69"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1CFEE21" w14:textId="77777777" w:rsidR="00BF46E1" w:rsidRPr="0041528A" w:rsidRDefault="00BF46E1" w:rsidP="0092045E">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40EF347E" w14:textId="77777777" w:rsidR="00BF46E1" w:rsidRPr="0041528A" w:rsidRDefault="00BF46E1" w:rsidP="0092045E">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33BD8AB5" w14:textId="77777777" w:rsidR="00BF46E1" w:rsidRPr="0041528A" w:rsidRDefault="00BF46E1" w:rsidP="0092045E">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97F1FCB" w14:textId="77777777" w:rsidR="00BF46E1" w:rsidRPr="0041528A" w:rsidRDefault="00BF46E1" w:rsidP="0092045E">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CF360A5" w14:textId="77777777" w:rsidR="00BF46E1" w:rsidRPr="0041528A" w:rsidRDefault="00BF46E1" w:rsidP="0092045E">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4FCF9918" w14:textId="77777777" w:rsidR="00BF46E1" w:rsidRPr="0041528A" w:rsidRDefault="00BF46E1" w:rsidP="0092045E">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6A3110FF" w14:textId="77777777" w:rsidR="00BF46E1" w:rsidRPr="0041528A" w:rsidRDefault="00BF46E1" w:rsidP="0092045E">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7765FA53" w14:textId="77777777" w:rsidR="00BF46E1" w:rsidRPr="0041528A" w:rsidRDefault="00BF46E1" w:rsidP="0092045E">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1E412D61" w14:textId="77777777" w:rsidR="00BF46E1" w:rsidRPr="0041528A" w:rsidRDefault="00BF46E1" w:rsidP="0092045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5769304" w14:textId="77777777" w:rsidR="00BF46E1" w:rsidRPr="0041528A" w:rsidRDefault="00BF46E1" w:rsidP="0092045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0F2E3CE" w14:textId="77777777" w:rsidR="00BF46E1" w:rsidRPr="0041528A" w:rsidRDefault="00BF46E1" w:rsidP="0092045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11A507F" w14:textId="77777777" w:rsidR="00BF46E1" w:rsidRPr="0041528A" w:rsidRDefault="00BF46E1" w:rsidP="0092045E">
            <w:pPr>
              <w:pStyle w:val="TAC"/>
            </w:pPr>
            <w:r w:rsidRPr="0041528A">
              <w:t>2E</w:t>
            </w:r>
          </w:p>
        </w:tc>
      </w:tr>
      <w:tr w:rsidR="00BF46E1" w:rsidRPr="0041528A" w14:paraId="57CE86FB" w14:textId="77777777" w:rsidTr="00195D76">
        <w:trPr>
          <w:jc w:val="center"/>
        </w:trPr>
        <w:tc>
          <w:tcPr>
            <w:tcW w:w="1134" w:type="dxa"/>
            <w:tcBorders>
              <w:right w:val="single" w:sz="4" w:space="0" w:color="auto"/>
            </w:tcBorders>
          </w:tcPr>
          <w:p w14:paraId="5825C0B0"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B5DF4AF" w14:textId="77777777" w:rsidR="00BF46E1" w:rsidRPr="0041528A" w:rsidRDefault="00BF46E1" w:rsidP="0092045E">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1E80A1C3" w14:textId="77777777" w:rsidR="00BF46E1" w:rsidRPr="0041528A" w:rsidRDefault="00BF46E1" w:rsidP="0092045E">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47CA748E" w14:textId="77777777" w:rsidR="00BF46E1" w:rsidRPr="0041528A" w:rsidRDefault="00BF46E1" w:rsidP="0092045E">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3CE646B3" w14:textId="77777777" w:rsidR="00BF46E1" w:rsidRPr="0041528A" w:rsidRDefault="00BF46E1" w:rsidP="0092045E">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69331612" w14:textId="77777777" w:rsidR="00BF46E1" w:rsidRPr="0041528A" w:rsidRDefault="00BF46E1" w:rsidP="0092045E">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67E29098" w14:textId="77777777" w:rsidR="00BF46E1" w:rsidRPr="0041528A" w:rsidRDefault="00BF46E1" w:rsidP="0092045E">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79D2122C" w14:textId="77777777" w:rsidR="00BF46E1" w:rsidRPr="0041528A" w:rsidRDefault="00BF46E1" w:rsidP="0092045E">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0B1024F6"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566B854"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0BA228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FCAFE0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980A889" w14:textId="77777777" w:rsidR="00BF46E1" w:rsidRPr="0041528A" w:rsidRDefault="00BF46E1" w:rsidP="0092045E">
            <w:pPr>
              <w:pStyle w:val="TAC"/>
            </w:pPr>
          </w:p>
        </w:tc>
      </w:tr>
    </w:tbl>
    <w:p w14:paraId="291D24BA" w14:textId="77777777" w:rsidR="00BF46E1" w:rsidRPr="0041528A" w:rsidRDefault="00BF46E1" w:rsidP="00BF46E1"/>
    <w:p w14:paraId="5E16A95E" w14:textId="77777777" w:rsidR="00BF46E1" w:rsidRPr="0041528A" w:rsidRDefault="00BF46E1" w:rsidP="00BF46E1">
      <w:r w:rsidRPr="0041528A">
        <w:t>TERMINAL RESPONSE: LAUNCH BROWSER 1.2.1</w:t>
      </w:r>
    </w:p>
    <w:p w14:paraId="266C6506" w14:textId="77777777" w:rsidR="00BF46E1" w:rsidRPr="0041528A" w:rsidRDefault="00BF46E1" w:rsidP="00BF46E1">
      <w:pPr>
        <w:keepNext/>
        <w:keepLines/>
      </w:pPr>
      <w:r w:rsidRPr="0041528A">
        <w:t>Logically:</w:t>
      </w:r>
    </w:p>
    <w:p w14:paraId="276C63E8" w14:textId="77777777" w:rsidR="00BF46E1" w:rsidRPr="0041528A" w:rsidRDefault="00BF46E1" w:rsidP="0041528A">
      <w:pPr>
        <w:pStyle w:val="EW"/>
      </w:pPr>
      <w:r w:rsidRPr="0041528A">
        <w:t>Command details</w:t>
      </w:r>
    </w:p>
    <w:p w14:paraId="04419520" w14:textId="77777777" w:rsidR="00BF46E1" w:rsidRPr="0041528A" w:rsidRDefault="00BF46E1" w:rsidP="0041528A">
      <w:pPr>
        <w:pStyle w:val="EW"/>
      </w:pPr>
      <w:r w:rsidRPr="0041528A">
        <w:tab/>
        <w:t>Command number:</w:t>
      </w:r>
      <w:r w:rsidRPr="0041528A">
        <w:tab/>
        <w:t>1</w:t>
      </w:r>
    </w:p>
    <w:p w14:paraId="630297EF" w14:textId="77777777" w:rsidR="00BF46E1" w:rsidRPr="0041528A" w:rsidRDefault="00BF46E1" w:rsidP="0041528A">
      <w:pPr>
        <w:pStyle w:val="EW"/>
      </w:pPr>
      <w:r w:rsidRPr="0041528A">
        <w:tab/>
        <w:t>Command type:</w:t>
      </w:r>
      <w:r w:rsidRPr="0041528A">
        <w:tab/>
        <w:t>LAUNCH BROWSER</w:t>
      </w:r>
    </w:p>
    <w:p w14:paraId="758B8536" w14:textId="77777777" w:rsidR="00BF46E1" w:rsidRPr="0041528A" w:rsidRDefault="00BF46E1" w:rsidP="0041528A">
      <w:pPr>
        <w:pStyle w:val="EW"/>
      </w:pPr>
      <w:r w:rsidRPr="0041528A">
        <w:tab/>
        <w:t>Command qualifier:</w:t>
      </w:r>
      <w:r w:rsidRPr="0041528A">
        <w:tab/>
        <w:t>launch browser, if not already launched</w:t>
      </w:r>
    </w:p>
    <w:p w14:paraId="04825D36" w14:textId="77777777" w:rsidR="00BF46E1" w:rsidRPr="0041528A" w:rsidRDefault="00BF46E1" w:rsidP="0041528A">
      <w:pPr>
        <w:pStyle w:val="EW"/>
      </w:pPr>
      <w:r w:rsidRPr="0041528A">
        <w:t>Device identities</w:t>
      </w:r>
    </w:p>
    <w:p w14:paraId="183E8602" w14:textId="77777777" w:rsidR="00BF46E1" w:rsidRPr="0041528A" w:rsidRDefault="00BF46E1" w:rsidP="0041528A">
      <w:pPr>
        <w:pStyle w:val="EW"/>
      </w:pPr>
      <w:r w:rsidRPr="0041528A">
        <w:tab/>
        <w:t>Source device:</w:t>
      </w:r>
      <w:r w:rsidRPr="0041528A">
        <w:tab/>
        <w:t>ME</w:t>
      </w:r>
    </w:p>
    <w:p w14:paraId="31A7C6B4" w14:textId="77777777" w:rsidR="00BF46E1" w:rsidRPr="0041528A" w:rsidRDefault="00BF46E1" w:rsidP="0041528A">
      <w:pPr>
        <w:pStyle w:val="EW"/>
      </w:pPr>
      <w:r w:rsidRPr="0041528A">
        <w:tab/>
        <w:t>Destination device:</w:t>
      </w:r>
      <w:r w:rsidRPr="0041528A">
        <w:tab/>
        <w:t>UICC</w:t>
      </w:r>
    </w:p>
    <w:p w14:paraId="0C7EC847" w14:textId="77777777" w:rsidR="00BF46E1" w:rsidRPr="0041528A" w:rsidRDefault="00BF46E1" w:rsidP="0041528A">
      <w:pPr>
        <w:pStyle w:val="EW"/>
      </w:pPr>
      <w:r w:rsidRPr="0041528A">
        <w:t>Result</w:t>
      </w:r>
    </w:p>
    <w:p w14:paraId="76D5F9F2" w14:textId="77777777" w:rsidR="00BF46E1" w:rsidRPr="0041528A" w:rsidRDefault="00BF46E1" w:rsidP="0041528A">
      <w:pPr>
        <w:pStyle w:val="EX"/>
      </w:pPr>
      <w:r w:rsidRPr="0041528A">
        <w:tab/>
        <w:t>General Result:</w:t>
      </w:r>
      <w:r w:rsidRPr="0041528A">
        <w:tab/>
        <w:t>Command performed successfully</w:t>
      </w:r>
    </w:p>
    <w:p w14:paraId="09E2B4ED" w14:textId="77777777" w:rsidR="00BF46E1" w:rsidRPr="0041528A" w:rsidRDefault="00BF46E1" w:rsidP="00BF46E1">
      <w:r w:rsidRPr="0041528A">
        <w:t>Coding:</w:t>
      </w:r>
    </w:p>
    <w:p w14:paraId="59438CE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A6B395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F80C16D"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98927B8"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DC5B5BA"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4D99263"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9D1B682" w14:textId="77777777" w:rsidR="00BF46E1" w:rsidRPr="0041528A" w:rsidRDefault="00BF46E1" w:rsidP="0092045E">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0D536B34"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444526D"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C1B03B3"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369DDA5"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F68C0D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0BA8691"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EC944B1"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A5CEFE0" w14:textId="77777777" w:rsidR="00BF46E1" w:rsidRPr="0041528A" w:rsidRDefault="00BF46E1" w:rsidP="0092045E">
            <w:pPr>
              <w:pStyle w:val="TAC"/>
            </w:pPr>
            <w:r w:rsidRPr="0041528A">
              <w:t>00</w:t>
            </w:r>
          </w:p>
        </w:tc>
      </w:tr>
    </w:tbl>
    <w:p w14:paraId="0E83BE10" w14:textId="77777777" w:rsidR="00BF46E1" w:rsidRPr="0041528A" w:rsidRDefault="00BF46E1" w:rsidP="00BF46E1"/>
    <w:p w14:paraId="6F1F1E29" w14:textId="77777777" w:rsidR="00BF46E1" w:rsidRPr="0041528A" w:rsidRDefault="00BF46E1" w:rsidP="00BF46E1">
      <w:pPr>
        <w:pStyle w:val="TH"/>
      </w:pPr>
      <w:r w:rsidRPr="0041528A">
        <w:t>Expected Sequence 1.3 (LAUNCH BROWSER, Browser identity, no alpha identifier)</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1"/>
        <w:gridCol w:w="3777"/>
      </w:tblGrid>
      <w:tr w:rsidR="00BF46E1" w:rsidRPr="0041528A" w14:paraId="6BC0A91E" w14:textId="77777777" w:rsidTr="00195D76">
        <w:trPr>
          <w:cantSplit/>
          <w:jc w:val="center"/>
        </w:trPr>
        <w:tc>
          <w:tcPr>
            <w:tcW w:w="737" w:type="dxa"/>
            <w:tcBorders>
              <w:top w:val="single" w:sz="6" w:space="0" w:color="auto"/>
              <w:left w:val="single" w:sz="6" w:space="0" w:color="auto"/>
              <w:right w:val="single" w:sz="6" w:space="0" w:color="auto"/>
            </w:tcBorders>
          </w:tcPr>
          <w:p w14:paraId="17D50D7F" w14:textId="77777777" w:rsidR="00BF46E1" w:rsidRPr="0041528A" w:rsidRDefault="00BF46E1" w:rsidP="0092045E">
            <w:pPr>
              <w:pStyle w:val="TAH"/>
            </w:pPr>
            <w:r w:rsidRPr="0041528A">
              <w:t>Step</w:t>
            </w:r>
          </w:p>
        </w:tc>
        <w:tc>
          <w:tcPr>
            <w:tcW w:w="1282" w:type="dxa"/>
            <w:tcBorders>
              <w:top w:val="single" w:sz="6" w:space="0" w:color="auto"/>
              <w:left w:val="single" w:sz="6" w:space="0" w:color="auto"/>
              <w:right w:val="single" w:sz="6" w:space="0" w:color="auto"/>
            </w:tcBorders>
          </w:tcPr>
          <w:p w14:paraId="63738BB0" w14:textId="77777777" w:rsidR="00BF46E1" w:rsidRPr="0041528A" w:rsidRDefault="00BF46E1" w:rsidP="0092045E">
            <w:pPr>
              <w:pStyle w:val="TAH"/>
            </w:pPr>
            <w:r w:rsidRPr="0041528A">
              <w:t>Direction</w:t>
            </w:r>
          </w:p>
        </w:tc>
        <w:tc>
          <w:tcPr>
            <w:tcW w:w="2891" w:type="dxa"/>
            <w:tcBorders>
              <w:top w:val="single" w:sz="6" w:space="0" w:color="auto"/>
              <w:left w:val="single" w:sz="6" w:space="0" w:color="auto"/>
              <w:right w:val="single" w:sz="6" w:space="0" w:color="auto"/>
            </w:tcBorders>
          </w:tcPr>
          <w:p w14:paraId="62C2D4DF" w14:textId="77777777" w:rsidR="00BF46E1" w:rsidRPr="0041528A" w:rsidRDefault="00BF46E1" w:rsidP="0092045E">
            <w:pPr>
              <w:pStyle w:val="TAH"/>
            </w:pPr>
            <w:r w:rsidRPr="0041528A">
              <w:t>MESSAGE / Action</w:t>
            </w:r>
          </w:p>
        </w:tc>
        <w:tc>
          <w:tcPr>
            <w:tcW w:w="3777" w:type="dxa"/>
            <w:tcBorders>
              <w:top w:val="single" w:sz="6" w:space="0" w:color="auto"/>
              <w:left w:val="single" w:sz="6" w:space="0" w:color="auto"/>
              <w:bottom w:val="single" w:sz="6" w:space="0" w:color="auto"/>
              <w:right w:val="single" w:sz="6" w:space="0" w:color="auto"/>
            </w:tcBorders>
          </w:tcPr>
          <w:p w14:paraId="676D6B77" w14:textId="77777777" w:rsidR="00BF46E1" w:rsidRPr="0041528A" w:rsidRDefault="00BF46E1" w:rsidP="0092045E">
            <w:pPr>
              <w:pStyle w:val="TAH"/>
            </w:pPr>
            <w:r w:rsidRPr="0041528A">
              <w:t>Comments</w:t>
            </w:r>
          </w:p>
        </w:tc>
      </w:tr>
      <w:tr w:rsidR="00BF46E1" w:rsidRPr="0041528A" w14:paraId="44B71CEA" w14:textId="77777777" w:rsidTr="00195D76">
        <w:trPr>
          <w:cantSplit/>
          <w:jc w:val="center"/>
        </w:trPr>
        <w:tc>
          <w:tcPr>
            <w:tcW w:w="737" w:type="dxa"/>
            <w:tcBorders>
              <w:top w:val="single" w:sz="6" w:space="0" w:color="auto"/>
              <w:left w:val="single" w:sz="6" w:space="0" w:color="auto"/>
              <w:right w:val="single" w:sz="6" w:space="0" w:color="auto"/>
            </w:tcBorders>
          </w:tcPr>
          <w:p w14:paraId="5924CB86" w14:textId="77777777" w:rsidR="00BF46E1" w:rsidRPr="0041528A" w:rsidRDefault="00BF46E1" w:rsidP="0092045E">
            <w:pPr>
              <w:pStyle w:val="TAC"/>
            </w:pPr>
            <w:r w:rsidRPr="0041528A">
              <w:t>0</w:t>
            </w:r>
          </w:p>
        </w:tc>
        <w:tc>
          <w:tcPr>
            <w:tcW w:w="1282" w:type="dxa"/>
            <w:tcBorders>
              <w:top w:val="single" w:sz="6" w:space="0" w:color="auto"/>
              <w:left w:val="single" w:sz="6" w:space="0" w:color="auto"/>
              <w:right w:val="single" w:sz="6" w:space="0" w:color="auto"/>
            </w:tcBorders>
          </w:tcPr>
          <w:p w14:paraId="73A0B59C" w14:textId="77777777" w:rsidR="00BF46E1" w:rsidRPr="0041528A" w:rsidRDefault="00BF46E1" w:rsidP="0092045E">
            <w:pPr>
              <w:pStyle w:val="TAC"/>
            </w:pPr>
            <w:r w:rsidRPr="0041528A">
              <w:t>ME</w:t>
            </w:r>
          </w:p>
        </w:tc>
        <w:tc>
          <w:tcPr>
            <w:tcW w:w="2891" w:type="dxa"/>
            <w:tcBorders>
              <w:top w:val="single" w:sz="6" w:space="0" w:color="auto"/>
              <w:left w:val="single" w:sz="6" w:space="0" w:color="auto"/>
              <w:right w:val="single" w:sz="6" w:space="0" w:color="auto"/>
            </w:tcBorders>
          </w:tcPr>
          <w:p w14:paraId="77640B05" w14:textId="77777777" w:rsidR="00BF46E1" w:rsidRPr="0041528A" w:rsidRDefault="00BF46E1" w:rsidP="0092045E">
            <w:pPr>
              <w:pStyle w:val="TAL"/>
            </w:pPr>
          </w:p>
        </w:tc>
        <w:tc>
          <w:tcPr>
            <w:tcW w:w="3777" w:type="dxa"/>
            <w:tcBorders>
              <w:left w:val="single" w:sz="6" w:space="0" w:color="auto"/>
              <w:right w:val="single" w:sz="6" w:space="0" w:color="auto"/>
            </w:tcBorders>
          </w:tcPr>
          <w:p w14:paraId="5407A7A4" w14:textId="77777777" w:rsidR="00BF46E1" w:rsidRPr="0041528A" w:rsidRDefault="00BF46E1" w:rsidP="0092045E">
            <w:pPr>
              <w:pStyle w:val="TAL"/>
            </w:pPr>
            <w:r w:rsidRPr="0041528A">
              <w:t>[The ME is in idle mode and the browser's cache shall have been cleared.]</w:t>
            </w:r>
          </w:p>
        </w:tc>
      </w:tr>
      <w:tr w:rsidR="00BF46E1" w:rsidRPr="0041528A" w14:paraId="2C7DD274" w14:textId="77777777" w:rsidTr="00195D76">
        <w:trPr>
          <w:cantSplit/>
          <w:jc w:val="center"/>
        </w:trPr>
        <w:tc>
          <w:tcPr>
            <w:tcW w:w="737" w:type="dxa"/>
            <w:tcBorders>
              <w:left w:val="single" w:sz="6" w:space="0" w:color="auto"/>
              <w:right w:val="single" w:sz="6" w:space="0" w:color="auto"/>
            </w:tcBorders>
          </w:tcPr>
          <w:p w14:paraId="3FDD0AC9" w14:textId="77777777" w:rsidR="00BF46E1" w:rsidRPr="0041528A" w:rsidRDefault="00BF46E1" w:rsidP="0092045E">
            <w:pPr>
              <w:pStyle w:val="TAC"/>
            </w:pPr>
            <w:r w:rsidRPr="0041528A">
              <w:t>1</w:t>
            </w:r>
          </w:p>
        </w:tc>
        <w:tc>
          <w:tcPr>
            <w:tcW w:w="1282" w:type="dxa"/>
            <w:tcBorders>
              <w:left w:val="single" w:sz="6" w:space="0" w:color="auto"/>
              <w:right w:val="single" w:sz="6" w:space="0" w:color="auto"/>
            </w:tcBorders>
          </w:tcPr>
          <w:p w14:paraId="1DF38954"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1" w:type="dxa"/>
            <w:tcBorders>
              <w:left w:val="single" w:sz="6" w:space="0" w:color="auto"/>
              <w:right w:val="single" w:sz="6" w:space="0" w:color="auto"/>
            </w:tcBorders>
          </w:tcPr>
          <w:p w14:paraId="22E819DC" w14:textId="77777777" w:rsidR="00BF46E1" w:rsidRPr="0041528A" w:rsidRDefault="00BF46E1" w:rsidP="0092045E">
            <w:pPr>
              <w:pStyle w:val="TAL"/>
            </w:pPr>
            <w:r w:rsidRPr="0041528A">
              <w:t>PROACTIVE COMMAND PENDING: LAUNCH BROWSER 1.3.1</w:t>
            </w:r>
          </w:p>
        </w:tc>
        <w:tc>
          <w:tcPr>
            <w:tcW w:w="3777" w:type="dxa"/>
            <w:tcBorders>
              <w:left w:val="single" w:sz="6" w:space="0" w:color="auto"/>
              <w:right w:val="single" w:sz="6" w:space="0" w:color="auto"/>
            </w:tcBorders>
          </w:tcPr>
          <w:p w14:paraId="3D34C532" w14:textId="77777777" w:rsidR="00BF46E1" w:rsidRPr="0041528A" w:rsidRDefault="00BF46E1" w:rsidP="0092045E">
            <w:pPr>
              <w:pStyle w:val="TAL"/>
            </w:pPr>
          </w:p>
        </w:tc>
      </w:tr>
      <w:tr w:rsidR="00BF46E1" w:rsidRPr="0041528A" w14:paraId="047D9BF7" w14:textId="77777777" w:rsidTr="00195D76">
        <w:trPr>
          <w:cantSplit/>
          <w:jc w:val="center"/>
        </w:trPr>
        <w:tc>
          <w:tcPr>
            <w:tcW w:w="737" w:type="dxa"/>
            <w:tcBorders>
              <w:left w:val="single" w:sz="6" w:space="0" w:color="auto"/>
              <w:right w:val="single" w:sz="6" w:space="0" w:color="auto"/>
            </w:tcBorders>
          </w:tcPr>
          <w:p w14:paraId="71FF63F6" w14:textId="77777777" w:rsidR="00BF46E1" w:rsidRPr="0041528A" w:rsidRDefault="00BF46E1" w:rsidP="0092045E">
            <w:pPr>
              <w:pStyle w:val="TAC"/>
            </w:pPr>
            <w:r w:rsidRPr="0041528A">
              <w:t>2</w:t>
            </w:r>
          </w:p>
        </w:tc>
        <w:tc>
          <w:tcPr>
            <w:tcW w:w="1282" w:type="dxa"/>
            <w:tcBorders>
              <w:left w:val="single" w:sz="6" w:space="0" w:color="auto"/>
              <w:right w:val="single" w:sz="6" w:space="0" w:color="auto"/>
            </w:tcBorders>
          </w:tcPr>
          <w:p w14:paraId="6DAABA91"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1" w:type="dxa"/>
            <w:tcBorders>
              <w:left w:val="single" w:sz="6" w:space="0" w:color="auto"/>
              <w:right w:val="single" w:sz="6" w:space="0" w:color="auto"/>
            </w:tcBorders>
          </w:tcPr>
          <w:p w14:paraId="49C44396" w14:textId="77777777" w:rsidR="00BF46E1" w:rsidRPr="0041528A" w:rsidRDefault="00BF46E1" w:rsidP="0092045E">
            <w:pPr>
              <w:pStyle w:val="TAL"/>
            </w:pPr>
            <w:r w:rsidRPr="0041528A">
              <w:t>FETCH</w:t>
            </w:r>
          </w:p>
        </w:tc>
        <w:tc>
          <w:tcPr>
            <w:tcW w:w="3777" w:type="dxa"/>
            <w:tcBorders>
              <w:left w:val="single" w:sz="6" w:space="0" w:color="auto"/>
              <w:right w:val="single" w:sz="6" w:space="0" w:color="auto"/>
            </w:tcBorders>
          </w:tcPr>
          <w:p w14:paraId="0961B586" w14:textId="77777777" w:rsidR="00BF46E1" w:rsidRPr="0041528A" w:rsidRDefault="00BF46E1" w:rsidP="0092045E">
            <w:pPr>
              <w:pStyle w:val="TAL"/>
            </w:pPr>
          </w:p>
        </w:tc>
      </w:tr>
      <w:tr w:rsidR="00BF46E1" w:rsidRPr="0041528A" w14:paraId="13C0E88E" w14:textId="77777777" w:rsidTr="00195D76">
        <w:trPr>
          <w:cantSplit/>
          <w:jc w:val="center"/>
        </w:trPr>
        <w:tc>
          <w:tcPr>
            <w:tcW w:w="737" w:type="dxa"/>
            <w:tcBorders>
              <w:left w:val="single" w:sz="6" w:space="0" w:color="auto"/>
              <w:right w:val="single" w:sz="6" w:space="0" w:color="auto"/>
            </w:tcBorders>
          </w:tcPr>
          <w:p w14:paraId="61D514BE" w14:textId="77777777" w:rsidR="00BF46E1" w:rsidRPr="0041528A" w:rsidRDefault="00BF46E1" w:rsidP="0092045E">
            <w:pPr>
              <w:pStyle w:val="TAC"/>
            </w:pPr>
            <w:r w:rsidRPr="0041528A">
              <w:t>3</w:t>
            </w:r>
          </w:p>
        </w:tc>
        <w:tc>
          <w:tcPr>
            <w:tcW w:w="1282" w:type="dxa"/>
            <w:tcBorders>
              <w:left w:val="single" w:sz="6" w:space="0" w:color="auto"/>
              <w:right w:val="single" w:sz="6" w:space="0" w:color="auto"/>
            </w:tcBorders>
          </w:tcPr>
          <w:p w14:paraId="468997D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1" w:type="dxa"/>
            <w:tcBorders>
              <w:left w:val="single" w:sz="6" w:space="0" w:color="auto"/>
              <w:right w:val="single" w:sz="6" w:space="0" w:color="auto"/>
            </w:tcBorders>
          </w:tcPr>
          <w:p w14:paraId="2792CC47" w14:textId="77777777" w:rsidR="00BF46E1" w:rsidRPr="0041528A" w:rsidRDefault="00BF46E1" w:rsidP="0092045E">
            <w:pPr>
              <w:pStyle w:val="TAL"/>
            </w:pPr>
            <w:r w:rsidRPr="0041528A">
              <w:t>PROACTIVE COMMAND: LAUNCH BROWSER 1.3.1</w:t>
            </w:r>
          </w:p>
        </w:tc>
        <w:tc>
          <w:tcPr>
            <w:tcW w:w="3777" w:type="dxa"/>
            <w:tcBorders>
              <w:left w:val="single" w:sz="6" w:space="0" w:color="auto"/>
              <w:right w:val="single" w:sz="6" w:space="0" w:color="auto"/>
            </w:tcBorders>
          </w:tcPr>
          <w:p w14:paraId="45B389F9" w14:textId="77777777" w:rsidR="00BF46E1" w:rsidRPr="0041528A" w:rsidRDefault="00BF46E1" w:rsidP="0092045E">
            <w:pPr>
              <w:pStyle w:val="TAL"/>
            </w:pPr>
            <w:r w:rsidRPr="0041528A">
              <w:t>[connect to the defined URL, "launch browser, if not already launched, browser identity]</w:t>
            </w:r>
          </w:p>
        </w:tc>
      </w:tr>
      <w:tr w:rsidR="00BF46E1" w:rsidRPr="0041528A" w14:paraId="5469C8C9" w14:textId="77777777" w:rsidTr="00195D76">
        <w:trPr>
          <w:cantSplit/>
          <w:jc w:val="center"/>
        </w:trPr>
        <w:tc>
          <w:tcPr>
            <w:tcW w:w="737" w:type="dxa"/>
            <w:tcBorders>
              <w:left w:val="single" w:sz="6" w:space="0" w:color="auto"/>
              <w:right w:val="single" w:sz="6" w:space="0" w:color="auto"/>
            </w:tcBorders>
          </w:tcPr>
          <w:p w14:paraId="6AA653EB" w14:textId="77777777" w:rsidR="00BF46E1" w:rsidRPr="0041528A" w:rsidRDefault="00BF46E1" w:rsidP="0092045E">
            <w:pPr>
              <w:pStyle w:val="TAC"/>
            </w:pPr>
            <w:r w:rsidRPr="0041528A">
              <w:t>4</w:t>
            </w:r>
          </w:p>
        </w:tc>
        <w:tc>
          <w:tcPr>
            <w:tcW w:w="1282" w:type="dxa"/>
            <w:tcBorders>
              <w:left w:val="single" w:sz="6" w:space="0" w:color="auto"/>
              <w:right w:val="single" w:sz="6" w:space="0" w:color="auto"/>
            </w:tcBorders>
          </w:tcPr>
          <w:p w14:paraId="09EE5164"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1" w:type="dxa"/>
            <w:tcBorders>
              <w:left w:val="single" w:sz="6" w:space="0" w:color="auto"/>
              <w:right w:val="single" w:sz="6" w:space="0" w:color="auto"/>
            </w:tcBorders>
          </w:tcPr>
          <w:p w14:paraId="16B515D7" w14:textId="77777777" w:rsidR="00BF46E1" w:rsidRPr="0041528A" w:rsidRDefault="00BF46E1" w:rsidP="0092045E">
            <w:pPr>
              <w:pStyle w:val="TAL"/>
            </w:pPr>
            <w:r w:rsidRPr="0041528A">
              <w:t>ME may display a default message of its own.</w:t>
            </w:r>
          </w:p>
        </w:tc>
        <w:tc>
          <w:tcPr>
            <w:tcW w:w="3777" w:type="dxa"/>
            <w:tcBorders>
              <w:left w:val="single" w:sz="6" w:space="0" w:color="auto"/>
              <w:right w:val="single" w:sz="6" w:space="0" w:color="auto"/>
            </w:tcBorders>
          </w:tcPr>
          <w:p w14:paraId="3C138889" w14:textId="77777777" w:rsidR="00BF46E1" w:rsidRPr="0041528A" w:rsidRDefault="00BF46E1" w:rsidP="0092045E">
            <w:pPr>
              <w:pStyle w:val="TAL"/>
            </w:pPr>
          </w:p>
        </w:tc>
      </w:tr>
      <w:tr w:rsidR="00BF46E1" w:rsidRPr="0041528A" w14:paraId="178CFE2F" w14:textId="77777777" w:rsidTr="00195D76">
        <w:trPr>
          <w:cantSplit/>
          <w:jc w:val="center"/>
        </w:trPr>
        <w:tc>
          <w:tcPr>
            <w:tcW w:w="737" w:type="dxa"/>
            <w:tcBorders>
              <w:left w:val="single" w:sz="6" w:space="0" w:color="auto"/>
              <w:right w:val="single" w:sz="6" w:space="0" w:color="auto"/>
            </w:tcBorders>
          </w:tcPr>
          <w:p w14:paraId="794898C3" w14:textId="77777777" w:rsidR="00BF46E1" w:rsidRPr="0041528A" w:rsidRDefault="00BF46E1" w:rsidP="0092045E">
            <w:pPr>
              <w:pStyle w:val="TAC"/>
            </w:pPr>
            <w:r w:rsidRPr="0041528A">
              <w:t>5</w:t>
            </w:r>
          </w:p>
        </w:tc>
        <w:tc>
          <w:tcPr>
            <w:tcW w:w="1282" w:type="dxa"/>
            <w:tcBorders>
              <w:left w:val="single" w:sz="6" w:space="0" w:color="auto"/>
              <w:right w:val="single" w:sz="6" w:space="0" w:color="auto"/>
            </w:tcBorders>
          </w:tcPr>
          <w:p w14:paraId="7119778F"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1" w:type="dxa"/>
            <w:tcBorders>
              <w:left w:val="single" w:sz="6" w:space="0" w:color="auto"/>
              <w:right w:val="single" w:sz="6" w:space="0" w:color="auto"/>
            </w:tcBorders>
          </w:tcPr>
          <w:p w14:paraId="790C9990" w14:textId="77777777" w:rsidR="00BF46E1" w:rsidRPr="0041528A" w:rsidRDefault="00BF46E1" w:rsidP="0092045E">
            <w:pPr>
              <w:pStyle w:val="TAL"/>
            </w:pPr>
            <w:r w:rsidRPr="0041528A">
              <w:t>The user may confirm the launch browser.</w:t>
            </w:r>
          </w:p>
        </w:tc>
        <w:tc>
          <w:tcPr>
            <w:tcW w:w="3777" w:type="dxa"/>
            <w:tcBorders>
              <w:left w:val="single" w:sz="6" w:space="0" w:color="auto"/>
              <w:right w:val="single" w:sz="6" w:space="0" w:color="auto"/>
            </w:tcBorders>
          </w:tcPr>
          <w:p w14:paraId="736C29D0" w14:textId="77777777" w:rsidR="00BF46E1" w:rsidRPr="0041528A" w:rsidRDefault="00BF46E1" w:rsidP="0092045E">
            <w:pPr>
              <w:pStyle w:val="TAL"/>
            </w:pPr>
            <w:r w:rsidRPr="0041528A">
              <w:t>[option: user confirmation]</w:t>
            </w:r>
          </w:p>
        </w:tc>
      </w:tr>
      <w:tr w:rsidR="00BF46E1" w:rsidRPr="0041528A" w14:paraId="500F50E6" w14:textId="77777777" w:rsidTr="00195D76">
        <w:trPr>
          <w:cantSplit/>
          <w:jc w:val="center"/>
        </w:trPr>
        <w:tc>
          <w:tcPr>
            <w:tcW w:w="737" w:type="dxa"/>
            <w:tcBorders>
              <w:left w:val="single" w:sz="6" w:space="0" w:color="auto"/>
              <w:right w:val="single" w:sz="6" w:space="0" w:color="auto"/>
            </w:tcBorders>
          </w:tcPr>
          <w:p w14:paraId="17002107" w14:textId="77777777" w:rsidR="00BF46E1" w:rsidRPr="0041528A" w:rsidRDefault="00BF46E1" w:rsidP="0092045E">
            <w:pPr>
              <w:pStyle w:val="TAC"/>
            </w:pPr>
            <w:r w:rsidRPr="0041528A">
              <w:t>6</w:t>
            </w:r>
          </w:p>
        </w:tc>
        <w:tc>
          <w:tcPr>
            <w:tcW w:w="1282" w:type="dxa"/>
            <w:tcBorders>
              <w:left w:val="single" w:sz="6" w:space="0" w:color="auto"/>
              <w:right w:val="single" w:sz="6" w:space="0" w:color="auto"/>
            </w:tcBorders>
          </w:tcPr>
          <w:p w14:paraId="7AFFB5BF"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1" w:type="dxa"/>
            <w:tcBorders>
              <w:left w:val="single" w:sz="6" w:space="0" w:color="auto"/>
              <w:right w:val="single" w:sz="6" w:space="0" w:color="auto"/>
            </w:tcBorders>
          </w:tcPr>
          <w:p w14:paraId="3EEC6709" w14:textId="77777777" w:rsidR="00BF46E1" w:rsidRPr="0041528A" w:rsidRDefault="00BF46E1" w:rsidP="0092045E">
            <w:pPr>
              <w:pStyle w:val="TAL"/>
            </w:pPr>
            <w:r w:rsidRPr="0041528A">
              <w:t>TERMINAL RESPONSE: LAUNCH BROWSER 1.3.1</w:t>
            </w:r>
          </w:p>
        </w:tc>
        <w:tc>
          <w:tcPr>
            <w:tcW w:w="3777" w:type="dxa"/>
            <w:tcBorders>
              <w:left w:val="single" w:sz="6" w:space="0" w:color="auto"/>
              <w:right w:val="single" w:sz="6" w:space="0" w:color="auto"/>
            </w:tcBorders>
          </w:tcPr>
          <w:p w14:paraId="0E39877C" w14:textId="77777777" w:rsidR="00BF46E1" w:rsidRPr="0041528A" w:rsidRDefault="00BF46E1" w:rsidP="0092045E">
            <w:pPr>
              <w:pStyle w:val="TAL"/>
            </w:pPr>
            <w:r w:rsidRPr="0041528A">
              <w:t>[Command performed successfully]</w:t>
            </w:r>
          </w:p>
        </w:tc>
      </w:tr>
      <w:tr w:rsidR="00BF46E1" w:rsidRPr="0041528A" w14:paraId="7E885E1D" w14:textId="77777777" w:rsidTr="00195D76">
        <w:trPr>
          <w:cantSplit/>
          <w:jc w:val="center"/>
        </w:trPr>
        <w:tc>
          <w:tcPr>
            <w:tcW w:w="737" w:type="dxa"/>
            <w:tcBorders>
              <w:left w:val="single" w:sz="6" w:space="0" w:color="auto"/>
              <w:right w:val="single" w:sz="6" w:space="0" w:color="auto"/>
            </w:tcBorders>
          </w:tcPr>
          <w:p w14:paraId="769F71E0" w14:textId="77777777" w:rsidR="00BF46E1" w:rsidRPr="0041528A" w:rsidRDefault="00BF46E1" w:rsidP="0092045E">
            <w:pPr>
              <w:pStyle w:val="TAC"/>
            </w:pPr>
            <w:r w:rsidRPr="0041528A">
              <w:t>7</w:t>
            </w:r>
          </w:p>
        </w:tc>
        <w:tc>
          <w:tcPr>
            <w:tcW w:w="1282" w:type="dxa"/>
            <w:tcBorders>
              <w:left w:val="single" w:sz="6" w:space="0" w:color="auto"/>
              <w:right w:val="single" w:sz="6" w:space="0" w:color="auto"/>
            </w:tcBorders>
          </w:tcPr>
          <w:p w14:paraId="5DE094E9" w14:textId="77777777" w:rsidR="00BF46E1" w:rsidRPr="0041528A" w:rsidRDefault="00BF46E1" w:rsidP="0092045E">
            <w:pPr>
              <w:pStyle w:val="TAC"/>
            </w:pPr>
            <w:r w:rsidRPr="0041528A">
              <w:t>ME</w:t>
            </w:r>
            <w:r w:rsidRPr="0041528A">
              <w:rPr>
                <w:rFonts w:ascii="Symbol" w:hAnsi="Symbol"/>
              </w:rPr>
              <w:t></w:t>
            </w:r>
            <w:r w:rsidRPr="0041528A">
              <w:t xml:space="preserve">USS </w:t>
            </w:r>
          </w:p>
        </w:tc>
        <w:tc>
          <w:tcPr>
            <w:tcW w:w="2891" w:type="dxa"/>
            <w:tcBorders>
              <w:left w:val="single" w:sz="6" w:space="0" w:color="auto"/>
              <w:right w:val="single" w:sz="6" w:space="0" w:color="auto"/>
            </w:tcBorders>
          </w:tcPr>
          <w:p w14:paraId="0BBD9646" w14:textId="77777777" w:rsidR="00BF46E1" w:rsidRPr="0041528A" w:rsidRDefault="00BF46E1" w:rsidP="0092045E">
            <w:pPr>
              <w:pStyle w:val="TAL"/>
            </w:pPr>
            <w:r w:rsidRPr="0041528A">
              <w:t>The ME attempts to connect the URL specified in LAUNCH BROWSER command.</w:t>
            </w:r>
          </w:p>
        </w:tc>
        <w:tc>
          <w:tcPr>
            <w:tcW w:w="3777" w:type="dxa"/>
            <w:tcBorders>
              <w:left w:val="single" w:sz="6" w:space="0" w:color="auto"/>
              <w:right w:val="single" w:sz="6" w:space="0" w:color="auto"/>
            </w:tcBorders>
          </w:tcPr>
          <w:p w14:paraId="033AB6ED" w14:textId="77777777" w:rsidR="00BF46E1" w:rsidRPr="0041528A" w:rsidRDefault="00BF46E1" w:rsidP="0092045E">
            <w:pPr>
              <w:pStyle w:val="TAL"/>
            </w:pPr>
            <w:r w:rsidRPr="0041528A">
              <w:t>[The USS shall handle the request of additional URLs as defined in the initial conditions clause]</w:t>
            </w:r>
          </w:p>
        </w:tc>
      </w:tr>
      <w:tr w:rsidR="00BF46E1" w:rsidRPr="0041528A" w14:paraId="52AF6BE1" w14:textId="77777777" w:rsidTr="00195D76">
        <w:trPr>
          <w:cantSplit/>
          <w:jc w:val="center"/>
        </w:trPr>
        <w:tc>
          <w:tcPr>
            <w:tcW w:w="737" w:type="dxa"/>
            <w:tcBorders>
              <w:left w:val="single" w:sz="6" w:space="0" w:color="auto"/>
              <w:right w:val="single" w:sz="6" w:space="0" w:color="auto"/>
            </w:tcBorders>
          </w:tcPr>
          <w:p w14:paraId="508F6B55" w14:textId="77777777" w:rsidR="00BF46E1" w:rsidRPr="0041528A" w:rsidRDefault="00BF46E1" w:rsidP="0092045E">
            <w:pPr>
              <w:pStyle w:val="TAC"/>
            </w:pPr>
            <w:r w:rsidRPr="0041528A">
              <w:t>8</w:t>
            </w:r>
          </w:p>
        </w:tc>
        <w:tc>
          <w:tcPr>
            <w:tcW w:w="1282" w:type="dxa"/>
            <w:tcBorders>
              <w:left w:val="single" w:sz="6" w:space="0" w:color="auto"/>
              <w:right w:val="single" w:sz="6" w:space="0" w:color="auto"/>
            </w:tcBorders>
          </w:tcPr>
          <w:p w14:paraId="291582E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1" w:type="dxa"/>
            <w:tcBorders>
              <w:left w:val="single" w:sz="6" w:space="0" w:color="auto"/>
              <w:right w:val="single" w:sz="6" w:space="0" w:color="auto"/>
            </w:tcBorders>
          </w:tcPr>
          <w:p w14:paraId="394BCEC1" w14:textId="77777777" w:rsidR="00BF46E1" w:rsidRPr="0041528A" w:rsidRDefault="00BF46E1" w:rsidP="0092045E">
            <w:pPr>
              <w:pStyle w:val="TAL"/>
            </w:pPr>
            <w:r w:rsidRPr="0041528A">
              <w:t>PROACTIVE UICC SESSION ENDED</w:t>
            </w:r>
          </w:p>
        </w:tc>
        <w:tc>
          <w:tcPr>
            <w:tcW w:w="3777" w:type="dxa"/>
            <w:tcBorders>
              <w:left w:val="single" w:sz="6" w:space="0" w:color="auto"/>
              <w:right w:val="single" w:sz="6" w:space="0" w:color="auto"/>
            </w:tcBorders>
          </w:tcPr>
          <w:p w14:paraId="2C479F1A" w14:textId="77777777" w:rsidR="00BF46E1" w:rsidRPr="0041528A" w:rsidRDefault="00BF46E1" w:rsidP="0092045E">
            <w:pPr>
              <w:pStyle w:val="TAL"/>
            </w:pPr>
          </w:p>
        </w:tc>
      </w:tr>
      <w:tr w:rsidR="00BF46E1" w:rsidRPr="0041528A" w14:paraId="54B3098F" w14:textId="77777777" w:rsidTr="00195D76">
        <w:trPr>
          <w:cantSplit/>
          <w:jc w:val="center"/>
        </w:trPr>
        <w:tc>
          <w:tcPr>
            <w:tcW w:w="737" w:type="dxa"/>
            <w:tcBorders>
              <w:left w:val="single" w:sz="6" w:space="0" w:color="auto"/>
              <w:bottom w:val="single" w:sz="6" w:space="0" w:color="auto"/>
              <w:right w:val="single" w:sz="6" w:space="0" w:color="auto"/>
            </w:tcBorders>
          </w:tcPr>
          <w:p w14:paraId="2ECA82DC" w14:textId="77777777" w:rsidR="00BF46E1" w:rsidRPr="0041528A" w:rsidRDefault="00BF46E1" w:rsidP="0092045E">
            <w:pPr>
              <w:pStyle w:val="TAC"/>
            </w:pPr>
            <w:r w:rsidRPr="0041528A">
              <w:t>9</w:t>
            </w:r>
          </w:p>
        </w:tc>
        <w:tc>
          <w:tcPr>
            <w:tcW w:w="1282" w:type="dxa"/>
            <w:tcBorders>
              <w:left w:val="single" w:sz="6" w:space="0" w:color="auto"/>
              <w:bottom w:val="single" w:sz="6" w:space="0" w:color="auto"/>
              <w:right w:val="single" w:sz="6" w:space="0" w:color="auto"/>
            </w:tcBorders>
          </w:tcPr>
          <w:p w14:paraId="2A0B0FE2"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1" w:type="dxa"/>
            <w:tcBorders>
              <w:left w:val="single" w:sz="6" w:space="0" w:color="auto"/>
              <w:bottom w:val="single" w:sz="6" w:space="0" w:color="auto"/>
              <w:right w:val="single" w:sz="6" w:space="0" w:color="auto"/>
            </w:tcBorders>
          </w:tcPr>
          <w:p w14:paraId="056D2267" w14:textId="77777777" w:rsidR="00BF46E1" w:rsidRPr="0041528A" w:rsidRDefault="00BF46E1" w:rsidP="0092045E">
            <w:pPr>
              <w:pStyle w:val="TAL"/>
            </w:pPr>
            <w:r w:rsidRPr="0041528A">
              <w:t>The user verifies that the default browser session is properly established.</w:t>
            </w:r>
          </w:p>
        </w:tc>
        <w:tc>
          <w:tcPr>
            <w:tcW w:w="3777" w:type="dxa"/>
            <w:tcBorders>
              <w:left w:val="single" w:sz="6" w:space="0" w:color="auto"/>
              <w:bottom w:val="single" w:sz="6" w:space="0" w:color="auto"/>
              <w:right w:val="single" w:sz="6" w:space="0" w:color="auto"/>
            </w:tcBorders>
          </w:tcPr>
          <w:p w14:paraId="46CD7FF7" w14:textId="77777777" w:rsidR="00BF46E1" w:rsidRPr="0041528A" w:rsidRDefault="00BF46E1" w:rsidP="0092045E">
            <w:pPr>
              <w:pStyle w:val="TAL"/>
            </w:pPr>
          </w:p>
        </w:tc>
      </w:tr>
    </w:tbl>
    <w:p w14:paraId="7382A330" w14:textId="77777777" w:rsidR="00BF46E1" w:rsidRPr="0041528A" w:rsidRDefault="00BF46E1" w:rsidP="00BF46E1"/>
    <w:p w14:paraId="75BB6C62" w14:textId="77777777" w:rsidR="00BF46E1" w:rsidRPr="0041528A" w:rsidRDefault="00BF46E1" w:rsidP="00BF46E1">
      <w:r w:rsidRPr="0041528A">
        <w:t>PROACTIVE COMMAND: LAUNCH BROWSER 1.3.1</w:t>
      </w:r>
    </w:p>
    <w:p w14:paraId="3239E6DC" w14:textId="77777777" w:rsidR="00BF46E1" w:rsidRPr="0041528A" w:rsidRDefault="00BF46E1" w:rsidP="00BF46E1">
      <w:r w:rsidRPr="0041528A">
        <w:t>Logically:</w:t>
      </w:r>
    </w:p>
    <w:p w14:paraId="725A581E" w14:textId="77777777" w:rsidR="00BF46E1" w:rsidRPr="0041528A" w:rsidRDefault="00BF46E1" w:rsidP="0041528A">
      <w:pPr>
        <w:pStyle w:val="EW"/>
      </w:pPr>
      <w:r w:rsidRPr="0041528A">
        <w:t>Command details</w:t>
      </w:r>
    </w:p>
    <w:p w14:paraId="0EF35AB5" w14:textId="77777777" w:rsidR="00BF46E1" w:rsidRPr="0041528A" w:rsidRDefault="00BF46E1" w:rsidP="0041528A">
      <w:pPr>
        <w:pStyle w:val="EW"/>
      </w:pPr>
      <w:r w:rsidRPr="0041528A">
        <w:tab/>
        <w:t>Command number:</w:t>
      </w:r>
      <w:r w:rsidRPr="0041528A">
        <w:tab/>
        <w:t>1</w:t>
      </w:r>
    </w:p>
    <w:p w14:paraId="28EB8322" w14:textId="77777777" w:rsidR="00BF46E1" w:rsidRPr="0041528A" w:rsidRDefault="00BF46E1" w:rsidP="0041528A">
      <w:pPr>
        <w:pStyle w:val="EW"/>
      </w:pPr>
      <w:r w:rsidRPr="0041528A">
        <w:tab/>
        <w:t>Command type:</w:t>
      </w:r>
      <w:r w:rsidRPr="0041528A">
        <w:tab/>
        <w:t>LAUNCH BROWSER</w:t>
      </w:r>
    </w:p>
    <w:p w14:paraId="6E127DB9" w14:textId="77777777" w:rsidR="00BF46E1" w:rsidRPr="0041528A" w:rsidRDefault="00BF46E1" w:rsidP="0041528A">
      <w:pPr>
        <w:pStyle w:val="EW"/>
      </w:pPr>
      <w:r w:rsidRPr="0041528A">
        <w:tab/>
        <w:t>Command qualifier:</w:t>
      </w:r>
      <w:r w:rsidRPr="0041528A">
        <w:tab/>
        <w:t>launch browser, if not already launched</w:t>
      </w:r>
    </w:p>
    <w:p w14:paraId="566E2242" w14:textId="77777777" w:rsidR="00BF46E1" w:rsidRPr="0041528A" w:rsidRDefault="00BF46E1" w:rsidP="0041528A">
      <w:pPr>
        <w:pStyle w:val="EW"/>
      </w:pPr>
      <w:r w:rsidRPr="0041528A">
        <w:t>Device identities</w:t>
      </w:r>
    </w:p>
    <w:p w14:paraId="5A252826" w14:textId="77777777" w:rsidR="00BF46E1" w:rsidRPr="0041528A" w:rsidRDefault="00BF46E1" w:rsidP="0041528A">
      <w:pPr>
        <w:pStyle w:val="EW"/>
      </w:pPr>
      <w:r w:rsidRPr="0041528A">
        <w:tab/>
        <w:t>Source device:</w:t>
      </w:r>
      <w:r w:rsidRPr="0041528A">
        <w:tab/>
        <w:t>UICC</w:t>
      </w:r>
    </w:p>
    <w:p w14:paraId="5E822267" w14:textId="77777777" w:rsidR="00BF46E1" w:rsidRPr="0041528A" w:rsidRDefault="00BF46E1" w:rsidP="0041528A">
      <w:pPr>
        <w:pStyle w:val="EW"/>
      </w:pPr>
      <w:r w:rsidRPr="0041528A">
        <w:tab/>
        <w:t>Destination device:</w:t>
      </w:r>
      <w:r w:rsidRPr="0041528A">
        <w:tab/>
        <w:t>ME</w:t>
      </w:r>
    </w:p>
    <w:p w14:paraId="416EB923" w14:textId="77777777" w:rsidR="00BF46E1" w:rsidRPr="0041528A" w:rsidRDefault="00BF46E1" w:rsidP="0041528A">
      <w:pPr>
        <w:pStyle w:val="EW"/>
      </w:pPr>
      <w:r w:rsidRPr="0041528A">
        <w:tab/>
        <w:t>Browser Identity</w:t>
      </w:r>
      <w:r w:rsidRPr="0041528A">
        <w:tab/>
        <w:t>default</w:t>
      </w:r>
    </w:p>
    <w:p w14:paraId="4FC146E2" w14:textId="77777777" w:rsidR="00BF46E1" w:rsidRPr="0041528A" w:rsidRDefault="00BF46E1" w:rsidP="0041528A">
      <w:pPr>
        <w:pStyle w:val="EX"/>
      </w:pPr>
      <w:r w:rsidRPr="0041528A">
        <w:tab/>
        <w:t>URL</w:t>
      </w:r>
      <w:r w:rsidRPr="0041528A">
        <w:tab/>
      </w:r>
      <w:hyperlink r:id="rId10"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44C93DC5" w14:textId="77777777" w:rsidR="00BF46E1" w:rsidRPr="0041528A" w:rsidRDefault="00BF46E1" w:rsidP="00BF46E1">
      <w:r w:rsidRPr="0041528A">
        <w:t>Coding::</w:t>
      </w:r>
    </w:p>
    <w:p w14:paraId="7753771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05631C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80CCD54"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E2DE1DC"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13EA6AA"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B8C9769"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B994DD7"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34C21DF"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ABC5016" w14:textId="77777777" w:rsidR="00BF46E1" w:rsidRPr="0041528A" w:rsidRDefault="00BF46E1" w:rsidP="0092045E">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0559414D"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C2ACA4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09E5B63"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6249FC8"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612AC0C"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55F33E2" w14:textId="77777777" w:rsidR="00BF46E1" w:rsidRPr="0041528A" w:rsidRDefault="00BF46E1" w:rsidP="0092045E">
            <w:pPr>
              <w:pStyle w:val="TAC"/>
            </w:pPr>
            <w:r w:rsidRPr="0041528A">
              <w:t>30</w:t>
            </w:r>
          </w:p>
        </w:tc>
      </w:tr>
      <w:tr w:rsidR="00BF46E1" w:rsidRPr="0041528A" w14:paraId="68DB80C9" w14:textId="77777777" w:rsidTr="00195D76">
        <w:trPr>
          <w:jc w:val="center"/>
        </w:trPr>
        <w:tc>
          <w:tcPr>
            <w:tcW w:w="1134" w:type="dxa"/>
            <w:tcBorders>
              <w:top w:val="single" w:sz="4" w:space="0" w:color="auto"/>
              <w:bottom w:val="single" w:sz="4" w:space="0" w:color="auto"/>
              <w:right w:val="single" w:sz="4" w:space="0" w:color="auto"/>
            </w:tcBorders>
          </w:tcPr>
          <w:p w14:paraId="35BF8BFC"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06A187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13A5A5C"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6A96B4A"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6C85D6FD" w14:textId="77777777" w:rsidR="00BF46E1" w:rsidRPr="0041528A" w:rsidRDefault="00BF46E1" w:rsidP="0092045E">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65959155" w14:textId="77777777" w:rsidR="00BF46E1" w:rsidRPr="0041528A" w:rsidRDefault="00BF46E1" w:rsidP="0092045E">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35F55999" w14:textId="77777777" w:rsidR="00BF46E1" w:rsidRPr="0041528A" w:rsidRDefault="00BF46E1" w:rsidP="0092045E">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07B15C1" w14:textId="77777777" w:rsidR="00BF46E1" w:rsidRPr="0041528A" w:rsidRDefault="00BF46E1" w:rsidP="0092045E">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CFE586B" w14:textId="77777777" w:rsidR="00BF46E1" w:rsidRPr="0041528A" w:rsidRDefault="00BF46E1" w:rsidP="0092045E">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3492C967" w14:textId="77777777" w:rsidR="00BF46E1" w:rsidRPr="0041528A" w:rsidRDefault="00BF46E1" w:rsidP="0092045E">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7E4547A9" w14:textId="77777777" w:rsidR="00BF46E1" w:rsidRPr="0041528A" w:rsidRDefault="00BF46E1" w:rsidP="0092045E">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42DB1707" w14:textId="77777777" w:rsidR="00BF46E1" w:rsidRPr="0041528A" w:rsidRDefault="00BF46E1" w:rsidP="0092045E">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6A0F5277" w14:textId="77777777" w:rsidR="00BF46E1" w:rsidRPr="0041528A" w:rsidRDefault="00BF46E1" w:rsidP="0092045E">
            <w:pPr>
              <w:pStyle w:val="TAC"/>
            </w:pPr>
            <w:r w:rsidRPr="0041528A">
              <w:t>78</w:t>
            </w:r>
          </w:p>
        </w:tc>
      </w:tr>
      <w:tr w:rsidR="00BF46E1" w:rsidRPr="0041528A" w14:paraId="5E15DE9B" w14:textId="77777777" w:rsidTr="00195D76">
        <w:trPr>
          <w:jc w:val="center"/>
        </w:trPr>
        <w:tc>
          <w:tcPr>
            <w:tcW w:w="1134" w:type="dxa"/>
            <w:tcBorders>
              <w:top w:val="single" w:sz="4" w:space="0" w:color="auto"/>
              <w:right w:val="single" w:sz="4" w:space="0" w:color="auto"/>
            </w:tcBorders>
          </w:tcPr>
          <w:p w14:paraId="47E88BE4"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F4B80BF" w14:textId="77777777" w:rsidR="00BF46E1" w:rsidRPr="0041528A" w:rsidRDefault="00BF46E1" w:rsidP="0092045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E96EDD6" w14:textId="77777777" w:rsidR="00BF46E1" w:rsidRPr="0041528A" w:rsidRDefault="00BF46E1" w:rsidP="0092045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F2F0B67" w14:textId="77777777" w:rsidR="00BF46E1" w:rsidRPr="0041528A" w:rsidRDefault="00BF46E1" w:rsidP="0092045E">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1AD52E09" w14:textId="77777777" w:rsidR="00BF46E1" w:rsidRPr="0041528A" w:rsidDel="008674E1" w:rsidRDefault="00BF46E1" w:rsidP="0092045E">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7F53CAE9" w14:textId="77777777" w:rsidR="00BF46E1" w:rsidRPr="0041528A" w:rsidRDefault="00BF46E1" w:rsidP="0092045E">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4C9C3CF6" w14:textId="77777777" w:rsidR="00BF46E1" w:rsidRPr="0041528A" w:rsidRDefault="00BF46E1" w:rsidP="0092045E">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20DB8E00" w14:textId="77777777" w:rsidR="00BF46E1" w:rsidRPr="0041528A" w:rsidRDefault="00BF46E1" w:rsidP="0092045E">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21E3474E" w14:textId="77777777" w:rsidR="00BF46E1" w:rsidRPr="0041528A" w:rsidRDefault="00BF46E1" w:rsidP="0092045E">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273342BF" w14:textId="77777777" w:rsidR="00BF46E1" w:rsidRPr="0041528A" w:rsidRDefault="00BF46E1" w:rsidP="0092045E">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749450D5" w14:textId="77777777" w:rsidR="00BF46E1" w:rsidRPr="0041528A" w:rsidRDefault="00BF46E1" w:rsidP="0092045E">
            <w:pPr>
              <w:pStyle w:val="TAC"/>
            </w:pPr>
            <w:r w:rsidRPr="0041528A">
              <w:t>7A</w:t>
            </w:r>
          </w:p>
        </w:tc>
        <w:tc>
          <w:tcPr>
            <w:tcW w:w="567" w:type="dxa"/>
            <w:tcBorders>
              <w:top w:val="single" w:sz="4" w:space="0" w:color="auto"/>
              <w:left w:val="single" w:sz="4" w:space="0" w:color="auto"/>
            </w:tcBorders>
          </w:tcPr>
          <w:p w14:paraId="78EDE519" w14:textId="77777777" w:rsidR="00BF46E1" w:rsidRPr="0041528A" w:rsidRDefault="00BF46E1" w:rsidP="0092045E">
            <w:pPr>
              <w:pStyle w:val="TAC"/>
            </w:pPr>
          </w:p>
        </w:tc>
        <w:tc>
          <w:tcPr>
            <w:tcW w:w="567" w:type="dxa"/>
            <w:tcBorders>
              <w:top w:val="single" w:sz="4" w:space="0" w:color="auto"/>
            </w:tcBorders>
          </w:tcPr>
          <w:p w14:paraId="597AFBAC" w14:textId="77777777" w:rsidR="00BF46E1" w:rsidRPr="0041528A" w:rsidRDefault="00BF46E1" w:rsidP="0092045E">
            <w:pPr>
              <w:pStyle w:val="TAC"/>
            </w:pPr>
          </w:p>
        </w:tc>
      </w:tr>
    </w:tbl>
    <w:p w14:paraId="0809DA72" w14:textId="77777777" w:rsidR="00BF46E1" w:rsidRPr="0041528A" w:rsidRDefault="00BF46E1" w:rsidP="00BF46E1"/>
    <w:p w14:paraId="7D0DFDBC" w14:textId="77777777" w:rsidR="00BF46E1" w:rsidRPr="0041528A" w:rsidRDefault="00BF46E1" w:rsidP="00BF46E1">
      <w:r w:rsidRPr="0041528A">
        <w:t>TERMINAL RESPONSE: LAUNCH BROWSER 1.3.1</w:t>
      </w:r>
    </w:p>
    <w:p w14:paraId="1CCC0997" w14:textId="77777777" w:rsidR="00BF46E1" w:rsidRPr="0041528A" w:rsidRDefault="00BF46E1" w:rsidP="00BF46E1">
      <w:r w:rsidRPr="0041528A">
        <w:t>Logically:</w:t>
      </w:r>
    </w:p>
    <w:p w14:paraId="5A9895BC" w14:textId="77777777" w:rsidR="00BF46E1" w:rsidRPr="0041528A" w:rsidRDefault="00BF46E1" w:rsidP="0041528A">
      <w:pPr>
        <w:pStyle w:val="EW"/>
      </w:pPr>
      <w:r w:rsidRPr="0041528A">
        <w:t>Command details</w:t>
      </w:r>
    </w:p>
    <w:p w14:paraId="2AB529C3" w14:textId="77777777" w:rsidR="00BF46E1" w:rsidRPr="0041528A" w:rsidRDefault="00BF46E1" w:rsidP="0041528A">
      <w:pPr>
        <w:pStyle w:val="EW"/>
      </w:pPr>
      <w:r w:rsidRPr="0041528A">
        <w:tab/>
        <w:t>Command number:</w:t>
      </w:r>
      <w:r w:rsidRPr="0041528A">
        <w:tab/>
        <w:t>1</w:t>
      </w:r>
    </w:p>
    <w:p w14:paraId="030FD6DD" w14:textId="77777777" w:rsidR="00BF46E1" w:rsidRPr="0041528A" w:rsidRDefault="00BF46E1" w:rsidP="0041528A">
      <w:pPr>
        <w:pStyle w:val="EW"/>
      </w:pPr>
      <w:r w:rsidRPr="0041528A">
        <w:tab/>
        <w:t>Command type:</w:t>
      </w:r>
      <w:r w:rsidRPr="0041528A">
        <w:tab/>
        <w:t>LAUNCH BROWSER</w:t>
      </w:r>
    </w:p>
    <w:p w14:paraId="11B29888" w14:textId="77777777" w:rsidR="00BF46E1" w:rsidRPr="0041528A" w:rsidRDefault="00BF46E1" w:rsidP="0041528A">
      <w:pPr>
        <w:pStyle w:val="EW"/>
      </w:pPr>
      <w:r w:rsidRPr="0041528A">
        <w:tab/>
        <w:t>Command qualifier:</w:t>
      </w:r>
      <w:r w:rsidRPr="0041528A">
        <w:tab/>
        <w:t>launch browser, if not already launched</w:t>
      </w:r>
    </w:p>
    <w:p w14:paraId="0B924E63" w14:textId="77777777" w:rsidR="00BF46E1" w:rsidRPr="0041528A" w:rsidRDefault="00BF46E1" w:rsidP="0041528A">
      <w:pPr>
        <w:pStyle w:val="EW"/>
      </w:pPr>
      <w:r w:rsidRPr="0041528A">
        <w:t>Device identities</w:t>
      </w:r>
    </w:p>
    <w:p w14:paraId="06D5E032" w14:textId="77777777" w:rsidR="00BF46E1" w:rsidRPr="0041528A" w:rsidRDefault="00BF46E1" w:rsidP="0041528A">
      <w:pPr>
        <w:pStyle w:val="EW"/>
      </w:pPr>
      <w:r w:rsidRPr="0041528A">
        <w:tab/>
        <w:t>Source device:</w:t>
      </w:r>
      <w:r w:rsidRPr="0041528A">
        <w:tab/>
        <w:t>ME</w:t>
      </w:r>
    </w:p>
    <w:p w14:paraId="5606826E" w14:textId="77777777" w:rsidR="00BF46E1" w:rsidRPr="0041528A" w:rsidRDefault="00BF46E1" w:rsidP="0041528A">
      <w:pPr>
        <w:pStyle w:val="EW"/>
      </w:pPr>
      <w:r w:rsidRPr="0041528A">
        <w:tab/>
        <w:t>Destination device:</w:t>
      </w:r>
      <w:r w:rsidRPr="0041528A">
        <w:tab/>
        <w:t>UICC</w:t>
      </w:r>
    </w:p>
    <w:p w14:paraId="52C68C81" w14:textId="77777777" w:rsidR="00BF46E1" w:rsidRPr="0041528A" w:rsidRDefault="00BF46E1" w:rsidP="0041528A">
      <w:pPr>
        <w:pStyle w:val="EW"/>
      </w:pPr>
      <w:r w:rsidRPr="0041528A">
        <w:t>Result</w:t>
      </w:r>
    </w:p>
    <w:p w14:paraId="260902D6" w14:textId="77777777" w:rsidR="00BF46E1" w:rsidRPr="0041528A" w:rsidRDefault="00BF46E1" w:rsidP="0041528A">
      <w:pPr>
        <w:pStyle w:val="EX"/>
      </w:pPr>
      <w:r w:rsidRPr="0041528A">
        <w:tab/>
        <w:t>General Result:</w:t>
      </w:r>
      <w:r w:rsidRPr="0041528A">
        <w:tab/>
        <w:t>Command performed successfully</w:t>
      </w:r>
    </w:p>
    <w:p w14:paraId="42BE9AA4" w14:textId="77777777" w:rsidR="00BF46E1" w:rsidRPr="0041528A" w:rsidRDefault="00BF46E1" w:rsidP="00BF46E1">
      <w:r w:rsidRPr="0041528A">
        <w:lastRenderedPageBreak/>
        <w:t>Coding:</w:t>
      </w:r>
    </w:p>
    <w:p w14:paraId="253F69A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93AEA8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CC62BD4"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98C21E8"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FFD9C77"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F68839B"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78DAD3F" w14:textId="77777777" w:rsidR="00BF46E1" w:rsidRPr="0041528A" w:rsidRDefault="00BF46E1" w:rsidP="0092045E">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013C1EDC"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A7890A5"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E520904"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C30EC9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BF14CB9"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3193651"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945847D"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AF878B1" w14:textId="77777777" w:rsidR="00BF46E1" w:rsidRPr="0041528A" w:rsidRDefault="00BF46E1" w:rsidP="0092045E">
            <w:pPr>
              <w:pStyle w:val="TAC"/>
            </w:pPr>
            <w:r w:rsidRPr="0041528A">
              <w:t>00</w:t>
            </w:r>
          </w:p>
        </w:tc>
      </w:tr>
    </w:tbl>
    <w:p w14:paraId="74432649" w14:textId="77777777" w:rsidR="00BF46E1" w:rsidRPr="0041528A" w:rsidRDefault="00BF46E1" w:rsidP="00BF46E1"/>
    <w:p w14:paraId="4F20AD0A" w14:textId="3CF59DCD" w:rsidR="00BF46E1" w:rsidRPr="0041528A" w:rsidRDefault="00BF46E1" w:rsidP="00BF46E1">
      <w:pPr>
        <w:pStyle w:val="TH"/>
      </w:pPr>
      <w:r w:rsidRPr="0041528A">
        <w:t>Expected Sequence 1.4 (LAUNCH BROWSER, only GPRS bearer specified and gateway/proxy identity, GPRS supported by USS)</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0DD58BBA" w14:textId="77777777" w:rsidTr="00195D76">
        <w:trPr>
          <w:cantSplit/>
          <w:jc w:val="center"/>
        </w:trPr>
        <w:tc>
          <w:tcPr>
            <w:tcW w:w="737" w:type="dxa"/>
            <w:tcBorders>
              <w:top w:val="single" w:sz="6" w:space="0" w:color="auto"/>
              <w:left w:val="single" w:sz="6" w:space="0" w:color="auto"/>
              <w:right w:val="single" w:sz="6" w:space="0" w:color="auto"/>
            </w:tcBorders>
          </w:tcPr>
          <w:p w14:paraId="339B2F7A" w14:textId="77777777" w:rsidR="00BF46E1" w:rsidRPr="0041528A" w:rsidRDefault="00BF46E1" w:rsidP="0092045E">
            <w:pPr>
              <w:pStyle w:val="TAH"/>
            </w:pPr>
            <w:r w:rsidRPr="0041528A">
              <w:t>Step</w:t>
            </w:r>
          </w:p>
        </w:tc>
        <w:tc>
          <w:tcPr>
            <w:tcW w:w="1282" w:type="dxa"/>
            <w:tcBorders>
              <w:top w:val="single" w:sz="6" w:space="0" w:color="auto"/>
              <w:left w:val="single" w:sz="6" w:space="0" w:color="auto"/>
              <w:right w:val="single" w:sz="6" w:space="0" w:color="auto"/>
            </w:tcBorders>
          </w:tcPr>
          <w:p w14:paraId="637922CD"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3938F740"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597237DA" w14:textId="77777777" w:rsidR="00BF46E1" w:rsidRPr="0041528A" w:rsidRDefault="00BF46E1" w:rsidP="0092045E">
            <w:pPr>
              <w:pStyle w:val="TAH"/>
            </w:pPr>
            <w:r w:rsidRPr="0041528A">
              <w:t>Comments</w:t>
            </w:r>
          </w:p>
        </w:tc>
      </w:tr>
      <w:tr w:rsidR="00BF46E1" w:rsidRPr="0041528A" w14:paraId="6378DEBD" w14:textId="77777777" w:rsidTr="00195D76">
        <w:trPr>
          <w:cantSplit/>
          <w:jc w:val="center"/>
        </w:trPr>
        <w:tc>
          <w:tcPr>
            <w:tcW w:w="737" w:type="dxa"/>
            <w:tcBorders>
              <w:top w:val="single" w:sz="6" w:space="0" w:color="auto"/>
              <w:left w:val="single" w:sz="6" w:space="0" w:color="auto"/>
              <w:right w:val="single" w:sz="6" w:space="0" w:color="auto"/>
            </w:tcBorders>
          </w:tcPr>
          <w:p w14:paraId="545E16C4" w14:textId="77777777" w:rsidR="00BF46E1" w:rsidRPr="0041528A" w:rsidRDefault="00BF46E1" w:rsidP="0092045E">
            <w:pPr>
              <w:pStyle w:val="TAC"/>
            </w:pPr>
            <w:r w:rsidRPr="0041528A">
              <w:t>0</w:t>
            </w:r>
          </w:p>
        </w:tc>
        <w:tc>
          <w:tcPr>
            <w:tcW w:w="1282" w:type="dxa"/>
            <w:tcBorders>
              <w:top w:val="single" w:sz="6" w:space="0" w:color="auto"/>
              <w:left w:val="single" w:sz="6" w:space="0" w:color="auto"/>
              <w:right w:val="single" w:sz="6" w:space="0" w:color="auto"/>
            </w:tcBorders>
          </w:tcPr>
          <w:p w14:paraId="389C3FE2" w14:textId="77777777" w:rsidR="00BF46E1" w:rsidRPr="0041528A" w:rsidRDefault="00BF46E1" w:rsidP="0092045E">
            <w:pPr>
              <w:pStyle w:val="TAC"/>
            </w:pPr>
            <w:r w:rsidRPr="0041528A">
              <w:t>ME</w:t>
            </w:r>
          </w:p>
        </w:tc>
        <w:tc>
          <w:tcPr>
            <w:tcW w:w="2892" w:type="dxa"/>
            <w:tcBorders>
              <w:top w:val="single" w:sz="6" w:space="0" w:color="auto"/>
              <w:left w:val="single" w:sz="6" w:space="0" w:color="auto"/>
              <w:right w:val="single" w:sz="6" w:space="0" w:color="auto"/>
            </w:tcBorders>
          </w:tcPr>
          <w:p w14:paraId="5D4BA368" w14:textId="77777777" w:rsidR="00BF46E1" w:rsidRPr="0041528A" w:rsidRDefault="00BF46E1" w:rsidP="0092045E">
            <w:pPr>
              <w:pStyle w:val="TAL"/>
            </w:pPr>
          </w:p>
        </w:tc>
        <w:tc>
          <w:tcPr>
            <w:tcW w:w="3776" w:type="dxa"/>
            <w:tcBorders>
              <w:left w:val="single" w:sz="6" w:space="0" w:color="auto"/>
              <w:right w:val="single" w:sz="6" w:space="0" w:color="auto"/>
            </w:tcBorders>
          </w:tcPr>
          <w:p w14:paraId="39C8B29C" w14:textId="77777777" w:rsidR="00BF46E1" w:rsidRPr="0041528A" w:rsidRDefault="00BF46E1" w:rsidP="0092045E">
            <w:pPr>
              <w:pStyle w:val="TAL"/>
            </w:pPr>
            <w:r w:rsidRPr="0041528A">
              <w:t>[The ME is in idle mode, GPRS supported by USS, GPRS supported by the ME and activated, the terminal might need to be configured with an entry linking the Gateway/Proxy Identity in the proactive command with the corresponding connectivity parameters in the mobile. The browser's cache shall have been cleared.]</w:t>
            </w:r>
          </w:p>
        </w:tc>
      </w:tr>
      <w:tr w:rsidR="00BF46E1" w:rsidRPr="0041528A" w14:paraId="095F967D" w14:textId="77777777" w:rsidTr="00195D76">
        <w:trPr>
          <w:cantSplit/>
          <w:jc w:val="center"/>
        </w:trPr>
        <w:tc>
          <w:tcPr>
            <w:tcW w:w="737" w:type="dxa"/>
            <w:tcBorders>
              <w:left w:val="single" w:sz="6" w:space="0" w:color="auto"/>
              <w:right w:val="single" w:sz="6" w:space="0" w:color="auto"/>
            </w:tcBorders>
          </w:tcPr>
          <w:p w14:paraId="2F05F139" w14:textId="77777777" w:rsidR="00BF46E1" w:rsidRPr="0041528A" w:rsidRDefault="00BF46E1" w:rsidP="0092045E">
            <w:pPr>
              <w:pStyle w:val="TAC"/>
            </w:pPr>
            <w:r w:rsidRPr="0041528A">
              <w:t>1</w:t>
            </w:r>
          </w:p>
        </w:tc>
        <w:tc>
          <w:tcPr>
            <w:tcW w:w="1282" w:type="dxa"/>
            <w:tcBorders>
              <w:left w:val="single" w:sz="6" w:space="0" w:color="auto"/>
              <w:right w:val="single" w:sz="6" w:space="0" w:color="auto"/>
            </w:tcBorders>
          </w:tcPr>
          <w:p w14:paraId="1203D52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814EA8C" w14:textId="77777777" w:rsidR="00BF46E1" w:rsidRPr="0041528A" w:rsidRDefault="00BF46E1" w:rsidP="0092045E">
            <w:pPr>
              <w:pStyle w:val="TAL"/>
            </w:pPr>
            <w:r w:rsidRPr="0041528A">
              <w:t>PROACTIVE COMMAND PENDING: LAUNCH BROWSER 1.4.1</w:t>
            </w:r>
          </w:p>
        </w:tc>
        <w:tc>
          <w:tcPr>
            <w:tcW w:w="3776" w:type="dxa"/>
            <w:tcBorders>
              <w:left w:val="single" w:sz="6" w:space="0" w:color="auto"/>
              <w:right w:val="single" w:sz="6" w:space="0" w:color="auto"/>
            </w:tcBorders>
          </w:tcPr>
          <w:p w14:paraId="1576CB3D" w14:textId="77777777" w:rsidR="00BF46E1" w:rsidRPr="0041528A" w:rsidRDefault="00BF46E1" w:rsidP="0092045E">
            <w:pPr>
              <w:pStyle w:val="TAL"/>
            </w:pPr>
          </w:p>
        </w:tc>
      </w:tr>
      <w:tr w:rsidR="00BF46E1" w:rsidRPr="0041528A" w14:paraId="727D57E8" w14:textId="77777777" w:rsidTr="00195D76">
        <w:trPr>
          <w:cantSplit/>
          <w:jc w:val="center"/>
        </w:trPr>
        <w:tc>
          <w:tcPr>
            <w:tcW w:w="737" w:type="dxa"/>
            <w:tcBorders>
              <w:left w:val="single" w:sz="6" w:space="0" w:color="auto"/>
              <w:right w:val="single" w:sz="6" w:space="0" w:color="auto"/>
            </w:tcBorders>
          </w:tcPr>
          <w:p w14:paraId="331CFD25" w14:textId="77777777" w:rsidR="00BF46E1" w:rsidRPr="0041528A" w:rsidRDefault="00BF46E1" w:rsidP="0092045E">
            <w:pPr>
              <w:pStyle w:val="TAC"/>
            </w:pPr>
            <w:r w:rsidRPr="0041528A">
              <w:t>2</w:t>
            </w:r>
          </w:p>
        </w:tc>
        <w:tc>
          <w:tcPr>
            <w:tcW w:w="1282" w:type="dxa"/>
            <w:tcBorders>
              <w:left w:val="single" w:sz="6" w:space="0" w:color="auto"/>
              <w:right w:val="single" w:sz="6" w:space="0" w:color="auto"/>
            </w:tcBorders>
          </w:tcPr>
          <w:p w14:paraId="7A285612"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87AE460"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1D983030" w14:textId="77777777" w:rsidR="00BF46E1" w:rsidRPr="0041528A" w:rsidRDefault="00BF46E1" w:rsidP="0092045E">
            <w:pPr>
              <w:pStyle w:val="TAL"/>
            </w:pPr>
          </w:p>
        </w:tc>
      </w:tr>
      <w:tr w:rsidR="00BF46E1" w:rsidRPr="0041528A" w14:paraId="5D5E7E60" w14:textId="77777777" w:rsidTr="00195D76">
        <w:trPr>
          <w:cantSplit/>
          <w:jc w:val="center"/>
        </w:trPr>
        <w:tc>
          <w:tcPr>
            <w:tcW w:w="737" w:type="dxa"/>
            <w:tcBorders>
              <w:left w:val="single" w:sz="6" w:space="0" w:color="auto"/>
              <w:right w:val="single" w:sz="6" w:space="0" w:color="auto"/>
            </w:tcBorders>
          </w:tcPr>
          <w:p w14:paraId="4DA26182" w14:textId="77777777" w:rsidR="00BF46E1" w:rsidRPr="0041528A" w:rsidRDefault="00BF46E1" w:rsidP="0092045E">
            <w:pPr>
              <w:pStyle w:val="TAC"/>
            </w:pPr>
            <w:r w:rsidRPr="0041528A">
              <w:t>3</w:t>
            </w:r>
          </w:p>
        </w:tc>
        <w:tc>
          <w:tcPr>
            <w:tcW w:w="1282" w:type="dxa"/>
            <w:tcBorders>
              <w:left w:val="single" w:sz="6" w:space="0" w:color="auto"/>
              <w:right w:val="single" w:sz="6" w:space="0" w:color="auto"/>
            </w:tcBorders>
          </w:tcPr>
          <w:p w14:paraId="6983866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5C6FC05" w14:textId="77777777" w:rsidR="00BF46E1" w:rsidRPr="0041528A" w:rsidRDefault="00BF46E1" w:rsidP="0092045E">
            <w:pPr>
              <w:pStyle w:val="TAL"/>
            </w:pPr>
            <w:r w:rsidRPr="0041528A">
              <w:t>PROACTIVE COMMAND: LAUNCH BROWSER 1.4.1</w:t>
            </w:r>
          </w:p>
        </w:tc>
        <w:tc>
          <w:tcPr>
            <w:tcW w:w="3776" w:type="dxa"/>
            <w:tcBorders>
              <w:left w:val="single" w:sz="6" w:space="0" w:color="auto"/>
              <w:right w:val="single" w:sz="6" w:space="0" w:color="auto"/>
            </w:tcBorders>
          </w:tcPr>
          <w:p w14:paraId="6DBF4247" w14:textId="77777777" w:rsidR="00BF46E1" w:rsidRPr="0041528A" w:rsidRDefault="00BF46E1" w:rsidP="0092045E">
            <w:pPr>
              <w:pStyle w:val="TAL"/>
            </w:pPr>
            <w:r w:rsidRPr="0041528A">
              <w:t>[connect to the defined URL, "launch browser, if not already launched, 1 bearer specified, gateway/proxy id specified]</w:t>
            </w:r>
          </w:p>
        </w:tc>
      </w:tr>
      <w:tr w:rsidR="00BF46E1" w:rsidRPr="0041528A" w14:paraId="1A5C0AEF" w14:textId="77777777" w:rsidTr="00195D76">
        <w:trPr>
          <w:cantSplit/>
          <w:jc w:val="center"/>
        </w:trPr>
        <w:tc>
          <w:tcPr>
            <w:tcW w:w="737" w:type="dxa"/>
            <w:tcBorders>
              <w:left w:val="single" w:sz="6" w:space="0" w:color="auto"/>
              <w:right w:val="single" w:sz="6" w:space="0" w:color="auto"/>
            </w:tcBorders>
          </w:tcPr>
          <w:p w14:paraId="0D2307F6" w14:textId="77777777" w:rsidR="00BF46E1" w:rsidRPr="0041528A" w:rsidRDefault="00BF46E1" w:rsidP="0092045E">
            <w:pPr>
              <w:pStyle w:val="TAC"/>
            </w:pPr>
            <w:r w:rsidRPr="0041528A">
              <w:t>4</w:t>
            </w:r>
          </w:p>
        </w:tc>
        <w:tc>
          <w:tcPr>
            <w:tcW w:w="1282" w:type="dxa"/>
            <w:tcBorders>
              <w:left w:val="single" w:sz="6" w:space="0" w:color="auto"/>
              <w:right w:val="single" w:sz="6" w:space="0" w:color="auto"/>
            </w:tcBorders>
          </w:tcPr>
          <w:p w14:paraId="13F52F1A"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401CBDE7" w14:textId="77777777" w:rsidR="00BF46E1" w:rsidRPr="0041528A" w:rsidRDefault="00BF46E1" w:rsidP="0092045E">
            <w:pPr>
              <w:pStyle w:val="TAL"/>
            </w:pPr>
            <w:r w:rsidRPr="0041528A">
              <w:t>ME may display a default message</w:t>
            </w:r>
          </w:p>
        </w:tc>
        <w:tc>
          <w:tcPr>
            <w:tcW w:w="3776" w:type="dxa"/>
            <w:tcBorders>
              <w:left w:val="single" w:sz="6" w:space="0" w:color="auto"/>
              <w:right w:val="single" w:sz="6" w:space="0" w:color="auto"/>
            </w:tcBorders>
          </w:tcPr>
          <w:p w14:paraId="29AE2F5F" w14:textId="77777777" w:rsidR="00BF46E1" w:rsidRPr="0041528A" w:rsidRDefault="00BF46E1" w:rsidP="0092045E">
            <w:pPr>
              <w:pStyle w:val="TAL"/>
            </w:pPr>
          </w:p>
        </w:tc>
      </w:tr>
      <w:tr w:rsidR="00BF46E1" w:rsidRPr="0041528A" w14:paraId="160A3963" w14:textId="77777777" w:rsidTr="00195D76">
        <w:trPr>
          <w:cantSplit/>
          <w:jc w:val="center"/>
        </w:trPr>
        <w:tc>
          <w:tcPr>
            <w:tcW w:w="737" w:type="dxa"/>
            <w:tcBorders>
              <w:left w:val="single" w:sz="6" w:space="0" w:color="auto"/>
              <w:right w:val="single" w:sz="6" w:space="0" w:color="auto"/>
            </w:tcBorders>
          </w:tcPr>
          <w:p w14:paraId="581C27DF" w14:textId="77777777" w:rsidR="00BF46E1" w:rsidRPr="0041528A" w:rsidRDefault="00BF46E1" w:rsidP="0092045E">
            <w:pPr>
              <w:pStyle w:val="TAC"/>
            </w:pPr>
            <w:r w:rsidRPr="0041528A">
              <w:t>5</w:t>
            </w:r>
          </w:p>
        </w:tc>
        <w:tc>
          <w:tcPr>
            <w:tcW w:w="1282" w:type="dxa"/>
            <w:tcBorders>
              <w:left w:val="single" w:sz="6" w:space="0" w:color="auto"/>
              <w:right w:val="single" w:sz="6" w:space="0" w:color="auto"/>
            </w:tcBorders>
          </w:tcPr>
          <w:p w14:paraId="4B3286EE"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6C6F2808" w14:textId="77777777" w:rsidR="00BF46E1" w:rsidRPr="0041528A" w:rsidRDefault="00BF46E1" w:rsidP="0092045E">
            <w:pPr>
              <w:pStyle w:val="TAL"/>
            </w:pPr>
            <w:r w:rsidRPr="0041528A">
              <w:t>The user may confirm the launch browser.</w:t>
            </w:r>
          </w:p>
        </w:tc>
        <w:tc>
          <w:tcPr>
            <w:tcW w:w="3776" w:type="dxa"/>
            <w:tcBorders>
              <w:left w:val="single" w:sz="6" w:space="0" w:color="auto"/>
              <w:right w:val="single" w:sz="6" w:space="0" w:color="auto"/>
            </w:tcBorders>
          </w:tcPr>
          <w:p w14:paraId="7F5FB75C" w14:textId="77777777" w:rsidR="00BF46E1" w:rsidRPr="0041528A" w:rsidRDefault="00BF46E1" w:rsidP="0092045E">
            <w:pPr>
              <w:pStyle w:val="TAL"/>
            </w:pPr>
            <w:r w:rsidRPr="0041528A">
              <w:t>[option: user confirmation]</w:t>
            </w:r>
          </w:p>
        </w:tc>
      </w:tr>
      <w:tr w:rsidR="00BF46E1" w:rsidRPr="0041528A" w14:paraId="2EBB8068" w14:textId="77777777" w:rsidTr="00195D76">
        <w:trPr>
          <w:cantSplit/>
          <w:jc w:val="center"/>
        </w:trPr>
        <w:tc>
          <w:tcPr>
            <w:tcW w:w="737" w:type="dxa"/>
            <w:tcBorders>
              <w:left w:val="single" w:sz="6" w:space="0" w:color="auto"/>
              <w:right w:val="single" w:sz="6" w:space="0" w:color="auto"/>
            </w:tcBorders>
          </w:tcPr>
          <w:p w14:paraId="21485346" w14:textId="77777777" w:rsidR="00BF46E1" w:rsidRPr="0041528A" w:rsidRDefault="00BF46E1" w:rsidP="0092045E">
            <w:pPr>
              <w:pStyle w:val="TAC"/>
            </w:pPr>
            <w:r w:rsidRPr="0041528A">
              <w:t>6</w:t>
            </w:r>
          </w:p>
        </w:tc>
        <w:tc>
          <w:tcPr>
            <w:tcW w:w="1282" w:type="dxa"/>
            <w:tcBorders>
              <w:left w:val="single" w:sz="6" w:space="0" w:color="auto"/>
              <w:right w:val="single" w:sz="6" w:space="0" w:color="auto"/>
            </w:tcBorders>
          </w:tcPr>
          <w:p w14:paraId="6EAF62C4"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96CFE33" w14:textId="77777777" w:rsidR="00BF46E1" w:rsidRPr="0041528A" w:rsidRDefault="00BF46E1" w:rsidP="0092045E">
            <w:pPr>
              <w:pStyle w:val="TAL"/>
            </w:pPr>
            <w:r w:rsidRPr="0041528A">
              <w:t>TERMINAL RESPONSE: LAUNCH BROWSER 1.4.1</w:t>
            </w:r>
          </w:p>
        </w:tc>
        <w:tc>
          <w:tcPr>
            <w:tcW w:w="3776" w:type="dxa"/>
            <w:tcBorders>
              <w:left w:val="single" w:sz="6" w:space="0" w:color="auto"/>
              <w:right w:val="single" w:sz="6" w:space="0" w:color="auto"/>
            </w:tcBorders>
          </w:tcPr>
          <w:p w14:paraId="4560D440" w14:textId="77777777" w:rsidR="00BF46E1" w:rsidRPr="0041528A" w:rsidRDefault="00BF46E1" w:rsidP="0092045E">
            <w:pPr>
              <w:pStyle w:val="TAL"/>
            </w:pPr>
            <w:r w:rsidRPr="0041528A">
              <w:t xml:space="preserve">[Command performed successfully] </w:t>
            </w:r>
          </w:p>
        </w:tc>
      </w:tr>
      <w:tr w:rsidR="00BF46E1" w:rsidRPr="0041528A" w14:paraId="6BD7B62B" w14:textId="77777777" w:rsidTr="00195D76">
        <w:trPr>
          <w:cantSplit/>
          <w:jc w:val="center"/>
        </w:trPr>
        <w:tc>
          <w:tcPr>
            <w:tcW w:w="737" w:type="dxa"/>
            <w:tcBorders>
              <w:left w:val="single" w:sz="6" w:space="0" w:color="auto"/>
              <w:right w:val="single" w:sz="6" w:space="0" w:color="auto"/>
            </w:tcBorders>
          </w:tcPr>
          <w:p w14:paraId="6A39D17F" w14:textId="77777777" w:rsidR="00BF46E1" w:rsidRPr="0041528A" w:rsidRDefault="00BF46E1" w:rsidP="0092045E">
            <w:pPr>
              <w:pStyle w:val="TAC"/>
            </w:pPr>
            <w:r w:rsidRPr="0041528A">
              <w:t>7</w:t>
            </w:r>
          </w:p>
        </w:tc>
        <w:tc>
          <w:tcPr>
            <w:tcW w:w="1282" w:type="dxa"/>
            <w:tcBorders>
              <w:left w:val="single" w:sz="6" w:space="0" w:color="auto"/>
              <w:right w:val="single" w:sz="6" w:space="0" w:color="auto"/>
            </w:tcBorders>
          </w:tcPr>
          <w:p w14:paraId="4726EC6C" w14:textId="77777777" w:rsidR="00BF46E1" w:rsidRPr="0041528A" w:rsidRDefault="00BF46E1" w:rsidP="0092045E">
            <w:pPr>
              <w:pStyle w:val="TAC"/>
            </w:pPr>
            <w:r w:rsidRPr="0041528A">
              <w:t>ME</w:t>
            </w:r>
            <w:r w:rsidRPr="0041528A">
              <w:rPr>
                <w:rFonts w:ascii="Symbol" w:hAnsi="Symbol"/>
              </w:rPr>
              <w:t></w:t>
            </w:r>
            <w:r w:rsidRPr="0041528A">
              <w:t xml:space="preserve">USS </w:t>
            </w:r>
          </w:p>
        </w:tc>
        <w:tc>
          <w:tcPr>
            <w:tcW w:w="2892" w:type="dxa"/>
            <w:tcBorders>
              <w:left w:val="single" w:sz="6" w:space="0" w:color="auto"/>
              <w:right w:val="single" w:sz="6" w:space="0" w:color="auto"/>
            </w:tcBorders>
          </w:tcPr>
          <w:p w14:paraId="3B48CBAB" w14:textId="77777777" w:rsidR="00BF46E1" w:rsidRPr="0041528A" w:rsidRDefault="00BF46E1" w:rsidP="0092045E">
            <w:pPr>
              <w:pStyle w:val="TAL"/>
            </w:pPr>
            <w:r w:rsidRPr="0041528A">
              <w:t>The ME attempts to connect the URL specified in LAUNCH BROWSER command using the requested bearer and proxy identity</w:t>
            </w:r>
          </w:p>
        </w:tc>
        <w:tc>
          <w:tcPr>
            <w:tcW w:w="3776" w:type="dxa"/>
            <w:tcBorders>
              <w:left w:val="single" w:sz="6" w:space="0" w:color="auto"/>
              <w:right w:val="single" w:sz="6" w:space="0" w:color="auto"/>
            </w:tcBorders>
          </w:tcPr>
          <w:p w14:paraId="72BA3031" w14:textId="77777777" w:rsidR="00BF46E1" w:rsidRPr="0041528A" w:rsidRDefault="00BF46E1" w:rsidP="0092045E">
            <w:pPr>
              <w:pStyle w:val="TAL"/>
            </w:pPr>
            <w:r w:rsidRPr="0041528A">
              <w:t>[The USS shall handle the request of additional URLs as defined in the initial conditions clause]</w:t>
            </w:r>
          </w:p>
        </w:tc>
      </w:tr>
      <w:tr w:rsidR="00BF46E1" w:rsidRPr="0041528A" w14:paraId="1789CDC6" w14:textId="77777777" w:rsidTr="00195D76">
        <w:trPr>
          <w:cantSplit/>
          <w:jc w:val="center"/>
        </w:trPr>
        <w:tc>
          <w:tcPr>
            <w:tcW w:w="737" w:type="dxa"/>
            <w:tcBorders>
              <w:left w:val="single" w:sz="6" w:space="0" w:color="auto"/>
              <w:right w:val="single" w:sz="6" w:space="0" w:color="auto"/>
            </w:tcBorders>
          </w:tcPr>
          <w:p w14:paraId="4D747EE4" w14:textId="77777777" w:rsidR="00BF46E1" w:rsidRPr="0041528A" w:rsidRDefault="00BF46E1" w:rsidP="0092045E">
            <w:pPr>
              <w:pStyle w:val="TAC"/>
            </w:pPr>
            <w:r w:rsidRPr="0041528A">
              <w:t>8</w:t>
            </w:r>
          </w:p>
        </w:tc>
        <w:tc>
          <w:tcPr>
            <w:tcW w:w="1282" w:type="dxa"/>
            <w:tcBorders>
              <w:left w:val="single" w:sz="6" w:space="0" w:color="auto"/>
              <w:right w:val="single" w:sz="6" w:space="0" w:color="auto"/>
            </w:tcBorders>
          </w:tcPr>
          <w:p w14:paraId="0934C0A1"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7CEA51F"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5DA17EC9" w14:textId="77777777" w:rsidR="00BF46E1" w:rsidRPr="0041528A" w:rsidRDefault="00BF46E1" w:rsidP="0092045E">
            <w:pPr>
              <w:pStyle w:val="TAL"/>
            </w:pPr>
          </w:p>
        </w:tc>
      </w:tr>
      <w:tr w:rsidR="00BF46E1" w:rsidRPr="0041528A" w14:paraId="2D1418EE" w14:textId="77777777" w:rsidTr="00195D76">
        <w:trPr>
          <w:cantSplit/>
          <w:jc w:val="center"/>
        </w:trPr>
        <w:tc>
          <w:tcPr>
            <w:tcW w:w="737" w:type="dxa"/>
            <w:tcBorders>
              <w:left w:val="single" w:sz="6" w:space="0" w:color="auto"/>
              <w:bottom w:val="single" w:sz="6" w:space="0" w:color="auto"/>
              <w:right w:val="single" w:sz="6" w:space="0" w:color="auto"/>
            </w:tcBorders>
          </w:tcPr>
          <w:p w14:paraId="1CA7D5DC" w14:textId="77777777" w:rsidR="00BF46E1" w:rsidRPr="0041528A" w:rsidRDefault="00BF46E1" w:rsidP="0092045E">
            <w:pPr>
              <w:pStyle w:val="TAC"/>
            </w:pPr>
            <w:r w:rsidRPr="0041528A">
              <w:t>9</w:t>
            </w:r>
          </w:p>
        </w:tc>
        <w:tc>
          <w:tcPr>
            <w:tcW w:w="1282" w:type="dxa"/>
            <w:tcBorders>
              <w:left w:val="single" w:sz="6" w:space="0" w:color="auto"/>
              <w:bottom w:val="single" w:sz="6" w:space="0" w:color="auto"/>
              <w:right w:val="single" w:sz="6" w:space="0" w:color="auto"/>
            </w:tcBorders>
          </w:tcPr>
          <w:p w14:paraId="6DC423D9"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6" w:space="0" w:color="auto"/>
              <w:right w:val="single" w:sz="6" w:space="0" w:color="auto"/>
            </w:tcBorders>
          </w:tcPr>
          <w:p w14:paraId="18A02E40" w14:textId="77777777" w:rsidR="00BF46E1" w:rsidRPr="0041528A" w:rsidRDefault="00BF46E1" w:rsidP="0092045E">
            <w:pPr>
              <w:pStyle w:val="TAL"/>
            </w:pPr>
            <w:r w:rsidRPr="0041528A">
              <w:t>The user verifies that the browser session is properly established with the required bearer.</w:t>
            </w:r>
          </w:p>
        </w:tc>
        <w:tc>
          <w:tcPr>
            <w:tcW w:w="3776" w:type="dxa"/>
            <w:tcBorders>
              <w:left w:val="single" w:sz="6" w:space="0" w:color="auto"/>
              <w:bottom w:val="single" w:sz="6" w:space="0" w:color="auto"/>
              <w:right w:val="single" w:sz="6" w:space="0" w:color="auto"/>
            </w:tcBorders>
          </w:tcPr>
          <w:p w14:paraId="541B0ED0" w14:textId="77777777" w:rsidR="00BF46E1" w:rsidRPr="0041528A" w:rsidRDefault="00BF46E1" w:rsidP="0092045E">
            <w:pPr>
              <w:pStyle w:val="TAL"/>
            </w:pPr>
          </w:p>
        </w:tc>
      </w:tr>
    </w:tbl>
    <w:p w14:paraId="770D345B" w14:textId="77777777" w:rsidR="00BF46E1" w:rsidRPr="0041528A" w:rsidRDefault="00BF46E1" w:rsidP="00BF46E1"/>
    <w:p w14:paraId="509E755A" w14:textId="77777777" w:rsidR="00BF46E1" w:rsidRPr="0041528A" w:rsidRDefault="00BF46E1" w:rsidP="00BF46E1">
      <w:r w:rsidRPr="0041528A">
        <w:t>PROACTIVE COMMAND: LAUNCH BROWSER 1.4.1</w:t>
      </w:r>
    </w:p>
    <w:p w14:paraId="6A08E5EB" w14:textId="77777777" w:rsidR="00BF46E1" w:rsidRPr="0041528A" w:rsidRDefault="00BF46E1" w:rsidP="00BF46E1">
      <w:r w:rsidRPr="0041528A">
        <w:t>Logically:</w:t>
      </w:r>
    </w:p>
    <w:p w14:paraId="72695B9C" w14:textId="77777777" w:rsidR="00BF46E1" w:rsidRPr="0041528A" w:rsidRDefault="00BF46E1" w:rsidP="0041528A">
      <w:pPr>
        <w:pStyle w:val="EW"/>
      </w:pPr>
      <w:r w:rsidRPr="0041528A">
        <w:t>Command details</w:t>
      </w:r>
    </w:p>
    <w:p w14:paraId="4EEC5772" w14:textId="77777777" w:rsidR="00BF46E1" w:rsidRPr="0041528A" w:rsidRDefault="00BF46E1" w:rsidP="0041528A">
      <w:pPr>
        <w:pStyle w:val="EW"/>
      </w:pPr>
      <w:r w:rsidRPr="0041528A">
        <w:tab/>
        <w:t>Command number:</w:t>
      </w:r>
      <w:r w:rsidRPr="0041528A">
        <w:tab/>
        <w:t>1</w:t>
      </w:r>
    </w:p>
    <w:p w14:paraId="5BE3A048" w14:textId="77777777" w:rsidR="00BF46E1" w:rsidRPr="0041528A" w:rsidRDefault="00BF46E1" w:rsidP="0041528A">
      <w:pPr>
        <w:pStyle w:val="EW"/>
      </w:pPr>
      <w:r w:rsidRPr="0041528A">
        <w:tab/>
        <w:t>Command type:</w:t>
      </w:r>
      <w:r w:rsidRPr="0041528A">
        <w:tab/>
        <w:t>LAUNCH BROWSER</w:t>
      </w:r>
    </w:p>
    <w:p w14:paraId="4688CB43" w14:textId="77777777" w:rsidR="00BF46E1" w:rsidRPr="0041528A" w:rsidRDefault="00BF46E1" w:rsidP="0041528A">
      <w:pPr>
        <w:pStyle w:val="EW"/>
      </w:pPr>
      <w:r w:rsidRPr="0041528A">
        <w:tab/>
        <w:t>Command qualifier:</w:t>
      </w:r>
      <w:r w:rsidRPr="0041528A">
        <w:tab/>
        <w:t>launch browser, if not already launched</w:t>
      </w:r>
    </w:p>
    <w:p w14:paraId="08EAB2C5" w14:textId="77777777" w:rsidR="00BF46E1" w:rsidRPr="0041528A" w:rsidRDefault="00BF46E1" w:rsidP="0041528A">
      <w:pPr>
        <w:pStyle w:val="EW"/>
      </w:pPr>
      <w:r w:rsidRPr="0041528A">
        <w:t>Device identities</w:t>
      </w:r>
    </w:p>
    <w:p w14:paraId="2ED8D27C" w14:textId="77777777" w:rsidR="00BF46E1" w:rsidRPr="0041528A" w:rsidRDefault="00BF46E1" w:rsidP="0041528A">
      <w:pPr>
        <w:pStyle w:val="EW"/>
      </w:pPr>
      <w:r w:rsidRPr="0041528A">
        <w:tab/>
        <w:t>Source device:</w:t>
      </w:r>
      <w:r w:rsidRPr="0041528A">
        <w:tab/>
        <w:t>UICC</w:t>
      </w:r>
    </w:p>
    <w:p w14:paraId="4F0FAB40" w14:textId="77777777" w:rsidR="00BF46E1" w:rsidRPr="0041528A" w:rsidRDefault="00BF46E1" w:rsidP="0041528A">
      <w:pPr>
        <w:pStyle w:val="EW"/>
      </w:pPr>
      <w:r w:rsidRPr="0041528A">
        <w:tab/>
        <w:t>Destination device:</w:t>
      </w:r>
      <w:r w:rsidRPr="0041528A">
        <w:tab/>
        <w:t>ME</w:t>
      </w:r>
    </w:p>
    <w:p w14:paraId="272985AD" w14:textId="77777777" w:rsidR="00BF46E1" w:rsidRPr="0041528A" w:rsidRDefault="00BF46E1" w:rsidP="0041528A">
      <w:pPr>
        <w:pStyle w:val="EW"/>
      </w:pPr>
      <w:r w:rsidRPr="0041528A">
        <w:tab/>
        <w:t>URL</w:t>
      </w:r>
      <w:r w:rsidRPr="0041528A">
        <w:tab/>
      </w:r>
      <w:hyperlink r:id="rId11"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7EFA0600" w14:textId="77777777" w:rsidR="00BF46E1" w:rsidRPr="0041528A" w:rsidRDefault="00BF46E1" w:rsidP="0041528A">
      <w:pPr>
        <w:pStyle w:val="EW"/>
      </w:pPr>
      <w:r w:rsidRPr="0041528A">
        <w:tab/>
        <w:t>Bearer</w:t>
      </w:r>
      <w:r w:rsidRPr="0041528A">
        <w:tab/>
        <w:t>GPRS</w:t>
      </w:r>
    </w:p>
    <w:p w14:paraId="58C52B21" w14:textId="77777777" w:rsidR="00BF46E1" w:rsidRPr="0041528A" w:rsidRDefault="00BF46E1" w:rsidP="0041528A">
      <w:pPr>
        <w:pStyle w:val="EW"/>
      </w:pPr>
      <w:r w:rsidRPr="0041528A">
        <w:t>Gateway/Proxy id</w:t>
      </w:r>
    </w:p>
    <w:p w14:paraId="1F147804" w14:textId="77777777" w:rsidR="00BF46E1" w:rsidRPr="0041528A" w:rsidRDefault="00BF46E1" w:rsidP="0041528A">
      <w:pPr>
        <w:pStyle w:val="EW"/>
      </w:pPr>
      <w:r w:rsidRPr="0041528A">
        <w:tab/>
        <w:t>DCSunpacked, 8 bits data</w:t>
      </w:r>
    </w:p>
    <w:p w14:paraId="6F4D01EC" w14:textId="77777777" w:rsidR="00BF46E1" w:rsidRPr="0041528A" w:rsidRDefault="00BF46E1" w:rsidP="0041528A">
      <w:pPr>
        <w:pStyle w:val="EX"/>
      </w:pPr>
      <w:r w:rsidRPr="0041528A">
        <w:tab/>
        <w:t>Text string</w:t>
      </w:r>
      <w:r w:rsidRPr="0041528A">
        <w:tab/>
        <w:t>abc.def.ghi.jkl (different from the default IP address)</w:t>
      </w:r>
    </w:p>
    <w:p w14:paraId="784FBE15" w14:textId="77777777" w:rsidR="00BF46E1" w:rsidRPr="0041528A" w:rsidRDefault="00BF46E1" w:rsidP="00BF46E1">
      <w:r w:rsidRPr="0041528A">
        <w:t>Coding::</w:t>
      </w:r>
    </w:p>
    <w:p w14:paraId="263C158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A6FBC4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A11C2AA"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665D491"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B988C3A" w14:textId="77777777" w:rsidR="00BF46E1" w:rsidRPr="0041528A" w:rsidRDefault="00BF46E1" w:rsidP="0092045E">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64866D6"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29DEA73"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F37F4ED"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0BBF5F3" w14:textId="77777777" w:rsidR="00BF46E1" w:rsidRPr="0041528A" w:rsidRDefault="00BF46E1" w:rsidP="0092045E">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35D73A8D"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CEE13CF"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47AA4D8"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012D899"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E0C2F3D"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47CFFD8" w14:textId="77777777" w:rsidR="00BF46E1" w:rsidRPr="0041528A" w:rsidRDefault="00BF46E1" w:rsidP="0092045E">
            <w:pPr>
              <w:pStyle w:val="TAC"/>
            </w:pPr>
            <w:r w:rsidRPr="0041528A">
              <w:t>31</w:t>
            </w:r>
          </w:p>
        </w:tc>
      </w:tr>
      <w:tr w:rsidR="00BF46E1" w:rsidRPr="0041528A" w14:paraId="0AD4032D" w14:textId="77777777" w:rsidTr="00195D76">
        <w:trPr>
          <w:jc w:val="center"/>
        </w:trPr>
        <w:tc>
          <w:tcPr>
            <w:tcW w:w="1134" w:type="dxa"/>
            <w:tcBorders>
              <w:right w:val="single" w:sz="4" w:space="0" w:color="auto"/>
            </w:tcBorders>
          </w:tcPr>
          <w:p w14:paraId="3B972CEA"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1A2D22B" w14:textId="77777777" w:rsidR="00BF46E1" w:rsidRPr="0041528A" w:rsidRDefault="00BF46E1" w:rsidP="0092045E">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4E658832" w14:textId="77777777" w:rsidR="00BF46E1" w:rsidRPr="0041528A" w:rsidRDefault="00BF46E1" w:rsidP="0092045E">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2826D86E" w14:textId="77777777" w:rsidR="00BF46E1" w:rsidRPr="0041528A" w:rsidRDefault="00BF46E1" w:rsidP="0092045E">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549CDDF" w14:textId="77777777" w:rsidR="00BF46E1" w:rsidRPr="0041528A" w:rsidRDefault="00BF46E1" w:rsidP="0092045E">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B6BE304" w14:textId="77777777" w:rsidR="00BF46E1" w:rsidRPr="0041528A" w:rsidRDefault="00BF46E1" w:rsidP="0092045E">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64F0E5CB" w14:textId="77777777" w:rsidR="00BF46E1" w:rsidRPr="0041528A" w:rsidRDefault="00BF46E1" w:rsidP="0092045E">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08AC98AE" w14:textId="77777777" w:rsidR="00BF46E1" w:rsidRPr="0041528A" w:rsidRDefault="00BF46E1" w:rsidP="0092045E">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606A0F52" w14:textId="77777777" w:rsidR="00BF46E1" w:rsidRPr="0041528A" w:rsidRDefault="00BF46E1" w:rsidP="0092045E">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5FDA9AE6" w14:textId="77777777" w:rsidR="00BF46E1" w:rsidRPr="0041528A" w:rsidRDefault="00BF46E1" w:rsidP="0092045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07548C9" w14:textId="77777777" w:rsidR="00BF46E1" w:rsidRPr="0041528A" w:rsidRDefault="00BF46E1" w:rsidP="0092045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E76420E" w14:textId="77777777" w:rsidR="00BF46E1" w:rsidRPr="0041528A" w:rsidRDefault="00BF46E1" w:rsidP="0092045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9D0D04D" w14:textId="77777777" w:rsidR="00BF46E1" w:rsidRPr="0041528A" w:rsidRDefault="00BF46E1" w:rsidP="0092045E">
            <w:pPr>
              <w:pStyle w:val="TAC"/>
            </w:pPr>
            <w:r w:rsidRPr="0041528A">
              <w:t>2E</w:t>
            </w:r>
          </w:p>
        </w:tc>
      </w:tr>
      <w:tr w:rsidR="00BF46E1" w:rsidRPr="0041528A" w14:paraId="58F2721F" w14:textId="77777777" w:rsidTr="00195D76">
        <w:trPr>
          <w:jc w:val="center"/>
        </w:trPr>
        <w:tc>
          <w:tcPr>
            <w:tcW w:w="1134" w:type="dxa"/>
            <w:tcBorders>
              <w:right w:val="single" w:sz="4" w:space="0" w:color="auto"/>
            </w:tcBorders>
          </w:tcPr>
          <w:p w14:paraId="028A89BA"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7D256C6" w14:textId="77777777" w:rsidR="00BF46E1" w:rsidRPr="0041528A" w:rsidRDefault="00BF46E1" w:rsidP="0092045E">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7B57B83B" w14:textId="77777777" w:rsidR="00BF46E1" w:rsidRPr="0041528A" w:rsidRDefault="00BF46E1" w:rsidP="0092045E">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6F439928" w14:textId="77777777" w:rsidR="00BF46E1" w:rsidRPr="0041528A" w:rsidRDefault="00BF46E1" w:rsidP="0092045E">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0F5778C3" w14:textId="77777777" w:rsidR="00BF46E1" w:rsidRPr="0041528A" w:rsidRDefault="00BF46E1" w:rsidP="0092045E">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29C0939A" w14:textId="77777777" w:rsidR="00BF46E1" w:rsidRPr="0041528A" w:rsidRDefault="00BF46E1" w:rsidP="0092045E">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5BEB4EB7" w14:textId="77777777" w:rsidR="00BF46E1" w:rsidRPr="0041528A" w:rsidRDefault="00BF46E1" w:rsidP="0092045E">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6D379F2A" w14:textId="77777777" w:rsidR="00BF46E1" w:rsidRPr="0041528A" w:rsidRDefault="00BF46E1" w:rsidP="0092045E">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09E2028D" w14:textId="77777777" w:rsidR="00BF46E1" w:rsidRPr="0041528A" w:rsidRDefault="00BF46E1" w:rsidP="0092045E">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E888B1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74D40E9"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9BFE3AB"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18DD35E" w14:textId="77777777" w:rsidR="00BF46E1" w:rsidRPr="0041528A" w:rsidRDefault="00BF46E1" w:rsidP="0092045E">
            <w:pPr>
              <w:pStyle w:val="TAC"/>
            </w:pPr>
            <w:r w:rsidRPr="0041528A">
              <w:t>10</w:t>
            </w:r>
          </w:p>
        </w:tc>
      </w:tr>
      <w:tr w:rsidR="00BF46E1" w:rsidRPr="0041528A" w14:paraId="63E9D64A" w14:textId="77777777" w:rsidTr="00195D76">
        <w:trPr>
          <w:jc w:val="center"/>
        </w:trPr>
        <w:tc>
          <w:tcPr>
            <w:tcW w:w="1134" w:type="dxa"/>
            <w:tcBorders>
              <w:right w:val="single" w:sz="4" w:space="0" w:color="auto"/>
            </w:tcBorders>
          </w:tcPr>
          <w:p w14:paraId="6810F93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E35604F"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0BCB2C9"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322374B4" w14:textId="77777777" w:rsidR="00BF46E1" w:rsidRPr="0041528A" w:rsidRDefault="00BF46E1" w:rsidP="0092045E">
            <w:pPr>
              <w:pStyle w:val="TAC"/>
            </w:pPr>
            <w:r w:rsidRPr="0041528A">
              <w:t>62</w:t>
            </w:r>
          </w:p>
        </w:tc>
        <w:tc>
          <w:tcPr>
            <w:tcW w:w="567" w:type="dxa"/>
            <w:tcBorders>
              <w:top w:val="single" w:sz="4" w:space="0" w:color="auto"/>
              <w:left w:val="single" w:sz="4" w:space="0" w:color="auto"/>
              <w:bottom w:val="single" w:sz="4" w:space="0" w:color="auto"/>
              <w:right w:val="single" w:sz="4" w:space="0" w:color="auto"/>
            </w:tcBorders>
          </w:tcPr>
          <w:p w14:paraId="1540F343" w14:textId="77777777" w:rsidR="00BF46E1" w:rsidRPr="0041528A" w:rsidRDefault="00BF46E1" w:rsidP="0092045E">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77C10AF5" w14:textId="77777777" w:rsidR="00BF46E1" w:rsidRPr="0041528A" w:rsidRDefault="00BF46E1" w:rsidP="0092045E">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43CE4CFE"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C6C8D01"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B6A4C4F" w14:textId="77777777" w:rsidR="00BF46E1" w:rsidRPr="0041528A" w:rsidRDefault="00BF46E1" w:rsidP="0092045E">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47FE5096" w14:textId="77777777" w:rsidR="00BF46E1" w:rsidRPr="0041528A" w:rsidRDefault="00BF46E1" w:rsidP="0092045E">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026654D3" w14:textId="77777777" w:rsidR="00BF46E1" w:rsidRPr="0041528A" w:rsidRDefault="00BF46E1" w:rsidP="0092045E">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2AD0DD53" w14:textId="77777777" w:rsidR="00BF46E1" w:rsidRPr="0041528A" w:rsidRDefault="00BF46E1" w:rsidP="0092045E">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29C77540" w14:textId="77777777" w:rsidR="00BF46E1" w:rsidRPr="0041528A" w:rsidRDefault="00BF46E1" w:rsidP="0092045E">
            <w:pPr>
              <w:pStyle w:val="TAC"/>
            </w:pPr>
            <w:r w:rsidRPr="0041528A">
              <w:t>69</w:t>
            </w:r>
          </w:p>
        </w:tc>
      </w:tr>
      <w:tr w:rsidR="00BF46E1" w:rsidRPr="0041528A" w14:paraId="7CC562F1" w14:textId="77777777" w:rsidTr="00195D76">
        <w:trPr>
          <w:jc w:val="center"/>
        </w:trPr>
        <w:tc>
          <w:tcPr>
            <w:tcW w:w="1134" w:type="dxa"/>
            <w:tcBorders>
              <w:right w:val="single" w:sz="4" w:space="0" w:color="auto"/>
            </w:tcBorders>
          </w:tcPr>
          <w:p w14:paraId="1CCEBE02"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25C267F" w14:textId="77777777" w:rsidR="00BF46E1" w:rsidRPr="0041528A" w:rsidRDefault="00BF46E1" w:rsidP="0092045E">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643DB2D2" w14:textId="77777777" w:rsidR="00BF46E1" w:rsidRPr="0041528A" w:rsidRDefault="00BF46E1" w:rsidP="0092045E">
            <w:pPr>
              <w:pStyle w:val="TAC"/>
            </w:pPr>
            <w:r w:rsidRPr="0041528A">
              <w:t>6A</w:t>
            </w:r>
          </w:p>
        </w:tc>
        <w:tc>
          <w:tcPr>
            <w:tcW w:w="567" w:type="dxa"/>
            <w:tcBorders>
              <w:top w:val="single" w:sz="4" w:space="0" w:color="auto"/>
              <w:left w:val="single" w:sz="4" w:space="0" w:color="auto"/>
              <w:bottom w:val="single" w:sz="4" w:space="0" w:color="auto"/>
              <w:right w:val="single" w:sz="4" w:space="0" w:color="auto"/>
            </w:tcBorders>
          </w:tcPr>
          <w:p w14:paraId="2E021694" w14:textId="77777777" w:rsidR="00BF46E1" w:rsidRPr="0041528A" w:rsidRDefault="00BF46E1" w:rsidP="0092045E">
            <w:pPr>
              <w:pStyle w:val="TAC"/>
            </w:pPr>
            <w:r w:rsidRPr="0041528A">
              <w:t>6B</w:t>
            </w:r>
          </w:p>
        </w:tc>
        <w:tc>
          <w:tcPr>
            <w:tcW w:w="567" w:type="dxa"/>
            <w:tcBorders>
              <w:top w:val="single" w:sz="4" w:space="0" w:color="auto"/>
              <w:left w:val="single" w:sz="4" w:space="0" w:color="auto"/>
              <w:bottom w:val="single" w:sz="4" w:space="0" w:color="auto"/>
              <w:right w:val="single" w:sz="4" w:space="0" w:color="auto"/>
            </w:tcBorders>
          </w:tcPr>
          <w:p w14:paraId="21290203" w14:textId="77777777" w:rsidR="00BF46E1" w:rsidRPr="0041528A" w:rsidRDefault="00BF46E1" w:rsidP="0092045E">
            <w:pPr>
              <w:pStyle w:val="TAC"/>
            </w:pPr>
            <w:r w:rsidRPr="0041528A">
              <w:t>6C</w:t>
            </w:r>
          </w:p>
        </w:tc>
        <w:tc>
          <w:tcPr>
            <w:tcW w:w="567" w:type="dxa"/>
            <w:tcBorders>
              <w:top w:val="single" w:sz="4" w:space="0" w:color="auto"/>
              <w:left w:val="single" w:sz="4" w:space="0" w:color="auto"/>
            </w:tcBorders>
          </w:tcPr>
          <w:p w14:paraId="3D3EE330" w14:textId="77777777" w:rsidR="00BF46E1" w:rsidRPr="0041528A" w:rsidRDefault="00BF46E1" w:rsidP="0092045E">
            <w:pPr>
              <w:pStyle w:val="TAC"/>
            </w:pPr>
          </w:p>
        </w:tc>
        <w:tc>
          <w:tcPr>
            <w:tcW w:w="567" w:type="dxa"/>
            <w:tcBorders>
              <w:top w:val="single" w:sz="4" w:space="0" w:color="auto"/>
            </w:tcBorders>
          </w:tcPr>
          <w:p w14:paraId="309E87D3" w14:textId="77777777" w:rsidR="00BF46E1" w:rsidRPr="0041528A" w:rsidRDefault="00BF46E1" w:rsidP="0092045E">
            <w:pPr>
              <w:pStyle w:val="TAC"/>
            </w:pPr>
          </w:p>
        </w:tc>
        <w:tc>
          <w:tcPr>
            <w:tcW w:w="567" w:type="dxa"/>
            <w:tcBorders>
              <w:top w:val="single" w:sz="4" w:space="0" w:color="auto"/>
            </w:tcBorders>
          </w:tcPr>
          <w:p w14:paraId="4CCD65E5" w14:textId="77777777" w:rsidR="00BF46E1" w:rsidRPr="0041528A" w:rsidRDefault="00BF46E1" w:rsidP="0092045E">
            <w:pPr>
              <w:pStyle w:val="TAC"/>
            </w:pPr>
          </w:p>
        </w:tc>
        <w:tc>
          <w:tcPr>
            <w:tcW w:w="567" w:type="dxa"/>
            <w:tcBorders>
              <w:top w:val="single" w:sz="4" w:space="0" w:color="auto"/>
            </w:tcBorders>
          </w:tcPr>
          <w:p w14:paraId="7ECADD87" w14:textId="77777777" w:rsidR="00BF46E1" w:rsidRPr="0041528A" w:rsidRDefault="00BF46E1" w:rsidP="0092045E">
            <w:pPr>
              <w:pStyle w:val="TAC"/>
            </w:pPr>
          </w:p>
        </w:tc>
        <w:tc>
          <w:tcPr>
            <w:tcW w:w="567" w:type="dxa"/>
            <w:tcBorders>
              <w:top w:val="single" w:sz="4" w:space="0" w:color="auto"/>
            </w:tcBorders>
          </w:tcPr>
          <w:p w14:paraId="47A16DFE" w14:textId="77777777" w:rsidR="00BF46E1" w:rsidRPr="0041528A" w:rsidRDefault="00BF46E1" w:rsidP="0092045E">
            <w:pPr>
              <w:pStyle w:val="TAC"/>
            </w:pPr>
          </w:p>
        </w:tc>
        <w:tc>
          <w:tcPr>
            <w:tcW w:w="567" w:type="dxa"/>
            <w:tcBorders>
              <w:top w:val="single" w:sz="4" w:space="0" w:color="auto"/>
            </w:tcBorders>
          </w:tcPr>
          <w:p w14:paraId="17057D1F" w14:textId="77777777" w:rsidR="00BF46E1" w:rsidRPr="0041528A" w:rsidRDefault="00BF46E1" w:rsidP="0092045E">
            <w:pPr>
              <w:pStyle w:val="TAC"/>
            </w:pPr>
          </w:p>
        </w:tc>
        <w:tc>
          <w:tcPr>
            <w:tcW w:w="567" w:type="dxa"/>
            <w:tcBorders>
              <w:top w:val="single" w:sz="4" w:space="0" w:color="auto"/>
            </w:tcBorders>
          </w:tcPr>
          <w:p w14:paraId="489DCB8E" w14:textId="77777777" w:rsidR="00BF46E1" w:rsidRPr="0041528A" w:rsidRDefault="00BF46E1" w:rsidP="0092045E">
            <w:pPr>
              <w:pStyle w:val="TAC"/>
            </w:pPr>
          </w:p>
        </w:tc>
        <w:tc>
          <w:tcPr>
            <w:tcW w:w="567" w:type="dxa"/>
            <w:tcBorders>
              <w:top w:val="single" w:sz="4" w:space="0" w:color="auto"/>
            </w:tcBorders>
          </w:tcPr>
          <w:p w14:paraId="6896D063" w14:textId="77777777" w:rsidR="00BF46E1" w:rsidRPr="0041528A" w:rsidRDefault="00BF46E1" w:rsidP="0092045E">
            <w:pPr>
              <w:pStyle w:val="TAC"/>
            </w:pPr>
          </w:p>
        </w:tc>
      </w:tr>
    </w:tbl>
    <w:p w14:paraId="3B71B6DB" w14:textId="77777777" w:rsidR="00BF46E1" w:rsidRPr="0041528A" w:rsidRDefault="00BF46E1" w:rsidP="00BF46E1"/>
    <w:p w14:paraId="1480BA6A" w14:textId="77777777" w:rsidR="00BF46E1" w:rsidRPr="0041528A" w:rsidRDefault="00BF46E1" w:rsidP="00BF46E1">
      <w:r w:rsidRPr="0041528A">
        <w:t>TERMINAL RESPONSE: LAUNCH BROWSER 1.4.1</w:t>
      </w:r>
    </w:p>
    <w:p w14:paraId="297C3998" w14:textId="77777777" w:rsidR="00BF46E1" w:rsidRPr="0041528A" w:rsidRDefault="00BF46E1" w:rsidP="00BF46E1">
      <w:r w:rsidRPr="0041528A">
        <w:t>Logically:</w:t>
      </w:r>
    </w:p>
    <w:p w14:paraId="1DBA41D4" w14:textId="77777777" w:rsidR="00BF46E1" w:rsidRPr="0041528A" w:rsidRDefault="00BF46E1" w:rsidP="0041528A">
      <w:pPr>
        <w:pStyle w:val="EW"/>
      </w:pPr>
      <w:r w:rsidRPr="0041528A">
        <w:t>Command details</w:t>
      </w:r>
    </w:p>
    <w:p w14:paraId="0D7C320B" w14:textId="77777777" w:rsidR="00BF46E1" w:rsidRPr="0041528A" w:rsidRDefault="00BF46E1" w:rsidP="0041528A">
      <w:pPr>
        <w:pStyle w:val="EW"/>
      </w:pPr>
      <w:r w:rsidRPr="0041528A">
        <w:tab/>
        <w:t>Command number:</w:t>
      </w:r>
      <w:r w:rsidRPr="0041528A">
        <w:tab/>
        <w:t>1</w:t>
      </w:r>
    </w:p>
    <w:p w14:paraId="7098832B" w14:textId="77777777" w:rsidR="00BF46E1" w:rsidRPr="0041528A" w:rsidRDefault="00BF46E1" w:rsidP="0041528A">
      <w:pPr>
        <w:pStyle w:val="EW"/>
      </w:pPr>
      <w:r w:rsidRPr="0041528A">
        <w:tab/>
        <w:t>Command type:</w:t>
      </w:r>
      <w:r w:rsidRPr="0041528A">
        <w:tab/>
        <w:t>LAUNCH BROWSER</w:t>
      </w:r>
    </w:p>
    <w:p w14:paraId="25ED0B26" w14:textId="77777777" w:rsidR="00BF46E1" w:rsidRPr="0041528A" w:rsidRDefault="00BF46E1" w:rsidP="0041528A">
      <w:pPr>
        <w:pStyle w:val="EW"/>
      </w:pPr>
      <w:r w:rsidRPr="0041528A">
        <w:tab/>
        <w:t>Command qualifier:</w:t>
      </w:r>
      <w:r w:rsidRPr="0041528A">
        <w:tab/>
        <w:t>launch browser, if not already launched</w:t>
      </w:r>
    </w:p>
    <w:p w14:paraId="11D17478" w14:textId="77777777" w:rsidR="00BF46E1" w:rsidRPr="0041528A" w:rsidRDefault="00BF46E1" w:rsidP="0041528A">
      <w:pPr>
        <w:pStyle w:val="EW"/>
      </w:pPr>
      <w:r w:rsidRPr="0041528A">
        <w:t>Device identities</w:t>
      </w:r>
    </w:p>
    <w:p w14:paraId="2B6DD3E5" w14:textId="77777777" w:rsidR="00BF46E1" w:rsidRPr="0041528A" w:rsidRDefault="00BF46E1" w:rsidP="0041528A">
      <w:pPr>
        <w:pStyle w:val="EW"/>
      </w:pPr>
      <w:r w:rsidRPr="0041528A">
        <w:tab/>
        <w:t>Source device:</w:t>
      </w:r>
      <w:r w:rsidRPr="0041528A">
        <w:tab/>
        <w:t>ME</w:t>
      </w:r>
    </w:p>
    <w:p w14:paraId="2F66C9CA" w14:textId="77777777" w:rsidR="00BF46E1" w:rsidRPr="0041528A" w:rsidRDefault="00BF46E1" w:rsidP="0041528A">
      <w:pPr>
        <w:pStyle w:val="EW"/>
      </w:pPr>
      <w:r w:rsidRPr="0041528A">
        <w:tab/>
        <w:t>Destination device:</w:t>
      </w:r>
      <w:r w:rsidRPr="0041528A">
        <w:tab/>
        <w:t>UICC</w:t>
      </w:r>
    </w:p>
    <w:p w14:paraId="15581CCF" w14:textId="77777777" w:rsidR="00BF46E1" w:rsidRPr="0041528A" w:rsidRDefault="00BF46E1" w:rsidP="0041528A">
      <w:pPr>
        <w:pStyle w:val="EW"/>
      </w:pPr>
      <w:r w:rsidRPr="0041528A">
        <w:t>Result</w:t>
      </w:r>
    </w:p>
    <w:p w14:paraId="7055DD2E" w14:textId="77777777" w:rsidR="00BF46E1" w:rsidRPr="0041528A" w:rsidRDefault="00BF46E1" w:rsidP="0041528A">
      <w:pPr>
        <w:pStyle w:val="EX"/>
      </w:pPr>
      <w:r w:rsidRPr="0041528A">
        <w:tab/>
        <w:t>General Result:</w:t>
      </w:r>
      <w:r w:rsidRPr="0041528A">
        <w:tab/>
        <w:t>Command performed successfully</w:t>
      </w:r>
    </w:p>
    <w:p w14:paraId="29131F74" w14:textId="77777777" w:rsidR="00BF46E1" w:rsidRPr="0041528A" w:rsidRDefault="00BF46E1" w:rsidP="00BF46E1">
      <w:r w:rsidRPr="0041528A">
        <w:t>Coding:</w:t>
      </w:r>
    </w:p>
    <w:p w14:paraId="5DAA74C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FDF4D05" w14:textId="77777777" w:rsidTr="00195D76">
        <w:trPr>
          <w:jc w:val="center"/>
        </w:trPr>
        <w:tc>
          <w:tcPr>
            <w:tcW w:w="1134" w:type="dxa"/>
          </w:tcPr>
          <w:p w14:paraId="6F4F4671" w14:textId="77777777" w:rsidR="00BF46E1" w:rsidRPr="0041528A" w:rsidRDefault="00BF46E1" w:rsidP="0092045E">
            <w:pPr>
              <w:pStyle w:val="TAL"/>
            </w:pPr>
            <w:r w:rsidRPr="0041528A">
              <w:t>BER-TLV:</w:t>
            </w:r>
          </w:p>
        </w:tc>
        <w:tc>
          <w:tcPr>
            <w:tcW w:w="567" w:type="dxa"/>
          </w:tcPr>
          <w:p w14:paraId="4F4E4DD1" w14:textId="77777777" w:rsidR="00BF46E1" w:rsidRPr="0041528A" w:rsidRDefault="00BF46E1" w:rsidP="0092045E">
            <w:pPr>
              <w:pStyle w:val="TAC"/>
            </w:pPr>
            <w:r w:rsidRPr="0041528A">
              <w:t>81</w:t>
            </w:r>
          </w:p>
        </w:tc>
        <w:tc>
          <w:tcPr>
            <w:tcW w:w="567" w:type="dxa"/>
          </w:tcPr>
          <w:p w14:paraId="0A0C3301" w14:textId="77777777" w:rsidR="00BF46E1" w:rsidRPr="0041528A" w:rsidRDefault="00BF46E1" w:rsidP="0092045E">
            <w:pPr>
              <w:pStyle w:val="TAC"/>
            </w:pPr>
            <w:r w:rsidRPr="0041528A">
              <w:t>03</w:t>
            </w:r>
          </w:p>
        </w:tc>
        <w:tc>
          <w:tcPr>
            <w:tcW w:w="567" w:type="dxa"/>
          </w:tcPr>
          <w:p w14:paraId="110D6C4E" w14:textId="77777777" w:rsidR="00BF46E1" w:rsidRPr="0041528A" w:rsidRDefault="00BF46E1" w:rsidP="0092045E">
            <w:pPr>
              <w:pStyle w:val="TAC"/>
            </w:pPr>
            <w:r w:rsidRPr="0041528A">
              <w:t>01</w:t>
            </w:r>
          </w:p>
        </w:tc>
        <w:tc>
          <w:tcPr>
            <w:tcW w:w="567" w:type="dxa"/>
          </w:tcPr>
          <w:p w14:paraId="4B00B5FD" w14:textId="77777777" w:rsidR="00BF46E1" w:rsidRPr="0041528A" w:rsidRDefault="00BF46E1" w:rsidP="0092045E">
            <w:pPr>
              <w:pStyle w:val="TAC"/>
            </w:pPr>
            <w:r w:rsidRPr="0041528A">
              <w:t>15</w:t>
            </w:r>
          </w:p>
        </w:tc>
        <w:tc>
          <w:tcPr>
            <w:tcW w:w="567" w:type="dxa"/>
          </w:tcPr>
          <w:p w14:paraId="755299F3" w14:textId="77777777" w:rsidR="00BF46E1" w:rsidRPr="0041528A" w:rsidRDefault="00BF46E1" w:rsidP="0092045E">
            <w:pPr>
              <w:pStyle w:val="TAC"/>
            </w:pPr>
            <w:r w:rsidRPr="0041528A">
              <w:t>00</w:t>
            </w:r>
          </w:p>
        </w:tc>
        <w:tc>
          <w:tcPr>
            <w:tcW w:w="567" w:type="dxa"/>
          </w:tcPr>
          <w:p w14:paraId="7CE906D2" w14:textId="77777777" w:rsidR="00BF46E1" w:rsidRPr="0041528A" w:rsidRDefault="00BF46E1" w:rsidP="0092045E">
            <w:pPr>
              <w:pStyle w:val="TAC"/>
            </w:pPr>
            <w:r w:rsidRPr="0041528A">
              <w:t>82</w:t>
            </w:r>
          </w:p>
        </w:tc>
        <w:tc>
          <w:tcPr>
            <w:tcW w:w="567" w:type="dxa"/>
          </w:tcPr>
          <w:p w14:paraId="12B796C2" w14:textId="77777777" w:rsidR="00BF46E1" w:rsidRPr="0041528A" w:rsidRDefault="00BF46E1" w:rsidP="0092045E">
            <w:pPr>
              <w:pStyle w:val="TAC"/>
            </w:pPr>
            <w:r w:rsidRPr="0041528A">
              <w:t>02</w:t>
            </w:r>
          </w:p>
        </w:tc>
        <w:tc>
          <w:tcPr>
            <w:tcW w:w="567" w:type="dxa"/>
          </w:tcPr>
          <w:p w14:paraId="281F5CAE" w14:textId="77777777" w:rsidR="00BF46E1" w:rsidRPr="0041528A" w:rsidRDefault="00BF46E1" w:rsidP="0092045E">
            <w:pPr>
              <w:pStyle w:val="TAC"/>
            </w:pPr>
            <w:r w:rsidRPr="0041528A">
              <w:t>82</w:t>
            </w:r>
          </w:p>
        </w:tc>
        <w:tc>
          <w:tcPr>
            <w:tcW w:w="567" w:type="dxa"/>
          </w:tcPr>
          <w:p w14:paraId="56334EA2" w14:textId="77777777" w:rsidR="00BF46E1" w:rsidRPr="0041528A" w:rsidRDefault="00BF46E1" w:rsidP="0092045E">
            <w:pPr>
              <w:pStyle w:val="TAC"/>
            </w:pPr>
            <w:r w:rsidRPr="0041528A">
              <w:t>81</w:t>
            </w:r>
          </w:p>
        </w:tc>
        <w:tc>
          <w:tcPr>
            <w:tcW w:w="567" w:type="dxa"/>
          </w:tcPr>
          <w:p w14:paraId="095C8B60" w14:textId="77777777" w:rsidR="00BF46E1" w:rsidRPr="0041528A" w:rsidRDefault="00BF46E1" w:rsidP="0092045E">
            <w:pPr>
              <w:pStyle w:val="TAC"/>
            </w:pPr>
            <w:r w:rsidRPr="0041528A">
              <w:t>83</w:t>
            </w:r>
          </w:p>
        </w:tc>
        <w:tc>
          <w:tcPr>
            <w:tcW w:w="567" w:type="dxa"/>
          </w:tcPr>
          <w:p w14:paraId="3E5B9247" w14:textId="77777777" w:rsidR="00BF46E1" w:rsidRPr="0041528A" w:rsidRDefault="00BF46E1" w:rsidP="0092045E">
            <w:pPr>
              <w:pStyle w:val="TAC"/>
            </w:pPr>
            <w:r w:rsidRPr="0041528A">
              <w:t>01</w:t>
            </w:r>
          </w:p>
        </w:tc>
        <w:tc>
          <w:tcPr>
            <w:tcW w:w="567" w:type="dxa"/>
          </w:tcPr>
          <w:p w14:paraId="5A0794AB" w14:textId="77777777" w:rsidR="00BF46E1" w:rsidRPr="0041528A" w:rsidRDefault="00BF46E1" w:rsidP="0092045E">
            <w:pPr>
              <w:pStyle w:val="TAC"/>
            </w:pPr>
            <w:r w:rsidRPr="0041528A">
              <w:t>00</w:t>
            </w:r>
          </w:p>
        </w:tc>
      </w:tr>
    </w:tbl>
    <w:p w14:paraId="649A9E0B" w14:textId="77777777" w:rsidR="00BF46E1" w:rsidRPr="0041528A" w:rsidRDefault="00BF46E1" w:rsidP="00BF46E1"/>
    <w:p w14:paraId="1AADF520" w14:textId="77777777" w:rsidR="00BF46E1" w:rsidRPr="0041528A" w:rsidRDefault="00BF46E1" w:rsidP="00BF46E1">
      <w:pPr>
        <w:pStyle w:val="TH"/>
      </w:pPr>
      <w:r w:rsidRPr="0041528A">
        <w:t>Expected Sequence 1.5 Void</w:t>
      </w:r>
    </w:p>
    <w:p w14:paraId="1EA17A09" w14:textId="77777777" w:rsidR="00BF46E1" w:rsidRPr="0041528A" w:rsidRDefault="00BF46E1" w:rsidP="00BF46E1">
      <w:pPr>
        <w:pStyle w:val="TH"/>
      </w:pPr>
      <w:r w:rsidRPr="0041528A">
        <w:t>Expected Sequence 1.6 (LAUNCH BROWSER, ME does not support Launch Browser with Default URL)</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164379A8" w14:textId="77777777" w:rsidTr="00195D76">
        <w:trPr>
          <w:cantSplit/>
          <w:jc w:val="center"/>
        </w:trPr>
        <w:tc>
          <w:tcPr>
            <w:tcW w:w="737" w:type="dxa"/>
            <w:tcBorders>
              <w:top w:val="single" w:sz="6" w:space="0" w:color="auto"/>
              <w:left w:val="single" w:sz="6" w:space="0" w:color="auto"/>
              <w:right w:val="single" w:sz="6" w:space="0" w:color="auto"/>
            </w:tcBorders>
          </w:tcPr>
          <w:p w14:paraId="33D36198" w14:textId="77777777" w:rsidR="00BF46E1" w:rsidRPr="0041528A" w:rsidRDefault="00BF46E1" w:rsidP="0092045E">
            <w:pPr>
              <w:pStyle w:val="TAH"/>
            </w:pPr>
            <w:r w:rsidRPr="0041528A">
              <w:t>Step</w:t>
            </w:r>
          </w:p>
        </w:tc>
        <w:tc>
          <w:tcPr>
            <w:tcW w:w="1282" w:type="dxa"/>
            <w:tcBorders>
              <w:top w:val="single" w:sz="6" w:space="0" w:color="auto"/>
              <w:left w:val="single" w:sz="6" w:space="0" w:color="auto"/>
              <w:right w:val="single" w:sz="6" w:space="0" w:color="auto"/>
            </w:tcBorders>
          </w:tcPr>
          <w:p w14:paraId="4F53D225"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5DB1ABAF"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0414350A" w14:textId="77777777" w:rsidR="00BF46E1" w:rsidRPr="0041528A" w:rsidRDefault="00BF46E1" w:rsidP="0092045E">
            <w:pPr>
              <w:pStyle w:val="TAH"/>
            </w:pPr>
            <w:r w:rsidRPr="0041528A">
              <w:t>Comments</w:t>
            </w:r>
          </w:p>
        </w:tc>
      </w:tr>
      <w:tr w:rsidR="00BF46E1" w:rsidRPr="0041528A" w14:paraId="77AA5A13" w14:textId="77777777" w:rsidTr="00195D76">
        <w:trPr>
          <w:cantSplit/>
          <w:jc w:val="center"/>
        </w:trPr>
        <w:tc>
          <w:tcPr>
            <w:tcW w:w="737" w:type="dxa"/>
            <w:tcBorders>
              <w:top w:val="single" w:sz="6" w:space="0" w:color="auto"/>
              <w:left w:val="single" w:sz="6" w:space="0" w:color="auto"/>
              <w:right w:val="single" w:sz="6" w:space="0" w:color="auto"/>
            </w:tcBorders>
          </w:tcPr>
          <w:p w14:paraId="359EDE46" w14:textId="77777777" w:rsidR="00BF46E1" w:rsidRPr="0041528A" w:rsidRDefault="00BF46E1" w:rsidP="0092045E">
            <w:pPr>
              <w:pStyle w:val="TAC"/>
            </w:pPr>
            <w:r w:rsidRPr="0041528A">
              <w:t>0</w:t>
            </w:r>
          </w:p>
        </w:tc>
        <w:tc>
          <w:tcPr>
            <w:tcW w:w="1282" w:type="dxa"/>
            <w:tcBorders>
              <w:top w:val="single" w:sz="6" w:space="0" w:color="auto"/>
              <w:left w:val="single" w:sz="6" w:space="0" w:color="auto"/>
              <w:right w:val="single" w:sz="6" w:space="0" w:color="auto"/>
            </w:tcBorders>
          </w:tcPr>
          <w:p w14:paraId="2AC1FEC5" w14:textId="77777777" w:rsidR="00BF46E1" w:rsidRPr="0041528A" w:rsidRDefault="00BF46E1" w:rsidP="0092045E">
            <w:pPr>
              <w:pStyle w:val="TAC"/>
            </w:pPr>
            <w:r w:rsidRPr="0041528A">
              <w:t>ME</w:t>
            </w:r>
          </w:p>
        </w:tc>
        <w:tc>
          <w:tcPr>
            <w:tcW w:w="2892" w:type="dxa"/>
            <w:tcBorders>
              <w:top w:val="single" w:sz="6" w:space="0" w:color="auto"/>
              <w:left w:val="single" w:sz="6" w:space="0" w:color="auto"/>
              <w:right w:val="single" w:sz="6" w:space="0" w:color="auto"/>
            </w:tcBorders>
          </w:tcPr>
          <w:p w14:paraId="6F578F26" w14:textId="77777777" w:rsidR="00BF46E1" w:rsidRPr="0041528A" w:rsidRDefault="00BF46E1" w:rsidP="0092045E">
            <w:pPr>
              <w:pStyle w:val="TAL"/>
            </w:pPr>
          </w:p>
        </w:tc>
        <w:tc>
          <w:tcPr>
            <w:tcW w:w="3776" w:type="dxa"/>
            <w:tcBorders>
              <w:left w:val="single" w:sz="6" w:space="0" w:color="auto"/>
              <w:right w:val="single" w:sz="6" w:space="0" w:color="auto"/>
            </w:tcBorders>
          </w:tcPr>
          <w:p w14:paraId="0D1B9EDE" w14:textId="77777777" w:rsidR="00BF46E1" w:rsidRPr="0041528A" w:rsidRDefault="00BF46E1" w:rsidP="0092045E">
            <w:pPr>
              <w:pStyle w:val="TAL"/>
            </w:pPr>
            <w:r w:rsidRPr="0041528A">
              <w:t>[The ME is in idle mode and the browser's cache shall have been cleared. The ME does not support Launch Browser with Default URL]</w:t>
            </w:r>
          </w:p>
        </w:tc>
      </w:tr>
      <w:tr w:rsidR="00BF46E1" w:rsidRPr="0041528A" w14:paraId="17627BAF" w14:textId="77777777" w:rsidTr="00195D76">
        <w:trPr>
          <w:cantSplit/>
          <w:jc w:val="center"/>
        </w:trPr>
        <w:tc>
          <w:tcPr>
            <w:tcW w:w="737" w:type="dxa"/>
            <w:tcBorders>
              <w:left w:val="single" w:sz="6" w:space="0" w:color="auto"/>
              <w:right w:val="single" w:sz="6" w:space="0" w:color="auto"/>
            </w:tcBorders>
          </w:tcPr>
          <w:p w14:paraId="5D4E8A47" w14:textId="77777777" w:rsidR="00BF46E1" w:rsidRPr="0041528A" w:rsidRDefault="00BF46E1" w:rsidP="0092045E">
            <w:pPr>
              <w:pStyle w:val="TAC"/>
            </w:pPr>
            <w:r w:rsidRPr="0041528A">
              <w:t>1</w:t>
            </w:r>
          </w:p>
        </w:tc>
        <w:tc>
          <w:tcPr>
            <w:tcW w:w="1282" w:type="dxa"/>
            <w:tcBorders>
              <w:left w:val="single" w:sz="6" w:space="0" w:color="auto"/>
              <w:right w:val="single" w:sz="6" w:space="0" w:color="auto"/>
            </w:tcBorders>
          </w:tcPr>
          <w:p w14:paraId="291BBDE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8512747" w14:textId="77777777" w:rsidR="00BF46E1" w:rsidRPr="0041528A" w:rsidRDefault="00BF46E1" w:rsidP="0092045E">
            <w:pPr>
              <w:pStyle w:val="TAL"/>
            </w:pPr>
            <w:r w:rsidRPr="0041528A">
              <w:t>PROACTIVE COMMAND PENDING: LAUNCH BROWSER 1.1.1</w:t>
            </w:r>
          </w:p>
        </w:tc>
        <w:tc>
          <w:tcPr>
            <w:tcW w:w="3776" w:type="dxa"/>
            <w:tcBorders>
              <w:left w:val="single" w:sz="6" w:space="0" w:color="auto"/>
              <w:right w:val="single" w:sz="6" w:space="0" w:color="auto"/>
            </w:tcBorders>
          </w:tcPr>
          <w:p w14:paraId="4C5C98E6" w14:textId="77777777" w:rsidR="00BF46E1" w:rsidRPr="0041528A" w:rsidRDefault="00BF46E1" w:rsidP="0092045E">
            <w:pPr>
              <w:pStyle w:val="TAL"/>
            </w:pPr>
          </w:p>
        </w:tc>
      </w:tr>
      <w:tr w:rsidR="00BF46E1" w:rsidRPr="0041528A" w14:paraId="27077FA2" w14:textId="77777777" w:rsidTr="00195D76">
        <w:trPr>
          <w:cantSplit/>
          <w:jc w:val="center"/>
        </w:trPr>
        <w:tc>
          <w:tcPr>
            <w:tcW w:w="737" w:type="dxa"/>
            <w:tcBorders>
              <w:left w:val="single" w:sz="6" w:space="0" w:color="auto"/>
              <w:right w:val="single" w:sz="6" w:space="0" w:color="auto"/>
            </w:tcBorders>
          </w:tcPr>
          <w:p w14:paraId="382FB108" w14:textId="77777777" w:rsidR="00BF46E1" w:rsidRPr="0041528A" w:rsidRDefault="00BF46E1" w:rsidP="0092045E">
            <w:pPr>
              <w:pStyle w:val="TAC"/>
            </w:pPr>
            <w:r w:rsidRPr="0041528A">
              <w:t>2</w:t>
            </w:r>
          </w:p>
        </w:tc>
        <w:tc>
          <w:tcPr>
            <w:tcW w:w="1282" w:type="dxa"/>
            <w:tcBorders>
              <w:left w:val="single" w:sz="6" w:space="0" w:color="auto"/>
              <w:right w:val="single" w:sz="6" w:space="0" w:color="auto"/>
            </w:tcBorders>
          </w:tcPr>
          <w:p w14:paraId="18A74C30"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5227D77"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773428A0" w14:textId="77777777" w:rsidR="00BF46E1" w:rsidRPr="0041528A" w:rsidRDefault="00BF46E1" w:rsidP="0092045E">
            <w:pPr>
              <w:pStyle w:val="TAL"/>
            </w:pPr>
          </w:p>
        </w:tc>
      </w:tr>
      <w:tr w:rsidR="00BF46E1" w:rsidRPr="0041528A" w14:paraId="445CBB82" w14:textId="77777777" w:rsidTr="00195D76">
        <w:trPr>
          <w:cantSplit/>
          <w:jc w:val="center"/>
        </w:trPr>
        <w:tc>
          <w:tcPr>
            <w:tcW w:w="737" w:type="dxa"/>
            <w:tcBorders>
              <w:left w:val="single" w:sz="6" w:space="0" w:color="auto"/>
              <w:right w:val="single" w:sz="6" w:space="0" w:color="auto"/>
            </w:tcBorders>
          </w:tcPr>
          <w:p w14:paraId="65B826EB" w14:textId="77777777" w:rsidR="00BF46E1" w:rsidRPr="0041528A" w:rsidRDefault="00BF46E1" w:rsidP="0092045E">
            <w:pPr>
              <w:pStyle w:val="TAC"/>
            </w:pPr>
            <w:r w:rsidRPr="0041528A">
              <w:t>3</w:t>
            </w:r>
          </w:p>
        </w:tc>
        <w:tc>
          <w:tcPr>
            <w:tcW w:w="1282" w:type="dxa"/>
            <w:tcBorders>
              <w:left w:val="single" w:sz="6" w:space="0" w:color="auto"/>
              <w:right w:val="single" w:sz="6" w:space="0" w:color="auto"/>
            </w:tcBorders>
          </w:tcPr>
          <w:p w14:paraId="64B9E0A2"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9EB89D5" w14:textId="77777777" w:rsidR="00BF46E1" w:rsidRPr="0041528A" w:rsidRDefault="00BF46E1" w:rsidP="0092045E">
            <w:pPr>
              <w:pStyle w:val="TAL"/>
            </w:pPr>
            <w:r w:rsidRPr="0041528A">
              <w:t>PROACTIVE COMMAND: LAUNCH BROWSER 1.1.1</w:t>
            </w:r>
          </w:p>
        </w:tc>
        <w:tc>
          <w:tcPr>
            <w:tcW w:w="3776" w:type="dxa"/>
            <w:tcBorders>
              <w:left w:val="single" w:sz="6" w:space="0" w:color="auto"/>
              <w:right w:val="single" w:sz="6" w:space="0" w:color="auto"/>
            </w:tcBorders>
          </w:tcPr>
          <w:p w14:paraId="6C138831" w14:textId="77777777" w:rsidR="00BF46E1" w:rsidRPr="0041528A" w:rsidRDefault="00BF46E1" w:rsidP="0092045E">
            <w:pPr>
              <w:pStyle w:val="TAL"/>
            </w:pPr>
            <w:r w:rsidRPr="0041528A">
              <w:t>[connect to the default URL, "launch browser, if not already launched", no null alpha id.]</w:t>
            </w:r>
          </w:p>
        </w:tc>
      </w:tr>
      <w:tr w:rsidR="00BF46E1" w:rsidRPr="0041528A" w14:paraId="14919AEA" w14:textId="77777777" w:rsidTr="00195D76">
        <w:trPr>
          <w:cantSplit/>
          <w:jc w:val="center"/>
        </w:trPr>
        <w:tc>
          <w:tcPr>
            <w:tcW w:w="737" w:type="dxa"/>
            <w:tcBorders>
              <w:left w:val="single" w:sz="6" w:space="0" w:color="auto"/>
              <w:right w:val="single" w:sz="6" w:space="0" w:color="auto"/>
            </w:tcBorders>
          </w:tcPr>
          <w:p w14:paraId="34923FDF" w14:textId="77777777" w:rsidR="00BF46E1" w:rsidRPr="0041528A" w:rsidRDefault="00BF46E1" w:rsidP="0092045E">
            <w:pPr>
              <w:pStyle w:val="TAC"/>
            </w:pPr>
            <w:r w:rsidRPr="0041528A">
              <w:t>4</w:t>
            </w:r>
          </w:p>
        </w:tc>
        <w:tc>
          <w:tcPr>
            <w:tcW w:w="1282" w:type="dxa"/>
            <w:tcBorders>
              <w:left w:val="single" w:sz="6" w:space="0" w:color="auto"/>
              <w:right w:val="single" w:sz="6" w:space="0" w:color="auto"/>
            </w:tcBorders>
          </w:tcPr>
          <w:p w14:paraId="69A91916"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17346159" w14:textId="77777777" w:rsidR="00BF46E1" w:rsidRPr="0041528A" w:rsidRDefault="00BF46E1" w:rsidP="0092045E">
            <w:pPr>
              <w:pStyle w:val="TAL"/>
            </w:pPr>
            <w:r w:rsidRPr="0041528A">
              <w:t>The ME may display the alpha identifier</w:t>
            </w:r>
          </w:p>
        </w:tc>
        <w:tc>
          <w:tcPr>
            <w:tcW w:w="3776" w:type="dxa"/>
            <w:tcBorders>
              <w:left w:val="single" w:sz="6" w:space="0" w:color="auto"/>
              <w:right w:val="single" w:sz="6" w:space="0" w:color="auto"/>
            </w:tcBorders>
          </w:tcPr>
          <w:p w14:paraId="4F874C94" w14:textId="77777777" w:rsidR="00BF46E1" w:rsidRPr="0041528A" w:rsidRDefault="00BF46E1" w:rsidP="0092045E">
            <w:pPr>
              <w:pStyle w:val="TAL"/>
            </w:pPr>
          </w:p>
        </w:tc>
      </w:tr>
      <w:tr w:rsidR="00BF46E1" w:rsidRPr="0041528A" w14:paraId="1C59EE5B" w14:textId="77777777" w:rsidTr="00195D76">
        <w:trPr>
          <w:cantSplit/>
          <w:jc w:val="center"/>
        </w:trPr>
        <w:tc>
          <w:tcPr>
            <w:tcW w:w="737" w:type="dxa"/>
            <w:tcBorders>
              <w:left w:val="single" w:sz="6" w:space="0" w:color="auto"/>
              <w:right w:val="single" w:sz="6" w:space="0" w:color="auto"/>
            </w:tcBorders>
          </w:tcPr>
          <w:p w14:paraId="30F0D1FC" w14:textId="77777777" w:rsidR="00BF46E1" w:rsidRPr="0041528A" w:rsidRDefault="00BF46E1" w:rsidP="0092045E">
            <w:pPr>
              <w:pStyle w:val="TAC"/>
            </w:pPr>
            <w:r w:rsidRPr="0041528A">
              <w:t>5</w:t>
            </w:r>
          </w:p>
        </w:tc>
        <w:tc>
          <w:tcPr>
            <w:tcW w:w="1282" w:type="dxa"/>
            <w:tcBorders>
              <w:left w:val="single" w:sz="6" w:space="0" w:color="auto"/>
              <w:right w:val="single" w:sz="6" w:space="0" w:color="auto"/>
            </w:tcBorders>
          </w:tcPr>
          <w:p w14:paraId="21B47542"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23032E1C" w14:textId="77777777" w:rsidR="00BF46E1" w:rsidRPr="0041528A" w:rsidRDefault="00BF46E1" w:rsidP="0092045E">
            <w:pPr>
              <w:pStyle w:val="TAL"/>
            </w:pPr>
            <w:r w:rsidRPr="0041528A">
              <w:t>If the ME displays the alpha identifier then the user confirms the launch browser.</w:t>
            </w:r>
          </w:p>
        </w:tc>
        <w:tc>
          <w:tcPr>
            <w:tcW w:w="3776" w:type="dxa"/>
            <w:tcBorders>
              <w:left w:val="single" w:sz="6" w:space="0" w:color="auto"/>
              <w:right w:val="single" w:sz="6" w:space="0" w:color="auto"/>
            </w:tcBorders>
          </w:tcPr>
          <w:p w14:paraId="4C0CA670" w14:textId="77777777" w:rsidR="00BF46E1" w:rsidRPr="0041528A" w:rsidRDefault="00BF46E1" w:rsidP="0092045E">
            <w:pPr>
              <w:pStyle w:val="TAL"/>
            </w:pPr>
            <w:r w:rsidRPr="0041528A">
              <w:t>[option: user confirmation]</w:t>
            </w:r>
          </w:p>
        </w:tc>
      </w:tr>
      <w:tr w:rsidR="00BF46E1" w:rsidRPr="0041528A" w14:paraId="386F31B3" w14:textId="77777777" w:rsidTr="00195D76">
        <w:trPr>
          <w:cantSplit/>
          <w:jc w:val="center"/>
        </w:trPr>
        <w:tc>
          <w:tcPr>
            <w:tcW w:w="737" w:type="dxa"/>
            <w:tcBorders>
              <w:left w:val="single" w:sz="6" w:space="0" w:color="auto"/>
              <w:right w:val="single" w:sz="6" w:space="0" w:color="auto"/>
            </w:tcBorders>
          </w:tcPr>
          <w:p w14:paraId="4119E077" w14:textId="77777777" w:rsidR="00BF46E1" w:rsidRPr="0041528A" w:rsidRDefault="00BF46E1" w:rsidP="0092045E">
            <w:pPr>
              <w:pStyle w:val="TAC"/>
            </w:pPr>
            <w:r w:rsidRPr="0041528A">
              <w:t>6</w:t>
            </w:r>
          </w:p>
        </w:tc>
        <w:tc>
          <w:tcPr>
            <w:tcW w:w="1282" w:type="dxa"/>
            <w:tcBorders>
              <w:left w:val="single" w:sz="6" w:space="0" w:color="auto"/>
              <w:right w:val="single" w:sz="6" w:space="0" w:color="auto"/>
            </w:tcBorders>
          </w:tcPr>
          <w:p w14:paraId="18C5130B"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B78505B" w14:textId="77777777" w:rsidR="00BF46E1" w:rsidRPr="0041528A" w:rsidRDefault="00BF46E1" w:rsidP="0092045E">
            <w:pPr>
              <w:pStyle w:val="TAL"/>
            </w:pPr>
            <w:r w:rsidRPr="0041528A">
              <w:t>TERMINAL RESPONSE: LAUNCH BROWSER 1.6.1 )</w:t>
            </w:r>
            <w:r w:rsidRPr="0041528A">
              <w:br/>
            </w:r>
          </w:p>
        </w:tc>
        <w:tc>
          <w:tcPr>
            <w:tcW w:w="3776" w:type="dxa"/>
            <w:tcBorders>
              <w:left w:val="single" w:sz="6" w:space="0" w:color="auto"/>
              <w:right w:val="single" w:sz="6" w:space="0" w:color="auto"/>
            </w:tcBorders>
          </w:tcPr>
          <w:p w14:paraId="31AF9837" w14:textId="77777777" w:rsidR="00BF46E1" w:rsidRPr="0041528A" w:rsidRDefault="00BF46E1" w:rsidP="0092045E">
            <w:pPr>
              <w:pStyle w:val="TAL"/>
            </w:pPr>
            <w:r w:rsidRPr="0041528A">
              <w:t>[ME unable to process command - Default URL unavailable]</w:t>
            </w:r>
            <w:r w:rsidRPr="0041528A">
              <w:br/>
            </w:r>
          </w:p>
        </w:tc>
      </w:tr>
      <w:tr w:rsidR="00BF46E1" w:rsidRPr="0041528A" w14:paraId="3D2E0208" w14:textId="77777777" w:rsidTr="00195D76">
        <w:trPr>
          <w:cantSplit/>
          <w:jc w:val="center"/>
        </w:trPr>
        <w:tc>
          <w:tcPr>
            <w:tcW w:w="737" w:type="dxa"/>
            <w:tcBorders>
              <w:left w:val="single" w:sz="6" w:space="0" w:color="auto"/>
              <w:bottom w:val="single" w:sz="4" w:space="0" w:color="auto"/>
              <w:right w:val="single" w:sz="6" w:space="0" w:color="auto"/>
            </w:tcBorders>
          </w:tcPr>
          <w:p w14:paraId="1CD270F4" w14:textId="77777777" w:rsidR="00BF46E1" w:rsidRPr="0041528A" w:rsidRDefault="00BF46E1" w:rsidP="0092045E">
            <w:pPr>
              <w:pStyle w:val="TAC"/>
            </w:pPr>
            <w:r w:rsidRPr="0041528A">
              <w:t>7</w:t>
            </w:r>
          </w:p>
        </w:tc>
        <w:tc>
          <w:tcPr>
            <w:tcW w:w="1282" w:type="dxa"/>
            <w:tcBorders>
              <w:left w:val="single" w:sz="6" w:space="0" w:color="auto"/>
              <w:bottom w:val="single" w:sz="4" w:space="0" w:color="auto"/>
              <w:right w:val="single" w:sz="6" w:space="0" w:color="auto"/>
            </w:tcBorders>
          </w:tcPr>
          <w:p w14:paraId="5043FAB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5AF5E930" w14:textId="77777777" w:rsidR="00BF46E1" w:rsidRPr="0041528A" w:rsidRDefault="00BF46E1" w:rsidP="0092045E">
            <w:pPr>
              <w:pStyle w:val="TAL"/>
            </w:pPr>
            <w:r w:rsidRPr="0041528A">
              <w:t>PROACTIVE UICC SESSION ENDED</w:t>
            </w:r>
          </w:p>
        </w:tc>
        <w:tc>
          <w:tcPr>
            <w:tcW w:w="3776" w:type="dxa"/>
            <w:tcBorders>
              <w:left w:val="single" w:sz="6" w:space="0" w:color="auto"/>
              <w:bottom w:val="single" w:sz="4" w:space="0" w:color="auto"/>
              <w:right w:val="single" w:sz="6" w:space="0" w:color="auto"/>
            </w:tcBorders>
          </w:tcPr>
          <w:p w14:paraId="26FFC4CF" w14:textId="77777777" w:rsidR="00BF46E1" w:rsidRPr="0041528A" w:rsidRDefault="00BF46E1" w:rsidP="0092045E">
            <w:pPr>
              <w:pStyle w:val="TAL"/>
            </w:pPr>
          </w:p>
        </w:tc>
      </w:tr>
    </w:tbl>
    <w:p w14:paraId="2910B5AA" w14:textId="77777777" w:rsidR="00BF46E1" w:rsidRPr="0041528A" w:rsidRDefault="00BF46E1" w:rsidP="00BF46E1"/>
    <w:p w14:paraId="0115FC8D" w14:textId="77777777" w:rsidR="00BF46E1" w:rsidRPr="0041528A" w:rsidRDefault="00BF46E1" w:rsidP="00BF46E1"/>
    <w:p w14:paraId="43864CC5" w14:textId="77777777" w:rsidR="00BF46E1" w:rsidRPr="0041528A" w:rsidRDefault="00BF46E1" w:rsidP="00BF46E1">
      <w:r w:rsidRPr="0041528A">
        <w:t>TERMINAL RESPONSE: LAUNCH BROWSER 1.6.1</w:t>
      </w:r>
    </w:p>
    <w:p w14:paraId="123BE71B" w14:textId="77777777" w:rsidR="00BF46E1" w:rsidRPr="0041528A" w:rsidRDefault="00BF46E1" w:rsidP="00BF46E1">
      <w:r w:rsidRPr="0041528A">
        <w:t>Logically:</w:t>
      </w:r>
    </w:p>
    <w:p w14:paraId="1F1DA4F7" w14:textId="77777777" w:rsidR="00BF46E1" w:rsidRPr="0041528A" w:rsidRDefault="00BF46E1" w:rsidP="0041528A">
      <w:pPr>
        <w:pStyle w:val="EW"/>
      </w:pPr>
      <w:r w:rsidRPr="0041528A">
        <w:t>Command details</w:t>
      </w:r>
    </w:p>
    <w:p w14:paraId="4F4E6D5F" w14:textId="77777777" w:rsidR="00BF46E1" w:rsidRPr="0041528A" w:rsidRDefault="00BF46E1" w:rsidP="0041528A">
      <w:pPr>
        <w:pStyle w:val="EW"/>
      </w:pPr>
      <w:r w:rsidRPr="0041528A">
        <w:tab/>
        <w:t>Command number:</w:t>
      </w:r>
      <w:r w:rsidRPr="0041528A">
        <w:tab/>
        <w:t>1</w:t>
      </w:r>
    </w:p>
    <w:p w14:paraId="0EC6C6F5" w14:textId="77777777" w:rsidR="00BF46E1" w:rsidRPr="0041528A" w:rsidRDefault="00BF46E1" w:rsidP="0041528A">
      <w:pPr>
        <w:pStyle w:val="EW"/>
      </w:pPr>
      <w:r w:rsidRPr="0041528A">
        <w:tab/>
        <w:t>Command type:</w:t>
      </w:r>
      <w:r w:rsidRPr="0041528A">
        <w:tab/>
        <w:t>LAUNCH BROWSER</w:t>
      </w:r>
    </w:p>
    <w:p w14:paraId="7ACB58A0" w14:textId="77777777" w:rsidR="00BF46E1" w:rsidRPr="0041528A" w:rsidRDefault="00BF46E1" w:rsidP="0041528A">
      <w:pPr>
        <w:pStyle w:val="EW"/>
      </w:pPr>
      <w:r w:rsidRPr="0041528A">
        <w:tab/>
        <w:t>Command qualifier:</w:t>
      </w:r>
      <w:r w:rsidRPr="0041528A">
        <w:tab/>
        <w:t>launch browser, if not already launched</w:t>
      </w:r>
    </w:p>
    <w:p w14:paraId="6613F818" w14:textId="77777777" w:rsidR="00BF46E1" w:rsidRPr="0041528A" w:rsidRDefault="00BF46E1" w:rsidP="0041528A">
      <w:pPr>
        <w:pStyle w:val="EW"/>
      </w:pPr>
      <w:r w:rsidRPr="0041528A">
        <w:t>Device identities</w:t>
      </w:r>
    </w:p>
    <w:p w14:paraId="2721A83B" w14:textId="77777777" w:rsidR="00BF46E1" w:rsidRPr="0041528A" w:rsidRDefault="00BF46E1" w:rsidP="0041528A">
      <w:pPr>
        <w:pStyle w:val="EW"/>
      </w:pPr>
      <w:r w:rsidRPr="0041528A">
        <w:lastRenderedPageBreak/>
        <w:tab/>
        <w:t>Source device:</w:t>
      </w:r>
      <w:r w:rsidRPr="0041528A">
        <w:tab/>
        <w:t>ME</w:t>
      </w:r>
    </w:p>
    <w:p w14:paraId="513FAE68" w14:textId="77777777" w:rsidR="00BF46E1" w:rsidRPr="0041528A" w:rsidRDefault="00BF46E1" w:rsidP="0041528A">
      <w:pPr>
        <w:pStyle w:val="EW"/>
      </w:pPr>
      <w:r w:rsidRPr="0041528A">
        <w:tab/>
        <w:t>Destination device:</w:t>
      </w:r>
      <w:r w:rsidRPr="0041528A">
        <w:tab/>
        <w:t>UICC</w:t>
      </w:r>
    </w:p>
    <w:p w14:paraId="1312B6DB" w14:textId="77777777" w:rsidR="00BF46E1" w:rsidRPr="0041528A" w:rsidRDefault="00BF46E1" w:rsidP="0041528A">
      <w:pPr>
        <w:pStyle w:val="EW"/>
      </w:pPr>
      <w:r w:rsidRPr="0041528A">
        <w:t>Result</w:t>
      </w:r>
    </w:p>
    <w:p w14:paraId="4FFDB8B0" w14:textId="77777777" w:rsidR="00BF46E1" w:rsidRPr="0041528A" w:rsidRDefault="00BF46E1" w:rsidP="0041528A">
      <w:pPr>
        <w:pStyle w:val="EW"/>
      </w:pPr>
      <w:r w:rsidRPr="0041528A">
        <w:tab/>
        <w:t>General Result:</w:t>
      </w:r>
      <w:r w:rsidRPr="0041528A">
        <w:tab/>
        <w:t>Launch browser generic error code</w:t>
      </w:r>
    </w:p>
    <w:p w14:paraId="53A31C91" w14:textId="77777777" w:rsidR="00BF46E1" w:rsidRPr="0041528A" w:rsidRDefault="00BF46E1" w:rsidP="0041528A">
      <w:pPr>
        <w:pStyle w:val="EX"/>
      </w:pPr>
      <w:r w:rsidRPr="0041528A">
        <w:tab/>
        <w:t>Additional data</w:t>
      </w:r>
      <w:r w:rsidRPr="0041528A">
        <w:tab/>
        <w:t>Default URL unavailable</w:t>
      </w:r>
    </w:p>
    <w:p w14:paraId="338BBE58" w14:textId="77777777" w:rsidR="00BF46E1" w:rsidRPr="0041528A" w:rsidRDefault="00BF46E1" w:rsidP="00BF46E1">
      <w:r w:rsidRPr="0041528A">
        <w:t>Coding:</w:t>
      </w:r>
    </w:p>
    <w:p w14:paraId="1311FD6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D844CE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43229B0"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376084D"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22930C3"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1408AEB"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41E50A9" w14:textId="77777777" w:rsidR="00BF46E1" w:rsidRPr="0041528A" w:rsidRDefault="00BF46E1" w:rsidP="0092045E">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1A091D77"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ABC2F4D"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06F8B57"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24177CC"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49DBC3B"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24AE539"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E48819D"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EA14FEF" w14:textId="77777777" w:rsidR="00BF46E1" w:rsidRPr="0041528A" w:rsidRDefault="00BF46E1" w:rsidP="0092045E">
            <w:pPr>
              <w:pStyle w:val="TAC"/>
            </w:pPr>
            <w:r w:rsidRPr="0041528A">
              <w:t>26</w:t>
            </w:r>
          </w:p>
        </w:tc>
      </w:tr>
      <w:tr w:rsidR="00BF46E1" w:rsidRPr="0041528A" w14:paraId="5E410D0A" w14:textId="77777777" w:rsidTr="00195D76">
        <w:trPr>
          <w:jc w:val="center"/>
        </w:trPr>
        <w:tc>
          <w:tcPr>
            <w:tcW w:w="1134" w:type="dxa"/>
            <w:tcBorders>
              <w:top w:val="single" w:sz="4" w:space="0" w:color="auto"/>
              <w:right w:val="single" w:sz="4" w:space="0" w:color="auto"/>
            </w:tcBorders>
          </w:tcPr>
          <w:p w14:paraId="67863166"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221F1D8"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B47B28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897B9D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FC0F85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9042B4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FFC039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22209A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ED8164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2DB120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9509DB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4C0692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48DC811" w14:textId="77777777" w:rsidR="00BF46E1" w:rsidRPr="0041528A" w:rsidRDefault="00BF46E1" w:rsidP="0092045E">
            <w:pPr>
              <w:pStyle w:val="TAC"/>
            </w:pPr>
          </w:p>
        </w:tc>
      </w:tr>
    </w:tbl>
    <w:p w14:paraId="009E22CF" w14:textId="77777777" w:rsidR="00BF46E1" w:rsidRPr="0041528A" w:rsidRDefault="00BF46E1" w:rsidP="005307A3"/>
    <w:p w14:paraId="4DAA216F" w14:textId="77777777" w:rsidR="00BF46E1" w:rsidRPr="0041528A" w:rsidRDefault="00BF46E1" w:rsidP="00BF46E1">
      <w:pPr>
        <w:pStyle w:val="H6"/>
      </w:pPr>
      <w:r w:rsidRPr="0041528A">
        <w:t>27.22.4.26.1.5</w:t>
      </w:r>
      <w:r w:rsidRPr="0041528A">
        <w:tab/>
        <w:t>Test Requirement</w:t>
      </w:r>
    </w:p>
    <w:p w14:paraId="12D18F0C" w14:textId="77777777" w:rsidR="00BF46E1" w:rsidRPr="0041528A" w:rsidRDefault="00BF46E1" w:rsidP="00BF46E1">
      <w:r w:rsidRPr="0041528A">
        <w:t>The ME shall operate in the manner defined in expected sequences 1.1 to 1.6..</w:t>
      </w:r>
    </w:p>
    <w:p w14:paraId="0C6977A2" w14:textId="77777777" w:rsidR="00BF46E1" w:rsidRPr="0041528A" w:rsidRDefault="00BF46E1" w:rsidP="0030384C">
      <w:pPr>
        <w:pStyle w:val="Heading5"/>
      </w:pPr>
      <w:bookmarkStart w:id="22" w:name="_Toc146313054"/>
      <w:r w:rsidRPr="0041528A">
        <w:t>27.22.4.26.2</w:t>
      </w:r>
      <w:r w:rsidRPr="0041528A">
        <w:tab/>
        <w:t>LAUNCH BROWSER (Interaction with current session)</w:t>
      </w:r>
      <w:bookmarkEnd w:id="22"/>
    </w:p>
    <w:p w14:paraId="451F4523" w14:textId="77777777" w:rsidR="00BF46E1" w:rsidRPr="0041528A" w:rsidRDefault="00BF46E1" w:rsidP="00BF46E1">
      <w:pPr>
        <w:pStyle w:val="H6"/>
      </w:pPr>
      <w:r w:rsidRPr="0041528A">
        <w:t>27.22.4.26.2.1</w:t>
      </w:r>
      <w:r w:rsidRPr="0041528A">
        <w:tab/>
        <w:t>Definition and applicability</w:t>
      </w:r>
    </w:p>
    <w:p w14:paraId="5BAC2DE6" w14:textId="77777777" w:rsidR="00BF46E1" w:rsidRPr="0041528A" w:rsidRDefault="00BF46E1" w:rsidP="00BF46E1">
      <w:r w:rsidRPr="0041528A">
        <w:t>See clause 3.2.2.</w:t>
      </w:r>
    </w:p>
    <w:p w14:paraId="7769B6C1" w14:textId="77777777" w:rsidR="00BF46E1" w:rsidRPr="0041528A" w:rsidRDefault="00BF46E1" w:rsidP="00BF46E1">
      <w:pPr>
        <w:pStyle w:val="H6"/>
      </w:pPr>
      <w:r w:rsidRPr="0041528A">
        <w:t>27.22.4.26.2.2</w:t>
      </w:r>
      <w:r w:rsidRPr="0041528A">
        <w:tab/>
        <w:t>Conformance requirements</w:t>
      </w:r>
    </w:p>
    <w:p w14:paraId="2D950107" w14:textId="77777777" w:rsidR="00BF46E1" w:rsidRPr="0041528A" w:rsidRDefault="00BF46E1" w:rsidP="00BF46E1">
      <w:r w:rsidRPr="0041528A">
        <w:t>The ME shall support the LAUNCH BROWSER Proactive UICC Command as defined in:</w:t>
      </w:r>
    </w:p>
    <w:p w14:paraId="48552735" w14:textId="77777777" w:rsidR="00BF46E1" w:rsidRPr="0041528A" w:rsidRDefault="00BF46E1" w:rsidP="00BF46E1">
      <w:pPr>
        <w:pStyle w:val="B1"/>
      </w:pPr>
      <w:r w:rsidRPr="0041528A">
        <w:t>-</w:t>
      </w:r>
      <w:r w:rsidRPr="0041528A">
        <w:tab/>
        <w:t>TS 31.111 [15] clause 5.2, clauses 6.4.26 and 6.6.26, clause 8.6, clause 8.7, clause 8.48, clause 9.2, clause 82.2, clause 8.47, optional clause 8.49, optional clause 8.50, clause 8.15 and clause 8.31.</w:t>
      </w:r>
    </w:p>
    <w:p w14:paraId="05CE08E7" w14:textId="77777777" w:rsidR="00BF46E1" w:rsidRPr="0041528A" w:rsidRDefault="00BF46E1" w:rsidP="00BF46E1">
      <w:pPr>
        <w:pStyle w:val="H6"/>
      </w:pPr>
      <w:r w:rsidRPr="0041528A">
        <w:t>27.22.4.26.2.3</w:t>
      </w:r>
      <w:r w:rsidRPr="0041528A">
        <w:tab/>
        <w:t>Test purpose</w:t>
      </w:r>
    </w:p>
    <w:p w14:paraId="4C3847EE" w14:textId="77777777" w:rsidR="00BF46E1" w:rsidRPr="0041528A" w:rsidRDefault="00BF46E1" w:rsidP="00BF46E1">
      <w:r w:rsidRPr="0041528A">
        <w:t>To verify that when the ME is already busy in a browser session, it launches properly the browser session required in LAUNCH BROWSER, and returns a successful result in the TERMINAL RESPONSE.</w:t>
      </w:r>
    </w:p>
    <w:p w14:paraId="262C5047" w14:textId="77777777" w:rsidR="00BF46E1" w:rsidRPr="0041528A" w:rsidRDefault="00BF46E1" w:rsidP="00BF46E1">
      <w:pPr>
        <w:pStyle w:val="H6"/>
      </w:pPr>
      <w:r w:rsidRPr="0041528A">
        <w:t>27.22.4.26.2.4</w:t>
      </w:r>
      <w:r w:rsidRPr="0041528A">
        <w:tab/>
        <w:t>Method of test</w:t>
      </w:r>
    </w:p>
    <w:p w14:paraId="0D106CF7" w14:textId="77777777" w:rsidR="00BF46E1" w:rsidRPr="0041528A" w:rsidRDefault="00BF46E1" w:rsidP="00BF46E1">
      <w:pPr>
        <w:pStyle w:val="H6"/>
      </w:pPr>
      <w:r w:rsidRPr="0041528A">
        <w:t>27.22.4.26.2.4.1</w:t>
      </w:r>
      <w:r w:rsidRPr="0041528A">
        <w:tab/>
        <w:t>Initial conditions</w:t>
      </w:r>
    </w:p>
    <w:p w14:paraId="4A3109E9" w14:textId="77777777" w:rsidR="00BF46E1" w:rsidRPr="0041528A" w:rsidRDefault="00BF46E1" w:rsidP="00BF46E1">
      <w:r w:rsidRPr="0041528A">
        <w:t>The ME is connected to the USIM Simulator and the USS.</w:t>
      </w:r>
    </w:p>
    <w:p w14:paraId="565602BD" w14:textId="77777777" w:rsidR="00BF46E1" w:rsidRPr="0041528A" w:rsidRDefault="00BF46E1" w:rsidP="00BF46E1">
      <w:r w:rsidRPr="0041528A">
        <w:t>The elementary files are coded as USIM Application Toolkit default.</w:t>
      </w:r>
    </w:p>
    <w:p w14:paraId="3CB3F75C" w14:textId="77777777" w:rsidR="00BF46E1" w:rsidRPr="0041528A" w:rsidRDefault="00BF46E1" w:rsidP="00BF46E1">
      <w:r w:rsidRPr="0041528A">
        <w:t>Prior to this test the ME shall have been powered on and performed the PROFILE DOWNLOAD procedure.</w:t>
      </w:r>
    </w:p>
    <w:p w14:paraId="5F255112" w14:textId="77777777" w:rsidR="00BF46E1" w:rsidRPr="0041528A" w:rsidRDefault="00BF46E1" w:rsidP="00BF46E1">
      <w:r w:rsidRPr="0041528A">
        <w:t>A valid access to a Wap gateway is required. The default browser parameters (IP address, gateway/proxy identity, called number…) of the tested mobile shall be properly filled to access that gateway.</w:t>
      </w:r>
    </w:p>
    <w:p w14:paraId="35A418C6" w14:textId="35B399E4" w:rsidR="00BF46E1" w:rsidRPr="0041528A" w:rsidRDefault="00BF46E1" w:rsidP="00BF46E1">
      <w:r w:rsidRPr="0041528A">
        <w:t>The mobile is busy in a browser session, the user navigates in pages different from the URL defined in the test sequence.</w:t>
      </w:r>
    </w:p>
    <w:p w14:paraId="735739B8" w14:textId="77777777" w:rsidR="00BF46E1" w:rsidRPr="0041528A" w:rsidRDefault="00BF46E1" w:rsidP="00BF46E1">
      <w:r w:rsidRPr="0041528A">
        <w:t>For URL requests resulting from the LAUNCH BROWSER command execution the USS shall be configured to respond with an HTTP status error code (4xx "Client Error" or 5xx "Server Error") to URL requests which do not match the Default URL or the URL provided in the proactive command. At the same time the USS shall ignore these URL requests regarding the test case verdict generation.The browser's cache shall have been cleared before execution of each sequence.</w:t>
      </w:r>
    </w:p>
    <w:p w14:paraId="744E4738" w14:textId="77777777" w:rsidR="00BF46E1" w:rsidRPr="0041528A" w:rsidRDefault="00BF46E1" w:rsidP="00BF46E1">
      <w:r w:rsidRPr="0041528A">
        <w:t>The Bearer Parameters defined in 27.22.4.26.1.4.1 shall be used.</w:t>
      </w:r>
    </w:p>
    <w:p w14:paraId="7A0F2773" w14:textId="77777777" w:rsidR="00BF46E1" w:rsidRPr="0041528A" w:rsidRDefault="00BF46E1" w:rsidP="00BF46E1">
      <w:pPr>
        <w:pStyle w:val="H6"/>
      </w:pPr>
      <w:r w:rsidRPr="0041528A">
        <w:lastRenderedPageBreak/>
        <w:t>27.22.4.26.2.4.2</w:t>
      </w:r>
      <w:r w:rsidRPr="0041528A">
        <w:tab/>
        <w:t>Procedure</w:t>
      </w:r>
    </w:p>
    <w:p w14:paraId="32696D93" w14:textId="77777777" w:rsidR="00BF46E1" w:rsidRPr="0041528A" w:rsidRDefault="00BF46E1" w:rsidP="00BF46E1">
      <w:pPr>
        <w:pStyle w:val="TH"/>
      </w:pPr>
      <w:r w:rsidRPr="0041528A">
        <w:t>Expected Sequence 2.1 (LAUNCH BROWSER, use the existing browser, connect to the specified URL)</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13F27684"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119D718E" w14:textId="77777777" w:rsidR="00BF46E1" w:rsidRPr="0041528A" w:rsidRDefault="00BF46E1" w:rsidP="0092045E">
            <w:pPr>
              <w:pStyle w:val="TAH"/>
            </w:pPr>
            <w:r w:rsidRPr="0041528A">
              <w:t>Step</w:t>
            </w:r>
          </w:p>
        </w:tc>
        <w:tc>
          <w:tcPr>
            <w:tcW w:w="1282" w:type="dxa"/>
            <w:tcBorders>
              <w:top w:val="single" w:sz="6" w:space="0" w:color="auto"/>
              <w:left w:val="single" w:sz="6" w:space="0" w:color="auto"/>
              <w:bottom w:val="single" w:sz="6" w:space="0" w:color="auto"/>
              <w:right w:val="single" w:sz="6" w:space="0" w:color="auto"/>
            </w:tcBorders>
          </w:tcPr>
          <w:p w14:paraId="6019FD32"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bottom w:val="single" w:sz="6" w:space="0" w:color="auto"/>
              <w:right w:val="single" w:sz="6" w:space="0" w:color="auto"/>
            </w:tcBorders>
          </w:tcPr>
          <w:p w14:paraId="6013523C"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046B74A" w14:textId="77777777" w:rsidR="00BF46E1" w:rsidRPr="0041528A" w:rsidRDefault="00BF46E1" w:rsidP="0092045E">
            <w:pPr>
              <w:pStyle w:val="TAH"/>
            </w:pPr>
            <w:r w:rsidRPr="0041528A">
              <w:t>Comments</w:t>
            </w:r>
          </w:p>
        </w:tc>
      </w:tr>
      <w:tr w:rsidR="00BF46E1" w:rsidRPr="0041528A" w14:paraId="46292DE0" w14:textId="77777777" w:rsidTr="00195D76">
        <w:trPr>
          <w:cantSplit/>
          <w:jc w:val="center"/>
        </w:trPr>
        <w:tc>
          <w:tcPr>
            <w:tcW w:w="737" w:type="dxa"/>
            <w:tcBorders>
              <w:top w:val="single" w:sz="6" w:space="0" w:color="auto"/>
              <w:left w:val="single" w:sz="6" w:space="0" w:color="auto"/>
              <w:right w:val="single" w:sz="6" w:space="0" w:color="auto"/>
            </w:tcBorders>
          </w:tcPr>
          <w:p w14:paraId="57B95741" w14:textId="77777777" w:rsidR="00BF46E1" w:rsidRPr="0041528A" w:rsidRDefault="00BF46E1" w:rsidP="0092045E">
            <w:pPr>
              <w:pStyle w:val="TAC"/>
            </w:pPr>
            <w:r w:rsidRPr="0041528A">
              <w:t>0</w:t>
            </w:r>
          </w:p>
        </w:tc>
        <w:tc>
          <w:tcPr>
            <w:tcW w:w="1282" w:type="dxa"/>
            <w:tcBorders>
              <w:top w:val="single" w:sz="6" w:space="0" w:color="auto"/>
              <w:left w:val="single" w:sz="6" w:space="0" w:color="auto"/>
              <w:right w:val="single" w:sz="6" w:space="0" w:color="auto"/>
            </w:tcBorders>
          </w:tcPr>
          <w:p w14:paraId="7C554661" w14:textId="77777777" w:rsidR="00BF46E1" w:rsidRPr="0041528A" w:rsidRDefault="00BF46E1" w:rsidP="0092045E">
            <w:pPr>
              <w:pStyle w:val="TAL"/>
            </w:pPr>
            <w:r w:rsidRPr="0041528A">
              <w:t>ME</w:t>
            </w:r>
          </w:p>
        </w:tc>
        <w:tc>
          <w:tcPr>
            <w:tcW w:w="2892" w:type="dxa"/>
            <w:tcBorders>
              <w:top w:val="single" w:sz="6" w:space="0" w:color="auto"/>
              <w:left w:val="single" w:sz="6" w:space="0" w:color="auto"/>
              <w:right w:val="single" w:sz="6" w:space="0" w:color="auto"/>
            </w:tcBorders>
          </w:tcPr>
          <w:p w14:paraId="6E79FB69" w14:textId="77777777" w:rsidR="00BF46E1" w:rsidRPr="0041528A" w:rsidRDefault="00BF46E1" w:rsidP="0092045E">
            <w:pPr>
              <w:pStyle w:val="TAL"/>
            </w:pPr>
            <w:r w:rsidRPr="0041528A">
              <w:t>The user is navigating in a browser session (not theURL defined in the test sequence).</w:t>
            </w:r>
          </w:p>
        </w:tc>
        <w:tc>
          <w:tcPr>
            <w:tcW w:w="3776" w:type="dxa"/>
            <w:tcBorders>
              <w:top w:val="single" w:sz="6" w:space="0" w:color="auto"/>
              <w:left w:val="single" w:sz="6" w:space="0" w:color="auto"/>
              <w:right w:val="single" w:sz="6" w:space="0" w:color="auto"/>
            </w:tcBorders>
          </w:tcPr>
          <w:p w14:paraId="58AED4DE" w14:textId="77777777" w:rsidR="00BF46E1" w:rsidRPr="0041528A" w:rsidRDefault="00BF46E1" w:rsidP="0092045E">
            <w:pPr>
              <w:pStyle w:val="TAL"/>
            </w:pPr>
            <w:r w:rsidRPr="0041528A">
              <w:t>[Browser is in use, the current session is not secured]</w:t>
            </w:r>
          </w:p>
        </w:tc>
      </w:tr>
      <w:tr w:rsidR="00BF46E1" w:rsidRPr="0041528A" w14:paraId="31726882" w14:textId="77777777" w:rsidTr="00195D76">
        <w:trPr>
          <w:cantSplit/>
          <w:jc w:val="center"/>
        </w:trPr>
        <w:tc>
          <w:tcPr>
            <w:tcW w:w="737" w:type="dxa"/>
            <w:tcBorders>
              <w:left w:val="single" w:sz="6" w:space="0" w:color="auto"/>
              <w:right w:val="single" w:sz="6" w:space="0" w:color="auto"/>
            </w:tcBorders>
          </w:tcPr>
          <w:p w14:paraId="34D1D36D" w14:textId="77777777" w:rsidR="00BF46E1" w:rsidRPr="0041528A" w:rsidRDefault="00BF46E1" w:rsidP="0092045E">
            <w:pPr>
              <w:pStyle w:val="TAC"/>
            </w:pPr>
            <w:r w:rsidRPr="0041528A">
              <w:t>1</w:t>
            </w:r>
          </w:p>
        </w:tc>
        <w:tc>
          <w:tcPr>
            <w:tcW w:w="1282" w:type="dxa"/>
            <w:tcBorders>
              <w:left w:val="single" w:sz="6" w:space="0" w:color="auto"/>
              <w:right w:val="single" w:sz="6" w:space="0" w:color="auto"/>
            </w:tcBorders>
          </w:tcPr>
          <w:p w14:paraId="70A8C966" w14:textId="77777777" w:rsidR="00BF46E1" w:rsidRPr="0041528A" w:rsidRDefault="00BF46E1" w:rsidP="0092045E">
            <w:pPr>
              <w:pStyle w:val="TAL"/>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6432EDD" w14:textId="77777777" w:rsidR="00BF46E1" w:rsidRPr="0041528A" w:rsidRDefault="00BF46E1" w:rsidP="0092045E">
            <w:pPr>
              <w:pStyle w:val="TAL"/>
            </w:pPr>
            <w:r w:rsidRPr="0041528A">
              <w:t>PROACTIVE COMMAND PENDING: LAUNCH BROWSER 2.1.1</w:t>
            </w:r>
          </w:p>
        </w:tc>
        <w:tc>
          <w:tcPr>
            <w:tcW w:w="3776" w:type="dxa"/>
            <w:tcBorders>
              <w:left w:val="single" w:sz="6" w:space="0" w:color="auto"/>
              <w:right w:val="single" w:sz="6" w:space="0" w:color="auto"/>
            </w:tcBorders>
          </w:tcPr>
          <w:p w14:paraId="2A69A1D6" w14:textId="77777777" w:rsidR="00BF46E1" w:rsidRPr="0041528A" w:rsidRDefault="00BF46E1" w:rsidP="0092045E">
            <w:pPr>
              <w:pStyle w:val="TAL"/>
            </w:pPr>
          </w:p>
        </w:tc>
      </w:tr>
      <w:tr w:rsidR="00BF46E1" w:rsidRPr="0041528A" w14:paraId="4AF3F00A" w14:textId="77777777" w:rsidTr="00195D76">
        <w:trPr>
          <w:cantSplit/>
          <w:jc w:val="center"/>
        </w:trPr>
        <w:tc>
          <w:tcPr>
            <w:tcW w:w="737" w:type="dxa"/>
            <w:tcBorders>
              <w:left w:val="single" w:sz="6" w:space="0" w:color="auto"/>
              <w:right w:val="single" w:sz="6" w:space="0" w:color="auto"/>
            </w:tcBorders>
          </w:tcPr>
          <w:p w14:paraId="0D200DEF" w14:textId="77777777" w:rsidR="00BF46E1" w:rsidRPr="0041528A" w:rsidRDefault="00BF46E1" w:rsidP="0092045E">
            <w:pPr>
              <w:pStyle w:val="TAC"/>
            </w:pPr>
            <w:r w:rsidRPr="0041528A">
              <w:t>2</w:t>
            </w:r>
          </w:p>
        </w:tc>
        <w:tc>
          <w:tcPr>
            <w:tcW w:w="1282" w:type="dxa"/>
            <w:tcBorders>
              <w:left w:val="single" w:sz="6" w:space="0" w:color="auto"/>
              <w:right w:val="single" w:sz="6" w:space="0" w:color="auto"/>
            </w:tcBorders>
          </w:tcPr>
          <w:p w14:paraId="21C340F9" w14:textId="77777777" w:rsidR="00BF46E1" w:rsidRPr="0041528A" w:rsidRDefault="00BF46E1" w:rsidP="0092045E">
            <w:pPr>
              <w:pStyle w:val="TAL"/>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AA05E4E"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554ECBF9" w14:textId="77777777" w:rsidR="00BF46E1" w:rsidRPr="0041528A" w:rsidRDefault="00BF46E1" w:rsidP="0092045E">
            <w:pPr>
              <w:pStyle w:val="TAL"/>
            </w:pPr>
          </w:p>
        </w:tc>
      </w:tr>
      <w:tr w:rsidR="00BF46E1" w:rsidRPr="0041528A" w14:paraId="321A45F2" w14:textId="77777777" w:rsidTr="00195D76">
        <w:trPr>
          <w:cantSplit/>
          <w:jc w:val="center"/>
        </w:trPr>
        <w:tc>
          <w:tcPr>
            <w:tcW w:w="737" w:type="dxa"/>
            <w:tcBorders>
              <w:left w:val="single" w:sz="6" w:space="0" w:color="auto"/>
              <w:right w:val="single" w:sz="6" w:space="0" w:color="auto"/>
            </w:tcBorders>
          </w:tcPr>
          <w:p w14:paraId="0B4C8EA5" w14:textId="77777777" w:rsidR="00BF46E1" w:rsidRPr="0041528A" w:rsidRDefault="00BF46E1" w:rsidP="0092045E">
            <w:pPr>
              <w:pStyle w:val="TAC"/>
            </w:pPr>
            <w:r w:rsidRPr="0041528A">
              <w:t>3</w:t>
            </w:r>
          </w:p>
        </w:tc>
        <w:tc>
          <w:tcPr>
            <w:tcW w:w="1282" w:type="dxa"/>
            <w:tcBorders>
              <w:left w:val="single" w:sz="6" w:space="0" w:color="auto"/>
              <w:right w:val="single" w:sz="6" w:space="0" w:color="auto"/>
            </w:tcBorders>
          </w:tcPr>
          <w:p w14:paraId="13090FB5" w14:textId="77777777" w:rsidR="00BF46E1" w:rsidRPr="0041528A" w:rsidRDefault="00BF46E1" w:rsidP="0092045E">
            <w:pPr>
              <w:pStyle w:val="TAL"/>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DAC5C55" w14:textId="77777777" w:rsidR="00BF46E1" w:rsidRPr="0041528A" w:rsidRDefault="00BF46E1" w:rsidP="0092045E">
            <w:pPr>
              <w:pStyle w:val="TAL"/>
            </w:pPr>
            <w:r w:rsidRPr="0041528A">
              <w:t>PROACTIVE COMMAND: LAUNCH BROWSER 2.1.1</w:t>
            </w:r>
          </w:p>
        </w:tc>
        <w:tc>
          <w:tcPr>
            <w:tcW w:w="3776" w:type="dxa"/>
            <w:tcBorders>
              <w:left w:val="single" w:sz="6" w:space="0" w:color="auto"/>
              <w:right w:val="single" w:sz="6" w:space="0" w:color="auto"/>
            </w:tcBorders>
          </w:tcPr>
          <w:p w14:paraId="385F10F5" w14:textId="77777777" w:rsidR="00BF46E1" w:rsidRPr="0041528A" w:rsidRDefault="00BF46E1" w:rsidP="0092045E">
            <w:pPr>
              <w:pStyle w:val="TAL"/>
            </w:pPr>
            <w:r w:rsidRPr="0041528A">
              <w:t>[connect to the defined URL, "use the existing browser", no null alpha id.]</w:t>
            </w:r>
          </w:p>
        </w:tc>
      </w:tr>
      <w:tr w:rsidR="00BF46E1" w:rsidRPr="0041528A" w14:paraId="4251496F" w14:textId="77777777" w:rsidTr="00195D76">
        <w:trPr>
          <w:cantSplit/>
          <w:jc w:val="center"/>
        </w:trPr>
        <w:tc>
          <w:tcPr>
            <w:tcW w:w="737" w:type="dxa"/>
            <w:tcBorders>
              <w:left w:val="single" w:sz="6" w:space="0" w:color="auto"/>
              <w:right w:val="single" w:sz="6" w:space="0" w:color="auto"/>
            </w:tcBorders>
          </w:tcPr>
          <w:p w14:paraId="34FA1E92" w14:textId="77777777" w:rsidR="00BF46E1" w:rsidRPr="0041528A" w:rsidRDefault="00BF46E1" w:rsidP="0092045E">
            <w:pPr>
              <w:pStyle w:val="TAC"/>
            </w:pPr>
            <w:r w:rsidRPr="0041528A">
              <w:t>4</w:t>
            </w:r>
          </w:p>
        </w:tc>
        <w:tc>
          <w:tcPr>
            <w:tcW w:w="1282" w:type="dxa"/>
            <w:tcBorders>
              <w:left w:val="single" w:sz="6" w:space="0" w:color="auto"/>
              <w:right w:val="single" w:sz="6" w:space="0" w:color="auto"/>
            </w:tcBorders>
          </w:tcPr>
          <w:p w14:paraId="7A738FB7" w14:textId="77777777" w:rsidR="00BF46E1" w:rsidRPr="0041528A" w:rsidRDefault="00BF46E1" w:rsidP="0092045E">
            <w:pPr>
              <w:pStyle w:val="TAL"/>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3E5D6707" w14:textId="77777777" w:rsidR="00BF46E1" w:rsidRPr="0041528A" w:rsidRDefault="00BF46E1" w:rsidP="0092045E">
            <w:pPr>
              <w:pStyle w:val="TAL"/>
            </w:pPr>
            <w:r w:rsidRPr="0041528A">
              <w:t>ME displays the alpha identifier</w:t>
            </w:r>
          </w:p>
        </w:tc>
        <w:tc>
          <w:tcPr>
            <w:tcW w:w="3776" w:type="dxa"/>
            <w:tcBorders>
              <w:left w:val="single" w:sz="6" w:space="0" w:color="auto"/>
              <w:right w:val="single" w:sz="6" w:space="0" w:color="auto"/>
            </w:tcBorders>
          </w:tcPr>
          <w:p w14:paraId="204641A6" w14:textId="77777777" w:rsidR="00BF46E1" w:rsidRPr="0041528A" w:rsidRDefault="00BF46E1" w:rsidP="0092045E">
            <w:pPr>
              <w:pStyle w:val="TAL"/>
            </w:pPr>
          </w:p>
        </w:tc>
      </w:tr>
      <w:tr w:rsidR="00BF46E1" w:rsidRPr="0041528A" w14:paraId="5DB4FA61" w14:textId="77777777" w:rsidTr="00195D76">
        <w:trPr>
          <w:cantSplit/>
          <w:jc w:val="center"/>
        </w:trPr>
        <w:tc>
          <w:tcPr>
            <w:tcW w:w="737" w:type="dxa"/>
            <w:tcBorders>
              <w:left w:val="single" w:sz="6" w:space="0" w:color="auto"/>
              <w:right w:val="single" w:sz="6" w:space="0" w:color="auto"/>
            </w:tcBorders>
          </w:tcPr>
          <w:p w14:paraId="437AEFC8" w14:textId="77777777" w:rsidR="00BF46E1" w:rsidRPr="0041528A" w:rsidRDefault="00BF46E1" w:rsidP="0092045E">
            <w:pPr>
              <w:pStyle w:val="TAC"/>
            </w:pPr>
            <w:r w:rsidRPr="0041528A">
              <w:t>5</w:t>
            </w:r>
          </w:p>
        </w:tc>
        <w:tc>
          <w:tcPr>
            <w:tcW w:w="1282" w:type="dxa"/>
            <w:tcBorders>
              <w:left w:val="single" w:sz="6" w:space="0" w:color="auto"/>
              <w:right w:val="single" w:sz="6" w:space="0" w:color="auto"/>
            </w:tcBorders>
          </w:tcPr>
          <w:p w14:paraId="5E4D97EF" w14:textId="77777777" w:rsidR="00BF46E1" w:rsidRPr="0041528A" w:rsidRDefault="00BF46E1" w:rsidP="0092045E">
            <w:pPr>
              <w:pStyle w:val="TAL"/>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61CA8237" w14:textId="77777777" w:rsidR="00BF46E1" w:rsidRPr="0041528A" w:rsidRDefault="00BF46E1" w:rsidP="0092045E">
            <w:pPr>
              <w:pStyle w:val="TAL"/>
            </w:pPr>
            <w:r w:rsidRPr="0041528A">
              <w:t>The user confirms the launch browser.</w:t>
            </w:r>
          </w:p>
        </w:tc>
        <w:tc>
          <w:tcPr>
            <w:tcW w:w="3776" w:type="dxa"/>
            <w:tcBorders>
              <w:left w:val="single" w:sz="6" w:space="0" w:color="auto"/>
              <w:right w:val="single" w:sz="6" w:space="0" w:color="auto"/>
            </w:tcBorders>
          </w:tcPr>
          <w:p w14:paraId="30F26261" w14:textId="77777777" w:rsidR="00BF46E1" w:rsidRPr="0041528A" w:rsidRDefault="00BF46E1" w:rsidP="0092045E">
            <w:pPr>
              <w:pStyle w:val="TAL"/>
            </w:pPr>
            <w:r w:rsidRPr="0041528A">
              <w:t>[user confirmation]</w:t>
            </w:r>
          </w:p>
        </w:tc>
      </w:tr>
      <w:tr w:rsidR="00BF46E1" w:rsidRPr="0041528A" w14:paraId="746E002F" w14:textId="77777777" w:rsidTr="00195D76">
        <w:trPr>
          <w:cantSplit/>
          <w:jc w:val="center"/>
        </w:trPr>
        <w:tc>
          <w:tcPr>
            <w:tcW w:w="737" w:type="dxa"/>
            <w:tcBorders>
              <w:left w:val="single" w:sz="6" w:space="0" w:color="auto"/>
              <w:right w:val="single" w:sz="6" w:space="0" w:color="auto"/>
            </w:tcBorders>
          </w:tcPr>
          <w:p w14:paraId="02F63E99" w14:textId="77777777" w:rsidR="00BF46E1" w:rsidRPr="0041528A" w:rsidRDefault="00BF46E1" w:rsidP="0092045E">
            <w:pPr>
              <w:pStyle w:val="TAC"/>
            </w:pPr>
            <w:r w:rsidRPr="0041528A">
              <w:t>6</w:t>
            </w:r>
          </w:p>
        </w:tc>
        <w:tc>
          <w:tcPr>
            <w:tcW w:w="1282" w:type="dxa"/>
            <w:tcBorders>
              <w:left w:val="single" w:sz="6" w:space="0" w:color="auto"/>
              <w:right w:val="single" w:sz="6" w:space="0" w:color="auto"/>
            </w:tcBorders>
          </w:tcPr>
          <w:p w14:paraId="3BCC2183" w14:textId="77777777" w:rsidR="00BF46E1" w:rsidRPr="0041528A" w:rsidRDefault="00BF46E1" w:rsidP="0092045E">
            <w:pPr>
              <w:pStyle w:val="TAL"/>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12E85B2" w14:textId="77777777" w:rsidR="00BF46E1" w:rsidRPr="0041528A" w:rsidRDefault="00BF46E1" w:rsidP="0092045E">
            <w:pPr>
              <w:pStyle w:val="TAL"/>
            </w:pPr>
            <w:r w:rsidRPr="0041528A">
              <w:t>TERMINAL RESPONSE: LAUNCH BROWSER 2.1.1</w:t>
            </w:r>
          </w:p>
        </w:tc>
        <w:tc>
          <w:tcPr>
            <w:tcW w:w="3776" w:type="dxa"/>
            <w:tcBorders>
              <w:left w:val="single" w:sz="6" w:space="0" w:color="auto"/>
              <w:right w:val="single" w:sz="6" w:space="0" w:color="auto"/>
            </w:tcBorders>
          </w:tcPr>
          <w:p w14:paraId="10CBC5C0" w14:textId="77777777" w:rsidR="00BF46E1" w:rsidRPr="0041528A" w:rsidRDefault="00BF46E1" w:rsidP="0092045E">
            <w:pPr>
              <w:pStyle w:val="TAL"/>
            </w:pPr>
            <w:r w:rsidRPr="0041528A">
              <w:t>[Command performed successfully]</w:t>
            </w:r>
          </w:p>
        </w:tc>
      </w:tr>
      <w:tr w:rsidR="00BF46E1" w:rsidRPr="0041528A" w14:paraId="0E26A19A" w14:textId="77777777" w:rsidTr="00195D76">
        <w:trPr>
          <w:cantSplit/>
          <w:jc w:val="center"/>
        </w:trPr>
        <w:tc>
          <w:tcPr>
            <w:tcW w:w="737" w:type="dxa"/>
            <w:tcBorders>
              <w:left w:val="single" w:sz="6" w:space="0" w:color="auto"/>
              <w:right w:val="single" w:sz="6" w:space="0" w:color="auto"/>
            </w:tcBorders>
          </w:tcPr>
          <w:p w14:paraId="3B09F613" w14:textId="77777777" w:rsidR="00BF46E1" w:rsidRPr="0041528A" w:rsidRDefault="00BF46E1" w:rsidP="0092045E">
            <w:pPr>
              <w:pStyle w:val="TAC"/>
            </w:pPr>
            <w:r w:rsidRPr="0041528A">
              <w:t>7</w:t>
            </w:r>
          </w:p>
        </w:tc>
        <w:tc>
          <w:tcPr>
            <w:tcW w:w="1282" w:type="dxa"/>
            <w:tcBorders>
              <w:left w:val="single" w:sz="6" w:space="0" w:color="auto"/>
              <w:right w:val="single" w:sz="6" w:space="0" w:color="auto"/>
            </w:tcBorders>
          </w:tcPr>
          <w:p w14:paraId="0831F911" w14:textId="77777777" w:rsidR="00BF46E1" w:rsidRPr="0041528A" w:rsidRDefault="00BF46E1" w:rsidP="0092045E">
            <w:pPr>
              <w:pStyle w:val="TAL"/>
            </w:pPr>
            <w:r w:rsidRPr="0041528A">
              <w:t>ME</w:t>
            </w:r>
            <w:r w:rsidRPr="0041528A">
              <w:rPr>
                <w:rFonts w:ascii="Symbol" w:hAnsi="Symbol"/>
              </w:rPr>
              <w:t></w:t>
            </w:r>
            <w:r w:rsidRPr="0041528A">
              <w:t xml:space="preserve">USS </w:t>
            </w:r>
          </w:p>
        </w:tc>
        <w:tc>
          <w:tcPr>
            <w:tcW w:w="2892" w:type="dxa"/>
            <w:tcBorders>
              <w:left w:val="single" w:sz="6" w:space="0" w:color="auto"/>
              <w:right w:val="single" w:sz="6" w:space="0" w:color="auto"/>
            </w:tcBorders>
          </w:tcPr>
          <w:p w14:paraId="002CC391" w14:textId="77777777" w:rsidR="00BF46E1" w:rsidRPr="0041528A" w:rsidRDefault="00BF46E1" w:rsidP="0092045E">
            <w:pPr>
              <w:pStyle w:val="TAL"/>
            </w:pPr>
            <w:r w:rsidRPr="0041528A">
              <w:t>The ME does not close the existing session and attempts to connect the URL specified in LAUNCH BROWSER command.</w:t>
            </w:r>
          </w:p>
        </w:tc>
        <w:tc>
          <w:tcPr>
            <w:tcW w:w="3776" w:type="dxa"/>
            <w:tcBorders>
              <w:left w:val="single" w:sz="6" w:space="0" w:color="auto"/>
              <w:right w:val="single" w:sz="6" w:space="0" w:color="auto"/>
            </w:tcBorders>
          </w:tcPr>
          <w:p w14:paraId="5057429A" w14:textId="46238031" w:rsidR="00BF46E1" w:rsidRPr="0041528A" w:rsidRDefault="00BF46E1" w:rsidP="0092045E">
            <w:pPr>
              <w:pStyle w:val="TAL"/>
            </w:pPr>
            <w:r w:rsidRPr="0041528A">
              <w:t>[The USS shall handle the request of additional URLs as defined in the initial conditions clause]</w:t>
            </w:r>
          </w:p>
          <w:p w14:paraId="3EA2FF3D" w14:textId="77777777" w:rsidR="00BF46E1" w:rsidRPr="0041528A" w:rsidRDefault="00BF46E1" w:rsidP="0092045E">
            <w:pPr>
              <w:pStyle w:val="TAL"/>
            </w:pPr>
            <w:r w:rsidRPr="0041528A">
              <w:t>Usage of a new active tab in the browser is a valid behaviour (see note)</w:t>
            </w:r>
          </w:p>
        </w:tc>
      </w:tr>
      <w:tr w:rsidR="00BF46E1" w:rsidRPr="0041528A" w14:paraId="74D38325" w14:textId="77777777" w:rsidTr="00195D76">
        <w:trPr>
          <w:cantSplit/>
          <w:jc w:val="center"/>
        </w:trPr>
        <w:tc>
          <w:tcPr>
            <w:tcW w:w="737" w:type="dxa"/>
            <w:tcBorders>
              <w:left w:val="single" w:sz="6" w:space="0" w:color="auto"/>
              <w:right w:val="single" w:sz="6" w:space="0" w:color="auto"/>
            </w:tcBorders>
          </w:tcPr>
          <w:p w14:paraId="7B124DA2" w14:textId="77777777" w:rsidR="00BF46E1" w:rsidRPr="0041528A" w:rsidRDefault="00BF46E1" w:rsidP="0092045E">
            <w:pPr>
              <w:pStyle w:val="TAC"/>
            </w:pPr>
            <w:r w:rsidRPr="0041528A">
              <w:t>8</w:t>
            </w:r>
          </w:p>
        </w:tc>
        <w:tc>
          <w:tcPr>
            <w:tcW w:w="1282" w:type="dxa"/>
            <w:tcBorders>
              <w:left w:val="single" w:sz="6" w:space="0" w:color="auto"/>
              <w:right w:val="single" w:sz="6" w:space="0" w:color="auto"/>
            </w:tcBorders>
          </w:tcPr>
          <w:p w14:paraId="08394501" w14:textId="77777777" w:rsidR="00BF46E1" w:rsidRPr="0041528A" w:rsidRDefault="00BF46E1" w:rsidP="0092045E">
            <w:pPr>
              <w:pStyle w:val="TAL"/>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818E24D"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0DAE5A86" w14:textId="77777777" w:rsidR="00BF46E1" w:rsidRPr="0041528A" w:rsidRDefault="00BF46E1" w:rsidP="0092045E">
            <w:pPr>
              <w:pStyle w:val="TAL"/>
            </w:pPr>
          </w:p>
        </w:tc>
      </w:tr>
      <w:tr w:rsidR="00BF46E1" w:rsidRPr="0041528A" w14:paraId="66D7D341" w14:textId="77777777" w:rsidTr="00195D76">
        <w:trPr>
          <w:cantSplit/>
          <w:jc w:val="center"/>
        </w:trPr>
        <w:tc>
          <w:tcPr>
            <w:tcW w:w="737" w:type="dxa"/>
            <w:tcBorders>
              <w:left w:val="single" w:sz="6" w:space="0" w:color="auto"/>
              <w:bottom w:val="single" w:sz="6" w:space="0" w:color="auto"/>
              <w:right w:val="single" w:sz="6" w:space="0" w:color="auto"/>
            </w:tcBorders>
          </w:tcPr>
          <w:p w14:paraId="715B12AE" w14:textId="77777777" w:rsidR="00BF46E1" w:rsidRPr="0041528A" w:rsidRDefault="00BF46E1" w:rsidP="0092045E">
            <w:pPr>
              <w:pStyle w:val="TAC"/>
            </w:pPr>
            <w:r w:rsidRPr="0041528A">
              <w:t>9</w:t>
            </w:r>
          </w:p>
        </w:tc>
        <w:tc>
          <w:tcPr>
            <w:tcW w:w="1282" w:type="dxa"/>
            <w:tcBorders>
              <w:left w:val="single" w:sz="6" w:space="0" w:color="auto"/>
              <w:bottom w:val="single" w:sz="6" w:space="0" w:color="auto"/>
              <w:right w:val="single" w:sz="6" w:space="0" w:color="auto"/>
            </w:tcBorders>
          </w:tcPr>
          <w:p w14:paraId="4DE8A14F" w14:textId="77777777" w:rsidR="00BF46E1" w:rsidRPr="0041528A" w:rsidRDefault="00BF46E1" w:rsidP="0092045E">
            <w:pPr>
              <w:pStyle w:val="TAL"/>
            </w:pPr>
            <w:r w:rsidRPr="0041528A">
              <w:t xml:space="preserve">USER </w:t>
            </w:r>
            <w:r w:rsidRPr="0041528A">
              <w:sym w:font="Symbol" w:char="F0AE"/>
            </w:r>
            <w:r w:rsidRPr="0041528A">
              <w:t xml:space="preserve"> ME</w:t>
            </w:r>
          </w:p>
        </w:tc>
        <w:tc>
          <w:tcPr>
            <w:tcW w:w="2892" w:type="dxa"/>
            <w:tcBorders>
              <w:left w:val="single" w:sz="6" w:space="0" w:color="auto"/>
              <w:bottom w:val="single" w:sz="6" w:space="0" w:color="auto"/>
              <w:right w:val="single" w:sz="6" w:space="0" w:color="auto"/>
            </w:tcBorders>
          </w:tcPr>
          <w:p w14:paraId="70813687" w14:textId="77777777" w:rsidR="00BF46E1" w:rsidRPr="0041528A" w:rsidRDefault="00BF46E1" w:rsidP="0092045E">
            <w:pPr>
              <w:pStyle w:val="TAL"/>
            </w:pPr>
            <w:r w:rsidRPr="0041528A">
              <w:t>The user verifies that the URL specified in LAUNCH BROWSER command is connected; and the previous URL can be retrieved.</w:t>
            </w:r>
          </w:p>
        </w:tc>
        <w:tc>
          <w:tcPr>
            <w:tcW w:w="3776" w:type="dxa"/>
            <w:tcBorders>
              <w:left w:val="single" w:sz="6" w:space="0" w:color="auto"/>
              <w:bottom w:val="single" w:sz="6" w:space="0" w:color="auto"/>
              <w:right w:val="single" w:sz="6" w:space="0" w:color="auto"/>
            </w:tcBorders>
          </w:tcPr>
          <w:p w14:paraId="2815C94A" w14:textId="77777777" w:rsidR="00BF46E1" w:rsidRPr="0041528A" w:rsidRDefault="00BF46E1" w:rsidP="0092045E">
            <w:pPr>
              <w:pStyle w:val="TAL"/>
            </w:pPr>
          </w:p>
        </w:tc>
      </w:tr>
      <w:tr w:rsidR="00BF46E1" w:rsidRPr="0041528A" w14:paraId="514ECA6C" w14:textId="77777777" w:rsidTr="00195D76">
        <w:trPr>
          <w:cantSplit/>
          <w:jc w:val="center"/>
        </w:trPr>
        <w:tc>
          <w:tcPr>
            <w:tcW w:w="8687" w:type="dxa"/>
            <w:gridSpan w:val="4"/>
            <w:tcBorders>
              <w:top w:val="single" w:sz="4" w:space="0" w:color="auto"/>
              <w:left w:val="single" w:sz="4" w:space="0" w:color="auto"/>
              <w:bottom w:val="single" w:sz="4" w:space="0" w:color="auto"/>
              <w:right w:val="single" w:sz="4" w:space="0" w:color="auto"/>
            </w:tcBorders>
          </w:tcPr>
          <w:p w14:paraId="00D0475F" w14:textId="77777777" w:rsidR="00BF46E1" w:rsidRPr="0041528A" w:rsidRDefault="00BF46E1" w:rsidP="0092045E">
            <w:pPr>
              <w:pStyle w:val="TAN"/>
            </w:pPr>
            <w:r w:rsidRPr="0041528A">
              <w:t>NOTE:</w:t>
            </w:r>
            <w:r w:rsidRPr="0041528A">
              <w:tab/>
              <w:t>Active tab indicates that web page is visible to the user.</w:t>
            </w:r>
          </w:p>
        </w:tc>
      </w:tr>
    </w:tbl>
    <w:p w14:paraId="56B872F1" w14:textId="77777777" w:rsidR="00BF46E1" w:rsidRPr="0041528A" w:rsidRDefault="00BF46E1" w:rsidP="00BF46E1"/>
    <w:p w14:paraId="7D1E6775" w14:textId="77777777" w:rsidR="00BF46E1" w:rsidRPr="0041528A" w:rsidRDefault="00BF46E1" w:rsidP="00BF46E1">
      <w:r w:rsidRPr="0041528A">
        <w:t>PROACTIVE COMMAND: LAUNCH BROWSER 2.1.1</w:t>
      </w:r>
    </w:p>
    <w:p w14:paraId="1273E087" w14:textId="77777777" w:rsidR="00BF46E1" w:rsidRPr="0041528A" w:rsidRDefault="00BF46E1" w:rsidP="00BF46E1">
      <w:r w:rsidRPr="0041528A">
        <w:t>Logically:</w:t>
      </w:r>
    </w:p>
    <w:p w14:paraId="0279599D" w14:textId="77777777" w:rsidR="00BF46E1" w:rsidRPr="0041528A" w:rsidRDefault="00BF46E1" w:rsidP="0041528A">
      <w:pPr>
        <w:pStyle w:val="EW"/>
      </w:pPr>
      <w:r w:rsidRPr="0041528A">
        <w:t>Command details</w:t>
      </w:r>
    </w:p>
    <w:p w14:paraId="046F82DA" w14:textId="77777777" w:rsidR="00BF46E1" w:rsidRPr="0041528A" w:rsidRDefault="00BF46E1" w:rsidP="0041528A">
      <w:pPr>
        <w:pStyle w:val="EW"/>
      </w:pPr>
      <w:r w:rsidRPr="0041528A">
        <w:tab/>
        <w:t>Command number:</w:t>
      </w:r>
      <w:r w:rsidRPr="0041528A">
        <w:tab/>
        <w:t>1</w:t>
      </w:r>
    </w:p>
    <w:p w14:paraId="44FB9C1F" w14:textId="77777777" w:rsidR="00BF46E1" w:rsidRPr="0041528A" w:rsidRDefault="00BF46E1" w:rsidP="0041528A">
      <w:pPr>
        <w:pStyle w:val="EW"/>
      </w:pPr>
      <w:r w:rsidRPr="0041528A">
        <w:tab/>
        <w:t>Command type:</w:t>
      </w:r>
      <w:r w:rsidRPr="0041528A">
        <w:tab/>
        <w:t>LAUNCH BROWSER</w:t>
      </w:r>
    </w:p>
    <w:p w14:paraId="03A12134" w14:textId="77777777" w:rsidR="00BF46E1" w:rsidRPr="0041528A" w:rsidRDefault="00BF46E1" w:rsidP="0041528A">
      <w:pPr>
        <w:pStyle w:val="EW"/>
      </w:pPr>
      <w:r w:rsidRPr="0041528A">
        <w:tab/>
        <w:t>Command qualifier:</w:t>
      </w:r>
      <w:r w:rsidRPr="0041528A">
        <w:tab/>
        <w:t>use the existing browser</w:t>
      </w:r>
    </w:p>
    <w:p w14:paraId="57838B2D" w14:textId="77777777" w:rsidR="00BF46E1" w:rsidRPr="0041528A" w:rsidRDefault="00BF46E1" w:rsidP="0041528A">
      <w:pPr>
        <w:pStyle w:val="EW"/>
      </w:pPr>
      <w:r w:rsidRPr="0041528A">
        <w:t>Device identities</w:t>
      </w:r>
    </w:p>
    <w:p w14:paraId="6C7F1B88" w14:textId="77777777" w:rsidR="00BF46E1" w:rsidRPr="0041528A" w:rsidRDefault="00BF46E1" w:rsidP="0041528A">
      <w:pPr>
        <w:pStyle w:val="EW"/>
      </w:pPr>
      <w:r w:rsidRPr="0041528A">
        <w:tab/>
        <w:t>Source device:</w:t>
      </w:r>
      <w:r w:rsidRPr="0041528A">
        <w:tab/>
        <w:t>UICC</w:t>
      </w:r>
    </w:p>
    <w:p w14:paraId="6350169B" w14:textId="77777777" w:rsidR="00BF46E1" w:rsidRPr="0041528A" w:rsidRDefault="00BF46E1" w:rsidP="0041528A">
      <w:pPr>
        <w:pStyle w:val="EW"/>
      </w:pPr>
      <w:r w:rsidRPr="0041528A">
        <w:tab/>
        <w:t>Destination device:</w:t>
      </w:r>
      <w:r w:rsidRPr="0041528A">
        <w:tab/>
        <w:t>ME</w:t>
      </w:r>
    </w:p>
    <w:p w14:paraId="12802F39" w14:textId="77777777" w:rsidR="00BF46E1" w:rsidRPr="0041528A" w:rsidRDefault="00BF46E1" w:rsidP="0041528A">
      <w:pPr>
        <w:pStyle w:val="EW"/>
      </w:pPr>
      <w:r w:rsidRPr="0041528A">
        <w:tab/>
        <w:t>URL</w:t>
      </w:r>
      <w:r w:rsidRPr="0041528A">
        <w:tab/>
      </w:r>
      <w:hyperlink r:id="rId12"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5AA05B4C" w14:textId="77777777" w:rsidR="00BF46E1" w:rsidRPr="0041528A" w:rsidRDefault="00BF46E1" w:rsidP="0041528A">
      <w:pPr>
        <w:pStyle w:val="EX"/>
      </w:pPr>
      <w:r w:rsidRPr="0041528A">
        <w:t>Alpha Identifier</w:t>
      </w:r>
      <w:r w:rsidRPr="0041528A">
        <w:tab/>
        <w:t>"Defined URL"</w:t>
      </w:r>
    </w:p>
    <w:p w14:paraId="54DB5849" w14:textId="77777777" w:rsidR="00BF46E1" w:rsidRPr="0041528A" w:rsidRDefault="00BF46E1" w:rsidP="00BF46E1">
      <w:r w:rsidRPr="0041528A">
        <w:t>Coding:</w:t>
      </w:r>
    </w:p>
    <w:p w14:paraId="7DD6D50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704858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5B6D4E4"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21211F5"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A47C9C2" w14:textId="77777777" w:rsidR="00BF46E1" w:rsidRPr="0041528A" w:rsidRDefault="00BF46E1" w:rsidP="0092045E">
            <w:pPr>
              <w:pStyle w:val="TAC"/>
            </w:pPr>
            <w:r w:rsidRPr="0041528A">
              <w:t>2A</w:t>
            </w:r>
          </w:p>
        </w:tc>
        <w:tc>
          <w:tcPr>
            <w:tcW w:w="567" w:type="dxa"/>
            <w:tcBorders>
              <w:top w:val="single" w:sz="4" w:space="0" w:color="auto"/>
              <w:left w:val="single" w:sz="4" w:space="0" w:color="auto"/>
              <w:bottom w:val="single" w:sz="4" w:space="0" w:color="auto"/>
              <w:right w:val="single" w:sz="4" w:space="0" w:color="auto"/>
            </w:tcBorders>
          </w:tcPr>
          <w:p w14:paraId="3F13E494"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934D814"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B52810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72DF7CA" w14:textId="77777777" w:rsidR="00BF46E1" w:rsidRPr="0041528A" w:rsidRDefault="00BF46E1" w:rsidP="0092045E">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2987C40B"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878B4A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9B788FE"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10F4AB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2B1610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9E37B78" w14:textId="77777777" w:rsidR="00BF46E1" w:rsidRPr="0041528A" w:rsidRDefault="00BF46E1" w:rsidP="0092045E">
            <w:pPr>
              <w:pStyle w:val="TAC"/>
            </w:pPr>
            <w:r w:rsidRPr="0041528A">
              <w:t>31</w:t>
            </w:r>
          </w:p>
        </w:tc>
      </w:tr>
      <w:tr w:rsidR="00BF46E1" w:rsidRPr="0041528A" w14:paraId="1CBB7BBF" w14:textId="77777777" w:rsidTr="00195D76">
        <w:trPr>
          <w:jc w:val="center"/>
        </w:trPr>
        <w:tc>
          <w:tcPr>
            <w:tcW w:w="1134" w:type="dxa"/>
            <w:tcBorders>
              <w:right w:val="single" w:sz="4" w:space="0" w:color="auto"/>
            </w:tcBorders>
          </w:tcPr>
          <w:p w14:paraId="2384860F"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E17AF63" w14:textId="77777777" w:rsidR="00BF46E1" w:rsidRPr="0041528A" w:rsidRDefault="00BF46E1" w:rsidP="0092045E">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5DB03CCF" w14:textId="77777777" w:rsidR="00BF46E1" w:rsidRPr="0041528A" w:rsidRDefault="00BF46E1" w:rsidP="0092045E">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4D19B4DA" w14:textId="77777777" w:rsidR="00BF46E1" w:rsidRPr="0041528A" w:rsidRDefault="00BF46E1" w:rsidP="0092045E">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E3BFF5C" w14:textId="77777777" w:rsidR="00BF46E1" w:rsidRPr="0041528A" w:rsidRDefault="00BF46E1" w:rsidP="0092045E">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EC06968" w14:textId="77777777" w:rsidR="00BF46E1" w:rsidRPr="0041528A" w:rsidRDefault="00BF46E1" w:rsidP="0092045E">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06986D5D" w14:textId="77777777" w:rsidR="00BF46E1" w:rsidRPr="0041528A" w:rsidRDefault="00BF46E1" w:rsidP="0092045E">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20A82D34" w14:textId="77777777" w:rsidR="00BF46E1" w:rsidRPr="0041528A" w:rsidRDefault="00BF46E1" w:rsidP="0092045E">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6EDAE201" w14:textId="77777777" w:rsidR="00BF46E1" w:rsidRPr="0041528A" w:rsidRDefault="00BF46E1" w:rsidP="0092045E">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5E1D3074" w14:textId="77777777" w:rsidR="00BF46E1" w:rsidRPr="0041528A" w:rsidRDefault="00BF46E1" w:rsidP="0092045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0D8C828" w14:textId="77777777" w:rsidR="00BF46E1" w:rsidRPr="0041528A" w:rsidRDefault="00BF46E1" w:rsidP="0092045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7835D3B" w14:textId="77777777" w:rsidR="00BF46E1" w:rsidRPr="0041528A" w:rsidRDefault="00BF46E1" w:rsidP="0092045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59C6AD6" w14:textId="77777777" w:rsidR="00BF46E1" w:rsidRPr="0041528A" w:rsidRDefault="00BF46E1" w:rsidP="0092045E">
            <w:pPr>
              <w:pStyle w:val="TAC"/>
            </w:pPr>
            <w:r w:rsidRPr="0041528A">
              <w:t>2E</w:t>
            </w:r>
          </w:p>
        </w:tc>
      </w:tr>
      <w:tr w:rsidR="00BF46E1" w:rsidRPr="0041528A" w14:paraId="719D51B2" w14:textId="77777777" w:rsidTr="00195D76">
        <w:trPr>
          <w:jc w:val="center"/>
        </w:trPr>
        <w:tc>
          <w:tcPr>
            <w:tcW w:w="1134" w:type="dxa"/>
            <w:tcBorders>
              <w:right w:val="single" w:sz="4" w:space="0" w:color="auto"/>
            </w:tcBorders>
          </w:tcPr>
          <w:p w14:paraId="5F87065B"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A0BC532" w14:textId="77777777" w:rsidR="00BF46E1" w:rsidRPr="0041528A" w:rsidRDefault="00BF46E1" w:rsidP="0092045E">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1098FDD6" w14:textId="77777777" w:rsidR="00BF46E1" w:rsidRPr="0041528A" w:rsidRDefault="00BF46E1" w:rsidP="0092045E">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584EB915" w14:textId="77777777" w:rsidR="00BF46E1" w:rsidRPr="0041528A" w:rsidRDefault="00BF46E1" w:rsidP="0092045E">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5F1F3943" w14:textId="77777777" w:rsidR="00BF46E1" w:rsidRPr="0041528A" w:rsidRDefault="00BF46E1" w:rsidP="0092045E">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4BE4A8FD" w14:textId="77777777" w:rsidR="00BF46E1" w:rsidRPr="0041528A" w:rsidRDefault="00BF46E1" w:rsidP="0092045E">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1E33D019" w14:textId="77777777" w:rsidR="00BF46E1" w:rsidRPr="0041528A" w:rsidRDefault="00BF46E1" w:rsidP="0092045E">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44C30EEC" w14:textId="77777777" w:rsidR="00BF46E1" w:rsidRPr="0041528A" w:rsidRDefault="00BF46E1" w:rsidP="0092045E">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0A204449"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2E8621D"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7808B1D9"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009BBE55"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1E176F4" w14:textId="77777777" w:rsidR="00BF46E1" w:rsidRPr="0041528A" w:rsidRDefault="00BF46E1" w:rsidP="0092045E">
            <w:pPr>
              <w:pStyle w:val="TAC"/>
            </w:pPr>
            <w:r w:rsidRPr="0041528A">
              <w:t>66</w:t>
            </w:r>
          </w:p>
        </w:tc>
      </w:tr>
      <w:tr w:rsidR="00BF46E1" w:rsidRPr="0041528A" w14:paraId="01AF11A5" w14:textId="77777777" w:rsidTr="00195D76">
        <w:trPr>
          <w:jc w:val="center"/>
        </w:trPr>
        <w:tc>
          <w:tcPr>
            <w:tcW w:w="1134" w:type="dxa"/>
            <w:tcBorders>
              <w:right w:val="single" w:sz="4" w:space="0" w:color="auto"/>
            </w:tcBorders>
          </w:tcPr>
          <w:p w14:paraId="3B5403FD"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129D129" w14:textId="77777777" w:rsidR="00BF46E1" w:rsidRPr="0041528A" w:rsidRDefault="00BF46E1" w:rsidP="0092045E">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5C49D9F9"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83C1B9F"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4FC6765"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2177637"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91F04BC" w14:textId="77777777" w:rsidR="00BF46E1" w:rsidRPr="0041528A" w:rsidRDefault="00BF46E1" w:rsidP="0092045E">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06055161" w14:textId="77777777" w:rsidR="00BF46E1" w:rsidRPr="0041528A" w:rsidRDefault="00BF46E1" w:rsidP="0092045E">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150FA8BE" w14:textId="77777777" w:rsidR="00BF46E1" w:rsidRPr="0041528A" w:rsidRDefault="00BF46E1" w:rsidP="0092045E">
            <w:pPr>
              <w:pStyle w:val="TAC"/>
            </w:pPr>
            <w:r w:rsidRPr="0041528A">
              <w:t>4C</w:t>
            </w:r>
          </w:p>
        </w:tc>
        <w:tc>
          <w:tcPr>
            <w:tcW w:w="567" w:type="dxa"/>
            <w:tcBorders>
              <w:top w:val="single" w:sz="4" w:space="0" w:color="auto"/>
              <w:left w:val="single" w:sz="4" w:space="0" w:color="auto"/>
            </w:tcBorders>
          </w:tcPr>
          <w:p w14:paraId="14C944D6" w14:textId="77777777" w:rsidR="00BF46E1" w:rsidRPr="0041528A" w:rsidRDefault="00BF46E1" w:rsidP="0092045E">
            <w:pPr>
              <w:pStyle w:val="TAC"/>
            </w:pPr>
          </w:p>
        </w:tc>
        <w:tc>
          <w:tcPr>
            <w:tcW w:w="567" w:type="dxa"/>
            <w:tcBorders>
              <w:top w:val="single" w:sz="4" w:space="0" w:color="auto"/>
            </w:tcBorders>
          </w:tcPr>
          <w:p w14:paraId="086287FC" w14:textId="77777777" w:rsidR="00BF46E1" w:rsidRPr="0041528A" w:rsidRDefault="00BF46E1" w:rsidP="0092045E">
            <w:pPr>
              <w:pStyle w:val="TAC"/>
            </w:pPr>
          </w:p>
        </w:tc>
        <w:tc>
          <w:tcPr>
            <w:tcW w:w="567" w:type="dxa"/>
            <w:tcBorders>
              <w:top w:val="single" w:sz="4" w:space="0" w:color="auto"/>
            </w:tcBorders>
          </w:tcPr>
          <w:p w14:paraId="4707718A" w14:textId="77777777" w:rsidR="00BF46E1" w:rsidRPr="0041528A" w:rsidRDefault="00BF46E1" w:rsidP="0092045E">
            <w:pPr>
              <w:pStyle w:val="TAC"/>
            </w:pPr>
          </w:p>
        </w:tc>
        <w:tc>
          <w:tcPr>
            <w:tcW w:w="567" w:type="dxa"/>
            <w:tcBorders>
              <w:top w:val="single" w:sz="4" w:space="0" w:color="auto"/>
            </w:tcBorders>
          </w:tcPr>
          <w:p w14:paraId="039B8E4F" w14:textId="77777777" w:rsidR="00BF46E1" w:rsidRPr="0041528A" w:rsidRDefault="00BF46E1" w:rsidP="0092045E">
            <w:pPr>
              <w:pStyle w:val="TAC"/>
            </w:pPr>
          </w:p>
        </w:tc>
      </w:tr>
    </w:tbl>
    <w:p w14:paraId="3444891C" w14:textId="77777777" w:rsidR="00BF46E1" w:rsidRPr="0041528A" w:rsidRDefault="00BF46E1" w:rsidP="00BF46E1"/>
    <w:p w14:paraId="444CCA6B" w14:textId="77777777" w:rsidR="00BF46E1" w:rsidRPr="0041528A" w:rsidRDefault="00BF46E1" w:rsidP="00BF46E1">
      <w:r w:rsidRPr="0041528A">
        <w:t>TERMINAL RESPONSE: LAUNCH BROWSER 2.1.1</w:t>
      </w:r>
    </w:p>
    <w:p w14:paraId="50FE5425" w14:textId="77777777" w:rsidR="00BF46E1" w:rsidRPr="0041528A" w:rsidRDefault="00BF46E1" w:rsidP="00BF46E1">
      <w:r w:rsidRPr="0041528A">
        <w:t>Logically:</w:t>
      </w:r>
    </w:p>
    <w:p w14:paraId="47EEF126" w14:textId="77777777" w:rsidR="00BF46E1" w:rsidRPr="0041528A" w:rsidRDefault="00BF46E1" w:rsidP="0041528A">
      <w:pPr>
        <w:pStyle w:val="EW"/>
      </w:pPr>
      <w:r w:rsidRPr="0041528A">
        <w:t>Command details</w:t>
      </w:r>
    </w:p>
    <w:p w14:paraId="34A61340" w14:textId="77777777" w:rsidR="00BF46E1" w:rsidRPr="0041528A" w:rsidRDefault="00BF46E1" w:rsidP="0041528A">
      <w:pPr>
        <w:pStyle w:val="EW"/>
      </w:pPr>
      <w:r w:rsidRPr="0041528A">
        <w:tab/>
        <w:t>Command number:</w:t>
      </w:r>
      <w:r w:rsidRPr="0041528A">
        <w:tab/>
        <w:t>1</w:t>
      </w:r>
    </w:p>
    <w:p w14:paraId="623D4CEC" w14:textId="77777777" w:rsidR="00BF46E1" w:rsidRPr="0041528A" w:rsidRDefault="00BF46E1" w:rsidP="0041528A">
      <w:pPr>
        <w:pStyle w:val="EW"/>
      </w:pPr>
      <w:r w:rsidRPr="0041528A">
        <w:tab/>
        <w:t>Command type:</w:t>
      </w:r>
      <w:r w:rsidRPr="0041528A">
        <w:tab/>
        <w:t>LAUNCH BROWSER</w:t>
      </w:r>
    </w:p>
    <w:p w14:paraId="64BCEF4C" w14:textId="77777777" w:rsidR="00BF46E1" w:rsidRPr="0041528A" w:rsidRDefault="00BF46E1" w:rsidP="0041528A">
      <w:pPr>
        <w:pStyle w:val="EW"/>
      </w:pPr>
      <w:r w:rsidRPr="0041528A">
        <w:tab/>
        <w:t>Command qualifier:</w:t>
      </w:r>
      <w:r w:rsidRPr="0041528A">
        <w:tab/>
        <w:t>use the existing browser</w:t>
      </w:r>
    </w:p>
    <w:p w14:paraId="3F351039" w14:textId="77777777" w:rsidR="00BF46E1" w:rsidRPr="0041528A" w:rsidRDefault="00BF46E1" w:rsidP="0041528A">
      <w:pPr>
        <w:pStyle w:val="EW"/>
      </w:pPr>
      <w:r w:rsidRPr="0041528A">
        <w:t>Device identities</w:t>
      </w:r>
    </w:p>
    <w:p w14:paraId="71BC3DD6" w14:textId="77777777" w:rsidR="00BF46E1" w:rsidRPr="0041528A" w:rsidRDefault="00BF46E1" w:rsidP="0041528A">
      <w:pPr>
        <w:pStyle w:val="EW"/>
      </w:pPr>
      <w:r w:rsidRPr="0041528A">
        <w:lastRenderedPageBreak/>
        <w:tab/>
        <w:t>Source device:</w:t>
      </w:r>
      <w:r w:rsidRPr="0041528A">
        <w:tab/>
        <w:t>ME</w:t>
      </w:r>
    </w:p>
    <w:p w14:paraId="5D9D207E" w14:textId="77777777" w:rsidR="00BF46E1" w:rsidRPr="0041528A" w:rsidRDefault="00BF46E1" w:rsidP="0041528A">
      <w:pPr>
        <w:pStyle w:val="EW"/>
      </w:pPr>
      <w:r w:rsidRPr="0041528A">
        <w:tab/>
        <w:t>Destination device:</w:t>
      </w:r>
      <w:r w:rsidRPr="0041528A">
        <w:tab/>
        <w:t>UICC</w:t>
      </w:r>
    </w:p>
    <w:p w14:paraId="6FF47563" w14:textId="77777777" w:rsidR="00BF46E1" w:rsidRPr="0041528A" w:rsidRDefault="00BF46E1" w:rsidP="0041528A">
      <w:pPr>
        <w:pStyle w:val="EW"/>
      </w:pPr>
      <w:r w:rsidRPr="0041528A">
        <w:t>Result</w:t>
      </w:r>
    </w:p>
    <w:p w14:paraId="10483B39" w14:textId="77777777" w:rsidR="00BF46E1" w:rsidRPr="0041528A" w:rsidRDefault="00BF46E1" w:rsidP="0041528A">
      <w:pPr>
        <w:pStyle w:val="EX"/>
      </w:pPr>
      <w:r w:rsidRPr="0041528A">
        <w:tab/>
        <w:t>General Result:</w:t>
      </w:r>
      <w:r w:rsidRPr="0041528A">
        <w:tab/>
        <w:t>Command performed successfully</w:t>
      </w:r>
    </w:p>
    <w:p w14:paraId="3E14AEAF" w14:textId="77777777" w:rsidR="00BF46E1" w:rsidRPr="0041528A" w:rsidRDefault="00BF46E1" w:rsidP="00BF46E1">
      <w:r w:rsidRPr="0041528A">
        <w:t>Coding:</w:t>
      </w:r>
    </w:p>
    <w:p w14:paraId="3A7E332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EB15B0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67D7F98"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7949992"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AD46E73"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29E07A5"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39824ED" w14:textId="77777777" w:rsidR="00BF46E1" w:rsidRPr="0041528A" w:rsidRDefault="00BF46E1" w:rsidP="0092045E">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4ECD65B9"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8C44AF1"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D7BC622"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06CE43C"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C7CC27E"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93E1670"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DEFCF81"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3F87BC7" w14:textId="77777777" w:rsidR="00BF46E1" w:rsidRPr="0041528A" w:rsidRDefault="00BF46E1" w:rsidP="0092045E">
            <w:pPr>
              <w:pStyle w:val="TAC"/>
            </w:pPr>
            <w:r w:rsidRPr="0041528A">
              <w:t>00</w:t>
            </w:r>
          </w:p>
        </w:tc>
      </w:tr>
    </w:tbl>
    <w:p w14:paraId="74FF1926" w14:textId="77777777" w:rsidR="00BF46E1" w:rsidRPr="0041528A" w:rsidRDefault="00BF46E1" w:rsidP="00BF46E1"/>
    <w:p w14:paraId="7974CAC0" w14:textId="77777777" w:rsidR="00BF46E1" w:rsidRPr="0041528A" w:rsidRDefault="00BF46E1" w:rsidP="00BF46E1">
      <w:pPr>
        <w:pStyle w:val="TH"/>
      </w:pPr>
      <w:r w:rsidRPr="0041528A">
        <w:t>Expected Sequence 2.2 (LAUNCH BROWSER, close the existing browser session and launch new browser session, connect to the specified URL)</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03DFE2C1" w14:textId="77777777" w:rsidTr="00195D76">
        <w:trPr>
          <w:cantSplit/>
          <w:tblHeader/>
          <w:jc w:val="center"/>
        </w:trPr>
        <w:tc>
          <w:tcPr>
            <w:tcW w:w="737" w:type="dxa"/>
            <w:tcBorders>
              <w:top w:val="single" w:sz="6" w:space="0" w:color="auto"/>
              <w:left w:val="single" w:sz="6" w:space="0" w:color="auto"/>
              <w:right w:val="single" w:sz="6" w:space="0" w:color="auto"/>
            </w:tcBorders>
          </w:tcPr>
          <w:p w14:paraId="10932303" w14:textId="77777777" w:rsidR="00BF46E1" w:rsidRPr="0041528A" w:rsidRDefault="00BF46E1" w:rsidP="0092045E">
            <w:pPr>
              <w:pStyle w:val="TAH"/>
            </w:pPr>
            <w:r w:rsidRPr="0041528A">
              <w:t>Step</w:t>
            </w:r>
          </w:p>
        </w:tc>
        <w:tc>
          <w:tcPr>
            <w:tcW w:w="1282" w:type="dxa"/>
            <w:tcBorders>
              <w:top w:val="single" w:sz="6" w:space="0" w:color="auto"/>
              <w:left w:val="single" w:sz="6" w:space="0" w:color="auto"/>
              <w:right w:val="single" w:sz="6" w:space="0" w:color="auto"/>
            </w:tcBorders>
          </w:tcPr>
          <w:p w14:paraId="77B2D5EB"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22C5A28A"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12F95FE0" w14:textId="77777777" w:rsidR="00BF46E1" w:rsidRPr="0041528A" w:rsidRDefault="00BF46E1" w:rsidP="0092045E">
            <w:pPr>
              <w:pStyle w:val="TAH"/>
            </w:pPr>
            <w:r w:rsidRPr="0041528A">
              <w:t>Comments</w:t>
            </w:r>
          </w:p>
        </w:tc>
      </w:tr>
      <w:tr w:rsidR="00BF46E1" w:rsidRPr="0041528A" w14:paraId="01DFE53E" w14:textId="77777777" w:rsidTr="00195D76">
        <w:trPr>
          <w:cantSplit/>
          <w:jc w:val="center"/>
        </w:trPr>
        <w:tc>
          <w:tcPr>
            <w:tcW w:w="737" w:type="dxa"/>
            <w:tcBorders>
              <w:top w:val="single" w:sz="6" w:space="0" w:color="auto"/>
              <w:left w:val="single" w:sz="6" w:space="0" w:color="auto"/>
              <w:right w:val="single" w:sz="6" w:space="0" w:color="auto"/>
            </w:tcBorders>
          </w:tcPr>
          <w:p w14:paraId="3F0AB971" w14:textId="77777777" w:rsidR="00BF46E1" w:rsidRPr="0041528A" w:rsidRDefault="00BF46E1" w:rsidP="0092045E">
            <w:pPr>
              <w:pStyle w:val="TAC"/>
            </w:pPr>
            <w:r w:rsidRPr="0041528A">
              <w:t>0</w:t>
            </w:r>
          </w:p>
        </w:tc>
        <w:tc>
          <w:tcPr>
            <w:tcW w:w="1282" w:type="dxa"/>
            <w:tcBorders>
              <w:top w:val="single" w:sz="6" w:space="0" w:color="auto"/>
              <w:left w:val="single" w:sz="6" w:space="0" w:color="auto"/>
              <w:right w:val="single" w:sz="6" w:space="0" w:color="auto"/>
            </w:tcBorders>
          </w:tcPr>
          <w:p w14:paraId="1978E7CA" w14:textId="77777777" w:rsidR="00BF46E1" w:rsidRPr="0041528A" w:rsidRDefault="00BF46E1" w:rsidP="0092045E">
            <w:pPr>
              <w:pStyle w:val="TAC"/>
            </w:pPr>
            <w:r w:rsidRPr="0041528A">
              <w:t>ME</w:t>
            </w:r>
          </w:p>
        </w:tc>
        <w:tc>
          <w:tcPr>
            <w:tcW w:w="2892" w:type="dxa"/>
            <w:tcBorders>
              <w:top w:val="single" w:sz="6" w:space="0" w:color="auto"/>
              <w:left w:val="single" w:sz="6" w:space="0" w:color="auto"/>
              <w:right w:val="single" w:sz="6" w:space="0" w:color="auto"/>
            </w:tcBorders>
          </w:tcPr>
          <w:p w14:paraId="4E60EBA7" w14:textId="77777777" w:rsidR="00BF46E1" w:rsidRPr="0041528A" w:rsidRDefault="00BF46E1" w:rsidP="0092045E">
            <w:pPr>
              <w:pStyle w:val="TAL"/>
            </w:pPr>
            <w:r w:rsidRPr="0041528A">
              <w:t>The user is navigating in a browser session (not the URL defined in the test sequence).</w:t>
            </w:r>
          </w:p>
        </w:tc>
        <w:tc>
          <w:tcPr>
            <w:tcW w:w="3776" w:type="dxa"/>
            <w:tcBorders>
              <w:top w:val="single" w:sz="6" w:space="0" w:color="auto"/>
              <w:left w:val="single" w:sz="6" w:space="0" w:color="auto"/>
              <w:right w:val="single" w:sz="6" w:space="0" w:color="auto"/>
            </w:tcBorders>
          </w:tcPr>
          <w:p w14:paraId="773D3324" w14:textId="77777777" w:rsidR="00BF46E1" w:rsidRPr="0041528A" w:rsidRDefault="00BF46E1" w:rsidP="0092045E">
            <w:pPr>
              <w:pStyle w:val="TAL"/>
            </w:pPr>
            <w:r w:rsidRPr="0041528A">
              <w:t>[Browser is in use, the current session is not secured]</w:t>
            </w:r>
          </w:p>
        </w:tc>
      </w:tr>
      <w:tr w:rsidR="00BF46E1" w:rsidRPr="0041528A" w14:paraId="0DD9F513" w14:textId="77777777" w:rsidTr="00195D76">
        <w:trPr>
          <w:cantSplit/>
          <w:jc w:val="center"/>
        </w:trPr>
        <w:tc>
          <w:tcPr>
            <w:tcW w:w="737" w:type="dxa"/>
            <w:tcBorders>
              <w:left w:val="single" w:sz="6" w:space="0" w:color="auto"/>
              <w:right w:val="single" w:sz="6" w:space="0" w:color="auto"/>
            </w:tcBorders>
          </w:tcPr>
          <w:p w14:paraId="056A2410" w14:textId="77777777" w:rsidR="00BF46E1" w:rsidRPr="0041528A" w:rsidRDefault="00BF46E1" w:rsidP="0092045E">
            <w:pPr>
              <w:pStyle w:val="TAC"/>
            </w:pPr>
            <w:r w:rsidRPr="0041528A">
              <w:t>1</w:t>
            </w:r>
          </w:p>
        </w:tc>
        <w:tc>
          <w:tcPr>
            <w:tcW w:w="1282" w:type="dxa"/>
            <w:tcBorders>
              <w:left w:val="single" w:sz="6" w:space="0" w:color="auto"/>
              <w:right w:val="single" w:sz="6" w:space="0" w:color="auto"/>
            </w:tcBorders>
          </w:tcPr>
          <w:p w14:paraId="53F6378E"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7BE26D5" w14:textId="77777777" w:rsidR="00BF46E1" w:rsidRPr="0041528A" w:rsidRDefault="00BF46E1" w:rsidP="0092045E">
            <w:pPr>
              <w:pStyle w:val="TAL"/>
            </w:pPr>
            <w:r w:rsidRPr="0041528A">
              <w:t>PROACTIVE COMMAND PENDING: LAUNCH BROWSER 2.2.1</w:t>
            </w:r>
          </w:p>
        </w:tc>
        <w:tc>
          <w:tcPr>
            <w:tcW w:w="3776" w:type="dxa"/>
            <w:tcBorders>
              <w:left w:val="single" w:sz="6" w:space="0" w:color="auto"/>
              <w:right w:val="single" w:sz="6" w:space="0" w:color="auto"/>
            </w:tcBorders>
          </w:tcPr>
          <w:p w14:paraId="44E48548" w14:textId="77777777" w:rsidR="00BF46E1" w:rsidRPr="0041528A" w:rsidRDefault="00BF46E1" w:rsidP="0092045E">
            <w:pPr>
              <w:pStyle w:val="TAL"/>
            </w:pPr>
          </w:p>
        </w:tc>
      </w:tr>
      <w:tr w:rsidR="00BF46E1" w:rsidRPr="0041528A" w14:paraId="29541FC5" w14:textId="77777777" w:rsidTr="00195D76">
        <w:trPr>
          <w:cantSplit/>
          <w:jc w:val="center"/>
        </w:trPr>
        <w:tc>
          <w:tcPr>
            <w:tcW w:w="737" w:type="dxa"/>
            <w:tcBorders>
              <w:left w:val="single" w:sz="6" w:space="0" w:color="auto"/>
              <w:right w:val="single" w:sz="6" w:space="0" w:color="auto"/>
            </w:tcBorders>
          </w:tcPr>
          <w:p w14:paraId="7D9B8C2D" w14:textId="77777777" w:rsidR="00BF46E1" w:rsidRPr="0041528A" w:rsidRDefault="00BF46E1" w:rsidP="0092045E">
            <w:pPr>
              <w:pStyle w:val="TAC"/>
            </w:pPr>
            <w:r w:rsidRPr="0041528A">
              <w:t>2</w:t>
            </w:r>
          </w:p>
        </w:tc>
        <w:tc>
          <w:tcPr>
            <w:tcW w:w="1282" w:type="dxa"/>
            <w:tcBorders>
              <w:left w:val="single" w:sz="6" w:space="0" w:color="auto"/>
              <w:right w:val="single" w:sz="6" w:space="0" w:color="auto"/>
            </w:tcBorders>
          </w:tcPr>
          <w:p w14:paraId="535D95FA"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84F8CEF"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2EDE82FE" w14:textId="77777777" w:rsidR="00BF46E1" w:rsidRPr="0041528A" w:rsidRDefault="00BF46E1" w:rsidP="0092045E">
            <w:pPr>
              <w:pStyle w:val="TAL"/>
            </w:pPr>
          </w:p>
        </w:tc>
      </w:tr>
      <w:tr w:rsidR="00BF46E1" w:rsidRPr="0041528A" w14:paraId="6C574705" w14:textId="77777777" w:rsidTr="00195D76">
        <w:trPr>
          <w:cantSplit/>
          <w:jc w:val="center"/>
        </w:trPr>
        <w:tc>
          <w:tcPr>
            <w:tcW w:w="737" w:type="dxa"/>
            <w:tcBorders>
              <w:left w:val="single" w:sz="6" w:space="0" w:color="auto"/>
              <w:right w:val="single" w:sz="6" w:space="0" w:color="auto"/>
            </w:tcBorders>
          </w:tcPr>
          <w:p w14:paraId="1B5385B6" w14:textId="77777777" w:rsidR="00BF46E1" w:rsidRPr="0041528A" w:rsidRDefault="00BF46E1" w:rsidP="0092045E">
            <w:pPr>
              <w:pStyle w:val="TAC"/>
            </w:pPr>
            <w:r w:rsidRPr="0041528A">
              <w:t>3</w:t>
            </w:r>
          </w:p>
        </w:tc>
        <w:tc>
          <w:tcPr>
            <w:tcW w:w="1282" w:type="dxa"/>
            <w:tcBorders>
              <w:left w:val="single" w:sz="6" w:space="0" w:color="auto"/>
              <w:right w:val="single" w:sz="6" w:space="0" w:color="auto"/>
            </w:tcBorders>
          </w:tcPr>
          <w:p w14:paraId="6E3D52F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1A56C68" w14:textId="77777777" w:rsidR="00BF46E1" w:rsidRPr="0041528A" w:rsidRDefault="00BF46E1" w:rsidP="0092045E">
            <w:pPr>
              <w:pStyle w:val="TAL"/>
            </w:pPr>
            <w:r w:rsidRPr="0041528A">
              <w:t>PROACTIVE COMMAND: LAUNCH BROWSER 2.2.1</w:t>
            </w:r>
          </w:p>
        </w:tc>
        <w:tc>
          <w:tcPr>
            <w:tcW w:w="3776" w:type="dxa"/>
            <w:tcBorders>
              <w:left w:val="single" w:sz="6" w:space="0" w:color="auto"/>
              <w:right w:val="single" w:sz="6" w:space="0" w:color="auto"/>
            </w:tcBorders>
          </w:tcPr>
          <w:p w14:paraId="023CAA20" w14:textId="77777777" w:rsidR="00BF46E1" w:rsidRPr="0041528A" w:rsidRDefault="00BF46E1" w:rsidP="0092045E">
            <w:pPr>
              <w:pStyle w:val="TAL"/>
            </w:pPr>
            <w:r w:rsidRPr="0041528A">
              <w:t>[connect to the defined URL, "close the existing browser session and launch new browser session", no null alpha id.]</w:t>
            </w:r>
          </w:p>
        </w:tc>
      </w:tr>
      <w:tr w:rsidR="00BF46E1" w:rsidRPr="0041528A" w14:paraId="51FA6FB2" w14:textId="77777777" w:rsidTr="00195D76">
        <w:trPr>
          <w:cantSplit/>
          <w:jc w:val="center"/>
        </w:trPr>
        <w:tc>
          <w:tcPr>
            <w:tcW w:w="737" w:type="dxa"/>
            <w:tcBorders>
              <w:left w:val="single" w:sz="6" w:space="0" w:color="auto"/>
              <w:right w:val="single" w:sz="6" w:space="0" w:color="auto"/>
            </w:tcBorders>
          </w:tcPr>
          <w:p w14:paraId="6B4C69E7" w14:textId="77777777" w:rsidR="00BF46E1" w:rsidRPr="0041528A" w:rsidRDefault="00BF46E1" w:rsidP="0092045E">
            <w:pPr>
              <w:pStyle w:val="TAC"/>
            </w:pPr>
            <w:r w:rsidRPr="0041528A">
              <w:t>4</w:t>
            </w:r>
          </w:p>
        </w:tc>
        <w:tc>
          <w:tcPr>
            <w:tcW w:w="1282" w:type="dxa"/>
            <w:tcBorders>
              <w:left w:val="single" w:sz="6" w:space="0" w:color="auto"/>
              <w:right w:val="single" w:sz="6" w:space="0" w:color="auto"/>
            </w:tcBorders>
          </w:tcPr>
          <w:p w14:paraId="6D87A0A7"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072B0981" w14:textId="77777777" w:rsidR="00BF46E1" w:rsidRPr="0041528A" w:rsidRDefault="00BF46E1" w:rsidP="0092045E">
            <w:pPr>
              <w:pStyle w:val="TAL"/>
            </w:pPr>
            <w:r w:rsidRPr="0041528A">
              <w:t>ME displays the alpha identifier</w:t>
            </w:r>
          </w:p>
        </w:tc>
        <w:tc>
          <w:tcPr>
            <w:tcW w:w="3776" w:type="dxa"/>
            <w:tcBorders>
              <w:left w:val="single" w:sz="6" w:space="0" w:color="auto"/>
              <w:right w:val="single" w:sz="6" w:space="0" w:color="auto"/>
            </w:tcBorders>
          </w:tcPr>
          <w:p w14:paraId="19183D75" w14:textId="77777777" w:rsidR="00BF46E1" w:rsidRPr="0041528A" w:rsidRDefault="00BF46E1" w:rsidP="0092045E">
            <w:pPr>
              <w:pStyle w:val="TAL"/>
            </w:pPr>
          </w:p>
        </w:tc>
      </w:tr>
      <w:tr w:rsidR="00BF46E1" w:rsidRPr="0041528A" w14:paraId="730D24FE" w14:textId="77777777" w:rsidTr="00195D76">
        <w:trPr>
          <w:cantSplit/>
          <w:jc w:val="center"/>
        </w:trPr>
        <w:tc>
          <w:tcPr>
            <w:tcW w:w="737" w:type="dxa"/>
            <w:tcBorders>
              <w:left w:val="single" w:sz="6" w:space="0" w:color="auto"/>
              <w:right w:val="single" w:sz="6" w:space="0" w:color="auto"/>
            </w:tcBorders>
          </w:tcPr>
          <w:p w14:paraId="0F9BD05D" w14:textId="77777777" w:rsidR="00BF46E1" w:rsidRPr="0041528A" w:rsidRDefault="00BF46E1" w:rsidP="0092045E">
            <w:pPr>
              <w:pStyle w:val="TAC"/>
            </w:pPr>
            <w:r w:rsidRPr="0041528A">
              <w:t>5</w:t>
            </w:r>
          </w:p>
        </w:tc>
        <w:tc>
          <w:tcPr>
            <w:tcW w:w="1282" w:type="dxa"/>
            <w:tcBorders>
              <w:left w:val="single" w:sz="6" w:space="0" w:color="auto"/>
              <w:right w:val="single" w:sz="6" w:space="0" w:color="auto"/>
            </w:tcBorders>
          </w:tcPr>
          <w:p w14:paraId="67954B50"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6577197F" w14:textId="77777777" w:rsidR="00BF46E1" w:rsidRPr="0041528A" w:rsidRDefault="00BF46E1" w:rsidP="0092045E">
            <w:pPr>
              <w:pStyle w:val="TAL"/>
            </w:pPr>
            <w:r w:rsidRPr="0041528A">
              <w:t>The user confirms the launch browser.</w:t>
            </w:r>
          </w:p>
        </w:tc>
        <w:tc>
          <w:tcPr>
            <w:tcW w:w="3776" w:type="dxa"/>
            <w:tcBorders>
              <w:left w:val="single" w:sz="6" w:space="0" w:color="auto"/>
              <w:right w:val="single" w:sz="6" w:space="0" w:color="auto"/>
            </w:tcBorders>
          </w:tcPr>
          <w:p w14:paraId="251A0A62" w14:textId="77777777" w:rsidR="00BF46E1" w:rsidRPr="0041528A" w:rsidRDefault="00BF46E1" w:rsidP="0092045E">
            <w:pPr>
              <w:pStyle w:val="TAL"/>
            </w:pPr>
            <w:r w:rsidRPr="0041528A">
              <w:t>[user confirmation]</w:t>
            </w:r>
          </w:p>
        </w:tc>
      </w:tr>
      <w:tr w:rsidR="00BF46E1" w:rsidRPr="0041528A" w14:paraId="71ED6E67" w14:textId="77777777" w:rsidTr="00195D76">
        <w:trPr>
          <w:cantSplit/>
          <w:jc w:val="center"/>
        </w:trPr>
        <w:tc>
          <w:tcPr>
            <w:tcW w:w="737" w:type="dxa"/>
            <w:tcBorders>
              <w:left w:val="single" w:sz="6" w:space="0" w:color="auto"/>
              <w:right w:val="single" w:sz="6" w:space="0" w:color="auto"/>
            </w:tcBorders>
          </w:tcPr>
          <w:p w14:paraId="5A512AD8" w14:textId="77777777" w:rsidR="00BF46E1" w:rsidRPr="0041528A" w:rsidRDefault="00BF46E1" w:rsidP="0092045E">
            <w:pPr>
              <w:pStyle w:val="TAC"/>
            </w:pPr>
            <w:r w:rsidRPr="0041528A">
              <w:t>6</w:t>
            </w:r>
          </w:p>
        </w:tc>
        <w:tc>
          <w:tcPr>
            <w:tcW w:w="1282" w:type="dxa"/>
            <w:tcBorders>
              <w:left w:val="single" w:sz="6" w:space="0" w:color="auto"/>
              <w:right w:val="single" w:sz="6" w:space="0" w:color="auto"/>
            </w:tcBorders>
          </w:tcPr>
          <w:p w14:paraId="76E582FF"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DDF6B5E" w14:textId="77777777" w:rsidR="00BF46E1" w:rsidRPr="0041528A" w:rsidRDefault="00BF46E1" w:rsidP="0092045E">
            <w:pPr>
              <w:pStyle w:val="TAL"/>
            </w:pPr>
            <w:r w:rsidRPr="0041528A">
              <w:t>TERMINAL RESPONSE: LAUNCH BROWSER 2.2.1</w:t>
            </w:r>
          </w:p>
        </w:tc>
        <w:tc>
          <w:tcPr>
            <w:tcW w:w="3776" w:type="dxa"/>
            <w:tcBorders>
              <w:left w:val="single" w:sz="6" w:space="0" w:color="auto"/>
              <w:right w:val="single" w:sz="6" w:space="0" w:color="auto"/>
            </w:tcBorders>
          </w:tcPr>
          <w:p w14:paraId="5F26E35E" w14:textId="77777777" w:rsidR="00BF46E1" w:rsidRPr="0041528A" w:rsidRDefault="00BF46E1" w:rsidP="0092045E">
            <w:pPr>
              <w:pStyle w:val="TAL"/>
            </w:pPr>
            <w:r w:rsidRPr="0041528A">
              <w:t>[Command performed successfully]</w:t>
            </w:r>
          </w:p>
        </w:tc>
      </w:tr>
      <w:tr w:rsidR="00BF46E1" w:rsidRPr="0041528A" w14:paraId="6CC7CD9C" w14:textId="77777777" w:rsidTr="00195D76">
        <w:trPr>
          <w:cantSplit/>
          <w:jc w:val="center"/>
        </w:trPr>
        <w:tc>
          <w:tcPr>
            <w:tcW w:w="737" w:type="dxa"/>
            <w:tcBorders>
              <w:left w:val="single" w:sz="6" w:space="0" w:color="auto"/>
              <w:right w:val="single" w:sz="6" w:space="0" w:color="auto"/>
            </w:tcBorders>
          </w:tcPr>
          <w:p w14:paraId="3CB15CC7" w14:textId="77777777" w:rsidR="00BF46E1" w:rsidRPr="0041528A" w:rsidRDefault="00BF46E1" w:rsidP="0092045E">
            <w:pPr>
              <w:pStyle w:val="TAC"/>
            </w:pPr>
            <w:r w:rsidRPr="0041528A">
              <w:t>7</w:t>
            </w:r>
          </w:p>
        </w:tc>
        <w:tc>
          <w:tcPr>
            <w:tcW w:w="1282" w:type="dxa"/>
            <w:tcBorders>
              <w:left w:val="single" w:sz="6" w:space="0" w:color="auto"/>
              <w:right w:val="single" w:sz="6" w:space="0" w:color="auto"/>
            </w:tcBorders>
          </w:tcPr>
          <w:p w14:paraId="7B4125C4" w14:textId="77777777" w:rsidR="00BF46E1" w:rsidRPr="0041528A" w:rsidRDefault="00BF46E1" w:rsidP="0092045E">
            <w:pPr>
              <w:pStyle w:val="TAC"/>
            </w:pPr>
            <w:r w:rsidRPr="0041528A">
              <w:t>ME</w:t>
            </w:r>
            <w:r w:rsidRPr="0041528A">
              <w:rPr>
                <w:rFonts w:ascii="Symbol" w:hAnsi="Symbol"/>
              </w:rPr>
              <w:t></w:t>
            </w:r>
            <w:r w:rsidRPr="0041528A">
              <w:t>USS</w:t>
            </w:r>
          </w:p>
        </w:tc>
        <w:tc>
          <w:tcPr>
            <w:tcW w:w="2892" w:type="dxa"/>
            <w:tcBorders>
              <w:left w:val="single" w:sz="6" w:space="0" w:color="auto"/>
              <w:right w:val="single" w:sz="6" w:space="0" w:color="auto"/>
            </w:tcBorders>
          </w:tcPr>
          <w:p w14:paraId="0D52CA7D" w14:textId="5AF9B2C3" w:rsidR="00BF46E1" w:rsidRPr="0041528A" w:rsidRDefault="00BF46E1" w:rsidP="0092045E">
            <w:pPr>
              <w:pStyle w:val="TAL"/>
            </w:pPr>
            <w:r w:rsidRPr="0041528A">
              <w:t>The ME closes the existing session and attempts to launch the session with the default browser parameters and the URL specified in LAUNCH BROWSER command.</w:t>
            </w:r>
          </w:p>
          <w:p w14:paraId="3C2EE1AC" w14:textId="77777777" w:rsidR="00BF46E1" w:rsidRPr="0041528A" w:rsidRDefault="00BF46E1" w:rsidP="0092045E">
            <w:pPr>
              <w:pStyle w:val="TAL"/>
            </w:pPr>
            <w:r w:rsidRPr="0041528A">
              <w:t>IF A.1/155_THEN it is a valid behaviour to keep other sessions/tabs open and start the session in a new active tab (see note).</w:t>
            </w:r>
          </w:p>
        </w:tc>
        <w:tc>
          <w:tcPr>
            <w:tcW w:w="3776" w:type="dxa"/>
            <w:tcBorders>
              <w:left w:val="single" w:sz="6" w:space="0" w:color="auto"/>
              <w:right w:val="single" w:sz="6" w:space="0" w:color="auto"/>
            </w:tcBorders>
          </w:tcPr>
          <w:p w14:paraId="6D94492A" w14:textId="77777777" w:rsidR="00BF46E1" w:rsidRPr="0041528A" w:rsidRDefault="00BF46E1" w:rsidP="0092045E">
            <w:pPr>
              <w:pStyle w:val="TAL"/>
            </w:pPr>
            <w:r w:rsidRPr="0041528A">
              <w:t>[The UE has the option of maintaining the currently active PDP Context. The USS shall handle the request of additional URLs as defined in the initial conditions clause.]</w:t>
            </w:r>
          </w:p>
        </w:tc>
      </w:tr>
      <w:tr w:rsidR="00BF46E1" w:rsidRPr="0041528A" w14:paraId="4061D360" w14:textId="77777777" w:rsidTr="00195D76">
        <w:trPr>
          <w:cantSplit/>
          <w:jc w:val="center"/>
        </w:trPr>
        <w:tc>
          <w:tcPr>
            <w:tcW w:w="737" w:type="dxa"/>
            <w:tcBorders>
              <w:left w:val="single" w:sz="6" w:space="0" w:color="auto"/>
              <w:right w:val="single" w:sz="6" w:space="0" w:color="auto"/>
            </w:tcBorders>
          </w:tcPr>
          <w:p w14:paraId="4827D587" w14:textId="77777777" w:rsidR="00BF46E1" w:rsidRPr="0041528A" w:rsidRDefault="00BF46E1" w:rsidP="0092045E">
            <w:pPr>
              <w:pStyle w:val="TAC"/>
            </w:pPr>
            <w:r w:rsidRPr="0041528A">
              <w:t>8</w:t>
            </w:r>
          </w:p>
        </w:tc>
        <w:tc>
          <w:tcPr>
            <w:tcW w:w="1282" w:type="dxa"/>
            <w:tcBorders>
              <w:left w:val="single" w:sz="6" w:space="0" w:color="auto"/>
              <w:right w:val="single" w:sz="6" w:space="0" w:color="auto"/>
            </w:tcBorders>
          </w:tcPr>
          <w:p w14:paraId="3B377FA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B27DFF6"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23C7BB1B" w14:textId="77777777" w:rsidR="00BF46E1" w:rsidRPr="0041528A" w:rsidRDefault="00BF46E1" w:rsidP="0092045E">
            <w:pPr>
              <w:pStyle w:val="TAL"/>
            </w:pPr>
          </w:p>
        </w:tc>
      </w:tr>
      <w:tr w:rsidR="00BF46E1" w:rsidRPr="0041528A" w14:paraId="30214947" w14:textId="77777777" w:rsidTr="00195D76">
        <w:trPr>
          <w:cantSplit/>
          <w:jc w:val="center"/>
        </w:trPr>
        <w:tc>
          <w:tcPr>
            <w:tcW w:w="737" w:type="dxa"/>
            <w:tcBorders>
              <w:left w:val="single" w:sz="6" w:space="0" w:color="auto"/>
              <w:bottom w:val="single" w:sz="6" w:space="0" w:color="auto"/>
              <w:right w:val="single" w:sz="6" w:space="0" w:color="auto"/>
            </w:tcBorders>
          </w:tcPr>
          <w:p w14:paraId="03F6D82E" w14:textId="77777777" w:rsidR="00BF46E1" w:rsidRPr="0041528A" w:rsidRDefault="00BF46E1" w:rsidP="0092045E">
            <w:pPr>
              <w:pStyle w:val="TAC"/>
            </w:pPr>
            <w:r w:rsidRPr="0041528A">
              <w:t>9</w:t>
            </w:r>
          </w:p>
        </w:tc>
        <w:tc>
          <w:tcPr>
            <w:tcW w:w="1282" w:type="dxa"/>
            <w:tcBorders>
              <w:left w:val="single" w:sz="6" w:space="0" w:color="auto"/>
              <w:bottom w:val="single" w:sz="6" w:space="0" w:color="auto"/>
              <w:right w:val="single" w:sz="6" w:space="0" w:color="auto"/>
            </w:tcBorders>
          </w:tcPr>
          <w:p w14:paraId="2FD00912"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6" w:space="0" w:color="auto"/>
              <w:right w:val="single" w:sz="6" w:space="0" w:color="auto"/>
            </w:tcBorders>
          </w:tcPr>
          <w:p w14:paraId="5AF8BF65" w14:textId="77777777" w:rsidR="00BF46E1" w:rsidRPr="0041528A" w:rsidRDefault="00BF46E1" w:rsidP="0092045E">
            <w:pPr>
              <w:pStyle w:val="TAL"/>
            </w:pPr>
            <w:r w:rsidRPr="0041528A">
              <w:t>The user verifies that the URL specified in LAUNCH BROWSER command is connected.</w:t>
            </w:r>
          </w:p>
        </w:tc>
        <w:tc>
          <w:tcPr>
            <w:tcW w:w="3776" w:type="dxa"/>
            <w:tcBorders>
              <w:left w:val="single" w:sz="6" w:space="0" w:color="auto"/>
              <w:bottom w:val="single" w:sz="6" w:space="0" w:color="auto"/>
              <w:right w:val="single" w:sz="6" w:space="0" w:color="auto"/>
            </w:tcBorders>
          </w:tcPr>
          <w:p w14:paraId="13D366F4" w14:textId="77777777" w:rsidR="00BF46E1" w:rsidRPr="0041528A" w:rsidRDefault="00BF46E1" w:rsidP="0092045E">
            <w:pPr>
              <w:pStyle w:val="TAL"/>
            </w:pPr>
          </w:p>
        </w:tc>
      </w:tr>
      <w:tr w:rsidR="00BF46E1" w:rsidRPr="0041528A" w14:paraId="3F8B5D55" w14:textId="77777777" w:rsidTr="00195D76">
        <w:trPr>
          <w:cantSplit/>
          <w:jc w:val="center"/>
        </w:trPr>
        <w:tc>
          <w:tcPr>
            <w:tcW w:w="8687" w:type="dxa"/>
            <w:gridSpan w:val="4"/>
            <w:tcBorders>
              <w:top w:val="single" w:sz="4" w:space="0" w:color="auto"/>
              <w:left w:val="single" w:sz="4" w:space="0" w:color="auto"/>
              <w:bottom w:val="single" w:sz="4" w:space="0" w:color="auto"/>
              <w:right w:val="single" w:sz="4" w:space="0" w:color="auto"/>
            </w:tcBorders>
          </w:tcPr>
          <w:p w14:paraId="0804E9D6" w14:textId="77777777" w:rsidR="00BF46E1" w:rsidRPr="0041528A" w:rsidRDefault="00BF46E1" w:rsidP="0092045E">
            <w:pPr>
              <w:pStyle w:val="TAN"/>
            </w:pPr>
            <w:r w:rsidRPr="0041528A">
              <w:t>NOTE:</w:t>
            </w:r>
            <w:r w:rsidRPr="0041528A">
              <w:tab/>
              <w:t>Active tab indicates that web page is visible to the user.</w:t>
            </w:r>
          </w:p>
        </w:tc>
      </w:tr>
    </w:tbl>
    <w:p w14:paraId="60884E42" w14:textId="77777777" w:rsidR="00BF46E1" w:rsidRPr="0041528A" w:rsidRDefault="00BF46E1" w:rsidP="00BF46E1"/>
    <w:p w14:paraId="682F25A5" w14:textId="77777777" w:rsidR="00BF46E1" w:rsidRPr="0041528A" w:rsidRDefault="00BF46E1" w:rsidP="00BF46E1">
      <w:r w:rsidRPr="0041528A">
        <w:t>PROACTIVE COMMAND: LAUNCH BROWSER 2.2.1</w:t>
      </w:r>
    </w:p>
    <w:p w14:paraId="73C42BD1" w14:textId="77777777" w:rsidR="00BF46E1" w:rsidRPr="0041528A" w:rsidRDefault="00BF46E1" w:rsidP="00BF46E1">
      <w:r w:rsidRPr="0041528A">
        <w:t>Logically:</w:t>
      </w:r>
    </w:p>
    <w:p w14:paraId="47D1DAF3" w14:textId="77777777" w:rsidR="00BF46E1" w:rsidRPr="0041528A" w:rsidRDefault="00BF46E1" w:rsidP="0041528A">
      <w:pPr>
        <w:pStyle w:val="EW"/>
      </w:pPr>
      <w:r w:rsidRPr="0041528A">
        <w:t>Command details</w:t>
      </w:r>
    </w:p>
    <w:p w14:paraId="58C97704" w14:textId="77777777" w:rsidR="00BF46E1" w:rsidRPr="0041528A" w:rsidRDefault="00BF46E1" w:rsidP="0041528A">
      <w:pPr>
        <w:pStyle w:val="EW"/>
      </w:pPr>
      <w:r w:rsidRPr="0041528A">
        <w:tab/>
        <w:t>Command number:</w:t>
      </w:r>
      <w:r w:rsidRPr="0041528A">
        <w:tab/>
        <w:t>1</w:t>
      </w:r>
    </w:p>
    <w:p w14:paraId="43E7AD05" w14:textId="77777777" w:rsidR="00BF46E1" w:rsidRPr="0041528A" w:rsidRDefault="00BF46E1" w:rsidP="0041528A">
      <w:pPr>
        <w:pStyle w:val="EW"/>
      </w:pPr>
      <w:r w:rsidRPr="0041528A">
        <w:tab/>
        <w:t>Command type:</w:t>
      </w:r>
      <w:r w:rsidRPr="0041528A">
        <w:tab/>
        <w:t>LAUNCH BROWSER</w:t>
      </w:r>
    </w:p>
    <w:p w14:paraId="29E5671E" w14:textId="77777777" w:rsidR="00BF46E1" w:rsidRPr="0041528A" w:rsidRDefault="00BF46E1" w:rsidP="0041528A">
      <w:pPr>
        <w:pStyle w:val="EW"/>
      </w:pPr>
      <w:r w:rsidRPr="0041528A">
        <w:tab/>
        <w:t>Command qualifier:</w:t>
      </w:r>
      <w:r w:rsidRPr="0041528A">
        <w:tab/>
        <w:t>close the existing browser session and launch new browser session</w:t>
      </w:r>
    </w:p>
    <w:p w14:paraId="60B1BC9E" w14:textId="77777777" w:rsidR="00BF46E1" w:rsidRPr="0041528A" w:rsidRDefault="00BF46E1" w:rsidP="0041528A">
      <w:pPr>
        <w:pStyle w:val="EW"/>
      </w:pPr>
      <w:r w:rsidRPr="0041528A">
        <w:t>Device identities</w:t>
      </w:r>
    </w:p>
    <w:p w14:paraId="1D9DE79F" w14:textId="77777777" w:rsidR="00BF46E1" w:rsidRPr="0041528A" w:rsidRDefault="00BF46E1" w:rsidP="0041528A">
      <w:pPr>
        <w:pStyle w:val="EW"/>
      </w:pPr>
      <w:r w:rsidRPr="0041528A">
        <w:tab/>
        <w:t>Source device:</w:t>
      </w:r>
      <w:r w:rsidRPr="0041528A">
        <w:tab/>
        <w:t>UICC</w:t>
      </w:r>
    </w:p>
    <w:p w14:paraId="4DCB79A8" w14:textId="77777777" w:rsidR="00BF46E1" w:rsidRPr="0041528A" w:rsidRDefault="00BF46E1" w:rsidP="0041528A">
      <w:pPr>
        <w:pStyle w:val="EW"/>
      </w:pPr>
      <w:r w:rsidRPr="0041528A">
        <w:tab/>
        <w:t>Destination device:</w:t>
      </w:r>
      <w:r w:rsidRPr="0041528A">
        <w:tab/>
        <w:t>ME</w:t>
      </w:r>
    </w:p>
    <w:p w14:paraId="1206F308" w14:textId="77777777" w:rsidR="00BF46E1" w:rsidRPr="0041528A" w:rsidRDefault="00BF46E1" w:rsidP="0041528A">
      <w:pPr>
        <w:pStyle w:val="EW"/>
      </w:pPr>
      <w:r w:rsidRPr="0041528A">
        <w:tab/>
        <w:t>URL</w:t>
      </w:r>
      <w:r w:rsidRPr="0041528A">
        <w:tab/>
      </w:r>
      <w:hyperlink r:id="rId13"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2FA63AF2" w14:textId="77777777" w:rsidR="00BF46E1" w:rsidRPr="0041528A" w:rsidRDefault="00BF46E1" w:rsidP="0041528A">
      <w:pPr>
        <w:pStyle w:val="EX"/>
      </w:pPr>
      <w:r w:rsidRPr="0041528A">
        <w:t>Alpha Identifier</w:t>
      </w:r>
      <w:r w:rsidRPr="0041528A">
        <w:tab/>
        <w:t>"Defined URL"</w:t>
      </w:r>
    </w:p>
    <w:p w14:paraId="173022DE" w14:textId="77777777" w:rsidR="00BF46E1" w:rsidRPr="0041528A" w:rsidRDefault="00BF46E1" w:rsidP="00BF46E1">
      <w:r w:rsidRPr="0041528A">
        <w:t>Coding:</w:t>
      </w:r>
    </w:p>
    <w:p w14:paraId="2CB6670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3A334B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C9B633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03A0F7F"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E713ECB" w14:textId="77777777" w:rsidR="00BF46E1" w:rsidRPr="0041528A" w:rsidRDefault="00BF46E1" w:rsidP="00195D76">
            <w:pPr>
              <w:pStyle w:val="TAC"/>
            </w:pPr>
            <w:r w:rsidRPr="0041528A">
              <w:t>2A</w:t>
            </w:r>
          </w:p>
        </w:tc>
        <w:tc>
          <w:tcPr>
            <w:tcW w:w="567" w:type="dxa"/>
            <w:tcBorders>
              <w:top w:val="single" w:sz="4" w:space="0" w:color="auto"/>
              <w:left w:val="single" w:sz="4" w:space="0" w:color="auto"/>
              <w:bottom w:val="single" w:sz="4" w:space="0" w:color="auto"/>
              <w:right w:val="single" w:sz="4" w:space="0" w:color="auto"/>
            </w:tcBorders>
          </w:tcPr>
          <w:p w14:paraId="0982F2C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FA867A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A9E383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2DF1383"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62FC3C5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1A4A95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500EAC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F3BF0B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98F988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4DC5485" w14:textId="77777777" w:rsidR="00BF46E1" w:rsidRPr="0041528A" w:rsidRDefault="00BF46E1" w:rsidP="00195D76">
            <w:pPr>
              <w:pStyle w:val="TAC"/>
            </w:pPr>
            <w:r w:rsidRPr="0041528A">
              <w:t>31</w:t>
            </w:r>
          </w:p>
        </w:tc>
      </w:tr>
      <w:tr w:rsidR="00BF46E1" w:rsidRPr="0041528A" w14:paraId="693A5222" w14:textId="77777777" w:rsidTr="00195D76">
        <w:trPr>
          <w:jc w:val="center"/>
        </w:trPr>
        <w:tc>
          <w:tcPr>
            <w:tcW w:w="1134" w:type="dxa"/>
            <w:tcBorders>
              <w:right w:val="single" w:sz="4" w:space="0" w:color="auto"/>
            </w:tcBorders>
          </w:tcPr>
          <w:p w14:paraId="772B249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D289D73"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2A2D1122"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1DF6FC5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73BC89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B8BE030"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00247146"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111A4A1F"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389A49E0"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1210EA94"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E03F167"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850DAC0"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0E4EBE5" w14:textId="77777777" w:rsidR="00BF46E1" w:rsidRPr="0041528A" w:rsidRDefault="00BF46E1" w:rsidP="00195D76">
            <w:pPr>
              <w:pStyle w:val="TAC"/>
            </w:pPr>
            <w:r w:rsidRPr="0041528A">
              <w:t>2E</w:t>
            </w:r>
          </w:p>
        </w:tc>
      </w:tr>
      <w:tr w:rsidR="00BF46E1" w:rsidRPr="0041528A" w14:paraId="6B4C772C" w14:textId="77777777" w:rsidTr="00195D76">
        <w:trPr>
          <w:jc w:val="center"/>
        </w:trPr>
        <w:tc>
          <w:tcPr>
            <w:tcW w:w="1134" w:type="dxa"/>
            <w:tcBorders>
              <w:right w:val="single" w:sz="4" w:space="0" w:color="auto"/>
            </w:tcBorders>
          </w:tcPr>
          <w:p w14:paraId="7D6DC70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77A4E2E"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2A1642B5"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3309E74E"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1DFB751A"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52C83126"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65125C50"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0C6C5D48"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34433C11"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26438C3" w14:textId="77777777" w:rsidR="00BF46E1" w:rsidRPr="0041528A" w:rsidRDefault="00BF46E1" w:rsidP="00195D76">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29E2497D"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92A002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B5587EE" w14:textId="77777777" w:rsidR="00BF46E1" w:rsidRPr="0041528A" w:rsidRDefault="00BF46E1" w:rsidP="00195D76">
            <w:pPr>
              <w:pStyle w:val="TAC"/>
            </w:pPr>
            <w:r w:rsidRPr="0041528A">
              <w:t>66</w:t>
            </w:r>
          </w:p>
        </w:tc>
      </w:tr>
      <w:tr w:rsidR="00BF46E1" w:rsidRPr="0041528A" w14:paraId="5B9416CC" w14:textId="77777777" w:rsidTr="00195D76">
        <w:trPr>
          <w:jc w:val="center"/>
        </w:trPr>
        <w:tc>
          <w:tcPr>
            <w:tcW w:w="1134" w:type="dxa"/>
            <w:tcBorders>
              <w:right w:val="single" w:sz="4" w:space="0" w:color="auto"/>
            </w:tcBorders>
          </w:tcPr>
          <w:p w14:paraId="6F84B84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19EB889"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511A4EE3"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951429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D756D4F"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CEF354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FDCE7B9"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38B27DBF"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328EE48D" w14:textId="77777777" w:rsidR="00BF46E1" w:rsidRPr="0041528A" w:rsidRDefault="00BF46E1" w:rsidP="00195D76">
            <w:pPr>
              <w:pStyle w:val="TAC"/>
            </w:pPr>
            <w:r w:rsidRPr="0041528A">
              <w:t>4C</w:t>
            </w:r>
          </w:p>
        </w:tc>
        <w:tc>
          <w:tcPr>
            <w:tcW w:w="567" w:type="dxa"/>
            <w:tcBorders>
              <w:top w:val="single" w:sz="4" w:space="0" w:color="auto"/>
              <w:left w:val="single" w:sz="4" w:space="0" w:color="auto"/>
            </w:tcBorders>
          </w:tcPr>
          <w:p w14:paraId="2EE2B8BC" w14:textId="77777777" w:rsidR="00BF46E1" w:rsidRPr="0041528A" w:rsidRDefault="00BF46E1" w:rsidP="00195D76">
            <w:pPr>
              <w:pStyle w:val="TAC"/>
            </w:pPr>
          </w:p>
        </w:tc>
        <w:tc>
          <w:tcPr>
            <w:tcW w:w="567" w:type="dxa"/>
            <w:tcBorders>
              <w:top w:val="single" w:sz="4" w:space="0" w:color="auto"/>
            </w:tcBorders>
          </w:tcPr>
          <w:p w14:paraId="4AD5D106" w14:textId="77777777" w:rsidR="00BF46E1" w:rsidRPr="0041528A" w:rsidRDefault="00BF46E1" w:rsidP="00195D76">
            <w:pPr>
              <w:pStyle w:val="TAC"/>
            </w:pPr>
          </w:p>
        </w:tc>
        <w:tc>
          <w:tcPr>
            <w:tcW w:w="567" w:type="dxa"/>
            <w:tcBorders>
              <w:top w:val="single" w:sz="4" w:space="0" w:color="auto"/>
            </w:tcBorders>
          </w:tcPr>
          <w:p w14:paraId="07C0AD06" w14:textId="77777777" w:rsidR="00BF46E1" w:rsidRPr="0041528A" w:rsidRDefault="00BF46E1" w:rsidP="00195D76">
            <w:pPr>
              <w:pStyle w:val="TAC"/>
            </w:pPr>
          </w:p>
        </w:tc>
        <w:tc>
          <w:tcPr>
            <w:tcW w:w="567" w:type="dxa"/>
            <w:tcBorders>
              <w:top w:val="single" w:sz="4" w:space="0" w:color="auto"/>
            </w:tcBorders>
          </w:tcPr>
          <w:p w14:paraId="05BA6A7E" w14:textId="77777777" w:rsidR="00BF46E1" w:rsidRPr="0041528A" w:rsidRDefault="00BF46E1" w:rsidP="00195D76">
            <w:pPr>
              <w:pStyle w:val="TAC"/>
            </w:pPr>
          </w:p>
        </w:tc>
      </w:tr>
    </w:tbl>
    <w:p w14:paraId="5B3B84B2" w14:textId="77777777" w:rsidR="00BF46E1" w:rsidRPr="0041528A" w:rsidRDefault="00BF46E1" w:rsidP="00BF46E1"/>
    <w:p w14:paraId="155E92C8" w14:textId="77777777" w:rsidR="00BF46E1" w:rsidRPr="0041528A" w:rsidRDefault="00BF46E1" w:rsidP="00BF46E1">
      <w:r w:rsidRPr="0041528A">
        <w:t>TERMINAL RESPONSE: LAUNCH BROWSER 2.2.1</w:t>
      </w:r>
    </w:p>
    <w:p w14:paraId="6831CEA2" w14:textId="77777777" w:rsidR="00BF46E1" w:rsidRPr="0041528A" w:rsidRDefault="00BF46E1" w:rsidP="00BF46E1">
      <w:r w:rsidRPr="0041528A">
        <w:t>Logically:</w:t>
      </w:r>
    </w:p>
    <w:p w14:paraId="59D0FDBC" w14:textId="77777777" w:rsidR="00BF46E1" w:rsidRPr="0041528A" w:rsidRDefault="00BF46E1" w:rsidP="0041528A">
      <w:pPr>
        <w:pStyle w:val="EW"/>
      </w:pPr>
      <w:r w:rsidRPr="0041528A">
        <w:t>Command details</w:t>
      </w:r>
    </w:p>
    <w:p w14:paraId="41A2E9D1" w14:textId="77777777" w:rsidR="00BF46E1" w:rsidRPr="0041528A" w:rsidRDefault="00BF46E1" w:rsidP="0041528A">
      <w:pPr>
        <w:pStyle w:val="EW"/>
      </w:pPr>
      <w:r w:rsidRPr="0041528A">
        <w:tab/>
        <w:t>Command number:</w:t>
      </w:r>
      <w:r w:rsidRPr="0041528A">
        <w:tab/>
        <w:t>1</w:t>
      </w:r>
    </w:p>
    <w:p w14:paraId="21F0CC92" w14:textId="77777777" w:rsidR="00BF46E1" w:rsidRPr="0041528A" w:rsidRDefault="00BF46E1" w:rsidP="0041528A">
      <w:pPr>
        <w:pStyle w:val="EW"/>
      </w:pPr>
      <w:r w:rsidRPr="0041528A">
        <w:tab/>
        <w:t>Command type:</w:t>
      </w:r>
      <w:r w:rsidRPr="0041528A">
        <w:tab/>
        <w:t>LAUNCH BROWSER</w:t>
      </w:r>
    </w:p>
    <w:p w14:paraId="2DE4C81E" w14:textId="77777777" w:rsidR="00BF46E1" w:rsidRPr="0041528A" w:rsidRDefault="00BF46E1" w:rsidP="0041528A">
      <w:pPr>
        <w:pStyle w:val="EW"/>
      </w:pPr>
      <w:r w:rsidRPr="0041528A">
        <w:tab/>
        <w:t>Command qualifier:</w:t>
      </w:r>
      <w:r w:rsidRPr="0041528A">
        <w:tab/>
        <w:t>close the existing browser session and launch new browser session</w:t>
      </w:r>
    </w:p>
    <w:p w14:paraId="3CDE00E3" w14:textId="77777777" w:rsidR="00BF46E1" w:rsidRPr="0041528A" w:rsidRDefault="00BF46E1" w:rsidP="0041528A">
      <w:pPr>
        <w:pStyle w:val="EW"/>
      </w:pPr>
      <w:r w:rsidRPr="0041528A">
        <w:t>Device identities</w:t>
      </w:r>
    </w:p>
    <w:p w14:paraId="2BD4E413" w14:textId="77777777" w:rsidR="00BF46E1" w:rsidRPr="0041528A" w:rsidRDefault="00BF46E1" w:rsidP="0041528A">
      <w:pPr>
        <w:pStyle w:val="EW"/>
      </w:pPr>
      <w:r w:rsidRPr="0041528A">
        <w:tab/>
        <w:t>Source device:</w:t>
      </w:r>
      <w:r w:rsidRPr="0041528A">
        <w:tab/>
        <w:t>ME</w:t>
      </w:r>
    </w:p>
    <w:p w14:paraId="213E7E0D" w14:textId="77777777" w:rsidR="00BF46E1" w:rsidRPr="0041528A" w:rsidRDefault="00BF46E1" w:rsidP="0041528A">
      <w:pPr>
        <w:pStyle w:val="EW"/>
      </w:pPr>
      <w:r w:rsidRPr="0041528A">
        <w:tab/>
        <w:t>Destination device:</w:t>
      </w:r>
      <w:r w:rsidRPr="0041528A">
        <w:tab/>
        <w:t>UICC</w:t>
      </w:r>
    </w:p>
    <w:p w14:paraId="757687B2" w14:textId="77777777" w:rsidR="00BF46E1" w:rsidRPr="0041528A" w:rsidRDefault="00BF46E1" w:rsidP="0041528A">
      <w:pPr>
        <w:pStyle w:val="EW"/>
      </w:pPr>
      <w:r w:rsidRPr="0041528A">
        <w:t>Result</w:t>
      </w:r>
    </w:p>
    <w:p w14:paraId="5F40A2BC" w14:textId="77777777" w:rsidR="00BF46E1" w:rsidRPr="0041528A" w:rsidRDefault="00BF46E1" w:rsidP="0041528A">
      <w:pPr>
        <w:pStyle w:val="EX"/>
      </w:pPr>
      <w:r w:rsidRPr="0041528A">
        <w:tab/>
        <w:t>General Result:</w:t>
      </w:r>
      <w:r w:rsidRPr="0041528A">
        <w:tab/>
        <w:t>Command performed successfully</w:t>
      </w:r>
    </w:p>
    <w:p w14:paraId="4DAFF5DD" w14:textId="77777777" w:rsidR="00BF46E1" w:rsidRPr="0041528A" w:rsidRDefault="00BF46E1" w:rsidP="00BF46E1">
      <w:r w:rsidRPr="0041528A">
        <w:t>Coding:</w:t>
      </w:r>
    </w:p>
    <w:p w14:paraId="72780AE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E1140D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24653A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F03CF2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02F392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EB0752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28BD0F4"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78DC14C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E16051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DCEF5E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7BBE2D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DF99EE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C52E7F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39A41A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FD589B8" w14:textId="77777777" w:rsidR="00BF46E1" w:rsidRPr="0041528A" w:rsidRDefault="00BF46E1" w:rsidP="00195D76">
            <w:pPr>
              <w:pStyle w:val="TAC"/>
            </w:pPr>
            <w:r w:rsidRPr="0041528A">
              <w:t>00</w:t>
            </w:r>
          </w:p>
        </w:tc>
      </w:tr>
    </w:tbl>
    <w:p w14:paraId="76F07E1F" w14:textId="77777777" w:rsidR="00BF46E1" w:rsidRPr="0041528A" w:rsidRDefault="00BF46E1" w:rsidP="00BF46E1"/>
    <w:p w14:paraId="03235032" w14:textId="77777777" w:rsidR="00BF46E1" w:rsidRPr="0041528A" w:rsidRDefault="00BF46E1" w:rsidP="00BF46E1">
      <w:pPr>
        <w:pStyle w:val="TH"/>
      </w:pPr>
      <w:r w:rsidRPr="0041528A">
        <w:t>Expected Sequence 2.3 (LAUNCH BROWSER, if not already launched)</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4BE4F1EC" w14:textId="77777777" w:rsidTr="00195D76">
        <w:trPr>
          <w:cantSplit/>
          <w:tblHeader/>
          <w:jc w:val="center"/>
        </w:trPr>
        <w:tc>
          <w:tcPr>
            <w:tcW w:w="737" w:type="dxa"/>
            <w:tcBorders>
              <w:top w:val="single" w:sz="6" w:space="0" w:color="auto"/>
              <w:left w:val="single" w:sz="6" w:space="0" w:color="auto"/>
              <w:bottom w:val="single" w:sz="6" w:space="0" w:color="auto"/>
              <w:right w:val="single" w:sz="6" w:space="0" w:color="auto"/>
            </w:tcBorders>
          </w:tcPr>
          <w:p w14:paraId="7CC8350C" w14:textId="77777777" w:rsidR="00BF46E1" w:rsidRPr="0041528A" w:rsidRDefault="00BF46E1" w:rsidP="00195D76">
            <w:pPr>
              <w:pStyle w:val="TAH"/>
            </w:pPr>
            <w:r w:rsidRPr="0041528A">
              <w:t>Step</w:t>
            </w:r>
          </w:p>
        </w:tc>
        <w:tc>
          <w:tcPr>
            <w:tcW w:w="1282" w:type="dxa"/>
            <w:tcBorders>
              <w:top w:val="single" w:sz="6" w:space="0" w:color="auto"/>
              <w:left w:val="single" w:sz="6" w:space="0" w:color="auto"/>
              <w:bottom w:val="single" w:sz="6" w:space="0" w:color="auto"/>
              <w:right w:val="single" w:sz="6" w:space="0" w:color="auto"/>
            </w:tcBorders>
          </w:tcPr>
          <w:p w14:paraId="27A817FB"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bottom w:val="single" w:sz="6" w:space="0" w:color="auto"/>
              <w:right w:val="single" w:sz="6" w:space="0" w:color="auto"/>
            </w:tcBorders>
          </w:tcPr>
          <w:p w14:paraId="76ACC415"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5CEB59E8" w14:textId="77777777" w:rsidR="00BF46E1" w:rsidRPr="0041528A" w:rsidRDefault="00BF46E1" w:rsidP="00195D76">
            <w:pPr>
              <w:pStyle w:val="TAH"/>
            </w:pPr>
            <w:r w:rsidRPr="0041528A">
              <w:t>Comments</w:t>
            </w:r>
          </w:p>
        </w:tc>
      </w:tr>
      <w:tr w:rsidR="00BF46E1" w:rsidRPr="0041528A" w14:paraId="5A899E33" w14:textId="77777777" w:rsidTr="00195D76">
        <w:trPr>
          <w:cantSplit/>
          <w:jc w:val="center"/>
        </w:trPr>
        <w:tc>
          <w:tcPr>
            <w:tcW w:w="737" w:type="dxa"/>
            <w:tcBorders>
              <w:top w:val="single" w:sz="6" w:space="0" w:color="auto"/>
              <w:left w:val="single" w:sz="6" w:space="0" w:color="auto"/>
              <w:right w:val="single" w:sz="6" w:space="0" w:color="auto"/>
            </w:tcBorders>
          </w:tcPr>
          <w:p w14:paraId="2921C001" w14:textId="77777777" w:rsidR="00BF46E1" w:rsidRPr="0041528A" w:rsidRDefault="00BF46E1" w:rsidP="00195D76">
            <w:pPr>
              <w:pStyle w:val="TAC"/>
            </w:pPr>
            <w:r w:rsidRPr="0041528A">
              <w:t>0</w:t>
            </w:r>
          </w:p>
        </w:tc>
        <w:tc>
          <w:tcPr>
            <w:tcW w:w="1282" w:type="dxa"/>
            <w:tcBorders>
              <w:top w:val="single" w:sz="6" w:space="0" w:color="auto"/>
              <w:left w:val="single" w:sz="6" w:space="0" w:color="auto"/>
              <w:right w:val="single" w:sz="6" w:space="0" w:color="auto"/>
            </w:tcBorders>
          </w:tcPr>
          <w:p w14:paraId="0ECFB4F7" w14:textId="77777777" w:rsidR="00BF46E1" w:rsidRPr="0041528A" w:rsidRDefault="00BF46E1" w:rsidP="00195D76">
            <w:pPr>
              <w:pStyle w:val="TAC"/>
            </w:pPr>
            <w:r w:rsidRPr="0041528A">
              <w:t>ME</w:t>
            </w:r>
          </w:p>
        </w:tc>
        <w:tc>
          <w:tcPr>
            <w:tcW w:w="2892" w:type="dxa"/>
            <w:tcBorders>
              <w:top w:val="single" w:sz="6" w:space="0" w:color="auto"/>
              <w:left w:val="single" w:sz="6" w:space="0" w:color="auto"/>
              <w:right w:val="single" w:sz="6" w:space="0" w:color="auto"/>
            </w:tcBorders>
          </w:tcPr>
          <w:p w14:paraId="515E2FF6" w14:textId="77777777" w:rsidR="00BF46E1" w:rsidRPr="0041528A" w:rsidRDefault="00BF46E1" w:rsidP="00195D76">
            <w:pPr>
              <w:pStyle w:val="TAL"/>
            </w:pPr>
            <w:r w:rsidRPr="0041528A">
              <w:t>The user is navigating in a browser session (not the URL defined in the test sequence).</w:t>
            </w:r>
          </w:p>
        </w:tc>
        <w:tc>
          <w:tcPr>
            <w:tcW w:w="3776" w:type="dxa"/>
            <w:tcBorders>
              <w:top w:val="single" w:sz="6" w:space="0" w:color="auto"/>
              <w:left w:val="single" w:sz="6" w:space="0" w:color="auto"/>
              <w:right w:val="single" w:sz="6" w:space="0" w:color="auto"/>
            </w:tcBorders>
          </w:tcPr>
          <w:p w14:paraId="2562CE1B" w14:textId="77777777" w:rsidR="00BF46E1" w:rsidRPr="0041528A" w:rsidRDefault="00BF46E1" w:rsidP="00195D76">
            <w:pPr>
              <w:pStyle w:val="TAL"/>
            </w:pPr>
            <w:r w:rsidRPr="0041528A">
              <w:t>[Browser is in use, the current session is not secured]</w:t>
            </w:r>
          </w:p>
        </w:tc>
      </w:tr>
      <w:tr w:rsidR="00BF46E1" w:rsidRPr="0041528A" w14:paraId="6083DF74" w14:textId="77777777" w:rsidTr="00195D76">
        <w:trPr>
          <w:cantSplit/>
          <w:jc w:val="center"/>
        </w:trPr>
        <w:tc>
          <w:tcPr>
            <w:tcW w:w="737" w:type="dxa"/>
            <w:tcBorders>
              <w:left w:val="single" w:sz="6" w:space="0" w:color="auto"/>
              <w:right w:val="single" w:sz="6" w:space="0" w:color="auto"/>
            </w:tcBorders>
          </w:tcPr>
          <w:p w14:paraId="6C86F3CD" w14:textId="77777777" w:rsidR="00BF46E1" w:rsidRPr="0041528A" w:rsidRDefault="00BF46E1" w:rsidP="00195D76">
            <w:pPr>
              <w:pStyle w:val="TAC"/>
            </w:pPr>
            <w:r w:rsidRPr="0041528A">
              <w:t>1</w:t>
            </w:r>
          </w:p>
        </w:tc>
        <w:tc>
          <w:tcPr>
            <w:tcW w:w="1282" w:type="dxa"/>
            <w:tcBorders>
              <w:left w:val="single" w:sz="6" w:space="0" w:color="auto"/>
              <w:right w:val="single" w:sz="6" w:space="0" w:color="auto"/>
            </w:tcBorders>
          </w:tcPr>
          <w:p w14:paraId="1043E12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7227628" w14:textId="77777777" w:rsidR="00BF46E1" w:rsidRPr="0041528A" w:rsidRDefault="00BF46E1" w:rsidP="00195D76">
            <w:pPr>
              <w:pStyle w:val="TAL"/>
            </w:pPr>
            <w:r w:rsidRPr="0041528A">
              <w:t>PROACTIVE COMMAND PENDING: LAUNCH BROWSER 2.3.1</w:t>
            </w:r>
          </w:p>
        </w:tc>
        <w:tc>
          <w:tcPr>
            <w:tcW w:w="3776" w:type="dxa"/>
            <w:tcBorders>
              <w:left w:val="single" w:sz="6" w:space="0" w:color="auto"/>
              <w:right w:val="single" w:sz="6" w:space="0" w:color="auto"/>
            </w:tcBorders>
          </w:tcPr>
          <w:p w14:paraId="201BAB35" w14:textId="77777777" w:rsidR="00BF46E1" w:rsidRPr="0041528A" w:rsidRDefault="00BF46E1" w:rsidP="00195D76">
            <w:pPr>
              <w:pStyle w:val="TAL"/>
            </w:pPr>
          </w:p>
        </w:tc>
      </w:tr>
      <w:tr w:rsidR="00BF46E1" w:rsidRPr="0041528A" w14:paraId="2301F041" w14:textId="77777777" w:rsidTr="00195D76">
        <w:trPr>
          <w:cantSplit/>
          <w:jc w:val="center"/>
        </w:trPr>
        <w:tc>
          <w:tcPr>
            <w:tcW w:w="737" w:type="dxa"/>
            <w:tcBorders>
              <w:left w:val="single" w:sz="6" w:space="0" w:color="auto"/>
              <w:right w:val="single" w:sz="6" w:space="0" w:color="auto"/>
            </w:tcBorders>
          </w:tcPr>
          <w:p w14:paraId="3E203EC1"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7614553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5171148"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60FE9E0B" w14:textId="77777777" w:rsidR="00BF46E1" w:rsidRPr="0041528A" w:rsidRDefault="00BF46E1" w:rsidP="00195D76">
            <w:pPr>
              <w:pStyle w:val="TAL"/>
            </w:pPr>
          </w:p>
        </w:tc>
      </w:tr>
      <w:tr w:rsidR="00BF46E1" w:rsidRPr="0041528A" w14:paraId="07E1381F" w14:textId="77777777" w:rsidTr="00195D76">
        <w:trPr>
          <w:cantSplit/>
          <w:jc w:val="center"/>
        </w:trPr>
        <w:tc>
          <w:tcPr>
            <w:tcW w:w="737" w:type="dxa"/>
            <w:tcBorders>
              <w:left w:val="single" w:sz="6" w:space="0" w:color="auto"/>
              <w:right w:val="single" w:sz="6" w:space="0" w:color="auto"/>
            </w:tcBorders>
          </w:tcPr>
          <w:p w14:paraId="1C6AA271"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41E67EB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29774F7" w14:textId="77777777" w:rsidR="00BF46E1" w:rsidRPr="0041528A" w:rsidRDefault="00BF46E1" w:rsidP="00195D76">
            <w:pPr>
              <w:pStyle w:val="TAL"/>
            </w:pPr>
            <w:r w:rsidRPr="0041528A">
              <w:t>PROACTIVE COMMAND: LAUNCH BROWSER 2.3.1</w:t>
            </w:r>
          </w:p>
        </w:tc>
        <w:tc>
          <w:tcPr>
            <w:tcW w:w="3776" w:type="dxa"/>
            <w:tcBorders>
              <w:left w:val="single" w:sz="6" w:space="0" w:color="auto"/>
              <w:right w:val="single" w:sz="6" w:space="0" w:color="auto"/>
            </w:tcBorders>
          </w:tcPr>
          <w:p w14:paraId="476EFCB3" w14:textId="77777777" w:rsidR="00BF46E1" w:rsidRPr="0041528A" w:rsidRDefault="00BF46E1" w:rsidP="00195D76">
            <w:pPr>
              <w:pStyle w:val="TAL"/>
            </w:pPr>
            <w:r w:rsidRPr="0041528A">
              <w:t>[connect to the defined URL, "launch browser, if not already launched]</w:t>
            </w:r>
          </w:p>
        </w:tc>
      </w:tr>
      <w:tr w:rsidR="00BF46E1" w:rsidRPr="0041528A" w14:paraId="604EEC52" w14:textId="77777777" w:rsidTr="00195D76">
        <w:trPr>
          <w:cantSplit/>
          <w:jc w:val="center"/>
        </w:trPr>
        <w:tc>
          <w:tcPr>
            <w:tcW w:w="737" w:type="dxa"/>
            <w:tcBorders>
              <w:left w:val="single" w:sz="6" w:space="0" w:color="auto"/>
              <w:right w:val="single" w:sz="6" w:space="0" w:color="auto"/>
            </w:tcBorders>
          </w:tcPr>
          <w:p w14:paraId="6632AF9D"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4187F64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7FFA5E9" w14:textId="77777777" w:rsidR="00BF46E1" w:rsidRPr="0041528A" w:rsidRDefault="00BF46E1" w:rsidP="00195D76">
            <w:pPr>
              <w:pStyle w:val="TAL"/>
            </w:pPr>
            <w:r w:rsidRPr="0041528A">
              <w:t>IF (NOT A.1/155)_THEN</w:t>
            </w:r>
          </w:p>
          <w:p w14:paraId="458CA440" w14:textId="384BD050" w:rsidR="00BF46E1" w:rsidRPr="0041528A" w:rsidRDefault="00BF46E1" w:rsidP="00195D76">
            <w:pPr>
              <w:pStyle w:val="TAL"/>
            </w:pPr>
            <w:r w:rsidRPr="0041528A">
              <w:t>TERMINAL RESPONSE: LAUNCH BROWSER 2.3.1</w:t>
            </w:r>
          </w:p>
          <w:p w14:paraId="3F860577" w14:textId="77777777" w:rsidR="00BF46E1" w:rsidRPr="0041528A" w:rsidRDefault="00BF46E1" w:rsidP="00195D76">
            <w:pPr>
              <w:pStyle w:val="TAL"/>
            </w:pPr>
            <w:r w:rsidRPr="0041528A">
              <w:t>ELSE IF (A.1/155) THEN</w:t>
            </w:r>
          </w:p>
          <w:p w14:paraId="138C7462" w14:textId="77777777" w:rsidR="00BF46E1" w:rsidRPr="0041528A" w:rsidRDefault="00BF46E1" w:rsidP="00195D76">
            <w:pPr>
              <w:pStyle w:val="TAL"/>
            </w:pPr>
            <w:r w:rsidRPr="0041528A">
              <w:t>TERMINAL RESPONSE:LAUNCH BROWSER 2.3.2</w:t>
            </w:r>
          </w:p>
        </w:tc>
        <w:tc>
          <w:tcPr>
            <w:tcW w:w="3776" w:type="dxa"/>
            <w:tcBorders>
              <w:left w:val="single" w:sz="6" w:space="0" w:color="auto"/>
              <w:right w:val="single" w:sz="6" w:space="0" w:color="auto"/>
            </w:tcBorders>
          </w:tcPr>
          <w:p w14:paraId="0E599864" w14:textId="4F834F00" w:rsidR="00BF46E1" w:rsidRPr="0041528A" w:rsidRDefault="00BF46E1" w:rsidP="00195D76">
            <w:pPr>
              <w:pStyle w:val="TAL"/>
            </w:pPr>
            <w:r w:rsidRPr="0041528A">
              <w:t>[ME unable to process command - browser unavailable]</w:t>
            </w:r>
          </w:p>
          <w:p w14:paraId="1E37DE11" w14:textId="77777777" w:rsidR="00BF46E1" w:rsidRPr="0041528A" w:rsidRDefault="00BF46E1" w:rsidP="00195D76">
            <w:pPr>
              <w:pStyle w:val="TAL"/>
            </w:pPr>
            <w:r w:rsidRPr="0041528A">
              <w:t>If browser supports multiple sessions/tabs, it is valid behaviour to open the session in a new active tab that does not interfere with other sessions (see note).</w:t>
            </w:r>
          </w:p>
        </w:tc>
      </w:tr>
      <w:tr w:rsidR="00BF46E1" w:rsidRPr="0041528A" w14:paraId="211C7749" w14:textId="77777777" w:rsidTr="00195D76">
        <w:trPr>
          <w:cantSplit/>
          <w:jc w:val="center"/>
        </w:trPr>
        <w:tc>
          <w:tcPr>
            <w:tcW w:w="737" w:type="dxa"/>
            <w:tcBorders>
              <w:left w:val="single" w:sz="6" w:space="0" w:color="auto"/>
              <w:right w:val="single" w:sz="6" w:space="0" w:color="auto"/>
            </w:tcBorders>
          </w:tcPr>
          <w:p w14:paraId="4ECCDDD4"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2466F84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D4F11E9"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7D6EDCE0" w14:textId="77777777" w:rsidR="00BF46E1" w:rsidRPr="0041528A" w:rsidRDefault="00BF46E1" w:rsidP="00195D76">
            <w:pPr>
              <w:pStyle w:val="TAL"/>
            </w:pPr>
          </w:p>
        </w:tc>
      </w:tr>
      <w:tr w:rsidR="00BF46E1" w:rsidRPr="0041528A" w14:paraId="249FCA40" w14:textId="77777777" w:rsidTr="00195D76">
        <w:trPr>
          <w:cantSplit/>
          <w:jc w:val="center"/>
        </w:trPr>
        <w:tc>
          <w:tcPr>
            <w:tcW w:w="737" w:type="dxa"/>
            <w:tcBorders>
              <w:left w:val="single" w:sz="6" w:space="0" w:color="auto"/>
              <w:bottom w:val="single" w:sz="6" w:space="0" w:color="auto"/>
              <w:right w:val="single" w:sz="6" w:space="0" w:color="auto"/>
            </w:tcBorders>
          </w:tcPr>
          <w:p w14:paraId="5C18F360" w14:textId="77777777" w:rsidR="00BF46E1" w:rsidRPr="0041528A" w:rsidRDefault="00BF46E1" w:rsidP="00195D76">
            <w:pPr>
              <w:pStyle w:val="TAC"/>
            </w:pPr>
            <w:r w:rsidRPr="0041528A">
              <w:t>6</w:t>
            </w:r>
          </w:p>
        </w:tc>
        <w:tc>
          <w:tcPr>
            <w:tcW w:w="1282" w:type="dxa"/>
            <w:tcBorders>
              <w:left w:val="single" w:sz="6" w:space="0" w:color="auto"/>
              <w:bottom w:val="single" w:sz="6" w:space="0" w:color="auto"/>
              <w:right w:val="single" w:sz="6" w:space="0" w:color="auto"/>
            </w:tcBorders>
          </w:tcPr>
          <w:p w14:paraId="443D8B22"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6" w:space="0" w:color="auto"/>
              <w:right w:val="single" w:sz="6" w:space="0" w:color="auto"/>
            </w:tcBorders>
          </w:tcPr>
          <w:p w14:paraId="080F685A" w14:textId="77777777" w:rsidR="00BF46E1" w:rsidRPr="0041528A" w:rsidRDefault="00BF46E1" w:rsidP="00195D76">
            <w:pPr>
              <w:pStyle w:val="TAL"/>
            </w:pPr>
            <w:r w:rsidRPr="0041528A">
              <w:t>IF (NOT A.1/155)_THEN the user verifies that the URL specified in LAUNCH BROWSER command has not been connected.</w:t>
            </w:r>
          </w:p>
        </w:tc>
        <w:tc>
          <w:tcPr>
            <w:tcW w:w="3776" w:type="dxa"/>
            <w:tcBorders>
              <w:left w:val="single" w:sz="6" w:space="0" w:color="auto"/>
              <w:bottom w:val="single" w:sz="6" w:space="0" w:color="auto"/>
              <w:right w:val="single" w:sz="6" w:space="0" w:color="auto"/>
            </w:tcBorders>
          </w:tcPr>
          <w:p w14:paraId="522305BB" w14:textId="77777777" w:rsidR="00BF46E1" w:rsidRPr="0041528A" w:rsidRDefault="00BF46E1" w:rsidP="00195D76">
            <w:pPr>
              <w:pStyle w:val="TAL"/>
            </w:pPr>
          </w:p>
        </w:tc>
      </w:tr>
      <w:tr w:rsidR="00BF46E1" w:rsidRPr="0041528A" w14:paraId="33F72929" w14:textId="77777777" w:rsidTr="00195D76">
        <w:trPr>
          <w:cantSplit/>
          <w:jc w:val="center"/>
        </w:trPr>
        <w:tc>
          <w:tcPr>
            <w:tcW w:w="8687" w:type="dxa"/>
            <w:gridSpan w:val="4"/>
            <w:tcBorders>
              <w:top w:val="single" w:sz="4" w:space="0" w:color="auto"/>
              <w:left w:val="single" w:sz="4" w:space="0" w:color="auto"/>
              <w:bottom w:val="single" w:sz="4" w:space="0" w:color="auto"/>
              <w:right w:val="single" w:sz="4" w:space="0" w:color="auto"/>
            </w:tcBorders>
          </w:tcPr>
          <w:p w14:paraId="211EC1A2" w14:textId="77777777" w:rsidR="00BF46E1" w:rsidRPr="0041528A" w:rsidRDefault="00BF46E1" w:rsidP="00195D76">
            <w:pPr>
              <w:pStyle w:val="TAL"/>
            </w:pPr>
            <w:r w:rsidRPr="0041528A">
              <w:t>NOTE:</w:t>
            </w:r>
            <w:r w:rsidRPr="0041528A">
              <w:tab/>
              <w:t>Active tab indicates that web page is visible to the user.</w:t>
            </w:r>
          </w:p>
        </w:tc>
      </w:tr>
    </w:tbl>
    <w:p w14:paraId="2BF2E469" w14:textId="77777777" w:rsidR="00BF46E1" w:rsidRPr="0041528A" w:rsidRDefault="00BF46E1" w:rsidP="00BF46E1"/>
    <w:p w14:paraId="203153CF" w14:textId="77777777" w:rsidR="00BF46E1" w:rsidRPr="0041528A" w:rsidRDefault="00BF46E1" w:rsidP="00BF46E1">
      <w:r w:rsidRPr="0041528A">
        <w:t>PROACTIVE COMMAND: LAUNCH BROWSER 2.3.1</w:t>
      </w:r>
    </w:p>
    <w:p w14:paraId="1F68E080" w14:textId="77777777" w:rsidR="00BF46E1" w:rsidRPr="0041528A" w:rsidRDefault="00BF46E1" w:rsidP="00BF46E1">
      <w:r w:rsidRPr="0041528A">
        <w:t>Logically:</w:t>
      </w:r>
    </w:p>
    <w:p w14:paraId="1579601A" w14:textId="77777777" w:rsidR="00BF46E1" w:rsidRPr="0041528A" w:rsidRDefault="00BF46E1" w:rsidP="0041528A">
      <w:pPr>
        <w:pStyle w:val="EW"/>
      </w:pPr>
      <w:r w:rsidRPr="0041528A">
        <w:t>Command details</w:t>
      </w:r>
    </w:p>
    <w:p w14:paraId="6C687180" w14:textId="77777777" w:rsidR="00BF46E1" w:rsidRPr="0041528A" w:rsidRDefault="00BF46E1" w:rsidP="0041528A">
      <w:pPr>
        <w:pStyle w:val="EW"/>
      </w:pPr>
      <w:r w:rsidRPr="0041528A">
        <w:tab/>
        <w:t>Command number:</w:t>
      </w:r>
      <w:r w:rsidRPr="0041528A">
        <w:tab/>
        <w:t>1</w:t>
      </w:r>
    </w:p>
    <w:p w14:paraId="7DD73435" w14:textId="77777777" w:rsidR="00BF46E1" w:rsidRPr="0041528A" w:rsidRDefault="00BF46E1" w:rsidP="0041528A">
      <w:pPr>
        <w:pStyle w:val="EW"/>
      </w:pPr>
      <w:r w:rsidRPr="0041528A">
        <w:tab/>
        <w:t>Command type:</w:t>
      </w:r>
      <w:r w:rsidRPr="0041528A">
        <w:tab/>
        <w:t>LAUNCH BROWSER</w:t>
      </w:r>
    </w:p>
    <w:p w14:paraId="43FAC712" w14:textId="77777777" w:rsidR="00BF46E1" w:rsidRPr="0041528A" w:rsidRDefault="00BF46E1" w:rsidP="0041528A">
      <w:pPr>
        <w:pStyle w:val="EW"/>
      </w:pPr>
      <w:r w:rsidRPr="0041528A">
        <w:tab/>
        <w:t>Command qualifier:</w:t>
      </w:r>
      <w:r w:rsidRPr="0041528A">
        <w:tab/>
        <w:t>launch browser, if not already launched</w:t>
      </w:r>
    </w:p>
    <w:p w14:paraId="06B3D416" w14:textId="77777777" w:rsidR="00BF46E1" w:rsidRPr="0041528A" w:rsidRDefault="00BF46E1" w:rsidP="0041528A">
      <w:pPr>
        <w:pStyle w:val="EW"/>
      </w:pPr>
      <w:r w:rsidRPr="0041528A">
        <w:t>Device identities</w:t>
      </w:r>
    </w:p>
    <w:p w14:paraId="3BDBFB9A" w14:textId="77777777" w:rsidR="00BF46E1" w:rsidRPr="0041528A" w:rsidRDefault="00BF46E1" w:rsidP="0041528A">
      <w:pPr>
        <w:pStyle w:val="EW"/>
      </w:pPr>
      <w:r w:rsidRPr="0041528A">
        <w:tab/>
        <w:t>Source device:</w:t>
      </w:r>
      <w:r w:rsidRPr="0041528A">
        <w:tab/>
        <w:t>UICC</w:t>
      </w:r>
    </w:p>
    <w:p w14:paraId="015011D9" w14:textId="77777777" w:rsidR="00BF46E1" w:rsidRPr="0041528A" w:rsidRDefault="00BF46E1" w:rsidP="0041528A">
      <w:pPr>
        <w:pStyle w:val="EW"/>
      </w:pPr>
      <w:r w:rsidRPr="0041528A">
        <w:tab/>
        <w:t>Destination device:</w:t>
      </w:r>
      <w:r w:rsidRPr="0041528A">
        <w:tab/>
        <w:t>ME</w:t>
      </w:r>
    </w:p>
    <w:p w14:paraId="77C96F92" w14:textId="77777777" w:rsidR="00BF46E1" w:rsidRPr="0041528A" w:rsidRDefault="00BF46E1" w:rsidP="0041528A">
      <w:pPr>
        <w:pStyle w:val="EX"/>
      </w:pPr>
      <w:r w:rsidRPr="0041528A">
        <w:tab/>
        <w:t>URL</w:t>
      </w:r>
      <w:r w:rsidRPr="0041528A">
        <w:tab/>
      </w:r>
      <w:hyperlink r:id="rId14"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05CA27A9" w14:textId="77777777" w:rsidR="00BF46E1" w:rsidRPr="0041528A" w:rsidRDefault="00BF46E1" w:rsidP="00BF46E1">
      <w:r w:rsidRPr="0041528A">
        <w:lastRenderedPageBreak/>
        <w:t>Coding:</w:t>
      </w:r>
    </w:p>
    <w:p w14:paraId="3760218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C2CA72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DF365E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D982BC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1D520D4" w14:textId="77777777" w:rsidR="00BF46E1" w:rsidRPr="0041528A" w:rsidRDefault="00BF46E1" w:rsidP="00195D76">
            <w:pPr>
              <w:pStyle w:val="TAC"/>
            </w:pPr>
            <w:r w:rsidRPr="0041528A">
              <w:t>1D</w:t>
            </w:r>
          </w:p>
        </w:tc>
        <w:tc>
          <w:tcPr>
            <w:tcW w:w="567" w:type="dxa"/>
            <w:tcBorders>
              <w:top w:val="single" w:sz="4" w:space="0" w:color="auto"/>
              <w:left w:val="single" w:sz="4" w:space="0" w:color="auto"/>
              <w:bottom w:val="single" w:sz="4" w:space="0" w:color="auto"/>
              <w:right w:val="single" w:sz="4" w:space="0" w:color="auto"/>
            </w:tcBorders>
          </w:tcPr>
          <w:p w14:paraId="7859384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1D0349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B7F2F9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951BBC6"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2F9D87F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9755A2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60F908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E299F5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DD344F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D0AA36E" w14:textId="77777777" w:rsidR="00BF46E1" w:rsidRPr="0041528A" w:rsidRDefault="00BF46E1" w:rsidP="00195D76">
            <w:pPr>
              <w:pStyle w:val="TAC"/>
            </w:pPr>
            <w:r w:rsidRPr="0041528A">
              <w:t>31</w:t>
            </w:r>
          </w:p>
        </w:tc>
      </w:tr>
      <w:tr w:rsidR="00BF46E1" w:rsidRPr="0041528A" w14:paraId="0FA2243A" w14:textId="77777777" w:rsidTr="00195D76">
        <w:trPr>
          <w:jc w:val="center"/>
        </w:trPr>
        <w:tc>
          <w:tcPr>
            <w:tcW w:w="1134" w:type="dxa"/>
            <w:tcBorders>
              <w:top w:val="single" w:sz="4" w:space="0" w:color="auto"/>
              <w:bottom w:val="single" w:sz="4" w:space="0" w:color="auto"/>
              <w:right w:val="single" w:sz="4" w:space="0" w:color="auto"/>
            </w:tcBorders>
          </w:tcPr>
          <w:p w14:paraId="5816389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7870C7E"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42F72AB8"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1F2EB2B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D8B7A4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ADE3D5F"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4AE547F8"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5906C27E"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73604DF6"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509BCFAD"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47AFCB0"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D3CA16F"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A0A13B1" w14:textId="77777777" w:rsidR="00BF46E1" w:rsidRPr="0041528A" w:rsidRDefault="00BF46E1" w:rsidP="00195D76">
            <w:pPr>
              <w:pStyle w:val="TAC"/>
            </w:pPr>
            <w:r w:rsidRPr="0041528A">
              <w:t>2E</w:t>
            </w:r>
          </w:p>
        </w:tc>
      </w:tr>
      <w:tr w:rsidR="00BF46E1" w:rsidRPr="0041528A" w14:paraId="7FA42E25" w14:textId="77777777" w:rsidTr="00195D76">
        <w:trPr>
          <w:jc w:val="center"/>
        </w:trPr>
        <w:tc>
          <w:tcPr>
            <w:tcW w:w="1134" w:type="dxa"/>
            <w:tcBorders>
              <w:top w:val="single" w:sz="4" w:space="0" w:color="auto"/>
              <w:right w:val="single" w:sz="4" w:space="0" w:color="auto"/>
            </w:tcBorders>
          </w:tcPr>
          <w:p w14:paraId="5A547E0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6733B16" w14:textId="77777777" w:rsidR="00BF46E1" w:rsidRPr="0041528A" w:rsidDel="008674E1"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3DAEC0D1"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7427D549"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372E36AC"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02F446B8"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7049B956"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575816CC" w14:textId="77777777" w:rsidR="00BF46E1" w:rsidRPr="0041528A" w:rsidRDefault="00BF46E1" w:rsidP="00195D76">
            <w:pPr>
              <w:pStyle w:val="TAC"/>
            </w:pPr>
            <w:r w:rsidRPr="0041528A">
              <w:t>7A</w:t>
            </w:r>
          </w:p>
        </w:tc>
        <w:tc>
          <w:tcPr>
            <w:tcW w:w="567" w:type="dxa"/>
            <w:tcBorders>
              <w:top w:val="single" w:sz="4" w:space="0" w:color="auto"/>
              <w:left w:val="single" w:sz="4" w:space="0" w:color="auto"/>
            </w:tcBorders>
          </w:tcPr>
          <w:p w14:paraId="696F78EF" w14:textId="77777777" w:rsidR="00BF46E1" w:rsidRPr="0041528A" w:rsidRDefault="00BF46E1" w:rsidP="00195D76">
            <w:pPr>
              <w:pStyle w:val="TAC"/>
            </w:pPr>
          </w:p>
        </w:tc>
        <w:tc>
          <w:tcPr>
            <w:tcW w:w="567" w:type="dxa"/>
            <w:tcBorders>
              <w:top w:val="single" w:sz="4" w:space="0" w:color="auto"/>
            </w:tcBorders>
          </w:tcPr>
          <w:p w14:paraId="747F4715" w14:textId="77777777" w:rsidR="00BF46E1" w:rsidRPr="0041528A" w:rsidRDefault="00BF46E1" w:rsidP="00195D76">
            <w:pPr>
              <w:pStyle w:val="TAC"/>
            </w:pPr>
          </w:p>
        </w:tc>
        <w:tc>
          <w:tcPr>
            <w:tcW w:w="567" w:type="dxa"/>
            <w:tcBorders>
              <w:top w:val="single" w:sz="4" w:space="0" w:color="auto"/>
            </w:tcBorders>
          </w:tcPr>
          <w:p w14:paraId="51D6DDCC" w14:textId="77777777" w:rsidR="00BF46E1" w:rsidRPr="0041528A" w:rsidRDefault="00BF46E1" w:rsidP="00195D76">
            <w:pPr>
              <w:pStyle w:val="TAC"/>
            </w:pPr>
          </w:p>
        </w:tc>
        <w:tc>
          <w:tcPr>
            <w:tcW w:w="567" w:type="dxa"/>
            <w:tcBorders>
              <w:top w:val="single" w:sz="4" w:space="0" w:color="auto"/>
            </w:tcBorders>
          </w:tcPr>
          <w:p w14:paraId="3B07CDFA" w14:textId="77777777" w:rsidR="00BF46E1" w:rsidRPr="0041528A" w:rsidRDefault="00BF46E1" w:rsidP="00195D76">
            <w:pPr>
              <w:pStyle w:val="TAC"/>
            </w:pPr>
          </w:p>
        </w:tc>
        <w:tc>
          <w:tcPr>
            <w:tcW w:w="567" w:type="dxa"/>
            <w:tcBorders>
              <w:top w:val="single" w:sz="4" w:space="0" w:color="auto"/>
            </w:tcBorders>
          </w:tcPr>
          <w:p w14:paraId="3575B4C1" w14:textId="77777777" w:rsidR="00BF46E1" w:rsidRPr="0041528A" w:rsidRDefault="00BF46E1" w:rsidP="00195D76">
            <w:pPr>
              <w:pStyle w:val="TAC"/>
            </w:pPr>
          </w:p>
        </w:tc>
      </w:tr>
    </w:tbl>
    <w:p w14:paraId="588B4012" w14:textId="77777777" w:rsidR="00BF46E1" w:rsidRPr="0041528A" w:rsidRDefault="00BF46E1" w:rsidP="00BF46E1"/>
    <w:p w14:paraId="7125CB7A" w14:textId="77777777" w:rsidR="00BF46E1" w:rsidRPr="0041528A" w:rsidRDefault="00BF46E1" w:rsidP="00BF46E1">
      <w:r w:rsidRPr="0041528A">
        <w:t>TERMINAL RESPONSE: LAUNCH BROWSER 2.3.1</w:t>
      </w:r>
    </w:p>
    <w:p w14:paraId="51FBF876" w14:textId="77777777" w:rsidR="00BF46E1" w:rsidRPr="0041528A" w:rsidRDefault="00BF46E1" w:rsidP="00BF46E1">
      <w:r w:rsidRPr="0041528A">
        <w:t>Logically:</w:t>
      </w:r>
    </w:p>
    <w:p w14:paraId="4A77AB7F" w14:textId="77777777" w:rsidR="00BF46E1" w:rsidRPr="0041528A" w:rsidRDefault="00BF46E1" w:rsidP="0041528A">
      <w:pPr>
        <w:pStyle w:val="EW"/>
      </w:pPr>
      <w:r w:rsidRPr="0041528A">
        <w:t>Command details</w:t>
      </w:r>
    </w:p>
    <w:p w14:paraId="6BFAFECD" w14:textId="77777777" w:rsidR="00BF46E1" w:rsidRPr="0041528A" w:rsidRDefault="00BF46E1" w:rsidP="0041528A">
      <w:pPr>
        <w:pStyle w:val="EW"/>
      </w:pPr>
      <w:r w:rsidRPr="0041528A">
        <w:tab/>
        <w:t>Command number:</w:t>
      </w:r>
      <w:r w:rsidRPr="0041528A">
        <w:tab/>
        <w:t>1</w:t>
      </w:r>
    </w:p>
    <w:p w14:paraId="170DEC3F" w14:textId="77777777" w:rsidR="00BF46E1" w:rsidRPr="0041528A" w:rsidRDefault="00BF46E1" w:rsidP="0041528A">
      <w:pPr>
        <w:pStyle w:val="EW"/>
      </w:pPr>
      <w:r w:rsidRPr="0041528A">
        <w:tab/>
        <w:t>Command type:</w:t>
      </w:r>
      <w:r w:rsidRPr="0041528A">
        <w:tab/>
        <w:t>LAUNCH BROWSER</w:t>
      </w:r>
    </w:p>
    <w:p w14:paraId="0C2CE469" w14:textId="77777777" w:rsidR="00BF46E1" w:rsidRPr="0041528A" w:rsidRDefault="00BF46E1" w:rsidP="0041528A">
      <w:pPr>
        <w:pStyle w:val="EW"/>
      </w:pPr>
      <w:r w:rsidRPr="0041528A">
        <w:tab/>
        <w:t>Command qualifier:</w:t>
      </w:r>
      <w:r w:rsidRPr="0041528A">
        <w:tab/>
        <w:t>launch browser, if not already launched</w:t>
      </w:r>
    </w:p>
    <w:p w14:paraId="31435A7A" w14:textId="77777777" w:rsidR="00BF46E1" w:rsidRPr="0041528A" w:rsidRDefault="00BF46E1" w:rsidP="0041528A">
      <w:pPr>
        <w:pStyle w:val="EW"/>
      </w:pPr>
      <w:r w:rsidRPr="0041528A">
        <w:t>Device identities</w:t>
      </w:r>
    </w:p>
    <w:p w14:paraId="7FF2B4FC" w14:textId="77777777" w:rsidR="00BF46E1" w:rsidRPr="0041528A" w:rsidRDefault="00BF46E1" w:rsidP="0041528A">
      <w:pPr>
        <w:pStyle w:val="EW"/>
      </w:pPr>
      <w:r w:rsidRPr="0041528A">
        <w:tab/>
        <w:t>Source device:</w:t>
      </w:r>
      <w:r w:rsidRPr="0041528A">
        <w:tab/>
        <w:t>ME</w:t>
      </w:r>
    </w:p>
    <w:p w14:paraId="1D16305E" w14:textId="77777777" w:rsidR="00BF46E1" w:rsidRPr="0041528A" w:rsidRDefault="00BF46E1" w:rsidP="0041528A">
      <w:pPr>
        <w:pStyle w:val="EW"/>
      </w:pPr>
      <w:r w:rsidRPr="0041528A">
        <w:tab/>
        <w:t>Destination device:</w:t>
      </w:r>
      <w:r w:rsidRPr="0041528A">
        <w:tab/>
        <w:t>UICC</w:t>
      </w:r>
    </w:p>
    <w:p w14:paraId="774A53B2" w14:textId="77777777" w:rsidR="00BF46E1" w:rsidRPr="0041528A" w:rsidRDefault="00BF46E1" w:rsidP="0041528A">
      <w:pPr>
        <w:pStyle w:val="EW"/>
      </w:pPr>
      <w:r w:rsidRPr="0041528A">
        <w:t>Result</w:t>
      </w:r>
    </w:p>
    <w:p w14:paraId="7979D3CA" w14:textId="77777777" w:rsidR="00BF46E1" w:rsidRPr="0041528A" w:rsidRDefault="00BF46E1" w:rsidP="0041528A">
      <w:pPr>
        <w:pStyle w:val="EW"/>
      </w:pPr>
      <w:r w:rsidRPr="0041528A">
        <w:tab/>
        <w:t>General Result:</w:t>
      </w:r>
      <w:r w:rsidRPr="0041528A">
        <w:tab/>
        <w:t>Launch browser generic error code</w:t>
      </w:r>
    </w:p>
    <w:p w14:paraId="51BEDD99" w14:textId="77777777" w:rsidR="00BF46E1" w:rsidRPr="0041528A" w:rsidRDefault="00BF46E1" w:rsidP="0041528A">
      <w:pPr>
        <w:pStyle w:val="EX"/>
      </w:pPr>
      <w:r w:rsidRPr="0041528A">
        <w:t>Additional data</w:t>
      </w:r>
      <w:r w:rsidRPr="0041528A">
        <w:tab/>
        <w:t>Browser unavailable</w:t>
      </w:r>
    </w:p>
    <w:p w14:paraId="2248221B" w14:textId="77777777" w:rsidR="00BF46E1" w:rsidRPr="0041528A" w:rsidRDefault="00BF46E1" w:rsidP="00BF46E1">
      <w:r w:rsidRPr="0041528A">
        <w:t>Coding:</w:t>
      </w:r>
    </w:p>
    <w:p w14:paraId="4451326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A4A04E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A06CBD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1C7DD8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B8BB5F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9D026F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174671E"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09A4AE0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DB460D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BF3D0F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3A4DB7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6852DF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E422C1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BA308E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899AB36" w14:textId="77777777" w:rsidR="00BF46E1" w:rsidRPr="0041528A" w:rsidRDefault="00BF46E1" w:rsidP="00195D76">
            <w:pPr>
              <w:pStyle w:val="TAC"/>
            </w:pPr>
            <w:r w:rsidRPr="0041528A">
              <w:t>26</w:t>
            </w:r>
          </w:p>
        </w:tc>
      </w:tr>
      <w:tr w:rsidR="00BF46E1" w:rsidRPr="0041528A" w14:paraId="4D992DFF" w14:textId="77777777" w:rsidTr="00195D76">
        <w:trPr>
          <w:jc w:val="center"/>
        </w:trPr>
        <w:tc>
          <w:tcPr>
            <w:tcW w:w="1134" w:type="dxa"/>
            <w:tcBorders>
              <w:top w:val="single" w:sz="4" w:space="0" w:color="auto"/>
              <w:right w:val="single" w:sz="4" w:space="0" w:color="auto"/>
            </w:tcBorders>
          </w:tcPr>
          <w:p w14:paraId="64AB7E1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211269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701B6A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7C9426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F04DDB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8BB1BE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D299BD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04C992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9BD4A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3A6ED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BA722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DBA831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7449872" w14:textId="77777777" w:rsidR="00BF46E1" w:rsidRPr="0041528A" w:rsidRDefault="00BF46E1" w:rsidP="00195D76">
            <w:pPr>
              <w:pStyle w:val="TAC"/>
            </w:pPr>
          </w:p>
        </w:tc>
      </w:tr>
    </w:tbl>
    <w:p w14:paraId="08866EA6" w14:textId="77777777" w:rsidR="00BF46E1" w:rsidRPr="0041528A" w:rsidRDefault="00BF46E1" w:rsidP="00BF46E1"/>
    <w:p w14:paraId="284F9612" w14:textId="77777777" w:rsidR="00BF46E1" w:rsidRPr="0041528A" w:rsidRDefault="00BF46E1" w:rsidP="00BF46E1">
      <w:r w:rsidRPr="0041528A">
        <w:t>TERMINAL RESPONSE: LAUNCH BROWSER 2.3.2</w:t>
      </w:r>
    </w:p>
    <w:p w14:paraId="103CFA1F" w14:textId="77777777" w:rsidR="00BF46E1" w:rsidRPr="0041528A" w:rsidRDefault="00BF46E1" w:rsidP="00BF46E1">
      <w:r w:rsidRPr="0041528A">
        <w:t>Logically:</w:t>
      </w:r>
    </w:p>
    <w:p w14:paraId="0E5438FA" w14:textId="77777777" w:rsidR="00BF46E1" w:rsidRPr="0041528A" w:rsidRDefault="00BF46E1" w:rsidP="0041528A">
      <w:pPr>
        <w:pStyle w:val="EW"/>
      </w:pPr>
      <w:r w:rsidRPr="0041528A">
        <w:t>Command details</w:t>
      </w:r>
    </w:p>
    <w:p w14:paraId="501A8DC2" w14:textId="77777777" w:rsidR="00BF46E1" w:rsidRPr="0041528A" w:rsidRDefault="00BF46E1" w:rsidP="0041528A">
      <w:pPr>
        <w:pStyle w:val="EW"/>
      </w:pPr>
      <w:r w:rsidRPr="0041528A">
        <w:tab/>
        <w:t>Command number:</w:t>
      </w:r>
      <w:r w:rsidRPr="0041528A">
        <w:tab/>
        <w:t>1</w:t>
      </w:r>
    </w:p>
    <w:p w14:paraId="25BD3B7F" w14:textId="77777777" w:rsidR="00BF46E1" w:rsidRPr="0041528A" w:rsidRDefault="00BF46E1" w:rsidP="0041528A">
      <w:pPr>
        <w:pStyle w:val="EW"/>
      </w:pPr>
      <w:r w:rsidRPr="0041528A">
        <w:tab/>
        <w:t>Command type:</w:t>
      </w:r>
      <w:r w:rsidRPr="0041528A">
        <w:tab/>
        <w:t>LAUNCH BROWSER</w:t>
      </w:r>
    </w:p>
    <w:p w14:paraId="67A03FD1" w14:textId="77777777" w:rsidR="00BF46E1" w:rsidRPr="0041528A" w:rsidRDefault="00BF46E1" w:rsidP="0041528A">
      <w:pPr>
        <w:pStyle w:val="EW"/>
      </w:pPr>
      <w:r w:rsidRPr="0041528A">
        <w:tab/>
        <w:t>Command qualifier:</w:t>
      </w:r>
      <w:r w:rsidRPr="0041528A">
        <w:tab/>
        <w:t>launch browser, if not already launched</w:t>
      </w:r>
    </w:p>
    <w:p w14:paraId="09BD161D" w14:textId="77777777" w:rsidR="00BF46E1" w:rsidRPr="0041528A" w:rsidRDefault="00BF46E1" w:rsidP="0041528A">
      <w:pPr>
        <w:pStyle w:val="EW"/>
      </w:pPr>
      <w:r w:rsidRPr="0041528A">
        <w:t>Device identities</w:t>
      </w:r>
    </w:p>
    <w:p w14:paraId="3605FA34" w14:textId="77777777" w:rsidR="00BF46E1" w:rsidRPr="0041528A" w:rsidRDefault="00BF46E1" w:rsidP="0041528A">
      <w:pPr>
        <w:pStyle w:val="EW"/>
      </w:pPr>
      <w:r w:rsidRPr="0041528A">
        <w:tab/>
        <w:t>Source device:</w:t>
      </w:r>
      <w:r w:rsidRPr="0041528A">
        <w:tab/>
        <w:t>ME</w:t>
      </w:r>
    </w:p>
    <w:p w14:paraId="1E5C620D" w14:textId="77777777" w:rsidR="00BF46E1" w:rsidRPr="0041528A" w:rsidRDefault="00BF46E1" w:rsidP="0041528A">
      <w:pPr>
        <w:pStyle w:val="EW"/>
      </w:pPr>
      <w:r w:rsidRPr="0041528A">
        <w:tab/>
        <w:t>Destination device:</w:t>
      </w:r>
      <w:r w:rsidRPr="0041528A">
        <w:tab/>
        <w:t>UICC</w:t>
      </w:r>
    </w:p>
    <w:p w14:paraId="592A594C" w14:textId="77777777" w:rsidR="00BF46E1" w:rsidRPr="0041528A" w:rsidRDefault="00BF46E1" w:rsidP="0041528A">
      <w:pPr>
        <w:pStyle w:val="EW"/>
      </w:pPr>
      <w:r w:rsidRPr="0041528A">
        <w:t>Result</w:t>
      </w:r>
    </w:p>
    <w:p w14:paraId="48B0AAE0" w14:textId="77777777" w:rsidR="00BF46E1" w:rsidRPr="0041528A" w:rsidRDefault="00BF46E1" w:rsidP="0041528A">
      <w:pPr>
        <w:pStyle w:val="EW"/>
      </w:pPr>
      <w:r w:rsidRPr="0041528A">
        <w:tab/>
        <w:t>General Result:</w:t>
      </w:r>
      <w:r w:rsidRPr="0041528A">
        <w:tab/>
        <w:t>Command performed successfully</w:t>
      </w:r>
    </w:p>
    <w:p w14:paraId="3C982D4A" w14:textId="77777777" w:rsidR="00BF46E1" w:rsidRPr="0041528A" w:rsidRDefault="00BF46E1" w:rsidP="00BF46E1">
      <w:r w:rsidRPr="0041528A">
        <w:t>Coding:</w:t>
      </w:r>
    </w:p>
    <w:p w14:paraId="350E488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C1A1B5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00111F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41A65E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3C330F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23A85B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A27AAD9"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2ED20E9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B87775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6F9804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CBABE1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31B6F3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E8587CA"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3B713D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180250C" w14:textId="77777777" w:rsidR="00BF46E1" w:rsidRPr="0041528A" w:rsidRDefault="00BF46E1" w:rsidP="00195D76">
            <w:pPr>
              <w:pStyle w:val="TAC"/>
            </w:pPr>
            <w:r w:rsidRPr="0041528A">
              <w:t>00</w:t>
            </w:r>
          </w:p>
        </w:tc>
      </w:tr>
    </w:tbl>
    <w:p w14:paraId="4096EA16" w14:textId="77777777" w:rsidR="00BF46E1" w:rsidRPr="0041528A" w:rsidRDefault="00BF46E1" w:rsidP="00BF46E1"/>
    <w:p w14:paraId="789F2AFA" w14:textId="77777777" w:rsidR="00BF46E1" w:rsidRPr="0041528A" w:rsidRDefault="00BF46E1" w:rsidP="00BF46E1">
      <w:r w:rsidRPr="0041528A">
        <w:t>27.22.4.26.2.5 Test Requirement</w:t>
      </w:r>
    </w:p>
    <w:p w14:paraId="0D40A29F" w14:textId="77777777" w:rsidR="00BF46E1" w:rsidRPr="0041528A" w:rsidRDefault="00BF46E1" w:rsidP="00BF46E1">
      <w:r w:rsidRPr="0041528A">
        <w:t>The ME shall operate in the manner defined in expected sequences 2.1 to 2.3.</w:t>
      </w:r>
    </w:p>
    <w:p w14:paraId="03AB7386" w14:textId="77777777" w:rsidR="00BF46E1" w:rsidRPr="0041528A" w:rsidRDefault="00BF46E1" w:rsidP="0030384C">
      <w:pPr>
        <w:pStyle w:val="Heading5"/>
      </w:pPr>
      <w:bookmarkStart w:id="23" w:name="_Toc146313055"/>
      <w:r w:rsidRPr="0041528A">
        <w:t>27.22.4.26.3</w:t>
      </w:r>
      <w:r w:rsidRPr="0041528A">
        <w:tab/>
        <w:t>LAUNCH BROWSER (UCS2 display in Cyrillic)</w:t>
      </w:r>
      <w:bookmarkEnd w:id="23"/>
    </w:p>
    <w:p w14:paraId="637B9346" w14:textId="77777777" w:rsidR="00BF46E1" w:rsidRPr="0041528A" w:rsidRDefault="00BF46E1" w:rsidP="00BF46E1">
      <w:pPr>
        <w:pStyle w:val="H6"/>
      </w:pPr>
      <w:r w:rsidRPr="0041528A">
        <w:t>27.22.4.26.3.1</w:t>
      </w:r>
      <w:r w:rsidRPr="0041528A">
        <w:tab/>
        <w:t>Definition and applicability</w:t>
      </w:r>
    </w:p>
    <w:p w14:paraId="16CDDC18" w14:textId="77777777" w:rsidR="00BF46E1" w:rsidRPr="0041528A" w:rsidRDefault="00BF46E1" w:rsidP="00BF46E1">
      <w:r w:rsidRPr="0041528A">
        <w:t>See clause 3.2.2.</w:t>
      </w:r>
    </w:p>
    <w:p w14:paraId="72813B44" w14:textId="77777777" w:rsidR="00BF46E1" w:rsidRPr="0041528A" w:rsidRDefault="00BF46E1" w:rsidP="00BF46E1">
      <w:pPr>
        <w:pStyle w:val="H6"/>
      </w:pPr>
      <w:r w:rsidRPr="0041528A">
        <w:t>27.22.4.26.3.2</w:t>
      </w:r>
      <w:r w:rsidRPr="0041528A">
        <w:tab/>
        <w:t>Conformance requirements</w:t>
      </w:r>
    </w:p>
    <w:p w14:paraId="62CB8288" w14:textId="77777777" w:rsidR="00BF46E1" w:rsidRPr="0041528A" w:rsidRDefault="00BF46E1" w:rsidP="00BF46E1">
      <w:r w:rsidRPr="0041528A">
        <w:t>The ME shall support the LAUNCH BROWSER Proactive UICC Command as defined in:</w:t>
      </w:r>
    </w:p>
    <w:p w14:paraId="345B8BBA" w14:textId="77777777" w:rsidR="00BF46E1" w:rsidRPr="0041528A" w:rsidRDefault="00BF46E1" w:rsidP="00BF46E1">
      <w:pPr>
        <w:pStyle w:val="B1"/>
      </w:pPr>
      <w:r w:rsidRPr="0041528A">
        <w:t>-</w:t>
      </w:r>
      <w:r w:rsidRPr="0041528A">
        <w:tab/>
        <w:t>TS 31.111 [15] clause 5.2, clauses 6.4.26 and 6.6.26, clause 8.6, clause 8.7, clause 8.48, clause 9.2, clause 8.2, clause 8.47, optional clause 8.49, optional clause 8.50, clause 8.15 and clause 8.31.</w:t>
      </w:r>
    </w:p>
    <w:p w14:paraId="370C1CC3" w14:textId="77777777" w:rsidR="00BF46E1" w:rsidRPr="0041528A" w:rsidRDefault="00BF46E1" w:rsidP="00BF46E1">
      <w:pPr>
        <w:keepNext/>
        <w:keepLines/>
      </w:pPr>
      <w:r w:rsidRPr="0041528A">
        <w:lastRenderedPageBreak/>
        <w:t>Additionally the ME shall support the UCS2 facility for the coding of the Cyrillic alphabet, as defined in:</w:t>
      </w:r>
    </w:p>
    <w:p w14:paraId="66B83589" w14:textId="77777777" w:rsidR="00BF46E1" w:rsidRPr="0041528A" w:rsidRDefault="00BF46E1" w:rsidP="00BF46E1">
      <w:pPr>
        <w:pStyle w:val="B1"/>
      </w:pPr>
      <w:r w:rsidRPr="0041528A">
        <w:t>-</w:t>
      </w:r>
      <w:r w:rsidRPr="0041528A">
        <w:tab/>
        <w:t>ISO/IEC 10646 [17].</w:t>
      </w:r>
    </w:p>
    <w:p w14:paraId="43EABAA9" w14:textId="77777777" w:rsidR="00BF46E1" w:rsidRPr="0041528A" w:rsidRDefault="00BF46E1" w:rsidP="00BF46E1">
      <w:pPr>
        <w:pStyle w:val="H6"/>
      </w:pPr>
      <w:r w:rsidRPr="0041528A">
        <w:t>27.22.4.26.3.3</w:t>
      </w:r>
      <w:r w:rsidRPr="0041528A">
        <w:tab/>
        <w:t>Test purpose</w:t>
      </w:r>
    </w:p>
    <w:p w14:paraId="1F07C2D5" w14:textId="77777777" w:rsidR="00BF46E1" w:rsidRPr="0041528A" w:rsidRDefault="00BF46E1" w:rsidP="00BF46E1">
      <w:r w:rsidRPr="0041528A">
        <w:t>To verify that the ME performs a proper user confirmation with an USC2 alpha identifier, launches the Wap session required in LAUNCH BROWSER and returns a successful result in the TERMINAL RESPONSE command send to the UICC.</w:t>
      </w:r>
    </w:p>
    <w:p w14:paraId="07CA2C44" w14:textId="77777777" w:rsidR="00BF46E1" w:rsidRPr="0041528A" w:rsidRDefault="00BF46E1" w:rsidP="00BF46E1">
      <w:pPr>
        <w:pStyle w:val="H6"/>
      </w:pPr>
      <w:r w:rsidRPr="0041528A">
        <w:t>27.22.4.26.3.4</w:t>
      </w:r>
      <w:r w:rsidRPr="0041528A">
        <w:tab/>
        <w:t>Method of test</w:t>
      </w:r>
    </w:p>
    <w:p w14:paraId="7210D9BB" w14:textId="77777777" w:rsidR="00BF46E1" w:rsidRPr="0041528A" w:rsidRDefault="00BF46E1" w:rsidP="00BF46E1">
      <w:pPr>
        <w:pStyle w:val="H6"/>
      </w:pPr>
      <w:r w:rsidRPr="0041528A">
        <w:t>27.22.4.26.3.4.1</w:t>
      </w:r>
      <w:r w:rsidRPr="0041528A">
        <w:tab/>
        <w:t>Initial conditions</w:t>
      </w:r>
    </w:p>
    <w:p w14:paraId="0B7DE182" w14:textId="77777777" w:rsidR="00BF46E1" w:rsidRPr="0041528A" w:rsidRDefault="00BF46E1" w:rsidP="00BF46E1">
      <w:r w:rsidRPr="0041528A">
        <w:t>The ME is connected to the USIM Simulator and the USS.</w:t>
      </w:r>
    </w:p>
    <w:p w14:paraId="7740F464" w14:textId="77777777" w:rsidR="00BF46E1" w:rsidRPr="0041528A" w:rsidRDefault="00BF46E1" w:rsidP="00BF46E1">
      <w:r w:rsidRPr="0041528A">
        <w:t>The elementary files are coded as USIM Application Toolkit default.</w:t>
      </w:r>
    </w:p>
    <w:p w14:paraId="11EC9B10" w14:textId="77777777" w:rsidR="00BF46E1" w:rsidRPr="0041528A" w:rsidRDefault="00BF46E1" w:rsidP="00BF46E1">
      <w:r w:rsidRPr="0041528A">
        <w:t>Prior to this test the ME shall have been powered on and performed the PROFILE DOWNLOAD procedure.</w:t>
      </w:r>
    </w:p>
    <w:p w14:paraId="3D057CAB" w14:textId="77777777" w:rsidR="00BF46E1" w:rsidRPr="0041528A" w:rsidRDefault="00BF46E1" w:rsidP="00BF46E1">
      <w:r w:rsidRPr="0041528A">
        <w:t>A valid access to 2 different Wap gateways is required:</w:t>
      </w:r>
    </w:p>
    <w:p w14:paraId="168C8D62" w14:textId="77777777" w:rsidR="00BF46E1" w:rsidRPr="0041528A" w:rsidRDefault="00BF46E1" w:rsidP="00BF46E1">
      <w:pPr>
        <w:pStyle w:val="B1"/>
      </w:pPr>
      <w:r w:rsidRPr="0041528A">
        <w:t>-</w:t>
      </w:r>
      <w:r w:rsidRPr="0041528A">
        <w:tab/>
        <w:t>the default browser parameters (IP address, gateway/proxy identity, called number, URL …) of the tested mobile shall be properly filled to access one of the gateways ("default gateway").</w:t>
      </w:r>
    </w:p>
    <w:p w14:paraId="2918933D" w14:textId="77777777" w:rsidR="00BF46E1" w:rsidRPr="0041528A" w:rsidRDefault="00BF46E1" w:rsidP="00BF46E1">
      <w:pPr>
        <w:pStyle w:val="B1"/>
      </w:pPr>
      <w:r w:rsidRPr="0041528A">
        <w:t>With that default gateway we shall be able to access to an URL different from the default one.</w:t>
      </w:r>
    </w:p>
    <w:p w14:paraId="2ED54C33" w14:textId="77777777" w:rsidR="00BF46E1" w:rsidRPr="0041528A" w:rsidRDefault="00BF46E1" w:rsidP="00BF46E1">
      <w:pPr>
        <w:pStyle w:val="B1"/>
      </w:pPr>
      <w:r w:rsidRPr="0041528A">
        <w:t>-</w:t>
      </w:r>
      <w:r w:rsidRPr="0041528A">
        <w:tab/>
        <w:t>another gateway with an IP address different from the one defined in default browser parameters.</w:t>
      </w:r>
    </w:p>
    <w:p w14:paraId="47D90D7B" w14:textId="7B7A86D7" w:rsidR="00BF46E1" w:rsidRPr="0041528A" w:rsidRDefault="00BF46E1" w:rsidP="00BF46E1">
      <w:r w:rsidRPr="0041528A">
        <w:t>The mobile is busy in a browser session, the user navigates in pages different from the URL defined by default in Wap parameters.</w:t>
      </w:r>
    </w:p>
    <w:p w14:paraId="6CE6F010" w14:textId="77777777" w:rsidR="00BF46E1" w:rsidRPr="0041528A" w:rsidRDefault="00BF46E1" w:rsidP="00BF46E1">
      <w:r w:rsidRPr="0041528A">
        <w:t>For URL requests resulting from the LAUNCH BROWSER command execution the USS shall be configured to respond with an HTTP status error code (4xx "Client Error" or 5xx "Server Error") to URL requests which do not match the Default URL or the URL provided in the proactive command. At the same time the USS shall ignore these URL requests regarding the test case verdict generation.</w:t>
      </w:r>
    </w:p>
    <w:p w14:paraId="7294817B" w14:textId="77777777" w:rsidR="00BF46E1" w:rsidRPr="0041528A" w:rsidRDefault="00BF46E1" w:rsidP="00BF46E1">
      <w:r w:rsidRPr="0041528A">
        <w:t>The browser's cache shall have been cleared before execution of each sequence.</w:t>
      </w:r>
    </w:p>
    <w:p w14:paraId="46384CA3" w14:textId="77777777" w:rsidR="00BF46E1" w:rsidRPr="0041528A" w:rsidRDefault="00BF46E1" w:rsidP="00BF46E1">
      <w:r w:rsidRPr="0041528A">
        <w:t>The Bearer Parameters defined in 27.22.4.26.1.4.1 shall be used.</w:t>
      </w:r>
    </w:p>
    <w:p w14:paraId="78E0D3EA" w14:textId="77777777" w:rsidR="00BF46E1" w:rsidRPr="0041528A" w:rsidRDefault="00BF46E1" w:rsidP="00BF46E1">
      <w:pPr>
        <w:pStyle w:val="H6"/>
      </w:pPr>
      <w:r w:rsidRPr="0041528A">
        <w:lastRenderedPageBreak/>
        <w:t>27.22.4.26.3.4.2</w:t>
      </w:r>
      <w:r w:rsidRPr="0041528A">
        <w:tab/>
        <w:t>Procedure</w:t>
      </w:r>
    </w:p>
    <w:p w14:paraId="642EBBE1" w14:textId="77777777" w:rsidR="00BF46E1" w:rsidRPr="0041528A" w:rsidRDefault="00BF46E1" w:rsidP="00BF46E1">
      <w:pPr>
        <w:pStyle w:val="TH"/>
      </w:pPr>
      <w:r w:rsidRPr="0041528A">
        <w:t>Expected Sequence 3.1 (LAUNCH BROWSER, use the existing browser, connect to the specified URL, UCS2 in Cyrillic)</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0EB7C932" w14:textId="77777777" w:rsidTr="00195D76">
        <w:trPr>
          <w:cantSplit/>
          <w:jc w:val="center"/>
        </w:trPr>
        <w:tc>
          <w:tcPr>
            <w:tcW w:w="737" w:type="dxa"/>
            <w:tcBorders>
              <w:top w:val="single" w:sz="6" w:space="0" w:color="auto"/>
              <w:left w:val="single" w:sz="6" w:space="0" w:color="auto"/>
              <w:right w:val="single" w:sz="6" w:space="0" w:color="auto"/>
            </w:tcBorders>
          </w:tcPr>
          <w:p w14:paraId="6FEA9AF3"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164751EB"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491E5EBD"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2D25659B" w14:textId="77777777" w:rsidR="00BF46E1" w:rsidRPr="0041528A" w:rsidRDefault="00BF46E1" w:rsidP="00195D76">
            <w:pPr>
              <w:pStyle w:val="TAH"/>
            </w:pPr>
            <w:r w:rsidRPr="0041528A">
              <w:t>Comments</w:t>
            </w:r>
          </w:p>
        </w:tc>
      </w:tr>
      <w:tr w:rsidR="00BF46E1" w:rsidRPr="0041528A" w14:paraId="5DAB7E21" w14:textId="77777777" w:rsidTr="00195D76">
        <w:trPr>
          <w:cantSplit/>
          <w:jc w:val="center"/>
        </w:trPr>
        <w:tc>
          <w:tcPr>
            <w:tcW w:w="737" w:type="dxa"/>
            <w:tcBorders>
              <w:top w:val="single" w:sz="6" w:space="0" w:color="auto"/>
              <w:left w:val="single" w:sz="6" w:space="0" w:color="auto"/>
              <w:right w:val="single" w:sz="6" w:space="0" w:color="auto"/>
            </w:tcBorders>
          </w:tcPr>
          <w:p w14:paraId="3BAE4D7E" w14:textId="77777777" w:rsidR="00BF46E1" w:rsidRPr="0041528A" w:rsidRDefault="00BF46E1" w:rsidP="00195D76">
            <w:pPr>
              <w:pStyle w:val="TAC"/>
            </w:pPr>
            <w:r w:rsidRPr="0041528A">
              <w:t>0</w:t>
            </w:r>
          </w:p>
        </w:tc>
        <w:tc>
          <w:tcPr>
            <w:tcW w:w="1282" w:type="dxa"/>
            <w:tcBorders>
              <w:top w:val="single" w:sz="6" w:space="0" w:color="auto"/>
              <w:left w:val="single" w:sz="6" w:space="0" w:color="auto"/>
              <w:right w:val="single" w:sz="6" w:space="0" w:color="auto"/>
            </w:tcBorders>
          </w:tcPr>
          <w:p w14:paraId="28DFBBCF" w14:textId="77777777" w:rsidR="00BF46E1" w:rsidRPr="0041528A" w:rsidRDefault="00BF46E1" w:rsidP="00195D76">
            <w:pPr>
              <w:pStyle w:val="TAC"/>
            </w:pPr>
            <w:r w:rsidRPr="0041528A">
              <w:t>ME</w:t>
            </w:r>
          </w:p>
        </w:tc>
        <w:tc>
          <w:tcPr>
            <w:tcW w:w="2892" w:type="dxa"/>
            <w:tcBorders>
              <w:top w:val="single" w:sz="6" w:space="0" w:color="auto"/>
              <w:left w:val="single" w:sz="6" w:space="0" w:color="auto"/>
              <w:right w:val="single" w:sz="6" w:space="0" w:color="auto"/>
            </w:tcBorders>
          </w:tcPr>
          <w:p w14:paraId="2A34B04B" w14:textId="77777777" w:rsidR="00BF46E1" w:rsidRPr="0041528A" w:rsidRDefault="00BF46E1" w:rsidP="00195D76">
            <w:pPr>
              <w:pStyle w:val="TAL"/>
            </w:pPr>
            <w:r w:rsidRPr="0041528A">
              <w:t>The user is navigating in a browser session (not the URL defined in the test sequence).</w:t>
            </w:r>
          </w:p>
        </w:tc>
        <w:tc>
          <w:tcPr>
            <w:tcW w:w="3776" w:type="dxa"/>
            <w:tcBorders>
              <w:top w:val="single" w:sz="6" w:space="0" w:color="auto"/>
              <w:left w:val="single" w:sz="6" w:space="0" w:color="auto"/>
              <w:right w:val="single" w:sz="6" w:space="0" w:color="auto"/>
            </w:tcBorders>
          </w:tcPr>
          <w:p w14:paraId="425BFAA6" w14:textId="77777777" w:rsidR="00BF46E1" w:rsidRPr="0041528A" w:rsidRDefault="00BF46E1" w:rsidP="00195D76">
            <w:pPr>
              <w:pStyle w:val="TAL"/>
            </w:pPr>
            <w:r w:rsidRPr="0041528A">
              <w:t>[Browser is in use, the current session is not secured]</w:t>
            </w:r>
          </w:p>
        </w:tc>
      </w:tr>
      <w:tr w:rsidR="00BF46E1" w:rsidRPr="0041528A" w14:paraId="538AFFC1" w14:textId="77777777" w:rsidTr="00195D76">
        <w:trPr>
          <w:cantSplit/>
          <w:jc w:val="center"/>
        </w:trPr>
        <w:tc>
          <w:tcPr>
            <w:tcW w:w="737" w:type="dxa"/>
            <w:tcBorders>
              <w:left w:val="single" w:sz="6" w:space="0" w:color="auto"/>
              <w:right w:val="single" w:sz="6" w:space="0" w:color="auto"/>
            </w:tcBorders>
          </w:tcPr>
          <w:p w14:paraId="1712B14D" w14:textId="77777777" w:rsidR="00BF46E1" w:rsidRPr="0041528A" w:rsidRDefault="00BF46E1" w:rsidP="00195D76">
            <w:pPr>
              <w:pStyle w:val="TAC"/>
            </w:pPr>
            <w:r w:rsidRPr="0041528A">
              <w:t>1</w:t>
            </w:r>
          </w:p>
        </w:tc>
        <w:tc>
          <w:tcPr>
            <w:tcW w:w="1282" w:type="dxa"/>
            <w:tcBorders>
              <w:left w:val="single" w:sz="6" w:space="0" w:color="auto"/>
              <w:right w:val="single" w:sz="6" w:space="0" w:color="auto"/>
            </w:tcBorders>
          </w:tcPr>
          <w:p w14:paraId="43288D5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5C44A69" w14:textId="77777777" w:rsidR="00BF46E1" w:rsidRPr="0041528A" w:rsidRDefault="00BF46E1" w:rsidP="00195D76">
            <w:pPr>
              <w:pStyle w:val="TAL"/>
            </w:pPr>
            <w:r w:rsidRPr="0041528A">
              <w:t>PROACTIVE COMMAND PENDING: LAUNCH BROWSER 3.1.1</w:t>
            </w:r>
          </w:p>
        </w:tc>
        <w:tc>
          <w:tcPr>
            <w:tcW w:w="3776" w:type="dxa"/>
            <w:tcBorders>
              <w:left w:val="single" w:sz="6" w:space="0" w:color="auto"/>
              <w:right w:val="single" w:sz="6" w:space="0" w:color="auto"/>
            </w:tcBorders>
          </w:tcPr>
          <w:p w14:paraId="566749E7" w14:textId="77777777" w:rsidR="00BF46E1" w:rsidRPr="0041528A" w:rsidRDefault="00BF46E1" w:rsidP="00195D76">
            <w:pPr>
              <w:pStyle w:val="TAL"/>
            </w:pPr>
          </w:p>
        </w:tc>
      </w:tr>
      <w:tr w:rsidR="00BF46E1" w:rsidRPr="0041528A" w14:paraId="247CE0F1" w14:textId="77777777" w:rsidTr="00195D76">
        <w:trPr>
          <w:cantSplit/>
          <w:jc w:val="center"/>
        </w:trPr>
        <w:tc>
          <w:tcPr>
            <w:tcW w:w="737" w:type="dxa"/>
            <w:tcBorders>
              <w:left w:val="single" w:sz="6" w:space="0" w:color="auto"/>
              <w:right w:val="single" w:sz="6" w:space="0" w:color="auto"/>
            </w:tcBorders>
          </w:tcPr>
          <w:p w14:paraId="16826AFA"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244EC6D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D2E437F"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72E05DD6" w14:textId="77777777" w:rsidR="00BF46E1" w:rsidRPr="0041528A" w:rsidRDefault="00BF46E1" w:rsidP="00195D76">
            <w:pPr>
              <w:pStyle w:val="TAL"/>
            </w:pPr>
          </w:p>
        </w:tc>
      </w:tr>
      <w:tr w:rsidR="00BF46E1" w:rsidRPr="0041528A" w14:paraId="3ECE1EEE" w14:textId="77777777" w:rsidTr="00195D76">
        <w:trPr>
          <w:cantSplit/>
          <w:jc w:val="center"/>
        </w:trPr>
        <w:tc>
          <w:tcPr>
            <w:tcW w:w="737" w:type="dxa"/>
            <w:tcBorders>
              <w:left w:val="single" w:sz="6" w:space="0" w:color="auto"/>
              <w:right w:val="single" w:sz="6" w:space="0" w:color="auto"/>
            </w:tcBorders>
          </w:tcPr>
          <w:p w14:paraId="65CE3D50"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3413160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B400C70" w14:textId="77777777" w:rsidR="00BF46E1" w:rsidRPr="0041528A" w:rsidRDefault="00BF46E1" w:rsidP="00195D76">
            <w:pPr>
              <w:pStyle w:val="TAL"/>
            </w:pPr>
            <w:r w:rsidRPr="0041528A">
              <w:t>PROACTIVE COMMAND: LAUNCH BROWSER 3.1.1</w:t>
            </w:r>
          </w:p>
        </w:tc>
        <w:tc>
          <w:tcPr>
            <w:tcW w:w="3776" w:type="dxa"/>
            <w:tcBorders>
              <w:left w:val="single" w:sz="6" w:space="0" w:color="auto"/>
              <w:right w:val="single" w:sz="6" w:space="0" w:color="auto"/>
            </w:tcBorders>
          </w:tcPr>
          <w:p w14:paraId="432A09FE" w14:textId="77777777" w:rsidR="00BF46E1" w:rsidRPr="0041528A" w:rsidRDefault="00BF46E1" w:rsidP="00195D76">
            <w:pPr>
              <w:pStyle w:val="TAL"/>
            </w:pPr>
            <w:r w:rsidRPr="0041528A">
              <w:t>[connect to the defined URL, "use the existing browser", alpha id. In UCS2]</w:t>
            </w:r>
          </w:p>
        </w:tc>
      </w:tr>
      <w:tr w:rsidR="00BF46E1" w:rsidRPr="0041528A" w14:paraId="39446B10" w14:textId="77777777" w:rsidTr="00195D76">
        <w:trPr>
          <w:cantSplit/>
          <w:jc w:val="center"/>
        </w:trPr>
        <w:tc>
          <w:tcPr>
            <w:tcW w:w="737" w:type="dxa"/>
            <w:tcBorders>
              <w:left w:val="single" w:sz="6" w:space="0" w:color="auto"/>
              <w:right w:val="single" w:sz="6" w:space="0" w:color="auto"/>
            </w:tcBorders>
          </w:tcPr>
          <w:p w14:paraId="04855925"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0AB99B44"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0D86235F" w14:textId="77777777" w:rsidR="00BF46E1" w:rsidRPr="0041528A" w:rsidRDefault="00BF46E1" w:rsidP="00195D76">
            <w:pPr>
              <w:pStyle w:val="TAL"/>
            </w:pPr>
            <w:r w:rsidRPr="0041528A">
              <w:t>ME displays the alpha identifier</w:t>
            </w:r>
            <w:r w:rsidRPr="0041528A">
              <w:br/>
              <w:t>"ЗДРАВСТВУЙТЕ"</w:t>
            </w:r>
          </w:p>
        </w:tc>
        <w:tc>
          <w:tcPr>
            <w:tcW w:w="3776" w:type="dxa"/>
            <w:tcBorders>
              <w:left w:val="single" w:sz="6" w:space="0" w:color="auto"/>
              <w:right w:val="single" w:sz="6" w:space="0" w:color="auto"/>
            </w:tcBorders>
          </w:tcPr>
          <w:p w14:paraId="6E07B8AB" w14:textId="77777777" w:rsidR="00BF46E1" w:rsidRPr="0041528A" w:rsidRDefault="00BF46E1" w:rsidP="00195D76">
            <w:pPr>
              <w:pStyle w:val="TAL"/>
            </w:pPr>
            <w:r w:rsidRPr="0041528A">
              <w:t>["Hello" in Russian]</w:t>
            </w:r>
          </w:p>
        </w:tc>
      </w:tr>
      <w:tr w:rsidR="00BF46E1" w:rsidRPr="0041528A" w14:paraId="04169A04" w14:textId="77777777" w:rsidTr="00195D76">
        <w:trPr>
          <w:cantSplit/>
          <w:jc w:val="center"/>
        </w:trPr>
        <w:tc>
          <w:tcPr>
            <w:tcW w:w="737" w:type="dxa"/>
            <w:tcBorders>
              <w:left w:val="single" w:sz="6" w:space="0" w:color="auto"/>
              <w:right w:val="single" w:sz="6" w:space="0" w:color="auto"/>
            </w:tcBorders>
          </w:tcPr>
          <w:p w14:paraId="10CC10DE"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7FAFD622"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17B6CD1E" w14:textId="77777777" w:rsidR="00BF46E1" w:rsidRPr="0041528A" w:rsidRDefault="00BF46E1" w:rsidP="00195D76">
            <w:pPr>
              <w:pStyle w:val="TAL"/>
            </w:pPr>
            <w:r w:rsidRPr="0041528A">
              <w:t>The user confirms the launch browser.</w:t>
            </w:r>
          </w:p>
        </w:tc>
        <w:tc>
          <w:tcPr>
            <w:tcW w:w="3776" w:type="dxa"/>
            <w:tcBorders>
              <w:left w:val="single" w:sz="6" w:space="0" w:color="auto"/>
              <w:right w:val="single" w:sz="6" w:space="0" w:color="auto"/>
            </w:tcBorders>
          </w:tcPr>
          <w:p w14:paraId="5AE7A7A0" w14:textId="77777777" w:rsidR="00BF46E1" w:rsidRPr="0041528A" w:rsidRDefault="00BF46E1" w:rsidP="00195D76">
            <w:pPr>
              <w:pStyle w:val="TAL"/>
            </w:pPr>
            <w:r w:rsidRPr="0041528A">
              <w:t>[user confirmation]</w:t>
            </w:r>
          </w:p>
        </w:tc>
      </w:tr>
      <w:tr w:rsidR="00BF46E1" w:rsidRPr="0041528A" w14:paraId="231010AE" w14:textId="77777777" w:rsidTr="00195D76">
        <w:trPr>
          <w:cantSplit/>
          <w:jc w:val="center"/>
        </w:trPr>
        <w:tc>
          <w:tcPr>
            <w:tcW w:w="737" w:type="dxa"/>
            <w:tcBorders>
              <w:left w:val="single" w:sz="6" w:space="0" w:color="auto"/>
              <w:right w:val="single" w:sz="6" w:space="0" w:color="auto"/>
            </w:tcBorders>
          </w:tcPr>
          <w:p w14:paraId="721F4CB7"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35CEEA5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E00C7C5" w14:textId="77777777" w:rsidR="00BF46E1" w:rsidRPr="0041528A" w:rsidRDefault="00BF46E1" w:rsidP="00195D76">
            <w:pPr>
              <w:pStyle w:val="TAL"/>
            </w:pPr>
            <w:r w:rsidRPr="0041528A">
              <w:t>TERMINAL RESPONSE: LAUNCH BROWSER 3.1.1</w:t>
            </w:r>
          </w:p>
        </w:tc>
        <w:tc>
          <w:tcPr>
            <w:tcW w:w="3776" w:type="dxa"/>
            <w:tcBorders>
              <w:left w:val="single" w:sz="6" w:space="0" w:color="auto"/>
              <w:right w:val="single" w:sz="6" w:space="0" w:color="auto"/>
            </w:tcBorders>
          </w:tcPr>
          <w:p w14:paraId="5EFCCB4C" w14:textId="77777777" w:rsidR="00BF46E1" w:rsidRPr="0041528A" w:rsidRDefault="00BF46E1" w:rsidP="00195D76">
            <w:pPr>
              <w:pStyle w:val="TAL"/>
            </w:pPr>
            <w:r w:rsidRPr="0041528A">
              <w:t>[Command performed successfully]</w:t>
            </w:r>
            <w:r w:rsidRPr="0041528A">
              <w:br/>
            </w:r>
          </w:p>
        </w:tc>
      </w:tr>
      <w:tr w:rsidR="00BF46E1" w:rsidRPr="0041528A" w14:paraId="3591B049" w14:textId="77777777" w:rsidTr="00195D76">
        <w:trPr>
          <w:cantSplit/>
          <w:jc w:val="center"/>
        </w:trPr>
        <w:tc>
          <w:tcPr>
            <w:tcW w:w="737" w:type="dxa"/>
            <w:tcBorders>
              <w:left w:val="single" w:sz="6" w:space="0" w:color="auto"/>
              <w:right w:val="single" w:sz="6" w:space="0" w:color="auto"/>
            </w:tcBorders>
          </w:tcPr>
          <w:p w14:paraId="3A5CB688"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11D358A6"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6" w:space="0" w:color="auto"/>
              <w:right w:val="single" w:sz="6" w:space="0" w:color="auto"/>
            </w:tcBorders>
          </w:tcPr>
          <w:p w14:paraId="73FC9897" w14:textId="77777777" w:rsidR="00BF46E1" w:rsidRPr="0041528A" w:rsidRDefault="00BF46E1" w:rsidP="00195D76">
            <w:pPr>
              <w:pStyle w:val="TAL"/>
            </w:pPr>
            <w:r w:rsidRPr="0041528A">
              <w:t>The ME does not close the existing session and attempts to connect the URL specified in LAUNCH BROWSER command.</w:t>
            </w:r>
          </w:p>
        </w:tc>
        <w:tc>
          <w:tcPr>
            <w:tcW w:w="3776" w:type="dxa"/>
            <w:tcBorders>
              <w:left w:val="single" w:sz="6" w:space="0" w:color="auto"/>
              <w:right w:val="single" w:sz="6" w:space="0" w:color="auto"/>
            </w:tcBorders>
          </w:tcPr>
          <w:p w14:paraId="3C76D337"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24A92192" w14:textId="77777777" w:rsidTr="00195D76">
        <w:trPr>
          <w:cantSplit/>
          <w:jc w:val="center"/>
        </w:trPr>
        <w:tc>
          <w:tcPr>
            <w:tcW w:w="737" w:type="dxa"/>
            <w:tcBorders>
              <w:left w:val="single" w:sz="6" w:space="0" w:color="auto"/>
              <w:right w:val="single" w:sz="6" w:space="0" w:color="auto"/>
            </w:tcBorders>
          </w:tcPr>
          <w:p w14:paraId="3124A90D"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66762AF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E5B3E5D"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6D74608E" w14:textId="77777777" w:rsidR="00BF46E1" w:rsidRPr="0041528A" w:rsidRDefault="00BF46E1" w:rsidP="00195D76">
            <w:pPr>
              <w:pStyle w:val="TAL"/>
            </w:pPr>
          </w:p>
        </w:tc>
      </w:tr>
      <w:tr w:rsidR="00BF46E1" w:rsidRPr="0041528A" w14:paraId="635271C7" w14:textId="77777777" w:rsidTr="00195D76">
        <w:trPr>
          <w:cantSplit/>
          <w:jc w:val="center"/>
        </w:trPr>
        <w:tc>
          <w:tcPr>
            <w:tcW w:w="737" w:type="dxa"/>
            <w:tcBorders>
              <w:left w:val="single" w:sz="6" w:space="0" w:color="auto"/>
              <w:bottom w:val="single" w:sz="6" w:space="0" w:color="auto"/>
              <w:right w:val="single" w:sz="6" w:space="0" w:color="auto"/>
            </w:tcBorders>
          </w:tcPr>
          <w:p w14:paraId="0779ACCB" w14:textId="77777777" w:rsidR="00BF46E1" w:rsidRPr="0041528A" w:rsidRDefault="00BF46E1" w:rsidP="00195D76">
            <w:pPr>
              <w:pStyle w:val="TAC"/>
            </w:pPr>
            <w:r w:rsidRPr="0041528A">
              <w:t>9</w:t>
            </w:r>
          </w:p>
        </w:tc>
        <w:tc>
          <w:tcPr>
            <w:tcW w:w="1282" w:type="dxa"/>
            <w:tcBorders>
              <w:left w:val="single" w:sz="6" w:space="0" w:color="auto"/>
              <w:bottom w:val="single" w:sz="6" w:space="0" w:color="auto"/>
              <w:right w:val="single" w:sz="6" w:space="0" w:color="auto"/>
            </w:tcBorders>
          </w:tcPr>
          <w:p w14:paraId="61E6978C"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6" w:space="0" w:color="auto"/>
              <w:right w:val="single" w:sz="6" w:space="0" w:color="auto"/>
            </w:tcBorders>
          </w:tcPr>
          <w:p w14:paraId="6650D1B7" w14:textId="77777777" w:rsidR="00BF46E1" w:rsidRPr="0041528A" w:rsidRDefault="00BF46E1" w:rsidP="00195D76">
            <w:pPr>
              <w:pStyle w:val="TAL"/>
            </w:pPr>
            <w:r w:rsidRPr="0041528A">
              <w:t>The user verifies that the URL is connected; and the previous URL can be retrieved.</w:t>
            </w:r>
          </w:p>
        </w:tc>
        <w:tc>
          <w:tcPr>
            <w:tcW w:w="3776" w:type="dxa"/>
            <w:tcBorders>
              <w:left w:val="single" w:sz="6" w:space="0" w:color="auto"/>
              <w:bottom w:val="single" w:sz="6" w:space="0" w:color="auto"/>
              <w:right w:val="single" w:sz="6" w:space="0" w:color="auto"/>
            </w:tcBorders>
          </w:tcPr>
          <w:p w14:paraId="458A3CFC" w14:textId="77777777" w:rsidR="00BF46E1" w:rsidRPr="0041528A" w:rsidRDefault="00BF46E1" w:rsidP="00195D76">
            <w:pPr>
              <w:pStyle w:val="TAL"/>
            </w:pPr>
          </w:p>
        </w:tc>
      </w:tr>
    </w:tbl>
    <w:p w14:paraId="6CE3BE26" w14:textId="77777777" w:rsidR="00BF46E1" w:rsidRPr="0041528A" w:rsidRDefault="00BF46E1" w:rsidP="00BF46E1"/>
    <w:p w14:paraId="7802B65B" w14:textId="77777777" w:rsidR="00BF46E1" w:rsidRPr="0041528A" w:rsidRDefault="00BF46E1" w:rsidP="00BF46E1">
      <w:r w:rsidRPr="0041528A">
        <w:t>PROACTIVE COMMAND: LAUNCH BROWSER 3.1.1</w:t>
      </w:r>
    </w:p>
    <w:p w14:paraId="1B1AB952" w14:textId="77777777" w:rsidR="00BF46E1" w:rsidRPr="0041528A" w:rsidRDefault="00BF46E1" w:rsidP="00BF46E1">
      <w:r w:rsidRPr="0041528A">
        <w:t>Logically:</w:t>
      </w:r>
    </w:p>
    <w:p w14:paraId="6B4446CB" w14:textId="77777777" w:rsidR="00BF46E1" w:rsidRPr="0041528A" w:rsidRDefault="00BF46E1" w:rsidP="0041528A">
      <w:pPr>
        <w:pStyle w:val="EW"/>
      </w:pPr>
      <w:r w:rsidRPr="0041528A">
        <w:t>Command details</w:t>
      </w:r>
    </w:p>
    <w:p w14:paraId="355CC8F1" w14:textId="77777777" w:rsidR="00BF46E1" w:rsidRPr="0041528A" w:rsidRDefault="00BF46E1" w:rsidP="0041528A">
      <w:pPr>
        <w:pStyle w:val="EW"/>
      </w:pPr>
      <w:r w:rsidRPr="0041528A">
        <w:tab/>
        <w:t>Command number:</w:t>
      </w:r>
      <w:r w:rsidRPr="0041528A">
        <w:tab/>
        <w:t>1</w:t>
      </w:r>
    </w:p>
    <w:p w14:paraId="43958E4E" w14:textId="77777777" w:rsidR="00BF46E1" w:rsidRPr="0041528A" w:rsidRDefault="00BF46E1" w:rsidP="0041528A">
      <w:pPr>
        <w:pStyle w:val="EW"/>
      </w:pPr>
      <w:r w:rsidRPr="0041528A">
        <w:tab/>
        <w:t>Command type:</w:t>
      </w:r>
      <w:r w:rsidRPr="0041528A">
        <w:tab/>
        <w:t>LAUNCH BROWSER</w:t>
      </w:r>
    </w:p>
    <w:p w14:paraId="5B812E7C" w14:textId="77777777" w:rsidR="00BF46E1" w:rsidRPr="0041528A" w:rsidRDefault="00BF46E1" w:rsidP="0041528A">
      <w:pPr>
        <w:pStyle w:val="EW"/>
      </w:pPr>
      <w:r w:rsidRPr="0041528A">
        <w:tab/>
        <w:t>Command qualifier:</w:t>
      </w:r>
      <w:r w:rsidRPr="0041528A">
        <w:tab/>
        <w:t>use the existing browser</w:t>
      </w:r>
    </w:p>
    <w:p w14:paraId="05E13752" w14:textId="77777777" w:rsidR="00BF46E1" w:rsidRPr="0041528A" w:rsidRDefault="00BF46E1" w:rsidP="0041528A">
      <w:pPr>
        <w:pStyle w:val="EW"/>
      </w:pPr>
      <w:r w:rsidRPr="0041528A">
        <w:t>Device identities</w:t>
      </w:r>
    </w:p>
    <w:p w14:paraId="2C140A53" w14:textId="77777777" w:rsidR="00BF46E1" w:rsidRPr="0041528A" w:rsidRDefault="00BF46E1" w:rsidP="0041528A">
      <w:pPr>
        <w:pStyle w:val="EW"/>
      </w:pPr>
      <w:r w:rsidRPr="0041528A">
        <w:tab/>
        <w:t>Source device:</w:t>
      </w:r>
      <w:r w:rsidRPr="0041528A">
        <w:tab/>
        <w:t>UICC</w:t>
      </w:r>
    </w:p>
    <w:p w14:paraId="17DCDB36" w14:textId="77777777" w:rsidR="00BF46E1" w:rsidRPr="0041528A" w:rsidRDefault="00BF46E1" w:rsidP="0041528A">
      <w:pPr>
        <w:pStyle w:val="EW"/>
      </w:pPr>
      <w:r w:rsidRPr="0041528A">
        <w:tab/>
        <w:t>Destination device:</w:t>
      </w:r>
      <w:r w:rsidRPr="0041528A">
        <w:tab/>
        <w:t>ME</w:t>
      </w:r>
    </w:p>
    <w:p w14:paraId="0ED25DEB" w14:textId="77777777" w:rsidR="00BF46E1" w:rsidRPr="0041528A" w:rsidRDefault="00BF46E1" w:rsidP="0041528A">
      <w:pPr>
        <w:pStyle w:val="EW"/>
      </w:pPr>
      <w:r w:rsidRPr="0041528A">
        <w:tab/>
        <w:t>URL</w:t>
      </w:r>
      <w:r w:rsidRPr="0041528A">
        <w:tab/>
      </w:r>
      <w:hyperlink r:id="rId15"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3769B5CC" w14:textId="77777777" w:rsidR="00BF46E1" w:rsidRPr="0041528A" w:rsidRDefault="00BF46E1" w:rsidP="0041528A">
      <w:pPr>
        <w:pStyle w:val="EW"/>
      </w:pPr>
      <w:r w:rsidRPr="0041528A">
        <w:t>Alpha Identifier</w:t>
      </w:r>
    </w:p>
    <w:p w14:paraId="6D701A24" w14:textId="77777777" w:rsidR="00BF46E1" w:rsidRPr="0041528A" w:rsidRDefault="00BF46E1" w:rsidP="0041528A">
      <w:pPr>
        <w:pStyle w:val="EW"/>
      </w:pPr>
      <w:r w:rsidRPr="0041528A">
        <w:tab/>
        <w:t>Data coding scheme:</w:t>
      </w:r>
      <w:r w:rsidRPr="0041528A">
        <w:tab/>
        <w:t>UCS2 (16 bits)</w:t>
      </w:r>
    </w:p>
    <w:p w14:paraId="00A7B86A" w14:textId="77777777" w:rsidR="00BF46E1" w:rsidRPr="0041528A" w:rsidRDefault="00BF46E1" w:rsidP="0041528A">
      <w:pPr>
        <w:pStyle w:val="EX"/>
      </w:pPr>
      <w:r w:rsidRPr="0041528A">
        <w:tab/>
        <w:t>Text:</w:t>
      </w:r>
      <w:r w:rsidRPr="0041528A">
        <w:tab/>
        <w:t>"ЗДРАВСТВУЙТЕ"</w:t>
      </w:r>
    </w:p>
    <w:p w14:paraId="3D5A6C30" w14:textId="77777777" w:rsidR="00BF46E1" w:rsidRPr="0041528A" w:rsidRDefault="00BF46E1" w:rsidP="00BF46E1">
      <w:r w:rsidRPr="0041528A">
        <w:t>Coding:</w:t>
      </w:r>
    </w:p>
    <w:p w14:paraId="50F5315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1C2537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97211D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82288DE"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FE995D9"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7F26809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31F399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FF1BDC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8099C23"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03B7C15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B80B2D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358ED1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58B89A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52CBBC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02BF77D" w14:textId="77777777" w:rsidR="00BF46E1" w:rsidRPr="0041528A" w:rsidRDefault="00BF46E1" w:rsidP="00195D76">
            <w:pPr>
              <w:pStyle w:val="TAC"/>
            </w:pPr>
            <w:r w:rsidRPr="0041528A">
              <w:t>31</w:t>
            </w:r>
          </w:p>
        </w:tc>
      </w:tr>
      <w:tr w:rsidR="00BF46E1" w:rsidRPr="0041528A" w14:paraId="42275C07" w14:textId="77777777" w:rsidTr="00195D76">
        <w:trPr>
          <w:jc w:val="center"/>
        </w:trPr>
        <w:tc>
          <w:tcPr>
            <w:tcW w:w="1134" w:type="dxa"/>
            <w:tcBorders>
              <w:right w:val="single" w:sz="4" w:space="0" w:color="auto"/>
            </w:tcBorders>
          </w:tcPr>
          <w:p w14:paraId="4709135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238987F"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103F2571"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618C29B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928CD6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D5DFC82"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69ACD141"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25E49623"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4D60894B"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0B7FCE27"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11461B8"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5F5A87C"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C4D7250" w14:textId="77777777" w:rsidR="00BF46E1" w:rsidRPr="0041528A" w:rsidRDefault="00BF46E1" w:rsidP="00195D76">
            <w:pPr>
              <w:pStyle w:val="TAC"/>
            </w:pPr>
            <w:r w:rsidRPr="0041528A">
              <w:t>2E</w:t>
            </w:r>
          </w:p>
        </w:tc>
      </w:tr>
      <w:tr w:rsidR="00BF46E1" w:rsidRPr="0041528A" w14:paraId="0729C77B" w14:textId="77777777" w:rsidTr="00195D76">
        <w:trPr>
          <w:jc w:val="center"/>
        </w:trPr>
        <w:tc>
          <w:tcPr>
            <w:tcW w:w="1134" w:type="dxa"/>
            <w:tcBorders>
              <w:right w:val="single" w:sz="4" w:space="0" w:color="auto"/>
            </w:tcBorders>
          </w:tcPr>
          <w:p w14:paraId="7B0240D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07EA98A"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363ACB68"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089A1812"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1A9A225D"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262509A0"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75EF0FAC"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6F391D70"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7D2B3783"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DFD9718"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049A7353"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3446F78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1925DEB" w14:textId="77777777" w:rsidR="00BF46E1" w:rsidRPr="0041528A" w:rsidRDefault="00BF46E1" w:rsidP="00195D76">
            <w:pPr>
              <w:pStyle w:val="TAC"/>
            </w:pPr>
            <w:r w:rsidRPr="0041528A">
              <w:t>17</w:t>
            </w:r>
          </w:p>
        </w:tc>
      </w:tr>
      <w:tr w:rsidR="00BF46E1" w:rsidRPr="0041528A" w14:paraId="230E8168" w14:textId="77777777" w:rsidTr="00195D76">
        <w:trPr>
          <w:jc w:val="center"/>
        </w:trPr>
        <w:tc>
          <w:tcPr>
            <w:tcW w:w="1134" w:type="dxa"/>
            <w:tcBorders>
              <w:right w:val="single" w:sz="4" w:space="0" w:color="auto"/>
            </w:tcBorders>
          </w:tcPr>
          <w:p w14:paraId="68D67B9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751569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6745BF6"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48F8DC8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E314A6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3FF90E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E66DF0F"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B8826E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14A4232"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68DA217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34215D7"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694CA38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C299A3A" w14:textId="77777777" w:rsidR="00BF46E1" w:rsidRPr="0041528A" w:rsidRDefault="00BF46E1" w:rsidP="00195D76">
            <w:pPr>
              <w:pStyle w:val="TAC"/>
            </w:pPr>
            <w:r w:rsidRPr="0041528A">
              <w:t>22</w:t>
            </w:r>
          </w:p>
        </w:tc>
      </w:tr>
      <w:tr w:rsidR="00BF46E1" w:rsidRPr="0041528A" w14:paraId="6B0D6348" w14:textId="77777777" w:rsidTr="00195D76">
        <w:trPr>
          <w:jc w:val="center"/>
        </w:trPr>
        <w:tc>
          <w:tcPr>
            <w:tcW w:w="1134" w:type="dxa"/>
            <w:tcBorders>
              <w:right w:val="single" w:sz="4" w:space="0" w:color="auto"/>
            </w:tcBorders>
          </w:tcPr>
          <w:p w14:paraId="7E87408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5C4764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CF98063"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0ABF61E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B1CCCFD" w14:textId="77777777" w:rsidR="00BF46E1" w:rsidRPr="0041528A" w:rsidRDefault="00BF46E1" w:rsidP="00195D76">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4AF0E47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679B26D"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55BEC97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3442AE9"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392EDB1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5983F99" w14:textId="77777777" w:rsidR="00BF46E1" w:rsidRPr="0041528A" w:rsidRDefault="00BF46E1" w:rsidP="00195D76">
            <w:pPr>
              <w:pStyle w:val="TAC"/>
            </w:pPr>
            <w:r w:rsidRPr="0041528A">
              <w:t>15</w:t>
            </w:r>
          </w:p>
        </w:tc>
        <w:tc>
          <w:tcPr>
            <w:tcW w:w="567" w:type="dxa"/>
            <w:tcBorders>
              <w:top w:val="single" w:sz="4" w:space="0" w:color="auto"/>
              <w:left w:val="single" w:sz="4" w:space="0" w:color="auto"/>
            </w:tcBorders>
          </w:tcPr>
          <w:p w14:paraId="4CCCB18A" w14:textId="77777777" w:rsidR="00BF46E1" w:rsidRPr="0041528A" w:rsidRDefault="00BF46E1" w:rsidP="00195D76">
            <w:pPr>
              <w:pStyle w:val="TAC"/>
            </w:pPr>
          </w:p>
        </w:tc>
        <w:tc>
          <w:tcPr>
            <w:tcW w:w="567" w:type="dxa"/>
            <w:tcBorders>
              <w:top w:val="single" w:sz="4" w:space="0" w:color="auto"/>
            </w:tcBorders>
          </w:tcPr>
          <w:p w14:paraId="63C3D69E" w14:textId="77777777" w:rsidR="00BF46E1" w:rsidRPr="0041528A" w:rsidRDefault="00BF46E1" w:rsidP="00195D76">
            <w:pPr>
              <w:pStyle w:val="TAC"/>
            </w:pPr>
          </w:p>
        </w:tc>
      </w:tr>
    </w:tbl>
    <w:p w14:paraId="7BA6B2F8" w14:textId="77777777" w:rsidR="00BF46E1" w:rsidRPr="0041528A" w:rsidRDefault="00BF46E1" w:rsidP="00BF46E1"/>
    <w:p w14:paraId="452CD100" w14:textId="77777777" w:rsidR="00BF46E1" w:rsidRPr="0041528A" w:rsidRDefault="00BF46E1" w:rsidP="00BF46E1">
      <w:r w:rsidRPr="0041528A">
        <w:t>TERMINAL RESPONSE: LAUNCH BROWSER 3.1.1</w:t>
      </w:r>
    </w:p>
    <w:p w14:paraId="635ABF0B" w14:textId="77777777" w:rsidR="00BF46E1" w:rsidRPr="0041528A" w:rsidRDefault="00BF46E1" w:rsidP="00BF46E1">
      <w:r w:rsidRPr="0041528A">
        <w:t>Logically:</w:t>
      </w:r>
    </w:p>
    <w:p w14:paraId="2B60053B" w14:textId="77777777" w:rsidR="00BF46E1" w:rsidRPr="0041528A" w:rsidRDefault="00BF46E1" w:rsidP="0041528A">
      <w:pPr>
        <w:pStyle w:val="EW"/>
      </w:pPr>
      <w:r w:rsidRPr="0041528A">
        <w:t>Command details</w:t>
      </w:r>
    </w:p>
    <w:p w14:paraId="1DB5620E" w14:textId="77777777" w:rsidR="00BF46E1" w:rsidRPr="0041528A" w:rsidRDefault="00BF46E1" w:rsidP="0041528A">
      <w:pPr>
        <w:pStyle w:val="EW"/>
      </w:pPr>
      <w:r w:rsidRPr="0041528A">
        <w:tab/>
        <w:t>Command number:</w:t>
      </w:r>
      <w:r w:rsidRPr="0041528A">
        <w:tab/>
        <w:t>1</w:t>
      </w:r>
    </w:p>
    <w:p w14:paraId="527F80B6" w14:textId="77777777" w:rsidR="00BF46E1" w:rsidRPr="0041528A" w:rsidRDefault="00BF46E1" w:rsidP="0041528A">
      <w:pPr>
        <w:pStyle w:val="EW"/>
      </w:pPr>
      <w:r w:rsidRPr="0041528A">
        <w:tab/>
        <w:t>Command type:</w:t>
      </w:r>
      <w:r w:rsidRPr="0041528A">
        <w:tab/>
        <w:t>LAUNCH BROWSER</w:t>
      </w:r>
    </w:p>
    <w:p w14:paraId="0079A6DB" w14:textId="77777777" w:rsidR="00BF46E1" w:rsidRPr="0041528A" w:rsidRDefault="00BF46E1" w:rsidP="0041528A">
      <w:pPr>
        <w:pStyle w:val="EW"/>
      </w:pPr>
      <w:r w:rsidRPr="0041528A">
        <w:tab/>
        <w:t>Command qualifier:</w:t>
      </w:r>
      <w:r w:rsidRPr="0041528A">
        <w:tab/>
        <w:t>use the existing browser</w:t>
      </w:r>
    </w:p>
    <w:p w14:paraId="5602BFC7" w14:textId="77777777" w:rsidR="00BF46E1" w:rsidRPr="0041528A" w:rsidRDefault="00BF46E1" w:rsidP="0041528A">
      <w:pPr>
        <w:pStyle w:val="EW"/>
      </w:pPr>
      <w:r w:rsidRPr="0041528A">
        <w:lastRenderedPageBreak/>
        <w:t>Device identities</w:t>
      </w:r>
    </w:p>
    <w:p w14:paraId="4284132E" w14:textId="77777777" w:rsidR="00BF46E1" w:rsidRPr="0041528A" w:rsidRDefault="00BF46E1" w:rsidP="0041528A">
      <w:pPr>
        <w:pStyle w:val="EW"/>
      </w:pPr>
      <w:r w:rsidRPr="0041528A">
        <w:tab/>
        <w:t>Source device:</w:t>
      </w:r>
      <w:r w:rsidRPr="0041528A">
        <w:tab/>
        <w:t>ME</w:t>
      </w:r>
    </w:p>
    <w:p w14:paraId="5FE0A181" w14:textId="77777777" w:rsidR="00BF46E1" w:rsidRPr="0041528A" w:rsidRDefault="00BF46E1" w:rsidP="0041528A">
      <w:pPr>
        <w:pStyle w:val="EW"/>
      </w:pPr>
      <w:r w:rsidRPr="0041528A">
        <w:tab/>
        <w:t>Destination device:</w:t>
      </w:r>
      <w:r w:rsidRPr="0041528A">
        <w:tab/>
        <w:t>UICC</w:t>
      </w:r>
    </w:p>
    <w:p w14:paraId="47A0AAE1" w14:textId="77777777" w:rsidR="00BF46E1" w:rsidRPr="0041528A" w:rsidRDefault="00BF46E1" w:rsidP="0041528A">
      <w:pPr>
        <w:pStyle w:val="EW"/>
      </w:pPr>
      <w:r w:rsidRPr="0041528A">
        <w:t>Result</w:t>
      </w:r>
    </w:p>
    <w:p w14:paraId="79C84B7B" w14:textId="77777777" w:rsidR="00BF46E1" w:rsidRPr="0041528A" w:rsidRDefault="00BF46E1" w:rsidP="0041528A">
      <w:pPr>
        <w:pStyle w:val="EX"/>
      </w:pPr>
      <w:r w:rsidRPr="0041528A">
        <w:tab/>
        <w:t>General Result:</w:t>
      </w:r>
      <w:r w:rsidRPr="0041528A">
        <w:tab/>
        <w:t>Command performed successfully</w:t>
      </w:r>
    </w:p>
    <w:p w14:paraId="1404B468" w14:textId="77777777" w:rsidR="00BF46E1" w:rsidRPr="0041528A" w:rsidRDefault="00BF46E1" w:rsidP="00BF46E1">
      <w:r w:rsidRPr="0041528A">
        <w:t>Coding:</w:t>
      </w:r>
    </w:p>
    <w:p w14:paraId="1389C40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C1E0EB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732675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3B30E7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73E6B8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0B00FC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D5946AB"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34F8C2A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6501A7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A134D7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18FEE6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9BAB2C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A69345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109C25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E71BAF4" w14:textId="77777777" w:rsidR="00BF46E1" w:rsidRPr="0041528A" w:rsidRDefault="00BF46E1" w:rsidP="00195D76">
            <w:pPr>
              <w:pStyle w:val="TAC"/>
            </w:pPr>
            <w:r w:rsidRPr="0041528A">
              <w:t>00</w:t>
            </w:r>
          </w:p>
        </w:tc>
      </w:tr>
    </w:tbl>
    <w:p w14:paraId="38264CEE" w14:textId="77777777" w:rsidR="00BF46E1" w:rsidRPr="0041528A" w:rsidRDefault="00BF46E1" w:rsidP="00BF46E1"/>
    <w:p w14:paraId="30621BE1" w14:textId="77777777" w:rsidR="00BF46E1" w:rsidRPr="0041528A" w:rsidRDefault="00BF46E1" w:rsidP="00BF46E1">
      <w:pPr>
        <w:pStyle w:val="H6"/>
      </w:pPr>
      <w:r w:rsidRPr="0041528A">
        <w:t>27.22.4.26.3.5</w:t>
      </w:r>
      <w:r w:rsidRPr="0041528A">
        <w:tab/>
        <w:t>Test Requirement</w:t>
      </w:r>
    </w:p>
    <w:p w14:paraId="3ED46346" w14:textId="77777777" w:rsidR="00BF46E1" w:rsidRPr="0041528A" w:rsidRDefault="00BF46E1" w:rsidP="00BF46E1">
      <w:r w:rsidRPr="0041528A">
        <w:t>The ME shall operate in the manner defined in expected sequence 3.1.</w:t>
      </w:r>
    </w:p>
    <w:p w14:paraId="74F15AC7" w14:textId="77777777" w:rsidR="00BF46E1" w:rsidRPr="0041528A" w:rsidRDefault="00BF46E1" w:rsidP="0030384C">
      <w:pPr>
        <w:pStyle w:val="Heading5"/>
      </w:pPr>
      <w:bookmarkStart w:id="24" w:name="_Toc146313056"/>
      <w:r w:rsidRPr="0041528A">
        <w:t>27.22.4.26.4</w:t>
      </w:r>
      <w:r w:rsidRPr="0041528A">
        <w:tab/>
        <w:t>LAUNCH BROWSER (icons support)</w:t>
      </w:r>
      <w:bookmarkEnd w:id="24"/>
    </w:p>
    <w:p w14:paraId="6A348923" w14:textId="77777777" w:rsidR="00BF46E1" w:rsidRPr="0041528A" w:rsidRDefault="00BF46E1" w:rsidP="00BF46E1">
      <w:pPr>
        <w:pStyle w:val="H6"/>
      </w:pPr>
      <w:r w:rsidRPr="0041528A">
        <w:t>27.22.4.26.4.1</w:t>
      </w:r>
      <w:r w:rsidRPr="0041528A">
        <w:tab/>
        <w:t>Definition and applicability</w:t>
      </w:r>
    </w:p>
    <w:p w14:paraId="7C7E05DD" w14:textId="77777777" w:rsidR="00BF46E1" w:rsidRPr="0041528A" w:rsidRDefault="00BF46E1" w:rsidP="00BF46E1">
      <w:r w:rsidRPr="0041528A">
        <w:t>See clause 3.2.2.</w:t>
      </w:r>
    </w:p>
    <w:p w14:paraId="09B3DCAF" w14:textId="77777777" w:rsidR="00BF46E1" w:rsidRPr="0041528A" w:rsidRDefault="00BF46E1" w:rsidP="00BF46E1">
      <w:pPr>
        <w:pStyle w:val="H6"/>
      </w:pPr>
      <w:r w:rsidRPr="0041528A">
        <w:t>27.22.4.26.4.2</w:t>
      </w:r>
      <w:r w:rsidRPr="0041528A">
        <w:tab/>
        <w:t>Conformance requirements</w:t>
      </w:r>
    </w:p>
    <w:p w14:paraId="5425E08B" w14:textId="77777777" w:rsidR="00BF46E1" w:rsidRPr="0041528A" w:rsidRDefault="00BF46E1" w:rsidP="00BF46E1">
      <w:r w:rsidRPr="0041528A">
        <w:t>The ME shall support the LAUNCH BROWSER Proactive UICC Command as defined in:</w:t>
      </w:r>
    </w:p>
    <w:p w14:paraId="4C240C76" w14:textId="77777777" w:rsidR="00BF46E1" w:rsidRPr="0041528A" w:rsidRDefault="00BF46E1" w:rsidP="00BF46E1">
      <w:pPr>
        <w:pStyle w:val="B1"/>
      </w:pPr>
      <w:r w:rsidRPr="0041528A">
        <w:t>-</w:t>
      </w:r>
      <w:r w:rsidRPr="0041528A">
        <w:tab/>
        <w:t>TS 31.111 [15] clause 5.2, clauses 6.4.26 and 6.6.26, clause 8.6, clause 8.7, clause 8.48, clause 9.2, clause 8.2, clause 8.47, optional clause 8.49, optional clause 8.50, clause 8.15 and clause 8.31.</w:t>
      </w:r>
    </w:p>
    <w:p w14:paraId="1DFEEE26" w14:textId="77777777" w:rsidR="00BF46E1" w:rsidRPr="0041528A" w:rsidRDefault="00BF46E1" w:rsidP="00BF46E1">
      <w:pPr>
        <w:pStyle w:val="H6"/>
      </w:pPr>
      <w:r w:rsidRPr="0041528A">
        <w:t>27.22.4.26.4.3</w:t>
      </w:r>
      <w:r w:rsidRPr="0041528A">
        <w:tab/>
        <w:t>Test purpose</w:t>
      </w:r>
    </w:p>
    <w:p w14:paraId="5802F521" w14:textId="77777777" w:rsidR="00BF46E1" w:rsidRPr="0041528A" w:rsidRDefault="00BF46E1" w:rsidP="00BF46E1">
      <w:r w:rsidRPr="0041528A">
        <w:t>To verify that the ME performs a proper user confirmation with an icon identifier, launches the browser session required in LAUNCH BROWSER and returns a successful result in the TERMINAL RESPONSE command send to the UICC.</w:t>
      </w:r>
    </w:p>
    <w:p w14:paraId="0482DE37" w14:textId="77777777" w:rsidR="00BF46E1" w:rsidRPr="0041528A" w:rsidRDefault="00BF46E1" w:rsidP="00BF46E1">
      <w:pPr>
        <w:pStyle w:val="H6"/>
      </w:pPr>
      <w:r w:rsidRPr="0041528A">
        <w:t>27.22.4.26.4.4</w:t>
      </w:r>
      <w:r w:rsidRPr="0041528A">
        <w:tab/>
        <w:t>Method of test</w:t>
      </w:r>
    </w:p>
    <w:p w14:paraId="2B9394AF" w14:textId="77777777" w:rsidR="00BF46E1" w:rsidRPr="0041528A" w:rsidRDefault="00BF46E1" w:rsidP="00BF46E1">
      <w:pPr>
        <w:pStyle w:val="H6"/>
      </w:pPr>
      <w:r w:rsidRPr="0041528A">
        <w:t>27.22.4.26.4.4.1</w:t>
      </w:r>
      <w:r w:rsidRPr="0041528A">
        <w:tab/>
        <w:t>Initial conditions</w:t>
      </w:r>
    </w:p>
    <w:p w14:paraId="57BBD9F6" w14:textId="77777777" w:rsidR="00BF46E1" w:rsidRPr="0041528A" w:rsidRDefault="00BF46E1" w:rsidP="00BF46E1">
      <w:r w:rsidRPr="0041528A">
        <w:t>The ME is connected to the USIM Simulator and the USS.</w:t>
      </w:r>
    </w:p>
    <w:p w14:paraId="5CA58AC8" w14:textId="77777777" w:rsidR="00BF46E1" w:rsidRPr="0041528A" w:rsidRDefault="00BF46E1" w:rsidP="00BF46E1">
      <w:r w:rsidRPr="0041528A">
        <w:t>The elementary files are coded as USIM Application Toolkit default.</w:t>
      </w:r>
    </w:p>
    <w:p w14:paraId="55CA0162" w14:textId="77777777" w:rsidR="00BF46E1" w:rsidRPr="0041528A" w:rsidRDefault="00BF46E1" w:rsidP="00BF46E1">
      <w:r w:rsidRPr="0041528A">
        <w:t>Prior to this test the ME shall have been powered on and performed the PROFILE DOWNLOAD procedure.</w:t>
      </w:r>
    </w:p>
    <w:p w14:paraId="41A3E791" w14:textId="77777777" w:rsidR="00BF46E1" w:rsidRPr="0041528A" w:rsidRDefault="00BF46E1" w:rsidP="00BF46E1">
      <w:r w:rsidRPr="0041528A">
        <w:t>A valid access to 2 different Wap gateways is required:</w:t>
      </w:r>
    </w:p>
    <w:p w14:paraId="47F76CC8" w14:textId="77777777" w:rsidR="00BF46E1" w:rsidRPr="0041528A" w:rsidRDefault="00BF46E1" w:rsidP="00BF46E1">
      <w:pPr>
        <w:pStyle w:val="B1"/>
      </w:pPr>
      <w:r w:rsidRPr="0041528A">
        <w:t>-</w:t>
      </w:r>
      <w:r w:rsidRPr="0041528A">
        <w:tab/>
        <w:t>the default browser parameters (IP address, gateway/proxy identity, called number, URL …) of the tested mobile shall be properly filled to access one of the gateways ("default gateway").</w:t>
      </w:r>
    </w:p>
    <w:p w14:paraId="7A151CF4" w14:textId="77777777" w:rsidR="00BF46E1" w:rsidRPr="0041528A" w:rsidRDefault="00BF46E1" w:rsidP="00BF46E1">
      <w:pPr>
        <w:pStyle w:val="B1"/>
      </w:pPr>
      <w:r w:rsidRPr="0041528A">
        <w:t>With that default gateway we shall be able to access to an URL different from the default one.</w:t>
      </w:r>
    </w:p>
    <w:p w14:paraId="1704B6DA" w14:textId="77777777" w:rsidR="00BF46E1" w:rsidRPr="0041528A" w:rsidRDefault="00BF46E1" w:rsidP="00BF46E1">
      <w:pPr>
        <w:pStyle w:val="B1"/>
      </w:pPr>
      <w:r w:rsidRPr="0041528A">
        <w:t>-</w:t>
      </w:r>
      <w:r w:rsidRPr="0041528A">
        <w:tab/>
        <w:t>another gateway with an IP address different from the one defined in default browser parameters.</w:t>
      </w:r>
    </w:p>
    <w:p w14:paraId="2AE78690" w14:textId="2693F020" w:rsidR="00BF46E1" w:rsidRPr="0041528A" w:rsidRDefault="00BF46E1" w:rsidP="00BF46E1">
      <w:r w:rsidRPr="0041528A">
        <w:t>The mobile is busy in a browser session, the user navigates in pages different from the URL defined by default in browser parameters.</w:t>
      </w:r>
    </w:p>
    <w:p w14:paraId="0F221317" w14:textId="77777777" w:rsidR="00BF46E1" w:rsidRPr="0041528A" w:rsidRDefault="00BF46E1" w:rsidP="00BF46E1">
      <w:r w:rsidRPr="0041528A">
        <w:t>For URL requests resulting from the LAUNCH BROWSER command execution the USS shall be configured to respond with an HTTP status error code (4xx "Client Error" or 5xx "Server Error") to URL requests which do not match the Default URL or the URL provided in the proactive command. At the same time the USS shall ignore these URL requests regarding the test case verdict generation.The browser's cache shall have been cleared before execution of each sequence.</w:t>
      </w:r>
    </w:p>
    <w:p w14:paraId="2943057D" w14:textId="77777777" w:rsidR="00BF46E1" w:rsidRPr="0041528A" w:rsidRDefault="00BF46E1" w:rsidP="00BF46E1">
      <w:r w:rsidRPr="0041528A">
        <w:t>The Bearer Parameters defined in 27.22.4.26.1.4.1 shall be used.</w:t>
      </w:r>
    </w:p>
    <w:p w14:paraId="0B3665BA" w14:textId="77777777" w:rsidR="00BF46E1" w:rsidRPr="0041528A" w:rsidRDefault="00BF46E1" w:rsidP="00BF46E1">
      <w:pPr>
        <w:pStyle w:val="H6"/>
      </w:pPr>
      <w:r w:rsidRPr="0041528A">
        <w:lastRenderedPageBreak/>
        <w:t>27.22.4.26.4.4.2</w:t>
      </w:r>
      <w:r w:rsidRPr="0041528A">
        <w:tab/>
        <w:t>Procedure</w:t>
      </w:r>
    </w:p>
    <w:p w14:paraId="40E957D4" w14:textId="77777777" w:rsidR="00BF46E1" w:rsidRPr="0041528A" w:rsidRDefault="00BF46E1" w:rsidP="00BF46E1">
      <w:pPr>
        <w:pStyle w:val="TH"/>
      </w:pPr>
      <w:r w:rsidRPr="0041528A">
        <w:t>Expected Sequence 4.1A (LAUNCH BROWSER, use the existing browser, icon not self explanatory,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38E5C36A" w14:textId="77777777" w:rsidTr="00195D76">
        <w:trPr>
          <w:cantSplit/>
          <w:jc w:val="center"/>
        </w:trPr>
        <w:tc>
          <w:tcPr>
            <w:tcW w:w="737" w:type="dxa"/>
            <w:tcBorders>
              <w:top w:val="single" w:sz="6" w:space="0" w:color="auto"/>
              <w:left w:val="single" w:sz="6" w:space="0" w:color="auto"/>
              <w:right w:val="single" w:sz="6" w:space="0" w:color="auto"/>
            </w:tcBorders>
          </w:tcPr>
          <w:p w14:paraId="52DB2FE3"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3DC9096E"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647BA55D"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7683C9E8" w14:textId="77777777" w:rsidR="00BF46E1" w:rsidRPr="0041528A" w:rsidRDefault="00BF46E1" w:rsidP="00195D76">
            <w:pPr>
              <w:pStyle w:val="TAH"/>
            </w:pPr>
            <w:r w:rsidRPr="0041528A">
              <w:t>Comments</w:t>
            </w:r>
          </w:p>
        </w:tc>
      </w:tr>
      <w:tr w:rsidR="00BF46E1" w:rsidRPr="0041528A" w14:paraId="5D3D271F" w14:textId="77777777" w:rsidTr="00195D76">
        <w:trPr>
          <w:cantSplit/>
          <w:jc w:val="center"/>
        </w:trPr>
        <w:tc>
          <w:tcPr>
            <w:tcW w:w="737" w:type="dxa"/>
            <w:tcBorders>
              <w:top w:val="single" w:sz="6" w:space="0" w:color="auto"/>
              <w:left w:val="single" w:sz="6" w:space="0" w:color="auto"/>
              <w:right w:val="single" w:sz="6" w:space="0" w:color="auto"/>
            </w:tcBorders>
          </w:tcPr>
          <w:p w14:paraId="61869658"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034289D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2AAE7E62" w14:textId="77777777" w:rsidR="00BF46E1" w:rsidRPr="0041528A" w:rsidRDefault="00BF46E1" w:rsidP="00195D76">
            <w:pPr>
              <w:pStyle w:val="TAL"/>
            </w:pPr>
            <w:r w:rsidRPr="0041528A">
              <w:t>PROACTIVE COMMAND PENDING: LAUNCH BROWSER 4.1.1</w:t>
            </w:r>
          </w:p>
        </w:tc>
        <w:tc>
          <w:tcPr>
            <w:tcW w:w="3776" w:type="dxa"/>
            <w:tcBorders>
              <w:left w:val="single" w:sz="6" w:space="0" w:color="auto"/>
              <w:right w:val="single" w:sz="6" w:space="0" w:color="auto"/>
            </w:tcBorders>
          </w:tcPr>
          <w:p w14:paraId="03332C75" w14:textId="77777777" w:rsidR="00BF46E1" w:rsidRPr="0041528A" w:rsidRDefault="00BF46E1" w:rsidP="00195D76">
            <w:pPr>
              <w:pStyle w:val="TAL"/>
            </w:pPr>
            <w:r w:rsidRPr="0041528A">
              <w:t>[Browser is in use, the current session is not secured]</w:t>
            </w:r>
          </w:p>
        </w:tc>
      </w:tr>
      <w:tr w:rsidR="00BF46E1" w:rsidRPr="0041528A" w14:paraId="3E683C6B" w14:textId="77777777" w:rsidTr="00195D76">
        <w:trPr>
          <w:cantSplit/>
          <w:jc w:val="center"/>
        </w:trPr>
        <w:tc>
          <w:tcPr>
            <w:tcW w:w="737" w:type="dxa"/>
            <w:tcBorders>
              <w:left w:val="single" w:sz="6" w:space="0" w:color="auto"/>
              <w:right w:val="single" w:sz="6" w:space="0" w:color="auto"/>
            </w:tcBorders>
          </w:tcPr>
          <w:p w14:paraId="0E12A6F6"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7C9BD58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15C662E"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50C8B22D" w14:textId="77777777" w:rsidR="00BF46E1" w:rsidRPr="0041528A" w:rsidRDefault="00BF46E1" w:rsidP="00195D76">
            <w:pPr>
              <w:pStyle w:val="TAL"/>
            </w:pPr>
          </w:p>
        </w:tc>
      </w:tr>
      <w:tr w:rsidR="00BF46E1" w:rsidRPr="0041528A" w14:paraId="107B131B" w14:textId="77777777" w:rsidTr="00195D76">
        <w:trPr>
          <w:cantSplit/>
          <w:jc w:val="center"/>
        </w:trPr>
        <w:tc>
          <w:tcPr>
            <w:tcW w:w="737" w:type="dxa"/>
            <w:tcBorders>
              <w:left w:val="single" w:sz="6" w:space="0" w:color="auto"/>
              <w:right w:val="single" w:sz="6" w:space="0" w:color="auto"/>
            </w:tcBorders>
          </w:tcPr>
          <w:p w14:paraId="3FE2B288"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76E7E73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99D3032" w14:textId="77777777" w:rsidR="00BF46E1" w:rsidRPr="0041528A" w:rsidRDefault="00BF46E1" w:rsidP="00195D76">
            <w:pPr>
              <w:pStyle w:val="TAL"/>
            </w:pPr>
            <w:r w:rsidRPr="0041528A">
              <w:t>PROACTIVE COMMAND: LAUNCH BROWSER 4.1.1</w:t>
            </w:r>
          </w:p>
        </w:tc>
        <w:tc>
          <w:tcPr>
            <w:tcW w:w="3776" w:type="dxa"/>
            <w:tcBorders>
              <w:left w:val="single" w:sz="6" w:space="0" w:color="auto"/>
              <w:right w:val="single" w:sz="6" w:space="0" w:color="auto"/>
            </w:tcBorders>
          </w:tcPr>
          <w:p w14:paraId="5E4ECF7F" w14:textId="77777777" w:rsidR="00BF46E1" w:rsidRPr="0041528A" w:rsidRDefault="00BF46E1" w:rsidP="00195D76">
            <w:pPr>
              <w:pStyle w:val="TAL"/>
            </w:pPr>
            <w:r w:rsidRPr="0041528A">
              <w:t>[connect to the defined URL, "use the existing browser", no null alpha id.]</w:t>
            </w:r>
          </w:p>
        </w:tc>
      </w:tr>
      <w:tr w:rsidR="00BF46E1" w:rsidRPr="0041528A" w14:paraId="2CA56FCB" w14:textId="77777777" w:rsidTr="00195D76">
        <w:trPr>
          <w:cantSplit/>
          <w:jc w:val="center"/>
        </w:trPr>
        <w:tc>
          <w:tcPr>
            <w:tcW w:w="737" w:type="dxa"/>
            <w:tcBorders>
              <w:left w:val="single" w:sz="6" w:space="0" w:color="auto"/>
              <w:right w:val="single" w:sz="6" w:space="0" w:color="auto"/>
            </w:tcBorders>
          </w:tcPr>
          <w:p w14:paraId="5C98AFB9"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689A3FE5"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00921F6B" w14:textId="77777777" w:rsidR="00BF46E1" w:rsidRPr="0041528A" w:rsidRDefault="00BF46E1" w:rsidP="00195D76">
            <w:pPr>
              <w:pStyle w:val="TAL"/>
            </w:pPr>
            <w:r w:rsidRPr="0041528A">
              <w:t>ME displays the alpha identifier</w:t>
            </w:r>
            <w:r w:rsidRPr="0041528A">
              <w:br/>
              <w:t>and the icon</w:t>
            </w:r>
          </w:p>
        </w:tc>
        <w:tc>
          <w:tcPr>
            <w:tcW w:w="3776" w:type="dxa"/>
            <w:tcBorders>
              <w:left w:val="single" w:sz="6" w:space="0" w:color="auto"/>
              <w:right w:val="single" w:sz="6" w:space="0" w:color="auto"/>
            </w:tcBorders>
          </w:tcPr>
          <w:p w14:paraId="00CBFC94" w14:textId="77777777" w:rsidR="00BF46E1" w:rsidRPr="0041528A" w:rsidRDefault="00BF46E1" w:rsidP="00195D76">
            <w:pPr>
              <w:pStyle w:val="TAL"/>
            </w:pPr>
            <w:r w:rsidRPr="0041528A">
              <w:t>["Not self explan."]</w:t>
            </w:r>
          </w:p>
        </w:tc>
      </w:tr>
      <w:tr w:rsidR="00BF46E1" w:rsidRPr="0041528A" w14:paraId="183E423F" w14:textId="77777777" w:rsidTr="00195D76">
        <w:trPr>
          <w:cantSplit/>
          <w:jc w:val="center"/>
        </w:trPr>
        <w:tc>
          <w:tcPr>
            <w:tcW w:w="737" w:type="dxa"/>
            <w:tcBorders>
              <w:left w:val="single" w:sz="6" w:space="0" w:color="auto"/>
              <w:right w:val="single" w:sz="6" w:space="0" w:color="auto"/>
            </w:tcBorders>
          </w:tcPr>
          <w:p w14:paraId="61BE7C4C"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63B34DFB"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70C37A96" w14:textId="77777777" w:rsidR="00BF46E1" w:rsidRPr="0041528A" w:rsidRDefault="00BF46E1" w:rsidP="00195D76">
            <w:pPr>
              <w:pStyle w:val="TAL"/>
            </w:pPr>
            <w:r w:rsidRPr="0041528A">
              <w:t>The user confirms the launch browser.</w:t>
            </w:r>
          </w:p>
        </w:tc>
        <w:tc>
          <w:tcPr>
            <w:tcW w:w="3776" w:type="dxa"/>
            <w:tcBorders>
              <w:left w:val="single" w:sz="6" w:space="0" w:color="auto"/>
              <w:right w:val="single" w:sz="6" w:space="0" w:color="auto"/>
            </w:tcBorders>
          </w:tcPr>
          <w:p w14:paraId="1642B59F" w14:textId="77777777" w:rsidR="00BF46E1" w:rsidRPr="0041528A" w:rsidRDefault="00BF46E1" w:rsidP="00195D76">
            <w:pPr>
              <w:pStyle w:val="TAL"/>
            </w:pPr>
            <w:r w:rsidRPr="0041528A">
              <w:t>[user confirmation]</w:t>
            </w:r>
          </w:p>
        </w:tc>
      </w:tr>
      <w:tr w:rsidR="00BF46E1" w:rsidRPr="0041528A" w14:paraId="0292B8F7" w14:textId="77777777" w:rsidTr="00195D76">
        <w:trPr>
          <w:cantSplit/>
          <w:jc w:val="center"/>
        </w:trPr>
        <w:tc>
          <w:tcPr>
            <w:tcW w:w="737" w:type="dxa"/>
            <w:tcBorders>
              <w:left w:val="single" w:sz="6" w:space="0" w:color="auto"/>
              <w:right w:val="single" w:sz="6" w:space="0" w:color="auto"/>
            </w:tcBorders>
          </w:tcPr>
          <w:p w14:paraId="2780282E"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7A92368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6423C92" w14:textId="77777777" w:rsidR="00BF46E1" w:rsidRPr="0041528A" w:rsidRDefault="00BF46E1" w:rsidP="00195D76">
            <w:pPr>
              <w:pStyle w:val="TAL"/>
            </w:pPr>
            <w:r w:rsidRPr="0041528A">
              <w:t>TERMINAL RESPONSE: LAUNCH BROWSER 4.1.1 A</w:t>
            </w:r>
          </w:p>
        </w:tc>
        <w:tc>
          <w:tcPr>
            <w:tcW w:w="3776" w:type="dxa"/>
            <w:tcBorders>
              <w:left w:val="single" w:sz="6" w:space="0" w:color="auto"/>
              <w:right w:val="single" w:sz="6" w:space="0" w:color="auto"/>
            </w:tcBorders>
          </w:tcPr>
          <w:p w14:paraId="461A85FB" w14:textId="77777777" w:rsidR="00BF46E1" w:rsidRPr="0041528A" w:rsidRDefault="00BF46E1" w:rsidP="00195D76">
            <w:pPr>
              <w:pStyle w:val="TAL"/>
            </w:pPr>
            <w:r w:rsidRPr="0041528A">
              <w:t>[Command performed successfully]</w:t>
            </w:r>
          </w:p>
        </w:tc>
      </w:tr>
      <w:tr w:rsidR="00BF46E1" w:rsidRPr="0041528A" w14:paraId="6A63BE8A" w14:textId="77777777" w:rsidTr="00195D76">
        <w:trPr>
          <w:cantSplit/>
          <w:jc w:val="center"/>
        </w:trPr>
        <w:tc>
          <w:tcPr>
            <w:tcW w:w="737" w:type="dxa"/>
            <w:tcBorders>
              <w:left w:val="single" w:sz="6" w:space="0" w:color="auto"/>
              <w:right w:val="single" w:sz="6" w:space="0" w:color="auto"/>
            </w:tcBorders>
          </w:tcPr>
          <w:p w14:paraId="51CE99D8"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7DF0E38F"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6" w:space="0" w:color="auto"/>
              <w:right w:val="single" w:sz="6" w:space="0" w:color="auto"/>
            </w:tcBorders>
          </w:tcPr>
          <w:p w14:paraId="1D56F1F7" w14:textId="77777777" w:rsidR="00BF46E1" w:rsidRPr="0041528A" w:rsidRDefault="00BF46E1" w:rsidP="00195D76">
            <w:pPr>
              <w:pStyle w:val="TAL"/>
            </w:pPr>
            <w:r w:rsidRPr="0041528A">
              <w:t>The ME does not close the existing session and attempts to connect the URL specified in LAUNCH BROWSER command.</w:t>
            </w:r>
          </w:p>
        </w:tc>
        <w:tc>
          <w:tcPr>
            <w:tcW w:w="3776" w:type="dxa"/>
            <w:tcBorders>
              <w:left w:val="single" w:sz="6" w:space="0" w:color="auto"/>
              <w:right w:val="single" w:sz="6" w:space="0" w:color="auto"/>
            </w:tcBorders>
          </w:tcPr>
          <w:p w14:paraId="2B8D64E0"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7EEA04C3" w14:textId="77777777" w:rsidTr="00195D76">
        <w:trPr>
          <w:cantSplit/>
          <w:jc w:val="center"/>
        </w:trPr>
        <w:tc>
          <w:tcPr>
            <w:tcW w:w="737" w:type="dxa"/>
            <w:tcBorders>
              <w:left w:val="single" w:sz="6" w:space="0" w:color="auto"/>
              <w:right w:val="single" w:sz="6" w:space="0" w:color="auto"/>
            </w:tcBorders>
          </w:tcPr>
          <w:p w14:paraId="0F9193D2"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5EE0910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8291DD9"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0C6AF948" w14:textId="77777777" w:rsidR="00BF46E1" w:rsidRPr="0041528A" w:rsidRDefault="00BF46E1" w:rsidP="00195D76">
            <w:pPr>
              <w:pStyle w:val="TAL"/>
            </w:pPr>
          </w:p>
        </w:tc>
      </w:tr>
      <w:tr w:rsidR="00BF46E1" w:rsidRPr="0041528A" w14:paraId="152E363C" w14:textId="77777777" w:rsidTr="00195D76">
        <w:trPr>
          <w:cantSplit/>
          <w:jc w:val="center"/>
        </w:trPr>
        <w:tc>
          <w:tcPr>
            <w:tcW w:w="737" w:type="dxa"/>
            <w:tcBorders>
              <w:left w:val="single" w:sz="6" w:space="0" w:color="auto"/>
              <w:bottom w:val="single" w:sz="6" w:space="0" w:color="auto"/>
              <w:right w:val="single" w:sz="6" w:space="0" w:color="auto"/>
            </w:tcBorders>
          </w:tcPr>
          <w:p w14:paraId="72C5A339" w14:textId="77777777" w:rsidR="00BF46E1" w:rsidRPr="0041528A" w:rsidRDefault="00BF46E1" w:rsidP="00195D76">
            <w:pPr>
              <w:pStyle w:val="TAC"/>
            </w:pPr>
            <w:r w:rsidRPr="0041528A">
              <w:t>9</w:t>
            </w:r>
          </w:p>
        </w:tc>
        <w:tc>
          <w:tcPr>
            <w:tcW w:w="1282" w:type="dxa"/>
            <w:tcBorders>
              <w:left w:val="single" w:sz="6" w:space="0" w:color="auto"/>
              <w:bottom w:val="single" w:sz="6" w:space="0" w:color="auto"/>
              <w:right w:val="single" w:sz="6" w:space="0" w:color="auto"/>
            </w:tcBorders>
          </w:tcPr>
          <w:p w14:paraId="2313C19D"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6" w:space="0" w:color="auto"/>
              <w:right w:val="single" w:sz="6" w:space="0" w:color="auto"/>
            </w:tcBorders>
          </w:tcPr>
          <w:p w14:paraId="47F759E9" w14:textId="77777777" w:rsidR="00BF46E1" w:rsidRPr="0041528A" w:rsidRDefault="00BF46E1" w:rsidP="00195D76">
            <w:pPr>
              <w:pStyle w:val="TAL"/>
            </w:pPr>
            <w:r w:rsidRPr="0041528A">
              <w:t>The user verifies that the URL specified in LAUNCH BROWSER command is connected; and the previous URL can be retrieved.</w:t>
            </w:r>
          </w:p>
        </w:tc>
        <w:tc>
          <w:tcPr>
            <w:tcW w:w="3776" w:type="dxa"/>
            <w:tcBorders>
              <w:left w:val="single" w:sz="6" w:space="0" w:color="auto"/>
              <w:bottom w:val="single" w:sz="6" w:space="0" w:color="auto"/>
              <w:right w:val="single" w:sz="6" w:space="0" w:color="auto"/>
            </w:tcBorders>
          </w:tcPr>
          <w:p w14:paraId="77410A1F" w14:textId="77777777" w:rsidR="00BF46E1" w:rsidRPr="0041528A" w:rsidRDefault="00BF46E1" w:rsidP="00195D76">
            <w:pPr>
              <w:pStyle w:val="TAL"/>
            </w:pPr>
          </w:p>
        </w:tc>
      </w:tr>
    </w:tbl>
    <w:p w14:paraId="28E34FB9" w14:textId="77777777" w:rsidR="00BF46E1" w:rsidRPr="0041528A" w:rsidRDefault="00BF46E1" w:rsidP="00BF46E1"/>
    <w:p w14:paraId="33764154" w14:textId="77777777" w:rsidR="00BF46E1" w:rsidRPr="0041528A" w:rsidRDefault="00BF46E1" w:rsidP="00BF46E1">
      <w:r w:rsidRPr="0041528A">
        <w:t>PROACTIVE COMMAND: LAUNCH BROWSER 4.1.1</w:t>
      </w:r>
    </w:p>
    <w:p w14:paraId="5AB4F42D" w14:textId="77777777" w:rsidR="00BF46E1" w:rsidRPr="0041528A" w:rsidRDefault="00BF46E1" w:rsidP="00BF46E1">
      <w:r w:rsidRPr="0041528A">
        <w:t>Logically:</w:t>
      </w:r>
    </w:p>
    <w:p w14:paraId="6B08592E" w14:textId="77777777" w:rsidR="00BF46E1" w:rsidRPr="0041528A" w:rsidRDefault="00BF46E1" w:rsidP="0041528A">
      <w:pPr>
        <w:pStyle w:val="EW"/>
      </w:pPr>
      <w:r w:rsidRPr="0041528A">
        <w:t>Command details</w:t>
      </w:r>
    </w:p>
    <w:p w14:paraId="3A523D10" w14:textId="77777777" w:rsidR="00BF46E1" w:rsidRPr="0041528A" w:rsidRDefault="00BF46E1" w:rsidP="0041528A">
      <w:pPr>
        <w:pStyle w:val="EW"/>
      </w:pPr>
      <w:r w:rsidRPr="0041528A">
        <w:tab/>
        <w:t>Command number:</w:t>
      </w:r>
      <w:r w:rsidRPr="0041528A">
        <w:tab/>
        <w:t>1</w:t>
      </w:r>
    </w:p>
    <w:p w14:paraId="7FFD5252" w14:textId="77777777" w:rsidR="00BF46E1" w:rsidRPr="0041528A" w:rsidRDefault="00BF46E1" w:rsidP="0041528A">
      <w:pPr>
        <w:pStyle w:val="EW"/>
      </w:pPr>
      <w:r w:rsidRPr="0041528A">
        <w:tab/>
        <w:t>Command type:</w:t>
      </w:r>
      <w:r w:rsidRPr="0041528A">
        <w:tab/>
        <w:t>LAUNCH BROWSER</w:t>
      </w:r>
    </w:p>
    <w:p w14:paraId="344C06E1" w14:textId="77777777" w:rsidR="00BF46E1" w:rsidRPr="0041528A" w:rsidRDefault="00BF46E1" w:rsidP="0041528A">
      <w:pPr>
        <w:pStyle w:val="EW"/>
      </w:pPr>
      <w:r w:rsidRPr="0041528A">
        <w:tab/>
        <w:t>Command qualifier:</w:t>
      </w:r>
      <w:r w:rsidRPr="0041528A">
        <w:tab/>
        <w:t>use the existing browser</w:t>
      </w:r>
    </w:p>
    <w:p w14:paraId="63B0BF93" w14:textId="77777777" w:rsidR="00BF46E1" w:rsidRPr="0041528A" w:rsidRDefault="00BF46E1" w:rsidP="0041528A">
      <w:pPr>
        <w:pStyle w:val="EW"/>
      </w:pPr>
      <w:r w:rsidRPr="0041528A">
        <w:t>Device identities</w:t>
      </w:r>
    </w:p>
    <w:p w14:paraId="0EB26271" w14:textId="77777777" w:rsidR="00BF46E1" w:rsidRPr="0041528A" w:rsidRDefault="00BF46E1" w:rsidP="0041528A">
      <w:pPr>
        <w:pStyle w:val="EW"/>
      </w:pPr>
      <w:r w:rsidRPr="0041528A">
        <w:tab/>
        <w:t>Source device:</w:t>
      </w:r>
      <w:r w:rsidRPr="0041528A">
        <w:tab/>
        <w:t>UICC</w:t>
      </w:r>
    </w:p>
    <w:p w14:paraId="6C773C13" w14:textId="77777777" w:rsidR="00BF46E1" w:rsidRPr="0041528A" w:rsidRDefault="00BF46E1" w:rsidP="0041528A">
      <w:pPr>
        <w:pStyle w:val="EW"/>
      </w:pPr>
      <w:r w:rsidRPr="0041528A">
        <w:tab/>
        <w:t>Destination device:</w:t>
      </w:r>
      <w:r w:rsidRPr="0041528A">
        <w:tab/>
        <w:t>ME</w:t>
      </w:r>
    </w:p>
    <w:p w14:paraId="3548997E" w14:textId="77777777" w:rsidR="00BF46E1" w:rsidRPr="0041528A" w:rsidRDefault="00BF46E1" w:rsidP="0041528A">
      <w:pPr>
        <w:pStyle w:val="EW"/>
      </w:pPr>
      <w:r w:rsidRPr="0041528A">
        <w:tab/>
        <w:t>URL</w:t>
      </w:r>
      <w:r w:rsidRPr="0041528A">
        <w:tab/>
      </w:r>
      <w:hyperlink r:id="rId16"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3D354287" w14:textId="77777777" w:rsidR="00BF46E1" w:rsidRPr="0041528A" w:rsidRDefault="00BF46E1" w:rsidP="0041528A">
      <w:pPr>
        <w:pStyle w:val="EW"/>
      </w:pPr>
      <w:r w:rsidRPr="0041528A">
        <w:t>Alpha Identifier</w:t>
      </w:r>
      <w:r w:rsidRPr="0041528A">
        <w:tab/>
        <w:t>"Not self explan."</w:t>
      </w:r>
    </w:p>
    <w:p w14:paraId="3F460105" w14:textId="77777777" w:rsidR="00BF46E1" w:rsidRPr="0041528A" w:rsidRDefault="00BF46E1" w:rsidP="0041528A">
      <w:pPr>
        <w:pStyle w:val="EW"/>
      </w:pPr>
      <w:r w:rsidRPr="0041528A">
        <w:t>Icon identifier:</w:t>
      </w:r>
    </w:p>
    <w:p w14:paraId="7BA1FDB2" w14:textId="77777777" w:rsidR="00BF46E1" w:rsidRPr="0041528A" w:rsidRDefault="00BF46E1" w:rsidP="0041528A">
      <w:pPr>
        <w:pStyle w:val="EW"/>
      </w:pPr>
      <w:r w:rsidRPr="0041528A">
        <w:tab/>
        <w:t>Icon qualifier:</w:t>
      </w:r>
      <w:r w:rsidRPr="0041528A">
        <w:tab/>
        <w:t>not self-explanatory</w:t>
      </w:r>
    </w:p>
    <w:p w14:paraId="108E908D" w14:textId="77777777" w:rsidR="00BF46E1" w:rsidRPr="0041528A" w:rsidRDefault="00BF46E1" w:rsidP="0041528A">
      <w:pPr>
        <w:pStyle w:val="EX"/>
      </w:pPr>
      <w:r w:rsidRPr="0041528A">
        <w:tab/>
        <w:t>Icon identifier:</w:t>
      </w:r>
      <w:r w:rsidRPr="0041528A">
        <w:tab/>
        <w:t>record 1 in EF</w:t>
      </w:r>
      <w:r w:rsidRPr="0041528A">
        <w:rPr>
          <w:vertAlign w:val="subscript"/>
        </w:rPr>
        <w:t>(IMG)</w:t>
      </w:r>
    </w:p>
    <w:p w14:paraId="484C2081" w14:textId="77777777" w:rsidR="00BF46E1" w:rsidRPr="0041528A" w:rsidRDefault="00BF46E1" w:rsidP="00BF46E1">
      <w:r w:rsidRPr="0041528A">
        <w:t>Coding:</w:t>
      </w:r>
    </w:p>
    <w:p w14:paraId="2B87BFF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A875A7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1DB5A8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72D3FBE"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DF32D2D"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4518BFF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189051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094996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FCD9C52"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4DF2CD7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6C0C8E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CE8707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C2EFBD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181327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478D4C5" w14:textId="77777777" w:rsidR="00BF46E1" w:rsidRPr="0041528A" w:rsidRDefault="00BF46E1" w:rsidP="00195D76">
            <w:pPr>
              <w:pStyle w:val="TAC"/>
            </w:pPr>
            <w:r w:rsidRPr="0041528A">
              <w:t>31</w:t>
            </w:r>
          </w:p>
        </w:tc>
      </w:tr>
      <w:tr w:rsidR="00BF46E1" w:rsidRPr="0041528A" w14:paraId="6CD69658" w14:textId="77777777" w:rsidTr="00195D76">
        <w:trPr>
          <w:jc w:val="center"/>
        </w:trPr>
        <w:tc>
          <w:tcPr>
            <w:tcW w:w="1134" w:type="dxa"/>
            <w:tcBorders>
              <w:right w:val="single" w:sz="4" w:space="0" w:color="auto"/>
            </w:tcBorders>
          </w:tcPr>
          <w:p w14:paraId="45A74DD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E62288B"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56BA2480"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3E1731B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ADA426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232EB06"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366F0B17"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5D0936E3"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458B91E2"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166868C4"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E87DCA1"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D27D384"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BEA76A5" w14:textId="77777777" w:rsidR="00BF46E1" w:rsidRPr="0041528A" w:rsidRDefault="00BF46E1" w:rsidP="00195D76">
            <w:pPr>
              <w:pStyle w:val="TAC"/>
            </w:pPr>
            <w:r w:rsidRPr="0041528A">
              <w:t>2E</w:t>
            </w:r>
          </w:p>
        </w:tc>
      </w:tr>
      <w:tr w:rsidR="00BF46E1" w:rsidRPr="0041528A" w14:paraId="35C788A2" w14:textId="77777777" w:rsidTr="00195D76">
        <w:trPr>
          <w:jc w:val="center"/>
        </w:trPr>
        <w:tc>
          <w:tcPr>
            <w:tcW w:w="1134" w:type="dxa"/>
            <w:tcBorders>
              <w:right w:val="single" w:sz="4" w:space="0" w:color="auto"/>
            </w:tcBorders>
          </w:tcPr>
          <w:p w14:paraId="7F52984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EA9457F"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5EDBE14B"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345ED104"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348546F8"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78005AA1"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40A1B7B7"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1711D09C"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217C9E15"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4C941F4"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7F3FB90"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6606BFEB"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BFD76E9" w14:textId="77777777" w:rsidR="00BF46E1" w:rsidRPr="0041528A" w:rsidRDefault="00BF46E1" w:rsidP="00195D76">
            <w:pPr>
              <w:pStyle w:val="TAC"/>
            </w:pPr>
            <w:r w:rsidRPr="0041528A">
              <w:t>74</w:t>
            </w:r>
          </w:p>
        </w:tc>
      </w:tr>
      <w:tr w:rsidR="00BF46E1" w:rsidRPr="0041528A" w14:paraId="0BF16570" w14:textId="77777777" w:rsidTr="00195D76">
        <w:trPr>
          <w:jc w:val="center"/>
        </w:trPr>
        <w:tc>
          <w:tcPr>
            <w:tcW w:w="1134" w:type="dxa"/>
            <w:tcBorders>
              <w:right w:val="single" w:sz="4" w:space="0" w:color="auto"/>
            </w:tcBorders>
          </w:tcPr>
          <w:p w14:paraId="42D18D5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C27F7F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4603212"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96D9BB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CFB26F4"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6A121AF5"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53A10B4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43BBB8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295FE1C"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F4270BC"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22EB99BD"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4375BF67"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173CA0CC" w14:textId="77777777" w:rsidR="00BF46E1" w:rsidRPr="0041528A" w:rsidRDefault="00BF46E1" w:rsidP="00195D76">
            <w:pPr>
              <w:pStyle w:val="TAC"/>
            </w:pPr>
            <w:r w:rsidRPr="0041528A">
              <w:t>6E</w:t>
            </w:r>
          </w:p>
        </w:tc>
      </w:tr>
      <w:tr w:rsidR="00BF46E1" w:rsidRPr="0041528A" w14:paraId="603F8B4D" w14:textId="77777777" w:rsidTr="00195D76">
        <w:trPr>
          <w:jc w:val="center"/>
        </w:trPr>
        <w:tc>
          <w:tcPr>
            <w:tcW w:w="1134" w:type="dxa"/>
            <w:tcBorders>
              <w:right w:val="single" w:sz="4" w:space="0" w:color="auto"/>
            </w:tcBorders>
          </w:tcPr>
          <w:p w14:paraId="46CD3D6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ABA39DE"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654AC71F"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00C5E96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398A30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1B45396" w14:textId="77777777" w:rsidR="00BF46E1" w:rsidRPr="0041528A" w:rsidRDefault="00BF46E1" w:rsidP="00195D76">
            <w:pPr>
              <w:pStyle w:val="TAC"/>
            </w:pPr>
            <w:r w:rsidRPr="0041528A">
              <w:t>01</w:t>
            </w:r>
          </w:p>
        </w:tc>
        <w:tc>
          <w:tcPr>
            <w:tcW w:w="567" w:type="dxa"/>
            <w:tcBorders>
              <w:top w:val="single" w:sz="4" w:space="0" w:color="auto"/>
              <w:left w:val="single" w:sz="4" w:space="0" w:color="auto"/>
            </w:tcBorders>
          </w:tcPr>
          <w:p w14:paraId="0DF77E55" w14:textId="77777777" w:rsidR="00BF46E1" w:rsidRPr="0041528A" w:rsidRDefault="00BF46E1" w:rsidP="00195D76">
            <w:pPr>
              <w:pStyle w:val="TAC"/>
            </w:pPr>
          </w:p>
        </w:tc>
        <w:tc>
          <w:tcPr>
            <w:tcW w:w="567" w:type="dxa"/>
            <w:tcBorders>
              <w:top w:val="single" w:sz="4" w:space="0" w:color="auto"/>
            </w:tcBorders>
          </w:tcPr>
          <w:p w14:paraId="6AB63860" w14:textId="77777777" w:rsidR="00BF46E1" w:rsidRPr="0041528A" w:rsidRDefault="00BF46E1" w:rsidP="00195D76">
            <w:pPr>
              <w:pStyle w:val="TAC"/>
            </w:pPr>
          </w:p>
        </w:tc>
        <w:tc>
          <w:tcPr>
            <w:tcW w:w="567" w:type="dxa"/>
            <w:tcBorders>
              <w:top w:val="single" w:sz="4" w:space="0" w:color="auto"/>
            </w:tcBorders>
          </w:tcPr>
          <w:p w14:paraId="6B9DAF3C" w14:textId="77777777" w:rsidR="00BF46E1" w:rsidRPr="0041528A" w:rsidRDefault="00BF46E1" w:rsidP="00195D76">
            <w:pPr>
              <w:pStyle w:val="TAC"/>
            </w:pPr>
          </w:p>
        </w:tc>
        <w:tc>
          <w:tcPr>
            <w:tcW w:w="567" w:type="dxa"/>
            <w:tcBorders>
              <w:top w:val="single" w:sz="4" w:space="0" w:color="auto"/>
            </w:tcBorders>
          </w:tcPr>
          <w:p w14:paraId="1B589460" w14:textId="77777777" w:rsidR="00BF46E1" w:rsidRPr="0041528A" w:rsidRDefault="00BF46E1" w:rsidP="00195D76">
            <w:pPr>
              <w:pStyle w:val="TAC"/>
            </w:pPr>
          </w:p>
        </w:tc>
        <w:tc>
          <w:tcPr>
            <w:tcW w:w="567" w:type="dxa"/>
            <w:tcBorders>
              <w:top w:val="single" w:sz="4" w:space="0" w:color="auto"/>
            </w:tcBorders>
          </w:tcPr>
          <w:p w14:paraId="3040D8DA" w14:textId="77777777" w:rsidR="00BF46E1" w:rsidRPr="0041528A" w:rsidRDefault="00BF46E1" w:rsidP="00195D76">
            <w:pPr>
              <w:pStyle w:val="TAC"/>
            </w:pPr>
          </w:p>
        </w:tc>
        <w:tc>
          <w:tcPr>
            <w:tcW w:w="567" w:type="dxa"/>
            <w:tcBorders>
              <w:top w:val="single" w:sz="4" w:space="0" w:color="auto"/>
            </w:tcBorders>
          </w:tcPr>
          <w:p w14:paraId="42CC02F4" w14:textId="77777777" w:rsidR="00BF46E1" w:rsidRPr="0041528A" w:rsidRDefault="00BF46E1" w:rsidP="00195D76">
            <w:pPr>
              <w:pStyle w:val="TAC"/>
            </w:pPr>
          </w:p>
        </w:tc>
        <w:tc>
          <w:tcPr>
            <w:tcW w:w="567" w:type="dxa"/>
            <w:tcBorders>
              <w:top w:val="single" w:sz="4" w:space="0" w:color="auto"/>
            </w:tcBorders>
          </w:tcPr>
          <w:p w14:paraId="279A29BA" w14:textId="77777777" w:rsidR="00BF46E1" w:rsidRPr="0041528A" w:rsidRDefault="00BF46E1" w:rsidP="00195D76">
            <w:pPr>
              <w:pStyle w:val="TAC"/>
            </w:pPr>
          </w:p>
        </w:tc>
      </w:tr>
    </w:tbl>
    <w:p w14:paraId="00CFF4CC" w14:textId="77777777" w:rsidR="00BF46E1" w:rsidRPr="0041528A" w:rsidRDefault="00BF46E1" w:rsidP="00BF46E1"/>
    <w:p w14:paraId="44EEF832" w14:textId="77777777" w:rsidR="00BF46E1" w:rsidRPr="0041528A" w:rsidRDefault="00BF46E1" w:rsidP="00BF46E1">
      <w:r w:rsidRPr="0041528A">
        <w:t>TERMINAL RESPONSE: LAUNCH BROWSER 4.1.1 A</w:t>
      </w:r>
    </w:p>
    <w:p w14:paraId="1EB477F3" w14:textId="77777777" w:rsidR="00BF46E1" w:rsidRPr="0041528A" w:rsidRDefault="00BF46E1" w:rsidP="00BF46E1">
      <w:r w:rsidRPr="0041528A">
        <w:t>Logically:</w:t>
      </w:r>
    </w:p>
    <w:p w14:paraId="0C6A65CB" w14:textId="77777777" w:rsidR="00BF46E1" w:rsidRPr="0041528A" w:rsidRDefault="00BF46E1" w:rsidP="0041528A">
      <w:pPr>
        <w:pStyle w:val="EW"/>
      </w:pPr>
      <w:r w:rsidRPr="0041528A">
        <w:t>Command details</w:t>
      </w:r>
    </w:p>
    <w:p w14:paraId="68CFDF48" w14:textId="77777777" w:rsidR="00BF46E1" w:rsidRPr="0041528A" w:rsidRDefault="00BF46E1" w:rsidP="0041528A">
      <w:pPr>
        <w:pStyle w:val="EW"/>
      </w:pPr>
      <w:r w:rsidRPr="0041528A">
        <w:tab/>
        <w:t>Command number:</w:t>
      </w:r>
      <w:r w:rsidRPr="0041528A">
        <w:tab/>
        <w:t>1</w:t>
      </w:r>
    </w:p>
    <w:p w14:paraId="09B5B263" w14:textId="77777777" w:rsidR="00BF46E1" w:rsidRPr="0041528A" w:rsidRDefault="00BF46E1" w:rsidP="0041528A">
      <w:pPr>
        <w:pStyle w:val="EW"/>
      </w:pPr>
      <w:r w:rsidRPr="0041528A">
        <w:tab/>
        <w:t>Command type:</w:t>
      </w:r>
      <w:r w:rsidRPr="0041528A">
        <w:tab/>
        <w:t>LAUNCH BROWSER</w:t>
      </w:r>
    </w:p>
    <w:p w14:paraId="1A8942A7" w14:textId="77777777" w:rsidR="00BF46E1" w:rsidRPr="0041528A" w:rsidRDefault="00BF46E1" w:rsidP="0041528A">
      <w:pPr>
        <w:pStyle w:val="EW"/>
      </w:pPr>
      <w:r w:rsidRPr="0041528A">
        <w:tab/>
        <w:t>Command qualifier:</w:t>
      </w:r>
      <w:r w:rsidRPr="0041528A">
        <w:tab/>
        <w:t>use the existing browser</w:t>
      </w:r>
    </w:p>
    <w:p w14:paraId="1ECECD79" w14:textId="77777777" w:rsidR="00BF46E1" w:rsidRPr="0041528A" w:rsidRDefault="00BF46E1" w:rsidP="0041528A">
      <w:pPr>
        <w:pStyle w:val="EW"/>
      </w:pPr>
      <w:r w:rsidRPr="0041528A">
        <w:lastRenderedPageBreak/>
        <w:t>Device identities</w:t>
      </w:r>
    </w:p>
    <w:p w14:paraId="7EAD5566" w14:textId="77777777" w:rsidR="00BF46E1" w:rsidRPr="0041528A" w:rsidRDefault="00BF46E1" w:rsidP="0041528A">
      <w:pPr>
        <w:pStyle w:val="EW"/>
      </w:pPr>
      <w:r w:rsidRPr="0041528A">
        <w:tab/>
        <w:t>Source device:</w:t>
      </w:r>
      <w:r w:rsidRPr="0041528A">
        <w:tab/>
        <w:t>ME</w:t>
      </w:r>
    </w:p>
    <w:p w14:paraId="5AB21DF8" w14:textId="77777777" w:rsidR="00BF46E1" w:rsidRPr="0041528A" w:rsidRDefault="00BF46E1" w:rsidP="0041528A">
      <w:pPr>
        <w:pStyle w:val="EW"/>
      </w:pPr>
      <w:r w:rsidRPr="0041528A">
        <w:tab/>
        <w:t>Destination device:</w:t>
      </w:r>
      <w:r w:rsidRPr="0041528A">
        <w:tab/>
        <w:t>UICC</w:t>
      </w:r>
    </w:p>
    <w:p w14:paraId="7E348CEE" w14:textId="77777777" w:rsidR="00BF46E1" w:rsidRPr="0041528A" w:rsidRDefault="00BF46E1" w:rsidP="0041528A">
      <w:pPr>
        <w:pStyle w:val="EW"/>
      </w:pPr>
      <w:r w:rsidRPr="0041528A">
        <w:t>Result</w:t>
      </w:r>
    </w:p>
    <w:p w14:paraId="410F7E7F" w14:textId="77777777" w:rsidR="00BF46E1" w:rsidRPr="0041528A" w:rsidRDefault="00BF46E1" w:rsidP="0041528A">
      <w:pPr>
        <w:pStyle w:val="EX"/>
      </w:pPr>
      <w:r w:rsidRPr="0041528A">
        <w:tab/>
        <w:t>General Result:</w:t>
      </w:r>
      <w:r w:rsidRPr="0041528A">
        <w:tab/>
        <w:t>Command performed successfully</w:t>
      </w:r>
    </w:p>
    <w:p w14:paraId="0A74A7AE" w14:textId="77777777" w:rsidR="00BF46E1" w:rsidRPr="0041528A" w:rsidRDefault="00BF46E1" w:rsidP="00BF46E1">
      <w:r w:rsidRPr="0041528A">
        <w:t>Coding:</w:t>
      </w:r>
    </w:p>
    <w:p w14:paraId="3851740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4CF034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7DC5A9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B8C92A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AE3AA5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B0A03D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A418F32"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101F26F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626953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138384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4D2C91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579490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8F36AEE"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D5A210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5B2BB79" w14:textId="77777777" w:rsidR="00BF46E1" w:rsidRPr="0041528A" w:rsidRDefault="00BF46E1" w:rsidP="00195D76">
            <w:pPr>
              <w:pStyle w:val="TAC"/>
            </w:pPr>
            <w:r w:rsidRPr="0041528A">
              <w:t>00</w:t>
            </w:r>
          </w:p>
        </w:tc>
      </w:tr>
    </w:tbl>
    <w:p w14:paraId="74BE5BA3" w14:textId="77777777" w:rsidR="00BF46E1" w:rsidRPr="0041528A" w:rsidRDefault="00BF46E1" w:rsidP="00BF46E1"/>
    <w:p w14:paraId="45CE8509" w14:textId="77777777" w:rsidR="00BF46E1" w:rsidRPr="0041528A" w:rsidRDefault="00BF46E1" w:rsidP="00BF46E1">
      <w:pPr>
        <w:pStyle w:val="TH"/>
      </w:pPr>
      <w:r w:rsidRPr="0041528A">
        <w:t>Expected Sequence 4.1B (LAUNCH BROWSER, use the existing browser, icon not self explanatory, requested icon could not be displayed)</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6FCF750A" w14:textId="77777777" w:rsidTr="00195D76">
        <w:trPr>
          <w:cantSplit/>
          <w:jc w:val="center"/>
        </w:trPr>
        <w:tc>
          <w:tcPr>
            <w:tcW w:w="737" w:type="dxa"/>
            <w:tcBorders>
              <w:top w:val="single" w:sz="6" w:space="0" w:color="auto"/>
              <w:left w:val="single" w:sz="6" w:space="0" w:color="auto"/>
              <w:right w:val="single" w:sz="6" w:space="0" w:color="auto"/>
            </w:tcBorders>
          </w:tcPr>
          <w:p w14:paraId="1ED277D3"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0B4B8D0F"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6C6F1CC9"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7DB04EE4" w14:textId="77777777" w:rsidR="00BF46E1" w:rsidRPr="0041528A" w:rsidRDefault="00BF46E1" w:rsidP="00195D76">
            <w:pPr>
              <w:pStyle w:val="TAH"/>
            </w:pPr>
            <w:r w:rsidRPr="0041528A">
              <w:t>Comments</w:t>
            </w:r>
          </w:p>
        </w:tc>
      </w:tr>
      <w:tr w:rsidR="00BF46E1" w:rsidRPr="0041528A" w14:paraId="48AB9FF4" w14:textId="77777777" w:rsidTr="00195D76">
        <w:trPr>
          <w:cantSplit/>
          <w:jc w:val="center"/>
        </w:trPr>
        <w:tc>
          <w:tcPr>
            <w:tcW w:w="737" w:type="dxa"/>
            <w:tcBorders>
              <w:top w:val="single" w:sz="6" w:space="0" w:color="auto"/>
              <w:left w:val="single" w:sz="6" w:space="0" w:color="auto"/>
              <w:right w:val="single" w:sz="6" w:space="0" w:color="auto"/>
            </w:tcBorders>
          </w:tcPr>
          <w:p w14:paraId="04C9F659"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52FC759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3A382A13" w14:textId="77777777" w:rsidR="00BF46E1" w:rsidRPr="0041528A" w:rsidRDefault="00BF46E1" w:rsidP="00195D76">
            <w:pPr>
              <w:pStyle w:val="TAL"/>
            </w:pPr>
            <w:r w:rsidRPr="0041528A">
              <w:t>PROACTIVE COMMAND PENDING: LAUNCH BROWSER 4.1.1</w:t>
            </w:r>
          </w:p>
        </w:tc>
        <w:tc>
          <w:tcPr>
            <w:tcW w:w="3776" w:type="dxa"/>
            <w:tcBorders>
              <w:left w:val="single" w:sz="6" w:space="0" w:color="auto"/>
              <w:right w:val="single" w:sz="6" w:space="0" w:color="auto"/>
            </w:tcBorders>
          </w:tcPr>
          <w:p w14:paraId="17B2FD49" w14:textId="77777777" w:rsidR="00BF46E1" w:rsidRPr="0041528A" w:rsidRDefault="00BF46E1" w:rsidP="00195D76">
            <w:pPr>
              <w:pStyle w:val="TAL"/>
            </w:pPr>
            <w:r w:rsidRPr="0041528A">
              <w:t>[Browser is in use, the current session is not secured]</w:t>
            </w:r>
          </w:p>
        </w:tc>
      </w:tr>
      <w:tr w:rsidR="00BF46E1" w:rsidRPr="0041528A" w14:paraId="1DA7B431" w14:textId="77777777" w:rsidTr="00195D76">
        <w:trPr>
          <w:cantSplit/>
          <w:jc w:val="center"/>
        </w:trPr>
        <w:tc>
          <w:tcPr>
            <w:tcW w:w="737" w:type="dxa"/>
            <w:tcBorders>
              <w:left w:val="single" w:sz="6" w:space="0" w:color="auto"/>
              <w:right w:val="single" w:sz="6" w:space="0" w:color="auto"/>
            </w:tcBorders>
          </w:tcPr>
          <w:p w14:paraId="7B242396"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34762A6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4467808"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0E779BFB" w14:textId="77777777" w:rsidR="00BF46E1" w:rsidRPr="0041528A" w:rsidRDefault="00BF46E1" w:rsidP="00195D76">
            <w:pPr>
              <w:pStyle w:val="TAL"/>
            </w:pPr>
          </w:p>
        </w:tc>
      </w:tr>
      <w:tr w:rsidR="00BF46E1" w:rsidRPr="0041528A" w14:paraId="561C7CE6" w14:textId="77777777" w:rsidTr="00195D76">
        <w:trPr>
          <w:cantSplit/>
          <w:jc w:val="center"/>
        </w:trPr>
        <w:tc>
          <w:tcPr>
            <w:tcW w:w="737" w:type="dxa"/>
            <w:tcBorders>
              <w:left w:val="single" w:sz="6" w:space="0" w:color="auto"/>
              <w:right w:val="single" w:sz="6" w:space="0" w:color="auto"/>
            </w:tcBorders>
          </w:tcPr>
          <w:p w14:paraId="45B884A2"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52C5039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B283975" w14:textId="77777777" w:rsidR="00BF46E1" w:rsidRPr="0041528A" w:rsidRDefault="00BF46E1" w:rsidP="00195D76">
            <w:pPr>
              <w:pStyle w:val="TAL"/>
            </w:pPr>
            <w:r w:rsidRPr="0041528A">
              <w:t>PROACTIVE COMMAND: LAUNCH BROWSER 4.1.1</w:t>
            </w:r>
          </w:p>
        </w:tc>
        <w:tc>
          <w:tcPr>
            <w:tcW w:w="3776" w:type="dxa"/>
            <w:tcBorders>
              <w:left w:val="single" w:sz="6" w:space="0" w:color="auto"/>
              <w:right w:val="single" w:sz="6" w:space="0" w:color="auto"/>
            </w:tcBorders>
          </w:tcPr>
          <w:p w14:paraId="013129C8" w14:textId="77777777" w:rsidR="00BF46E1" w:rsidRPr="0041528A" w:rsidRDefault="00BF46E1" w:rsidP="00195D76">
            <w:pPr>
              <w:pStyle w:val="TAL"/>
            </w:pPr>
            <w:r w:rsidRPr="0041528A">
              <w:t>[connect to the defined URL, "use the existing browser", no null alpha id.]</w:t>
            </w:r>
          </w:p>
        </w:tc>
      </w:tr>
      <w:tr w:rsidR="00BF46E1" w:rsidRPr="0041528A" w14:paraId="7440A7C3" w14:textId="77777777" w:rsidTr="00195D76">
        <w:trPr>
          <w:cantSplit/>
          <w:jc w:val="center"/>
        </w:trPr>
        <w:tc>
          <w:tcPr>
            <w:tcW w:w="737" w:type="dxa"/>
            <w:tcBorders>
              <w:left w:val="single" w:sz="6" w:space="0" w:color="auto"/>
              <w:right w:val="single" w:sz="6" w:space="0" w:color="auto"/>
            </w:tcBorders>
          </w:tcPr>
          <w:p w14:paraId="1DF079F2"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2D82F78E"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145FD6BC" w14:textId="77777777" w:rsidR="00BF46E1" w:rsidRPr="0041528A" w:rsidRDefault="00BF46E1" w:rsidP="00195D76">
            <w:pPr>
              <w:pStyle w:val="TAL"/>
            </w:pPr>
            <w:r w:rsidRPr="0041528A">
              <w:t>ME displays the alpha identifier</w:t>
            </w:r>
            <w:r w:rsidRPr="0041528A">
              <w:br/>
              <w:t>Without the icon</w:t>
            </w:r>
          </w:p>
        </w:tc>
        <w:tc>
          <w:tcPr>
            <w:tcW w:w="3776" w:type="dxa"/>
            <w:tcBorders>
              <w:left w:val="single" w:sz="6" w:space="0" w:color="auto"/>
              <w:right w:val="single" w:sz="6" w:space="0" w:color="auto"/>
            </w:tcBorders>
          </w:tcPr>
          <w:p w14:paraId="3BBD9D19" w14:textId="77777777" w:rsidR="00BF46E1" w:rsidRPr="0041528A" w:rsidRDefault="00BF46E1" w:rsidP="00195D76">
            <w:pPr>
              <w:pStyle w:val="TAL"/>
            </w:pPr>
            <w:r w:rsidRPr="0041528A">
              <w:t>["Not self explan."]</w:t>
            </w:r>
          </w:p>
        </w:tc>
      </w:tr>
      <w:tr w:rsidR="00BF46E1" w:rsidRPr="0041528A" w14:paraId="6BF1F914" w14:textId="77777777" w:rsidTr="00195D76">
        <w:trPr>
          <w:cantSplit/>
          <w:jc w:val="center"/>
        </w:trPr>
        <w:tc>
          <w:tcPr>
            <w:tcW w:w="737" w:type="dxa"/>
            <w:tcBorders>
              <w:left w:val="single" w:sz="6" w:space="0" w:color="auto"/>
              <w:right w:val="single" w:sz="6" w:space="0" w:color="auto"/>
            </w:tcBorders>
          </w:tcPr>
          <w:p w14:paraId="6F70E251"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58A72EA4"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20B5351A" w14:textId="77777777" w:rsidR="00BF46E1" w:rsidRPr="0041528A" w:rsidRDefault="00BF46E1" w:rsidP="00195D76">
            <w:pPr>
              <w:pStyle w:val="TAL"/>
            </w:pPr>
            <w:r w:rsidRPr="0041528A">
              <w:t>The user confirms the launch browser.</w:t>
            </w:r>
          </w:p>
        </w:tc>
        <w:tc>
          <w:tcPr>
            <w:tcW w:w="3776" w:type="dxa"/>
            <w:tcBorders>
              <w:left w:val="single" w:sz="6" w:space="0" w:color="auto"/>
              <w:right w:val="single" w:sz="6" w:space="0" w:color="auto"/>
            </w:tcBorders>
          </w:tcPr>
          <w:p w14:paraId="62C2F305" w14:textId="77777777" w:rsidR="00BF46E1" w:rsidRPr="0041528A" w:rsidRDefault="00BF46E1" w:rsidP="00195D76">
            <w:pPr>
              <w:pStyle w:val="TAL"/>
            </w:pPr>
            <w:r w:rsidRPr="0041528A">
              <w:t>[user confirmation]</w:t>
            </w:r>
          </w:p>
        </w:tc>
      </w:tr>
      <w:tr w:rsidR="00BF46E1" w:rsidRPr="0041528A" w14:paraId="79B343C6" w14:textId="77777777" w:rsidTr="00195D76">
        <w:trPr>
          <w:cantSplit/>
          <w:jc w:val="center"/>
        </w:trPr>
        <w:tc>
          <w:tcPr>
            <w:tcW w:w="737" w:type="dxa"/>
            <w:tcBorders>
              <w:left w:val="single" w:sz="6" w:space="0" w:color="auto"/>
              <w:right w:val="single" w:sz="6" w:space="0" w:color="auto"/>
            </w:tcBorders>
          </w:tcPr>
          <w:p w14:paraId="3CED748B"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7C9CD12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71000FC" w14:textId="77777777" w:rsidR="00BF46E1" w:rsidRPr="0041528A" w:rsidRDefault="00BF46E1" w:rsidP="00195D76">
            <w:pPr>
              <w:pStyle w:val="TAL"/>
            </w:pPr>
            <w:r w:rsidRPr="0041528A">
              <w:t>TERMINAL RESPONSE: LAUNCH BROWSER 4.1.1 B</w:t>
            </w:r>
          </w:p>
        </w:tc>
        <w:tc>
          <w:tcPr>
            <w:tcW w:w="3776" w:type="dxa"/>
            <w:tcBorders>
              <w:left w:val="single" w:sz="6" w:space="0" w:color="auto"/>
              <w:right w:val="single" w:sz="6" w:space="0" w:color="auto"/>
            </w:tcBorders>
          </w:tcPr>
          <w:p w14:paraId="2C02924C" w14:textId="77777777" w:rsidR="00BF46E1" w:rsidRPr="0041528A" w:rsidRDefault="00BF46E1" w:rsidP="00195D76">
            <w:pPr>
              <w:pStyle w:val="TAL"/>
            </w:pPr>
            <w:r w:rsidRPr="0041528A">
              <w:t>[Command performed successfully but requested icon could not be displayed]</w:t>
            </w:r>
          </w:p>
        </w:tc>
      </w:tr>
      <w:tr w:rsidR="00BF46E1" w:rsidRPr="0041528A" w14:paraId="09F77A27" w14:textId="77777777" w:rsidTr="00195D76">
        <w:trPr>
          <w:cantSplit/>
          <w:jc w:val="center"/>
        </w:trPr>
        <w:tc>
          <w:tcPr>
            <w:tcW w:w="737" w:type="dxa"/>
            <w:tcBorders>
              <w:left w:val="single" w:sz="6" w:space="0" w:color="auto"/>
              <w:right w:val="single" w:sz="6" w:space="0" w:color="auto"/>
            </w:tcBorders>
          </w:tcPr>
          <w:p w14:paraId="6D3BFEC9"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31AA489A"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6" w:space="0" w:color="auto"/>
              <w:right w:val="single" w:sz="6" w:space="0" w:color="auto"/>
            </w:tcBorders>
          </w:tcPr>
          <w:p w14:paraId="6CAFFEDB" w14:textId="77777777" w:rsidR="00BF46E1" w:rsidRPr="0041528A" w:rsidRDefault="00BF46E1" w:rsidP="00195D76">
            <w:pPr>
              <w:pStyle w:val="TAL"/>
            </w:pPr>
            <w:r w:rsidRPr="0041528A">
              <w:t>The ME does not close the existing session and attempts to connect the URL specified in LAUNCH BROWSER command.</w:t>
            </w:r>
          </w:p>
        </w:tc>
        <w:tc>
          <w:tcPr>
            <w:tcW w:w="3776" w:type="dxa"/>
            <w:tcBorders>
              <w:left w:val="single" w:sz="6" w:space="0" w:color="auto"/>
              <w:right w:val="single" w:sz="6" w:space="0" w:color="auto"/>
            </w:tcBorders>
          </w:tcPr>
          <w:p w14:paraId="36D0F944"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6624B550" w14:textId="77777777" w:rsidTr="00195D76">
        <w:trPr>
          <w:cantSplit/>
          <w:jc w:val="center"/>
        </w:trPr>
        <w:tc>
          <w:tcPr>
            <w:tcW w:w="737" w:type="dxa"/>
            <w:tcBorders>
              <w:left w:val="single" w:sz="6" w:space="0" w:color="auto"/>
              <w:right w:val="single" w:sz="6" w:space="0" w:color="auto"/>
            </w:tcBorders>
          </w:tcPr>
          <w:p w14:paraId="7615D27A"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3E3887E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9C1C2CB"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395AA97B" w14:textId="77777777" w:rsidR="00BF46E1" w:rsidRPr="0041528A" w:rsidRDefault="00BF46E1" w:rsidP="00195D76">
            <w:pPr>
              <w:pStyle w:val="TAL"/>
            </w:pPr>
          </w:p>
        </w:tc>
      </w:tr>
      <w:tr w:rsidR="00BF46E1" w:rsidRPr="0041528A" w14:paraId="3D5E3054" w14:textId="77777777" w:rsidTr="00195D76">
        <w:trPr>
          <w:cantSplit/>
          <w:jc w:val="center"/>
        </w:trPr>
        <w:tc>
          <w:tcPr>
            <w:tcW w:w="737" w:type="dxa"/>
            <w:tcBorders>
              <w:left w:val="single" w:sz="6" w:space="0" w:color="auto"/>
              <w:bottom w:val="single" w:sz="6" w:space="0" w:color="auto"/>
              <w:right w:val="single" w:sz="6" w:space="0" w:color="auto"/>
            </w:tcBorders>
          </w:tcPr>
          <w:p w14:paraId="294CB1E7" w14:textId="77777777" w:rsidR="00BF46E1" w:rsidRPr="0041528A" w:rsidRDefault="00BF46E1" w:rsidP="00195D76">
            <w:pPr>
              <w:pStyle w:val="TAC"/>
            </w:pPr>
            <w:r w:rsidRPr="0041528A">
              <w:t>9</w:t>
            </w:r>
          </w:p>
        </w:tc>
        <w:tc>
          <w:tcPr>
            <w:tcW w:w="1282" w:type="dxa"/>
            <w:tcBorders>
              <w:left w:val="single" w:sz="6" w:space="0" w:color="auto"/>
              <w:bottom w:val="single" w:sz="6" w:space="0" w:color="auto"/>
              <w:right w:val="single" w:sz="6" w:space="0" w:color="auto"/>
            </w:tcBorders>
          </w:tcPr>
          <w:p w14:paraId="7E51BDB6"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6" w:space="0" w:color="auto"/>
              <w:right w:val="single" w:sz="6" w:space="0" w:color="auto"/>
            </w:tcBorders>
          </w:tcPr>
          <w:p w14:paraId="20E7E44F" w14:textId="77777777" w:rsidR="00BF46E1" w:rsidRPr="0041528A" w:rsidRDefault="00BF46E1" w:rsidP="00195D76">
            <w:pPr>
              <w:pStyle w:val="TAL"/>
            </w:pPr>
            <w:r w:rsidRPr="0041528A">
              <w:t>The user verifies that the URL specified in LAUNCH BROWSER command is connected; and the previous URL can be retrieved.</w:t>
            </w:r>
          </w:p>
        </w:tc>
        <w:tc>
          <w:tcPr>
            <w:tcW w:w="3776" w:type="dxa"/>
            <w:tcBorders>
              <w:left w:val="single" w:sz="6" w:space="0" w:color="auto"/>
              <w:bottom w:val="single" w:sz="6" w:space="0" w:color="auto"/>
              <w:right w:val="single" w:sz="6" w:space="0" w:color="auto"/>
            </w:tcBorders>
          </w:tcPr>
          <w:p w14:paraId="7B2E6178" w14:textId="77777777" w:rsidR="00BF46E1" w:rsidRPr="0041528A" w:rsidRDefault="00BF46E1" w:rsidP="00195D76">
            <w:pPr>
              <w:pStyle w:val="TAL"/>
            </w:pPr>
          </w:p>
        </w:tc>
      </w:tr>
    </w:tbl>
    <w:p w14:paraId="6170EA8B" w14:textId="77777777" w:rsidR="00BF46E1" w:rsidRPr="0041528A" w:rsidRDefault="00BF46E1" w:rsidP="00BF46E1"/>
    <w:p w14:paraId="43E2C324" w14:textId="77777777" w:rsidR="00BF46E1" w:rsidRPr="0041528A" w:rsidRDefault="00BF46E1" w:rsidP="00BF46E1">
      <w:r w:rsidRPr="0041528A">
        <w:t>TERMINAL RESPONSE: LAUNCH BROWSER 4.1.1 B</w:t>
      </w:r>
    </w:p>
    <w:p w14:paraId="6D652473" w14:textId="77777777" w:rsidR="00BF46E1" w:rsidRPr="0041528A" w:rsidRDefault="00BF46E1" w:rsidP="00BF46E1">
      <w:r w:rsidRPr="0041528A">
        <w:t>Logically:</w:t>
      </w:r>
    </w:p>
    <w:p w14:paraId="5C3450F4" w14:textId="77777777" w:rsidR="00BF46E1" w:rsidRPr="0041528A" w:rsidRDefault="00BF46E1" w:rsidP="0041528A">
      <w:pPr>
        <w:pStyle w:val="EW"/>
      </w:pPr>
      <w:r w:rsidRPr="0041528A">
        <w:t>Command details</w:t>
      </w:r>
    </w:p>
    <w:p w14:paraId="5E12802C" w14:textId="77777777" w:rsidR="00BF46E1" w:rsidRPr="0041528A" w:rsidRDefault="00BF46E1" w:rsidP="0041528A">
      <w:pPr>
        <w:pStyle w:val="EW"/>
      </w:pPr>
      <w:r w:rsidRPr="0041528A">
        <w:tab/>
        <w:t>Command number:</w:t>
      </w:r>
      <w:r w:rsidRPr="0041528A">
        <w:tab/>
        <w:t>1</w:t>
      </w:r>
    </w:p>
    <w:p w14:paraId="06CC0888" w14:textId="77777777" w:rsidR="00BF46E1" w:rsidRPr="0041528A" w:rsidRDefault="00BF46E1" w:rsidP="0041528A">
      <w:pPr>
        <w:pStyle w:val="EW"/>
      </w:pPr>
      <w:r w:rsidRPr="0041528A">
        <w:tab/>
        <w:t>Command type:</w:t>
      </w:r>
      <w:r w:rsidRPr="0041528A">
        <w:tab/>
        <w:t>LAUNCH BROWSER</w:t>
      </w:r>
    </w:p>
    <w:p w14:paraId="5C6FF623" w14:textId="77777777" w:rsidR="00BF46E1" w:rsidRPr="0041528A" w:rsidRDefault="00BF46E1" w:rsidP="0041528A">
      <w:pPr>
        <w:pStyle w:val="EW"/>
      </w:pPr>
      <w:r w:rsidRPr="0041528A">
        <w:tab/>
        <w:t>Command qualifier:</w:t>
      </w:r>
      <w:r w:rsidRPr="0041528A">
        <w:tab/>
        <w:t>use the existing browser</w:t>
      </w:r>
    </w:p>
    <w:p w14:paraId="4E42876A" w14:textId="77777777" w:rsidR="00BF46E1" w:rsidRPr="0041528A" w:rsidRDefault="00BF46E1" w:rsidP="0041528A">
      <w:pPr>
        <w:pStyle w:val="EW"/>
      </w:pPr>
      <w:r w:rsidRPr="0041528A">
        <w:t>Device identities</w:t>
      </w:r>
    </w:p>
    <w:p w14:paraId="6951BA28" w14:textId="77777777" w:rsidR="00BF46E1" w:rsidRPr="0041528A" w:rsidRDefault="00BF46E1" w:rsidP="0041528A">
      <w:pPr>
        <w:pStyle w:val="EW"/>
      </w:pPr>
      <w:r w:rsidRPr="0041528A">
        <w:tab/>
        <w:t>Source device:</w:t>
      </w:r>
      <w:r w:rsidRPr="0041528A">
        <w:tab/>
        <w:t>ME</w:t>
      </w:r>
    </w:p>
    <w:p w14:paraId="7F5F89C3" w14:textId="77777777" w:rsidR="00BF46E1" w:rsidRPr="0041528A" w:rsidRDefault="00BF46E1" w:rsidP="0041528A">
      <w:pPr>
        <w:pStyle w:val="EW"/>
      </w:pPr>
      <w:r w:rsidRPr="0041528A">
        <w:tab/>
        <w:t>Destination device:</w:t>
      </w:r>
      <w:r w:rsidRPr="0041528A">
        <w:tab/>
        <w:t>UICC</w:t>
      </w:r>
    </w:p>
    <w:p w14:paraId="0F34FA00" w14:textId="77777777" w:rsidR="00BF46E1" w:rsidRPr="0041528A" w:rsidRDefault="00BF46E1" w:rsidP="0041528A">
      <w:pPr>
        <w:pStyle w:val="EW"/>
      </w:pPr>
      <w:r w:rsidRPr="0041528A">
        <w:t>Result</w:t>
      </w:r>
    </w:p>
    <w:p w14:paraId="7E6784B9" w14:textId="77777777" w:rsidR="00BF46E1" w:rsidRPr="0041528A" w:rsidRDefault="00BF46E1" w:rsidP="0041528A">
      <w:pPr>
        <w:pStyle w:val="EX"/>
      </w:pPr>
      <w:r w:rsidRPr="0041528A">
        <w:tab/>
        <w:t>General Result:</w:t>
      </w:r>
      <w:r w:rsidRPr="0041528A">
        <w:tab/>
        <w:t>Command performed successfully but requested icon could not be displayed</w:t>
      </w:r>
    </w:p>
    <w:p w14:paraId="645BAC49" w14:textId="77777777" w:rsidR="00BF46E1" w:rsidRPr="0041528A" w:rsidRDefault="00BF46E1" w:rsidP="00BF46E1">
      <w:r w:rsidRPr="0041528A">
        <w:t>Coding:</w:t>
      </w:r>
    </w:p>
    <w:p w14:paraId="2BED48C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A325D5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90D04F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383F39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82581E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1F4AF9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3020530"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7F8DAC2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912F47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73A74E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8A3370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883E0F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65A2525"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B4FC5D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E66D626" w14:textId="77777777" w:rsidR="00BF46E1" w:rsidRPr="0041528A" w:rsidRDefault="00BF46E1" w:rsidP="00195D76">
            <w:pPr>
              <w:pStyle w:val="TAC"/>
            </w:pPr>
            <w:r w:rsidRPr="0041528A">
              <w:t>04</w:t>
            </w:r>
          </w:p>
        </w:tc>
      </w:tr>
    </w:tbl>
    <w:p w14:paraId="09340EC1" w14:textId="77777777" w:rsidR="00BF46E1" w:rsidRPr="0041528A" w:rsidRDefault="00BF46E1" w:rsidP="00BF46E1"/>
    <w:p w14:paraId="2D26B969" w14:textId="77777777" w:rsidR="00BF46E1" w:rsidRPr="0041528A" w:rsidRDefault="00BF46E1" w:rsidP="00BF46E1">
      <w:pPr>
        <w:pStyle w:val="TH"/>
      </w:pPr>
      <w:r w:rsidRPr="0041528A">
        <w:lastRenderedPageBreak/>
        <w:t>Expected Sequence 4.2A (LAUNCH BROWSER, use the existing browser, icon self explanatory,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478E4A07" w14:textId="77777777" w:rsidTr="00195D76">
        <w:trPr>
          <w:cantSplit/>
          <w:jc w:val="center"/>
        </w:trPr>
        <w:tc>
          <w:tcPr>
            <w:tcW w:w="737" w:type="dxa"/>
            <w:tcBorders>
              <w:top w:val="single" w:sz="6" w:space="0" w:color="auto"/>
              <w:left w:val="single" w:sz="6" w:space="0" w:color="auto"/>
              <w:right w:val="single" w:sz="6" w:space="0" w:color="auto"/>
            </w:tcBorders>
          </w:tcPr>
          <w:p w14:paraId="41A3CCEF"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43F9B3DB"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5D75B9E4"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086937CC" w14:textId="77777777" w:rsidR="00BF46E1" w:rsidRPr="0041528A" w:rsidRDefault="00BF46E1" w:rsidP="00195D76">
            <w:pPr>
              <w:pStyle w:val="TAH"/>
            </w:pPr>
            <w:r w:rsidRPr="0041528A">
              <w:t>Comments</w:t>
            </w:r>
          </w:p>
        </w:tc>
      </w:tr>
      <w:tr w:rsidR="00BF46E1" w:rsidRPr="0041528A" w14:paraId="31CA95D3" w14:textId="77777777" w:rsidTr="00195D76">
        <w:trPr>
          <w:cantSplit/>
          <w:jc w:val="center"/>
        </w:trPr>
        <w:tc>
          <w:tcPr>
            <w:tcW w:w="737" w:type="dxa"/>
            <w:tcBorders>
              <w:top w:val="single" w:sz="6" w:space="0" w:color="auto"/>
              <w:left w:val="single" w:sz="6" w:space="0" w:color="auto"/>
              <w:right w:val="single" w:sz="6" w:space="0" w:color="auto"/>
            </w:tcBorders>
          </w:tcPr>
          <w:p w14:paraId="38BABBDF"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6EC61ED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419B2814" w14:textId="77777777" w:rsidR="00BF46E1" w:rsidRPr="0041528A" w:rsidRDefault="00BF46E1" w:rsidP="00195D76">
            <w:pPr>
              <w:pStyle w:val="TAL"/>
            </w:pPr>
            <w:r w:rsidRPr="0041528A">
              <w:t>PROACTIVE COMMAND PENDING: LAUNCH BROWSER 4.2.1</w:t>
            </w:r>
          </w:p>
        </w:tc>
        <w:tc>
          <w:tcPr>
            <w:tcW w:w="3776" w:type="dxa"/>
            <w:tcBorders>
              <w:left w:val="single" w:sz="6" w:space="0" w:color="auto"/>
              <w:right w:val="single" w:sz="6" w:space="0" w:color="auto"/>
            </w:tcBorders>
          </w:tcPr>
          <w:p w14:paraId="785D63CD" w14:textId="77777777" w:rsidR="00BF46E1" w:rsidRPr="0041528A" w:rsidRDefault="00BF46E1" w:rsidP="00195D76">
            <w:pPr>
              <w:pStyle w:val="TAL"/>
            </w:pPr>
            <w:r w:rsidRPr="0041528A">
              <w:t>[Browser is in use, the current session is not secured]</w:t>
            </w:r>
          </w:p>
        </w:tc>
      </w:tr>
      <w:tr w:rsidR="00BF46E1" w:rsidRPr="0041528A" w14:paraId="1F0B282F" w14:textId="77777777" w:rsidTr="00195D76">
        <w:trPr>
          <w:cantSplit/>
          <w:jc w:val="center"/>
        </w:trPr>
        <w:tc>
          <w:tcPr>
            <w:tcW w:w="737" w:type="dxa"/>
            <w:tcBorders>
              <w:left w:val="single" w:sz="6" w:space="0" w:color="auto"/>
              <w:right w:val="single" w:sz="6" w:space="0" w:color="auto"/>
            </w:tcBorders>
          </w:tcPr>
          <w:p w14:paraId="43E29E49"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67DF402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AAD8FCD"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6F72B809" w14:textId="77777777" w:rsidR="00BF46E1" w:rsidRPr="0041528A" w:rsidRDefault="00BF46E1" w:rsidP="00195D76">
            <w:pPr>
              <w:pStyle w:val="TAL"/>
            </w:pPr>
          </w:p>
        </w:tc>
      </w:tr>
      <w:tr w:rsidR="00BF46E1" w:rsidRPr="0041528A" w14:paraId="21640CFF" w14:textId="77777777" w:rsidTr="00195D76">
        <w:trPr>
          <w:cantSplit/>
          <w:jc w:val="center"/>
        </w:trPr>
        <w:tc>
          <w:tcPr>
            <w:tcW w:w="737" w:type="dxa"/>
            <w:tcBorders>
              <w:left w:val="single" w:sz="6" w:space="0" w:color="auto"/>
              <w:right w:val="single" w:sz="6" w:space="0" w:color="auto"/>
            </w:tcBorders>
          </w:tcPr>
          <w:p w14:paraId="0A1150BE"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55534F4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8164BB5" w14:textId="77777777" w:rsidR="00BF46E1" w:rsidRPr="0041528A" w:rsidRDefault="00BF46E1" w:rsidP="00195D76">
            <w:pPr>
              <w:pStyle w:val="TAL"/>
            </w:pPr>
            <w:r w:rsidRPr="0041528A">
              <w:t>PROACTIVE COMMAND: LAUNCH BROWSER 4.2.1</w:t>
            </w:r>
          </w:p>
        </w:tc>
        <w:tc>
          <w:tcPr>
            <w:tcW w:w="3776" w:type="dxa"/>
            <w:tcBorders>
              <w:left w:val="single" w:sz="6" w:space="0" w:color="auto"/>
              <w:right w:val="single" w:sz="6" w:space="0" w:color="auto"/>
            </w:tcBorders>
          </w:tcPr>
          <w:p w14:paraId="0A635FEF" w14:textId="77777777" w:rsidR="00BF46E1" w:rsidRPr="0041528A" w:rsidRDefault="00BF46E1" w:rsidP="00195D76">
            <w:pPr>
              <w:pStyle w:val="TAL"/>
            </w:pPr>
            <w:r w:rsidRPr="0041528A">
              <w:t>[connect to the defined URL, "use the existing browser", alpha id. In UCS2]</w:t>
            </w:r>
          </w:p>
        </w:tc>
      </w:tr>
      <w:tr w:rsidR="00BF46E1" w:rsidRPr="0041528A" w14:paraId="3E05202E" w14:textId="77777777" w:rsidTr="00195D76">
        <w:trPr>
          <w:cantSplit/>
          <w:jc w:val="center"/>
        </w:trPr>
        <w:tc>
          <w:tcPr>
            <w:tcW w:w="737" w:type="dxa"/>
            <w:tcBorders>
              <w:left w:val="single" w:sz="6" w:space="0" w:color="auto"/>
              <w:right w:val="single" w:sz="6" w:space="0" w:color="auto"/>
            </w:tcBorders>
          </w:tcPr>
          <w:p w14:paraId="16535CD2"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171C9106"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3DF45784" w14:textId="77777777" w:rsidR="00BF46E1" w:rsidRPr="0041528A" w:rsidRDefault="00BF46E1" w:rsidP="00195D76">
            <w:pPr>
              <w:pStyle w:val="TAL"/>
            </w:pPr>
            <w:r w:rsidRPr="0041528A">
              <w:t>ME displays only the icon</w:t>
            </w:r>
          </w:p>
        </w:tc>
        <w:tc>
          <w:tcPr>
            <w:tcW w:w="3776" w:type="dxa"/>
            <w:tcBorders>
              <w:left w:val="single" w:sz="6" w:space="0" w:color="auto"/>
              <w:right w:val="single" w:sz="6" w:space="0" w:color="auto"/>
            </w:tcBorders>
          </w:tcPr>
          <w:p w14:paraId="61CE2F9A" w14:textId="77777777" w:rsidR="00BF46E1" w:rsidRPr="0041528A" w:rsidRDefault="00BF46E1" w:rsidP="00195D76">
            <w:pPr>
              <w:pStyle w:val="TAL"/>
            </w:pPr>
            <w:r w:rsidRPr="0041528A">
              <w:t>["Self explan."]</w:t>
            </w:r>
          </w:p>
        </w:tc>
      </w:tr>
      <w:tr w:rsidR="00BF46E1" w:rsidRPr="0041528A" w14:paraId="058ECD0A" w14:textId="77777777" w:rsidTr="00195D76">
        <w:trPr>
          <w:cantSplit/>
          <w:jc w:val="center"/>
        </w:trPr>
        <w:tc>
          <w:tcPr>
            <w:tcW w:w="737" w:type="dxa"/>
            <w:tcBorders>
              <w:left w:val="single" w:sz="6" w:space="0" w:color="auto"/>
              <w:right w:val="single" w:sz="6" w:space="0" w:color="auto"/>
            </w:tcBorders>
          </w:tcPr>
          <w:p w14:paraId="65B05A80"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398CDFE1"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6C758C7C" w14:textId="77777777" w:rsidR="00BF46E1" w:rsidRPr="0041528A" w:rsidRDefault="00BF46E1" w:rsidP="00195D76">
            <w:pPr>
              <w:pStyle w:val="TAL"/>
            </w:pPr>
            <w:r w:rsidRPr="0041528A">
              <w:t>The user confirms the launch browser.</w:t>
            </w:r>
          </w:p>
        </w:tc>
        <w:tc>
          <w:tcPr>
            <w:tcW w:w="3776" w:type="dxa"/>
            <w:tcBorders>
              <w:left w:val="single" w:sz="6" w:space="0" w:color="auto"/>
              <w:right w:val="single" w:sz="6" w:space="0" w:color="auto"/>
            </w:tcBorders>
          </w:tcPr>
          <w:p w14:paraId="749B5167" w14:textId="77777777" w:rsidR="00BF46E1" w:rsidRPr="0041528A" w:rsidRDefault="00BF46E1" w:rsidP="00195D76">
            <w:pPr>
              <w:pStyle w:val="TAL"/>
            </w:pPr>
            <w:r w:rsidRPr="0041528A">
              <w:t>[user confirmation]</w:t>
            </w:r>
          </w:p>
        </w:tc>
      </w:tr>
      <w:tr w:rsidR="00BF46E1" w:rsidRPr="0041528A" w14:paraId="733F7308" w14:textId="77777777" w:rsidTr="00195D76">
        <w:trPr>
          <w:cantSplit/>
          <w:jc w:val="center"/>
        </w:trPr>
        <w:tc>
          <w:tcPr>
            <w:tcW w:w="737" w:type="dxa"/>
            <w:tcBorders>
              <w:left w:val="single" w:sz="6" w:space="0" w:color="auto"/>
              <w:right w:val="single" w:sz="6" w:space="0" w:color="auto"/>
            </w:tcBorders>
          </w:tcPr>
          <w:p w14:paraId="525CAC68"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484EFF5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9A6026C" w14:textId="77777777" w:rsidR="00BF46E1" w:rsidRPr="0041528A" w:rsidRDefault="00BF46E1" w:rsidP="00195D76">
            <w:pPr>
              <w:pStyle w:val="TAL"/>
            </w:pPr>
            <w:r w:rsidRPr="0041528A">
              <w:t>TERMINAL RESPONSE: LAUNCH BROWSER 4.2.1 A</w:t>
            </w:r>
          </w:p>
        </w:tc>
        <w:tc>
          <w:tcPr>
            <w:tcW w:w="3776" w:type="dxa"/>
            <w:tcBorders>
              <w:left w:val="single" w:sz="6" w:space="0" w:color="auto"/>
              <w:right w:val="single" w:sz="6" w:space="0" w:color="auto"/>
            </w:tcBorders>
          </w:tcPr>
          <w:p w14:paraId="10B7B8F6" w14:textId="77777777" w:rsidR="00BF46E1" w:rsidRPr="0041528A" w:rsidRDefault="00BF46E1" w:rsidP="00195D76">
            <w:pPr>
              <w:pStyle w:val="TAL"/>
            </w:pPr>
            <w:r w:rsidRPr="0041528A">
              <w:t>[Command performed successfully]</w:t>
            </w:r>
          </w:p>
        </w:tc>
      </w:tr>
      <w:tr w:rsidR="00BF46E1" w:rsidRPr="0041528A" w14:paraId="37CAD0BB" w14:textId="77777777" w:rsidTr="00195D76">
        <w:trPr>
          <w:cantSplit/>
          <w:jc w:val="center"/>
        </w:trPr>
        <w:tc>
          <w:tcPr>
            <w:tcW w:w="737" w:type="dxa"/>
            <w:tcBorders>
              <w:left w:val="single" w:sz="6" w:space="0" w:color="auto"/>
              <w:right w:val="single" w:sz="6" w:space="0" w:color="auto"/>
            </w:tcBorders>
          </w:tcPr>
          <w:p w14:paraId="642CE68D"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299597C0"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6" w:space="0" w:color="auto"/>
              <w:right w:val="single" w:sz="6" w:space="0" w:color="auto"/>
            </w:tcBorders>
          </w:tcPr>
          <w:p w14:paraId="6AEB6322" w14:textId="77777777" w:rsidR="00BF46E1" w:rsidRPr="0041528A" w:rsidRDefault="00BF46E1" w:rsidP="00195D76">
            <w:pPr>
              <w:pStyle w:val="TAL"/>
            </w:pPr>
            <w:r w:rsidRPr="0041528A">
              <w:t>The ME does not close the existing session and attempts to connect the URL specified in LAUNCH BROWSER command.</w:t>
            </w:r>
          </w:p>
        </w:tc>
        <w:tc>
          <w:tcPr>
            <w:tcW w:w="3776" w:type="dxa"/>
            <w:tcBorders>
              <w:left w:val="single" w:sz="6" w:space="0" w:color="auto"/>
              <w:right w:val="single" w:sz="6" w:space="0" w:color="auto"/>
            </w:tcBorders>
          </w:tcPr>
          <w:p w14:paraId="63470D01"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351814CF" w14:textId="77777777" w:rsidTr="00195D76">
        <w:trPr>
          <w:cantSplit/>
          <w:jc w:val="center"/>
        </w:trPr>
        <w:tc>
          <w:tcPr>
            <w:tcW w:w="737" w:type="dxa"/>
            <w:tcBorders>
              <w:left w:val="single" w:sz="6" w:space="0" w:color="auto"/>
              <w:right w:val="single" w:sz="6" w:space="0" w:color="auto"/>
            </w:tcBorders>
          </w:tcPr>
          <w:p w14:paraId="7AB668F3"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42E53C5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F49D95B"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7F2477E2" w14:textId="77777777" w:rsidR="00BF46E1" w:rsidRPr="0041528A" w:rsidRDefault="00BF46E1" w:rsidP="00195D76">
            <w:pPr>
              <w:pStyle w:val="TAL"/>
            </w:pPr>
          </w:p>
        </w:tc>
      </w:tr>
      <w:tr w:rsidR="00BF46E1" w:rsidRPr="0041528A" w14:paraId="237AA6FB" w14:textId="77777777" w:rsidTr="00195D76">
        <w:trPr>
          <w:cantSplit/>
          <w:jc w:val="center"/>
        </w:trPr>
        <w:tc>
          <w:tcPr>
            <w:tcW w:w="737" w:type="dxa"/>
            <w:tcBorders>
              <w:left w:val="single" w:sz="6" w:space="0" w:color="auto"/>
              <w:bottom w:val="single" w:sz="6" w:space="0" w:color="auto"/>
              <w:right w:val="single" w:sz="6" w:space="0" w:color="auto"/>
            </w:tcBorders>
          </w:tcPr>
          <w:p w14:paraId="77E31ED7" w14:textId="77777777" w:rsidR="00BF46E1" w:rsidRPr="0041528A" w:rsidRDefault="00BF46E1" w:rsidP="00195D76">
            <w:pPr>
              <w:pStyle w:val="TAC"/>
            </w:pPr>
            <w:r w:rsidRPr="0041528A">
              <w:t>9</w:t>
            </w:r>
          </w:p>
        </w:tc>
        <w:tc>
          <w:tcPr>
            <w:tcW w:w="1282" w:type="dxa"/>
            <w:tcBorders>
              <w:left w:val="single" w:sz="6" w:space="0" w:color="auto"/>
              <w:bottom w:val="single" w:sz="6" w:space="0" w:color="auto"/>
              <w:right w:val="single" w:sz="6" w:space="0" w:color="auto"/>
            </w:tcBorders>
          </w:tcPr>
          <w:p w14:paraId="5F230F8C"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6" w:space="0" w:color="auto"/>
              <w:right w:val="single" w:sz="6" w:space="0" w:color="auto"/>
            </w:tcBorders>
          </w:tcPr>
          <w:p w14:paraId="5F1847FF" w14:textId="77777777" w:rsidR="00BF46E1" w:rsidRPr="0041528A" w:rsidRDefault="00BF46E1" w:rsidP="00195D76">
            <w:pPr>
              <w:pStyle w:val="TAL"/>
            </w:pPr>
            <w:r w:rsidRPr="0041528A">
              <w:t>The user verifies that the URL specified in LAUNCH BROWSER command is connected; and the previous URL can be retrieved.</w:t>
            </w:r>
          </w:p>
        </w:tc>
        <w:tc>
          <w:tcPr>
            <w:tcW w:w="3776" w:type="dxa"/>
            <w:tcBorders>
              <w:left w:val="single" w:sz="6" w:space="0" w:color="auto"/>
              <w:bottom w:val="single" w:sz="6" w:space="0" w:color="auto"/>
              <w:right w:val="single" w:sz="6" w:space="0" w:color="auto"/>
            </w:tcBorders>
          </w:tcPr>
          <w:p w14:paraId="418EEF2F" w14:textId="77777777" w:rsidR="00BF46E1" w:rsidRPr="0041528A" w:rsidRDefault="00BF46E1" w:rsidP="00195D76">
            <w:pPr>
              <w:pStyle w:val="TAL"/>
            </w:pPr>
          </w:p>
        </w:tc>
      </w:tr>
    </w:tbl>
    <w:p w14:paraId="3364BAE9" w14:textId="77777777" w:rsidR="00BF46E1" w:rsidRPr="0041528A" w:rsidRDefault="00BF46E1" w:rsidP="00BF46E1"/>
    <w:p w14:paraId="3A633A50" w14:textId="77777777" w:rsidR="00BF46E1" w:rsidRPr="0041528A" w:rsidRDefault="00BF46E1" w:rsidP="00BF46E1">
      <w:r w:rsidRPr="0041528A">
        <w:t>PROACTIVE COMMAND: LAUNCH BROWSER 4.2.1</w:t>
      </w:r>
    </w:p>
    <w:p w14:paraId="0BC0D559" w14:textId="77777777" w:rsidR="00BF46E1" w:rsidRPr="0041528A" w:rsidRDefault="00BF46E1" w:rsidP="00BF46E1">
      <w:r w:rsidRPr="0041528A">
        <w:t>Logically:</w:t>
      </w:r>
    </w:p>
    <w:p w14:paraId="7FC57957" w14:textId="77777777" w:rsidR="00BF46E1" w:rsidRPr="0041528A" w:rsidRDefault="00BF46E1" w:rsidP="0041528A">
      <w:pPr>
        <w:pStyle w:val="EW"/>
      </w:pPr>
      <w:r w:rsidRPr="0041528A">
        <w:t>Command details</w:t>
      </w:r>
    </w:p>
    <w:p w14:paraId="55CCFFC8" w14:textId="77777777" w:rsidR="00BF46E1" w:rsidRPr="0041528A" w:rsidRDefault="00BF46E1" w:rsidP="0041528A">
      <w:pPr>
        <w:pStyle w:val="EW"/>
      </w:pPr>
      <w:r w:rsidRPr="0041528A">
        <w:tab/>
        <w:t>Command number:</w:t>
      </w:r>
      <w:r w:rsidRPr="0041528A">
        <w:tab/>
        <w:t>1</w:t>
      </w:r>
    </w:p>
    <w:p w14:paraId="347D7B31" w14:textId="77777777" w:rsidR="00BF46E1" w:rsidRPr="0041528A" w:rsidRDefault="00BF46E1" w:rsidP="0041528A">
      <w:pPr>
        <w:pStyle w:val="EW"/>
      </w:pPr>
      <w:r w:rsidRPr="0041528A">
        <w:tab/>
        <w:t>Command type:</w:t>
      </w:r>
      <w:r w:rsidRPr="0041528A">
        <w:tab/>
        <w:t>LAUNCH BROWSER</w:t>
      </w:r>
    </w:p>
    <w:p w14:paraId="4CEBD0FB" w14:textId="77777777" w:rsidR="00BF46E1" w:rsidRPr="0041528A" w:rsidRDefault="00BF46E1" w:rsidP="0041528A">
      <w:pPr>
        <w:pStyle w:val="EW"/>
      </w:pPr>
      <w:r w:rsidRPr="0041528A">
        <w:tab/>
        <w:t>Command qualifier:</w:t>
      </w:r>
      <w:r w:rsidRPr="0041528A">
        <w:tab/>
        <w:t>use the existing browser</w:t>
      </w:r>
    </w:p>
    <w:p w14:paraId="0DBD0048" w14:textId="77777777" w:rsidR="00BF46E1" w:rsidRPr="0041528A" w:rsidRDefault="00BF46E1" w:rsidP="0041528A">
      <w:pPr>
        <w:pStyle w:val="EW"/>
      </w:pPr>
      <w:r w:rsidRPr="0041528A">
        <w:t>Device identities</w:t>
      </w:r>
    </w:p>
    <w:p w14:paraId="26C08E7E" w14:textId="77777777" w:rsidR="00BF46E1" w:rsidRPr="0041528A" w:rsidRDefault="00BF46E1" w:rsidP="0041528A">
      <w:pPr>
        <w:pStyle w:val="EW"/>
      </w:pPr>
      <w:r w:rsidRPr="0041528A">
        <w:tab/>
        <w:t>Source device:</w:t>
      </w:r>
      <w:r w:rsidRPr="0041528A">
        <w:tab/>
        <w:t>UICC</w:t>
      </w:r>
    </w:p>
    <w:p w14:paraId="4427446D" w14:textId="77777777" w:rsidR="00BF46E1" w:rsidRPr="0041528A" w:rsidRDefault="00BF46E1" w:rsidP="0041528A">
      <w:pPr>
        <w:pStyle w:val="EW"/>
      </w:pPr>
      <w:r w:rsidRPr="0041528A">
        <w:tab/>
        <w:t>Destination device:</w:t>
      </w:r>
      <w:r w:rsidRPr="0041528A">
        <w:tab/>
        <w:t>ME</w:t>
      </w:r>
    </w:p>
    <w:p w14:paraId="3178DC78" w14:textId="77777777" w:rsidR="00BF46E1" w:rsidRPr="0041528A" w:rsidRDefault="00BF46E1" w:rsidP="0041528A">
      <w:pPr>
        <w:pStyle w:val="EW"/>
      </w:pPr>
      <w:r w:rsidRPr="0041528A">
        <w:tab/>
        <w:t>URL</w:t>
      </w:r>
      <w:r w:rsidRPr="0041528A">
        <w:tab/>
      </w:r>
      <w:hyperlink r:id="rId17"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04AEBD64" w14:textId="77777777" w:rsidR="00BF46E1" w:rsidRPr="0041528A" w:rsidRDefault="00BF46E1" w:rsidP="0041528A">
      <w:pPr>
        <w:pStyle w:val="EW"/>
      </w:pPr>
      <w:r w:rsidRPr="0041528A">
        <w:t>Alpha Identifier</w:t>
      </w:r>
      <w:r w:rsidRPr="0041528A">
        <w:tab/>
        <w:t>"Self explan."</w:t>
      </w:r>
    </w:p>
    <w:p w14:paraId="3EA457FB" w14:textId="77777777" w:rsidR="00BF46E1" w:rsidRPr="0041528A" w:rsidRDefault="00BF46E1" w:rsidP="0041528A">
      <w:pPr>
        <w:pStyle w:val="EW"/>
      </w:pPr>
      <w:r w:rsidRPr="0041528A">
        <w:t>Icon identifier:</w:t>
      </w:r>
    </w:p>
    <w:p w14:paraId="41D009EE" w14:textId="77777777" w:rsidR="00BF46E1" w:rsidRPr="0041528A" w:rsidRDefault="00BF46E1" w:rsidP="0041528A">
      <w:pPr>
        <w:pStyle w:val="EW"/>
      </w:pPr>
      <w:r w:rsidRPr="0041528A">
        <w:tab/>
        <w:t>Icon qualifier:</w:t>
      </w:r>
      <w:r w:rsidRPr="0041528A">
        <w:tab/>
        <w:t>self-explanatory</w:t>
      </w:r>
    </w:p>
    <w:p w14:paraId="6519CFD1" w14:textId="77777777" w:rsidR="00BF46E1" w:rsidRPr="0041528A" w:rsidRDefault="00BF46E1" w:rsidP="0041528A">
      <w:pPr>
        <w:pStyle w:val="EX"/>
      </w:pPr>
      <w:r w:rsidRPr="0041528A">
        <w:tab/>
        <w:t>Icon identifier:</w:t>
      </w:r>
      <w:r w:rsidRPr="0041528A">
        <w:tab/>
        <w:t>record 1 in EF</w:t>
      </w:r>
      <w:r w:rsidRPr="0041528A">
        <w:rPr>
          <w:vertAlign w:val="subscript"/>
        </w:rPr>
        <w:t>(IMG)</w:t>
      </w:r>
    </w:p>
    <w:p w14:paraId="2A467565" w14:textId="77777777" w:rsidR="00BF46E1" w:rsidRPr="0041528A" w:rsidRDefault="00BF46E1" w:rsidP="00BF46E1">
      <w:pPr>
        <w:keepNext/>
        <w:keepLines/>
      </w:pPr>
      <w:r w:rsidRPr="0041528A">
        <w:t>Coding:</w:t>
      </w:r>
    </w:p>
    <w:p w14:paraId="6C126FD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38A21C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A5893B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328D2B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0297A05"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323AF81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B4C883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21345A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863178B"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2C8AF21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976E20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0C9254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FA87B6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D93BB8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78DBCA0" w14:textId="77777777" w:rsidR="00BF46E1" w:rsidRPr="0041528A" w:rsidRDefault="00BF46E1" w:rsidP="00195D76">
            <w:pPr>
              <w:pStyle w:val="TAC"/>
            </w:pPr>
            <w:r w:rsidRPr="0041528A">
              <w:t>31</w:t>
            </w:r>
          </w:p>
        </w:tc>
      </w:tr>
      <w:tr w:rsidR="00BF46E1" w:rsidRPr="0041528A" w14:paraId="7E686861" w14:textId="77777777" w:rsidTr="00195D76">
        <w:trPr>
          <w:jc w:val="center"/>
        </w:trPr>
        <w:tc>
          <w:tcPr>
            <w:tcW w:w="1134" w:type="dxa"/>
            <w:tcBorders>
              <w:right w:val="single" w:sz="4" w:space="0" w:color="auto"/>
            </w:tcBorders>
          </w:tcPr>
          <w:p w14:paraId="753E154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9C3EE2E"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1C95585E"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286BD91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C73A05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ADA2B48"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6EBB1330"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19DC14D2"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2B1783D9"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4029E137"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1B1DC77"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F6380C5"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74FE09A" w14:textId="77777777" w:rsidR="00BF46E1" w:rsidRPr="0041528A" w:rsidRDefault="00BF46E1" w:rsidP="00195D76">
            <w:pPr>
              <w:pStyle w:val="TAC"/>
            </w:pPr>
            <w:r w:rsidRPr="0041528A">
              <w:t>2E</w:t>
            </w:r>
          </w:p>
        </w:tc>
      </w:tr>
      <w:tr w:rsidR="00BF46E1" w:rsidRPr="0041528A" w14:paraId="3A0C29D8" w14:textId="77777777" w:rsidTr="00195D76">
        <w:trPr>
          <w:jc w:val="center"/>
        </w:trPr>
        <w:tc>
          <w:tcPr>
            <w:tcW w:w="1134" w:type="dxa"/>
            <w:tcBorders>
              <w:right w:val="single" w:sz="4" w:space="0" w:color="auto"/>
            </w:tcBorders>
          </w:tcPr>
          <w:p w14:paraId="06795BC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8C2DBF3"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667CE060"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5FB8C0AE"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4DC4AC13"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0D0A3F14"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5D22A480"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150DB239"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497AE184"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A2A5042" w14:textId="77777777" w:rsidR="00BF46E1" w:rsidRPr="0041528A" w:rsidRDefault="00BF46E1" w:rsidP="00195D76">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1455BC83"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382D9A7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88BE63A" w14:textId="77777777" w:rsidR="00BF46E1" w:rsidRPr="0041528A" w:rsidRDefault="00BF46E1" w:rsidP="00195D76">
            <w:pPr>
              <w:pStyle w:val="TAC"/>
            </w:pPr>
            <w:r w:rsidRPr="0041528A">
              <w:t>6C</w:t>
            </w:r>
          </w:p>
        </w:tc>
      </w:tr>
      <w:tr w:rsidR="00BF46E1" w:rsidRPr="0041528A" w14:paraId="7213A378" w14:textId="77777777" w:rsidTr="00195D76">
        <w:trPr>
          <w:jc w:val="center"/>
        </w:trPr>
        <w:tc>
          <w:tcPr>
            <w:tcW w:w="1134" w:type="dxa"/>
            <w:tcBorders>
              <w:right w:val="single" w:sz="4" w:space="0" w:color="auto"/>
            </w:tcBorders>
          </w:tcPr>
          <w:p w14:paraId="7FAE171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4B89C1B"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49498E0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5DB653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CC59B75"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3E9BA1B"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68959F82"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4F152840"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79B5F9E9"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5541579B"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46CAA7CE"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6794632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2AC966D" w14:textId="77777777" w:rsidR="00BF46E1" w:rsidRPr="0041528A" w:rsidRDefault="00BF46E1" w:rsidP="00195D76">
            <w:pPr>
              <w:pStyle w:val="TAC"/>
            </w:pPr>
            <w:r w:rsidRPr="0041528A">
              <w:t>00</w:t>
            </w:r>
          </w:p>
        </w:tc>
      </w:tr>
      <w:tr w:rsidR="00BF46E1" w:rsidRPr="0041528A" w14:paraId="5D332D28" w14:textId="77777777" w:rsidTr="00195D76">
        <w:trPr>
          <w:jc w:val="center"/>
        </w:trPr>
        <w:tc>
          <w:tcPr>
            <w:tcW w:w="1134" w:type="dxa"/>
            <w:tcBorders>
              <w:right w:val="single" w:sz="4" w:space="0" w:color="auto"/>
            </w:tcBorders>
          </w:tcPr>
          <w:p w14:paraId="7673248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A4E666E" w14:textId="77777777" w:rsidR="00BF46E1" w:rsidRPr="0041528A" w:rsidRDefault="00BF46E1" w:rsidP="00195D76">
            <w:pPr>
              <w:pStyle w:val="TAC"/>
            </w:pPr>
            <w:r w:rsidRPr="0041528A">
              <w:t>01</w:t>
            </w:r>
          </w:p>
        </w:tc>
        <w:tc>
          <w:tcPr>
            <w:tcW w:w="567" w:type="dxa"/>
            <w:tcBorders>
              <w:top w:val="single" w:sz="4" w:space="0" w:color="auto"/>
              <w:left w:val="single" w:sz="4" w:space="0" w:color="auto"/>
            </w:tcBorders>
          </w:tcPr>
          <w:p w14:paraId="6CBC53C3" w14:textId="77777777" w:rsidR="00BF46E1" w:rsidRPr="0041528A" w:rsidRDefault="00BF46E1" w:rsidP="00195D76">
            <w:pPr>
              <w:pStyle w:val="TAC"/>
            </w:pPr>
          </w:p>
        </w:tc>
        <w:tc>
          <w:tcPr>
            <w:tcW w:w="567" w:type="dxa"/>
            <w:tcBorders>
              <w:top w:val="single" w:sz="4" w:space="0" w:color="auto"/>
            </w:tcBorders>
          </w:tcPr>
          <w:p w14:paraId="0FE65CD3" w14:textId="77777777" w:rsidR="00BF46E1" w:rsidRPr="0041528A" w:rsidRDefault="00BF46E1" w:rsidP="00195D76">
            <w:pPr>
              <w:pStyle w:val="TAC"/>
            </w:pPr>
          </w:p>
        </w:tc>
        <w:tc>
          <w:tcPr>
            <w:tcW w:w="567" w:type="dxa"/>
            <w:tcBorders>
              <w:top w:val="single" w:sz="4" w:space="0" w:color="auto"/>
            </w:tcBorders>
          </w:tcPr>
          <w:p w14:paraId="1383BD3B" w14:textId="77777777" w:rsidR="00BF46E1" w:rsidRPr="0041528A" w:rsidRDefault="00BF46E1" w:rsidP="00195D76">
            <w:pPr>
              <w:pStyle w:val="TAC"/>
            </w:pPr>
          </w:p>
        </w:tc>
        <w:tc>
          <w:tcPr>
            <w:tcW w:w="567" w:type="dxa"/>
            <w:tcBorders>
              <w:top w:val="single" w:sz="4" w:space="0" w:color="auto"/>
            </w:tcBorders>
          </w:tcPr>
          <w:p w14:paraId="3FFF4B36" w14:textId="77777777" w:rsidR="00BF46E1" w:rsidRPr="0041528A" w:rsidRDefault="00BF46E1" w:rsidP="00195D76">
            <w:pPr>
              <w:pStyle w:val="TAC"/>
            </w:pPr>
          </w:p>
        </w:tc>
        <w:tc>
          <w:tcPr>
            <w:tcW w:w="567" w:type="dxa"/>
            <w:tcBorders>
              <w:top w:val="single" w:sz="4" w:space="0" w:color="auto"/>
            </w:tcBorders>
          </w:tcPr>
          <w:p w14:paraId="3FF53B19" w14:textId="77777777" w:rsidR="00BF46E1" w:rsidRPr="0041528A" w:rsidRDefault="00BF46E1" w:rsidP="00195D76">
            <w:pPr>
              <w:pStyle w:val="TAC"/>
            </w:pPr>
          </w:p>
        </w:tc>
        <w:tc>
          <w:tcPr>
            <w:tcW w:w="567" w:type="dxa"/>
            <w:tcBorders>
              <w:top w:val="single" w:sz="4" w:space="0" w:color="auto"/>
            </w:tcBorders>
          </w:tcPr>
          <w:p w14:paraId="3DE8F7D0" w14:textId="77777777" w:rsidR="00BF46E1" w:rsidRPr="0041528A" w:rsidRDefault="00BF46E1" w:rsidP="00195D76">
            <w:pPr>
              <w:pStyle w:val="TAC"/>
            </w:pPr>
          </w:p>
        </w:tc>
        <w:tc>
          <w:tcPr>
            <w:tcW w:w="567" w:type="dxa"/>
            <w:tcBorders>
              <w:top w:val="single" w:sz="4" w:space="0" w:color="auto"/>
            </w:tcBorders>
          </w:tcPr>
          <w:p w14:paraId="2D77B636" w14:textId="77777777" w:rsidR="00BF46E1" w:rsidRPr="0041528A" w:rsidRDefault="00BF46E1" w:rsidP="00195D76">
            <w:pPr>
              <w:pStyle w:val="TAC"/>
            </w:pPr>
          </w:p>
        </w:tc>
        <w:tc>
          <w:tcPr>
            <w:tcW w:w="567" w:type="dxa"/>
            <w:tcBorders>
              <w:top w:val="single" w:sz="4" w:space="0" w:color="auto"/>
            </w:tcBorders>
          </w:tcPr>
          <w:p w14:paraId="649612AD" w14:textId="77777777" w:rsidR="00BF46E1" w:rsidRPr="0041528A" w:rsidRDefault="00BF46E1" w:rsidP="00195D76">
            <w:pPr>
              <w:pStyle w:val="TAC"/>
            </w:pPr>
          </w:p>
        </w:tc>
        <w:tc>
          <w:tcPr>
            <w:tcW w:w="567" w:type="dxa"/>
            <w:tcBorders>
              <w:top w:val="single" w:sz="4" w:space="0" w:color="auto"/>
            </w:tcBorders>
          </w:tcPr>
          <w:p w14:paraId="6C57679D" w14:textId="77777777" w:rsidR="00BF46E1" w:rsidRPr="0041528A" w:rsidRDefault="00BF46E1" w:rsidP="00195D76">
            <w:pPr>
              <w:pStyle w:val="TAC"/>
            </w:pPr>
          </w:p>
        </w:tc>
        <w:tc>
          <w:tcPr>
            <w:tcW w:w="567" w:type="dxa"/>
            <w:tcBorders>
              <w:top w:val="single" w:sz="4" w:space="0" w:color="auto"/>
            </w:tcBorders>
          </w:tcPr>
          <w:p w14:paraId="702EDA08" w14:textId="77777777" w:rsidR="00BF46E1" w:rsidRPr="0041528A" w:rsidRDefault="00BF46E1" w:rsidP="00195D76">
            <w:pPr>
              <w:pStyle w:val="TAC"/>
            </w:pPr>
          </w:p>
        </w:tc>
        <w:tc>
          <w:tcPr>
            <w:tcW w:w="567" w:type="dxa"/>
            <w:tcBorders>
              <w:top w:val="single" w:sz="4" w:space="0" w:color="auto"/>
            </w:tcBorders>
          </w:tcPr>
          <w:p w14:paraId="506F699B" w14:textId="77777777" w:rsidR="00BF46E1" w:rsidRPr="0041528A" w:rsidRDefault="00BF46E1" w:rsidP="00195D76">
            <w:pPr>
              <w:pStyle w:val="TAC"/>
            </w:pPr>
          </w:p>
        </w:tc>
      </w:tr>
    </w:tbl>
    <w:p w14:paraId="0F584D2C" w14:textId="77777777" w:rsidR="00BF46E1" w:rsidRPr="0041528A" w:rsidRDefault="00BF46E1" w:rsidP="00BF46E1"/>
    <w:p w14:paraId="49954B34" w14:textId="77777777" w:rsidR="00BF46E1" w:rsidRPr="0041528A" w:rsidRDefault="00BF46E1" w:rsidP="00BF46E1">
      <w:r w:rsidRPr="0041528A">
        <w:t>TERMINAL RESPONSE: LAUNCH BROWSER 4.2.1 A</w:t>
      </w:r>
    </w:p>
    <w:p w14:paraId="7F72E8E5" w14:textId="77777777" w:rsidR="00BF46E1" w:rsidRPr="0041528A" w:rsidRDefault="00BF46E1" w:rsidP="00BF46E1">
      <w:r w:rsidRPr="0041528A">
        <w:t>Logically:</w:t>
      </w:r>
    </w:p>
    <w:p w14:paraId="765DA5AE" w14:textId="77777777" w:rsidR="00BF46E1" w:rsidRPr="0041528A" w:rsidRDefault="00BF46E1" w:rsidP="0041528A">
      <w:pPr>
        <w:pStyle w:val="EW"/>
      </w:pPr>
      <w:r w:rsidRPr="0041528A">
        <w:t>Command details</w:t>
      </w:r>
    </w:p>
    <w:p w14:paraId="01A9F43C" w14:textId="77777777" w:rsidR="00BF46E1" w:rsidRPr="0041528A" w:rsidRDefault="00BF46E1" w:rsidP="0041528A">
      <w:pPr>
        <w:pStyle w:val="EW"/>
      </w:pPr>
      <w:r w:rsidRPr="0041528A">
        <w:tab/>
        <w:t>Command number:</w:t>
      </w:r>
      <w:r w:rsidRPr="0041528A">
        <w:tab/>
        <w:t>1</w:t>
      </w:r>
    </w:p>
    <w:p w14:paraId="700B4430" w14:textId="77777777" w:rsidR="00BF46E1" w:rsidRPr="0041528A" w:rsidRDefault="00BF46E1" w:rsidP="0041528A">
      <w:pPr>
        <w:pStyle w:val="EW"/>
      </w:pPr>
      <w:r w:rsidRPr="0041528A">
        <w:tab/>
        <w:t>Command type:</w:t>
      </w:r>
      <w:r w:rsidRPr="0041528A">
        <w:tab/>
        <w:t>LAUNCH BROWSER</w:t>
      </w:r>
    </w:p>
    <w:p w14:paraId="7B43CD96" w14:textId="77777777" w:rsidR="00BF46E1" w:rsidRPr="0041528A" w:rsidRDefault="00BF46E1" w:rsidP="0041528A">
      <w:pPr>
        <w:pStyle w:val="EW"/>
      </w:pPr>
      <w:r w:rsidRPr="0041528A">
        <w:tab/>
        <w:t>Command qualifier:</w:t>
      </w:r>
      <w:r w:rsidRPr="0041528A">
        <w:tab/>
        <w:t>use the existing browser</w:t>
      </w:r>
    </w:p>
    <w:p w14:paraId="7332EB4D" w14:textId="77777777" w:rsidR="00BF46E1" w:rsidRPr="0041528A" w:rsidRDefault="00BF46E1" w:rsidP="0041528A">
      <w:pPr>
        <w:pStyle w:val="EW"/>
      </w:pPr>
      <w:r w:rsidRPr="0041528A">
        <w:t>Device identities</w:t>
      </w:r>
    </w:p>
    <w:p w14:paraId="0379D3E6" w14:textId="77777777" w:rsidR="00BF46E1" w:rsidRPr="0041528A" w:rsidRDefault="00BF46E1" w:rsidP="0041528A">
      <w:pPr>
        <w:pStyle w:val="EW"/>
      </w:pPr>
      <w:r w:rsidRPr="0041528A">
        <w:tab/>
        <w:t>Source device:</w:t>
      </w:r>
      <w:r w:rsidRPr="0041528A">
        <w:tab/>
        <w:t>ME</w:t>
      </w:r>
    </w:p>
    <w:p w14:paraId="73C2D9D2" w14:textId="77777777" w:rsidR="00BF46E1" w:rsidRPr="0041528A" w:rsidRDefault="00BF46E1" w:rsidP="0041528A">
      <w:pPr>
        <w:pStyle w:val="EW"/>
      </w:pPr>
      <w:r w:rsidRPr="0041528A">
        <w:tab/>
        <w:t>Destination device:</w:t>
      </w:r>
      <w:r w:rsidRPr="0041528A">
        <w:tab/>
        <w:t>UICC</w:t>
      </w:r>
    </w:p>
    <w:p w14:paraId="152B4122" w14:textId="77777777" w:rsidR="00BF46E1" w:rsidRPr="0041528A" w:rsidRDefault="00BF46E1" w:rsidP="0041528A">
      <w:pPr>
        <w:pStyle w:val="EW"/>
      </w:pPr>
      <w:r w:rsidRPr="0041528A">
        <w:lastRenderedPageBreak/>
        <w:t>Result</w:t>
      </w:r>
    </w:p>
    <w:p w14:paraId="376E61EF" w14:textId="77777777" w:rsidR="00BF46E1" w:rsidRPr="0041528A" w:rsidRDefault="00BF46E1" w:rsidP="0041528A">
      <w:pPr>
        <w:pStyle w:val="EX"/>
      </w:pPr>
      <w:r w:rsidRPr="0041528A">
        <w:tab/>
        <w:t>General Result:</w:t>
      </w:r>
      <w:r w:rsidRPr="0041528A">
        <w:tab/>
        <w:t>Command performed successfully</w:t>
      </w:r>
    </w:p>
    <w:p w14:paraId="20AFEA96" w14:textId="77777777" w:rsidR="00BF46E1" w:rsidRPr="0041528A" w:rsidRDefault="00BF46E1" w:rsidP="00BF46E1">
      <w:r w:rsidRPr="0041528A">
        <w:t>Coding:</w:t>
      </w:r>
    </w:p>
    <w:p w14:paraId="17C7516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A60669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48A151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057C9D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2E6A5E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57676B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CB60DDF"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4F3EFC5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E63E87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9D9893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9723CC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E93704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947D5B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3DDEF7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437C3D4" w14:textId="77777777" w:rsidR="00BF46E1" w:rsidRPr="0041528A" w:rsidRDefault="00BF46E1" w:rsidP="00195D76">
            <w:pPr>
              <w:pStyle w:val="TAC"/>
            </w:pPr>
            <w:r w:rsidRPr="0041528A">
              <w:t>00</w:t>
            </w:r>
          </w:p>
        </w:tc>
      </w:tr>
    </w:tbl>
    <w:p w14:paraId="4F4BBE9D" w14:textId="77777777" w:rsidR="00BF46E1" w:rsidRPr="0041528A" w:rsidRDefault="00BF46E1" w:rsidP="00BF46E1"/>
    <w:p w14:paraId="27DC6321" w14:textId="77777777" w:rsidR="00BF46E1" w:rsidRPr="0041528A" w:rsidRDefault="00BF46E1" w:rsidP="00BF46E1">
      <w:pPr>
        <w:pStyle w:val="TH"/>
      </w:pPr>
      <w:r w:rsidRPr="0041528A">
        <w:t>Expected Sequence 4.2B (LAUNCH BROWSER, use the existing browser, icon self explanatory, requested icon could not be displayed)</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484060E0" w14:textId="77777777" w:rsidTr="00195D76">
        <w:trPr>
          <w:cantSplit/>
          <w:jc w:val="center"/>
        </w:trPr>
        <w:tc>
          <w:tcPr>
            <w:tcW w:w="737" w:type="dxa"/>
            <w:tcBorders>
              <w:top w:val="single" w:sz="6" w:space="0" w:color="auto"/>
              <w:left w:val="single" w:sz="6" w:space="0" w:color="auto"/>
              <w:right w:val="single" w:sz="6" w:space="0" w:color="auto"/>
            </w:tcBorders>
          </w:tcPr>
          <w:p w14:paraId="4CD3B783"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71340437"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739293D6"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593E5B46" w14:textId="77777777" w:rsidR="00BF46E1" w:rsidRPr="0041528A" w:rsidRDefault="00BF46E1" w:rsidP="00195D76">
            <w:pPr>
              <w:pStyle w:val="TAH"/>
            </w:pPr>
            <w:r w:rsidRPr="0041528A">
              <w:t>Comments</w:t>
            </w:r>
          </w:p>
        </w:tc>
      </w:tr>
      <w:tr w:rsidR="00BF46E1" w:rsidRPr="0041528A" w14:paraId="37387D9F" w14:textId="77777777" w:rsidTr="00195D76">
        <w:trPr>
          <w:cantSplit/>
          <w:jc w:val="center"/>
        </w:trPr>
        <w:tc>
          <w:tcPr>
            <w:tcW w:w="737" w:type="dxa"/>
            <w:tcBorders>
              <w:top w:val="single" w:sz="6" w:space="0" w:color="auto"/>
              <w:left w:val="single" w:sz="6" w:space="0" w:color="auto"/>
              <w:right w:val="single" w:sz="6" w:space="0" w:color="auto"/>
            </w:tcBorders>
          </w:tcPr>
          <w:p w14:paraId="68D1400C"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3E9301E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28BD945A" w14:textId="77777777" w:rsidR="00BF46E1" w:rsidRPr="0041528A" w:rsidRDefault="00BF46E1" w:rsidP="00195D76">
            <w:pPr>
              <w:pStyle w:val="TAL"/>
            </w:pPr>
            <w:r w:rsidRPr="0041528A">
              <w:t>PROACTIVE COMMAND PENDING: LAUNCH BROWSER 4.2.1</w:t>
            </w:r>
          </w:p>
        </w:tc>
        <w:tc>
          <w:tcPr>
            <w:tcW w:w="3776" w:type="dxa"/>
            <w:tcBorders>
              <w:left w:val="single" w:sz="6" w:space="0" w:color="auto"/>
              <w:right w:val="single" w:sz="6" w:space="0" w:color="auto"/>
            </w:tcBorders>
          </w:tcPr>
          <w:p w14:paraId="0BF0FD77" w14:textId="77777777" w:rsidR="00BF46E1" w:rsidRPr="0041528A" w:rsidRDefault="00BF46E1" w:rsidP="00195D76">
            <w:pPr>
              <w:pStyle w:val="TAL"/>
            </w:pPr>
            <w:r w:rsidRPr="0041528A">
              <w:t>[Browser is in use, the current session is not secured]</w:t>
            </w:r>
          </w:p>
        </w:tc>
      </w:tr>
      <w:tr w:rsidR="00BF46E1" w:rsidRPr="0041528A" w14:paraId="25A7B3B2" w14:textId="77777777" w:rsidTr="00195D76">
        <w:trPr>
          <w:cantSplit/>
          <w:jc w:val="center"/>
        </w:trPr>
        <w:tc>
          <w:tcPr>
            <w:tcW w:w="737" w:type="dxa"/>
            <w:tcBorders>
              <w:left w:val="single" w:sz="6" w:space="0" w:color="auto"/>
              <w:right w:val="single" w:sz="6" w:space="0" w:color="auto"/>
            </w:tcBorders>
          </w:tcPr>
          <w:p w14:paraId="0D3809DE"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39DF399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3B1AC60"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122EBA24" w14:textId="77777777" w:rsidR="00BF46E1" w:rsidRPr="0041528A" w:rsidRDefault="00BF46E1" w:rsidP="00195D76">
            <w:pPr>
              <w:pStyle w:val="TAL"/>
            </w:pPr>
          </w:p>
        </w:tc>
      </w:tr>
      <w:tr w:rsidR="00BF46E1" w:rsidRPr="0041528A" w14:paraId="5615050D" w14:textId="77777777" w:rsidTr="00195D76">
        <w:trPr>
          <w:cantSplit/>
          <w:jc w:val="center"/>
        </w:trPr>
        <w:tc>
          <w:tcPr>
            <w:tcW w:w="737" w:type="dxa"/>
            <w:tcBorders>
              <w:left w:val="single" w:sz="6" w:space="0" w:color="auto"/>
              <w:right w:val="single" w:sz="6" w:space="0" w:color="auto"/>
            </w:tcBorders>
          </w:tcPr>
          <w:p w14:paraId="2DA58B7B"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42E4C30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D1AB91C" w14:textId="77777777" w:rsidR="00BF46E1" w:rsidRPr="0041528A" w:rsidRDefault="00BF46E1" w:rsidP="00195D76">
            <w:pPr>
              <w:pStyle w:val="TAL"/>
            </w:pPr>
            <w:r w:rsidRPr="0041528A">
              <w:t>PROACTIVE COMMAND: LAUNCH BROWSER 4.2.1</w:t>
            </w:r>
          </w:p>
        </w:tc>
        <w:tc>
          <w:tcPr>
            <w:tcW w:w="3776" w:type="dxa"/>
            <w:tcBorders>
              <w:left w:val="single" w:sz="6" w:space="0" w:color="auto"/>
              <w:right w:val="single" w:sz="6" w:space="0" w:color="auto"/>
            </w:tcBorders>
          </w:tcPr>
          <w:p w14:paraId="653C51A5" w14:textId="77777777" w:rsidR="00BF46E1" w:rsidRPr="0041528A" w:rsidRDefault="00BF46E1" w:rsidP="00195D76">
            <w:pPr>
              <w:pStyle w:val="TAL"/>
            </w:pPr>
            <w:r w:rsidRPr="0041528A">
              <w:t>[connect to the defined URL, "use the existing browser", alpha id. In UCS2]</w:t>
            </w:r>
          </w:p>
        </w:tc>
      </w:tr>
      <w:tr w:rsidR="00BF46E1" w:rsidRPr="0041528A" w14:paraId="46A5277B" w14:textId="77777777" w:rsidTr="00195D76">
        <w:trPr>
          <w:cantSplit/>
          <w:jc w:val="center"/>
        </w:trPr>
        <w:tc>
          <w:tcPr>
            <w:tcW w:w="737" w:type="dxa"/>
            <w:tcBorders>
              <w:left w:val="single" w:sz="6" w:space="0" w:color="auto"/>
              <w:right w:val="single" w:sz="6" w:space="0" w:color="auto"/>
            </w:tcBorders>
          </w:tcPr>
          <w:p w14:paraId="7F6FA2F4"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78CB65AB"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2E085B37" w14:textId="77777777" w:rsidR="00BF46E1" w:rsidRPr="0041528A" w:rsidRDefault="00BF46E1" w:rsidP="00195D76">
            <w:pPr>
              <w:pStyle w:val="TAL"/>
            </w:pPr>
            <w:r w:rsidRPr="0041528A">
              <w:t>ME displays only the alpha identifier</w:t>
            </w:r>
          </w:p>
        </w:tc>
        <w:tc>
          <w:tcPr>
            <w:tcW w:w="3776" w:type="dxa"/>
            <w:tcBorders>
              <w:left w:val="single" w:sz="6" w:space="0" w:color="auto"/>
              <w:right w:val="single" w:sz="6" w:space="0" w:color="auto"/>
            </w:tcBorders>
          </w:tcPr>
          <w:p w14:paraId="11A01DD5" w14:textId="77777777" w:rsidR="00BF46E1" w:rsidRPr="0041528A" w:rsidRDefault="00BF46E1" w:rsidP="00195D76">
            <w:pPr>
              <w:pStyle w:val="TAL"/>
            </w:pPr>
            <w:r w:rsidRPr="0041528A">
              <w:t>["Self explan."]</w:t>
            </w:r>
          </w:p>
        </w:tc>
      </w:tr>
      <w:tr w:rsidR="00BF46E1" w:rsidRPr="0041528A" w14:paraId="55616038" w14:textId="77777777" w:rsidTr="00195D76">
        <w:trPr>
          <w:cantSplit/>
          <w:jc w:val="center"/>
        </w:trPr>
        <w:tc>
          <w:tcPr>
            <w:tcW w:w="737" w:type="dxa"/>
            <w:tcBorders>
              <w:left w:val="single" w:sz="6" w:space="0" w:color="auto"/>
              <w:right w:val="single" w:sz="6" w:space="0" w:color="auto"/>
            </w:tcBorders>
          </w:tcPr>
          <w:p w14:paraId="48E86EE0"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17F2755F"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4B8D89DD" w14:textId="77777777" w:rsidR="00BF46E1" w:rsidRPr="0041528A" w:rsidRDefault="00BF46E1" w:rsidP="00195D76">
            <w:pPr>
              <w:pStyle w:val="TAL"/>
            </w:pPr>
            <w:r w:rsidRPr="0041528A">
              <w:t>The user confirms the launch browser.</w:t>
            </w:r>
          </w:p>
        </w:tc>
        <w:tc>
          <w:tcPr>
            <w:tcW w:w="3776" w:type="dxa"/>
            <w:tcBorders>
              <w:left w:val="single" w:sz="6" w:space="0" w:color="auto"/>
              <w:right w:val="single" w:sz="6" w:space="0" w:color="auto"/>
            </w:tcBorders>
          </w:tcPr>
          <w:p w14:paraId="0FEEC0A6" w14:textId="77777777" w:rsidR="00BF46E1" w:rsidRPr="0041528A" w:rsidRDefault="00BF46E1" w:rsidP="00195D76">
            <w:pPr>
              <w:pStyle w:val="TAL"/>
            </w:pPr>
            <w:r w:rsidRPr="0041528A">
              <w:t>[user confirmation]</w:t>
            </w:r>
          </w:p>
        </w:tc>
      </w:tr>
      <w:tr w:rsidR="00BF46E1" w:rsidRPr="0041528A" w14:paraId="0E3CC7A2" w14:textId="77777777" w:rsidTr="00195D76">
        <w:trPr>
          <w:cantSplit/>
          <w:jc w:val="center"/>
        </w:trPr>
        <w:tc>
          <w:tcPr>
            <w:tcW w:w="737" w:type="dxa"/>
            <w:tcBorders>
              <w:left w:val="single" w:sz="6" w:space="0" w:color="auto"/>
              <w:right w:val="single" w:sz="6" w:space="0" w:color="auto"/>
            </w:tcBorders>
          </w:tcPr>
          <w:p w14:paraId="13B51BDD"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25FAA6C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BDC202B" w14:textId="77777777" w:rsidR="00BF46E1" w:rsidRPr="0041528A" w:rsidRDefault="00BF46E1" w:rsidP="00195D76">
            <w:pPr>
              <w:pStyle w:val="TAL"/>
            </w:pPr>
            <w:r w:rsidRPr="0041528A">
              <w:t>TERMINAL RESPONSE: LAUNCH BROWSER 4.2.1 B</w:t>
            </w:r>
          </w:p>
        </w:tc>
        <w:tc>
          <w:tcPr>
            <w:tcW w:w="3776" w:type="dxa"/>
            <w:tcBorders>
              <w:left w:val="single" w:sz="6" w:space="0" w:color="auto"/>
              <w:right w:val="single" w:sz="6" w:space="0" w:color="auto"/>
            </w:tcBorders>
          </w:tcPr>
          <w:p w14:paraId="66CAD43B" w14:textId="77777777" w:rsidR="00BF46E1" w:rsidRPr="0041528A" w:rsidRDefault="00BF46E1" w:rsidP="00195D76">
            <w:pPr>
              <w:pStyle w:val="TAL"/>
            </w:pPr>
            <w:r w:rsidRPr="0041528A">
              <w:t>[Command performed successfully]</w:t>
            </w:r>
            <w:r w:rsidRPr="0041528A">
              <w:br/>
              <w:t>[Command performed successfully but requested icon could not be displayed]</w:t>
            </w:r>
          </w:p>
        </w:tc>
      </w:tr>
      <w:tr w:rsidR="00BF46E1" w:rsidRPr="0041528A" w14:paraId="662416C2" w14:textId="77777777" w:rsidTr="00195D76">
        <w:trPr>
          <w:cantSplit/>
          <w:jc w:val="center"/>
        </w:trPr>
        <w:tc>
          <w:tcPr>
            <w:tcW w:w="737" w:type="dxa"/>
            <w:tcBorders>
              <w:left w:val="single" w:sz="6" w:space="0" w:color="auto"/>
              <w:right w:val="single" w:sz="6" w:space="0" w:color="auto"/>
            </w:tcBorders>
          </w:tcPr>
          <w:p w14:paraId="4CC3506B"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7BF0E60B"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6" w:space="0" w:color="auto"/>
              <w:right w:val="single" w:sz="6" w:space="0" w:color="auto"/>
            </w:tcBorders>
          </w:tcPr>
          <w:p w14:paraId="63B637A5" w14:textId="77777777" w:rsidR="00BF46E1" w:rsidRPr="0041528A" w:rsidRDefault="00BF46E1" w:rsidP="00195D76">
            <w:pPr>
              <w:pStyle w:val="TAL"/>
            </w:pPr>
            <w:r w:rsidRPr="0041528A">
              <w:t>The ME does not close the existing session and attempts to connect the URL specified in LAUNCH BROWSER command.</w:t>
            </w:r>
          </w:p>
        </w:tc>
        <w:tc>
          <w:tcPr>
            <w:tcW w:w="3776" w:type="dxa"/>
            <w:tcBorders>
              <w:left w:val="single" w:sz="6" w:space="0" w:color="auto"/>
              <w:right w:val="single" w:sz="6" w:space="0" w:color="auto"/>
            </w:tcBorders>
          </w:tcPr>
          <w:p w14:paraId="60819453"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7E66E526" w14:textId="77777777" w:rsidTr="00195D76">
        <w:trPr>
          <w:cantSplit/>
          <w:jc w:val="center"/>
        </w:trPr>
        <w:tc>
          <w:tcPr>
            <w:tcW w:w="737" w:type="dxa"/>
            <w:tcBorders>
              <w:left w:val="single" w:sz="6" w:space="0" w:color="auto"/>
              <w:right w:val="single" w:sz="6" w:space="0" w:color="auto"/>
            </w:tcBorders>
          </w:tcPr>
          <w:p w14:paraId="1189EBD1"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7328748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20A9948"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1BA75B51" w14:textId="77777777" w:rsidR="00BF46E1" w:rsidRPr="0041528A" w:rsidRDefault="00BF46E1" w:rsidP="00195D76">
            <w:pPr>
              <w:pStyle w:val="TAL"/>
            </w:pPr>
          </w:p>
        </w:tc>
      </w:tr>
      <w:tr w:rsidR="00BF46E1" w:rsidRPr="0041528A" w14:paraId="0977D2CD" w14:textId="77777777" w:rsidTr="00195D76">
        <w:trPr>
          <w:cantSplit/>
          <w:jc w:val="center"/>
        </w:trPr>
        <w:tc>
          <w:tcPr>
            <w:tcW w:w="737" w:type="dxa"/>
            <w:tcBorders>
              <w:left w:val="single" w:sz="6" w:space="0" w:color="auto"/>
              <w:bottom w:val="single" w:sz="6" w:space="0" w:color="auto"/>
              <w:right w:val="single" w:sz="6" w:space="0" w:color="auto"/>
            </w:tcBorders>
          </w:tcPr>
          <w:p w14:paraId="4C71E1E2" w14:textId="77777777" w:rsidR="00BF46E1" w:rsidRPr="0041528A" w:rsidRDefault="00BF46E1" w:rsidP="00195D76">
            <w:pPr>
              <w:pStyle w:val="TAC"/>
            </w:pPr>
            <w:r w:rsidRPr="0041528A">
              <w:t>9</w:t>
            </w:r>
          </w:p>
        </w:tc>
        <w:tc>
          <w:tcPr>
            <w:tcW w:w="1282" w:type="dxa"/>
            <w:tcBorders>
              <w:left w:val="single" w:sz="6" w:space="0" w:color="auto"/>
              <w:bottom w:val="single" w:sz="6" w:space="0" w:color="auto"/>
              <w:right w:val="single" w:sz="6" w:space="0" w:color="auto"/>
            </w:tcBorders>
          </w:tcPr>
          <w:p w14:paraId="47F37757"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6" w:space="0" w:color="auto"/>
              <w:right w:val="single" w:sz="6" w:space="0" w:color="auto"/>
            </w:tcBorders>
          </w:tcPr>
          <w:p w14:paraId="62360F15" w14:textId="77777777" w:rsidR="00BF46E1" w:rsidRPr="0041528A" w:rsidRDefault="00BF46E1" w:rsidP="00195D76">
            <w:pPr>
              <w:pStyle w:val="TAL"/>
            </w:pPr>
            <w:r w:rsidRPr="0041528A">
              <w:t>The user verifies that the URL specified in LAUNCH BROWSER command is connected; and the previous URL can be retrieved.</w:t>
            </w:r>
          </w:p>
        </w:tc>
        <w:tc>
          <w:tcPr>
            <w:tcW w:w="3776" w:type="dxa"/>
            <w:tcBorders>
              <w:left w:val="single" w:sz="6" w:space="0" w:color="auto"/>
              <w:bottom w:val="single" w:sz="6" w:space="0" w:color="auto"/>
              <w:right w:val="single" w:sz="6" w:space="0" w:color="auto"/>
            </w:tcBorders>
          </w:tcPr>
          <w:p w14:paraId="4EED8799" w14:textId="77777777" w:rsidR="00BF46E1" w:rsidRPr="0041528A" w:rsidRDefault="00BF46E1" w:rsidP="00195D76">
            <w:pPr>
              <w:pStyle w:val="TAL"/>
            </w:pPr>
          </w:p>
        </w:tc>
      </w:tr>
    </w:tbl>
    <w:p w14:paraId="54DEAA42" w14:textId="77777777" w:rsidR="00BF46E1" w:rsidRPr="0041528A" w:rsidRDefault="00BF46E1" w:rsidP="00BF46E1"/>
    <w:p w14:paraId="7D36911F" w14:textId="77777777" w:rsidR="00BF46E1" w:rsidRPr="0041528A" w:rsidRDefault="00BF46E1" w:rsidP="00BF46E1">
      <w:r w:rsidRPr="0041528A">
        <w:t>TERMINAL RESPONSE: LAUNCH BROWSER 4.2.1 B</w:t>
      </w:r>
    </w:p>
    <w:p w14:paraId="316A48B9" w14:textId="77777777" w:rsidR="00BF46E1" w:rsidRPr="0041528A" w:rsidRDefault="00BF46E1" w:rsidP="00BF46E1">
      <w:r w:rsidRPr="0041528A">
        <w:t>Logically:</w:t>
      </w:r>
    </w:p>
    <w:p w14:paraId="5574C1CA" w14:textId="77777777" w:rsidR="00BF46E1" w:rsidRPr="0041528A" w:rsidRDefault="00BF46E1" w:rsidP="0041528A">
      <w:pPr>
        <w:pStyle w:val="EW"/>
      </w:pPr>
      <w:r w:rsidRPr="0041528A">
        <w:t>Command details</w:t>
      </w:r>
    </w:p>
    <w:p w14:paraId="7B3B4163" w14:textId="77777777" w:rsidR="00BF46E1" w:rsidRPr="0041528A" w:rsidRDefault="00BF46E1" w:rsidP="0041528A">
      <w:pPr>
        <w:pStyle w:val="EW"/>
      </w:pPr>
      <w:r w:rsidRPr="0041528A">
        <w:tab/>
        <w:t>Command number:</w:t>
      </w:r>
      <w:r w:rsidRPr="0041528A">
        <w:tab/>
        <w:t>1</w:t>
      </w:r>
    </w:p>
    <w:p w14:paraId="2B487F75" w14:textId="77777777" w:rsidR="00BF46E1" w:rsidRPr="0041528A" w:rsidRDefault="00BF46E1" w:rsidP="0041528A">
      <w:pPr>
        <w:pStyle w:val="EW"/>
      </w:pPr>
      <w:r w:rsidRPr="0041528A">
        <w:tab/>
        <w:t>Command type:</w:t>
      </w:r>
      <w:r w:rsidRPr="0041528A">
        <w:tab/>
        <w:t>LAUNCH BROWSER</w:t>
      </w:r>
    </w:p>
    <w:p w14:paraId="174E7529" w14:textId="77777777" w:rsidR="00BF46E1" w:rsidRPr="0041528A" w:rsidRDefault="00BF46E1" w:rsidP="0041528A">
      <w:pPr>
        <w:pStyle w:val="EW"/>
      </w:pPr>
      <w:r w:rsidRPr="0041528A">
        <w:tab/>
        <w:t>Command qualifier:</w:t>
      </w:r>
      <w:r w:rsidRPr="0041528A">
        <w:tab/>
        <w:t>use the existing browser</w:t>
      </w:r>
    </w:p>
    <w:p w14:paraId="37F16E93" w14:textId="77777777" w:rsidR="00BF46E1" w:rsidRPr="0041528A" w:rsidRDefault="00BF46E1" w:rsidP="0041528A">
      <w:pPr>
        <w:pStyle w:val="EW"/>
      </w:pPr>
      <w:r w:rsidRPr="0041528A">
        <w:t>Device identities</w:t>
      </w:r>
    </w:p>
    <w:p w14:paraId="442BDE96" w14:textId="77777777" w:rsidR="00BF46E1" w:rsidRPr="0041528A" w:rsidRDefault="00BF46E1" w:rsidP="0041528A">
      <w:pPr>
        <w:pStyle w:val="EW"/>
      </w:pPr>
      <w:r w:rsidRPr="0041528A">
        <w:tab/>
        <w:t>Source device:</w:t>
      </w:r>
      <w:r w:rsidRPr="0041528A">
        <w:tab/>
        <w:t>ME</w:t>
      </w:r>
    </w:p>
    <w:p w14:paraId="6206EA85" w14:textId="77777777" w:rsidR="00BF46E1" w:rsidRPr="0041528A" w:rsidRDefault="00BF46E1" w:rsidP="0041528A">
      <w:pPr>
        <w:pStyle w:val="EW"/>
      </w:pPr>
      <w:r w:rsidRPr="0041528A">
        <w:tab/>
        <w:t>Destination device:</w:t>
      </w:r>
      <w:r w:rsidRPr="0041528A">
        <w:tab/>
        <w:t>UICC</w:t>
      </w:r>
    </w:p>
    <w:p w14:paraId="3E5FDBD7" w14:textId="77777777" w:rsidR="00BF46E1" w:rsidRPr="0041528A" w:rsidRDefault="00BF46E1" w:rsidP="0041528A">
      <w:pPr>
        <w:pStyle w:val="EW"/>
      </w:pPr>
      <w:r w:rsidRPr="0041528A">
        <w:t>Result</w:t>
      </w:r>
    </w:p>
    <w:p w14:paraId="7E8193AE" w14:textId="77777777" w:rsidR="00BF46E1" w:rsidRPr="0041528A" w:rsidRDefault="00BF46E1" w:rsidP="0041528A">
      <w:pPr>
        <w:pStyle w:val="EX"/>
      </w:pPr>
      <w:r w:rsidRPr="0041528A">
        <w:tab/>
        <w:t>General Result:</w:t>
      </w:r>
      <w:r w:rsidRPr="0041528A">
        <w:tab/>
        <w:t>Command performed successfully but requested icon could not be displayed</w:t>
      </w:r>
    </w:p>
    <w:p w14:paraId="4C0B6C7A" w14:textId="77777777" w:rsidR="00BF46E1" w:rsidRPr="0041528A" w:rsidRDefault="00BF46E1" w:rsidP="00BF46E1">
      <w:r w:rsidRPr="0041528A">
        <w:t>Coding:</w:t>
      </w:r>
    </w:p>
    <w:p w14:paraId="6D4D5E4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CB2509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C27DC4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03B93D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8A3BAC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C425BE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8CCC2D9"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425BEA6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B3D518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A6CB00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6A9170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FE4C99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715CD11"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A68D5B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2DBFE2A" w14:textId="77777777" w:rsidR="00BF46E1" w:rsidRPr="0041528A" w:rsidRDefault="00BF46E1" w:rsidP="00195D76">
            <w:pPr>
              <w:pStyle w:val="TAC"/>
            </w:pPr>
            <w:r w:rsidRPr="0041528A">
              <w:t>04</w:t>
            </w:r>
          </w:p>
        </w:tc>
      </w:tr>
    </w:tbl>
    <w:p w14:paraId="6FC9DD89" w14:textId="77777777" w:rsidR="00BF46E1" w:rsidRPr="0041528A" w:rsidRDefault="00BF46E1" w:rsidP="00BF46E1"/>
    <w:p w14:paraId="2E44C236" w14:textId="77777777" w:rsidR="00BF46E1" w:rsidRPr="0041528A" w:rsidRDefault="00BF46E1" w:rsidP="00BF46E1">
      <w:pPr>
        <w:pStyle w:val="H6"/>
      </w:pPr>
      <w:r w:rsidRPr="0041528A">
        <w:t>27.22.4.26.3.5</w:t>
      </w:r>
      <w:r w:rsidRPr="0041528A">
        <w:tab/>
        <w:t>Test Requirement</w:t>
      </w:r>
    </w:p>
    <w:p w14:paraId="1EDB6BC2" w14:textId="77777777" w:rsidR="00BF46E1" w:rsidRPr="0041528A" w:rsidRDefault="00BF46E1" w:rsidP="00BF46E1">
      <w:r w:rsidRPr="0041528A">
        <w:t>The ME shall operate in the manner defined in expected sequences 4.1A to 4.2B.</w:t>
      </w:r>
    </w:p>
    <w:p w14:paraId="62C1B8A8" w14:textId="77777777" w:rsidR="00BF46E1" w:rsidRPr="0041528A" w:rsidRDefault="00BF46E1" w:rsidP="00BF46E1">
      <w:pPr>
        <w:pStyle w:val="Heading5"/>
      </w:pPr>
      <w:bookmarkStart w:id="25" w:name="_Toc146313057"/>
      <w:r w:rsidRPr="0041528A">
        <w:lastRenderedPageBreak/>
        <w:t>27.22.4.26.5</w:t>
      </w:r>
      <w:r w:rsidRPr="0041528A">
        <w:tab/>
        <w:t>LAUNCH BROWSER (support of Text Attribute)</w:t>
      </w:r>
      <w:bookmarkEnd w:id="25"/>
    </w:p>
    <w:p w14:paraId="3CD5F44D" w14:textId="77777777" w:rsidR="00BF46E1" w:rsidRPr="0041528A" w:rsidRDefault="00BF46E1" w:rsidP="00BF46E1">
      <w:pPr>
        <w:pStyle w:val="H6"/>
      </w:pPr>
      <w:r w:rsidRPr="0041528A">
        <w:t>27.22.4.26.5.1</w:t>
      </w:r>
      <w:r w:rsidRPr="0041528A">
        <w:tab/>
        <w:t>LAUNCH BROWSER (support of Text Attribute – Left Alignment)</w:t>
      </w:r>
    </w:p>
    <w:p w14:paraId="7709FDB1" w14:textId="77777777" w:rsidR="00BF46E1" w:rsidRPr="0041528A" w:rsidRDefault="00BF46E1" w:rsidP="00BF46E1">
      <w:pPr>
        <w:pStyle w:val="H6"/>
      </w:pPr>
      <w:r w:rsidRPr="0041528A">
        <w:t>27.22.4.26.5.1.1</w:t>
      </w:r>
      <w:r w:rsidRPr="0041528A">
        <w:tab/>
        <w:t>Definition and applicability</w:t>
      </w:r>
    </w:p>
    <w:p w14:paraId="555679B1" w14:textId="77777777" w:rsidR="00BF46E1" w:rsidRPr="0041528A" w:rsidRDefault="00BF46E1" w:rsidP="00BF46E1">
      <w:r w:rsidRPr="0041528A">
        <w:t>See clause 3.2.2.</w:t>
      </w:r>
    </w:p>
    <w:p w14:paraId="71876805" w14:textId="77777777" w:rsidR="00BF46E1" w:rsidRPr="0041528A" w:rsidRDefault="00BF46E1" w:rsidP="00BF46E1">
      <w:pPr>
        <w:pStyle w:val="H6"/>
      </w:pPr>
      <w:r w:rsidRPr="0041528A">
        <w:t>27.22.4.26.5.1.2</w:t>
      </w:r>
      <w:r w:rsidRPr="0041528A">
        <w:tab/>
        <w:t>Conformance requirements</w:t>
      </w:r>
    </w:p>
    <w:p w14:paraId="72AE7728" w14:textId="77777777" w:rsidR="00BF46E1" w:rsidRPr="0041528A" w:rsidRDefault="00BF46E1" w:rsidP="00BF46E1">
      <w:r w:rsidRPr="0041528A">
        <w:t>The ME shall support the LAUNCH BROWSER Proactive UICC Command as defined in:</w:t>
      </w:r>
    </w:p>
    <w:p w14:paraId="2A1E36BD" w14:textId="77777777" w:rsidR="00BF46E1" w:rsidRPr="0041528A" w:rsidRDefault="00BF46E1" w:rsidP="00BF46E1">
      <w:pPr>
        <w:pStyle w:val="B1"/>
      </w:pPr>
      <w:r w:rsidRPr="0041528A">
        <w:t>-</w:t>
      </w:r>
      <w:r w:rsidRPr="0041528A">
        <w:tab/>
        <w:t>TS 31.111[15] clause 5.2, clauses 6.4.26 and 6.6.26, clause 8.6, clause 8.7, clause 8.48, clause 9.2, clause 8.2, clause 8.47, clause 8.49, clause 8.50, clause 8.15, clause 8.31 and clause 8.70.</w:t>
      </w:r>
    </w:p>
    <w:p w14:paraId="6426B837" w14:textId="77777777" w:rsidR="00BF46E1" w:rsidRPr="0041528A" w:rsidRDefault="00BF46E1" w:rsidP="00BF46E1">
      <w:pPr>
        <w:pStyle w:val="H6"/>
      </w:pPr>
      <w:r w:rsidRPr="0041528A">
        <w:t>27.22.4.26.5.1.3</w:t>
      </w:r>
      <w:r w:rsidRPr="0041528A">
        <w:tab/>
        <w:t>Test purpose</w:t>
      </w:r>
    </w:p>
    <w:p w14:paraId="3C7601BA" w14:textId="77777777" w:rsidR="00BF46E1" w:rsidRPr="0041528A" w:rsidRDefault="00BF46E1" w:rsidP="00BF46E1">
      <w:r w:rsidRPr="0041528A">
        <w:t>To verify that the ME performs a proper user confirmation with an alpha identifier according to the left alignment text attribute configuration, launches the Wap session required in LAUNCH BROWSER and returns a successful result in the TERMINAL RESPONSE command send to the UICC.</w:t>
      </w:r>
    </w:p>
    <w:p w14:paraId="162D1E0E" w14:textId="77777777" w:rsidR="00BF46E1" w:rsidRPr="0041528A" w:rsidRDefault="00BF46E1" w:rsidP="00BF46E1">
      <w:pPr>
        <w:pStyle w:val="H6"/>
      </w:pPr>
      <w:r w:rsidRPr="0041528A">
        <w:t>27.22.4.26.5.1.4</w:t>
      </w:r>
      <w:r w:rsidRPr="0041528A">
        <w:tab/>
        <w:t>Method of test</w:t>
      </w:r>
    </w:p>
    <w:p w14:paraId="5BE6BEA0" w14:textId="77777777" w:rsidR="00BF46E1" w:rsidRPr="0041528A" w:rsidRDefault="00BF46E1" w:rsidP="00BF46E1">
      <w:pPr>
        <w:pStyle w:val="H6"/>
      </w:pPr>
      <w:r w:rsidRPr="0041528A">
        <w:t>27.22.4.26.5.1.4.1</w:t>
      </w:r>
      <w:r w:rsidRPr="0041528A">
        <w:tab/>
        <w:t>Initial conditions</w:t>
      </w:r>
    </w:p>
    <w:p w14:paraId="3E2BDB2A" w14:textId="77777777" w:rsidR="00BF46E1" w:rsidRPr="0041528A" w:rsidRDefault="00BF46E1" w:rsidP="00BF46E1">
      <w:r w:rsidRPr="0041528A">
        <w:t>The ME is connected to the USIM Simulator and the USS.</w:t>
      </w:r>
    </w:p>
    <w:p w14:paraId="3383A856" w14:textId="77777777" w:rsidR="00BF46E1" w:rsidRPr="0041528A" w:rsidRDefault="00BF46E1" w:rsidP="00BF46E1">
      <w:r w:rsidRPr="0041528A">
        <w:t>The elementary files are coded as USIM Application Toolkit default.</w:t>
      </w:r>
    </w:p>
    <w:p w14:paraId="5CDDA90E" w14:textId="77777777" w:rsidR="00BF46E1" w:rsidRPr="0041528A" w:rsidRDefault="00BF46E1" w:rsidP="00BF46E1">
      <w:r w:rsidRPr="0041528A">
        <w:t>Prior to this test the ME shall have been powered on and performed the PROFILE DOWNLOAD procedure.</w:t>
      </w:r>
    </w:p>
    <w:p w14:paraId="3EAB78AB" w14:textId="77777777" w:rsidR="00BF46E1" w:rsidRPr="0041528A" w:rsidRDefault="00BF46E1" w:rsidP="00BF46E1">
      <w:r w:rsidRPr="0041528A">
        <w:t>A valid access to 2 different Wap gateways is required:</w:t>
      </w:r>
    </w:p>
    <w:p w14:paraId="53411841" w14:textId="77777777" w:rsidR="00BF46E1" w:rsidRPr="0041528A" w:rsidRDefault="00BF46E1" w:rsidP="00BF46E1">
      <w:pPr>
        <w:pStyle w:val="B1"/>
      </w:pPr>
      <w:r w:rsidRPr="0041528A">
        <w:t>-</w:t>
      </w:r>
      <w:r w:rsidRPr="0041528A">
        <w:tab/>
        <w:t>the default Wap parameters (IP address, gateway/proxy identity, called number, URL …) of the tested mobile shall be properly filled to access one of the gateways ("default gateway")</w:t>
      </w:r>
    </w:p>
    <w:p w14:paraId="034C512E" w14:textId="77777777" w:rsidR="00BF46E1" w:rsidRPr="0041528A" w:rsidRDefault="00BF46E1" w:rsidP="00BF46E1">
      <w:pPr>
        <w:pStyle w:val="B1"/>
      </w:pPr>
      <w:r w:rsidRPr="0041528A">
        <w:t>With that default gateway we shall be able to access to an URL different from the default one.</w:t>
      </w:r>
    </w:p>
    <w:p w14:paraId="21D303D7" w14:textId="77777777" w:rsidR="00BF46E1" w:rsidRPr="0041528A" w:rsidRDefault="00BF46E1" w:rsidP="00BF46E1">
      <w:pPr>
        <w:pStyle w:val="B1"/>
      </w:pPr>
      <w:r w:rsidRPr="0041528A">
        <w:t>-</w:t>
      </w:r>
      <w:r w:rsidRPr="0041528A">
        <w:tab/>
        <w:t>another gateway with an IP address different from the one defined in default Wap parameters.</w:t>
      </w:r>
    </w:p>
    <w:p w14:paraId="37471671" w14:textId="77777777" w:rsidR="00BF46E1" w:rsidRPr="0041528A" w:rsidRDefault="00BF46E1" w:rsidP="00BF46E1">
      <w:r w:rsidRPr="0041528A">
        <w:t>The Bearer Parameters defined in 27.22.4.26.1.4.1 shall be used.</w:t>
      </w:r>
    </w:p>
    <w:p w14:paraId="3D34B488" w14:textId="77777777" w:rsidR="00BF46E1" w:rsidRPr="0041528A" w:rsidRDefault="00BF46E1" w:rsidP="00BF46E1">
      <w:r w:rsidRPr="0041528A">
        <w:t>The ME is in idle mode. To ensure that there are no active PDP contexts established until the proactive command is fetched, the USS shall be configured to ignore any PDP context activation request before the LAUNCH BROWSER command is fetched.</w:t>
      </w:r>
    </w:p>
    <w:p w14:paraId="29FEAA30" w14:textId="77777777" w:rsidR="00BF46E1" w:rsidRPr="0041528A" w:rsidRDefault="00BF46E1" w:rsidP="00BF46E1">
      <w:r w:rsidRPr="0041528A">
        <w:t>For URL requests resulting from the LAUNCH BROWSER command execution the USS shall be configured to respond with an HTTP status error code (4xx "Client Error" or 5xx "Server Error") to URL requests which do not match the Default URL or the URL provided in the proactive command. At the same time the USS shall ignore these URL requests regarding the test case verdict generation.</w:t>
      </w:r>
    </w:p>
    <w:p w14:paraId="29D3B2AE" w14:textId="77777777" w:rsidR="00BF46E1" w:rsidRPr="0041528A" w:rsidRDefault="00BF46E1" w:rsidP="00BF46E1">
      <w:pPr>
        <w:pStyle w:val="H6"/>
      </w:pPr>
      <w:r w:rsidRPr="0041528A">
        <w:lastRenderedPageBreak/>
        <w:t>27.22.4.26.5.1.4.2</w:t>
      </w:r>
      <w:r w:rsidRPr="0041528A">
        <w:tab/>
        <w:t>Procedure</w:t>
      </w:r>
    </w:p>
    <w:p w14:paraId="397A7C60" w14:textId="77777777" w:rsidR="00BF46E1" w:rsidRPr="0041528A" w:rsidRDefault="00BF46E1" w:rsidP="00BF46E1">
      <w:pPr>
        <w:pStyle w:val="TH"/>
      </w:pPr>
      <w:r w:rsidRPr="0041528A">
        <w:t>Expected Sequence 5.1 (LAUNCH BROWSER, connect to the specified URL with Text Attribute – Left Alignment)</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64684D58" w14:textId="77777777" w:rsidTr="00195D76">
        <w:trPr>
          <w:cantSplit/>
          <w:jc w:val="center"/>
        </w:trPr>
        <w:tc>
          <w:tcPr>
            <w:tcW w:w="737" w:type="dxa"/>
            <w:tcBorders>
              <w:top w:val="single" w:sz="6" w:space="0" w:color="auto"/>
              <w:left w:val="single" w:sz="6" w:space="0" w:color="auto"/>
              <w:right w:val="single" w:sz="6" w:space="0" w:color="auto"/>
            </w:tcBorders>
          </w:tcPr>
          <w:p w14:paraId="2B024D70"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12617E02"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412BCEAB"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48A45BF3" w14:textId="77777777" w:rsidR="00BF46E1" w:rsidRPr="0041528A" w:rsidRDefault="00BF46E1" w:rsidP="00195D76">
            <w:pPr>
              <w:pStyle w:val="TAH"/>
            </w:pPr>
            <w:r w:rsidRPr="0041528A">
              <w:t>Comments</w:t>
            </w:r>
          </w:p>
        </w:tc>
      </w:tr>
      <w:tr w:rsidR="00BF46E1" w:rsidRPr="0041528A" w14:paraId="449CCFFB" w14:textId="77777777" w:rsidTr="00195D76">
        <w:trPr>
          <w:cantSplit/>
          <w:jc w:val="center"/>
        </w:trPr>
        <w:tc>
          <w:tcPr>
            <w:tcW w:w="737" w:type="dxa"/>
            <w:tcBorders>
              <w:top w:val="single" w:sz="6" w:space="0" w:color="auto"/>
              <w:left w:val="single" w:sz="6" w:space="0" w:color="auto"/>
              <w:right w:val="single" w:sz="6" w:space="0" w:color="auto"/>
            </w:tcBorders>
          </w:tcPr>
          <w:p w14:paraId="106C2188" w14:textId="77777777" w:rsidR="00BF46E1" w:rsidRPr="0041528A" w:rsidRDefault="00BF46E1" w:rsidP="00195D76">
            <w:pPr>
              <w:pStyle w:val="TAC"/>
            </w:pPr>
            <w:r w:rsidRPr="0041528A">
              <w:t>0</w:t>
            </w:r>
          </w:p>
        </w:tc>
        <w:tc>
          <w:tcPr>
            <w:tcW w:w="1282" w:type="dxa"/>
            <w:tcBorders>
              <w:top w:val="single" w:sz="6" w:space="0" w:color="auto"/>
              <w:left w:val="single" w:sz="6" w:space="0" w:color="auto"/>
              <w:right w:val="single" w:sz="6" w:space="0" w:color="auto"/>
            </w:tcBorders>
          </w:tcPr>
          <w:p w14:paraId="1F4F1BDA" w14:textId="77777777" w:rsidR="00BF46E1" w:rsidRPr="0041528A" w:rsidRDefault="00BF46E1" w:rsidP="00195D76">
            <w:pPr>
              <w:pStyle w:val="TAC"/>
            </w:pPr>
            <w:r w:rsidRPr="0041528A">
              <w:t>ME</w:t>
            </w:r>
          </w:p>
        </w:tc>
        <w:tc>
          <w:tcPr>
            <w:tcW w:w="2892" w:type="dxa"/>
            <w:tcBorders>
              <w:top w:val="single" w:sz="6" w:space="0" w:color="auto"/>
              <w:left w:val="single" w:sz="6" w:space="0" w:color="auto"/>
              <w:right w:val="single" w:sz="6" w:space="0" w:color="auto"/>
            </w:tcBorders>
          </w:tcPr>
          <w:p w14:paraId="38EC2B93" w14:textId="77777777" w:rsidR="00BF46E1" w:rsidRPr="0041528A" w:rsidRDefault="00BF46E1" w:rsidP="00195D76">
            <w:pPr>
              <w:pStyle w:val="TAL"/>
            </w:pPr>
          </w:p>
        </w:tc>
        <w:tc>
          <w:tcPr>
            <w:tcW w:w="3776" w:type="dxa"/>
            <w:tcBorders>
              <w:left w:val="single" w:sz="6" w:space="0" w:color="auto"/>
              <w:right w:val="single" w:sz="6" w:space="0" w:color="auto"/>
            </w:tcBorders>
          </w:tcPr>
          <w:p w14:paraId="575074C7" w14:textId="77777777" w:rsidR="00BF46E1" w:rsidRPr="0041528A" w:rsidRDefault="00BF46E1" w:rsidP="00195D76">
            <w:pPr>
              <w:pStyle w:val="TAL"/>
            </w:pPr>
            <w:r w:rsidRPr="0041528A">
              <w:t>[The ME is in idle mode and the browser's cache shall have been cleared.]</w:t>
            </w:r>
          </w:p>
        </w:tc>
      </w:tr>
      <w:tr w:rsidR="00BF46E1" w:rsidRPr="0041528A" w14:paraId="13B116AC" w14:textId="77777777" w:rsidTr="00195D76">
        <w:trPr>
          <w:cantSplit/>
          <w:jc w:val="center"/>
        </w:trPr>
        <w:tc>
          <w:tcPr>
            <w:tcW w:w="737" w:type="dxa"/>
            <w:tcBorders>
              <w:left w:val="single" w:sz="6" w:space="0" w:color="auto"/>
              <w:right w:val="single" w:sz="6" w:space="0" w:color="auto"/>
            </w:tcBorders>
          </w:tcPr>
          <w:p w14:paraId="4EE3BA48" w14:textId="77777777" w:rsidR="00BF46E1" w:rsidRPr="0041528A" w:rsidRDefault="00BF46E1" w:rsidP="00195D76">
            <w:pPr>
              <w:pStyle w:val="TAC"/>
            </w:pPr>
            <w:r w:rsidRPr="0041528A">
              <w:t>1</w:t>
            </w:r>
          </w:p>
        </w:tc>
        <w:tc>
          <w:tcPr>
            <w:tcW w:w="1282" w:type="dxa"/>
            <w:tcBorders>
              <w:left w:val="single" w:sz="6" w:space="0" w:color="auto"/>
              <w:right w:val="single" w:sz="6" w:space="0" w:color="auto"/>
            </w:tcBorders>
          </w:tcPr>
          <w:p w14:paraId="116E3DC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D453BDC" w14:textId="77777777" w:rsidR="00BF46E1" w:rsidRPr="0041528A" w:rsidRDefault="00BF46E1" w:rsidP="00195D76">
            <w:pPr>
              <w:pStyle w:val="TAL"/>
            </w:pPr>
            <w:r w:rsidRPr="0041528A">
              <w:t>PROACTIVE COMMAND PENDING: LAUNCH BROWSER 5.1.1</w:t>
            </w:r>
          </w:p>
        </w:tc>
        <w:tc>
          <w:tcPr>
            <w:tcW w:w="3776" w:type="dxa"/>
            <w:tcBorders>
              <w:left w:val="single" w:sz="6" w:space="0" w:color="auto"/>
              <w:right w:val="single" w:sz="6" w:space="0" w:color="auto"/>
            </w:tcBorders>
          </w:tcPr>
          <w:p w14:paraId="741639B7" w14:textId="77777777" w:rsidR="00BF46E1" w:rsidRPr="0041528A" w:rsidRDefault="00BF46E1" w:rsidP="00195D76">
            <w:pPr>
              <w:pStyle w:val="TAL"/>
            </w:pPr>
          </w:p>
        </w:tc>
      </w:tr>
      <w:tr w:rsidR="00BF46E1" w:rsidRPr="0041528A" w14:paraId="6E4E3CC4" w14:textId="77777777" w:rsidTr="00195D76">
        <w:trPr>
          <w:cantSplit/>
          <w:jc w:val="center"/>
        </w:trPr>
        <w:tc>
          <w:tcPr>
            <w:tcW w:w="737" w:type="dxa"/>
            <w:tcBorders>
              <w:left w:val="single" w:sz="6" w:space="0" w:color="auto"/>
              <w:right w:val="single" w:sz="6" w:space="0" w:color="auto"/>
            </w:tcBorders>
          </w:tcPr>
          <w:p w14:paraId="0BBF7B43"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4BE8645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D5E8E37"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1F828C54" w14:textId="77777777" w:rsidR="00BF46E1" w:rsidRPr="0041528A" w:rsidRDefault="00BF46E1" w:rsidP="00195D76">
            <w:pPr>
              <w:pStyle w:val="TAL"/>
            </w:pPr>
          </w:p>
        </w:tc>
      </w:tr>
      <w:tr w:rsidR="00BF46E1" w:rsidRPr="0041528A" w14:paraId="3047BD1E" w14:textId="77777777" w:rsidTr="00195D76">
        <w:trPr>
          <w:cantSplit/>
          <w:jc w:val="center"/>
        </w:trPr>
        <w:tc>
          <w:tcPr>
            <w:tcW w:w="737" w:type="dxa"/>
            <w:tcBorders>
              <w:left w:val="single" w:sz="6" w:space="0" w:color="auto"/>
              <w:right w:val="single" w:sz="6" w:space="0" w:color="auto"/>
            </w:tcBorders>
          </w:tcPr>
          <w:p w14:paraId="4A7E2BA1"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655CA63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E6166F2" w14:textId="77777777" w:rsidR="00BF46E1" w:rsidRPr="0041528A" w:rsidRDefault="00BF46E1" w:rsidP="00195D76">
            <w:pPr>
              <w:pStyle w:val="TAL"/>
            </w:pPr>
            <w:r w:rsidRPr="0041528A">
              <w:t>PROACTIVE COMMAND: LAUNCH BROWSER 5.1.1</w:t>
            </w:r>
          </w:p>
        </w:tc>
        <w:tc>
          <w:tcPr>
            <w:tcW w:w="3776" w:type="dxa"/>
            <w:tcBorders>
              <w:left w:val="single" w:sz="6" w:space="0" w:color="auto"/>
              <w:right w:val="single" w:sz="6" w:space="0" w:color="auto"/>
            </w:tcBorders>
          </w:tcPr>
          <w:p w14:paraId="69B71905"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2744777B" w14:textId="77777777" w:rsidTr="00195D76">
        <w:trPr>
          <w:cantSplit/>
          <w:jc w:val="center"/>
        </w:trPr>
        <w:tc>
          <w:tcPr>
            <w:tcW w:w="737" w:type="dxa"/>
            <w:tcBorders>
              <w:left w:val="single" w:sz="4" w:space="0" w:color="auto"/>
              <w:right w:val="single" w:sz="4" w:space="0" w:color="auto"/>
            </w:tcBorders>
          </w:tcPr>
          <w:p w14:paraId="4B2EFBBE" w14:textId="77777777" w:rsidR="00BF46E1" w:rsidRPr="0041528A" w:rsidRDefault="00BF46E1" w:rsidP="00195D76">
            <w:pPr>
              <w:pStyle w:val="TAC"/>
            </w:pPr>
            <w:r w:rsidRPr="0041528A">
              <w:t>4</w:t>
            </w:r>
          </w:p>
        </w:tc>
        <w:tc>
          <w:tcPr>
            <w:tcW w:w="1282" w:type="dxa"/>
            <w:tcBorders>
              <w:left w:val="single" w:sz="4" w:space="0" w:color="auto"/>
              <w:right w:val="single" w:sz="4" w:space="0" w:color="auto"/>
            </w:tcBorders>
          </w:tcPr>
          <w:p w14:paraId="647C8BAD"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9075C05"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4A61DC12" w14:textId="77777777" w:rsidR="00BF46E1" w:rsidRPr="0041528A" w:rsidRDefault="00BF46E1" w:rsidP="00195D76">
            <w:pPr>
              <w:pStyle w:val="TAL"/>
            </w:pPr>
            <w:r w:rsidRPr="0041528A">
              <w:t>[alpha identifier is displayed with left alignment]</w:t>
            </w:r>
          </w:p>
        </w:tc>
      </w:tr>
      <w:tr w:rsidR="00BF46E1" w:rsidRPr="0041528A" w14:paraId="0E497FEE" w14:textId="77777777" w:rsidTr="00195D76">
        <w:trPr>
          <w:cantSplit/>
          <w:jc w:val="center"/>
        </w:trPr>
        <w:tc>
          <w:tcPr>
            <w:tcW w:w="737" w:type="dxa"/>
            <w:tcBorders>
              <w:left w:val="single" w:sz="4" w:space="0" w:color="auto"/>
              <w:right w:val="single" w:sz="4" w:space="0" w:color="auto"/>
            </w:tcBorders>
          </w:tcPr>
          <w:p w14:paraId="08A87477" w14:textId="77777777" w:rsidR="00BF46E1" w:rsidRPr="0041528A" w:rsidRDefault="00BF46E1" w:rsidP="00195D76">
            <w:pPr>
              <w:pStyle w:val="TAC"/>
            </w:pPr>
            <w:r w:rsidRPr="0041528A">
              <w:t>5</w:t>
            </w:r>
          </w:p>
        </w:tc>
        <w:tc>
          <w:tcPr>
            <w:tcW w:w="1282" w:type="dxa"/>
            <w:tcBorders>
              <w:left w:val="single" w:sz="4" w:space="0" w:color="auto"/>
              <w:right w:val="single" w:sz="4" w:space="0" w:color="auto"/>
            </w:tcBorders>
          </w:tcPr>
          <w:p w14:paraId="4188B759"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34EE9B10"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40BF8476" w14:textId="77777777" w:rsidR="00BF46E1" w:rsidRPr="0041528A" w:rsidRDefault="00BF46E1" w:rsidP="00195D76">
            <w:pPr>
              <w:pStyle w:val="TAL"/>
            </w:pPr>
            <w:r w:rsidRPr="0041528A">
              <w:t>[option: user confirmation]</w:t>
            </w:r>
          </w:p>
        </w:tc>
      </w:tr>
      <w:tr w:rsidR="00BF46E1" w:rsidRPr="0041528A" w14:paraId="702C918C" w14:textId="77777777" w:rsidTr="00195D76">
        <w:trPr>
          <w:cantSplit/>
          <w:jc w:val="center"/>
        </w:trPr>
        <w:tc>
          <w:tcPr>
            <w:tcW w:w="737" w:type="dxa"/>
            <w:tcBorders>
              <w:left w:val="single" w:sz="4" w:space="0" w:color="auto"/>
              <w:right w:val="single" w:sz="4" w:space="0" w:color="auto"/>
            </w:tcBorders>
          </w:tcPr>
          <w:p w14:paraId="34BD97DE" w14:textId="77777777" w:rsidR="00BF46E1" w:rsidRPr="0041528A" w:rsidRDefault="00BF46E1" w:rsidP="00195D76">
            <w:pPr>
              <w:pStyle w:val="TAC"/>
            </w:pPr>
            <w:r w:rsidRPr="0041528A">
              <w:t>6</w:t>
            </w:r>
          </w:p>
        </w:tc>
        <w:tc>
          <w:tcPr>
            <w:tcW w:w="1282" w:type="dxa"/>
            <w:tcBorders>
              <w:left w:val="single" w:sz="4" w:space="0" w:color="auto"/>
              <w:right w:val="single" w:sz="4" w:space="0" w:color="auto"/>
            </w:tcBorders>
          </w:tcPr>
          <w:p w14:paraId="6877E14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A0A8BDA" w14:textId="77777777" w:rsidR="00BF46E1" w:rsidRPr="0041528A" w:rsidRDefault="00BF46E1" w:rsidP="00195D76">
            <w:pPr>
              <w:pStyle w:val="TAL"/>
            </w:pPr>
            <w:r w:rsidRPr="0041528A">
              <w:t>TERMINAL RESPONSE: LAUNCH BROWSER 5.1.1</w:t>
            </w:r>
          </w:p>
        </w:tc>
        <w:tc>
          <w:tcPr>
            <w:tcW w:w="3776" w:type="dxa"/>
            <w:tcBorders>
              <w:left w:val="single" w:sz="4" w:space="0" w:color="auto"/>
              <w:right w:val="single" w:sz="4" w:space="0" w:color="auto"/>
            </w:tcBorders>
          </w:tcPr>
          <w:p w14:paraId="61A41E55" w14:textId="77777777" w:rsidR="00BF46E1" w:rsidRPr="0041528A" w:rsidRDefault="00BF46E1" w:rsidP="00195D76">
            <w:pPr>
              <w:pStyle w:val="TAL"/>
            </w:pPr>
            <w:r w:rsidRPr="0041528A">
              <w:t>[Command performed successfully]</w:t>
            </w:r>
          </w:p>
        </w:tc>
      </w:tr>
      <w:tr w:rsidR="00BF46E1" w:rsidRPr="0041528A" w14:paraId="6C859D3A" w14:textId="77777777" w:rsidTr="00195D76">
        <w:trPr>
          <w:cantSplit/>
          <w:jc w:val="center"/>
        </w:trPr>
        <w:tc>
          <w:tcPr>
            <w:tcW w:w="737" w:type="dxa"/>
            <w:tcBorders>
              <w:left w:val="single" w:sz="4" w:space="0" w:color="auto"/>
              <w:right w:val="single" w:sz="4" w:space="0" w:color="auto"/>
            </w:tcBorders>
          </w:tcPr>
          <w:p w14:paraId="78D88C8F" w14:textId="77777777" w:rsidR="00BF46E1" w:rsidRPr="0041528A" w:rsidRDefault="00BF46E1" w:rsidP="00195D76">
            <w:pPr>
              <w:pStyle w:val="TAC"/>
            </w:pPr>
            <w:r w:rsidRPr="0041528A">
              <w:t>7</w:t>
            </w:r>
          </w:p>
        </w:tc>
        <w:tc>
          <w:tcPr>
            <w:tcW w:w="1282" w:type="dxa"/>
            <w:tcBorders>
              <w:left w:val="single" w:sz="4" w:space="0" w:color="auto"/>
              <w:right w:val="single" w:sz="4" w:space="0" w:color="auto"/>
            </w:tcBorders>
          </w:tcPr>
          <w:p w14:paraId="26954EF3"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4" w:space="0" w:color="auto"/>
              <w:right w:val="single" w:sz="4" w:space="0" w:color="auto"/>
            </w:tcBorders>
          </w:tcPr>
          <w:p w14:paraId="490283A3"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0080E95F"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073FAE2A" w14:textId="77777777" w:rsidTr="00195D76">
        <w:trPr>
          <w:cantSplit/>
          <w:jc w:val="center"/>
        </w:trPr>
        <w:tc>
          <w:tcPr>
            <w:tcW w:w="737" w:type="dxa"/>
            <w:tcBorders>
              <w:left w:val="single" w:sz="4" w:space="0" w:color="auto"/>
              <w:right w:val="single" w:sz="4" w:space="0" w:color="auto"/>
            </w:tcBorders>
          </w:tcPr>
          <w:p w14:paraId="5CEDB15B" w14:textId="77777777" w:rsidR="00BF46E1" w:rsidRPr="0041528A" w:rsidRDefault="00BF46E1" w:rsidP="00195D76">
            <w:pPr>
              <w:pStyle w:val="TAC"/>
            </w:pPr>
            <w:r w:rsidRPr="0041528A">
              <w:t>8</w:t>
            </w:r>
          </w:p>
        </w:tc>
        <w:tc>
          <w:tcPr>
            <w:tcW w:w="1282" w:type="dxa"/>
            <w:tcBorders>
              <w:left w:val="single" w:sz="4" w:space="0" w:color="auto"/>
              <w:right w:val="single" w:sz="4" w:space="0" w:color="auto"/>
            </w:tcBorders>
          </w:tcPr>
          <w:p w14:paraId="25B9DC0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63AEEED"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7DECF9FF" w14:textId="77777777" w:rsidR="00BF46E1" w:rsidRPr="0041528A" w:rsidRDefault="00BF46E1" w:rsidP="00195D76">
            <w:pPr>
              <w:pStyle w:val="TAL"/>
            </w:pPr>
          </w:p>
        </w:tc>
      </w:tr>
      <w:tr w:rsidR="00BF46E1" w:rsidRPr="0041528A" w14:paraId="0A45B7E4" w14:textId="77777777" w:rsidTr="00195D76">
        <w:trPr>
          <w:cantSplit/>
          <w:jc w:val="center"/>
        </w:trPr>
        <w:tc>
          <w:tcPr>
            <w:tcW w:w="737" w:type="dxa"/>
            <w:tcBorders>
              <w:left w:val="single" w:sz="4" w:space="0" w:color="auto"/>
              <w:right w:val="single" w:sz="4" w:space="0" w:color="auto"/>
            </w:tcBorders>
          </w:tcPr>
          <w:p w14:paraId="310944EB" w14:textId="77777777" w:rsidR="00BF46E1" w:rsidRPr="0041528A" w:rsidRDefault="00BF46E1" w:rsidP="00195D76">
            <w:pPr>
              <w:pStyle w:val="TAC"/>
            </w:pPr>
            <w:r w:rsidRPr="0041528A">
              <w:t>9</w:t>
            </w:r>
          </w:p>
        </w:tc>
        <w:tc>
          <w:tcPr>
            <w:tcW w:w="1282" w:type="dxa"/>
            <w:tcBorders>
              <w:left w:val="single" w:sz="4" w:space="0" w:color="auto"/>
              <w:right w:val="single" w:sz="4" w:space="0" w:color="auto"/>
            </w:tcBorders>
          </w:tcPr>
          <w:p w14:paraId="4BA5C609"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31AB18DE" w14:textId="77777777" w:rsidR="00BF46E1" w:rsidRPr="0041528A" w:rsidRDefault="00BF46E1" w:rsidP="00195D76">
            <w:pPr>
              <w:pStyle w:val="TAL"/>
            </w:pPr>
            <w:r w:rsidRPr="0041528A">
              <w:t>The user verifies that the default Wap session is properly established.</w:t>
            </w:r>
            <w:r w:rsidRPr="0041528A">
              <w:br/>
              <w:t xml:space="preserve"> The user shall attempt to close the browser or shall at least set the ME to the idle screen.</w:t>
            </w:r>
          </w:p>
        </w:tc>
        <w:tc>
          <w:tcPr>
            <w:tcW w:w="3776" w:type="dxa"/>
            <w:tcBorders>
              <w:left w:val="single" w:sz="4" w:space="0" w:color="auto"/>
              <w:right w:val="single" w:sz="4" w:space="0" w:color="auto"/>
            </w:tcBorders>
          </w:tcPr>
          <w:p w14:paraId="0BE5CF13" w14:textId="77777777" w:rsidR="00BF46E1" w:rsidRPr="0041528A" w:rsidRDefault="00BF46E1" w:rsidP="00195D76">
            <w:pPr>
              <w:pStyle w:val="TAL"/>
            </w:pPr>
          </w:p>
        </w:tc>
      </w:tr>
      <w:tr w:rsidR="00BF46E1" w:rsidRPr="0041528A" w14:paraId="05753B2A" w14:textId="77777777" w:rsidTr="00195D76">
        <w:trPr>
          <w:cantSplit/>
          <w:jc w:val="center"/>
        </w:trPr>
        <w:tc>
          <w:tcPr>
            <w:tcW w:w="737" w:type="dxa"/>
            <w:tcBorders>
              <w:left w:val="single" w:sz="4" w:space="0" w:color="auto"/>
              <w:right w:val="single" w:sz="4" w:space="0" w:color="auto"/>
            </w:tcBorders>
          </w:tcPr>
          <w:p w14:paraId="2FAC4AD8" w14:textId="77777777" w:rsidR="00BF46E1" w:rsidRPr="0041528A" w:rsidRDefault="00BF46E1" w:rsidP="00195D76">
            <w:pPr>
              <w:pStyle w:val="TAC"/>
            </w:pPr>
            <w:r w:rsidRPr="0041528A">
              <w:t>10</w:t>
            </w:r>
          </w:p>
        </w:tc>
        <w:tc>
          <w:tcPr>
            <w:tcW w:w="1282" w:type="dxa"/>
            <w:tcBorders>
              <w:left w:val="single" w:sz="4" w:space="0" w:color="auto"/>
              <w:right w:val="single" w:sz="4" w:space="0" w:color="auto"/>
            </w:tcBorders>
          </w:tcPr>
          <w:p w14:paraId="7FC00FF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6316C39" w14:textId="77777777" w:rsidR="00BF46E1" w:rsidRPr="0041528A" w:rsidRDefault="00BF46E1" w:rsidP="00195D76">
            <w:pPr>
              <w:pStyle w:val="TAL"/>
            </w:pPr>
            <w:r w:rsidRPr="0041528A">
              <w:t>PROACTIVE COMMAND PENDING: LAUNCH BROWSER 5.1.2</w:t>
            </w:r>
          </w:p>
        </w:tc>
        <w:tc>
          <w:tcPr>
            <w:tcW w:w="3776" w:type="dxa"/>
            <w:tcBorders>
              <w:left w:val="single" w:sz="4" w:space="0" w:color="auto"/>
              <w:right w:val="single" w:sz="4" w:space="0" w:color="auto"/>
            </w:tcBorders>
          </w:tcPr>
          <w:p w14:paraId="311172FE" w14:textId="77777777" w:rsidR="00BF46E1" w:rsidRPr="0041528A" w:rsidRDefault="00BF46E1" w:rsidP="00195D76">
            <w:pPr>
              <w:pStyle w:val="TAL"/>
            </w:pPr>
          </w:p>
        </w:tc>
      </w:tr>
      <w:tr w:rsidR="00BF46E1" w:rsidRPr="0041528A" w14:paraId="70711802" w14:textId="77777777" w:rsidTr="00195D76">
        <w:trPr>
          <w:cantSplit/>
          <w:jc w:val="center"/>
        </w:trPr>
        <w:tc>
          <w:tcPr>
            <w:tcW w:w="737" w:type="dxa"/>
            <w:tcBorders>
              <w:left w:val="single" w:sz="4" w:space="0" w:color="auto"/>
              <w:right w:val="single" w:sz="4" w:space="0" w:color="auto"/>
            </w:tcBorders>
          </w:tcPr>
          <w:p w14:paraId="7D6B7945" w14:textId="77777777" w:rsidR="00BF46E1" w:rsidRPr="0041528A" w:rsidRDefault="00BF46E1" w:rsidP="00195D76">
            <w:pPr>
              <w:pStyle w:val="TAC"/>
            </w:pPr>
            <w:r w:rsidRPr="0041528A">
              <w:t>11</w:t>
            </w:r>
          </w:p>
        </w:tc>
        <w:tc>
          <w:tcPr>
            <w:tcW w:w="1282" w:type="dxa"/>
            <w:tcBorders>
              <w:left w:val="single" w:sz="4" w:space="0" w:color="auto"/>
              <w:right w:val="single" w:sz="4" w:space="0" w:color="auto"/>
            </w:tcBorders>
          </w:tcPr>
          <w:p w14:paraId="1F18430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0D134A6"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74DD7F7F" w14:textId="77777777" w:rsidR="00BF46E1" w:rsidRPr="0041528A" w:rsidRDefault="00BF46E1" w:rsidP="00195D76">
            <w:pPr>
              <w:pStyle w:val="TAL"/>
            </w:pPr>
          </w:p>
        </w:tc>
      </w:tr>
      <w:tr w:rsidR="00BF46E1" w:rsidRPr="0041528A" w14:paraId="2DB64116" w14:textId="77777777" w:rsidTr="00195D76">
        <w:trPr>
          <w:cantSplit/>
          <w:jc w:val="center"/>
        </w:trPr>
        <w:tc>
          <w:tcPr>
            <w:tcW w:w="737" w:type="dxa"/>
            <w:tcBorders>
              <w:left w:val="single" w:sz="4" w:space="0" w:color="auto"/>
              <w:right w:val="single" w:sz="4" w:space="0" w:color="auto"/>
            </w:tcBorders>
          </w:tcPr>
          <w:p w14:paraId="3DB2E742" w14:textId="77777777" w:rsidR="00BF46E1" w:rsidRPr="0041528A" w:rsidRDefault="00BF46E1" w:rsidP="00195D76">
            <w:pPr>
              <w:pStyle w:val="TAC"/>
            </w:pPr>
            <w:r w:rsidRPr="0041528A">
              <w:t>12</w:t>
            </w:r>
          </w:p>
        </w:tc>
        <w:tc>
          <w:tcPr>
            <w:tcW w:w="1282" w:type="dxa"/>
            <w:tcBorders>
              <w:left w:val="single" w:sz="4" w:space="0" w:color="auto"/>
              <w:right w:val="single" w:sz="4" w:space="0" w:color="auto"/>
            </w:tcBorders>
          </w:tcPr>
          <w:p w14:paraId="135EA36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0B034E9" w14:textId="77777777" w:rsidR="00BF46E1" w:rsidRPr="0041528A" w:rsidRDefault="00BF46E1" w:rsidP="00195D76">
            <w:pPr>
              <w:pStyle w:val="TAL"/>
            </w:pPr>
            <w:r w:rsidRPr="0041528A">
              <w:t>PROACTIVE COMMAND: LAUNCH BROWSER 5.1.2</w:t>
            </w:r>
          </w:p>
        </w:tc>
        <w:tc>
          <w:tcPr>
            <w:tcW w:w="3776" w:type="dxa"/>
            <w:tcBorders>
              <w:left w:val="single" w:sz="4" w:space="0" w:color="auto"/>
              <w:right w:val="single" w:sz="4" w:space="0" w:color="auto"/>
            </w:tcBorders>
          </w:tcPr>
          <w:p w14:paraId="72EA9DD7"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208BA66D" w14:textId="77777777" w:rsidTr="00195D76">
        <w:trPr>
          <w:cantSplit/>
          <w:jc w:val="center"/>
        </w:trPr>
        <w:tc>
          <w:tcPr>
            <w:tcW w:w="737" w:type="dxa"/>
            <w:tcBorders>
              <w:left w:val="single" w:sz="4" w:space="0" w:color="auto"/>
              <w:right w:val="single" w:sz="4" w:space="0" w:color="auto"/>
            </w:tcBorders>
          </w:tcPr>
          <w:p w14:paraId="43EBA5C2" w14:textId="77777777" w:rsidR="00BF46E1" w:rsidRPr="0041528A" w:rsidRDefault="00BF46E1" w:rsidP="00195D76">
            <w:pPr>
              <w:pStyle w:val="TAC"/>
            </w:pPr>
            <w:r w:rsidRPr="0041528A">
              <w:t>13</w:t>
            </w:r>
          </w:p>
        </w:tc>
        <w:tc>
          <w:tcPr>
            <w:tcW w:w="1282" w:type="dxa"/>
            <w:tcBorders>
              <w:left w:val="single" w:sz="4" w:space="0" w:color="auto"/>
              <w:right w:val="single" w:sz="4" w:space="0" w:color="auto"/>
            </w:tcBorders>
          </w:tcPr>
          <w:p w14:paraId="4242E93B"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BFA498A"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6BE3E316" w14:textId="77777777" w:rsidR="00BF46E1" w:rsidRPr="0041528A" w:rsidRDefault="00BF46E1" w:rsidP="00195D76">
            <w:pPr>
              <w:pStyle w:val="TAL"/>
            </w:pPr>
            <w:r w:rsidRPr="0041528A">
              <w:t>[Message shall be formatted without left alignment. Remark: If left alignment is the ME's default alignment as declared in table A.2/18, no alignment change will take place]</w:t>
            </w:r>
          </w:p>
        </w:tc>
      </w:tr>
      <w:tr w:rsidR="00BF46E1" w:rsidRPr="0041528A" w14:paraId="6D50DD96" w14:textId="77777777" w:rsidTr="00195D76">
        <w:trPr>
          <w:cantSplit/>
          <w:jc w:val="center"/>
        </w:trPr>
        <w:tc>
          <w:tcPr>
            <w:tcW w:w="737" w:type="dxa"/>
            <w:tcBorders>
              <w:left w:val="single" w:sz="4" w:space="0" w:color="auto"/>
              <w:right w:val="single" w:sz="4" w:space="0" w:color="auto"/>
            </w:tcBorders>
          </w:tcPr>
          <w:p w14:paraId="287C5893" w14:textId="77777777" w:rsidR="00BF46E1" w:rsidRPr="0041528A" w:rsidRDefault="00BF46E1" w:rsidP="00195D76">
            <w:pPr>
              <w:pStyle w:val="TAC"/>
            </w:pPr>
            <w:r w:rsidRPr="0041528A">
              <w:t>14</w:t>
            </w:r>
          </w:p>
        </w:tc>
        <w:tc>
          <w:tcPr>
            <w:tcW w:w="1282" w:type="dxa"/>
            <w:tcBorders>
              <w:left w:val="single" w:sz="4" w:space="0" w:color="auto"/>
              <w:right w:val="single" w:sz="4" w:space="0" w:color="auto"/>
            </w:tcBorders>
          </w:tcPr>
          <w:p w14:paraId="455EC2FD"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5F6B379A"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2F410B07" w14:textId="77777777" w:rsidR="00BF46E1" w:rsidRPr="0041528A" w:rsidRDefault="00BF46E1" w:rsidP="00195D76">
            <w:pPr>
              <w:pStyle w:val="TAL"/>
            </w:pPr>
            <w:r w:rsidRPr="0041528A">
              <w:t>[option: user confirmation]</w:t>
            </w:r>
          </w:p>
        </w:tc>
      </w:tr>
      <w:tr w:rsidR="00BF46E1" w:rsidRPr="0041528A" w14:paraId="615DBAF1" w14:textId="77777777" w:rsidTr="00195D76">
        <w:trPr>
          <w:cantSplit/>
          <w:jc w:val="center"/>
        </w:trPr>
        <w:tc>
          <w:tcPr>
            <w:tcW w:w="737" w:type="dxa"/>
            <w:tcBorders>
              <w:left w:val="single" w:sz="4" w:space="0" w:color="auto"/>
              <w:right w:val="single" w:sz="4" w:space="0" w:color="auto"/>
            </w:tcBorders>
          </w:tcPr>
          <w:p w14:paraId="5251BFB9" w14:textId="77777777" w:rsidR="00BF46E1" w:rsidRPr="0041528A" w:rsidRDefault="00BF46E1" w:rsidP="00195D76">
            <w:pPr>
              <w:pStyle w:val="TAC"/>
            </w:pPr>
            <w:r w:rsidRPr="0041528A">
              <w:t>15</w:t>
            </w:r>
          </w:p>
        </w:tc>
        <w:tc>
          <w:tcPr>
            <w:tcW w:w="1282" w:type="dxa"/>
            <w:tcBorders>
              <w:left w:val="single" w:sz="4" w:space="0" w:color="auto"/>
              <w:right w:val="single" w:sz="4" w:space="0" w:color="auto"/>
            </w:tcBorders>
          </w:tcPr>
          <w:p w14:paraId="2534FC5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CC1712A" w14:textId="77777777" w:rsidR="00BF46E1" w:rsidRPr="0041528A" w:rsidRDefault="00BF46E1" w:rsidP="00195D76">
            <w:pPr>
              <w:pStyle w:val="TAL"/>
            </w:pPr>
            <w:r w:rsidRPr="0041528A">
              <w:t>TERMINAL RESPONSE: LAUNCH BROWSER 5.1.1</w:t>
            </w:r>
          </w:p>
        </w:tc>
        <w:tc>
          <w:tcPr>
            <w:tcW w:w="3776" w:type="dxa"/>
            <w:tcBorders>
              <w:left w:val="single" w:sz="4" w:space="0" w:color="auto"/>
              <w:right w:val="single" w:sz="4" w:space="0" w:color="auto"/>
            </w:tcBorders>
          </w:tcPr>
          <w:p w14:paraId="241F571D" w14:textId="77777777" w:rsidR="00BF46E1" w:rsidRPr="0041528A" w:rsidRDefault="00BF46E1" w:rsidP="00195D76">
            <w:pPr>
              <w:pStyle w:val="TAL"/>
            </w:pPr>
            <w:r w:rsidRPr="0041528A">
              <w:t>[Command performed successfully]</w:t>
            </w:r>
          </w:p>
        </w:tc>
      </w:tr>
      <w:tr w:rsidR="00BF46E1" w:rsidRPr="0041528A" w14:paraId="49014BE5" w14:textId="77777777" w:rsidTr="00195D76">
        <w:trPr>
          <w:cantSplit/>
          <w:jc w:val="center"/>
        </w:trPr>
        <w:tc>
          <w:tcPr>
            <w:tcW w:w="737" w:type="dxa"/>
            <w:tcBorders>
              <w:left w:val="single" w:sz="4" w:space="0" w:color="auto"/>
              <w:right w:val="single" w:sz="4" w:space="0" w:color="auto"/>
            </w:tcBorders>
          </w:tcPr>
          <w:p w14:paraId="63D98D5C" w14:textId="77777777" w:rsidR="00BF46E1" w:rsidRPr="0041528A" w:rsidRDefault="00BF46E1" w:rsidP="00195D76">
            <w:pPr>
              <w:pStyle w:val="TAC"/>
            </w:pPr>
            <w:r w:rsidRPr="0041528A">
              <w:t>16</w:t>
            </w:r>
          </w:p>
        </w:tc>
        <w:tc>
          <w:tcPr>
            <w:tcW w:w="1282" w:type="dxa"/>
            <w:tcBorders>
              <w:left w:val="single" w:sz="4" w:space="0" w:color="auto"/>
              <w:right w:val="single" w:sz="4" w:space="0" w:color="auto"/>
            </w:tcBorders>
          </w:tcPr>
          <w:p w14:paraId="2C10EC26" w14:textId="77777777" w:rsidR="00BF46E1" w:rsidRPr="0041528A" w:rsidRDefault="00BF46E1" w:rsidP="00195D76">
            <w:pPr>
              <w:pStyle w:val="TAC"/>
            </w:pPr>
            <w:r w:rsidRPr="0041528A">
              <w:t xml:space="preserve">ME </w:t>
            </w:r>
            <w:r w:rsidRPr="0041528A">
              <w:sym w:font="Symbol" w:char="F0AE"/>
            </w:r>
            <w:r w:rsidRPr="0041528A">
              <w:t xml:space="preserve"> USS </w:t>
            </w:r>
          </w:p>
        </w:tc>
        <w:tc>
          <w:tcPr>
            <w:tcW w:w="2892" w:type="dxa"/>
            <w:tcBorders>
              <w:left w:val="single" w:sz="4" w:space="0" w:color="auto"/>
              <w:right w:val="single" w:sz="4" w:space="0" w:color="auto"/>
            </w:tcBorders>
          </w:tcPr>
          <w:p w14:paraId="20402C99"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58FBA54C"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3BB71FB4" w14:textId="77777777" w:rsidTr="00195D76">
        <w:trPr>
          <w:cantSplit/>
          <w:jc w:val="center"/>
        </w:trPr>
        <w:tc>
          <w:tcPr>
            <w:tcW w:w="737" w:type="dxa"/>
            <w:tcBorders>
              <w:left w:val="single" w:sz="4" w:space="0" w:color="auto"/>
              <w:right w:val="single" w:sz="4" w:space="0" w:color="auto"/>
            </w:tcBorders>
          </w:tcPr>
          <w:p w14:paraId="51C970A0" w14:textId="77777777" w:rsidR="00BF46E1" w:rsidRPr="0041528A" w:rsidRDefault="00BF46E1" w:rsidP="00195D76">
            <w:pPr>
              <w:pStyle w:val="TAC"/>
            </w:pPr>
            <w:r w:rsidRPr="0041528A">
              <w:t>17</w:t>
            </w:r>
          </w:p>
        </w:tc>
        <w:tc>
          <w:tcPr>
            <w:tcW w:w="1282" w:type="dxa"/>
            <w:tcBorders>
              <w:left w:val="single" w:sz="4" w:space="0" w:color="auto"/>
              <w:right w:val="single" w:sz="4" w:space="0" w:color="auto"/>
            </w:tcBorders>
          </w:tcPr>
          <w:p w14:paraId="37F27B3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C6D1B88"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30C61F9A" w14:textId="77777777" w:rsidR="00BF46E1" w:rsidRPr="0041528A" w:rsidRDefault="00BF46E1" w:rsidP="00195D76">
            <w:pPr>
              <w:pStyle w:val="TAL"/>
            </w:pPr>
          </w:p>
        </w:tc>
      </w:tr>
      <w:tr w:rsidR="00BF46E1" w:rsidRPr="0041528A" w14:paraId="52988E4F" w14:textId="77777777" w:rsidTr="00195D76">
        <w:trPr>
          <w:cantSplit/>
          <w:jc w:val="center"/>
        </w:trPr>
        <w:tc>
          <w:tcPr>
            <w:tcW w:w="737" w:type="dxa"/>
            <w:tcBorders>
              <w:left w:val="single" w:sz="4" w:space="0" w:color="auto"/>
              <w:bottom w:val="single" w:sz="4" w:space="0" w:color="auto"/>
              <w:right w:val="single" w:sz="4" w:space="0" w:color="auto"/>
            </w:tcBorders>
          </w:tcPr>
          <w:p w14:paraId="7B47FE2D" w14:textId="77777777" w:rsidR="00BF46E1" w:rsidRPr="0041528A" w:rsidRDefault="00BF46E1" w:rsidP="00195D76">
            <w:pPr>
              <w:pStyle w:val="TAC"/>
            </w:pPr>
            <w:r w:rsidRPr="0041528A">
              <w:t>18</w:t>
            </w:r>
          </w:p>
        </w:tc>
        <w:tc>
          <w:tcPr>
            <w:tcW w:w="1282" w:type="dxa"/>
            <w:tcBorders>
              <w:left w:val="single" w:sz="4" w:space="0" w:color="auto"/>
              <w:bottom w:val="single" w:sz="4" w:space="0" w:color="auto"/>
              <w:right w:val="single" w:sz="4" w:space="0" w:color="auto"/>
            </w:tcBorders>
          </w:tcPr>
          <w:p w14:paraId="13EEF09F"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bottom w:val="single" w:sz="4" w:space="0" w:color="auto"/>
              <w:right w:val="single" w:sz="4" w:space="0" w:color="auto"/>
            </w:tcBorders>
          </w:tcPr>
          <w:p w14:paraId="5091C95F" w14:textId="77777777" w:rsidR="00BF46E1" w:rsidRPr="0041528A" w:rsidRDefault="00BF46E1" w:rsidP="00195D76">
            <w:pPr>
              <w:pStyle w:val="TAL"/>
            </w:pPr>
            <w:r w:rsidRPr="0041528A">
              <w:t>The user verifies that the default Wap session is properly established.</w:t>
            </w:r>
          </w:p>
        </w:tc>
        <w:tc>
          <w:tcPr>
            <w:tcW w:w="3776" w:type="dxa"/>
            <w:tcBorders>
              <w:left w:val="single" w:sz="4" w:space="0" w:color="auto"/>
              <w:bottom w:val="single" w:sz="4" w:space="0" w:color="auto"/>
              <w:right w:val="single" w:sz="4" w:space="0" w:color="auto"/>
            </w:tcBorders>
          </w:tcPr>
          <w:p w14:paraId="03E7118A" w14:textId="77777777" w:rsidR="00BF46E1" w:rsidRPr="0041528A" w:rsidRDefault="00BF46E1" w:rsidP="00195D76">
            <w:pPr>
              <w:pStyle w:val="TAL"/>
            </w:pPr>
          </w:p>
        </w:tc>
      </w:tr>
    </w:tbl>
    <w:p w14:paraId="419848DC" w14:textId="77777777" w:rsidR="00BF46E1" w:rsidRPr="0041528A" w:rsidRDefault="00BF46E1" w:rsidP="00BF46E1"/>
    <w:p w14:paraId="0A3009CD" w14:textId="77777777" w:rsidR="00BF46E1" w:rsidRPr="0041528A" w:rsidRDefault="00BF46E1" w:rsidP="00BF46E1">
      <w:r w:rsidRPr="0041528A">
        <w:t>PROACTIVE COMMAND: LAUNCH BROWSER 5.1.1</w:t>
      </w:r>
    </w:p>
    <w:p w14:paraId="6FF4A3D5" w14:textId="77777777" w:rsidR="00BF46E1" w:rsidRPr="0041528A" w:rsidRDefault="00BF46E1" w:rsidP="00BF46E1">
      <w:r w:rsidRPr="0041528A">
        <w:t>Logically:</w:t>
      </w:r>
    </w:p>
    <w:p w14:paraId="173E2296" w14:textId="77777777" w:rsidR="00BF46E1" w:rsidRPr="0041528A" w:rsidRDefault="00BF46E1" w:rsidP="0041528A">
      <w:pPr>
        <w:pStyle w:val="EW"/>
      </w:pPr>
      <w:r w:rsidRPr="0041528A">
        <w:t>Command details</w:t>
      </w:r>
    </w:p>
    <w:p w14:paraId="45C17FE0" w14:textId="77777777" w:rsidR="00BF46E1" w:rsidRPr="0041528A" w:rsidRDefault="00BF46E1" w:rsidP="0041528A">
      <w:pPr>
        <w:pStyle w:val="EW"/>
      </w:pPr>
      <w:r w:rsidRPr="0041528A">
        <w:tab/>
        <w:t>Command number:</w:t>
      </w:r>
      <w:r w:rsidRPr="0041528A">
        <w:tab/>
        <w:t>1</w:t>
      </w:r>
    </w:p>
    <w:p w14:paraId="2B5394BC" w14:textId="77777777" w:rsidR="00BF46E1" w:rsidRPr="0041528A" w:rsidRDefault="00BF46E1" w:rsidP="0041528A">
      <w:pPr>
        <w:pStyle w:val="EW"/>
      </w:pPr>
      <w:r w:rsidRPr="0041528A">
        <w:tab/>
        <w:t>Command type:</w:t>
      </w:r>
      <w:r w:rsidRPr="0041528A">
        <w:tab/>
        <w:t>LAUNCH BROWSER</w:t>
      </w:r>
    </w:p>
    <w:p w14:paraId="407DBA67" w14:textId="77777777" w:rsidR="00BF46E1" w:rsidRPr="0041528A" w:rsidRDefault="00BF46E1" w:rsidP="0041528A">
      <w:pPr>
        <w:pStyle w:val="EW"/>
      </w:pPr>
      <w:r w:rsidRPr="0041528A">
        <w:tab/>
        <w:t>Command qualifier:</w:t>
      </w:r>
      <w:r w:rsidRPr="0041528A">
        <w:tab/>
        <w:t>launch browser, if not already launched</w:t>
      </w:r>
    </w:p>
    <w:p w14:paraId="3264CD8C" w14:textId="77777777" w:rsidR="00BF46E1" w:rsidRPr="0041528A" w:rsidRDefault="00BF46E1" w:rsidP="0041528A">
      <w:pPr>
        <w:pStyle w:val="EW"/>
      </w:pPr>
      <w:r w:rsidRPr="0041528A">
        <w:t>Device identities</w:t>
      </w:r>
    </w:p>
    <w:p w14:paraId="602E3C50" w14:textId="77777777" w:rsidR="00BF46E1" w:rsidRPr="0041528A" w:rsidRDefault="00BF46E1" w:rsidP="0041528A">
      <w:pPr>
        <w:pStyle w:val="EW"/>
      </w:pPr>
      <w:r w:rsidRPr="0041528A">
        <w:tab/>
        <w:t>Source device:</w:t>
      </w:r>
      <w:r w:rsidRPr="0041528A">
        <w:tab/>
        <w:t>UICC</w:t>
      </w:r>
    </w:p>
    <w:p w14:paraId="68CCBBB3" w14:textId="77777777" w:rsidR="00BF46E1" w:rsidRPr="0041528A" w:rsidRDefault="00BF46E1" w:rsidP="0041528A">
      <w:pPr>
        <w:pStyle w:val="EW"/>
      </w:pPr>
      <w:r w:rsidRPr="0041528A">
        <w:lastRenderedPageBreak/>
        <w:tab/>
        <w:t>Destination device:</w:t>
      </w:r>
      <w:r w:rsidRPr="0041528A">
        <w:tab/>
        <w:t>ME</w:t>
      </w:r>
    </w:p>
    <w:p w14:paraId="1149BEC9" w14:textId="77777777" w:rsidR="00BF46E1" w:rsidRPr="0041528A" w:rsidRDefault="00BF46E1" w:rsidP="0041528A">
      <w:pPr>
        <w:pStyle w:val="EW"/>
      </w:pPr>
      <w:r w:rsidRPr="0041528A">
        <w:tab/>
        <w:t>URL</w:t>
      </w:r>
      <w:r w:rsidRPr="0041528A">
        <w:tab/>
      </w:r>
      <w:hyperlink r:id="rId18"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5528E90E" w14:textId="77777777" w:rsidR="00BF46E1" w:rsidRPr="0041528A" w:rsidRDefault="00BF46E1" w:rsidP="0041528A">
      <w:pPr>
        <w:pStyle w:val="EW"/>
      </w:pPr>
      <w:r w:rsidRPr="0041528A">
        <w:t>Alpha Identifier</w:t>
      </w:r>
      <w:r w:rsidRPr="0041528A">
        <w:tab/>
        <w:t>"Defined URL 1"</w:t>
      </w:r>
    </w:p>
    <w:p w14:paraId="1D81953B" w14:textId="77777777" w:rsidR="00BF46E1" w:rsidRPr="0041528A" w:rsidRDefault="00BF46E1" w:rsidP="0041528A">
      <w:pPr>
        <w:pStyle w:val="EW"/>
      </w:pPr>
      <w:r w:rsidRPr="0041528A">
        <w:t>Text Attribute</w:t>
      </w:r>
    </w:p>
    <w:p w14:paraId="0F46B56E" w14:textId="77777777" w:rsidR="00BF46E1" w:rsidRPr="0041528A" w:rsidRDefault="00BF46E1" w:rsidP="0041528A">
      <w:pPr>
        <w:pStyle w:val="EW"/>
      </w:pPr>
      <w:r w:rsidRPr="0041528A">
        <w:tab/>
        <w:t>Formatting position:</w:t>
      </w:r>
      <w:r w:rsidRPr="0041528A">
        <w:tab/>
        <w:t>0</w:t>
      </w:r>
    </w:p>
    <w:p w14:paraId="26AAEAE5" w14:textId="77777777" w:rsidR="00BF46E1" w:rsidRPr="0041528A" w:rsidRDefault="00BF46E1" w:rsidP="0041528A">
      <w:pPr>
        <w:pStyle w:val="EW"/>
      </w:pPr>
      <w:r w:rsidRPr="0041528A">
        <w:tab/>
        <w:t>Formatting length:</w:t>
      </w:r>
      <w:r w:rsidRPr="0041528A">
        <w:tab/>
        <w:t>13</w:t>
      </w:r>
    </w:p>
    <w:p w14:paraId="060213EF"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18C368E8" w14:textId="77777777" w:rsidR="00BF46E1" w:rsidRPr="0041528A" w:rsidRDefault="00BF46E1" w:rsidP="0041528A">
      <w:pPr>
        <w:pStyle w:val="EX"/>
      </w:pPr>
      <w:r w:rsidRPr="0041528A">
        <w:tab/>
        <w:t>Colour:</w:t>
      </w:r>
      <w:r w:rsidRPr="0041528A">
        <w:tab/>
        <w:t>Dark Green Foreground, Bright Yellow Background</w:t>
      </w:r>
    </w:p>
    <w:p w14:paraId="1B9C3EC9" w14:textId="77777777" w:rsidR="00BF46E1" w:rsidRPr="0041528A" w:rsidRDefault="00BF46E1" w:rsidP="00BF46E1">
      <w:r w:rsidRPr="0041528A">
        <w:t>Coding:</w:t>
      </w:r>
    </w:p>
    <w:p w14:paraId="542168D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3792E2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0BF759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C0FF7C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BA07A49"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16800DF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9A4DFE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52F521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36D8278"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6B32F2F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C9F982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19C6FB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976F37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366B4E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63612B9" w14:textId="77777777" w:rsidR="00BF46E1" w:rsidRPr="0041528A" w:rsidRDefault="00BF46E1" w:rsidP="00195D76">
            <w:pPr>
              <w:pStyle w:val="TAC"/>
            </w:pPr>
            <w:r w:rsidRPr="0041528A">
              <w:t>31</w:t>
            </w:r>
          </w:p>
        </w:tc>
      </w:tr>
      <w:tr w:rsidR="00BF46E1" w:rsidRPr="0041528A" w14:paraId="7F48D1DE" w14:textId="77777777" w:rsidTr="00195D76">
        <w:trPr>
          <w:jc w:val="center"/>
        </w:trPr>
        <w:tc>
          <w:tcPr>
            <w:tcW w:w="1134" w:type="dxa"/>
            <w:tcBorders>
              <w:right w:val="single" w:sz="4" w:space="0" w:color="auto"/>
            </w:tcBorders>
          </w:tcPr>
          <w:p w14:paraId="0AEB898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9088685"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271D5ACF"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2C317D6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1A4E03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D397060"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0F98CBAD"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73CA5EAF"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359F55ED"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3CB02802"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CFBB66F"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F9294C4"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562183D" w14:textId="77777777" w:rsidR="00BF46E1" w:rsidRPr="0041528A" w:rsidRDefault="00BF46E1" w:rsidP="00195D76">
            <w:pPr>
              <w:pStyle w:val="TAC"/>
            </w:pPr>
            <w:r w:rsidRPr="0041528A">
              <w:t>2E</w:t>
            </w:r>
          </w:p>
        </w:tc>
      </w:tr>
      <w:tr w:rsidR="00BF46E1" w:rsidRPr="0041528A" w14:paraId="7F0415E9" w14:textId="77777777" w:rsidTr="00195D76">
        <w:trPr>
          <w:jc w:val="center"/>
        </w:trPr>
        <w:tc>
          <w:tcPr>
            <w:tcW w:w="1134" w:type="dxa"/>
            <w:tcBorders>
              <w:right w:val="single" w:sz="4" w:space="0" w:color="auto"/>
            </w:tcBorders>
          </w:tcPr>
          <w:p w14:paraId="27A83F9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C9B5259"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6DB314C5"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0A30ADE6"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088C0C6D"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7FC56A17"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5383F2E9"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080AA68B"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1BA3EA6E"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A653FD2"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194E4E88"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C2778F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1589976" w14:textId="77777777" w:rsidR="00BF46E1" w:rsidRPr="0041528A" w:rsidRDefault="00BF46E1" w:rsidP="00195D76">
            <w:pPr>
              <w:pStyle w:val="TAC"/>
            </w:pPr>
            <w:r w:rsidRPr="0041528A">
              <w:t>66</w:t>
            </w:r>
          </w:p>
        </w:tc>
      </w:tr>
      <w:tr w:rsidR="00BF46E1" w:rsidRPr="0041528A" w14:paraId="48F00D8B" w14:textId="77777777" w:rsidTr="00195D76">
        <w:trPr>
          <w:jc w:val="center"/>
        </w:trPr>
        <w:tc>
          <w:tcPr>
            <w:tcW w:w="1134" w:type="dxa"/>
            <w:tcBorders>
              <w:right w:val="single" w:sz="4" w:space="0" w:color="auto"/>
            </w:tcBorders>
          </w:tcPr>
          <w:p w14:paraId="5AC987E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06E7C83"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9AB62CA"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EF9B7E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D0FDF35"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4F2D9B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3983C52"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524ED7A6"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35B3EE8C"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52D3324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B3C70DD"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28C2821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90466FF" w14:textId="77777777" w:rsidR="00BF46E1" w:rsidRPr="0041528A" w:rsidRDefault="00BF46E1" w:rsidP="00195D76">
            <w:pPr>
              <w:pStyle w:val="TAC"/>
            </w:pPr>
            <w:r w:rsidRPr="0041528A">
              <w:t>04</w:t>
            </w:r>
          </w:p>
        </w:tc>
      </w:tr>
      <w:tr w:rsidR="00BF46E1" w:rsidRPr="0041528A" w14:paraId="551F80F0" w14:textId="77777777" w:rsidTr="00195D76">
        <w:trPr>
          <w:jc w:val="center"/>
        </w:trPr>
        <w:tc>
          <w:tcPr>
            <w:tcW w:w="1134" w:type="dxa"/>
            <w:tcBorders>
              <w:right w:val="single" w:sz="4" w:space="0" w:color="auto"/>
            </w:tcBorders>
          </w:tcPr>
          <w:p w14:paraId="3C445D3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5B9116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7DC5628"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6AE224E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0AEB319" w14:textId="77777777" w:rsidR="00BF46E1" w:rsidRPr="0041528A" w:rsidRDefault="00BF46E1" w:rsidP="00195D76">
            <w:pPr>
              <w:pStyle w:val="TAC"/>
            </w:pPr>
            <w:r w:rsidRPr="0041528A">
              <w:t>B4</w:t>
            </w:r>
          </w:p>
        </w:tc>
        <w:tc>
          <w:tcPr>
            <w:tcW w:w="567" w:type="dxa"/>
            <w:tcBorders>
              <w:top w:val="single" w:sz="4" w:space="0" w:color="auto"/>
              <w:left w:val="single" w:sz="4" w:space="0" w:color="auto"/>
            </w:tcBorders>
          </w:tcPr>
          <w:p w14:paraId="49197F41" w14:textId="77777777" w:rsidR="00BF46E1" w:rsidRPr="0041528A" w:rsidRDefault="00BF46E1" w:rsidP="00195D76">
            <w:pPr>
              <w:pStyle w:val="TAC"/>
            </w:pPr>
          </w:p>
        </w:tc>
        <w:tc>
          <w:tcPr>
            <w:tcW w:w="567" w:type="dxa"/>
            <w:tcBorders>
              <w:top w:val="single" w:sz="4" w:space="0" w:color="auto"/>
            </w:tcBorders>
          </w:tcPr>
          <w:p w14:paraId="7233AACA" w14:textId="77777777" w:rsidR="00BF46E1" w:rsidRPr="0041528A" w:rsidRDefault="00BF46E1" w:rsidP="00195D76">
            <w:pPr>
              <w:pStyle w:val="TAC"/>
            </w:pPr>
          </w:p>
        </w:tc>
        <w:tc>
          <w:tcPr>
            <w:tcW w:w="567" w:type="dxa"/>
            <w:tcBorders>
              <w:top w:val="single" w:sz="4" w:space="0" w:color="auto"/>
            </w:tcBorders>
          </w:tcPr>
          <w:p w14:paraId="432C0C4E" w14:textId="77777777" w:rsidR="00BF46E1" w:rsidRPr="0041528A" w:rsidRDefault="00BF46E1" w:rsidP="00195D76">
            <w:pPr>
              <w:pStyle w:val="TAC"/>
            </w:pPr>
          </w:p>
        </w:tc>
        <w:tc>
          <w:tcPr>
            <w:tcW w:w="567" w:type="dxa"/>
            <w:tcBorders>
              <w:top w:val="single" w:sz="4" w:space="0" w:color="auto"/>
            </w:tcBorders>
          </w:tcPr>
          <w:p w14:paraId="0BE0EF2B" w14:textId="77777777" w:rsidR="00BF46E1" w:rsidRPr="0041528A" w:rsidRDefault="00BF46E1" w:rsidP="00195D76">
            <w:pPr>
              <w:pStyle w:val="TAC"/>
            </w:pPr>
          </w:p>
        </w:tc>
        <w:tc>
          <w:tcPr>
            <w:tcW w:w="567" w:type="dxa"/>
            <w:tcBorders>
              <w:top w:val="single" w:sz="4" w:space="0" w:color="auto"/>
            </w:tcBorders>
          </w:tcPr>
          <w:p w14:paraId="4F440E80" w14:textId="77777777" w:rsidR="00BF46E1" w:rsidRPr="0041528A" w:rsidRDefault="00BF46E1" w:rsidP="00195D76">
            <w:pPr>
              <w:pStyle w:val="TAC"/>
            </w:pPr>
          </w:p>
        </w:tc>
        <w:tc>
          <w:tcPr>
            <w:tcW w:w="567" w:type="dxa"/>
            <w:tcBorders>
              <w:top w:val="single" w:sz="4" w:space="0" w:color="auto"/>
            </w:tcBorders>
          </w:tcPr>
          <w:p w14:paraId="00ED2217" w14:textId="77777777" w:rsidR="00BF46E1" w:rsidRPr="0041528A" w:rsidRDefault="00BF46E1" w:rsidP="00195D76">
            <w:pPr>
              <w:pStyle w:val="TAC"/>
            </w:pPr>
          </w:p>
        </w:tc>
        <w:tc>
          <w:tcPr>
            <w:tcW w:w="567" w:type="dxa"/>
            <w:tcBorders>
              <w:top w:val="single" w:sz="4" w:space="0" w:color="auto"/>
            </w:tcBorders>
          </w:tcPr>
          <w:p w14:paraId="24417AD0" w14:textId="77777777" w:rsidR="00BF46E1" w:rsidRPr="0041528A" w:rsidRDefault="00BF46E1" w:rsidP="00195D76">
            <w:pPr>
              <w:pStyle w:val="TAC"/>
            </w:pPr>
          </w:p>
        </w:tc>
        <w:tc>
          <w:tcPr>
            <w:tcW w:w="567" w:type="dxa"/>
            <w:tcBorders>
              <w:top w:val="single" w:sz="4" w:space="0" w:color="auto"/>
            </w:tcBorders>
          </w:tcPr>
          <w:p w14:paraId="7F1148B7" w14:textId="77777777" w:rsidR="00BF46E1" w:rsidRPr="0041528A" w:rsidRDefault="00BF46E1" w:rsidP="00195D76">
            <w:pPr>
              <w:pStyle w:val="TAC"/>
            </w:pPr>
          </w:p>
        </w:tc>
      </w:tr>
    </w:tbl>
    <w:p w14:paraId="34A2615D" w14:textId="77777777" w:rsidR="00BF46E1" w:rsidRPr="0041528A" w:rsidRDefault="00BF46E1" w:rsidP="00BF46E1"/>
    <w:p w14:paraId="547DEF05" w14:textId="77777777" w:rsidR="00BF46E1" w:rsidRPr="0041528A" w:rsidRDefault="00BF46E1" w:rsidP="00BF46E1">
      <w:r w:rsidRPr="0041528A">
        <w:t>PROACTIVE COMMAND: LAUNCH BROWSER 5.1.2</w:t>
      </w:r>
    </w:p>
    <w:p w14:paraId="7E478288" w14:textId="77777777" w:rsidR="00BF46E1" w:rsidRPr="0041528A" w:rsidRDefault="00BF46E1" w:rsidP="00BF46E1">
      <w:r w:rsidRPr="0041528A">
        <w:t>Logically:</w:t>
      </w:r>
    </w:p>
    <w:p w14:paraId="186794F1" w14:textId="77777777" w:rsidR="00BF46E1" w:rsidRPr="0041528A" w:rsidRDefault="00BF46E1" w:rsidP="0041528A">
      <w:pPr>
        <w:pStyle w:val="EW"/>
      </w:pPr>
      <w:r w:rsidRPr="0041528A">
        <w:t>Command details</w:t>
      </w:r>
    </w:p>
    <w:p w14:paraId="58C9AD01" w14:textId="77777777" w:rsidR="00BF46E1" w:rsidRPr="0041528A" w:rsidRDefault="00BF46E1" w:rsidP="0041528A">
      <w:pPr>
        <w:pStyle w:val="EW"/>
      </w:pPr>
      <w:r w:rsidRPr="0041528A">
        <w:tab/>
        <w:t>Command number:</w:t>
      </w:r>
      <w:r w:rsidRPr="0041528A">
        <w:tab/>
        <w:t>1</w:t>
      </w:r>
    </w:p>
    <w:p w14:paraId="4BFED5D5" w14:textId="77777777" w:rsidR="00BF46E1" w:rsidRPr="0041528A" w:rsidRDefault="00BF46E1" w:rsidP="0041528A">
      <w:pPr>
        <w:pStyle w:val="EW"/>
      </w:pPr>
      <w:r w:rsidRPr="0041528A">
        <w:tab/>
        <w:t>Command type:</w:t>
      </w:r>
      <w:r w:rsidRPr="0041528A">
        <w:tab/>
        <w:t>LAUNCH BROWSER</w:t>
      </w:r>
    </w:p>
    <w:p w14:paraId="0A5E1763" w14:textId="77777777" w:rsidR="00BF46E1" w:rsidRPr="0041528A" w:rsidRDefault="00BF46E1" w:rsidP="0041528A">
      <w:pPr>
        <w:pStyle w:val="EW"/>
      </w:pPr>
      <w:r w:rsidRPr="0041528A">
        <w:tab/>
        <w:t>Command qualifier:</w:t>
      </w:r>
      <w:r w:rsidRPr="0041528A">
        <w:tab/>
        <w:t>launch browser, if not already launched</w:t>
      </w:r>
    </w:p>
    <w:p w14:paraId="56B3DD9F" w14:textId="77777777" w:rsidR="00BF46E1" w:rsidRPr="0041528A" w:rsidRDefault="00BF46E1" w:rsidP="0041528A">
      <w:pPr>
        <w:pStyle w:val="EW"/>
      </w:pPr>
      <w:r w:rsidRPr="0041528A">
        <w:t>Device identities</w:t>
      </w:r>
    </w:p>
    <w:p w14:paraId="4D4A007E" w14:textId="77777777" w:rsidR="00BF46E1" w:rsidRPr="0041528A" w:rsidRDefault="00BF46E1" w:rsidP="0041528A">
      <w:pPr>
        <w:pStyle w:val="EW"/>
      </w:pPr>
      <w:r w:rsidRPr="0041528A">
        <w:tab/>
        <w:t>Source device:</w:t>
      </w:r>
      <w:r w:rsidRPr="0041528A">
        <w:tab/>
        <w:t>UICC</w:t>
      </w:r>
    </w:p>
    <w:p w14:paraId="2B01B28C" w14:textId="77777777" w:rsidR="00BF46E1" w:rsidRPr="0041528A" w:rsidRDefault="00BF46E1" w:rsidP="0041528A">
      <w:pPr>
        <w:pStyle w:val="EW"/>
      </w:pPr>
      <w:r w:rsidRPr="0041528A">
        <w:tab/>
        <w:t>Destination device:</w:t>
      </w:r>
      <w:r w:rsidRPr="0041528A">
        <w:tab/>
        <w:t>ME</w:t>
      </w:r>
    </w:p>
    <w:p w14:paraId="7B2B775A" w14:textId="77777777" w:rsidR="00BF46E1" w:rsidRPr="0041528A" w:rsidRDefault="00BF46E1" w:rsidP="0041528A">
      <w:pPr>
        <w:pStyle w:val="EW"/>
      </w:pPr>
      <w:r w:rsidRPr="0041528A">
        <w:tab/>
        <w:t>URL</w:t>
      </w:r>
      <w:r w:rsidRPr="0041528A">
        <w:tab/>
      </w:r>
      <w:hyperlink r:id="rId19"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4D8EB75F" w14:textId="77777777" w:rsidR="00BF46E1" w:rsidRPr="0041528A" w:rsidRDefault="00BF46E1" w:rsidP="0041528A">
      <w:pPr>
        <w:pStyle w:val="EX"/>
      </w:pPr>
      <w:r w:rsidRPr="0041528A">
        <w:t>Alpha Identifier</w:t>
      </w:r>
      <w:r w:rsidRPr="0041528A">
        <w:tab/>
        <w:t>"Defined URL 2"</w:t>
      </w:r>
    </w:p>
    <w:p w14:paraId="771DA521" w14:textId="77777777" w:rsidR="00BF46E1" w:rsidRPr="0041528A" w:rsidRDefault="00BF46E1" w:rsidP="00BF46E1">
      <w:r w:rsidRPr="0041528A">
        <w:t>Coding:</w:t>
      </w:r>
    </w:p>
    <w:p w14:paraId="4754D93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157405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D1E51D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F35D7A2"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F9E1C5F"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2FB33D0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A39318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F2EB94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E8798F6"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4303F4F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9D9EBF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83E581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AC56F3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349B36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D7374DF" w14:textId="77777777" w:rsidR="00BF46E1" w:rsidRPr="0041528A" w:rsidRDefault="00BF46E1" w:rsidP="00195D76">
            <w:pPr>
              <w:pStyle w:val="TAC"/>
            </w:pPr>
            <w:r w:rsidRPr="0041528A">
              <w:t>31</w:t>
            </w:r>
          </w:p>
        </w:tc>
      </w:tr>
      <w:tr w:rsidR="00BF46E1" w:rsidRPr="0041528A" w14:paraId="1E95E8B4" w14:textId="77777777" w:rsidTr="00195D76">
        <w:trPr>
          <w:jc w:val="center"/>
        </w:trPr>
        <w:tc>
          <w:tcPr>
            <w:tcW w:w="1134" w:type="dxa"/>
            <w:tcBorders>
              <w:right w:val="single" w:sz="4" w:space="0" w:color="auto"/>
            </w:tcBorders>
          </w:tcPr>
          <w:p w14:paraId="3B4B2AD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DB70B43"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0237FA09"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387FE5F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DA50AA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F964058"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222F5918"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0D79C17E"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1300B519"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1D304E03"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12D78F8"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8869E8F"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F7D8CF8" w14:textId="77777777" w:rsidR="00BF46E1" w:rsidRPr="0041528A" w:rsidRDefault="00BF46E1" w:rsidP="00195D76">
            <w:pPr>
              <w:pStyle w:val="TAC"/>
            </w:pPr>
            <w:r w:rsidRPr="0041528A">
              <w:t>2E</w:t>
            </w:r>
          </w:p>
        </w:tc>
      </w:tr>
      <w:tr w:rsidR="00BF46E1" w:rsidRPr="0041528A" w14:paraId="7FABF9B6" w14:textId="77777777" w:rsidTr="00195D76">
        <w:trPr>
          <w:jc w:val="center"/>
        </w:trPr>
        <w:tc>
          <w:tcPr>
            <w:tcW w:w="1134" w:type="dxa"/>
            <w:tcBorders>
              <w:right w:val="single" w:sz="4" w:space="0" w:color="auto"/>
            </w:tcBorders>
          </w:tcPr>
          <w:p w14:paraId="780CF65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45437BC"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4DEAFB24"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4AB177BC"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154B311B"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00A78911"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364203C1"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1D96CDE5"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3D6593C5"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CE2D4A3"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5047CE2"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3837B3C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BF7E228" w14:textId="77777777" w:rsidR="00BF46E1" w:rsidRPr="0041528A" w:rsidRDefault="00BF46E1" w:rsidP="00195D76">
            <w:pPr>
              <w:pStyle w:val="TAC"/>
            </w:pPr>
            <w:r w:rsidRPr="0041528A">
              <w:t>66</w:t>
            </w:r>
          </w:p>
        </w:tc>
      </w:tr>
      <w:tr w:rsidR="00BF46E1" w:rsidRPr="0041528A" w14:paraId="4F43E2EF" w14:textId="77777777" w:rsidTr="00195D76">
        <w:trPr>
          <w:jc w:val="center"/>
        </w:trPr>
        <w:tc>
          <w:tcPr>
            <w:tcW w:w="1134" w:type="dxa"/>
            <w:tcBorders>
              <w:right w:val="single" w:sz="4" w:space="0" w:color="auto"/>
            </w:tcBorders>
          </w:tcPr>
          <w:p w14:paraId="0397AB8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C9B85BF"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566E354"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72BD99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8467786"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264469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BF4F2D0"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4F13D507"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46E0419D"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2441F63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190193E" w14:textId="77777777" w:rsidR="00BF46E1" w:rsidRPr="0041528A" w:rsidRDefault="00BF46E1" w:rsidP="00195D76">
            <w:pPr>
              <w:pStyle w:val="TAC"/>
            </w:pPr>
            <w:r w:rsidRPr="0041528A">
              <w:t>32</w:t>
            </w:r>
          </w:p>
        </w:tc>
        <w:tc>
          <w:tcPr>
            <w:tcW w:w="567" w:type="dxa"/>
            <w:tcBorders>
              <w:top w:val="single" w:sz="4" w:space="0" w:color="auto"/>
              <w:left w:val="single" w:sz="4" w:space="0" w:color="auto"/>
            </w:tcBorders>
          </w:tcPr>
          <w:p w14:paraId="602510E6" w14:textId="77777777" w:rsidR="00BF46E1" w:rsidRPr="0041528A" w:rsidRDefault="00BF46E1" w:rsidP="00195D76">
            <w:pPr>
              <w:pStyle w:val="TAC"/>
            </w:pPr>
          </w:p>
        </w:tc>
        <w:tc>
          <w:tcPr>
            <w:tcW w:w="567" w:type="dxa"/>
            <w:tcBorders>
              <w:top w:val="single" w:sz="4" w:space="0" w:color="auto"/>
            </w:tcBorders>
          </w:tcPr>
          <w:p w14:paraId="09063C4C" w14:textId="77777777" w:rsidR="00BF46E1" w:rsidRPr="0041528A" w:rsidRDefault="00BF46E1" w:rsidP="00195D76">
            <w:pPr>
              <w:pStyle w:val="TAC"/>
            </w:pPr>
          </w:p>
        </w:tc>
      </w:tr>
    </w:tbl>
    <w:p w14:paraId="7A65D4EB" w14:textId="77777777" w:rsidR="00BF46E1" w:rsidRPr="0041528A" w:rsidRDefault="00BF46E1" w:rsidP="00BF46E1"/>
    <w:p w14:paraId="2FA6435E" w14:textId="77777777" w:rsidR="00BF46E1" w:rsidRPr="0041528A" w:rsidRDefault="00BF46E1" w:rsidP="00BF46E1">
      <w:r w:rsidRPr="0041528A">
        <w:t>TERMINAL RESPONSE: LAUNCH BROWSER 5.1.1</w:t>
      </w:r>
    </w:p>
    <w:p w14:paraId="18733AB4" w14:textId="77777777" w:rsidR="00BF46E1" w:rsidRPr="0041528A" w:rsidRDefault="00BF46E1" w:rsidP="00BF46E1">
      <w:r w:rsidRPr="0041528A">
        <w:t>Logically:</w:t>
      </w:r>
    </w:p>
    <w:p w14:paraId="179FBECB" w14:textId="77777777" w:rsidR="00BF46E1" w:rsidRPr="0041528A" w:rsidRDefault="00BF46E1" w:rsidP="0041528A">
      <w:pPr>
        <w:pStyle w:val="EW"/>
      </w:pPr>
      <w:r w:rsidRPr="0041528A">
        <w:t>Command details</w:t>
      </w:r>
    </w:p>
    <w:p w14:paraId="66673C73" w14:textId="77777777" w:rsidR="00BF46E1" w:rsidRPr="0041528A" w:rsidRDefault="00BF46E1" w:rsidP="0041528A">
      <w:pPr>
        <w:pStyle w:val="EW"/>
      </w:pPr>
      <w:r w:rsidRPr="0041528A">
        <w:tab/>
        <w:t>Command number:</w:t>
      </w:r>
      <w:r w:rsidRPr="0041528A">
        <w:tab/>
        <w:t>1</w:t>
      </w:r>
    </w:p>
    <w:p w14:paraId="2186E54A" w14:textId="77777777" w:rsidR="00BF46E1" w:rsidRPr="0041528A" w:rsidRDefault="00BF46E1" w:rsidP="0041528A">
      <w:pPr>
        <w:pStyle w:val="EW"/>
      </w:pPr>
      <w:r w:rsidRPr="0041528A">
        <w:tab/>
        <w:t>Command type:</w:t>
      </w:r>
      <w:r w:rsidRPr="0041528A">
        <w:tab/>
        <w:t>LAUNCH BROWSER</w:t>
      </w:r>
    </w:p>
    <w:p w14:paraId="4F1715BC" w14:textId="77777777" w:rsidR="00BF46E1" w:rsidRPr="0041528A" w:rsidRDefault="00BF46E1" w:rsidP="0041528A">
      <w:pPr>
        <w:pStyle w:val="EW"/>
      </w:pPr>
      <w:r w:rsidRPr="0041528A">
        <w:tab/>
        <w:t>Command qualifier:</w:t>
      </w:r>
      <w:r w:rsidRPr="0041528A">
        <w:tab/>
        <w:t>launch browser, if not already launched</w:t>
      </w:r>
    </w:p>
    <w:p w14:paraId="43A99C92" w14:textId="77777777" w:rsidR="00BF46E1" w:rsidRPr="0041528A" w:rsidRDefault="00BF46E1" w:rsidP="0041528A">
      <w:pPr>
        <w:pStyle w:val="EW"/>
      </w:pPr>
      <w:r w:rsidRPr="0041528A">
        <w:t>Device identities</w:t>
      </w:r>
    </w:p>
    <w:p w14:paraId="5CE86D9F" w14:textId="77777777" w:rsidR="00BF46E1" w:rsidRPr="0041528A" w:rsidRDefault="00BF46E1" w:rsidP="0041528A">
      <w:pPr>
        <w:pStyle w:val="EW"/>
      </w:pPr>
      <w:r w:rsidRPr="0041528A">
        <w:tab/>
        <w:t>Source device:</w:t>
      </w:r>
      <w:r w:rsidRPr="0041528A">
        <w:tab/>
        <w:t>ME</w:t>
      </w:r>
    </w:p>
    <w:p w14:paraId="5BC24BC5" w14:textId="77777777" w:rsidR="00BF46E1" w:rsidRPr="0041528A" w:rsidRDefault="00BF46E1" w:rsidP="0041528A">
      <w:pPr>
        <w:pStyle w:val="EW"/>
      </w:pPr>
      <w:r w:rsidRPr="0041528A">
        <w:tab/>
        <w:t>Destination device:</w:t>
      </w:r>
      <w:r w:rsidRPr="0041528A">
        <w:tab/>
        <w:t>UICC</w:t>
      </w:r>
    </w:p>
    <w:p w14:paraId="47E1AAB2" w14:textId="77777777" w:rsidR="00BF46E1" w:rsidRPr="0041528A" w:rsidRDefault="00BF46E1" w:rsidP="0041528A">
      <w:pPr>
        <w:pStyle w:val="EW"/>
      </w:pPr>
      <w:r w:rsidRPr="0041528A">
        <w:t>Result</w:t>
      </w:r>
    </w:p>
    <w:p w14:paraId="375E383F" w14:textId="77777777" w:rsidR="00BF46E1" w:rsidRPr="0041528A" w:rsidRDefault="00BF46E1" w:rsidP="0041528A">
      <w:pPr>
        <w:pStyle w:val="EX"/>
      </w:pPr>
      <w:r w:rsidRPr="0041528A">
        <w:tab/>
        <w:t>General Result:</w:t>
      </w:r>
      <w:r w:rsidRPr="0041528A">
        <w:tab/>
        <w:t>Command performed successfully</w:t>
      </w:r>
    </w:p>
    <w:p w14:paraId="34A08A9A" w14:textId="77777777" w:rsidR="00BF46E1" w:rsidRPr="0041528A" w:rsidRDefault="00BF46E1" w:rsidP="00BF46E1">
      <w:r w:rsidRPr="0041528A">
        <w:t>Coding:</w:t>
      </w:r>
    </w:p>
    <w:p w14:paraId="0DF1F4E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0F2090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64C721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DC2D7F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6E319B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15F0B5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6425AAD"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7A9D6B6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42F008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A33087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2D9830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D8427F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1FDFDB5"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7FACD7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BA9175C" w14:textId="77777777" w:rsidR="00BF46E1" w:rsidRPr="0041528A" w:rsidRDefault="00BF46E1" w:rsidP="00195D76">
            <w:pPr>
              <w:pStyle w:val="TAC"/>
            </w:pPr>
            <w:r w:rsidRPr="0041528A">
              <w:t>00</w:t>
            </w:r>
          </w:p>
        </w:tc>
      </w:tr>
    </w:tbl>
    <w:p w14:paraId="70520F76" w14:textId="77777777" w:rsidR="00BF46E1" w:rsidRPr="0041528A" w:rsidRDefault="00BF46E1" w:rsidP="00BF46E1"/>
    <w:p w14:paraId="1728169C" w14:textId="77777777" w:rsidR="00BF46E1" w:rsidRPr="0041528A" w:rsidRDefault="00BF46E1" w:rsidP="00BF46E1">
      <w:pPr>
        <w:pStyle w:val="H6"/>
      </w:pPr>
      <w:r w:rsidRPr="0041528A">
        <w:lastRenderedPageBreak/>
        <w:t>27.22.4.26.5.1.5</w:t>
      </w:r>
      <w:r w:rsidRPr="0041528A">
        <w:tab/>
        <w:t>Test Requirement</w:t>
      </w:r>
    </w:p>
    <w:p w14:paraId="77F81225" w14:textId="77777777" w:rsidR="00BF46E1" w:rsidRPr="0041528A" w:rsidRDefault="00BF46E1" w:rsidP="00BF46E1">
      <w:r w:rsidRPr="0041528A">
        <w:t>The ME shall operate in the manner defined in expected sequences 5.1.</w:t>
      </w:r>
    </w:p>
    <w:p w14:paraId="02DD0D7B" w14:textId="77777777" w:rsidR="00BF46E1" w:rsidRPr="0041528A" w:rsidRDefault="00BF46E1" w:rsidP="00BF46E1">
      <w:pPr>
        <w:pStyle w:val="H6"/>
      </w:pPr>
      <w:r w:rsidRPr="0041528A">
        <w:t>27.22.4.26.5.2</w:t>
      </w:r>
      <w:r w:rsidRPr="0041528A">
        <w:tab/>
        <w:t>LAUNCH BROWSER (support of Text Attribute – Center Alignment)</w:t>
      </w:r>
    </w:p>
    <w:p w14:paraId="755ADADB" w14:textId="77777777" w:rsidR="00BF46E1" w:rsidRPr="0041528A" w:rsidRDefault="00BF46E1" w:rsidP="00BF46E1">
      <w:pPr>
        <w:pStyle w:val="H6"/>
      </w:pPr>
      <w:r w:rsidRPr="0041528A">
        <w:t>27.22.4.26.5.2.1</w:t>
      </w:r>
      <w:r w:rsidRPr="0041528A">
        <w:tab/>
        <w:t>Definition and applicability</w:t>
      </w:r>
    </w:p>
    <w:p w14:paraId="398B0616" w14:textId="77777777" w:rsidR="00BF46E1" w:rsidRPr="0041528A" w:rsidRDefault="00BF46E1" w:rsidP="00BF46E1">
      <w:r w:rsidRPr="0041528A">
        <w:t>See clause 3.2.2.</w:t>
      </w:r>
    </w:p>
    <w:p w14:paraId="25755495" w14:textId="77777777" w:rsidR="00BF46E1" w:rsidRPr="0041528A" w:rsidRDefault="00BF46E1" w:rsidP="00BF46E1">
      <w:pPr>
        <w:pStyle w:val="H6"/>
      </w:pPr>
      <w:r w:rsidRPr="0041528A">
        <w:t>27.22.4.26.5.2.2</w:t>
      </w:r>
      <w:r w:rsidRPr="0041528A">
        <w:tab/>
        <w:t>Conformance requirements</w:t>
      </w:r>
    </w:p>
    <w:p w14:paraId="213AA2C2" w14:textId="77777777" w:rsidR="00BF46E1" w:rsidRPr="0041528A" w:rsidRDefault="00BF46E1" w:rsidP="00BF46E1">
      <w:r w:rsidRPr="0041528A">
        <w:t>The ME shall support the LAUNCH BROWSER Proactive UICC Command as defined in:</w:t>
      </w:r>
    </w:p>
    <w:p w14:paraId="6182C304" w14:textId="77777777" w:rsidR="00BF46E1" w:rsidRPr="0041528A" w:rsidRDefault="00BF46E1" w:rsidP="00BF46E1">
      <w:pPr>
        <w:pStyle w:val="B1"/>
      </w:pPr>
      <w:r w:rsidRPr="0041528A">
        <w:t>-</w:t>
      </w:r>
      <w:r w:rsidRPr="0041528A">
        <w:tab/>
        <w:t>TS 31.111 [15] clause 5.2, clauses 6.4.26 and 6.6.26, clause 8.6, clause 8.7, clause 8.48, clause 9.2, clause 8.2, clause 8.47, clause 8.49, clause 8.50, clause 8.15, clause 8.31 and clause 8.70.</w:t>
      </w:r>
    </w:p>
    <w:p w14:paraId="708068C9" w14:textId="77777777" w:rsidR="00BF46E1" w:rsidRPr="0041528A" w:rsidRDefault="00BF46E1" w:rsidP="00BF46E1">
      <w:pPr>
        <w:pStyle w:val="H6"/>
      </w:pPr>
      <w:r w:rsidRPr="0041528A">
        <w:t>27.22.4.26.5.2.3</w:t>
      </w:r>
      <w:r w:rsidRPr="0041528A">
        <w:tab/>
        <w:t>Test purpose</w:t>
      </w:r>
    </w:p>
    <w:p w14:paraId="0940DC49" w14:textId="77777777" w:rsidR="00BF46E1" w:rsidRPr="0041528A" w:rsidRDefault="00BF46E1" w:rsidP="00BF46E1">
      <w:r w:rsidRPr="0041528A">
        <w:t>To verify that the ME performs a proper user confirmation with an alpha identifier according to the center alignment text attribute configuration, launches the Wap session required in LAUNCH BROWSER and returns a successful result in the TERMINAL RESPONSE command send to the UICC.</w:t>
      </w:r>
    </w:p>
    <w:p w14:paraId="184F9A57" w14:textId="77777777" w:rsidR="00BF46E1" w:rsidRPr="0041528A" w:rsidRDefault="00BF46E1" w:rsidP="00BF46E1">
      <w:pPr>
        <w:pStyle w:val="H6"/>
      </w:pPr>
      <w:r w:rsidRPr="0041528A">
        <w:t>27.22.4.26.5.2.4</w:t>
      </w:r>
      <w:r w:rsidRPr="0041528A">
        <w:tab/>
        <w:t>Method of test</w:t>
      </w:r>
    </w:p>
    <w:p w14:paraId="40E0A976" w14:textId="77777777" w:rsidR="00BF46E1" w:rsidRPr="0041528A" w:rsidRDefault="00BF46E1" w:rsidP="00BF46E1">
      <w:pPr>
        <w:pStyle w:val="H6"/>
      </w:pPr>
      <w:r w:rsidRPr="0041528A">
        <w:t>27.22.4.26.5.2.4.1</w:t>
      </w:r>
      <w:r w:rsidRPr="0041528A">
        <w:tab/>
        <w:t>Initial conditions</w:t>
      </w:r>
    </w:p>
    <w:p w14:paraId="05D1F401" w14:textId="77777777" w:rsidR="00BF46E1" w:rsidRPr="0041528A" w:rsidRDefault="00BF46E1" w:rsidP="00BF46E1">
      <w:r w:rsidRPr="0041528A">
        <w:t>The ME is connected to the USIM Simulator and the USS.</w:t>
      </w:r>
    </w:p>
    <w:p w14:paraId="628A7F90" w14:textId="77777777" w:rsidR="00BF46E1" w:rsidRPr="0041528A" w:rsidRDefault="00BF46E1" w:rsidP="00BF46E1">
      <w:r w:rsidRPr="0041528A">
        <w:t>The elementary files are coded as USIM Application Toolkit default.</w:t>
      </w:r>
    </w:p>
    <w:p w14:paraId="764C8FCD" w14:textId="77777777" w:rsidR="00BF46E1" w:rsidRPr="0041528A" w:rsidRDefault="00BF46E1" w:rsidP="00BF46E1">
      <w:r w:rsidRPr="0041528A">
        <w:t>Prior to this test the ME shall have been powered on and performed the PROFILE DOWNLOAD procedure.</w:t>
      </w:r>
    </w:p>
    <w:p w14:paraId="7235992A" w14:textId="77777777" w:rsidR="00BF46E1" w:rsidRPr="0041528A" w:rsidRDefault="00BF46E1" w:rsidP="00BF46E1">
      <w:r w:rsidRPr="0041528A">
        <w:t>A valid access to 2 different Wap gateways is required:</w:t>
      </w:r>
    </w:p>
    <w:p w14:paraId="0D41DD77" w14:textId="77777777" w:rsidR="00BF46E1" w:rsidRPr="0041528A" w:rsidRDefault="00BF46E1" w:rsidP="00BF46E1">
      <w:pPr>
        <w:pStyle w:val="B1"/>
      </w:pPr>
      <w:r w:rsidRPr="0041528A">
        <w:t>-</w:t>
      </w:r>
      <w:r w:rsidRPr="0041528A">
        <w:tab/>
        <w:t>the default Wap parameters (IP address, gateway/proxy identity, called number, URL …) of the tested mobile shall be properly filled to access one of the gateways ("default gateway")</w:t>
      </w:r>
    </w:p>
    <w:p w14:paraId="32D9E5CA" w14:textId="77777777" w:rsidR="00BF46E1" w:rsidRPr="0041528A" w:rsidRDefault="00BF46E1" w:rsidP="00BF46E1">
      <w:pPr>
        <w:pStyle w:val="B1"/>
      </w:pPr>
      <w:r w:rsidRPr="0041528A">
        <w:t>With that default gateway we shall be able to access to an URL different from the default one.</w:t>
      </w:r>
    </w:p>
    <w:p w14:paraId="6C513BC4" w14:textId="77777777" w:rsidR="00BF46E1" w:rsidRPr="0041528A" w:rsidRDefault="00BF46E1" w:rsidP="00BF46E1">
      <w:pPr>
        <w:pStyle w:val="B1"/>
      </w:pPr>
      <w:r w:rsidRPr="0041528A">
        <w:t>-</w:t>
      </w:r>
      <w:r w:rsidRPr="0041528A">
        <w:tab/>
        <w:t>another gateway with an IP address different from the one defined in default Wap parameters.</w:t>
      </w:r>
    </w:p>
    <w:p w14:paraId="036EAFB0" w14:textId="77777777" w:rsidR="00BF46E1" w:rsidRPr="0041528A" w:rsidRDefault="00BF46E1" w:rsidP="00BF46E1">
      <w:r w:rsidRPr="0041528A">
        <w:t>The Bearer Parameters defined in 27.22.4.26.1.4.1 shall be used.</w:t>
      </w:r>
    </w:p>
    <w:p w14:paraId="4856B28D" w14:textId="146FC595" w:rsidR="00BF46E1" w:rsidRPr="0041528A" w:rsidRDefault="00BF46E1" w:rsidP="00BF46E1">
      <w:r w:rsidRPr="0041528A">
        <w:t>The ME is in idle mode. To ensure that there are no active PDP contexts established until the proactive command is fetched, the USS shall be configured to ignore any PDP context activation request before the LAUNCH BROWSER command is fetched.</w:t>
      </w:r>
    </w:p>
    <w:p w14:paraId="410CAD3B" w14:textId="77777777" w:rsidR="00BF46E1" w:rsidRPr="0041528A" w:rsidRDefault="00BF46E1" w:rsidP="00BF46E1">
      <w:r w:rsidRPr="0041528A">
        <w:t>For URL requests resulting from the LAUNCH BROWSER command execution the USS shall be configured to respond with an HTTP status error code (4xx "Client Error" or 5xx "Server Error") to URL requests which do not match the Default URL or the URL provided in the proactive command. At the same time the USS shall ignore these URL requests regarding the test case verdict generation.</w:t>
      </w:r>
    </w:p>
    <w:p w14:paraId="1E5E7A64" w14:textId="77777777" w:rsidR="00BF46E1" w:rsidRPr="0041528A" w:rsidRDefault="00BF46E1" w:rsidP="00BF46E1">
      <w:pPr>
        <w:pStyle w:val="H6"/>
      </w:pPr>
      <w:r w:rsidRPr="0041528A">
        <w:lastRenderedPageBreak/>
        <w:t>27.22.4.26.5.2.4.2</w:t>
      </w:r>
      <w:r w:rsidRPr="0041528A">
        <w:tab/>
        <w:t>Procedure</w:t>
      </w:r>
    </w:p>
    <w:p w14:paraId="298A0C85" w14:textId="77777777" w:rsidR="00BF46E1" w:rsidRPr="0041528A" w:rsidRDefault="00BF46E1" w:rsidP="00BF46E1">
      <w:pPr>
        <w:pStyle w:val="TH"/>
      </w:pPr>
      <w:r w:rsidRPr="0041528A">
        <w:t>Expected Sequence 5.2 (LAUNCH BROWSER, connect to the default URL with Text Attribute – Center Alignment)</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2496487D" w14:textId="77777777" w:rsidTr="00195D76">
        <w:trPr>
          <w:cantSplit/>
          <w:jc w:val="center"/>
        </w:trPr>
        <w:tc>
          <w:tcPr>
            <w:tcW w:w="737" w:type="dxa"/>
            <w:tcBorders>
              <w:top w:val="single" w:sz="6" w:space="0" w:color="auto"/>
              <w:left w:val="single" w:sz="6" w:space="0" w:color="auto"/>
              <w:right w:val="single" w:sz="6" w:space="0" w:color="auto"/>
            </w:tcBorders>
          </w:tcPr>
          <w:p w14:paraId="300F1B04"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4E8C33FB"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73B3019E"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3551F7A5" w14:textId="77777777" w:rsidR="00BF46E1" w:rsidRPr="0041528A" w:rsidRDefault="00BF46E1" w:rsidP="00195D76">
            <w:pPr>
              <w:pStyle w:val="TAH"/>
            </w:pPr>
            <w:r w:rsidRPr="0041528A">
              <w:t>Comments</w:t>
            </w:r>
          </w:p>
        </w:tc>
      </w:tr>
      <w:tr w:rsidR="00BF46E1" w:rsidRPr="0041528A" w14:paraId="30BFD005" w14:textId="77777777" w:rsidTr="00195D76">
        <w:trPr>
          <w:cantSplit/>
          <w:jc w:val="center"/>
        </w:trPr>
        <w:tc>
          <w:tcPr>
            <w:tcW w:w="737" w:type="dxa"/>
            <w:tcBorders>
              <w:top w:val="single" w:sz="6" w:space="0" w:color="auto"/>
              <w:left w:val="single" w:sz="6" w:space="0" w:color="auto"/>
              <w:right w:val="single" w:sz="6" w:space="0" w:color="auto"/>
            </w:tcBorders>
          </w:tcPr>
          <w:p w14:paraId="3467AB31" w14:textId="77777777" w:rsidR="00BF46E1" w:rsidRPr="0041528A" w:rsidRDefault="00BF46E1" w:rsidP="00195D76">
            <w:pPr>
              <w:pStyle w:val="TAC"/>
            </w:pPr>
            <w:r w:rsidRPr="0041528A">
              <w:t>0</w:t>
            </w:r>
          </w:p>
        </w:tc>
        <w:tc>
          <w:tcPr>
            <w:tcW w:w="1282" w:type="dxa"/>
            <w:tcBorders>
              <w:top w:val="single" w:sz="6" w:space="0" w:color="auto"/>
              <w:left w:val="single" w:sz="6" w:space="0" w:color="auto"/>
              <w:right w:val="single" w:sz="6" w:space="0" w:color="auto"/>
            </w:tcBorders>
          </w:tcPr>
          <w:p w14:paraId="081F5118" w14:textId="77777777" w:rsidR="00BF46E1" w:rsidRPr="0041528A" w:rsidRDefault="00BF46E1" w:rsidP="00195D76">
            <w:pPr>
              <w:pStyle w:val="TAC"/>
            </w:pPr>
            <w:r w:rsidRPr="0041528A">
              <w:t>ME</w:t>
            </w:r>
          </w:p>
        </w:tc>
        <w:tc>
          <w:tcPr>
            <w:tcW w:w="2892" w:type="dxa"/>
            <w:tcBorders>
              <w:top w:val="single" w:sz="6" w:space="0" w:color="auto"/>
              <w:left w:val="single" w:sz="6" w:space="0" w:color="auto"/>
              <w:right w:val="single" w:sz="6" w:space="0" w:color="auto"/>
            </w:tcBorders>
          </w:tcPr>
          <w:p w14:paraId="3476B47A" w14:textId="77777777" w:rsidR="00BF46E1" w:rsidRPr="0041528A" w:rsidRDefault="00BF46E1" w:rsidP="00195D76">
            <w:pPr>
              <w:pStyle w:val="TAL"/>
            </w:pPr>
          </w:p>
        </w:tc>
        <w:tc>
          <w:tcPr>
            <w:tcW w:w="3776" w:type="dxa"/>
            <w:tcBorders>
              <w:left w:val="single" w:sz="6" w:space="0" w:color="auto"/>
              <w:right w:val="single" w:sz="6" w:space="0" w:color="auto"/>
            </w:tcBorders>
          </w:tcPr>
          <w:p w14:paraId="48F66CFC" w14:textId="77777777" w:rsidR="00BF46E1" w:rsidRPr="0041528A" w:rsidRDefault="00BF46E1" w:rsidP="00195D76">
            <w:pPr>
              <w:pStyle w:val="TAL"/>
            </w:pPr>
            <w:r w:rsidRPr="0041528A">
              <w:t>[The ME is in idle mode and the browser's cache shall have been cleared.]</w:t>
            </w:r>
          </w:p>
        </w:tc>
      </w:tr>
      <w:tr w:rsidR="00BF46E1" w:rsidRPr="0041528A" w14:paraId="6CF83E59" w14:textId="77777777" w:rsidTr="00195D76">
        <w:trPr>
          <w:cantSplit/>
          <w:jc w:val="center"/>
        </w:trPr>
        <w:tc>
          <w:tcPr>
            <w:tcW w:w="737" w:type="dxa"/>
            <w:tcBorders>
              <w:left w:val="single" w:sz="6" w:space="0" w:color="auto"/>
              <w:right w:val="single" w:sz="6" w:space="0" w:color="auto"/>
            </w:tcBorders>
          </w:tcPr>
          <w:p w14:paraId="499C2CCD" w14:textId="77777777" w:rsidR="00BF46E1" w:rsidRPr="0041528A" w:rsidRDefault="00BF46E1" w:rsidP="00195D76">
            <w:pPr>
              <w:pStyle w:val="TAC"/>
            </w:pPr>
            <w:r w:rsidRPr="0041528A">
              <w:t>1</w:t>
            </w:r>
          </w:p>
        </w:tc>
        <w:tc>
          <w:tcPr>
            <w:tcW w:w="1282" w:type="dxa"/>
            <w:tcBorders>
              <w:left w:val="single" w:sz="6" w:space="0" w:color="auto"/>
              <w:right w:val="single" w:sz="6" w:space="0" w:color="auto"/>
            </w:tcBorders>
          </w:tcPr>
          <w:p w14:paraId="076F9E4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017A930" w14:textId="77777777" w:rsidR="00BF46E1" w:rsidRPr="0041528A" w:rsidRDefault="00BF46E1" w:rsidP="00195D76">
            <w:pPr>
              <w:pStyle w:val="TAL"/>
            </w:pPr>
            <w:r w:rsidRPr="0041528A">
              <w:t>PROACTIVE COMMAND PENDING: LAUNCH BROWSER 5.2.1</w:t>
            </w:r>
          </w:p>
        </w:tc>
        <w:tc>
          <w:tcPr>
            <w:tcW w:w="3776" w:type="dxa"/>
            <w:tcBorders>
              <w:left w:val="single" w:sz="6" w:space="0" w:color="auto"/>
              <w:right w:val="single" w:sz="6" w:space="0" w:color="auto"/>
            </w:tcBorders>
          </w:tcPr>
          <w:p w14:paraId="06C27467" w14:textId="77777777" w:rsidR="00BF46E1" w:rsidRPr="0041528A" w:rsidRDefault="00BF46E1" w:rsidP="00195D76">
            <w:pPr>
              <w:pStyle w:val="TAL"/>
            </w:pPr>
          </w:p>
        </w:tc>
      </w:tr>
      <w:tr w:rsidR="00BF46E1" w:rsidRPr="0041528A" w14:paraId="2A67B76B" w14:textId="77777777" w:rsidTr="00195D76">
        <w:trPr>
          <w:cantSplit/>
          <w:jc w:val="center"/>
        </w:trPr>
        <w:tc>
          <w:tcPr>
            <w:tcW w:w="737" w:type="dxa"/>
            <w:tcBorders>
              <w:left w:val="single" w:sz="6" w:space="0" w:color="auto"/>
              <w:right w:val="single" w:sz="6" w:space="0" w:color="auto"/>
            </w:tcBorders>
          </w:tcPr>
          <w:p w14:paraId="0A7CDF9C"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739B202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12CCEF6"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4F0C6ABD" w14:textId="77777777" w:rsidR="00BF46E1" w:rsidRPr="0041528A" w:rsidRDefault="00BF46E1" w:rsidP="00195D76">
            <w:pPr>
              <w:pStyle w:val="TAL"/>
            </w:pPr>
          </w:p>
        </w:tc>
      </w:tr>
      <w:tr w:rsidR="00BF46E1" w:rsidRPr="0041528A" w14:paraId="06079B60" w14:textId="77777777" w:rsidTr="00195D76">
        <w:trPr>
          <w:cantSplit/>
          <w:jc w:val="center"/>
        </w:trPr>
        <w:tc>
          <w:tcPr>
            <w:tcW w:w="737" w:type="dxa"/>
            <w:tcBorders>
              <w:left w:val="single" w:sz="6" w:space="0" w:color="auto"/>
              <w:right w:val="single" w:sz="6" w:space="0" w:color="auto"/>
            </w:tcBorders>
          </w:tcPr>
          <w:p w14:paraId="67F446C8"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214C485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680EC3C" w14:textId="77777777" w:rsidR="00BF46E1" w:rsidRPr="0041528A" w:rsidRDefault="00BF46E1" w:rsidP="00195D76">
            <w:pPr>
              <w:pStyle w:val="TAL"/>
            </w:pPr>
            <w:r w:rsidRPr="0041528A">
              <w:t>PROACTIVE COMMAND: LAUNCH BROWSER 5.2.1</w:t>
            </w:r>
          </w:p>
        </w:tc>
        <w:tc>
          <w:tcPr>
            <w:tcW w:w="3776" w:type="dxa"/>
            <w:tcBorders>
              <w:left w:val="single" w:sz="6" w:space="0" w:color="auto"/>
              <w:right w:val="single" w:sz="6" w:space="0" w:color="auto"/>
            </w:tcBorders>
          </w:tcPr>
          <w:p w14:paraId="1AF3621C"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6EF506D4" w14:textId="77777777" w:rsidTr="00195D76">
        <w:trPr>
          <w:cantSplit/>
          <w:jc w:val="center"/>
        </w:trPr>
        <w:tc>
          <w:tcPr>
            <w:tcW w:w="737" w:type="dxa"/>
            <w:tcBorders>
              <w:left w:val="single" w:sz="4" w:space="0" w:color="auto"/>
              <w:right w:val="single" w:sz="4" w:space="0" w:color="auto"/>
            </w:tcBorders>
          </w:tcPr>
          <w:p w14:paraId="6CE06520" w14:textId="77777777" w:rsidR="00BF46E1" w:rsidRPr="0041528A" w:rsidRDefault="00BF46E1" w:rsidP="00195D76">
            <w:pPr>
              <w:pStyle w:val="TAC"/>
            </w:pPr>
            <w:r w:rsidRPr="0041528A">
              <w:t>4</w:t>
            </w:r>
          </w:p>
        </w:tc>
        <w:tc>
          <w:tcPr>
            <w:tcW w:w="1282" w:type="dxa"/>
            <w:tcBorders>
              <w:left w:val="single" w:sz="4" w:space="0" w:color="auto"/>
              <w:right w:val="single" w:sz="4" w:space="0" w:color="auto"/>
            </w:tcBorders>
          </w:tcPr>
          <w:p w14:paraId="77945FC1"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22A54F2"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7D0975B1" w14:textId="77777777" w:rsidR="00BF46E1" w:rsidRPr="0041528A" w:rsidRDefault="00BF46E1" w:rsidP="00195D76">
            <w:pPr>
              <w:pStyle w:val="TAL"/>
            </w:pPr>
            <w:r w:rsidRPr="0041528A">
              <w:t>[alpha identifier is displayed with center alignment]</w:t>
            </w:r>
          </w:p>
        </w:tc>
      </w:tr>
      <w:tr w:rsidR="00BF46E1" w:rsidRPr="0041528A" w14:paraId="675A4836" w14:textId="77777777" w:rsidTr="00195D76">
        <w:trPr>
          <w:cantSplit/>
          <w:jc w:val="center"/>
        </w:trPr>
        <w:tc>
          <w:tcPr>
            <w:tcW w:w="737" w:type="dxa"/>
            <w:tcBorders>
              <w:left w:val="single" w:sz="4" w:space="0" w:color="auto"/>
              <w:right w:val="single" w:sz="4" w:space="0" w:color="auto"/>
            </w:tcBorders>
          </w:tcPr>
          <w:p w14:paraId="4913D2D9" w14:textId="77777777" w:rsidR="00BF46E1" w:rsidRPr="0041528A" w:rsidRDefault="00BF46E1" w:rsidP="00195D76">
            <w:pPr>
              <w:pStyle w:val="TAC"/>
            </w:pPr>
            <w:r w:rsidRPr="0041528A">
              <w:t>5</w:t>
            </w:r>
          </w:p>
        </w:tc>
        <w:tc>
          <w:tcPr>
            <w:tcW w:w="1282" w:type="dxa"/>
            <w:tcBorders>
              <w:left w:val="single" w:sz="4" w:space="0" w:color="auto"/>
              <w:right w:val="single" w:sz="4" w:space="0" w:color="auto"/>
            </w:tcBorders>
          </w:tcPr>
          <w:p w14:paraId="188CB4F6"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69070AF2"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4E3BCDFD" w14:textId="77777777" w:rsidR="00BF46E1" w:rsidRPr="0041528A" w:rsidRDefault="00BF46E1" w:rsidP="00195D76">
            <w:pPr>
              <w:pStyle w:val="TAL"/>
            </w:pPr>
            <w:r w:rsidRPr="0041528A">
              <w:t>[option: user confirmation]</w:t>
            </w:r>
          </w:p>
        </w:tc>
      </w:tr>
      <w:tr w:rsidR="00BF46E1" w:rsidRPr="0041528A" w14:paraId="20212F71" w14:textId="77777777" w:rsidTr="00195D76">
        <w:trPr>
          <w:cantSplit/>
          <w:jc w:val="center"/>
        </w:trPr>
        <w:tc>
          <w:tcPr>
            <w:tcW w:w="737" w:type="dxa"/>
            <w:tcBorders>
              <w:left w:val="single" w:sz="4" w:space="0" w:color="auto"/>
              <w:right w:val="single" w:sz="4" w:space="0" w:color="auto"/>
            </w:tcBorders>
          </w:tcPr>
          <w:p w14:paraId="0D912FA3" w14:textId="77777777" w:rsidR="00BF46E1" w:rsidRPr="0041528A" w:rsidRDefault="00BF46E1" w:rsidP="00195D76">
            <w:pPr>
              <w:pStyle w:val="TAC"/>
            </w:pPr>
            <w:r w:rsidRPr="0041528A">
              <w:t>6</w:t>
            </w:r>
          </w:p>
        </w:tc>
        <w:tc>
          <w:tcPr>
            <w:tcW w:w="1282" w:type="dxa"/>
            <w:tcBorders>
              <w:left w:val="single" w:sz="4" w:space="0" w:color="auto"/>
              <w:right w:val="single" w:sz="4" w:space="0" w:color="auto"/>
            </w:tcBorders>
          </w:tcPr>
          <w:p w14:paraId="15DD48E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5425A5F" w14:textId="77777777" w:rsidR="00BF46E1" w:rsidRPr="0041528A" w:rsidRDefault="00BF46E1" w:rsidP="00195D76">
            <w:pPr>
              <w:pStyle w:val="TAL"/>
            </w:pPr>
            <w:r w:rsidRPr="0041528A">
              <w:t>TERMINAL RESPONSE: LAUNCH BROWSER 5.2.1</w:t>
            </w:r>
          </w:p>
        </w:tc>
        <w:tc>
          <w:tcPr>
            <w:tcW w:w="3776" w:type="dxa"/>
            <w:tcBorders>
              <w:left w:val="single" w:sz="4" w:space="0" w:color="auto"/>
              <w:right w:val="single" w:sz="4" w:space="0" w:color="auto"/>
            </w:tcBorders>
          </w:tcPr>
          <w:p w14:paraId="3D91DEE8" w14:textId="77777777" w:rsidR="00BF46E1" w:rsidRPr="0041528A" w:rsidRDefault="00BF46E1" w:rsidP="00195D76">
            <w:pPr>
              <w:pStyle w:val="TAL"/>
            </w:pPr>
            <w:r w:rsidRPr="0041528A">
              <w:t>[Command performed successfully]</w:t>
            </w:r>
          </w:p>
        </w:tc>
      </w:tr>
      <w:tr w:rsidR="00BF46E1" w:rsidRPr="0041528A" w14:paraId="2800A79A" w14:textId="77777777" w:rsidTr="00195D76">
        <w:trPr>
          <w:cantSplit/>
          <w:jc w:val="center"/>
        </w:trPr>
        <w:tc>
          <w:tcPr>
            <w:tcW w:w="737" w:type="dxa"/>
            <w:tcBorders>
              <w:left w:val="single" w:sz="4" w:space="0" w:color="auto"/>
              <w:right w:val="single" w:sz="4" w:space="0" w:color="auto"/>
            </w:tcBorders>
          </w:tcPr>
          <w:p w14:paraId="3425CEA1" w14:textId="77777777" w:rsidR="00BF46E1" w:rsidRPr="0041528A" w:rsidRDefault="00BF46E1" w:rsidP="00195D76">
            <w:pPr>
              <w:pStyle w:val="TAC"/>
            </w:pPr>
            <w:r w:rsidRPr="0041528A">
              <w:t>7</w:t>
            </w:r>
          </w:p>
        </w:tc>
        <w:tc>
          <w:tcPr>
            <w:tcW w:w="1282" w:type="dxa"/>
            <w:tcBorders>
              <w:left w:val="single" w:sz="4" w:space="0" w:color="auto"/>
              <w:right w:val="single" w:sz="4" w:space="0" w:color="auto"/>
            </w:tcBorders>
          </w:tcPr>
          <w:p w14:paraId="2974C264"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4" w:space="0" w:color="auto"/>
              <w:right w:val="single" w:sz="4" w:space="0" w:color="auto"/>
            </w:tcBorders>
          </w:tcPr>
          <w:p w14:paraId="7F52503D"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13DD332B"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3E63F5C3" w14:textId="77777777" w:rsidTr="00195D76">
        <w:trPr>
          <w:cantSplit/>
          <w:jc w:val="center"/>
        </w:trPr>
        <w:tc>
          <w:tcPr>
            <w:tcW w:w="737" w:type="dxa"/>
            <w:tcBorders>
              <w:left w:val="single" w:sz="4" w:space="0" w:color="auto"/>
              <w:right w:val="single" w:sz="4" w:space="0" w:color="auto"/>
            </w:tcBorders>
          </w:tcPr>
          <w:p w14:paraId="3C2A9484" w14:textId="77777777" w:rsidR="00BF46E1" w:rsidRPr="0041528A" w:rsidRDefault="00BF46E1" w:rsidP="00195D76">
            <w:pPr>
              <w:pStyle w:val="TAC"/>
            </w:pPr>
            <w:r w:rsidRPr="0041528A">
              <w:t>8</w:t>
            </w:r>
          </w:p>
        </w:tc>
        <w:tc>
          <w:tcPr>
            <w:tcW w:w="1282" w:type="dxa"/>
            <w:tcBorders>
              <w:left w:val="single" w:sz="4" w:space="0" w:color="auto"/>
              <w:right w:val="single" w:sz="4" w:space="0" w:color="auto"/>
            </w:tcBorders>
          </w:tcPr>
          <w:p w14:paraId="4890501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35C53EC"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680C63F7" w14:textId="77777777" w:rsidR="00BF46E1" w:rsidRPr="0041528A" w:rsidRDefault="00BF46E1" w:rsidP="00195D76">
            <w:pPr>
              <w:pStyle w:val="TAL"/>
            </w:pPr>
          </w:p>
        </w:tc>
      </w:tr>
      <w:tr w:rsidR="00BF46E1" w:rsidRPr="0041528A" w14:paraId="4614BFB9" w14:textId="77777777" w:rsidTr="00195D76">
        <w:trPr>
          <w:cantSplit/>
          <w:jc w:val="center"/>
        </w:trPr>
        <w:tc>
          <w:tcPr>
            <w:tcW w:w="737" w:type="dxa"/>
            <w:tcBorders>
              <w:left w:val="single" w:sz="4" w:space="0" w:color="auto"/>
              <w:right w:val="single" w:sz="4" w:space="0" w:color="auto"/>
            </w:tcBorders>
          </w:tcPr>
          <w:p w14:paraId="1BD81D6C" w14:textId="77777777" w:rsidR="00BF46E1" w:rsidRPr="0041528A" w:rsidRDefault="00BF46E1" w:rsidP="00195D76">
            <w:pPr>
              <w:pStyle w:val="TAC"/>
            </w:pPr>
            <w:r w:rsidRPr="0041528A">
              <w:t>9</w:t>
            </w:r>
          </w:p>
        </w:tc>
        <w:tc>
          <w:tcPr>
            <w:tcW w:w="1282" w:type="dxa"/>
            <w:tcBorders>
              <w:left w:val="single" w:sz="4" w:space="0" w:color="auto"/>
              <w:right w:val="single" w:sz="4" w:space="0" w:color="auto"/>
            </w:tcBorders>
          </w:tcPr>
          <w:p w14:paraId="4CED7B12"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4D973C47" w14:textId="77777777" w:rsidR="00BF46E1" w:rsidRPr="0041528A" w:rsidRDefault="00BF46E1" w:rsidP="00195D76">
            <w:pPr>
              <w:pStyle w:val="TAL"/>
            </w:pPr>
            <w:r w:rsidRPr="0041528A">
              <w:t>The user verifies that the default Wap session is properly established.</w:t>
            </w:r>
            <w:r w:rsidRPr="0041528A">
              <w:br/>
              <w:t>The user shall attempt to close the browser or shall at least set the ME to the idle screen.</w:t>
            </w:r>
          </w:p>
        </w:tc>
        <w:tc>
          <w:tcPr>
            <w:tcW w:w="3776" w:type="dxa"/>
            <w:tcBorders>
              <w:left w:val="single" w:sz="4" w:space="0" w:color="auto"/>
              <w:right w:val="single" w:sz="4" w:space="0" w:color="auto"/>
            </w:tcBorders>
          </w:tcPr>
          <w:p w14:paraId="3DF0485C" w14:textId="77777777" w:rsidR="00BF46E1" w:rsidRPr="0041528A" w:rsidRDefault="00BF46E1" w:rsidP="00195D76">
            <w:pPr>
              <w:pStyle w:val="TAL"/>
            </w:pPr>
          </w:p>
        </w:tc>
      </w:tr>
      <w:tr w:rsidR="00BF46E1" w:rsidRPr="0041528A" w14:paraId="20E71671" w14:textId="77777777" w:rsidTr="00195D76">
        <w:trPr>
          <w:cantSplit/>
          <w:jc w:val="center"/>
        </w:trPr>
        <w:tc>
          <w:tcPr>
            <w:tcW w:w="737" w:type="dxa"/>
            <w:tcBorders>
              <w:left w:val="single" w:sz="4" w:space="0" w:color="auto"/>
              <w:right w:val="single" w:sz="4" w:space="0" w:color="auto"/>
            </w:tcBorders>
          </w:tcPr>
          <w:p w14:paraId="250BEEEE" w14:textId="77777777" w:rsidR="00BF46E1" w:rsidRPr="0041528A" w:rsidRDefault="00BF46E1" w:rsidP="00195D76">
            <w:pPr>
              <w:pStyle w:val="TAC"/>
            </w:pPr>
            <w:r w:rsidRPr="0041528A">
              <w:t>10</w:t>
            </w:r>
          </w:p>
        </w:tc>
        <w:tc>
          <w:tcPr>
            <w:tcW w:w="1282" w:type="dxa"/>
            <w:tcBorders>
              <w:left w:val="single" w:sz="4" w:space="0" w:color="auto"/>
              <w:right w:val="single" w:sz="4" w:space="0" w:color="auto"/>
            </w:tcBorders>
          </w:tcPr>
          <w:p w14:paraId="55D9E85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3B24CAF" w14:textId="77777777" w:rsidR="00BF46E1" w:rsidRPr="0041528A" w:rsidRDefault="00BF46E1" w:rsidP="00195D76">
            <w:pPr>
              <w:pStyle w:val="TAL"/>
            </w:pPr>
            <w:r w:rsidRPr="0041528A">
              <w:t>PROACTIVE COMMAND PENDING: LAUNCH BROWSER 5.2.2</w:t>
            </w:r>
          </w:p>
        </w:tc>
        <w:tc>
          <w:tcPr>
            <w:tcW w:w="3776" w:type="dxa"/>
            <w:tcBorders>
              <w:left w:val="single" w:sz="4" w:space="0" w:color="auto"/>
              <w:right w:val="single" w:sz="4" w:space="0" w:color="auto"/>
            </w:tcBorders>
          </w:tcPr>
          <w:p w14:paraId="0A34A693" w14:textId="77777777" w:rsidR="00BF46E1" w:rsidRPr="0041528A" w:rsidRDefault="00BF46E1" w:rsidP="00195D76">
            <w:pPr>
              <w:pStyle w:val="TAL"/>
            </w:pPr>
          </w:p>
        </w:tc>
      </w:tr>
      <w:tr w:rsidR="00BF46E1" w:rsidRPr="0041528A" w14:paraId="57FFB75F" w14:textId="77777777" w:rsidTr="00195D76">
        <w:trPr>
          <w:cantSplit/>
          <w:jc w:val="center"/>
        </w:trPr>
        <w:tc>
          <w:tcPr>
            <w:tcW w:w="737" w:type="dxa"/>
            <w:tcBorders>
              <w:left w:val="single" w:sz="4" w:space="0" w:color="auto"/>
              <w:right w:val="single" w:sz="4" w:space="0" w:color="auto"/>
            </w:tcBorders>
          </w:tcPr>
          <w:p w14:paraId="5C54BA00" w14:textId="77777777" w:rsidR="00BF46E1" w:rsidRPr="0041528A" w:rsidRDefault="00BF46E1" w:rsidP="00195D76">
            <w:pPr>
              <w:pStyle w:val="TAC"/>
            </w:pPr>
            <w:r w:rsidRPr="0041528A">
              <w:t>11</w:t>
            </w:r>
          </w:p>
        </w:tc>
        <w:tc>
          <w:tcPr>
            <w:tcW w:w="1282" w:type="dxa"/>
            <w:tcBorders>
              <w:left w:val="single" w:sz="4" w:space="0" w:color="auto"/>
              <w:right w:val="single" w:sz="4" w:space="0" w:color="auto"/>
            </w:tcBorders>
          </w:tcPr>
          <w:p w14:paraId="397080B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C07E4B2"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45DD5B2D" w14:textId="77777777" w:rsidR="00BF46E1" w:rsidRPr="0041528A" w:rsidRDefault="00BF46E1" w:rsidP="00195D76">
            <w:pPr>
              <w:pStyle w:val="TAL"/>
            </w:pPr>
          </w:p>
        </w:tc>
      </w:tr>
      <w:tr w:rsidR="00BF46E1" w:rsidRPr="0041528A" w14:paraId="7CB9703B" w14:textId="77777777" w:rsidTr="00195D76">
        <w:trPr>
          <w:cantSplit/>
          <w:jc w:val="center"/>
        </w:trPr>
        <w:tc>
          <w:tcPr>
            <w:tcW w:w="737" w:type="dxa"/>
            <w:tcBorders>
              <w:left w:val="single" w:sz="4" w:space="0" w:color="auto"/>
              <w:right w:val="single" w:sz="4" w:space="0" w:color="auto"/>
            </w:tcBorders>
          </w:tcPr>
          <w:p w14:paraId="082A922E" w14:textId="77777777" w:rsidR="00BF46E1" w:rsidRPr="0041528A" w:rsidRDefault="00BF46E1" w:rsidP="00195D76">
            <w:pPr>
              <w:pStyle w:val="TAC"/>
            </w:pPr>
            <w:r w:rsidRPr="0041528A">
              <w:t>12</w:t>
            </w:r>
          </w:p>
        </w:tc>
        <w:tc>
          <w:tcPr>
            <w:tcW w:w="1282" w:type="dxa"/>
            <w:tcBorders>
              <w:left w:val="single" w:sz="4" w:space="0" w:color="auto"/>
              <w:right w:val="single" w:sz="4" w:space="0" w:color="auto"/>
            </w:tcBorders>
          </w:tcPr>
          <w:p w14:paraId="643699F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DBCAB56" w14:textId="77777777" w:rsidR="00BF46E1" w:rsidRPr="0041528A" w:rsidRDefault="00BF46E1" w:rsidP="00195D76">
            <w:pPr>
              <w:pStyle w:val="TAL"/>
            </w:pPr>
            <w:r w:rsidRPr="0041528A">
              <w:t>PROACTIVE COMMAND: LAUNCH BROWSER 5.2.2</w:t>
            </w:r>
          </w:p>
        </w:tc>
        <w:tc>
          <w:tcPr>
            <w:tcW w:w="3776" w:type="dxa"/>
            <w:tcBorders>
              <w:left w:val="single" w:sz="4" w:space="0" w:color="auto"/>
              <w:right w:val="single" w:sz="4" w:space="0" w:color="auto"/>
            </w:tcBorders>
          </w:tcPr>
          <w:p w14:paraId="6A05D496"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399740F2" w14:textId="77777777" w:rsidTr="00195D76">
        <w:trPr>
          <w:cantSplit/>
          <w:jc w:val="center"/>
        </w:trPr>
        <w:tc>
          <w:tcPr>
            <w:tcW w:w="737" w:type="dxa"/>
            <w:tcBorders>
              <w:left w:val="single" w:sz="4" w:space="0" w:color="auto"/>
              <w:right w:val="single" w:sz="4" w:space="0" w:color="auto"/>
            </w:tcBorders>
          </w:tcPr>
          <w:p w14:paraId="71137D4B" w14:textId="77777777" w:rsidR="00BF46E1" w:rsidRPr="0041528A" w:rsidRDefault="00BF46E1" w:rsidP="00195D76">
            <w:pPr>
              <w:pStyle w:val="TAC"/>
            </w:pPr>
            <w:r w:rsidRPr="0041528A">
              <w:t>13</w:t>
            </w:r>
          </w:p>
        </w:tc>
        <w:tc>
          <w:tcPr>
            <w:tcW w:w="1282" w:type="dxa"/>
            <w:tcBorders>
              <w:left w:val="single" w:sz="4" w:space="0" w:color="auto"/>
              <w:right w:val="single" w:sz="4" w:space="0" w:color="auto"/>
            </w:tcBorders>
          </w:tcPr>
          <w:p w14:paraId="13BA9BD0"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8F82DE3"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64054790" w14:textId="77777777" w:rsidR="00BF46E1" w:rsidRPr="0041528A" w:rsidRDefault="00BF46E1" w:rsidP="00195D76">
            <w:pPr>
              <w:pStyle w:val="TAL"/>
            </w:pPr>
            <w:r w:rsidRPr="0041528A">
              <w:t>[Message shall be formatted without center alignment. Remark: If center alignment is the ME's default alignment as declared in table A.2/18, no alignment change will take place]</w:t>
            </w:r>
          </w:p>
        </w:tc>
      </w:tr>
      <w:tr w:rsidR="00BF46E1" w:rsidRPr="0041528A" w14:paraId="53A81A45" w14:textId="77777777" w:rsidTr="00195D76">
        <w:trPr>
          <w:cantSplit/>
          <w:jc w:val="center"/>
        </w:trPr>
        <w:tc>
          <w:tcPr>
            <w:tcW w:w="737" w:type="dxa"/>
            <w:tcBorders>
              <w:left w:val="single" w:sz="4" w:space="0" w:color="auto"/>
              <w:right w:val="single" w:sz="4" w:space="0" w:color="auto"/>
            </w:tcBorders>
          </w:tcPr>
          <w:p w14:paraId="7AA35163" w14:textId="77777777" w:rsidR="00BF46E1" w:rsidRPr="0041528A" w:rsidRDefault="00BF46E1" w:rsidP="00195D76">
            <w:pPr>
              <w:pStyle w:val="TAC"/>
            </w:pPr>
            <w:r w:rsidRPr="0041528A">
              <w:t>14</w:t>
            </w:r>
          </w:p>
        </w:tc>
        <w:tc>
          <w:tcPr>
            <w:tcW w:w="1282" w:type="dxa"/>
            <w:tcBorders>
              <w:left w:val="single" w:sz="4" w:space="0" w:color="auto"/>
              <w:right w:val="single" w:sz="4" w:space="0" w:color="auto"/>
            </w:tcBorders>
          </w:tcPr>
          <w:p w14:paraId="66763C1F"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60ED6686"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0E8306CA" w14:textId="77777777" w:rsidR="00BF46E1" w:rsidRPr="0041528A" w:rsidRDefault="00BF46E1" w:rsidP="00195D76">
            <w:pPr>
              <w:pStyle w:val="TAL"/>
            </w:pPr>
            <w:r w:rsidRPr="0041528A">
              <w:t>[option: user confirmation]</w:t>
            </w:r>
          </w:p>
        </w:tc>
      </w:tr>
      <w:tr w:rsidR="00BF46E1" w:rsidRPr="0041528A" w14:paraId="7D440048" w14:textId="77777777" w:rsidTr="00195D76">
        <w:trPr>
          <w:cantSplit/>
          <w:jc w:val="center"/>
        </w:trPr>
        <w:tc>
          <w:tcPr>
            <w:tcW w:w="737" w:type="dxa"/>
            <w:tcBorders>
              <w:left w:val="single" w:sz="4" w:space="0" w:color="auto"/>
              <w:right w:val="single" w:sz="4" w:space="0" w:color="auto"/>
            </w:tcBorders>
          </w:tcPr>
          <w:p w14:paraId="7304AD51" w14:textId="77777777" w:rsidR="00BF46E1" w:rsidRPr="0041528A" w:rsidRDefault="00BF46E1" w:rsidP="00195D76">
            <w:pPr>
              <w:pStyle w:val="TAC"/>
            </w:pPr>
            <w:r w:rsidRPr="0041528A">
              <w:t>15</w:t>
            </w:r>
          </w:p>
        </w:tc>
        <w:tc>
          <w:tcPr>
            <w:tcW w:w="1282" w:type="dxa"/>
            <w:tcBorders>
              <w:left w:val="single" w:sz="4" w:space="0" w:color="auto"/>
              <w:right w:val="single" w:sz="4" w:space="0" w:color="auto"/>
            </w:tcBorders>
          </w:tcPr>
          <w:p w14:paraId="1579FDF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4113BE9" w14:textId="77777777" w:rsidR="00BF46E1" w:rsidRPr="0041528A" w:rsidRDefault="00BF46E1" w:rsidP="00195D76">
            <w:pPr>
              <w:pStyle w:val="TAL"/>
            </w:pPr>
            <w:r w:rsidRPr="0041528A">
              <w:t>TERMINAL RESPONSE: LAUNCH BROWSER 5.2.1</w:t>
            </w:r>
          </w:p>
        </w:tc>
        <w:tc>
          <w:tcPr>
            <w:tcW w:w="3776" w:type="dxa"/>
            <w:tcBorders>
              <w:left w:val="single" w:sz="4" w:space="0" w:color="auto"/>
              <w:right w:val="single" w:sz="4" w:space="0" w:color="auto"/>
            </w:tcBorders>
          </w:tcPr>
          <w:p w14:paraId="24341630" w14:textId="77777777" w:rsidR="00BF46E1" w:rsidRPr="0041528A" w:rsidRDefault="00BF46E1" w:rsidP="00195D76">
            <w:pPr>
              <w:pStyle w:val="TAL"/>
            </w:pPr>
            <w:r w:rsidRPr="0041528A">
              <w:t>[Command performed successfully]</w:t>
            </w:r>
          </w:p>
        </w:tc>
      </w:tr>
      <w:tr w:rsidR="00BF46E1" w:rsidRPr="0041528A" w14:paraId="3813F35E" w14:textId="77777777" w:rsidTr="00195D76">
        <w:trPr>
          <w:cantSplit/>
          <w:jc w:val="center"/>
        </w:trPr>
        <w:tc>
          <w:tcPr>
            <w:tcW w:w="737" w:type="dxa"/>
            <w:tcBorders>
              <w:left w:val="single" w:sz="4" w:space="0" w:color="auto"/>
              <w:right w:val="single" w:sz="4" w:space="0" w:color="auto"/>
            </w:tcBorders>
          </w:tcPr>
          <w:p w14:paraId="34CBC9FC" w14:textId="77777777" w:rsidR="00BF46E1" w:rsidRPr="0041528A" w:rsidRDefault="00BF46E1" w:rsidP="00195D76">
            <w:pPr>
              <w:pStyle w:val="TAC"/>
            </w:pPr>
            <w:r w:rsidRPr="0041528A">
              <w:t>16</w:t>
            </w:r>
          </w:p>
        </w:tc>
        <w:tc>
          <w:tcPr>
            <w:tcW w:w="1282" w:type="dxa"/>
            <w:tcBorders>
              <w:left w:val="single" w:sz="4" w:space="0" w:color="auto"/>
              <w:right w:val="single" w:sz="4" w:space="0" w:color="auto"/>
            </w:tcBorders>
          </w:tcPr>
          <w:p w14:paraId="09109DE5" w14:textId="77777777" w:rsidR="00BF46E1" w:rsidRPr="0041528A" w:rsidRDefault="00BF46E1" w:rsidP="00195D76">
            <w:pPr>
              <w:pStyle w:val="TAC"/>
            </w:pPr>
            <w:r w:rsidRPr="0041528A">
              <w:t xml:space="preserve">ME </w:t>
            </w:r>
            <w:r w:rsidRPr="0041528A">
              <w:sym w:font="Symbol" w:char="F0AE"/>
            </w:r>
            <w:r w:rsidRPr="0041528A">
              <w:t xml:space="preserve"> USS </w:t>
            </w:r>
          </w:p>
        </w:tc>
        <w:tc>
          <w:tcPr>
            <w:tcW w:w="2892" w:type="dxa"/>
            <w:tcBorders>
              <w:left w:val="single" w:sz="4" w:space="0" w:color="auto"/>
              <w:right w:val="single" w:sz="4" w:space="0" w:color="auto"/>
            </w:tcBorders>
          </w:tcPr>
          <w:p w14:paraId="5D860965"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7A235229"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42B67BAD" w14:textId="77777777" w:rsidTr="00195D76">
        <w:trPr>
          <w:cantSplit/>
          <w:jc w:val="center"/>
        </w:trPr>
        <w:tc>
          <w:tcPr>
            <w:tcW w:w="737" w:type="dxa"/>
            <w:tcBorders>
              <w:left w:val="single" w:sz="4" w:space="0" w:color="auto"/>
              <w:right w:val="single" w:sz="4" w:space="0" w:color="auto"/>
            </w:tcBorders>
          </w:tcPr>
          <w:p w14:paraId="706C3C61" w14:textId="77777777" w:rsidR="00BF46E1" w:rsidRPr="0041528A" w:rsidRDefault="00BF46E1" w:rsidP="00195D76">
            <w:pPr>
              <w:pStyle w:val="TAC"/>
            </w:pPr>
            <w:r w:rsidRPr="0041528A">
              <w:t>17</w:t>
            </w:r>
          </w:p>
        </w:tc>
        <w:tc>
          <w:tcPr>
            <w:tcW w:w="1282" w:type="dxa"/>
            <w:tcBorders>
              <w:left w:val="single" w:sz="4" w:space="0" w:color="auto"/>
              <w:right w:val="single" w:sz="4" w:space="0" w:color="auto"/>
            </w:tcBorders>
          </w:tcPr>
          <w:p w14:paraId="0355504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AF54ACB"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2F4344E3" w14:textId="77777777" w:rsidR="00BF46E1" w:rsidRPr="0041528A" w:rsidRDefault="00BF46E1" w:rsidP="00195D76">
            <w:pPr>
              <w:pStyle w:val="TAL"/>
            </w:pPr>
          </w:p>
        </w:tc>
      </w:tr>
      <w:tr w:rsidR="00BF46E1" w:rsidRPr="0041528A" w14:paraId="787A2B5C" w14:textId="77777777" w:rsidTr="00195D76">
        <w:trPr>
          <w:cantSplit/>
          <w:jc w:val="center"/>
        </w:trPr>
        <w:tc>
          <w:tcPr>
            <w:tcW w:w="737" w:type="dxa"/>
            <w:tcBorders>
              <w:left w:val="single" w:sz="4" w:space="0" w:color="auto"/>
              <w:bottom w:val="single" w:sz="4" w:space="0" w:color="auto"/>
              <w:right w:val="single" w:sz="4" w:space="0" w:color="auto"/>
            </w:tcBorders>
          </w:tcPr>
          <w:p w14:paraId="6DB37310" w14:textId="77777777" w:rsidR="00BF46E1" w:rsidRPr="0041528A" w:rsidRDefault="00BF46E1" w:rsidP="00195D76">
            <w:pPr>
              <w:pStyle w:val="TAC"/>
            </w:pPr>
            <w:r w:rsidRPr="0041528A">
              <w:t>18</w:t>
            </w:r>
          </w:p>
        </w:tc>
        <w:tc>
          <w:tcPr>
            <w:tcW w:w="1282" w:type="dxa"/>
            <w:tcBorders>
              <w:left w:val="single" w:sz="4" w:space="0" w:color="auto"/>
              <w:bottom w:val="single" w:sz="4" w:space="0" w:color="auto"/>
              <w:right w:val="single" w:sz="4" w:space="0" w:color="auto"/>
            </w:tcBorders>
          </w:tcPr>
          <w:p w14:paraId="18521723"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bottom w:val="single" w:sz="4" w:space="0" w:color="auto"/>
              <w:right w:val="single" w:sz="4" w:space="0" w:color="auto"/>
            </w:tcBorders>
          </w:tcPr>
          <w:p w14:paraId="204E69F7" w14:textId="77777777" w:rsidR="00BF46E1" w:rsidRPr="0041528A" w:rsidRDefault="00BF46E1" w:rsidP="00195D76">
            <w:pPr>
              <w:pStyle w:val="TAL"/>
            </w:pPr>
            <w:r w:rsidRPr="0041528A">
              <w:t>The user verifies that the default Wap session is properly established.</w:t>
            </w:r>
          </w:p>
        </w:tc>
        <w:tc>
          <w:tcPr>
            <w:tcW w:w="3776" w:type="dxa"/>
            <w:tcBorders>
              <w:left w:val="single" w:sz="4" w:space="0" w:color="auto"/>
              <w:bottom w:val="single" w:sz="4" w:space="0" w:color="auto"/>
              <w:right w:val="single" w:sz="4" w:space="0" w:color="auto"/>
            </w:tcBorders>
          </w:tcPr>
          <w:p w14:paraId="7B43F0CF" w14:textId="77777777" w:rsidR="00BF46E1" w:rsidRPr="0041528A" w:rsidRDefault="00BF46E1" w:rsidP="00195D76">
            <w:pPr>
              <w:pStyle w:val="TAL"/>
            </w:pPr>
          </w:p>
        </w:tc>
      </w:tr>
    </w:tbl>
    <w:p w14:paraId="01DE5380" w14:textId="77777777" w:rsidR="00BF46E1" w:rsidRPr="0041528A" w:rsidRDefault="00BF46E1" w:rsidP="00BF46E1"/>
    <w:p w14:paraId="4935F857" w14:textId="77777777" w:rsidR="00BF46E1" w:rsidRPr="0041528A" w:rsidRDefault="00BF46E1" w:rsidP="00BF46E1">
      <w:r w:rsidRPr="0041528A">
        <w:t>PROACTIVE COMMAND: LAUNCH BROWSER 5.2.1</w:t>
      </w:r>
    </w:p>
    <w:p w14:paraId="36850D35" w14:textId="77777777" w:rsidR="00BF46E1" w:rsidRPr="0041528A" w:rsidRDefault="00BF46E1" w:rsidP="00BF46E1">
      <w:r w:rsidRPr="0041528A">
        <w:t>Logically:</w:t>
      </w:r>
    </w:p>
    <w:p w14:paraId="29586E71" w14:textId="77777777" w:rsidR="00BF46E1" w:rsidRPr="0041528A" w:rsidRDefault="00BF46E1" w:rsidP="0041528A">
      <w:pPr>
        <w:pStyle w:val="EW"/>
      </w:pPr>
      <w:r w:rsidRPr="0041528A">
        <w:t>Command details</w:t>
      </w:r>
    </w:p>
    <w:p w14:paraId="4091A3C4" w14:textId="77777777" w:rsidR="00BF46E1" w:rsidRPr="0041528A" w:rsidRDefault="00BF46E1" w:rsidP="0041528A">
      <w:pPr>
        <w:pStyle w:val="EW"/>
      </w:pPr>
      <w:r w:rsidRPr="0041528A">
        <w:tab/>
        <w:t>Command number:</w:t>
      </w:r>
      <w:r w:rsidRPr="0041528A">
        <w:tab/>
        <w:t>1</w:t>
      </w:r>
    </w:p>
    <w:p w14:paraId="2E447151" w14:textId="77777777" w:rsidR="00BF46E1" w:rsidRPr="0041528A" w:rsidRDefault="00BF46E1" w:rsidP="0041528A">
      <w:pPr>
        <w:pStyle w:val="EW"/>
      </w:pPr>
      <w:r w:rsidRPr="0041528A">
        <w:tab/>
        <w:t>Command type:</w:t>
      </w:r>
      <w:r w:rsidRPr="0041528A">
        <w:tab/>
        <w:t>LAUNCH BROWSER</w:t>
      </w:r>
    </w:p>
    <w:p w14:paraId="12BC0579" w14:textId="77777777" w:rsidR="00BF46E1" w:rsidRPr="0041528A" w:rsidRDefault="00BF46E1" w:rsidP="0041528A">
      <w:pPr>
        <w:pStyle w:val="EW"/>
      </w:pPr>
      <w:r w:rsidRPr="0041528A">
        <w:tab/>
        <w:t>Command qualifier:</w:t>
      </w:r>
      <w:r w:rsidRPr="0041528A">
        <w:tab/>
        <w:t>launch browser, if not already launched</w:t>
      </w:r>
    </w:p>
    <w:p w14:paraId="522AACA7" w14:textId="77777777" w:rsidR="00BF46E1" w:rsidRPr="0041528A" w:rsidRDefault="00BF46E1" w:rsidP="0041528A">
      <w:pPr>
        <w:pStyle w:val="EW"/>
      </w:pPr>
      <w:r w:rsidRPr="0041528A">
        <w:t>Device identities</w:t>
      </w:r>
    </w:p>
    <w:p w14:paraId="4A2E5743" w14:textId="77777777" w:rsidR="00BF46E1" w:rsidRPr="0041528A" w:rsidRDefault="00BF46E1" w:rsidP="0041528A">
      <w:pPr>
        <w:pStyle w:val="EW"/>
      </w:pPr>
      <w:r w:rsidRPr="0041528A">
        <w:tab/>
        <w:t>Source device:</w:t>
      </w:r>
      <w:r w:rsidRPr="0041528A">
        <w:tab/>
        <w:t>UICC</w:t>
      </w:r>
    </w:p>
    <w:p w14:paraId="6ED681F3" w14:textId="77777777" w:rsidR="00BF46E1" w:rsidRPr="0041528A" w:rsidRDefault="00BF46E1" w:rsidP="0041528A">
      <w:pPr>
        <w:pStyle w:val="EW"/>
      </w:pPr>
      <w:r w:rsidRPr="0041528A">
        <w:lastRenderedPageBreak/>
        <w:tab/>
        <w:t>Destination device:</w:t>
      </w:r>
      <w:r w:rsidRPr="0041528A">
        <w:tab/>
        <w:t>ME</w:t>
      </w:r>
    </w:p>
    <w:p w14:paraId="36443499" w14:textId="77777777" w:rsidR="00BF46E1" w:rsidRPr="0041528A" w:rsidRDefault="00BF46E1" w:rsidP="0041528A">
      <w:pPr>
        <w:pStyle w:val="EW"/>
      </w:pPr>
      <w:r w:rsidRPr="0041528A">
        <w:tab/>
        <w:t>URL</w:t>
      </w:r>
      <w:r w:rsidRPr="0041528A">
        <w:tab/>
      </w:r>
      <w:hyperlink r:id="rId20"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71A2AC05" w14:textId="77777777" w:rsidR="00BF46E1" w:rsidRPr="0041528A" w:rsidRDefault="00BF46E1" w:rsidP="0041528A">
      <w:pPr>
        <w:pStyle w:val="EW"/>
      </w:pPr>
      <w:r w:rsidRPr="0041528A">
        <w:t>Alpha Identifier</w:t>
      </w:r>
      <w:r w:rsidRPr="0041528A">
        <w:tab/>
        <w:t>"Defined URL 1"</w:t>
      </w:r>
    </w:p>
    <w:p w14:paraId="08AE1EE0" w14:textId="77777777" w:rsidR="00BF46E1" w:rsidRPr="0041528A" w:rsidRDefault="00BF46E1" w:rsidP="0041528A">
      <w:pPr>
        <w:pStyle w:val="EW"/>
      </w:pPr>
      <w:r w:rsidRPr="0041528A">
        <w:t>Text Attribute</w:t>
      </w:r>
    </w:p>
    <w:p w14:paraId="1AE32FF3" w14:textId="77777777" w:rsidR="00BF46E1" w:rsidRPr="0041528A" w:rsidRDefault="00BF46E1" w:rsidP="0041528A">
      <w:pPr>
        <w:pStyle w:val="EW"/>
      </w:pPr>
      <w:r w:rsidRPr="0041528A">
        <w:tab/>
        <w:t>Formatting position:</w:t>
      </w:r>
      <w:r w:rsidRPr="0041528A">
        <w:tab/>
        <w:t>0</w:t>
      </w:r>
    </w:p>
    <w:p w14:paraId="18B33613" w14:textId="77777777" w:rsidR="00BF46E1" w:rsidRPr="0041528A" w:rsidRDefault="00BF46E1" w:rsidP="0041528A">
      <w:pPr>
        <w:pStyle w:val="EW"/>
      </w:pPr>
      <w:r w:rsidRPr="0041528A">
        <w:tab/>
        <w:t>Formatting length:</w:t>
      </w:r>
      <w:r w:rsidRPr="0041528A">
        <w:tab/>
        <w:t>13</w:t>
      </w:r>
    </w:p>
    <w:p w14:paraId="2E2E449B" w14:textId="77777777" w:rsidR="00BF46E1" w:rsidRPr="0041528A" w:rsidRDefault="00BF46E1" w:rsidP="0041528A">
      <w:pPr>
        <w:pStyle w:val="EW"/>
      </w:pPr>
      <w:r w:rsidRPr="0041528A">
        <w:tab/>
        <w:t>Formatting mode:</w:t>
      </w:r>
      <w:r w:rsidRPr="0041528A">
        <w:tab/>
        <w:t>Center Alignment, Normal Font, Bold Off, Italic Off, Underline Off, Strikethrough Off</w:t>
      </w:r>
    </w:p>
    <w:p w14:paraId="400AAFA5" w14:textId="77777777" w:rsidR="00BF46E1" w:rsidRPr="0041528A" w:rsidRDefault="00BF46E1" w:rsidP="0041528A">
      <w:pPr>
        <w:pStyle w:val="EX"/>
      </w:pPr>
      <w:r w:rsidRPr="0041528A">
        <w:t>Colour:</w:t>
      </w:r>
      <w:r w:rsidRPr="0041528A">
        <w:tab/>
        <w:t>Dark Green Foreground, Bright Yellow Background</w:t>
      </w:r>
    </w:p>
    <w:p w14:paraId="750135C3" w14:textId="77777777" w:rsidR="00BF46E1" w:rsidRPr="0041528A" w:rsidRDefault="00BF46E1" w:rsidP="00BF46E1">
      <w:r w:rsidRPr="0041528A">
        <w:t>Coding:</w:t>
      </w:r>
    </w:p>
    <w:p w14:paraId="4A787E7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AC61E7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B98623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FFBA5C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4148590"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254A1E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3D4FF4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D521C2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20E4049"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67C4F4A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9E9A29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30FA6D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A7F749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6A8CEC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5125150" w14:textId="77777777" w:rsidR="00BF46E1" w:rsidRPr="0041528A" w:rsidRDefault="00BF46E1" w:rsidP="00195D76">
            <w:pPr>
              <w:pStyle w:val="TAC"/>
            </w:pPr>
            <w:r w:rsidRPr="0041528A">
              <w:t>31</w:t>
            </w:r>
          </w:p>
        </w:tc>
      </w:tr>
      <w:tr w:rsidR="00BF46E1" w:rsidRPr="0041528A" w14:paraId="490AF7C5" w14:textId="77777777" w:rsidTr="00195D76">
        <w:trPr>
          <w:jc w:val="center"/>
        </w:trPr>
        <w:tc>
          <w:tcPr>
            <w:tcW w:w="1134" w:type="dxa"/>
            <w:tcBorders>
              <w:right w:val="single" w:sz="4" w:space="0" w:color="auto"/>
            </w:tcBorders>
          </w:tcPr>
          <w:p w14:paraId="0D8A874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67396EB"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6B7161BA"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77BF0AC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70DC8B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6D9EC85"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515394A4"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0E7A27C1"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7F53D839"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4E9AFCFD"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AE86089"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FCC2D74"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6F89222" w14:textId="77777777" w:rsidR="00BF46E1" w:rsidRPr="0041528A" w:rsidRDefault="00BF46E1" w:rsidP="00195D76">
            <w:pPr>
              <w:pStyle w:val="TAC"/>
            </w:pPr>
            <w:r w:rsidRPr="0041528A">
              <w:t>2E</w:t>
            </w:r>
          </w:p>
        </w:tc>
      </w:tr>
      <w:tr w:rsidR="00BF46E1" w:rsidRPr="0041528A" w14:paraId="4C9D98CD" w14:textId="77777777" w:rsidTr="00195D76">
        <w:trPr>
          <w:jc w:val="center"/>
        </w:trPr>
        <w:tc>
          <w:tcPr>
            <w:tcW w:w="1134" w:type="dxa"/>
            <w:tcBorders>
              <w:right w:val="single" w:sz="4" w:space="0" w:color="auto"/>
            </w:tcBorders>
          </w:tcPr>
          <w:p w14:paraId="44D01D1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EF954CB"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3E36F498"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5D524701"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387ADEC2"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5CC099CF"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63D9722A"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27FD988A"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46D1B375"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5DE7AB9"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31708A2"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5B331C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688792D" w14:textId="77777777" w:rsidR="00BF46E1" w:rsidRPr="0041528A" w:rsidRDefault="00BF46E1" w:rsidP="00195D76">
            <w:pPr>
              <w:pStyle w:val="TAC"/>
            </w:pPr>
            <w:r w:rsidRPr="0041528A">
              <w:t>66</w:t>
            </w:r>
          </w:p>
        </w:tc>
      </w:tr>
      <w:tr w:rsidR="00BF46E1" w:rsidRPr="0041528A" w14:paraId="3A279C49" w14:textId="77777777" w:rsidTr="00195D76">
        <w:trPr>
          <w:jc w:val="center"/>
        </w:trPr>
        <w:tc>
          <w:tcPr>
            <w:tcW w:w="1134" w:type="dxa"/>
            <w:tcBorders>
              <w:right w:val="single" w:sz="4" w:space="0" w:color="auto"/>
            </w:tcBorders>
          </w:tcPr>
          <w:p w14:paraId="54FBC81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A36F49D"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9530CF8"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5225491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B716CF0"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496D29E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BEC456C"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32303247"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7E0592F3"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36E3673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CFB9B65"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6B85598A"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5C8F9E4" w14:textId="77777777" w:rsidR="00BF46E1" w:rsidRPr="0041528A" w:rsidRDefault="00BF46E1" w:rsidP="00195D76">
            <w:pPr>
              <w:pStyle w:val="TAC"/>
            </w:pPr>
            <w:r w:rsidRPr="0041528A">
              <w:t>04</w:t>
            </w:r>
          </w:p>
        </w:tc>
      </w:tr>
      <w:tr w:rsidR="00BF46E1" w:rsidRPr="0041528A" w14:paraId="3840CB56" w14:textId="77777777" w:rsidTr="00195D76">
        <w:trPr>
          <w:jc w:val="center"/>
        </w:trPr>
        <w:tc>
          <w:tcPr>
            <w:tcW w:w="1134" w:type="dxa"/>
            <w:tcBorders>
              <w:right w:val="single" w:sz="4" w:space="0" w:color="auto"/>
            </w:tcBorders>
          </w:tcPr>
          <w:p w14:paraId="1CA36B1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4514C7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DF05B81"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8F36CF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DA8C29B" w14:textId="77777777" w:rsidR="00BF46E1" w:rsidRPr="0041528A" w:rsidRDefault="00BF46E1" w:rsidP="00195D76">
            <w:pPr>
              <w:pStyle w:val="TAC"/>
            </w:pPr>
            <w:r w:rsidRPr="0041528A">
              <w:t>B4</w:t>
            </w:r>
          </w:p>
        </w:tc>
        <w:tc>
          <w:tcPr>
            <w:tcW w:w="567" w:type="dxa"/>
            <w:tcBorders>
              <w:top w:val="single" w:sz="4" w:space="0" w:color="auto"/>
              <w:left w:val="single" w:sz="4" w:space="0" w:color="auto"/>
            </w:tcBorders>
          </w:tcPr>
          <w:p w14:paraId="4E3EA3F4" w14:textId="77777777" w:rsidR="00BF46E1" w:rsidRPr="0041528A" w:rsidRDefault="00BF46E1" w:rsidP="00195D76">
            <w:pPr>
              <w:pStyle w:val="TAC"/>
            </w:pPr>
          </w:p>
        </w:tc>
        <w:tc>
          <w:tcPr>
            <w:tcW w:w="567" w:type="dxa"/>
            <w:tcBorders>
              <w:top w:val="single" w:sz="4" w:space="0" w:color="auto"/>
            </w:tcBorders>
          </w:tcPr>
          <w:p w14:paraId="542493FE" w14:textId="77777777" w:rsidR="00BF46E1" w:rsidRPr="0041528A" w:rsidRDefault="00BF46E1" w:rsidP="00195D76">
            <w:pPr>
              <w:pStyle w:val="TAC"/>
            </w:pPr>
          </w:p>
        </w:tc>
        <w:tc>
          <w:tcPr>
            <w:tcW w:w="567" w:type="dxa"/>
            <w:tcBorders>
              <w:top w:val="single" w:sz="4" w:space="0" w:color="auto"/>
            </w:tcBorders>
          </w:tcPr>
          <w:p w14:paraId="1A4E54A3" w14:textId="77777777" w:rsidR="00BF46E1" w:rsidRPr="0041528A" w:rsidRDefault="00BF46E1" w:rsidP="00195D76">
            <w:pPr>
              <w:pStyle w:val="TAC"/>
            </w:pPr>
          </w:p>
        </w:tc>
        <w:tc>
          <w:tcPr>
            <w:tcW w:w="567" w:type="dxa"/>
            <w:tcBorders>
              <w:top w:val="single" w:sz="4" w:space="0" w:color="auto"/>
            </w:tcBorders>
          </w:tcPr>
          <w:p w14:paraId="4A11B121" w14:textId="77777777" w:rsidR="00BF46E1" w:rsidRPr="0041528A" w:rsidRDefault="00BF46E1" w:rsidP="00195D76">
            <w:pPr>
              <w:pStyle w:val="TAC"/>
            </w:pPr>
          </w:p>
        </w:tc>
        <w:tc>
          <w:tcPr>
            <w:tcW w:w="567" w:type="dxa"/>
            <w:tcBorders>
              <w:top w:val="single" w:sz="4" w:space="0" w:color="auto"/>
            </w:tcBorders>
          </w:tcPr>
          <w:p w14:paraId="23C51682" w14:textId="77777777" w:rsidR="00BF46E1" w:rsidRPr="0041528A" w:rsidRDefault="00BF46E1" w:rsidP="00195D76">
            <w:pPr>
              <w:pStyle w:val="TAC"/>
            </w:pPr>
          </w:p>
        </w:tc>
        <w:tc>
          <w:tcPr>
            <w:tcW w:w="567" w:type="dxa"/>
            <w:tcBorders>
              <w:top w:val="single" w:sz="4" w:space="0" w:color="auto"/>
            </w:tcBorders>
          </w:tcPr>
          <w:p w14:paraId="5AFD32B2" w14:textId="77777777" w:rsidR="00BF46E1" w:rsidRPr="0041528A" w:rsidRDefault="00BF46E1" w:rsidP="00195D76">
            <w:pPr>
              <w:pStyle w:val="TAC"/>
            </w:pPr>
          </w:p>
        </w:tc>
        <w:tc>
          <w:tcPr>
            <w:tcW w:w="567" w:type="dxa"/>
            <w:tcBorders>
              <w:top w:val="single" w:sz="4" w:space="0" w:color="auto"/>
            </w:tcBorders>
          </w:tcPr>
          <w:p w14:paraId="3E8EBCB8" w14:textId="77777777" w:rsidR="00BF46E1" w:rsidRPr="0041528A" w:rsidRDefault="00BF46E1" w:rsidP="00195D76">
            <w:pPr>
              <w:pStyle w:val="TAC"/>
            </w:pPr>
          </w:p>
        </w:tc>
        <w:tc>
          <w:tcPr>
            <w:tcW w:w="567" w:type="dxa"/>
            <w:tcBorders>
              <w:top w:val="single" w:sz="4" w:space="0" w:color="auto"/>
            </w:tcBorders>
          </w:tcPr>
          <w:p w14:paraId="04EAA175" w14:textId="77777777" w:rsidR="00BF46E1" w:rsidRPr="0041528A" w:rsidRDefault="00BF46E1" w:rsidP="00195D76">
            <w:pPr>
              <w:pStyle w:val="TAC"/>
            </w:pPr>
          </w:p>
        </w:tc>
      </w:tr>
    </w:tbl>
    <w:p w14:paraId="28C5872C" w14:textId="77777777" w:rsidR="00BF46E1" w:rsidRPr="0041528A" w:rsidRDefault="00BF46E1" w:rsidP="00BF46E1"/>
    <w:p w14:paraId="3CDF7029" w14:textId="77777777" w:rsidR="00BF46E1" w:rsidRPr="0041528A" w:rsidRDefault="00BF46E1" w:rsidP="00BF46E1">
      <w:r w:rsidRPr="0041528A">
        <w:t>PROACTIVE COMMAND: LAUNCH BROWSER 5.2.2</w:t>
      </w:r>
    </w:p>
    <w:p w14:paraId="62DEB22E" w14:textId="77777777" w:rsidR="00BF46E1" w:rsidRPr="0041528A" w:rsidRDefault="00BF46E1" w:rsidP="00BF46E1">
      <w:r w:rsidRPr="0041528A">
        <w:t>Logically:</w:t>
      </w:r>
    </w:p>
    <w:p w14:paraId="14666E06" w14:textId="77777777" w:rsidR="00BF46E1" w:rsidRPr="0041528A" w:rsidRDefault="00BF46E1" w:rsidP="0041528A">
      <w:pPr>
        <w:pStyle w:val="EW"/>
      </w:pPr>
      <w:r w:rsidRPr="0041528A">
        <w:t>Command details</w:t>
      </w:r>
    </w:p>
    <w:p w14:paraId="38979174" w14:textId="77777777" w:rsidR="00BF46E1" w:rsidRPr="0041528A" w:rsidRDefault="00BF46E1" w:rsidP="0041528A">
      <w:pPr>
        <w:pStyle w:val="EW"/>
      </w:pPr>
      <w:r w:rsidRPr="0041528A">
        <w:tab/>
        <w:t>Command number:</w:t>
      </w:r>
      <w:r w:rsidRPr="0041528A">
        <w:tab/>
        <w:t>1</w:t>
      </w:r>
    </w:p>
    <w:p w14:paraId="29B3EE9A" w14:textId="77777777" w:rsidR="00BF46E1" w:rsidRPr="0041528A" w:rsidRDefault="00BF46E1" w:rsidP="0041528A">
      <w:pPr>
        <w:pStyle w:val="EW"/>
      </w:pPr>
      <w:r w:rsidRPr="0041528A">
        <w:tab/>
        <w:t>Command type:</w:t>
      </w:r>
      <w:r w:rsidRPr="0041528A">
        <w:tab/>
        <w:t>LAUNCH BROWSER</w:t>
      </w:r>
    </w:p>
    <w:p w14:paraId="76D54D27" w14:textId="77777777" w:rsidR="00BF46E1" w:rsidRPr="0041528A" w:rsidRDefault="00BF46E1" w:rsidP="0041528A">
      <w:pPr>
        <w:pStyle w:val="EW"/>
      </w:pPr>
      <w:r w:rsidRPr="0041528A">
        <w:tab/>
        <w:t>Command qualifier:</w:t>
      </w:r>
      <w:r w:rsidRPr="0041528A">
        <w:tab/>
        <w:t>launch browser, if not already launched</w:t>
      </w:r>
    </w:p>
    <w:p w14:paraId="6FFDCEBF" w14:textId="77777777" w:rsidR="00BF46E1" w:rsidRPr="0041528A" w:rsidRDefault="00BF46E1" w:rsidP="0041528A">
      <w:pPr>
        <w:pStyle w:val="EW"/>
      </w:pPr>
      <w:r w:rsidRPr="0041528A">
        <w:t>Device identities</w:t>
      </w:r>
    </w:p>
    <w:p w14:paraId="76F15FB5" w14:textId="77777777" w:rsidR="00BF46E1" w:rsidRPr="0041528A" w:rsidRDefault="00BF46E1" w:rsidP="0041528A">
      <w:pPr>
        <w:pStyle w:val="EW"/>
      </w:pPr>
      <w:r w:rsidRPr="0041528A">
        <w:tab/>
        <w:t>Source device:</w:t>
      </w:r>
      <w:r w:rsidRPr="0041528A">
        <w:tab/>
        <w:t>UICC</w:t>
      </w:r>
    </w:p>
    <w:p w14:paraId="24F1995E" w14:textId="77777777" w:rsidR="00BF46E1" w:rsidRPr="0041528A" w:rsidRDefault="00BF46E1" w:rsidP="0041528A">
      <w:pPr>
        <w:pStyle w:val="EW"/>
      </w:pPr>
      <w:r w:rsidRPr="0041528A">
        <w:tab/>
        <w:t>Destination device:</w:t>
      </w:r>
      <w:r w:rsidRPr="0041528A">
        <w:tab/>
        <w:t>ME</w:t>
      </w:r>
    </w:p>
    <w:p w14:paraId="6395734D" w14:textId="77777777" w:rsidR="00BF46E1" w:rsidRPr="0041528A" w:rsidRDefault="00BF46E1" w:rsidP="0041528A">
      <w:pPr>
        <w:pStyle w:val="EW"/>
      </w:pPr>
      <w:r w:rsidRPr="0041528A">
        <w:tab/>
        <w:t>URL</w:t>
      </w:r>
      <w:r w:rsidRPr="0041528A">
        <w:tab/>
      </w:r>
      <w:hyperlink r:id="rId21"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77754E1A" w14:textId="77777777" w:rsidR="00BF46E1" w:rsidRPr="0041528A" w:rsidRDefault="00BF46E1" w:rsidP="0041528A">
      <w:pPr>
        <w:pStyle w:val="EX"/>
      </w:pPr>
      <w:r w:rsidRPr="0041528A">
        <w:t>Alpha Identifier</w:t>
      </w:r>
      <w:r w:rsidRPr="0041528A">
        <w:tab/>
        <w:t>"Defined URL 2"</w:t>
      </w:r>
    </w:p>
    <w:p w14:paraId="6A422252" w14:textId="77777777" w:rsidR="00BF46E1" w:rsidRPr="0041528A" w:rsidRDefault="00BF46E1" w:rsidP="00BF46E1">
      <w:r w:rsidRPr="0041528A">
        <w:t>Coding:</w:t>
      </w:r>
    </w:p>
    <w:p w14:paraId="062B8CC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9A4068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FC4010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D689B33"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116C0B5"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00EB96A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9004A2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B29BC2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B24A88C"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6862BE0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F21E59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271CF2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324402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0BE6BE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43ED5FC" w14:textId="77777777" w:rsidR="00BF46E1" w:rsidRPr="0041528A" w:rsidRDefault="00BF46E1" w:rsidP="00195D76">
            <w:pPr>
              <w:pStyle w:val="TAC"/>
            </w:pPr>
            <w:r w:rsidRPr="0041528A">
              <w:t>31</w:t>
            </w:r>
          </w:p>
        </w:tc>
      </w:tr>
      <w:tr w:rsidR="00BF46E1" w:rsidRPr="0041528A" w14:paraId="76450BE2" w14:textId="77777777" w:rsidTr="00195D76">
        <w:trPr>
          <w:jc w:val="center"/>
        </w:trPr>
        <w:tc>
          <w:tcPr>
            <w:tcW w:w="1134" w:type="dxa"/>
            <w:tcBorders>
              <w:right w:val="single" w:sz="4" w:space="0" w:color="auto"/>
            </w:tcBorders>
          </w:tcPr>
          <w:p w14:paraId="049C3F8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93E75AF"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6C35B1A2"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62EC85D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6D6876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F156A84"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43A3F33D"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03B7483A"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295A7D1D"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0F7E832D"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37B0D53"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2BAD091"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3E012FB" w14:textId="77777777" w:rsidR="00BF46E1" w:rsidRPr="0041528A" w:rsidRDefault="00BF46E1" w:rsidP="00195D76">
            <w:pPr>
              <w:pStyle w:val="TAC"/>
            </w:pPr>
            <w:r w:rsidRPr="0041528A">
              <w:t>2E</w:t>
            </w:r>
          </w:p>
        </w:tc>
      </w:tr>
      <w:tr w:rsidR="00BF46E1" w:rsidRPr="0041528A" w14:paraId="1E624504" w14:textId="77777777" w:rsidTr="00195D76">
        <w:trPr>
          <w:jc w:val="center"/>
        </w:trPr>
        <w:tc>
          <w:tcPr>
            <w:tcW w:w="1134" w:type="dxa"/>
            <w:tcBorders>
              <w:right w:val="single" w:sz="4" w:space="0" w:color="auto"/>
            </w:tcBorders>
          </w:tcPr>
          <w:p w14:paraId="51E5E21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B1FC2CD"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0C813DFE"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5533F524"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455044F0"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33718361"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24C9F210"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725810C6"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37886847"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7153873"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4234049"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766064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00D0414" w14:textId="77777777" w:rsidR="00BF46E1" w:rsidRPr="0041528A" w:rsidRDefault="00BF46E1" w:rsidP="00195D76">
            <w:pPr>
              <w:pStyle w:val="TAC"/>
            </w:pPr>
            <w:r w:rsidRPr="0041528A">
              <w:t>66</w:t>
            </w:r>
          </w:p>
        </w:tc>
      </w:tr>
      <w:tr w:rsidR="00BF46E1" w:rsidRPr="0041528A" w14:paraId="036BA420" w14:textId="77777777" w:rsidTr="00195D76">
        <w:trPr>
          <w:jc w:val="center"/>
        </w:trPr>
        <w:tc>
          <w:tcPr>
            <w:tcW w:w="1134" w:type="dxa"/>
            <w:tcBorders>
              <w:right w:val="single" w:sz="4" w:space="0" w:color="auto"/>
            </w:tcBorders>
          </w:tcPr>
          <w:p w14:paraId="3AFE647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C6059E2"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764FF3B"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8A042E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732F11A"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8586F3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3AEE1EC"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471E183D"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6894BF83"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2D83FF4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BE3FAFD" w14:textId="77777777" w:rsidR="00BF46E1" w:rsidRPr="0041528A" w:rsidRDefault="00BF46E1" w:rsidP="00195D76">
            <w:pPr>
              <w:pStyle w:val="TAC"/>
            </w:pPr>
            <w:r w:rsidRPr="0041528A">
              <w:t>32</w:t>
            </w:r>
          </w:p>
        </w:tc>
        <w:tc>
          <w:tcPr>
            <w:tcW w:w="567" w:type="dxa"/>
            <w:tcBorders>
              <w:top w:val="single" w:sz="4" w:space="0" w:color="auto"/>
              <w:left w:val="single" w:sz="4" w:space="0" w:color="auto"/>
            </w:tcBorders>
          </w:tcPr>
          <w:p w14:paraId="3420935A" w14:textId="77777777" w:rsidR="00BF46E1" w:rsidRPr="0041528A" w:rsidRDefault="00BF46E1" w:rsidP="00195D76">
            <w:pPr>
              <w:pStyle w:val="TAC"/>
            </w:pPr>
          </w:p>
        </w:tc>
        <w:tc>
          <w:tcPr>
            <w:tcW w:w="567" w:type="dxa"/>
            <w:tcBorders>
              <w:top w:val="single" w:sz="4" w:space="0" w:color="auto"/>
            </w:tcBorders>
          </w:tcPr>
          <w:p w14:paraId="60C1BC8F" w14:textId="77777777" w:rsidR="00BF46E1" w:rsidRPr="0041528A" w:rsidRDefault="00BF46E1" w:rsidP="00195D76">
            <w:pPr>
              <w:pStyle w:val="TAC"/>
            </w:pPr>
          </w:p>
        </w:tc>
      </w:tr>
    </w:tbl>
    <w:p w14:paraId="538421DC" w14:textId="77777777" w:rsidR="00BF46E1" w:rsidRPr="0041528A" w:rsidRDefault="00BF46E1" w:rsidP="00BF46E1"/>
    <w:p w14:paraId="0F13E4A5" w14:textId="77777777" w:rsidR="00BF46E1" w:rsidRPr="0041528A" w:rsidRDefault="00BF46E1" w:rsidP="00BF46E1">
      <w:r w:rsidRPr="0041528A">
        <w:t>TERMINAL RESPONSE: LAUNCH BROWSER 5.2.1</w:t>
      </w:r>
    </w:p>
    <w:p w14:paraId="09373AC1" w14:textId="77777777" w:rsidR="00BF46E1" w:rsidRPr="0041528A" w:rsidRDefault="00BF46E1" w:rsidP="00BF46E1">
      <w:r w:rsidRPr="0041528A">
        <w:t>Logically:</w:t>
      </w:r>
    </w:p>
    <w:p w14:paraId="26D5A30E" w14:textId="77777777" w:rsidR="00BF46E1" w:rsidRPr="0041528A" w:rsidRDefault="00BF46E1" w:rsidP="0041528A">
      <w:pPr>
        <w:pStyle w:val="EW"/>
      </w:pPr>
      <w:r w:rsidRPr="0041528A">
        <w:t>Command details</w:t>
      </w:r>
    </w:p>
    <w:p w14:paraId="6CDD189D" w14:textId="77777777" w:rsidR="00BF46E1" w:rsidRPr="0041528A" w:rsidRDefault="00BF46E1" w:rsidP="0041528A">
      <w:pPr>
        <w:pStyle w:val="EW"/>
      </w:pPr>
      <w:r w:rsidRPr="0041528A">
        <w:tab/>
        <w:t>Command number:</w:t>
      </w:r>
      <w:r w:rsidRPr="0041528A">
        <w:tab/>
        <w:t>1</w:t>
      </w:r>
    </w:p>
    <w:p w14:paraId="790638A4" w14:textId="77777777" w:rsidR="00BF46E1" w:rsidRPr="0041528A" w:rsidRDefault="00BF46E1" w:rsidP="0041528A">
      <w:pPr>
        <w:pStyle w:val="EW"/>
      </w:pPr>
      <w:r w:rsidRPr="0041528A">
        <w:tab/>
        <w:t>Command type:</w:t>
      </w:r>
      <w:r w:rsidRPr="0041528A">
        <w:tab/>
        <w:t>LAUNCH BROWSER</w:t>
      </w:r>
    </w:p>
    <w:p w14:paraId="7EB7E449" w14:textId="77777777" w:rsidR="00BF46E1" w:rsidRPr="0041528A" w:rsidRDefault="00BF46E1" w:rsidP="0041528A">
      <w:pPr>
        <w:pStyle w:val="EW"/>
      </w:pPr>
      <w:r w:rsidRPr="0041528A">
        <w:tab/>
        <w:t>Command qualifier:</w:t>
      </w:r>
      <w:r w:rsidRPr="0041528A">
        <w:tab/>
        <w:t>launch browser, if not already launched</w:t>
      </w:r>
    </w:p>
    <w:p w14:paraId="6FBDB655" w14:textId="77777777" w:rsidR="00BF46E1" w:rsidRPr="0041528A" w:rsidRDefault="00BF46E1" w:rsidP="0041528A">
      <w:pPr>
        <w:pStyle w:val="EW"/>
      </w:pPr>
      <w:r w:rsidRPr="0041528A">
        <w:t>Device identities</w:t>
      </w:r>
    </w:p>
    <w:p w14:paraId="5C08D7C8" w14:textId="77777777" w:rsidR="00BF46E1" w:rsidRPr="0041528A" w:rsidRDefault="00BF46E1" w:rsidP="0041528A">
      <w:pPr>
        <w:pStyle w:val="EW"/>
      </w:pPr>
      <w:r w:rsidRPr="0041528A">
        <w:tab/>
        <w:t>Source device:</w:t>
      </w:r>
      <w:r w:rsidRPr="0041528A">
        <w:tab/>
        <w:t>ME</w:t>
      </w:r>
    </w:p>
    <w:p w14:paraId="5A4B0C11" w14:textId="77777777" w:rsidR="00BF46E1" w:rsidRPr="0041528A" w:rsidRDefault="00BF46E1" w:rsidP="0041528A">
      <w:pPr>
        <w:pStyle w:val="EW"/>
      </w:pPr>
      <w:r w:rsidRPr="0041528A">
        <w:tab/>
        <w:t>Destination device:</w:t>
      </w:r>
      <w:r w:rsidRPr="0041528A">
        <w:tab/>
        <w:t>UICC</w:t>
      </w:r>
    </w:p>
    <w:p w14:paraId="0C1ABE0C" w14:textId="77777777" w:rsidR="00BF46E1" w:rsidRPr="0041528A" w:rsidRDefault="00BF46E1" w:rsidP="0041528A">
      <w:pPr>
        <w:pStyle w:val="EW"/>
      </w:pPr>
      <w:r w:rsidRPr="0041528A">
        <w:t>Result</w:t>
      </w:r>
    </w:p>
    <w:p w14:paraId="78F98BFA" w14:textId="77777777" w:rsidR="00BF46E1" w:rsidRPr="0041528A" w:rsidRDefault="00BF46E1" w:rsidP="0041528A">
      <w:pPr>
        <w:pStyle w:val="EX"/>
      </w:pPr>
      <w:r w:rsidRPr="0041528A">
        <w:tab/>
        <w:t>General Result:</w:t>
      </w:r>
      <w:r w:rsidRPr="0041528A">
        <w:tab/>
        <w:t>Command performed successfully</w:t>
      </w:r>
    </w:p>
    <w:p w14:paraId="187BE9D0" w14:textId="77777777" w:rsidR="00BF46E1" w:rsidRPr="0041528A" w:rsidRDefault="00BF46E1" w:rsidP="00BF46E1">
      <w:r w:rsidRPr="0041528A">
        <w:t>Coding:</w:t>
      </w:r>
    </w:p>
    <w:p w14:paraId="64C58AE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D862C7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96FB96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E28A8A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8DB727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5C286C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2BA95A9"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4B0C1B6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A853D2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487EB1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D53B19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ED0E9F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FAB6E3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EB0C9A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F355EE5" w14:textId="77777777" w:rsidR="00BF46E1" w:rsidRPr="0041528A" w:rsidRDefault="00BF46E1" w:rsidP="00195D76">
            <w:pPr>
              <w:pStyle w:val="TAC"/>
            </w:pPr>
            <w:r w:rsidRPr="0041528A">
              <w:t>00</w:t>
            </w:r>
          </w:p>
        </w:tc>
      </w:tr>
    </w:tbl>
    <w:p w14:paraId="6F64B0B0" w14:textId="77777777" w:rsidR="00BF46E1" w:rsidRPr="0041528A" w:rsidRDefault="00BF46E1" w:rsidP="00BF46E1"/>
    <w:p w14:paraId="04DB3984" w14:textId="77777777" w:rsidR="00BF46E1" w:rsidRPr="0041528A" w:rsidRDefault="00BF46E1" w:rsidP="00BF46E1">
      <w:pPr>
        <w:pStyle w:val="H6"/>
      </w:pPr>
      <w:r w:rsidRPr="0041528A">
        <w:lastRenderedPageBreak/>
        <w:t>27.22.4.26.5.2.5</w:t>
      </w:r>
      <w:r w:rsidRPr="0041528A">
        <w:tab/>
        <w:t>Test Requirement</w:t>
      </w:r>
    </w:p>
    <w:p w14:paraId="693A2DE1" w14:textId="77777777" w:rsidR="00BF46E1" w:rsidRPr="0041528A" w:rsidRDefault="00BF46E1" w:rsidP="00BF46E1">
      <w:r w:rsidRPr="0041528A">
        <w:t>The ME shall operate in the manner defined in expected sequences 5.2.</w:t>
      </w:r>
    </w:p>
    <w:p w14:paraId="77FF0207" w14:textId="77777777" w:rsidR="00BF46E1" w:rsidRPr="0041528A" w:rsidRDefault="00BF46E1" w:rsidP="00BF46E1">
      <w:pPr>
        <w:pStyle w:val="H6"/>
      </w:pPr>
      <w:r w:rsidRPr="0041528A">
        <w:t>27.22.4.26.5.3</w:t>
      </w:r>
      <w:r w:rsidRPr="0041528A">
        <w:tab/>
        <w:t>LAUNCH BROWSER (support of Text Attribute – Right Alignment)</w:t>
      </w:r>
    </w:p>
    <w:p w14:paraId="0CFDB8F6" w14:textId="77777777" w:rsidR="00BF46E1" w:rsidRPr="0041528A" w:rsidRDefault="00BF46E1" w:rsidP="00BF46E1">
      <w:pPr>
        <w:pStyle w:val="H6"/>
      </w:pPr>
      <w:r w:rsidRPr="0041528A">
        <w:t>27.22.4.26.5.3.1</w:t>
      </w:r>
      <w:r w:rsidRPr="0041528A">
        <w:tab/>
        <w:t>Definition and applicability</w:t>
      </w:r>
    </w:p>
    <w:p w14:paraId="7CAD76ED" w14:textId="77777777" w:rsidR="00BF46E1" w:rsidRPr="0041528A" w:rsidRDefault="00BF46E1" w:rsidP="00BF46E1">
      <w:r w:rsidRPr="0041528A">
        <w:t>See clause 3.2.2.</w:t>
      </w:r>
    </w:p>
    <w:p w14:paraId="25B85FD4" w14:textId="77777777" w:rsidR="00BF46E1" w:rsidRPr="0041528A" w:rsidRDefault="00BF46E1" w:rsidP="00BF46E1">
      <w:pPr>
        <w:pStyle w:val="H6"/>
      </w:pPr>
      <w:r w:rsidRPr="0041528A">
        <w:t>27.22.4.26.5.3.2</w:t>
      </w:r>
      <w:r w:rsidRPr="0041528A">
        <w:tab/>
        <w:t>Conformance requirements</w:t>
      </w:r>
    </w:p>
    <w:p w14:paraId="2D411A10" w14:textId="77777777" w:rsidR="00BF46E1" w:rsidRPr="0041528A" w:rsidRDefault="00BF46E1" w:rsidP="00BF46E1">
      <w:r w:rsidRPr="0041528A">
        <w:t>The ME shall support the LAUNCH BROWSER Proactive UICC Command as defined in:</w:t>
      </w:r>
    </w:p>
    <w:p w14:paraId="3591ADAE" w14:textId="77777777" w:rsidR="00BF46E1" w:rsidRPr="0041528A" w:rsidRDefault="00BF46E1" w:rsidP="00BF46E1">
      <w:pPr>
        <w:pStyle w:val="B1"/>
      </w:pPr>
      <w:r w:rsidRPr="0041528A">
        <w:t>-</w:t>
      </w:r>
      <w:r w:rsidRPr="0041528A">
        <w:tab/>
        <w:t>TS 31.111 [15] clause 5.2, clauses 6.4.26 and 6.6.26, clause 8.6, clause 8.7, clause 8.48, clause 9.2, clause 8.2, clause 8.47, clause 8.49, clause 8.50, clause 8.15, clause 8.31 and clause 8.70.</w:t>
      </w:r>
    </w:p>
    <w:p w14:paraId="30C0CC32" w14:textId="77777777" w:rsidR="00BF46E1" w:rsidRPr="0041528A" w:rsidRDefault="00BF46E1" w:rsidP="00BF46E1">
      <w:pPr>
        <w:pStyle w:val="H6"/>
      </w:pPr>
      <w:r w:rsidRPr="0041528A">
        <w:t>27.22.4.26.5.3.3</w:t>
      </w:r>
      <w:r w:rsidRPr="0041528A">
        <w:tab/>
        <w:t>Test purpose</w:t>
      </w:r>
    </w:p>
    <w:p w14:paraId="6F6667CA" w14:textId="77777777" w:rsidR="00BF46E1" w:rsidRPr="0041528A" w:rsidRDefault="00BF46E1" w:rsidP="00BF46E1">
      <w:r w:rsidRPr="0041528A">
        <w:t>To verify that the ME performs a proper user confirmation with an alpha identifier according to the right alignment text attribute configuration, launches the Wap session required in LAUNCH BROWSER and returns a successful result in the TERMINAL RESPONSE command send to the UICC.</w:t>
      </w:r>
    </w:p>
    <w:p w14:paraId="46A8911D" w14:textId="77777777" w:rsidR="00BF46E1" w:rsidRPr="0041528A" w:rsidRDefault="00BF46E1" w:rsidP="00BF46E1">
      <w:pPr>
        <w:pStyle w:val="H6"/>
      </w:pPr>
      <w:r w:rsidRPr="0041528A">
        <w:t>27.22.4.26.5.3.4</w:t>
      </w:r>
      <w:r w:rsidRPr="0041528A">
        <w:tab/>
        <w:t>Method of test</w:t>
      </w:r>
    </w:p>
    <w:p w14:paraId="4BD3F28E" w14:textId="77777777" w:rsidR="00BF46E1" w:rsidRPr="0041528A" w:rsidRDefault="00BF46E1" w:rsidP="00BF46E1">
      <w:pPr>
        <w:pStyle w:val="H6"/>
      </w:pPr>
      <w:r w:rsidRPr="0041528A">
        <w:t>27.22.4.26.5.3.4.1</w:t>
      </w:r>
      <w:r w:rsidRPr="0041528A">
        <w:tab/>
        <w:t>Initial conditions</w:t>
      </w:r>
    </w:p>
    <w:p w14:paraId="1D0D1671" w14:textId="77777777" w:rsidR="00BF46E1" w:rsidRPr="0041528A" w:rsidRDefault="00BF46E1" w:rsidP="00BF46E1">
      <w:r w:rsidRPr="0041528A">
        <w:t>The ME is connected to the USIM Simulator and the USS.</w:t>
      </w:r>
    </w:p>
    <w:p w14:paraId="1A22B343" w14:textId="77777777" w:rsidR="00BF46E1" w:rsidRPr="0041528A" w:rsidRDefault="00BF46E1" w:rsidP="00BF46E1">
      <w:r w:rsidRPr="0041528A">
        <w:t>The elementary files are coded as USIM Application Toolkit default.</w:t>
      </w:r>
    </w:p>
    <w:p w14:paraId="4043CC62" w14:textId="77777777" w:rsidR="00BF46E1" w:rsidRPr="0041528A" w:rsidRDefault="00BF46E1" w:rsidP="00BF46E1">
      <w:r w:rsidRPr="0041528A">
        <w:t>Prior to this test the ME shall have been powered on and performed the PROFILE DOWNLOAD procedure.</w:t>
      </w:r>
    </w:p>
    <w:p w14:paraId="0404AA8A" w14:textId="77777777" w:rsidR="00BF46E1" w:rsidRPr="0041528A" w:rsidRDefault="00BF46E1" w:rsidP="00BF46E1">
      <w:r w:rsidRPr="0041528A">
        <w:t>A valid access to 2 different Wap gateways is required:</w:t>
      </w:r>
    </w:p>
    <w:p w14:paraId="420F28EE" w14:textId="77777777" w:rsidR="00BF46E1" w:rsidRPr="0041528A" w:rsidRDefault="00BF46E1" w:rsidP="00BF46E1">
      <w:pPr>
        <w:pStyle w:val="B1"/>
      </w:pPr>
      <w:r w:rsidRPr="0041528A">
        <w:t>-</w:t>
      </w:r>
      <w:r w:rsidRPr="0041528A">
        <w:tab/>
        <w:t>the default Wap parameters (IP address, gateway/proxy identity, called number, URL …) of the tested mobile shall be properly filled to access one of the gateways ("default gateway")</w:t>
      </w:r>
    </w:p>
    <w:p w14:paraId="5AA20029" w14:textId="77777777" w:rsidR="00BF46E1" w:rsidRPr="0041528A" w:rsidRDefault="00BF46E1" w:rsidP="00BF46E1">
      <w:pPr>
        <w:pStyle w:val="B1"/>
      </w:pPr>
      <w:r w:rsidRPr="0041528A">
        <w:t>With that default gateway we shall be able to access to an URL different from the default one.</w:t>
      </w:r>
    </w:p>
    <w:p w14:paraId="13ED0C99" w14:textId="77777777" w:rsidR="00BF46E1" w:rsidRPr="0041528A" w:rsidRDefault="00BF46E1" w:rsidP="00BF46E1">
      <w:pPr>
        <w:pStyle w:val="B1"/>
      </w:pPr>
      <w:r w:rsidRPr="0041528A">
        <w:t>-</w:t>
      </w:r>
      <w:r w:rsidRPr="0041528A">
        <w:tab/>
        <w:t>another gateway with an IP address different from the one defined in default Wap parameters.</w:t>
      </w:r>
    </w:p>
    <w:p w14:paraId="08090C0C" w14:textId="77777777" w:rsidR="00BF46E1" w:rsidRPr="0041528A" w:rsidRDefault="00BF46E1" w:rsidP="00BF46E1">
      <w:r w:rsidRPr="0041528A">
        <w:t>The Bearer Parameters defined in 27.22.4.26.1.4.1 shall be used.</w:t>
      </w:r>
    </w:p>
    <w:p w14:paraId="5E1FE041" w14:textId="1EFBA352" w:rsidR="00BF46E1" w:rsidRPr="0041528A" w:rsidRDefault="00BF46E1" w:rsidP="00BF46E1">
      <w:r w:rsidRPr="0041528A">
        <w:t>The ME is in idle mode. To ensure that there are no active PDP contexts established until the proactive command is fetched, the USS shall be configured to ignore any PDP context activation request before the LAUNCH BROWSER command is fetched.</w:t>
      </w:r>
    </w:p>
    <w:p w14:paraId="07EB0ACA" w14:textId="77777777" w:rsidR="00BF46E1" w:rsidRPr="0041528A" w:rsidRDefault="00BF46E1" w:rsidP="00BF46E1">
      <w:r w:rsidRPr="0041528A">
        <w:t>For URL requests resulting from the LAUNCH BROWSER command execution the USS shall be configured to respond with an HTTP status error code (4xx "Client Error" or 5xx "Server Error") to URL requests which do not match the Default URL or the URL provided in the proactive command. At the same time the USS shall ignore these URL requests regarding the test case verdict generation.</w:t>
      </w:r>
    </w:p>
    <w:p w14:paraId="5F098D72" w14:textId="77777777" w:rsidR="00BF46E1" w:rsidRPr="0041528A" w:rsidRDefault="00BF46E1" w:rsidP="00BF46E1">
      <w:r w:rsidRPr="0041528A">
        <w:t>Before execution of each sequence the browser's cache shall be cleared.</w:t>
      </w:r>
    </w:p>
    <w:p w14:paraId="0C8432BF" w14:textId="77777777" w:rsidR="00BF46E1" w:rsidRPr="0041528A" w:rsidRDefault="00BF46E1" w:rsidP="00BF46E1">
      <w:pPr>
        <w:pStyle w:val="H6"/>
      </w:pPr>
      <w:r w:rsidRPr="0041528A">
        <w:lastRenderedPageBreak/>
        <w:t>27.22.4.26.5.3.4.2</w:t>
      </w:r>
      <w:r w:rsidRPr="0041528A">
        <w:tab/>
        <w:t>Procedure</w:t>
      </w:r>
    </w:p>
    <w:p w14:paraId="469B852E" w14:textId="77777777" w:rsidR="00BF46E1" w:rsidRPr="0041528A" w:rsidRDefault="00BF46E1" w:rsidP="00BF46E1">
      <w:pPr>
        <w:pStyle w:val="TH"/>
      </w:pPr>
      <w:r w:rsidRPr="0041528A">
        <w:t>Expected Sequence 5.3 (LAUNCH BROWSER, connect to the specified URL with Text Attribute – Right Alignment)</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4A8DDC38" w14:textId="77777777" w:rsidTr="00195D76">
        <w:trPr>
          <w:cantSplit/>
          <w:jc w:val="center"/>
        </w:trPr>
        <w:tc>
          <w:tcPr>
            <w:tcW w:w="737" w:type="dxa"/>
            <w:tcBorders>
              <w:top w:val="single" w:sz="6" w:space="0" w:color="auto"/>
              <w:left w:val="single" w:sz="6" w:space="0" w:color="auto"/>
              <w:right w:val="single" w:sz="6" w:space="0" w:color="auto"/>
            </w:tcBorders>
          </w:tcPr>
          <w:p w14:paraId="57510D9A"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5B83A941"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65011A6C"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765F8C14" w14:textId="77777777" w:rsidR="00BF46E1" w:rsidRPr="0041528A" w:rsidRDefault="00BF46E1" w:rsidP="00195D76">
            <w:pPr>
              <w:pStyle w:val="TAH"/>
            </w:pPr>
            <w:r w:rsidRPr="0041528A">
              <w:t>Comments</w:t>
            </w:r>
          </w:p>
        </w:tc>
      </w:tr>
      <w:tr w:rsidR="00BF46E1" w:rsidRPr="0041528A" w14:paraId="0E0E9768" w14:textId="77777777" w:rsidTr="00195D76">
        <w:trPr>
          <w:cantSplit/>
          <w:jc w:val="center"/>
        </w:trPr>
        <w:tc>
          <w:tcPr>
            <w:tcW w:w="737" w:type="dxa"/>
            <w:tcBorders>
              <w:top w:val="single" w:sz="6" w:space="0" w:color="auto"/>
              <w:left w:val="single" w:sz="6" w:space="0" w:color="auto"/>
              <w:right w:val="single" w:sz="6" w:space="0" w:color="auto"/>
            </w:tcBorders>
          </w:tcPr>
          <w:p w14:paraId="3F461B0C" w14:textId="77777777" w:rsidR="00BF46E1" w:rsidRPr="0041528A" w:rsidRDefault="00BF46E1" w:rsidP="00195D76">
            <w:pPr>
              <w:pStyle w:val="TAC"/>
            </w:pPr>
            <w:r w:rsidRPr="0041528A">
              <w:t>0</w:t>
            </w:r>
          </w:p>
        </w:tc>
        <w:tc>
          <w:tcPr>
            <w:tcW w:w="1282" w:type="dxa"/>
            <w:tcBorders>
              <w:top w:val="single" w:sz="6" w:space="0" w:color="auto"/>
              <w:left w:val="single" w:sz="6" w:space="0" w:color="auto"/>
              <w:right w:val="single" w:sz="6" w:space="0" w:color="auto"/>
            </w:tcBorders>
          </w:tcPr>
          <w:p w14:paraId="7F8878DE" w14:textId="77777777" w:rsidR="00BF46E1" w:rsidRPr="0041528A" w:rsidRDefault="00BF46E1" w:rsidP="00195D76">
            <w:pPr>
              <w:pStyle w:val="TAC"/>
            </w:pPr>
            <w:r w:rsidRPr="0041528A">
              <w:t>ME</w:t>
            </w:r>
          </w:p>
        </w:tc>
        <w:tc>
          <w:tcPr>
            <w:tcW w:w="2892" w:type="dxa"/>
            <w:tcBorders>
              <w:top w:val="single" w:sz="6" w:space="0" w:color="auto"/>
              <w:left w:val="single" w:sz="6" w:space="0" w:color="auto"/>
              <w:right w:val="single" w:sz="6" w:space="0" w:color="auto"/>
            </w:tcBorders>
          </w:tcPr>
          <w:p w14:paraId="3191D0DD" w14:textId="77777777" w:rsidR="00BF46E1" w:rsidRPr="0041528A" w:rsidRDefault="00BF46E1" w:rsidP="00195D76">
            <w:pPr>
              <w:pStyle w:val="TAL"/>
            </w:pPr>
          </w:p>
        </w:tc>
        <w:tc>
          <w:tcPr>
            <w:tcW w:w="3776" w:type="dxa"/>
            <w:tcBorders>
              <w:left w:val="single" w:sz="6" w:space="0" w:color="auto"/>
              <w:right w:val="single" w:sz="6" w:space="0" w:color="auto"/>
            </w:tcBorders>
          </w:tcPr>
          <w:p w14:paraId="42067DA2" w14:textId="77777777" w:rsidR="00BF46E1" w:rsidRPr="0041528A" w:rsidRDefault="00BF46E1" w:rsidP="00195D76">
            <w:pPr>
              <w:pStyle w:val="TAL"/>
            </w:pPr>
            <w:r w:rsidRPr="0041528A">
              <w:t>[The ME is in idle mode and the browser's cache shall have been cleared.]</w:t>
            </w:r>
          </w:p>
        </w:tc>
      </w:tr>
      <w:tr w:rsidR="00BF46E1" w:rsidRPr="0041528A" w14:paraId="56573DBF" w14:textId="77777777" w:rsidTr="00195D76">
        <w:trPr>
          <w:cantSplit/>
          <w:jc w:val="center"/>
        </w:trPr>
        <w:tc>
          <w:tcPr>
            <w:tcW w:w="737" w:type="dxa"/>
            <w:tcBorders>
              <w:left w:val="single" w:sz="6" w:space="0" w:color="auto"/>
              <w:right w:val="single" w:sz="6" w:space="0" w:color="auto"/>
            </w:tcBorders>
          </w:tcPr>
          <w:p w14:paraId="60D3254E" w14:textId="77777777" w:rsidR="00BF46E1" w:rsidRPr="0041528A" w:rsidRDefault="00BF46E1" w:rsidP="00195D76">
            <w:pPr>
              <w:pStyle w:val="TAC"/>
            </w:pPr>
            <w:r w:rsidRPr="0041528A">
              <w:t>1</w:t>
            </w:r>
          </w:p>
        </w:tc>
        <w:tc>
          <w:tcPr>
            <w:tcW w:w="1282" w:type="dxa"/>
            <w:tcBorders>
              <w:left w:val="single" w:sz="6" w:space="0" w:color="auto"/>
              <w:right w:val="single" w:sz="6" w:space="0" w:color="auto"/>
            </w:tcBorders>
          </w:tcPr>
          <w:p w14:paraId="1F4B07D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C78892A" w14:textId="77777777" w:rsidR="00BF46E1" w:rsidRPr="0041528A" w:rsidRDefault="00BF46E1" w:rsidP="00195D76">
            <w:pPr>
              <w:pStyle w:val="TAL"/>
            </w:pPr>
            <w:r w:rsidRPr="0041528A">
              <w:t>PROACTIVE COMMAND PENDING: LAUNCH BROWSER 5.3.1</w:t>
            </w:r>
          </w:p>
        </w:tc>
        <w:tc>
          <w:tcPr>
            <w:tcW w:w="3776" w:type="dxa"/>
            <w:tcBorders>
              <w:left w:val="single" w:sz="6" w:space="0" w:color="auto"/>
              <w:right w:val="single" w:sz="6" w:space="0" w:color="auto"/>
            </w:tcBorders>
          </w:tcPr>
          <w:p w14:paraId="5732E3BA" w14:textId="77777777" w:rsidR="00BF46E1" w:rsidRPr="0041528A" w:rsidRDefault="00BF46E1" w:rsidP="00195D76">
            <w:pPr>
              <w:pStyle w:val="TAL"/>
            </w:pPr>
          </w:p>
        </w:tc>
      </w:tr>
      <w:tr w:rsidR="00BF46E1" w:rsidRPr="0041528A" w14:paraId="295FD173" w14:textId="77777777" w:rsidTr="00195D76">
        <w:trPr>
          <w:cantSplit/>
          <w:jc w:val="center"/>
        </w:trPr>
        <w:tc>
          <w:tcPr>
            <w:tcW w:w="737" w:type="dxa"/>
            <w:tcBorders>
              <w:left w:val="single" w:sz="6" w:space="0" w:color="auto"/>
              <w:right w:val="single" w:sz="6" w:space="0" w:color="auto"/>
            </w:tcBorders>
          </w:tcPr>
          <w:p w14:paraId="6BE8A6CB"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5753B4D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14DF9D2"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6775B2F8" w14:textId="77777777" w:rsidR="00BF46E1" w:rsidRPr="0041528A" w:rsidRDefault="00BF46E1" w:rsidP="00195D76">
            <w:pPr>
              <w:pStyle w:val="TAL"/>
            </w:pPr>
          </w:p>
        </w:tc>
      </w:tr>
      <w:tr w:rsidR="00BF46E1" w:rsidRPr="0041528A" w14:paraId="637560EB" w14:textId="77777777" w:rsidTr="00195D76">
        <w:trPr>
          <w:cantSplit/>
          <w:jc w:val="center"/>
        </w:trPr>
        <w:tc>
          <w:tcPr>
            <w:tcW w:w="737" w:type="dxa"/>
            <w:tcBorders>
              <w:left w:val="single" w:sz="6" w:space="0" w:color="auto"/>
              <w:right w:val="single" w:sz="6" w:space="0" w:color="auto"/>
            </w:tcBorders>
          </w:tcPr>
          <w:p w14:paraId="5BF2FE32"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140EA0B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037D962" w14:textId="77777777" w:rsidR="00BF46E1" w:rsidRPr="0041528A" w:rsidRDefault="00BF46E1" w:rsidP="00195D76">
            <w:pPr>
              <w:pStyle w:val="TAL"/>
            </w:pPr>
            <w:r w:rsidRPr="0041528A">
              <w:t>PROACTIVE COMMAND: LAUNCH BROWSER 5.3.1</w:t>
            </w:r>
          </w:p>
        </w:tc>
        <w:tc>
          <w:tcPr>
            <w:tcW w:w="3776" w:type="dxa"/>
            <w:tcBorders>
              <w:left w:val="single" w:sz="6" w:space="0" w:color="auto"/>
              <w:right w:val="single" w:sz="6" w:space="0" w:color="auto"/>
            </w:tcBorders>
          </w:tcPr>
          <w:p w14:paraId="499B3CB9"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5AF92BA5" w14:textId="77777777" w:rsidTr="00195D76">
        <w:trPr>
          <w:cantSplit/>
          <w:jc w:val="center"/>
        </w:trPr>
        <w:tc>
          <w:tcPr>
            <w:tcW w:w="737" w:type="dxa"/>
            <w:tcBorders>
              <w:left w:val="single" w:sz="4" w:space="0" w:color="auto"/>
              <w:right w:val="single" w:sz="4" w:space="0" w:color="auto"/>
            </w:tcBorders>
          </w:tcPr>
          <w:p w14:paraId="2913FDCD" w14:textId="77777777" w:rsidR="00BF46E1" w:rsidRPr="0041528A" w:rsidRDefault="00BF46E1" w:rsidP="00195D76">
            <w:pPr>
              <w:pStyle w:val="TAC"/>
            </w:pPr>
            <w:r w:rsidRPr="0041528A">
              <w:t>4</w:t>
            </w:r>
          </w:p>
        </w:tc>
        <w:tc>
          <w:tcPr>
            <w:tcW w:w="1282" w:type="dxa"/>
            <w:tcBorders>
              <w:left w:val="single" w:sz="4" w:space="0" w:color="auto"/>
              <w:right w:val="single" w:sz="4" w:space="0" w:color="auto"/>
            </w:tcBorders>
          </w:tcPr>
          <w:p w14:paraId="7EFC608F"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3114BE8"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3999C3CC" w14:textId="77777777" w:rsidR="00BF46E1" w:rsidRPr="0041528A" w:rsidRDefault="00BF46E1" w:rsidP="00195D76">
            <w:pPr>
              <w:pStyle w:val="TAL"/>
            </w:pPr>
            <w:r w:rsidRPr="0041528A">
              <w:t>[alpha identifier is displayed with right alignment]</w:t>
            </w:r>
          </w:p>
        </w:tc>
      </w:tr>
      <w:tr w:rsidR="00BF46E1" w:rsidRPr="0041528A" w14:paraId="63381C11" w14:textId="77777777" w:rsidTr="00195D76">
        <w:trPr>
          <w:cantSplit/>
          <w:jc w:val="center"/>
        </w:trPr>
        <w:tc>
          <w:tcPr>
            <w:tcW w:w="737" w:type="dxa"/>
            <w:tcBorders>
              <w:left w:val="single" w:sz="4" w:space="0" w:color="auto"/>
              <w:right w:val="single" w:sz="4" w:space="0" w:color="auto"/>
            </w:tcBorders>
          </w:tcPr>
          <w:p w14:paraId="240C3E2C" w14:textId="77777777" w:rsidR="00BF46E1" w:rsidRPr="0041528A" w:rsidRDefault="00BF46E1" w:rsidP="00195D76">
            <w:pPr>
              <w:pStyle w:val="TAC"/>
            </w:pPr>
            <w:r w:rsidRPr="0041528A">
              <w:t>5</w:t>
            </w:r>
          </w:p>
        </w:tc>
        <w:tc>
          <w:tcPr>
            <w:tcW w:w="1282" w:type="dxa"/>
            <w:tcBorders>
              <w:left w:val="single" w:sz="4" w:space="0" w:color="auto"/>
              <w:right w:val="single" w:sz="4" w:space="0" w:color="auto"/>
            </w:tcBorders>
          </w:tcPr>
          <w:p w14:paraId="04B9E0AD"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69ECF349"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423E1854" w14:textId="77777777" w:rsidR="00BF46E1" w:rsidRPr="0041528A" w:rsidRDefault="00BF46E1" w:rsidP="00195D76">
            <w:pPr>
              <w:pStyle w:val="TAL"/>
            </w:pPr>
            <w:r w:rsidRPr="0041528A">
              <w:t>[option: user confirmation]</w:t>
            </w:r>
          </w:p>
        </w:tc>
      </w:tr>
      <w:tr w:rsidR="00BF46E1" w:rsidRPr="0041528A" w14:paraId="0B9C925C" w14:textId="77777777" w:rsidTr="00195D76">
        <w:trPr>
          <w:cantSplit/>
          <w:jc w:val="center"/>
        </w:trPr>
        <w:tc>
          <w:tcPr>
            <w:tcW w:w="737" w:type="dxa"/>
            <w:tcBorders>
              <w:left w:val="single" w:sz="4" w:space="0" w:color="auto"/>
              <w:right w:val="single" w:sz="4" w:space="0" w:color="auto"/>
            </w:tcBorders>
          </w:tcPr>
          <w:p w14:paraId="7A9991F0" w14:textId="77777777" w:rsidR="00BF46E1" w:rsidRPr="0041528A" w:rsidRDefault="00BF46E1" w:rsidP="00195D76">
            <w:pPr>
              <w:pStyle w:val="TAC"/>
            </w:pPr>
            <w:r w:rsidRPr="0041528A">
              <w:t>6</w:t>
            </w:r>
          </w:p>
        </w:tc>
        <w:tc>
          <w:tcPr>
            <w:tcW w:w="1282" w:type="dxa"/>
            <w:tcBorders>
              <w:left w:val="single" w:sz="4" w:space="0" w:color="auto"/>
              <w:right w:val="single" w:sz="4" w:space="0" w:color="auto"/>
            </w:tcBorders>
          </w:tcPr>
          <w:p w14:paraId="7080954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FEABC34" w14:textId="77777777" w:rsidR="00BF46E1" w:rsidRPr="0041528A" w:rsidRDefault="00BF46E1" w:rsidP="00195D76">
            <w:pPr>
              <w:pStyle w:val="TAL"/>
            </w:pPr>
            <w:r w:rsidRPr="0041528A">
              <w:t>TERMINAL RESPONSE: LAUNCH BROWSER 5.3.1</w:t>
            </w:r>
          </w:p>
        </w:tc>
        <w:tc>
          <w:tcPr>
            <w:tcW w:w="3776" w:type="dxa"/>
            <w:tcBorders>
              <w:left w:val="single" w:sz="4" w:space="0" w:color="auto"/>
              <w:right w:val="single" w:sz="4" w:space="0" w:color="auto"/>
            </w:tcBorders>
          </w:tcPr>
          <w:p w14:paraId="3B42C56C" w14:textId="77777777" w:rsidR="00BF46E1" w:rsidRPr="0041528A" w:rsidRDefault="00BF46E1" w:rsidP="00195D76">
            <w:pPr>
              <w:pStyle w:val="TAL"/>
            </w:pPr>
            <w:r w:rsidRPr="0041528A">
              <w:t>[Command performed successfully]</w:t>
            </w:r>
          </w:p>
        </w:tc>
      </w:tr>
      <w:tr w:rsidR="00BF46E1" w:rsidRPr="0041528A" w14:paraId="0941A13C" w14:textId="77777777" w:rsidTr="00195D76">
        <w:trPr>
          <w:cantSplit/>
          <w:jc w:val="center"/>
        </w:trPr>
        <w:tc>
          <w:tcPr>
            <w:tcW w:w="737" w:type="dxa"/>
            <w:tcBorders>
              <w:left w:val="single" w:sz="4" w:space="0" w:color="auto"/>
              <w:right w:val="single" w:sz="4" w:space="0" w:color="auto"/>
            </w:tcBorders>
          </w:tcPr>
          <w:p w14:paraId="10A789E6" w14:textId="77777777" w:rsidR="00BF46E1" w:rsidRPr="0041528A" w:rsidRDefault="00BF46E1" w:rsidP="00195D76">
            <w:pPr>
              <w:pStyle w:val="TAC"/>
            </w:pPr>
            <w:r w:rsidRPr="0041528A">
              <w:t>7</w:t>
            </w:r>
          </w:p>
        </w:tc>
        <w:tc>
          <w:tcPr>
            <w:tcW w:w="1282" w:type="dxa"/>
            <w:tcBorders>
              <w:left w:val="single" w:sz="4" w:space="0" w:color="auto"/>
              <w:right w:val="single" w:sz="4" w:space="0" w:color="auto"/>
            </w:tcBorders>
          </w:tcPr>
          <w:p w14:paraId="0661F20F"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4" w:space="0" w:color="auto"/>
              <w:right w:val="single" w:sz="4" w:space="0" w:color="auto"/>
            </w:tcBorders>
          </w:tcPr>
          <w:p w14:paraId="768FD115"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06551635"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10BDCD01" w14:textId="77777777" w:rsidTr="00195D76">
        <w:trPr>
          <w:cantSplit/>
          <w:jc w:val="center"/>
        </w:trPr>
        <w:tc>
          <w:tcPr>
            <w:tcW w:w="737" w:type="dxa"/>
            <w:tcBorders>
              <w:left w:val="single" w:sz="4" w:space="0" w:color="auto"/>
              <w:right w:val="single" w:sz="4" w:space="0" w:color="auto"/>
            </w:tcBorders>
          </w:tcPr>
          <w:p w14:paraId="35D33431" w14:textId="77777777" w:rsidR="00BF46E1" w:rsidRPr="0041528A" w:rsidRDefault="00BF46E1" w:rsidP="00195D76">
            <w:pPr>
              <w:pStyle w:val="TAC"/>
            </w:pPr>
            <w:r w:rsidRPr="0041528A">
              <w:t>8</w:t>
            </w:r>
          </w:p>
        </w:tc>
        <w:tc>
          <w:tcPr>
            <w:tcW w:w="1282" w:type="dxa"/>
            <w:tcBorders>
              <w:left w:val="single" w:sz="4" w:space="0" w:color="auto"/>
              <w:right w:val="single" w:sz="4" w:space="0" w:color="auto"/>
            </w:tcBorders>
          </w:tcPr>
          <w:p w14:paraId="02861AE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DC23D32"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4FB292FD" w14:textId="77777777" w:rsidR="00BF46E1" w:rsidRPr="0041528A" w:rsidRDefault="00BF46E1" w:rsidP="00195D76">
            <w:pPr>
              <w:pStyle w:val="TAL"/>
            </w:pPr>
          </w:p>
        </w:tc>
      </w:tr>
      <w:tr w:rsidR="00BF46E1" w:rsidRPr="0041528A" w14:paraId="04ADD2B2" w14:textId="77777777" w:rsidTr="00195D76">
        <w:trPr>
          <w:cantSplit/>
          <w:jc w:val="center"/>
        </w:trPr>
        <w:tc>
          <w:tcPr>
            <w:tcW w:w="737" w:type="dxa"/>
            <w:tcBorders>
              <w:left w:val="single" w:sz="4" w:space="0" w:color="auto"/>
              <w:right w:val="single" w:sz="4" w:space="0" w:color="auto"/>
            </w:tcBorders>
          </w:tcPr>
          <w:p w14:paraId="5C6E51B7" w14:textId="77777777" w:rsidR="00BF46E1" w:rsidRPr="0041528A" w:rsidRDefault="00BF46E1" w:rsidP="00195D76">
            <w:pPr>
              <w:pStyle w:val="TAC"/>
            </w:pPr>
            <w:r w:rsidRPr="0041528A">
              <w:t>9</w:t>
            </w:r>
          </w:p>
        </w:tc>
        <w:tc>
          <w:tcPr>
            <w:tcW w:w="1282" w:type="dxa"/>
            <w:tcBorders>
              <w:left w:val="single" w:sz="4" w:space="0" w:color="auto"/>
              <w:right w:val="single" w:sz="4" w:space="0" w:color="auto"/>
            </w:tcBorders>
          </w:tcPr>
          <w:p w14:paraId="0F41B5B8"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66E51E52" w14:textId="77777777" w:rsidR="00BF46E1" w:rsidRPr="0041528A" w:rsidRDefault="00BF46E1" w:rsidP="00195D76">
            <w:pPr>
              <w:pStyle w:val="TAL"/>
            </w:pPr>
            <w:r w:rsidRPr="0041528A">
              <w:t>The user verifies that the default Wap session is properly established.</w:t>
            </w:r>
            <w:r w:rsidRPr="0041528A">
              <w:br/>
              <w:t>The user shall attempt to close the browser or shall at least set the ME to the idle screen.</w:t>
            </w:r>
          </w:p>
        </w:tc>
        <w:tc>
          <w:tcPr>
            <w:tcW w:w="3776" w:type="dxa"/>
            <w:tcBorders>
              <w:left w:val="single" w:sz="4" w:space="0" w:color="auto"/>
              <w:right w:val="single" w:sz="4" w:space="0" w:color="auto"/>
            </w:tcBorders>
          </w:tcPr>
          <w:p w14:paraId="7EC91EC1" w14:textId="77777777" w:rsidR="00BF46E1" w:rsidRPr="0041528A" w:rsidRDefault="00BF46E1" w:rsidP="00195D76">
            <w:pPr>
              <w:pStyle w:val="TAL"/>
            </w:pPr>
          </w:p>
        </w:tc>
      </w:tr>
      <w:tr w:rsidR="00BF46E1" w:rsidRPr="0041528A" w14:paraId="46CB5478" w14:textId="77777777" w:rsidTr="00195D76">
        <w:trPr>
          <w:cantSplit/>
          <w:jc w:val="center"/>
        </w:trPr>
        <w:tc>
          <w:tcPr>
            <w:tcW w:w="737" w:type="dxa"/>
            <w:tcBorders>
              <w:left w:val="single" w:sz="4" w:space="0" w:color="auto"/>
              <w:right w:val="single" w:sz="4" w:space="0" w:color="auto"/>
            </w:tcBorders>
          </w:tcPr>
          <w:p w14:paraId="1B789E74" w14:textId="77777777" w:rsidR="00BF46E1" w:rsidRPr="0041528A" w:rsidRDefault="00BF46E1" w:rsidP="00195D76">
            <w:pPr>
              <w:pStyle w:val="TAC"/>
            </w:pPr>
            <w:r w:rsidRPr="0041528A">
              <w:t>10</w:t>
            </w:r>
          </w:p>
        </w:tc>
        <w:tc>
          <w:tcPr>
            <w:tcW w:w="1282" w:type="dxa"/>
            <w:tcBorders>
              <w:left w:val="single" w:sz="4" w:space="0" w:color="auto"/>
              <w:right w:val="single" w:sz="4" w:space="0" w:color="auto"/>
            </w:tcBorders>
          </w:tcPr>
          <w:p w14:paraId="7D638CE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F223032" w14:textId="77777777" w:rsidR="00BF46E1" w:rsidRPr="0041528A" w:rsidRDefault="00BF46E1" w:rsidP="00195D76">
            <w:pPr>
              <w:pStyle w:val="TAL"/>
            </w:pPr>
            <w:r w:rsidRPr="0041528A">
              <w:t>PROACTIVE COMMAND PENDING: LAUNCH BROWSER 5.3.2</w:t>
            </w:r>
          </w:p>
        </w:tc>
        <w:tc>
          <w:tcPr>
            <w:tcW w:w="3776" w:type="dxa"/>
            <w:tcBorders>
              <w:left w:val="single" w:sz="4" w:space="0" w:color="auto"/>
              <w:right w:val="single" w:sz="4" w:space="0" w:color="auto"/>
            </w:tcBorders>
          </w:tcPr>
          <w:p w14:paraId="0D9FCEC0" w14:textId="77777777" w:rsidR="00BF46E1" w:rsidRPr="0041528A" w:rsidRDefault="00BF46E1" w:rsidP="00195D76">
            <w:pPr>
              <w:pStyle w:val="TAL"/>
            </w:pPr>
          </w:p>
        </w:tc>
      </w:tr>
      <w:tr w:rsidR="00BF46E1" w:rsidRPr="0041528A" w14:paraId="16DCFD84" w14:textId="77777777" w:rsidTr="00195D76">
        <w:trPr>
          <w:cantSplit/>
          <w:jc w:val="center"/>
        </w:trPr>
        <w:tc>
          <w:tcPr>
            <w:tcW w:w="737" w:type="dxa"/>
            <w:tcBorders>
              <w:left w:val="single" w:sz="4" w:space="0" w:color="auto"/>
              <w:right w:val="single" w:sz="4" w:space="0" w:color="auto"/>
            </w:tcBorders>
          </w:tcPr>
          <w:p w14:paraId="01746CB2" w14:textId="77777777" w:rsidR="00BF46E1" w:rsidRPr="0041528A" w:rsidRDefault="00BF46E1" w:rsidP="00195D76">
            <w:pPr>
              <w:pStyle w:val="TAC"/>
            </w:pPr>
            <w:r w:rsidRPr="0041528A">
              <w:t>11</w:t>
            </w:r>
          </w:p>
        </w:tc>
        <w:tc>
          <w:tcPr>
            <w:tcW w:w="1282" w:type="dxa"/>
            <w:tcBorders>
              <w:left w:val="single" w:sz="4" w:space="0" w:color="auto"/>
              <w:right w:val="single" w:sz="4" w:space="0" w:color="auto"/>
            </w:tcBorders>
          </w:tcPr>
          <w:p w14:paraId="6A7A87C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9B705ED"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7D6B4257" w14:textId="77777777" w:rsidR="00BF46E1" w:rsidRPr="0041528A" w:rsidRDefault="00BF46E1" w:rsidP="00195D76">
            <w:pPr>
              <w:pStyle w:val="TAL"/>
            </w:pPr>
          </w:p>
        </w:tc>
      </w:tr>
      <w:tr w:rsidR="00BF46E1" w:rsidRPr="0041528A" w14:paraId="418962DF" w14:textId="77777777" w:rsidTr="00195D76">
        <w:trPr>
          <w:cantSplit/>
          <w:jc w:val="center"/>
        </w:trPr>
        <w:tc>
          <w:tcPr>
            <w:tcW w:w="737" w:type="dxa"/>
            <w:tcBorders>
              <w:left w:val="single" w:sz="4" w:space="0" w:color="auto"/>
              <w:right w:val="single" w:sz="4" w:space="0" w:color="auto"/>
            </w:tcBorders>
          </w:tcPr>
          <w:p w14:paraId="36F678CF" w14:textId="77777777" w:rsidR="00BF46E1" w:rsidRPr="0041528A" w:rsidRDefault="00BF46E1" w:rsidP="00195D76">
            <w:pPr>
              <w:pStyle w:val="TAC"/>
            </w:pPr>
            <w:r w:rsidRPr="0041528A">
              <w:t>12</w:t>
            </w:r>
          </w:p>
        </w:tc>
        <w:tc>
          <w:tcPr>
            <w:tcW w:w="1282" w:type="dxa"/>
            <w:tcBorders>
              <w:left w:val="single" w:sz="4" w:space="0" w:color="auto"/>
              <w:right w:val="single" w:sz="4" w:space="0" w:color="auto"/>
            </w:tcBorders>
          </w:tcPr>
          <w:p w14:paraId="28857E7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4511F81" w14:textId="77777777" w:rsidR="00BF46E1" w:rsidRPr="0041528A" w:rsidRDefault="00BF46E1" w:rsidP="00195D76">
            <w:pPr>
              <w:pStyle w:val="TAL"/>
            </w:pPr>
            <w:r w:rsidRPr="0041528A">
              <w:t>PROACTIVE COMMAND: LAUNCH BROWSER 5.3.2</w:t>
            </w:r>
          </w:p>
        </w:tc>
        <w:tc>
          <w:tcPr>
            <w:tcW w:w="3776" w:type="dxa"/>
            <w:tcBorders>
              <w:left w:val="single" w:sz="4" w:space="0" w:color="auto"/>
              <w:right w:val="single" w:sz="4" w:space="0" w:color="auto"/>
            </w:tcBorders>
          </w:tcPr>
          <w:p w14:paraId="573258E6"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0AD1EFC7" w14:textId="77777777" w:rsidTr="00195D76">
        <w:trPr>
          <w:cantSplit/>
          <w:jc w:val="center"/>
        </w:trPr>
        <w:tc>
          <w:tcPr>
            <w:tcW w:w="737" w:type="dxa"/>
            <w:tcBorders>
              <w:left w:val="single" w:sz="4" w:space="0" w:color="auto"/>
              <w:right w:val="single" w:sz="4" w:space="0" w:color="auto"/>
            </w:tcBorders>
          </w:tcPr>
          <w:p w14:paraId="4EA2CD64" w14:textId="77777777" w:rsidR="00BF46E1" w:rsidRPr="0041528A" w:rsidRDefault="00BF46E1" w:rsidP="00195D76">
            <w:pPr>
              <w:pStyle w:val="TAC"/>
            </w:pPr>
            <w:r w:rsidRPr="0041528A">
              <w:t>13</w:t>
            </w:r>
          </w:p>
        </w:tc>
        <w:tc>
          <w:tcPr>
            <w:tcW w:w="1282" w:type="dxa"/>
            <w:tcBorders>
              <w:left w:val="single" w:sz="4" w:space="0" w:color="auto"/>
              <w:right w:val="single" w:sz="4" w:space="0" w:color="auto"/>
            </w:tcBorders>
          </w:tcPr>
          <w:p w14:paraId="56AE6100"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ACC1783"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02AEE69E" w14:textId="77777777" w:rsidR="00BF46E1" w:rsidRPr="0041528A" w:rsidRDefault="00BF46E1" w:rsidP="00195D76">
            <w:pPr>
              <w:pStyle w:val="TAL"/>
            </w:pPr>
            <w:r w:rsidRPr="0041528A">
              <w:t>[Message shall be formatted without right alignment. Remark: If right alignment is the ME's default alignment as declared in table A.2/18, no alignment change will take place]</w:t>
            </w:r>
          </w:p>
        </w:tc>
      </w:tr>
      <w:tr w:rsidR="00BF46E1" w:rsidRPr="0041528A" w14:paraId="60112EB7" w14:textId="77777777" w:rsidTr="00195D76">
        <w:trPr>
          <w:cantSplit/>
          <w:jc w:val="center"/>
        </w:trPr>
        <w:tc>
          <w:tcPr>
            <w:tcW w:w="737" w:type="dxa"/>
            <w:tcBorders>
              <w:left w:val="single" w:sz="4" w:space="0" w:color="auto"/>
              <w:right w:val="single" w:sz="4" w:space="0" w:color="auto"/>
            </w:tcBorders>
          </w:tcPr>
          <w:p w14:paraId="32E85780" w14:textId="77777777" w:rsidR="00BF46E1" w:rsidRPr="0041528A" w:rsidRDefault="00BF46E1" w:rsidP="00195D76">
            <w:pPr>
              <w:pStyle w:val="TAC"/>
            </w:pPr>
            <w:r w:rsidRPr="0041528A">
              <w:t>14</w:t>
            </w:r>
          </w:p>
        </w:tc>
        <w:tc>
          <w:tcPr>
            <w:tcW w:w="1282" w:type="dxa"/>
            <w:tcBorders>
              <w:left w:val="single" w:sz="4" w:space="0" w:color="auto"/>
              <w:right w:val="single" w:sz="4" w:space="0" w:color="auto"/>
            </w:tcBorders>
          </w:tcPr>
          <w:p w14:paraId="1671886F"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1C8BC4BC"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3907172F" w14:textId="77777777" w:rsidR="00BF46E1" w:rsidRPr="0041528A" w:rsidRDefault="00BF46E1" w:rsidP="00195D76">
            <w:pPr>
              <w:pStyle w:val="TAL"/>
            </w:pPr>
            <w:r w:rsidRPr="0041528A">
              <w:t>[option: user confirmation]</w:t>
            </w:r>
          </w:p>
        </w:tc>
      </w:tr>
      <w:tr w:rsidR="00BF46E1" w:rsidRPr="0041528A" w14:paraId="685291EC" w14:textId="77777777" w:rsidTr="00195D76">
        <w:trPr>
          <w:cantSplit/>
          <w:jc w:val="center"/>
        </w:trPr>
        <w:tc>
          <w:tcPr>
            <w:tcW w:w="737" w:type="dxa"/>
            <w:tcBorders>
              <w:left w:val="single" w:sz="4" w:space="0" w:color="auto"/>
              <w:right w:val="single" w:sz="4" w:space="0" w:color="auto"/>
            </w:tcBorders>
          </w:tcPr>
          <w:p w14:paraId="0E3A1353" w14:textId="77777777" w:rsidR="00BF46E1" w:rsidRPr="0041528A" w:rsidRDefault="00BF46E1" w:rsidP="00195D76">
            <w:pPr>
              <w:pStyle w:val="TAC"/>
            </w:pPr>
            <w:r w:rsidRPr="0041528A">
              <w:t>15</w:t>
            </w:r>
          </w:p>
        </w:tc>
        <w:tc>
          <w:tcPr>
            <w:tcW w:w="1282" w:type="dxa"/>
            <w:tcBorders>
              <w:left w:val="single" w:sz="4" w:space="0" w:color="auto"/>
              <w:right w:val="single" w:sz="4" w:space="0" w:color="auto"/>
            </w:tcBorders>
          </w:tcPr>
          <w:p w14:paraId="65041FC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A432FB0" w14:textId="77777777" w:rsidR="00BF46E1" w:rsidRPr="0041528A" w:rsidRDefault="00BF46E1" w:rsidP="00195D76">
            <w:pPr>
              <w:pStyle w:val="TAL"/>
            </w:pPr>
            <w:r w:rsidRPr="0041528A">
              <w:t>TERMINAL RESPONSE: LAUNCH BROWSER 5.3.1</w:t>
            </w:r>
          </w:p>
        </w:tc>
        <w:tc>
          <w:tcPr>
            <w:tcW w:w="3776" w:type="dxa"/>
            <w:tcBorders>
              <w:left w:val="single" w:sz="4" w:space="0" w:color="auto"/>
              <w:right w:val="single" w:sz="4" w:space="0" w:color="auto"/>
            </w:tcBorders>
          </w:tcPr>
          <w:p w14:paraId="2E896774" w14:textId="77777777" w:rsidR="00BF46E1" w:rsidRPr="0041528A" w:rsidRDefault="00BF46E1" w:rsidP="00195D76">
            <w:pPr>
              <w:pStyle w:val="TAL"/>
            </w:pPr>
            <w:r w:rsidRPr="0041528A">
              <w:t>[Command performed successfully]</w:t>
            </w:r>
          </w:p>
        </w:tc>
      </w:tr>
      <w:tr w:rsidR="00BF46E1" w:rsidRPr="0041528A" w14:paraId="65DB6EAA" w14:textId="77777777" w:rsidTr="00195D76">
        <w:trPr>
          <w:cantSplit/>
          <w:jc w:val="center"/>
        </w:trPr>
        <w:tc>
          <w:tcPr>
            <w:tcW w:w="737" w:type="dxa"/>
            <w:tcBorders>
              <w:left w:val="single" w:sz="4" w:space="0" w:color="auto"/>
              <w:right w:val="single" w:sz="4" w:space="0" w:color="auto"/>
            </w:tcBorders>
          </w:tcPr>
          <w:p w14:paraId="42B50132" w14:textId="77777777" w:rsidR="00BF46E1" w:rsidRPr="0041528A" w:rsidRDefault="00BF46E1" w:rsidP="00195D76">
            <w:pPr>
              <w:pStyle w:val="TAC"/>
            </w:pPr>
            <w:r w:rsidRPr="0041528A">
              <w:t>16</w:t>
            </w:r>
          </w:p>
        </w:tc>
        <w:tc>
          <w:tcPr>
            <w:tcW w:w="1282" w:type="dxa"/>
            <w:tcBorders>
              <w:left w:val="single" w:sz="4" w:space="0" w:color="auto"/>
              <w:right w:val="single" w:sz="4" w:space="0" w:color="auto"/>
            </w:tcBorders>
          </w:tcPr>
          <w:p w14:paraId="34FBBBAC" w14:textId="77777777" w:rsidR="00BF46E1" w:rsidRPr="0041528A" w:rsidRDefault="00BF46E1" w:rsidP="00195D76">
            <w:pPr>
              <w:pStyle w:val="TAC"/>
            </w:pPr>
            <w:r w:rsidRPr="0041528A">
              <w:t xml:space="preserve">ME </w:t>
            </w:r>
            <w:r w:rsidRPr="0041528A">
              <w:sym w:font="Symbol" w:char="F0AE"/>
            </w:r>
            <w:r w:rsidRPr="0041528A">
              <w:t xml:space="preserve"> USS </w:t>
            </w:r>
          </w:p>
        </w:tc>
        <w:tc>
          <w:tcPr>
            <w:tcW w:w="2892" w:type="dxa"/>
            <w:tcBorders>
              <w:left w:val="single" w:sz="4" w:space="0" w:color="auto"/>
              <w:right w:val="single" w:sz="4" w:space="0" w:color="auto"/>
            </w:tcBorders>
          </w:tcPr>
          <w:p w14:paraId="385B8D87"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2B5137EE"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25B55623" w14:textId="77777777" w:rsidTr="00195D76">
        <w:trPr>
          <w:cantSplit/>
          <w:jc w:val="center"/>
        </w:trPr>
        <w:tc>
          <w:tcPr>
            <w:tcW w:w="737" w:type="dxa"/>
            <w:tcBorders>
              <w:left w:val="single" w:sz="4" w:space="0" w:color="auto"/>
              <w:right w:val="single" w:sz="4" w:space="0" w:color="auto"/>
            </w:tcBorders>
          </w:tcPr>
          <w:p w14:paraId="2E315B5B" w14:textId="77777777" w:rsidR="00BF46E1" w:rsidRPr="0041528A" w:rsidRDefault="00BF46E1" w:rsidP="00195D76">
            <w:pPr>
              <w:pStyle w:val="TAC"/>
            </w:pPr>
            <w:r w:rsidRPr="0041528A">
              <w:t>17</w:t>
            </w:r>
          </w:p>
        </w:tc>
        <w:tc>
          <w:tcPr>
            <w:tcW w:w="1282" w:type="dxa"/>
            <w:tcBorders>
              <w:left w:val="single" w:sz="4" w:space="0" w:color="auto"/>
              <w:right w:val="single" w:sz="4" w:space="0" w:color="auto"/>
            </w:tcBorders>
          </w:tcPr>
          <w:p w14:paraId="368A859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B345316"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216473A5" w14:textId="77777777" w:rsidR="00BF46E1" w:rsidRPr="0041528A" w:rsidRDefault="00BF46E1" w:rsidP="00195D76">
            <w:pPr>
              <w:pStyle w:val="TAL"/>
            </w:pPr>
          </w:p>
        </w:tc>
      </w:tr>
      <w:tr w:rsidR="00BF46E1" w:rsidRPr="0041528A" w14:paraId="6817ABF6" w14:textId="77777777" w:rsidTr="00195D76">
        <w:trPr>
          <w:cantSplit/>
          <w:jc w:val="center"/>
        </w:trPr>
        <w:tc>
          <w:tcPr>
            <w:tcW w:w="737" w:type="dxa"/>
            <w:tcBorders>
              <w:left w:val="single" w:sz="4" w:space="0" w:color="auto"/>
              <w:bottom w:val="single" w:sz="4" w:space="0" w:color="auto"/>
              <w:right w:val="single" w:sz="4" w:space="0" w:color="auto"/>
            </w:tcBorders>
          </w:tcPr>
          <w:p w14:paraId="38B64459" w14:textId="77777777" w:rsidR="00BF46E1" w:rsidRPr="0041528A" w:rsidRDefault="00BF46E1" w:rsidP="00195D76">
            <w:pPr>
              <w:pStyle w:val="TAC"/>
            </w:pPr>
            <w:r w:rsidRPr="0041528A">
              <w:t>18</w:t>
            </w:r>
          </w:p>
        </w:tc>
        <w:tc>
          <w:tcPr>
            <w:tcW w:w="1282" w:type="dxa"/>
            <w:tcBorders>
              <w:left w:val="single" w:sz="4" w:space="0" w:color="auto"/>
              <w:bottom w:val="single" w:sz="4" w:space="0" w:color="auto"/>
              <w:right w:val="single" w:sz="4" w:space="0" w:color="auto"/>
            </w:tcBorders>
          </w:tcPr>
          <w:p w14:paraId="4368D6AF"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bottom w:val="single" w:sz="4" w:space="0" w:color="auto"/>
              <w:right w:val="single" w:sz="4" w:space="0" w:color="auto"/>
            </w:tcBorders>
          </w:tcPr>
          <w:p w14:paraId="2800D4F0" w14:textId="77777777" w:rsidR="00BF46E1" w:rsidRPr="0041528A" w:rsidRDefault="00BF46E1" w:rsidP="00195D76">
            <w:pPr>
              <w:pStyle w:val="TAL"/>
            </w:pPr>
            <w:r w:rsidRPr="0041528A">
              <w:t>The user verifies that the default Wap session is properly established.</w:t>
            </w:r>
            <w:r w:rsidRPr="0041528A">
              <w:br/>
            </w:r>
          </w:p>
        </w:tc>
        <w:tc>
          <w:tcPr>
            <w:tcW w:w="3776" w:type="dxa"/>
            <w:tcBorders>
              <w:left w:val="single" w:sz="4" w:space="0" w:color="auto"/>
              <w:bottom w:val="single" w:sz="4" w:space="0" w:color="auto"/>
              <w:right w:val="single" w:sz="4" w:space="0" w:color="auto"/>
            </w:tcBorders>
          </w:tcPr>
          <w:p w14:paraId="42F5BB1A" w14:textId="77777777" w:rsidR="00BF46E1" w:rsidRPr="0041528A" w:rsidRDefault="00BF46E1" w:rsidP="00195D76">
            <w:pPr>
              <w:pStyle w:val="TAL"/>
            </w:pPr>
          </w:p>
        </w:tc>
      </w:tr>
    </w:tbl>
    <w:p w14:paraId="6F2CDC33" w14:textId="77777777" w:rsidR="00BF46E1" w:rsidRPr="0041528A" w:rsidRDefault="00BF46E1" w:rsidP="00BF46E1"/>
    <w:p w14:paraId="27087695" w14:textId="77777777" w:rsidR="00BF46E1" w:rsidRPr="0041528A" w:rsidRDefault="00BF46E1" w:rsidP="00BF46E1">
      <w:r w:rsidRPr="0041528A">
        <w:t>PROACTIVE COMMAND: LAUNCH BROWSER 5.3.1</w:t>
      </w:r>
    </w:p>
    <w:p w14:paraId="0AB9F4E5" w14:textId="77777777" w:rsidR="00BF46E1" w:rsidRPr="0041528A" w:rsidRDefault="00BF46E1" w:rsidP="00BF46E1">
      <w:r w:rsidRPr="0041528A">
        <w:t>Logically:</w:t>
      </w:r>
    </w:p>
    <w:p w14:paraId="1AF4A29A" w14:textId="77777777" w:rsidR="00BF46E1" w:rsidRPr="0041528A" w:rsidRDefault="00BF46E1" w:rsidP="0041528A">
      <w:pPr>
        <w:pStyle w:val="EW"/>
      </w:pPr>
      <w:r w:rsidRPr="0041528A">
        <w:t>Command details</w:t>
      </w:r>
    </w:p>
    <w:p w14:paraId="360EA445" w14:textId="77777777" w:rsidR="00BF46E1" w:rsidRPr="0041528A" w:rsidRDefault="00BF46E1" w:rsidP="0041528A">
      <w:pPr>
        <w:pStyle w:val="EW"/>
      </w:pPr>
      <w:r w:rsidRPr="0041528A">
        <w:tab/>
        <w:t>Command number:</w:t>
      </w:r>
      <w:r w:rsidRPr="0041528A">
        <w:tab/>
        <w:t>1</w:t>
      </w:r>
    </w:p>
    <w:p w14:paraId="6AC0B8FD" w14:textId="77777777" w:rsidR="00BF46E1" w:rsidRPr="0041528A" w:rsidRDefault="00BF46E1" w:rsidP="0041528A">
      <w:pPr>
        <w:pStyle w:val="EW"/>
      </w:pPr>
      <w:r w:rsidRPr="0041528A">
        <w:tab/>
        <w:t>Command type:</w:t>
      </w:r>
      <w:r w:rsidRPr="0041528A">
        <w:tab/>
        <w:t>LAUNCH BROWSER</w:t>
      </w:r>
    </w:p>
    <w:p w14:paraId="7E85BE83" w14:textId="77777777" w:rsidR="00BF46E1" w:rsidRPr="0041528A" w:rsidRDefault="00BF46E1" w:rsidP="0041528A">
      <w:pPr>
        <w:pStyle w:val="EW"/>
      </w:pPr>
      <w:r w:rsidRPr="0041528A">
        <w:tab/>
        <w:t>Command qualifier:</w:t>
      </w:r>
      <w:r w:rsidRPr="0041528A">
        <w:tab/>
        <w:t>launch browser, if not already launched</w:t>
      </w:r>
    </w:p>
    <w:p w14:paraId="6BEAAA6A" w14:textId="77777777" w:rsidR="00BF46E1" w:rsidRPr="0041528A" w:rsidRDefault="00BF46E1" w:rsidP="0041528A">
      <w:pPr>
        <w:pStyle w:val="EW"/>
      </w:pPr>
      <w:r w:rsidRPr="0041528A">
        <w:t>Device identities</w:t>
      </w:r>
    </w:p>
    <w:p w14:paraId="2498840B" w14:textId="77777777" w:rsidR="00BF46E1" w:rsidRPr="0041528A" w:rsidRDefault="00BF46E1" w:rsidP="0041528A">
      <w:pPr>
        <w:pStyle w:val="EW"/>
      </w:pPr>
      <w:r w:rsidRPr="0041528A">
        <w:lastRenderedPageBreak/>
        <w:tab/>
        <w:t>Source device:</w:t>
      </w:r>
      <w:r w:rsidRPr="0041528A">
        <w:tab/>
        <w:t>UICC</w:t>
      </w:r>
    </w:p>
    <w:p w14:paraId="0A0E6441" w14:textId="77777777" w:rsidR="00BF46E1" w:rsidRPr="0041528A" w:rsidRDefault="00BF46E1" w:rsidP="0041528A">
      <w:pPr>
        <w:pStyle w:val="EW"/>
      </w:pPr>
      <w:r w:rsidRPr="0041528A">
        <w:tab/>
        <w:t>Destination device:</w:t>
      </w:r>
      <w:r w:rsidRPr="0041528A">
        <w:tab/>
        <w:t>ME</w:t>
      </w:r>
    </w:p>
    <w:p w14:paraId="6528C550" w14:textId="77777777" w:rsidR="00BF46E1" w:rsidRPr="0041528A" w:rsidRDefault="00BF46E1" w:rsidP="0041528A">
      <w:pPr>
        <w:pStyle w:val="EW"/>
      </w:pPr>
      <w:r w:rsidRPr="0041528A">
        <w:tab/>
        <w:t>URL</w:t>
      </w:r>
      <w:r w:rsidRPr="0041528A">
        <w:tab/>
      </w:r>
      <w:hyperlink r:id="rId22"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682674A3" w14:textId="77777777" w:rsidR="00BF46E1" w:rsidRPr="0041528A" w:rsidRDefault="00BF46E1" w:rsidP="0041528A">
      <w:pPr>
        <w:pStyle w:val="EW"/>
      </w:pPr>
      <w:r w:rsidRPr="0041528A">
        <w:t>Alpha Identifier</w:t>
      </w:r>
      <w:r w:rsidRPr="0041528A">
        <w:tab/>
        <w:t>"Defined URL 1"</w:t>
      </w:r>
    </w:p>
    <w:p w14:paraId="2655849B" w14:textId="77777777" w:rsidR="00BF46E1" w:rsidRPr="0041528A" w:rsidRDefault="00BF46E1" w:rsidP="0041528A">
      <w:pPr>
        <w:pStyle w:val="EW"/>
      </w:pPr>
      <w:r w:rsidRPr="0041528A">
        <w:t>Text Attribute</w:t>
      </w:r>
    </w:p>
    <w:p w14:paraId="39CCFDA9" w14:textId="77777777" w:rsidR="00BF46E1" w:rsidRPr="0041528A" w:rsidRDefault="00BF46E1" w:rsidP="0041528A">
      <w:pPr>
        <w:pStyle w:val="EW"/>
      </w:pPr>
      <w:r w:rsidRPr="0041528A">
        <w:tab/>
        <w:t>Formatting position:</w:t>
      </w:r>
      <w:r w:rsidRPr="0041528A">
        <w:tab/>
        <w:t>0</w:t>
      </w:r>
    </w:p>
    <w:p w14:paraId="082BFD96" w14:textId="77777777" w:rsidR="00BF46E1" w:rsidRPr="0041528A" w:rsidRDefault="00BF46E1" w:rsidP="0041528A">
      <w:pPr>
        <w:pStyle w:val="EW"/>
      </w:pPr>
      <w:r w:rsidRPr="0041528A">
        <w:tab/>
        <w:t>Formatting length:</w:t>
      </w:r>
      <w:r w:rsidRPr="0041528A">
        <w:tab/>
        <w:t>13</w:t>
      </w:r>
    </w:p>
    <w:p w14:paraId="1AAC1805" w14:textId="77777777" w:rsidR="00BF46E1" w:rsidRPr="0041528A" w:rsidRDefault="00BF46E1" w:rsidP="0041528A">
      <w:pPr>
        <w:pStyle w:val="EW"/>
      </w:pPr>
      <w:r w:rsidRPr="0041528A">
        <w:tab/>
        <w:t>Formatting mode:</w:t>
      </w:r>
      <w:r w:rsidRPr="0041528A">
        <w:tab/>
        <w:t>Right Alignment, Normal Font, Bold Off, Italic Off, Underline Off, Strikethrough Off</w:t>
      </w:r>
    </w:p>
    <w:p w14:paraId="572237F4" w14:textId="77777777" w:rsidR="00BF46E1" w:rsidRPr="0041528A" w:rsidRDefault="00BF46E1" w:rsidP="0041528A">
      <w:pPr>
        <w:pStyle w:val="EX"/>
      </w:pPr>
      <w:r w:rsidRPr="0041528A">
        <w:t>Colour:</w:t>
      </w:r>
      <w:r w:rsidRPr="0041528A">
        <w:tab/>
        <w:t>Dark Green Foreground, Bright Yellow Background</w:t>
      </w:r>
    </w:p>
    <w:p w14:paraId="56C97810" w14:textId="77777777" w:rsidR="00BF46E1" w:rsidRPr="0041528A" w:rsidRDefault="00BF46E1" w:rsidP="00BF46E1">
      <w:r w:rsidRPr="0041528A">
        <w:t>Coding:</w:t>
      </w:r>
    </w:p>
    <w:p w14:paraId="0A0FD14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2A998E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BDC9E5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9B30149"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34548A0"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74000CB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0F5E76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4BC647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A670C96"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1E5AAAC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756C82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74824B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5B4E64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7F235F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20C085D" w14:textId="77777777" w:rsidR="00BF46E1" w:rsidRPr="0041528A" w:rsidRDefault="00BF46E1" w:rsidP="00195D76">
            <w:pPr>
              <w:pStyle w:val="TAC"/>
            </w:pPr>
            <w:r w:rsidRPr="0041528A">
              <w:t>31</w:t>
            </w:r>
          </w:p>
        </w:tc>
      </w:tr>
      <w:tr w:rsidR="00BF46E1" w:rsidRPr="0041528A" w14:paraId="46C2F7D6" w14:textId="77777777" w:rsidTr="00195D76">
        <w:trPr>
          <w:jc w:val="center"/>
        </w:trPr>
        <w:tc>
          <w:tcPr>
            <w:tcW w:w="1134" w:type="dxa"/>
            <w:tcBorders>
              <w:right w:val="single" w:sz="4" w:space="0" w:color="auto"/>
            </w:tcBorders>
          </w:tcPr>
          <w:p w14:paraId="6F5B837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4CFA395"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4CC350E3"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7C02F26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81B10E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163FE2D"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541AEE25"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282EED91"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2B5C8B46"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1857CDBB"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B7C357A"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71C9283"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E2D9BE8" w14:textId="77777777" w:rsidR="00BF46E1" w:rsidRPr="0041528A" w:rsidRDefault="00BF46E1" w:rsidP="00195D76">
            <w:pPr>
              <w:pStyle w:val="TAC"/>
            </w:pPr>
            <w:r w:rsidRPr="0041528A">
              <w:t>2E</w:t>
            </w:r>
          </w:p>
        </w:tc>
      </w:tr>
      <w:tr w:rsidR="00BF46E1" w:rsidRPr="0041528A" w14:paraId="290CC227" w14:textId="77777777" w:rsidTr="00195D76">
        <w:trPr>
          <w:jc w:val="center"/>
        </w:trPr>
        <w:tc>
          <w:tcPr>
            <w:tcW w:w="1134" w:type="dxa"/>
            <w:tcBorders>
              <w:right w:val="single" w:sz="4" w:space="0" w:color="auto"/>
            </w:tcBorders>
          </w:tcPr>
          <w:p w14:paraId="40AA9D7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C66C393"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3D69E234"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2217ABDA"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01287E33"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097E2041"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46A81A28"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3A004CE2"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38923BE4"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D105FBC"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8359B31"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1B8F963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E82C000" w14:textId="77777777" w:rsidR="00BF46E1" w:rsidRPr="0041528A" w:rsidRDefault="00BF46E1" w:rsidP="00195D76">
            <w:pPr>
              <w:pStyle w:val="TAC"/>
            </w:pPr>
            <w:r w:rsidRPr="0041528A">
              <w:t>66</w:t>
            </w:r>
          </w:p>
        </w:tc>
      </w:tr>
      <w:tr w:rsidR="00BF46E1" w:rsidRPr="0041528A" w14:paraId="75E320B6" w14:textId="77777777" w:rsidTr="00195D76">
        <w:trPr>
          <w:jc w:val="center"/>
        </w:trPr>
        <w:tc>
          <w:tcPr>
            <w:tcW w:w="1134" w:type="dxa"/>
            <w:tcBorders>
              <w:right w:val="single" w:sz="4" w:space="0" w:color="auto"/>
            </w:tcBorders>
          </w:tcPr>
          <w:p w14:paraId="6981194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8B37ABC"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38782BC7"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53454F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3ABB814"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1DC1D45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FFB2DC6"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5217D28E"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76F57251"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412F7A5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5766C8C"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3B2F0F2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764176B" w14:textId="77777777" w:rsidR="00BF46E1" w:rsidRPr="0041528A" w:rsidRDefault="00BF46E1" w:rsidP="00195D76">
            <w:pPr>
              <w:pStyle w:val="TAC"/>
            </w:pPr>
            <w:r w:rsidRPr="0041528A">
              <w:t>04</w:t>
            </w:r>
          </w:p>
        </w:tc>
      </w:tr>
      <w:tr w:rsidR="00BF46E1" w:rsidRPr="0041528A" w14:paraId="0AE700FB" w14:textId="77777777" w:rsidTr="00195D76">
        <w:trPr>
          <w:jc w:val="center"/>
        </w:trPr>
        <w:tc>
          <w:tcPr>
            <w:tcW w:w="1134" w:type="dxa"/>
            <w:tcBorders>
              <w:right w:val="single" w:sz="4" w:space="0" w:color="auto"/>
            </w:tcBorders>
          </w:tcPr>
          <w:p w14:paraId="256AD2D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E274B2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47B418F"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78EC05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A76E9E9" w14:textId="77777777" w:rsidR="00BF46E1" w:rsidRPr="0041528A" w:rsidRDefault="00BF46E1" w:rsidP="00195D76">
            <w:pPr>
              <w:pStyle w:val="TAC"/>
            </w:pPr>
            <w:r w:rsidRPr="0041528A">
              <w:t>B4</w:t>
            </w:r>
          </w:p>
        </w:tc>
        <w:tc>
          <w:tcPr>
            <w:tcW w:w="567" w:type="dxa"/>
            <w:tcBorders>
              <w:top w:val="single" w:sz="4" w:space="0" w:color="auto"/>
              <w:left w:val="single" w:sz="4" w:space="0" w:color="auto"/>
            </w:tcBorders>
          </w:tcPr>
          <w:p w14:paraId="5EF84A9D" w14:textId="77777777" w:rsidR="00BF46E1" w:rsidRPr="0041528A" w:rsidRDefault="00BF46E1" w:rsidP="00195D76">
            <w:pPr>
              <w:pStyle w:val="TAC"/>
            </w:pPr>
          </w:p>
        </w:tc>
        <w:tc>
          <w:tcPr>
            <w:tcW w:w="567" w:type="dxa"/>
            <w:tcBorders>
              <w:top w:val="single" w:sz="4" w:space="0" w:color="auto"/>
            </w:tcBorders>
          </w:tcPr>
          <w:p w14:paraId="765340FF" w14:textId="77777777" w:rsidR="00BF46E1" w:rsidRPr="0041528A" w:rsidRDefault="00BF46E1" w:rsidP="00195D76">
            <w:pPr>
              <w:pStyle w:val="TAC"/>
            </w:pPr>
          </w:p>
        </w:tc>
        <w:tc>
          <w:tcPr>
            <w:tcW w:w="567" w:type="dxa"/>
            <w:tcBorders>
              <w:top w:val="single" w:sz="4" w:space="0" w:color="auto"/>
            </w:tcBorders>
          </w:tcPr>
          <w:p w14:paraId="72F18047" w14:textId="77777777" w:rsidR="00BF46E1" w:rsidRPr="0041528A" w:rsidRDefault="00BF46E1" w:rsidP="00195D76">
            <w:pPr>
              <w:pStyle w:val="TAC"/>
            </w:pPr>
          </w:p>
        </w:tc>
        <w:tc>
          <w:tcPr>
            <w:tcW w:w="567" w:type="dxa"/>
            <w:tcBorders>
              <w:top w:val="single" w:sz="4" w:space="0" w:color="auto"/>
            </w:tcBorders>
          </w:tcPr>
          <w:p w14:paraId="35D3178F" w14:textId="77777777" w:rsidR="00BF46E1" w:rsidRPr="0041528A" w:rsidRDefault="00BF46E1" w:rsidP="00195D76">
            <w:pPr>
              <w:pStyle w:val="TAC"/>
            </w:pPr>
          </w:p>
        </w:tc>
        <w:tc>
          <w:tcPr>
            <w:tcW w:w="567" w:type="dxa"/>
            <w:tcBorders>
              <w:top w:val="single" w:sz="4" w:space="0" w:color="auto"/>
            </w:tcBorders>
          </w:tcPr>
          <w:p w14:paraId="7E3B94D9" w14:textId="77777777" w:rsidR="00BF46E1" w:rsidRPr="0041528A" w:rsidRDefault="00BF46E1" w:rsidP="00195D76">
            <w:pPr>
              <w:pStyle w:val="TAC"/>
            </w:pPr>
          </w:p>
        </w:tc>
        <w:tc>
          <w:tcPr>
            <w:tcW w:w="567" w:type="dxa"/>
            <w:tcBorders>
              <w:top w:val="single" w:sz="4" w:space="0" w:color="auto"/>
            </w:tcBorders>
          </w:tcPr>
          <w:p w14:paraId="4ECA491C" w14:textId="77777777" w:rsidR="00BF46E1" w:rsidRPr="0041528A" w:rsidRDefault="00BF46E1" w:rsidP="00195D76">
            <w:pPr>
              <w:pStyle w:val="TAC"/>
            </w:pPr>
          </w:p>
        </w:tc>
        <w:tc>
          <w:tcPr>
            <w:tcW w:w="567" w:type="dxa"/>
            <w:tcBorders>
              <w:top w:val="single" w:sz="4" w:space="0" w:color="auto"/>
            </w:tcBorders>
          </w:tcPr>
          <w:p w14:paraId="41638FD0" w14:textId="77777777" w:rsidR="00BF46E1" w:rsidRPr="0041528A" w:rsidRDefault="00BF46E1" w:rsidP="00195D76">
            <w:pPr>
              <w:pStyle w:val="TAC"/>
            </w:pPr>
          </w:p>
        </w:tc>
        <w:tc>
          <w:tcPr>
            <w:tcW w:w="567" w:type="dxa"/>
            <w:tcBorders>
              <w:top w:val="single" w:sz="4" w:space="0" w:color="auto"/>
            </w:tcBorders>
          </w:tcPr>
          <w:p w14:paraId="2390F3D5" w14:textId="77777777" w:rsidR="00BF46E1" w:rsidRPr="0041528A" w:rsidRDefault="00BF46E1" w:rsidP="00195D76">
            <w:pPr>
              <w:pStyle w:val="TAC"/>
            </w:pPr>
          </w:p>
        </w:tc>
      </w:tr>
    </w:tbl>
    <w:p w14:paraId="5B1D656A" w14:textId="77777777" w:rsidR="00BF46E1" w:rsidRPr="0041528A" w:rsidRDefault="00BF46E1" w:rsidP="00BF46E1"/>
    <w:p w14:paraId="11C8713F" w14:textId="77777777" w:rsidR="00BF46E1" w:rsidRPr="0041528A" w:rsidRDefault="00BF46E1" w:rsidP="00BF46E1">
      <w:r w:rsidRPr="0041528A">
        <w:t>PROACTIVE COMMAND: LAUNCH BROWSER 5.3.2</w:t>
      </w:r>
    </w:p>
    <w:p w14:paraId="51AD3A47" w14:textId="77777777" w:rsidR="00BF46E1" w:rsidRPr="0041528A" w:rsidRDefault="00BF46E1" w:rsidP="00BF46E1">
      <w:r w:rsidRPr="0041528A">
        <w:t>Logically:</w:t>
      </w:r>
    </w:p>
    <w:p w14:paraId="7DA19F10" w14:textId="77777777" w:rsidR="00BF46E1" w:rsidRPr="0041528A" w:rsidRDefault="00BF46E1" w:rsidP="0041528A">
      <w:pPr>
        <w:pStyle w:val="EW"/>
      </w:pPr>
      <w:r w:rsidRPr="0041528A">
        <w:t>Command details</w:t>
      </w:r>
    </w:p>
    <w:p w14:paraId="3C6030E2" w14:textId="77777777" w:rsidR="00BF46E1" w:rsidRPr="0041528A" w:rsidRDefault="00BF46E1" w:rsidP="0041528A">
      <w:pPr>
        <w:pStyle w:val="EW"/>
      </w:pPr>
      <w:r w:rsidRPr="0041528A">
        <w:tab/>
        <w:t>Command number:</w:t>
      </w:r>
      <w:r w:rsidRPr="0041528A">
        <w:tab/>
        <w:t>1</w:t>
      </w:r>
    </w:p>
    <w:p w14:paraId="5140228C" w14:textId="77777777" w:rsidR="00BF46E1" w:rsidRPr="0041528A" w:rsidRDefault="00BF46E1" w:rsidP="0041528A">
      <w:pPr>
        <w:pStyle w:val="EW"/>
      </w:pPr>
      <w:r w:rsidRPr="0041528A">
        <w:tab/>
        <w:t>Command type:</w:t>
      </w:r>
      <w:r w:rsidRPr="0041528A">
        <w:tab/>
        <w:t>LAUNCH BROWSER</w:t>
      </w:r>
    </w:p>
    <w:p w14:paraId="247A2389" w14:textId="77777777" w:rsidR="00BF46E1" w:rsidRPr="0041528A" w:rsidRDefault="00BF46E1" w:rsidP="0041528A">
      <w:pPr>
        <w:pStyle w:val="EW"/>
      </w:pPr>
      <w:r w:rsidRPr="0041528A">
        <w:tab/>
        <w:t>Command qualifier:</w:t>
      </w:r>
      <w:r w:rsidRPr="0041528A">
        <w:tab/>
        <w:t>launch browser, if not already launched</w:t>
      </w:r>
    </w:p>
    <w:p w14:paraId="7CB20DF7" w14:textId="77777777" w:rsidR="00BF46E1" w:rsidRPr="0041528A" w:rsidRDefault="00BF46E1" w:rsidP="0041528A">
      <w:pPr>
        <w:pStyle w:val="EW"/>
      </w:pPr>
      <w:r w:rsidRPr="0041528A">
        <w:t>Device identities</w:t>
      </w:r>
    </w:p>
    <w:p w14:paraId="55CEBCB5" w14:textId="77777777" w:rsidR="00BF46E1" w:rsidRPr="0041528A" w:rsidRDefault="00BF46E1" w:rsidP="0041528A">
      <w:pPr>
        <w:pStyle w:val="EW"/>
      </w:pPr>
      <w:r w:rsidRPr="0041528A">
        <w:tab/>
        <w:t>Source device:</w:t>
      </w:r>
      <w:r w:rsidRPr="0041528A">
        <w:tab/>
        <w:t>UICC</w:t>
      </w:r>
    </w:p>
    <w:p w14:paraId="772A4EE2" w14:textId="77777777" w:rsidR="00BF46E1" w:rsidRPr="0041528A" w:rsidRDefault="00BF46E1" w:rsidP="0041528A">
      <w:pPr>
        <w:pStyle w:val="EW"/>
      </w:pPr>
      <w:r w:rsidRPr="0041528A">
        <w:tab/>
        <w:t>Destination device:</w:t>
      </w:r>
      <w:r w:rsidRPr="0041528A">
        <w:tab/>
        <w:t>ME</w:t>
      </w:r>
    </w:p>
    <w:p w14:paraId="2D2119DB" w14:textId="77777777" w:rsidR="00BF46E1" w:rsidRPr="0041528A" w:rsidRDefault="00BF46E1" w:rsidP="0041528A">
      <w:pPr>
        <w:pStyle w:val="EW"/>
      </w:pPr>
      <w:r w:rsidRPr="0041528A">
        <w:tab/>
        <w:t>URL</w:t>
      </w:r>
      <w:r w:rsidRPr="0041528A">
        <w:tab/>
      </w:r>
      <w:hyperlink r:id="rId23"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69E9B3CF" w14:textId="77777777" w:rsidR="00BF46E1" w:rsidRPr="0041528A" w:rsidRDefault="00BF46E1" w:rsidP="0041528A">
      <w:pPr>
        <w:pStyle w:val="EX"/>
      </w:pPr>
      <w:r w:rsidRPr="0041528A">
        <w:t>Alpha Identifier</w:t>
      </w:r>
      <w:r w:rsidRPr="0041528A">
        <w:tab/>
        <w:t>"Defined URL 2"</w:t>
      </w:r>
    </w:p>
    <w:p w14:paraId="45A3F074" w14:textId="77777777" w:rsidR="00BF46E1" w:rsidRPr="0041528A" w:rsidRDefault="00BF46E1" w:rsidP="00BF46E1">
      <w:r w:rsidRPr="0041528A">
        <w:t>Coding:</w:t>
      </w:r>
    </w:p>
    <w:p w14:paraId="3D4C6D5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E434BB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80B0B8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AC615F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C461327"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6759984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332F4B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4E2068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E21A6AF"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1C047D8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34FE0D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A7127D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21242A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19357C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C9A8093" w14:textId="77777777" w:rsidR="00BF46E1" w:rsidRPr="0041528A" w:rsidRDefault="00BF46E1" w:rsidP="00195D76">
            <w:pPr>
              <w:pStyle w:val="TAC"/>
            </w:pPr>
            <w:r w:rsidRPr="0041528A">
              <w:t>31</w:t>
            </w:r>
          </w:p>
        </w:tc>
      </w:tr>
      <w:tr w:rsidR="00BF46E1" w:rsidRPr="0041528A" w14:paraId="5E439F28" w14:textId="77777777" w:rsidTr="00195D76">
        <w:trPr>
          <w:jc w:val="center"/>
        </w:trPr>
        <w:tc>
          <w:tcPr>
            <w:tcW w:w="1134" w:type="dxa"/>
            <w:tcBorders>
              <w:right w:val="single" w:sz="4" w:space="0" w:color="auto"/>
            </w:tcBorders>
          </w:tcPr>
          <w:p w14:paraId="26BD5E5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9D7F602"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7D05877C"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582B9B4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BF1D18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7003236"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4D93195C"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1F40ACCD"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0F31E7CD"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08966736"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D023DE4"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A0CFAF1"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F03C259" w14:textId="77777777" w:rsidR="00BF46E1" w:rsidRPr="0041528A" w:rsidRDefault="00BF46E1" w:rsidP="00195D76">
            <w:pPr>
              <w:pStyle w:val="TAC"/>
            </w:pPr>
            <w:r w:rsidRPr="0041528A">
              <w:t>2E</w:t>
            </w:r>
          </w:p>
        </w:tc>
      </w:tr>
      <w:tr w:rsidR="00BF46E1" w:rsidRPr="0041528A" w14:paraId="42D3E843" w14:textId="77777777" w:rsidTr="00195D76">
        <w:trPr>
          <w:jc w:val="center"/>
        </w:trPr>
        <w:tc>
          <w:tcPr>
            <w:tcW w:w="1134" w:type="dxa"/>
            <w:tcBorders>
              <w:right w:val="single" w:sz="4" w:space="0" w:color="auto"/>
            </w:tcBorders>
          </w:tcPr>
          <w:p w14:paraId="633D9EA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DFCD77E"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77E3E0A6"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7C2E4560"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1628647F"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26A40FEA"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7F034B30"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3C685FB5"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0B2C728E"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3337638"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84B2ADF"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6B86F6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C967359" w14:textId="77777777" w:rsidR="00BF46E1" w:rsidRPr="0041528A" w:rsidRDefault="00BF46E1" w:rsidP="00195D76">
            <w:pPr>
              <w:pStyle w:val="TAC"/>
            </w:pPr>
            <w:r w:rsidRPr="0041528A">
              <w:t>66</w:t>
            </w:r>
          </w:p>
        </w:tc>
      </w:tr>
      <w:tr w:rsidR="00BF46E1" w:rsidRPr="0041528A" w14:paraId="65AB8E8D" w14:textId="77777777" w:rsidTr="00195D76">
        <w:trPr>
          <w:jc w:val="center"/>
        </w:trPr>
        <w:tc>
          <w:tcPr>
            <w:tcW w:w="1134" w:type="dxa"/>
            <w:tcBorders>
              <w:right w:val="single" w:sz="4" w:space="0" w:color="auto"/>
            </w:tcBorders>
          </w:tcPr>
          <w:p w14:paraId="56821E6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8D4CA2D"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765D171B"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C4C633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986165B"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8148CE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76D7C31"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0E421F39"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19B482C2"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3D09170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0C55D7B" w14:textId="77777777" w:rsidR="00BF46E1" w:rsidRPr="0041528A" w:rsidRDefault="00BF46E1" w:rsidP="00195D76">
            <w:pPr>
              <w:pStyle w:val="TAC"/>
            </w:pPr>
            <w:r w:rsidRPr="0041528A">
              <w:t>32</w:t>
            </w:r>
          </w:p>
        </w:tc>
        <w:tc>
          <w:tcPr>
            <w:tcW w:w="567" w:type="dxa"/>
            <w:tcBorders>
              <w:top w:val="single" w:sz="4" w:space="0" w:color="auto"/>
              <w:left w:val="single" w:sz="4" w:space="0" w:color="auto"/>
            </w:tcBorders>
          </w:tcPr>
          <w:p w14:paraId="4EA00DC7" w14:textId="77777777" w:rsidR="00BF46E1" w:rsidRPr="0041528A" w:rsidRDefault="00BF46E1" w:rsidP="00195D76">
            <w:pPr>
              <w:pStyle w:val="TAC"/>
            </w:pPr>
          </w:p>
        </w:tc>
        <w:tc>
          <w:tcPr>
            <w:tcW w:w="567" w:type="dxa"/>
            <w:tcBorders>
              <w:top w:val="single" w:sz="4" w:space="0" w:color="auto"/>
            </w:tcBorders>
          </w:tcPr>
          <w:p w14:paraId="6D3D59D1" w14:textId="77777777" w:rsidR="00BF46E1" w:rsidRPr="0041528A" w:rsidRDefault="00BF46E1" w:rsidP="00195D76">
            <w:pPr>
              <w:pStyle w:val="TAC"/>
            </w:pPr>
          </w:p>
        </w:tc>
      </w:tr>
    </w:tbl>
    <w:p w14:paraId="01889928" w14:textId="77777777" w:rsidR="00BF46E1" w:rsidRPr="0041528A" w:rsidRDefault="00BF46E1" w:rsidP="00BF46E1"/>
    <w:p w14:paraId="70685684" w14:textId="77777777" w:rsidR="00BF46E1" w:rsidRPr="0041528A" w:rsidRDefault="00BF46E1" w:rsidP="00BF46E1">
      <w:r w:rsidRPr="0041528A">
        <w:t>TERMINAL RESPONSE: LAUNCH BROWSER 5.3.1</w:t>
      </w:r>
    </w:p>
    <w:p w14:paraId="6DCBEEA0" w14:textId="77777777" w:rsidR="00BF46E1" w:rsidRPr="0041528A" w:rsidRDefault="00BF46E1" w:rsidP="00BF46E1">
      <w:r w:rsidRPr="0041528A">
        <w:t>Logically:</w:t>
      </w:r>
    </w:p>
    <w:p w14:paraId="438E726D" w14:textId="77777777" w:rsidR="00BF46E1" w:rsidRPr="0041528A" w:rsidRDefault="00BF46E1" w:rsidP="0041528A">
      <w:pPr>
        <w:pStyle w:val="EW"/>
      </w:pPr>
      <w:r w:rsidRPr="0041528A">
        <w:t>Command details</w:t>
      </w:r>
    </w:p>
    <w:p w14:paraId="4AC894A4" w14:textId="77777777" w:rsidR="00BF46E1" w:rsidRPr="0041528A" w:rsidRDefault="00BF46E1" w:rsidP="0041528A">
      <w:pPr>
        <w:pStyle w:val="EW"/>
      </w:pPr>
      <w:r w:rsidRPr="0041528A">
        <w:tab/>
        <w:t>Command number:</w:t>
      </w:r>
      <w:r w:rsidRPr="0041528A">
        <w:tab/>
        <w:t>1</w:t>
      </w:r>
    </w:p>
    <w:p w14:paraId="0BFB37A4" w14:textId="77777777" w:rsidR="00BF46E1" w:rsidRPr="0041528A" w:rsidRDefault="00BF46E1" w:rsidP="0041528A">
      <w:pPr>
        <w:pStyle w:val="EW"/>
      </w:pPr>
      <w:r w:rsidRPr="0041528A">
        <w:tab/>
        <w:t>Command type:</w:t>
      </w:r>
      <w:r w:rsidRPr="0041528A">
        <w:tab/>
        <w:t>LAUNCH BROWSER</w:t>
      </w:r>
    </w:p>
    <w:p w14:paraId="3F923CCF" w14:textId="77777777" w:rsidR="00BF46E1" w:rsidRPr="0041528A" w:rsidRDefault="00BF46E1" w:rsidP="0041528A">
      <w:pPr>
        <w:pStyle w:val="EW"/>
      </w:pPr>
      <w:r w:rsidRPr="0041528A">
        <w:tab/>
        <w:t>Command qualifier:</w:t>
      </w:r>
      <w:r w:rsidRPr="0041528A">
        <w:tab/>
        <w:t>launch browser, if not already launched</w:t>
      </w:r>
    </w:p>
    <w:p w14:paraId="6833ADCF" w14:textId="77777777" w:rsidR="00BF46E1" w:rsidRPr="0041528A" w:rsidRDefault="00BF46E1" w:rsidP="0041528A">
      <w:pPr>
        <w:pStyle w:val="EW"/>
      </w:pPr>
      <w:r w:rsidRPr="0041528A">
        <w:t>Device identities</w:t>
      </w:r>
    </w:p>
    <w:p w14:paraId="219FCB86" w14:textId="77777777" w:rsidR="00BF46E1" w:rsidRPr="0041528A" w:rsidRDefault="00BF46E1" w:rsidP="0041528A">
      <w:pPr>
        <w:pStyle w:val="EW"/>
      </w:pPr>
      <w:r w:rsidRPr="0041528A">
        <w:tab/>
        <w:t>Source device:</w:t>
      </w:r>
      <w:r w:rsidRPr="0041528A">
        <w:tab/>
        <w:t>ME</w:t>
      </w:r>
    </w:p>
    <w:p w14:paraId="0A4F87AF" w14:textId="77777777" w:rsidR="00BF46E1" w:rsidRPr="0041528A" w:rsidRDefault="00BF46E1" w:rsidP="0041528A">
      <w:pPr>
        <w:pStyle w:val="EW"/>
      </w:pPr>
      <w:r w:rsidRPr="0041528A">
        <w:tab/>
        <w:t>Destination device:</w:t>
      </w:r>
      <w:r w:rsidRPr="0041528A">
        <w:tab/>
        <w:t>UICC</w:t>
      </w:r>
    </w:p>
    <w:p w14:paraId="2814FA4D" w14:textId="77777777" w:rsidR="00BF46E1" w:rsidRPr="0041528A" w:rsidRDefault="00BF46E1" w:rsidP="0041528A">
      <w:pPr>
        <w:pStyle w:val="EW"/>
      </w:pPr>
      <w:r w:rsidRPr="0041528A">
        <w:t>Result</w:t>
      </w:r>
    </w:p>
    <w:p w14:paraId="47D31884" w14:textId="77777777" w:rsidR="00BF46E1" w:rsidRPr="0041528A" w:rsidRDefault="00BF46E1" w:rsidP="0041528A">
      <w:pPr>
        <w:pStyle w:val="EX"/>
      </w:pPr>
      <w:r w:rsidRPr="0041528A">
        <w:tab/>
        <w:t>General Result:</w:t>
      </w:r>
      <w:r w:rsidRPr="0041528A">
        <w:tab/>
        <w:t>Command performed successfully</w:t>
      </w:r>
    </w:p>
    <w:p w14:paraId="086050CE" w14:textId="77777777" w:rsidR="00BF46E1" w:rsidRPr="0041528A" w:rsidRDefault="00BF46E1" w:rsidP="00BF46E1">
      <w:r w:rsidRPr="0041528A">
        <w:t>Coding:</w:t>
      </w:r>
    </w:p>
    <w:p w14:paraId="7208A1E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CA9384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039496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0C0FC4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69C360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1D1370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239FABE"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0554F8C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7D9D00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A0D86A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3F4810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606304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677B623"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993578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4917E5B" w14:textId="77777777" w:rsidR="00BF46E1" w:rsidRPr="0041528A" w:rsidRDefault="00BF46E1" w:rsidP="00195D76">
            <w:pPr>
              <w:pStyle w:val="TAC"/>
            </w:pPr>
            <w:r w:rsidRPr="0041528A">
              <w:t>00</w:t>
            </w:r>
          </w:p>
        </w:tc>
      </w:tr>
    </w:tbl>
    <w:p w14:paraId="22E01598" w14:textId="77777777" w:rsidR="00BF46E1" w:rsidRPr="0041528A" w:rsidRDefault="00BF46E1" w:rsidP="00BF46E1"/>
    <w:p w14:paraId="09A924FD" w14:textId="77777777" w:rsidR="00BF46E1" w:rsidRPr="0041528A" w:rsidRDefault="00BF46E1" w:rsidP="00BF46E1">
      <w:pPr>
        <w:pStyle w:val="H6"/>
      </w:pPr>
      <w:r w:rsidRPr="0041528A">
        <w:lastRenderedPageBreak/>
        <w:t>27.22.4.26.5.3.5</w:t>
      </w:r>
      <w:r w:rsidRPr="0041528A">
        <w:tab/>
        <w:t>Test Requirement</w:t>
      </w:r>
    </w:p>
    <w:p w14:paraId="38FCBD4D" w14:textId="77777777" w:rsidR="00BF46E1" w:rsidRPr="0041528A" w:rsidRDefault="00BF46E1" w:rsidP="00BF46E1">
      <w:r w:rsidRPr="0041528A">
        <w:t>The ME shall operate in the manner defined in expected sequences 5.3.</w:t>
      </w:r>
    </w:p>
    <w:p w14:paraId="52F70013" w14:textId="77777777" w:rsidR="00BF46E1" w:rsidRPr="0041528A" w:rsidRDefault="00BF46E1" w:rsidP="00BF46E1">
      <w:pPr>
        <w:pStyle w:val="H6"/>
      </w:pPr>
      <w:r w:rsidRPr="0041528A">
        <w:t>27.22.4.26.5.4</w:t>
      </w:r>
      <w:r w:rsidRPr="0041528A">
        <w:tab/>
        <w:t>LAUNCH BROWSER (support of Text Attribute – Large Font Size)</w:t>
      </w:r>
    </w:p>
    <w:p w14:paraId="68CAAF38" w14:textId="77777777" w:rsidR="00BF46E1" w:rsidRPr="0041528A" w:rsidRDefault="00BF46E1" w:rsidP="00BF46E1">
      <w:pPr>
        <w:pStyle w:val="H6"/>
      </w:pPr>
      <w:r w:rsidRPr="0041528A">
        <w:t>27.22.4.26.5.4.1</w:t>
      </w:r>
      <w:r w:rsidRPr="0041528A">
        <w:tab/>
        <w:t>Definition and applicability</w:t>
      </w:r>
    </w:p>
    <w:p w14:paraId="42B0DAC6" w14:textId="77777777" w:rsidR="00BF46E1" w:rsidRPr="0041528A" w:rsidRDefault="00BF46E1" w:rsidP="00BF46E1">
      <w:r w:rsidRPr="0041528A">
        <w:t>See clause 3.2.2.</w:t>
      </w:r>
    </w:p>
    <w:p w14:paraId="15C5B932" w14:textId="77777777" w:rsidR="00BF46E1" w:rsidRPr="0041528A" w:rsidRDefault="00BF46E1" w:rsidP="00BF46E1">
      <w:pPr>
        <w:pStyle w:val="H6"/>
      </w:pPr>
      <w:r w:rsidRPr="0041528A">
        <w:t>27.22.4.26.5.4.2</w:t>
      </w:r>
      <w:r w:rsidRPr="0041528A">
        <w:tab/>
        <w:t>Conformance requirements</w:t>
      </w:r>
    </w:p>
    <w:p w14:paraId="5D5E6FC8" w14:textId="77777777" w:rsidR="00BF46E1" w:rsidRPr="0041528A" w:rsidRDefault="00BF46E1" w:rsidP="00BF46E1">
      <w:r w:rsidRPr="0041528A">
        <w:t>The ME shall support the LAUNCH BROWSER Proactive UICC Command as defined in:</w:t>
      </w:r>
    </w:p>
    <w:p w14:paraId="0AF3237A" w14:textId="77777777" w:rsidR="00BF46E1" w:rsidRPr="0041528A" w:rsidRDefault="00BF46E1" w:rsidP="00BF46E1">
      <w:pPr>
        <w:pStyle w:val="B1"/>
      </w:pPr>
      <w:r w:rsidRPr="0041528A">
        <w:t>-</w:t>
      </w:r>
      <w:r w:rsidRPr="0041528A">
        <w:tab/>
        <w:t>TS 31.111 [15] clause 5.2, clauses 6.4.26 and 6.6.26, clause 8.6, clause 8.7, clause 8.48, clause 9.2, clause 8.2, clause 8.47, clause 8.49, clause 8.50, clause 8.15, clause 8.31 and clause 8.70.</w:t>
      </w:r>
    </w:p>
    <w:p w14:paraId="2CA4AE4D" w14:textId="77777777" w:rsidR="00BF46E1" w:rsidRPr="0041528A" w:rsidRDefault="00BF46E1" w:rsidP="00BF46E1">
      <w:pPr>
        <w:pStyle w:val="H6"/>
      </w:pPr>
      <w:r w:rsidRPr="0041528A">
        <w:t>27.22.4.26.5.4.3</w:t>
      </w:r>
      <w:r w:rsidRPr="0041528A">
        <w:tab/>
        <w:t>Test purpose</w:t>
      </w:r>
    </w:p>
    <w:p w14:paraId="44BF958A" w14:textId="77777777" w:rsidR="00BF46E1" w:rsidRPr="0041528A" w:rsidRDefault="00BF46E1" w:rsidP="00BF46E1">
      <w:r w:rsidRPr="0041528A">
        <w:t>To verify that the ME performs a proper user confirmation with an alpha identifier according to the large font size text attribute configuration, launches the Wap session required in LAUNCH BROWSER and returns a successful result in the TERMINAL RESPONSE command send to the UICC.</w:t>
      </w:r>
    </w:p>
    <w:p w14:paraId="04D8B99C" w14:textId="77777777" w:rsidR="00BF46E1" w:rsidRPr="0041528A" w:rsidRDefault="00BF46E1" w:rsidP="00BF46E1">
      <w:pPr>
        <w:pStyle w:val="H6"/>
      </w:pPr>
      <w:r w:rsidRPr="0041528A">
        <w:t>27.22.4.26.5.4.4</w:t>
      </w:r>
      <w:r w:rsidRPr="0041528A">
        <w:tab/>
        <w:t>Method of test</w:t>
      </w:r>
    </w:p>
    <w:p w14:paraId="09554D6C" w14:textId="77777777" w:rsidR="00BF46E1" w:rsidRPr="0041528A" w:rsidRDefault="00BF46E1" w:rsidP="00BF46E1">
      <w:pPr>
        <w:pStyle w:val="H6"/>
      </w:pPr>
      <w:r w:rsidRPr="0041528A">
        <w:t>27.22.4.26.5.4.4.1</w:t>
      </w:r>
      <w:r w:rsidRPr="0041528A">
        <w:tab/>
        <w:t>Initial conditions</w:t>
      </w:r>
    </w:p>
    <w:p w14:paraId="2887E11B" w14:textId="77777777" w:rsidR="00BF46E1" w:rsidRPr="0041528A" w:rsidRDefault="00BF46E1" w:rsidP="00BF46E1">
      <w:r w:rsidRPr="0041528A">
        <w:t>The ME is connected to the USIM Simulator and the USS.</w:t>
      </w:r>
    </w:p>
    <w:p w14:paraId="7FD39D79" w14:textId="77777777" w:rsidR="00BF46E1" w:rsidRPr="0041528A" w:rsidRDefault="00BF46E1" w:rsidP="00BF46E1">
      <w:r w:rsidRPr="0041528A">
        <w:t>The elementary files are coded as USIM Application Toolkit default.</w:t>
      </w:r>
    </w:p>
    <w:p w14:paraId="744D34E6" w14:textId="77777777" w:rsidR="00BF46E1" w:rsidRPr="0041528A" w:rsidRDefault="00BF46E1" w:rsidP="00BF46E1">
      <w:r w:rsidRPr="0041528A">
        <w:t>Prior to this test the ME shall have been powered on and performed the PROFILE DOWNLOAD procedure.</w:t>
      </w:r>
    </w:p>
    <w:p w14:paraId="50F344D4" w14:textId="77777777" w:rsidR="00BF46E1" w:rsidRPr="0041528A" w:rsidRDefault="00BF46E1" w:rsidP="00BF46E1">
      <w:r w:rsidRPr="0041528A">
        <w:t>A valid access to 2 different Wap gateways is required:</w:t>
      </w:r>
    </w:p>
    <w:p w14:paraId="1FA45ACD" w14:textId="77777777" w:rsidR="00BF46E1" w:rsidRPr="0041528A" w:rsidRDefault="00BF46E1" w:rsidP="00BF46E1">
      <w:pPr>
        <w:pStyle w:val="B1"/>
      </w:pPr>
      <w:r w:rsidRPr="0041528A">
        <w:t>-</w:t>
      </w:r>
      <w:r w:rsidRPr="0041528A">
        <w:tab/>
        <w:t>the default Wap parameters (IP address, gateway/proxy identity, called number, URL …) of the tested mobile shall be properly filled to access one of the gateways ("default gateway")</w:t>
      </w:r>
    </w:p>
    <w:p w14:paraId="7F3C1F85" w14:textId="77777777" w:rsidR="00BF46E1" w:rsidRPr="0041528A" w:rsidRDefault="00BF46E1" w:rsidP="00BF46E1">
      <w:pPr>
        <w:pStyle w:val="B1"/>
      </w:pPr>
      <w:r w:rsidRPr="0041528A">
        <w:t>With that default gateway we shall be able to access to an URL different from the default one.</w:t>
      </w:r>
    </w:p>
    <w:p w14:paraId="4092223C" w14:textId="77777777" w:rsidR="00BF46E1" w:rsidRPr="0041528A" w:rsidRDefault="00BF46E1" w:rsidP="00BF46E1">
      <w:pPr>
        <w:pStyle w:val="B1"/>
      </w:pPr>
      <w:r w:rsidRPr="0041528A">
        <w:t>-</w:t>
      </w:r>
      <w:r w:rsidRPr="0041528A">
        <w:tab/>
        <w:t>another gateway with an IP address different from the one defined in default Wap parameters.</w:t>
      </w:r>
    </w:p>
    <w:p w14:paraId="41382772" w14:textId="77777777" w:rsidR="00BF46E1" w:rsidRPr="0041528A" w:rsidDel="00E83944" w:rsidRDefault="00BF46E1" w:rsidP="00BF46E1">
      <w:r w:rsidRPr="0041528A">
        <w:t>The Bearer Parameters defined in 27.22.4.26.1.4.1 shall be used.</w:t>
      </w:r>
    </w:p>
    <w:p w14:paraId="224E1D7A" w14:textId="36B5517D" w:rsidR="00BF46E1" w:rsidRPr="0041528A" w:rsidRDefault="00BF46E1" w:rsidP="00BF46E1">
      <w:r w:rsidRPr="0041528A">
        <w:t>The ME is in idle mode. To ensure that there are no active PDP contexts established until the proactive command is fetched, the USS shall be configured to ignore any PDP context activation request before the LAUNCH BROWSER command is fetched.</w:t>
      </w:r>
    </w:p>
    <w:p w14:paraId="29CD9BBA" w14:textId="77777777" w:rsidR="00BF46E1" w:rsidRPr="0041528A" w:rsidRDefault="00BF46E1" w:rsidP="00BF46E1">
      <w:r w:rsidRPr="0041528A">
        <w:t>For URL requests resulting from the LAUNCH BROWSER command execution the USS shall be configured to respond with an HTTP status error code (4xx "Client Error" or 5xx "Server Error") to URL requests which do not match the Default URL or the URL provided in the proactive command. At the same time the USS shall ignore these URL requests regarding the test case verdict generation.</w:t>
      </w:r>
    </w:p>
    <w:p w14:paraId="4FDBF035" w14:textId="77777777" w:rsidR="00BF46E1" w:rsidRPr="0041528A" w:rsidRDefault="00BF46E1" w:rsidP="00BF46E1">
      <w:r w:rsidRPr="0041528A">
        <w:t>Before execution of each sequence the browser's cache shall be cleared.</w:t>
      </w:r>
    </w:p>
    <w:p w14:paraId="439AFF97" w14:textId="77777777" w:rsidR="00BF46E1" w:rsidRPr="0041528A" w:rsidRDefault="00BF46E1" w:rsidP="00BF46E1">
      <w:pPr>
        <w:pStyle w:val="H6"/>
      </w:pPr>
      <w:r w:rsidRPr="0041528A">
        <w:lastRenderedPageBreak/>
        <w:t>27.22.4.26.5.4.4.2</w:t>
      </w:r>
      <w:r w:rsidRPr="0041528A">
        <w:tab/>
        <w:t>Procedure</w:t>
      </w:r>
    </w:p>
    <w:p w14:paraId="2C4C11A2" w14:textId="77777777" w:rsidR="00BF46E1" w:rsidRPr="0041528A" w:rsidRDefault="00BF46E1" w:rsidP="00BF46E1">
      <w:pPr>
        <w:pStyle w:val="TH"/>
      </w:pPr>
      <w:r w:rsidRPr="0041528A">
        <w:t>Expected Sequence 5.4 (LAUNCH BROWSER, connect to the specified URL with Text Attribute – Large Font Size)</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1E4E16DC" w14:textId="77777777" w:rsidTr="00195D76">
        <w:trPr>
          <w:cantSplit/>
          <w:jc w:val="center"/>
        </w:trPr>
        <w:tc>
          <w:tcPr>
            <w:tcW w:w="737" w:type="dxa"/>
            <w:tcBorders>
              <w:top w:val="single" w:sz="6" w:space="0" w:color="auto"/>
              <w:left w:val="single" w:sz="6" w:space="0" w:color="auto"/>
              <w:right w:val="single" w:sz="6" w:space="0" w:color="auto"/>
            </w:tcBorders>
          </w:tcPr>
          <w:p w14:paraId="7D4D3C27" w14:textId="77777777" w:rsidR="00BF46E1" w:rsidRPr="0041528A" w:rsidRDefault="00BF46E1" w:rsidP="00195D76">
            <w:pPr>
              <w:pStyle w:val="TAH"/>
            </w:pPr>
            <w:r w:rsidRPr="0041528A">
              <w:lastRenderedPageBreak/>
              <w:t>Step</w:t>
            </w:r>
          </w:p>
        </w:tc>
        <w:tc>
          <w:tcPr>
            <w:tcW w:w="1282" w:type="dxa"/>
            <w:tcBorders>
              <w:top w:val="single" w:sz="6" w:space="0" w:color="auto"/>
              <w:left w:val="single" w:sz="6" w:space="0" w:color="auto"/>
              <w:right w:val="single" w:sz="6" w:space="0" w:color="auto"/>
            </w:tcBorders>
          </w:tcPr>
          <w:p w14:paraId="1709AF3D"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69946F6E"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7E83B89B" w14:textId="77777777" w:rsidR="00BF46E1" w:rsidRPr="0041528A" w:rsidRDefault="00BF46E1" w:rsidP="00195D76">
            <w:pPr>
              <w:pStyle w:val="TAH"/>
            </w:pPr>
            <w:r w:rsidRPr="0041528A">
              <w:t>Comments</w:t>
            </w:r>
          </w:p>
        </w:tc>
      </w:tr>
      <w:tr w:rsidR="00BF46E1" w:rsidRPr="0041528A" w14:paraId="07114C61" w14:textId="77777777" w:rsidTr="00195D76">
        <w:trPr>
          <w:cantSplit/>
          <w:jc w:val="center"/>
        </w:trPr>
        <w:tc>
          <w:tcPr>
            <w:tcW w:w="737" w:type="dxa"/>
            <w:tcBorders>
              <w:top w:val="single" w:sz="6" w:space="0" w:color="auto"/>
              <w:left w:val="single" w:sz="6" w:space="0" w:color="auto"/>
              <w:right w:val="single" w:sz="6" w:space="0" w:color="auto"/>
            </w:tcBorders>
          </w:tcPr>
          <w:p w14:paraId="34CFB5D6" w14:textId="77777777" w:rsidR="00BF46E1" w:rsidRPr="0041528A" w:rsidRDefault="00BF46E1" w:rsidP="00195D76">
            <w:pPr>
              <w:pStyle w:val="TAC"/>
            </w:pPr>
            <w:r w:rsidRPr="0041528A">
              <w:t>0</w:t>
            </w:r>
          </w:p>
        </w:tc>
        <w:tc>
          <w:tcPr>
            <w:tcW w:w="1282" w:type="dxa"/>
            <w:tcBorders>
              <w:top w:val="single" w:sz="6" w:space="0" w:color="auto"/>
              <w:left w:val="single" w:sz="6" w:space="0" w:color="auto"/>
              <w:right w:val="single" w:sz="6" w:space="0" w:color="auto"/>
            </w:tcBorders>
          </w:tcPr>
          <w:p w14:paraId="1F7FAA43" w14:textId="77777777" w:rsidR="00BF46E1" w:rsidRPr="0041528A" w:rsidRDefault="00BF46E1" w:rsidP="00195D76">
            <w:pPr>
              <w:pStyle w:val="TAC"/>
            </w:pPr>
            <w:r w:rsidRPr="0041528A">
              <w:t>ME</w:t>
            </w:r>
          </w:p>
        </w:tc>
        <w:tc>
          <w:tcPr>
            <w:tcW w:w="2892" w:type="dxa"/>
            <w:tcBorders>
              <w:top w:val="single" w:sz="6" w:space="0" w:color="auto"/>
              <w:left w:val="single" w:sz="6" w:space="0" w:color="auto"/>
              <w:right w:val="single" w:sz="6" w:space="0" w:color="auto"/>
            </w:tcBorders>
          </w:tcPr>
          <w:p w14:paraId="7FB385CE" w14:textId="77777777" w:rsidR="00BF46E1" w:rsidRPr="0041528A" w:rsidRDefault="00BF46E1" w:rsidP="00195D76">
            <w:pPr>
              <w:pStyle w:val="TAL"/>
            </w:pPr>
          </w:p>
        </w:tc>
        <w:tc>
          <w:tcPr>
            <w:tcW w:w="3776" w:type="dxa"/>
            <w:tcBorders>
              <w:left w:val="single" w:sz="6" w:space="0" w:color="auto"/>
              <w:right w:val="single" w:sz="6" w:space="0" w:color="auto"/>
            </w:tcBorders>
          </w:tcPr>
          <w:p w14:paraId="25213C41" w14:textId="77777777" w:rsidR="00BF46E1" w:rsidRPr="0041528A" w:rsidRDefault="00BF46E1" w:rsidP="00195D76">
            <w:pPr>
              <w:pStyle w:val="TAL"/>
            </w:pPr>
            <w:r w:rsidRPr="0041528A">
              <w:t>[The ME is in idle mode and the browser's cache shall have been cleared.]</w:t>
            </w:r>
          </w:p>
        </w:tc>
      </w:tr>
      <w:tr w:rsidR="00BF46E1" w:rsidRPr="0041528A" w14:paraId="1F4DB837" w14:textId="77777777" w:rsidTr="00195D76">
        <w:trPr>
          <w:cantSplit/>
          <w:jc w:val="center"/>
        </w:trPr>
        <w:tc>
          <w:tcPr>
            <w:tcW w:w="737" w:type="dxa"/>
            <w:tcBorders>
              <w:left w:val="single" w:sz="6" w:space="0" w:color="auto"/>
              <w:right w:val="single" w:sz="6" w:space="0" w:color="auto"/>
            </w:tcBorders>
          </w:tcPr>
          <w:p w14:paraId="3DABD2A5" w14:textId="77777777" w:rsidR="00BF46E1" w:rsidRPr="0041528A" w:rsidRDefault="00BF46E1" w:rsidP="00195D76">
            <w:pPr>
              <w:pStyle w:val="TAC"/>
            </w:pPr>
            <w:r w:rsidRPr="0041528A">
              <w:t>1</w:t>
            </w:r>
          </w:p>
        </w:tc>
        <w:tc>
          <w:tcPr>
            <w:tcW w:w="1282" w:type="dxa"/>
            <w:tcBorders>
              <w:left w:val="single" w:sz="6" w:space="0" w:color="auto"/>
              <w:right w:val="single" w:sz="6" w:space="0" w:color="auto"/>
            </w:tcBorders>
          </w:tcPr>
          <w:p w14:paraId="03BCE0A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0024E6B" w14:textId="77777777" w:rsidR="00BF46E1" w:rsidRPr="0041528A" w:rsidRDefault="00BF46E1" w:rsidP="00195D76">
            <w:pPr>
              <w:pStyle w:val="TAL"/>
            </w:pPr>
            <w:r w:rsidRPr="0041528A">
              <w:t>PROACTIVE COMMAND PENDING: LAUNCH BROWSER 5.4.1</w:t>
            </w:r>
          </w:p>
        </w:tc>
        <w:tc>
          <w:tcPr>
            <w:tcW w:w="3776" w:type="dxa"/>
            <w:tcBorders>
              <w:left w:val="single" w:sz="6" w:space="0" w:color="auto"/>
              <w:right w:val="single" w:sz="6" w:space="0" w:color="auto"/>
            </w:tcBorders>
          </w:tcPr>
          <w:p w14:paraId="73870EBF" w14:textId="77777777" w:rsidR="00BF46E1" w:rsidRPr="0041528A" w:rsidRDefault="00BF46E1" w:rsidP="00195D76">
            <w:pPr>
              <w:pStyle w:val="TAL"/>
            </w:pPr>
          </w:p>
        </w:tc>
      </w:tr>
      <w:tr w:rsidR="00BF46E1" w:rsidRPr="0041528A" w14:paraId="64219628" w14:textId="77777777" w:rsidTr="00195D76">
        <w:trPr>
          <w:cantSplit/>
          <w:jc w:val="center"/>
        </w:trPr>
        <w:tc>
          <w:tcPr>
            <w:tcW w:w="737" w:type="dxa"/>
            <w:tcBorders>
              <w:left w:val="single" w:sz="6" w:space="0" w:color="auto"/>
              <w:right w:val="single" w:sz="6" w:space="0" w:color="auto"/>
            </w:tcBorders>
          </w:tcPr>
          <w:p w14:paraId="03A0DCF1"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4D48BD8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A9CA64E"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66A5079A" w14:textId="77777777" w:rsidR="00BF46E1" w:rsidRPr="0041528A" w:rsidRDefault="00BF46E1" w:rsidP="00195D76">
            <w:pPr>
              <w:pStyle w:val="TAL"/>
            </w:pPr>
          </w:p>
        </w:tc>
      </w:tr>
      <w:tr w:rsidR="00BF46E1" w:rsidRPr="0041528A" w14:paraId="1187404E" w14:textId="77777777" w:rsidTr="00195D76">
        <w:trPr>
          <w:cantSplit/>
          <w:jc w:val="center"/>
        </w:trPr>
        <w:tc>
          <w:tcPr>
            <w:tcW w:w="737" w:type="dxa"/>
            <w:tcBorders>
              <w:left w:val="single" w:sz="6" w:space="0" w:color="auto"/>
              <w:right w:val="single" w:sz="6" w:space="0" w:color="auto"/>
            </w:tcBorders>
          </w:tcPr>
          <w:p w14:paraId="778A55FE"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1111ECD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7B76F15" w14:textId="77777777" w:rsidR="00BF46E1" w:rsidRPr="0041528A" w:rsidRDefault="00BF46E1" w:rsidP="00195D76">
            <w:pPr>
              <w:pStyle w:val="TAL"/>
            </w:pPr>
            <w:r w:rsidRPr="0041528A">
              <w:t>PROACTIVE COMMAND: LAUNCH BROWSER 5.4.1</w:t>
            </w:r>
          </w:p>
        </w:tc>
        <w:tc>
          <w:tcPr>
            <w:tcW w:w="3776" w:type="dxa"/>
            <w:tcBorders>
              <w:left w:val="single" w:sz="6" w:space="0" w:color="auto"/>
              <w:right w:val="single" w:sz="6" w:space="0" w:color="auto"/>
            </w:tcBorders>
          </w:tcPr>
          <w:p w14:paraId="532D7250"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6C0C979B" w14:textId="77777777" w:rsidTr="00195D76">
        <w:trPr>
          <w:cantSplit/>
          <w:jc w:val="center"/>
        </w:trPr>
        <w:tc>
          <w:tcPr>
            <w:tcW w:w="737" w:type="dxa"/>
            <w:tcBorders>
              <w:left w:val="single" w:sz="4" w:space="0" w:color="auto"/>
              <w:right w:val="single" w:sz="4" w:space="0" w:color="auto"/>
            </w:tcBorders>
          </w:tcPr>
          <w:p w14:paraId="0CBAB0A1" w14:textId="77777777" w:rsidR="00BF46E1" w:rsidRPr="0041528A" w:rsidRDefault="00BF46E1" w:rsidP="00195D76">
            <w:pPr>
              <w:pStyle w:val="TAC"/>
            </w:pPr>
            <w:r w:rsidRPr="0041528A">
              <w:t>4</w:t>
            </w:r>
          </w:p>
        </w:tc>
        <w:tc>
          <w:tcPr>
            <w:tcW w:w="1282" w:type="dxa"/>
            <w:tcBorders>
              <w:left w:val="single" w:sz="4" w:space="0" w:color="auto"/>
              <w:right w:val="single" w:sz="4" w:space="0" w:color="auto"/>
            </w:tcBorders>
          </w:tcPr>
          <w:p w14:paraId="7116BE1E"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088767E"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5E368156" w14:textId="77777777" w:rsidR="00BF46E1" w:rsidRPr="0041528A" w:rsidRDefault="00BF46E1" w:rsidP="00195D76">
            <w:pPr>
              <w:pStyle w:val="TAL"/>
            </w:pPr>
            <w:r w:rsidRPr="0041528A">
              <w:t>[alpha identifier is displayed with large font size]</w:t>
            </w:r>
          </w:p>
        </w:tc>
      </w:tr>
      <w:tr w:rsidR="00BF46E1" w:rsidRPr="0041528A" w14:paraId="6391B6BC" w14:textId="77777777" w:rsidTr="00195D76">
        <w:trPr>
          <w:cantSplit/>
          <w:jc w:val="center"/>
        </w:trPr>
        <w:tc>
          <w:tcPr>
            <w:tcW w:w="737" w:type="dxa"/>
            <w:tcBorders>
              <w:left w:val="single" w:sz="4" w:space="0" w:color="auto"/>
              <w:right w:val="single" w:sz="4" w:space="0" w:color="auto"/>
            </w:tcBorders>
          </w:tcPr>
          <w:p w14:paraId="3A210D92" w14:textId="77777777" w:rsidR="00BF46E1" w:rsidRPr="0041528A" w:rsidRDefault="00BF46E1" w:rsidP="00195D76">
            <w:pPr>
              <w:pStyle w:val="TAC"/>
            </w:pPr>
            <w:r w:rsidRPr="0041528A">
              <w:t>5</w:t>
            </w:r>
          </w:p>
        </w:tc>
        <w:tc>
          <w:tcPr>
            <w:tcW w:w="1282" w:type="dxa"/>
            <w:tcBorders>
              <w:left w:val="single" w:sz="4" w:space="0" w:color="auto"/>
              <w:right w:val="single" w:sz="4" w:space="0" w:color="auto"/>
            </w:tcBorders>
          </w:tcPr>
          <w:p w14:paraId="2112620C"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59482F30"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4147338E" w14:textId="77777777" w:rsidR="00BF46E1" w:rsidRPr="0041528A" w:rsidRDefault="00BF46E1" w:rsidP="00195D76">
            <w:pPr>
              <w:pStyle w:val="TAL"/>
            </w:pPr>
            <w:r w:rsidRPr="0041528A">
              <w:t>[option: user confirmation]</w:t>
            </w:r>
          </w:p>
        </w:tc>
      </w:tr>
      <w:tr w:rsidR="00BF46E1" w:rsidRPr="0041528A" w14:paraId="2E46D932" w14:textId="77777777" w:rsidTr="00195D76">
        <w:trPr>
          <w:cantSplit/>
          <w:jc w:val="center"/>
        </w:trPr>
        <w:tc>
          <w:tcPr>
            <w:tcW w:w="737" w:type="dxa"/>
            <w:tcBorders>
              <w:left w:val="single" w:sz="4" w:space="0" w:color="auto"/>
              <w:right w:val="single" w:sz="4" w:space="0" w:color="auto"/>
            </w:tcBorders>
          </w:tcPr>
          <w:p w14:paraId="681C3691" w14:textId="77777777" w:rsidR="00BF46E1" w:rsidRPr="0041528A" w:rsidRDefault="00BF46E1" w:rsidP="00195D76">
            <w:pPr>
              <w:pStyle w:val="TAC"/>
            </w:pPr>
            <w:r w:rsidRPr="0041528A">
              <w:t>6</w:t>
            </w:r>
          </w:p>
        </w:tc>
        <w:tc>
          <w:tcPr>
            <w:tcW w:w="1282" w:type="dxa"/>
            <w:tcBorders>
              <w:left w:val="single" w:sz="4" w:space="0" w:color="auto"/>
              <w:right w:val="single" w:sz="4" w:space="0" w:color="auto"/>
            </w:tcBorders>
          </w:tcPr>
          <w:p w14:paraId="1D66449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7618474" w14:textId="77777777" w:rsidR="00BF46E1" w:rsidRPr="0041528A" w:rsidRDefault="00BF46E1" w:rsidP="00195D76">
            <w:pPr>
              <w:pStyle w:val="TAL"/>
            </w:pPr>
            <w:r w:rsidRPr="0041528A">
              <w:t>TERMINAL RESPONSE: LAUNCH BROWSER 5.4.1</w:t>
            </w:r>
          </w:p>
        </w:tc>
        <w:tc>
          <w:tcPr>
            <w:tcW w:w="3776" w:type="dxa"/>
            <w:tcBorders>
              <w:left w:val="single" w:sz="4" w:space="0" w:color="auto"/>
              <w:right w:val="single" w:sz="4" w:space="0" w:color="auto"/>
            </w:tcBorders>
          </w:tcPr>
          <w:p w14:paraId="73235A29" w14:textId="77777777" w:rsidR="00BF46E1" w:rsidRPr="0041528A" w:rsidRDefault="00BF46E1" w:rsidP="00195D76">
            <w:pPr>
              <w:pStyle w:val="TAL"/>
            </w:pPr>
            <w:r w:rsidRPr="0041528A">
              <w:t>[Command performed successfully]</w:t>
            </w:r>
          </w:p>
        </w:tc>
      </w:tr>
      <w:tr w:rsidR="00BF46E1" w:rsidRPr="0041528A" w14:paraId="15427B26" w14:textId="77777777" w:rsidTr="00195D76">
        <w:trPr>
          <w:cantSplit/>
          <w:jc w:val="center"/>
        </w:trPr>
        <w:tc>
          <w:tcPr>
            <w:tcW w:w="737" w:type="dxa"/>
            <w:tcBorders>
              <w:left w:val="single" w:sz="4" w:space="0" w:color="auto"/>
              <w:right w:val="single" w:sz="4" w:space="0" w:color="auto"/>
            </w:tcBorders>
          </w:tcPr>
          <w:p w14:paraId="6F072835" w14:textId="77777777" w:rsidR="00BF46E1" w:rsidRPr="0041528A" w:rsidRDefault="00BF46E1" w:rsidP="00195D76">
            <w:pPr>
              <w:pStyle w:val="TAC"/>
            </w:pPr>
            <w:r w:rsidRPr="0041528A">
              <w:t>7</w:t>
            </w:r>
          </w:p>
        </w:tc>
        <w:tc>
          <w:tcPr>
            <w:tcW w:w="1282" w:type="dxa"/>
            <w:tcBorders>
              <w:left w:val="single" w:sz="4" w:space="0" w:color="auto"/>
              <w:right w:val="single" w:sz="4" w:space="0" w:color="auto"/>
            </w:tcBorders>
          </w:tcPr>
          <w:p w14:paraId="009E5951"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4" w:space="0" w:color="auto"/>
              <w:right w:val="single" w:sz="4" w:space="0" w:color="auto"/>
            </w:tcBorders>
          </w:tcPr>
          <w:p w14:paraId="55D526CE"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6D3E9762"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01AECD03" w14:textId="77777777" w:rsidTr="00195D76">
        <w:trPr>
          <w:cantSplit/>
          <w:jc w:val="center"/>
        </w:trPr>
        <w:tc>
          <w:tcPr>
            <w:tcW w:w="737" w:type="dxa"/>
            <w:tcBorders>
              <w:left w:val="single" w:sz="4" w:space="0" w:color="auto"/>
              <w:right w:val="single" w:sz="4" w:space="0" w:color="auto"/>
            </w:tcBorders>
          </w:tcPr>
          <w:p w14:paraId="327B0DB0" w14:textId="77777777" w:rsidR="00BF46E1" w:rsidRPr="0041528A" w:rsidRDefault="00BF46E1" w:rsidP="00195D76">
            <w:pPr>
              <w:pStyle w:val="TAC"/>
            </w:pPr>
            <w:r w:rsidRPr="0041528A">
              <w:t>8</w:t>
            </w:r>
          </w:p>
        </w:tc>
        <w:tc>
          <w:tcPr>
            <w:tcW w:w="1282" w:type="dxa"/>
            <w:tcBorders>
              <w:left w:val="single" w:sz="4" w:space="0" w:color="auto"/>
              <w:right w:val="single" w:sz="4" w:space="0" w:color="auto"/>
            </w:tcBorders>
          </w:tcPr>
          <w:p w14:paraId="35C8EB3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7F43B06"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6F894F29" w14:textId="77777777" w:rsidR="00BF46E1" w:rsidRPr="0041528A" w:rsidRDefault="00BF46E1" w:rsidP="00195D76">
            <w:pPr>
              <w:pStyle w:val="TAL"/>
            </w:pPr>
          </w:p>
        </w:tc>
      </w:tr>
      <w:tr w:rsidR="00BF46E1" w:rsidRPr="0041528A" w14:paraId="76DD85CC" w14:textId="77777777" w:rsidTr="00195D76">
        <w:trPr>
          <w:cantSplit/>
          <w:jc w:val="center"/>
        </w:trPr>
        <w:tc>
          <w:tcPr>
            <w:tcW w:w="737" w:type="dxa"/>
            <w:tcBorders>
              <w:left w:val="single" w:sz="4" w:space="0" w:color="auto"/>
              <w:right w:val="single" w:sz="4" w:space="0" w:color="auto"/>
            </w:tcBorders>
          </w:tcPr>
          <w:p w14:paraId="29FB9BF8" w14:textId="77777777" w:rsidR="00BF46E1" w:rsidRPr="0041528A" w:rsidRDefault="00BF46E1" w:rsidP="00195D76">
            <w:pPr>
              <w:pStyle w:val="TAC"/>
            </w:pPr>
            <w:r w:rsidRPr="0041528A">
              <w:t>9</w:t>
            </w:r>
          </w:p>
        </w:tc>
        <w:tc>
          <w:tcPr>
            <w:tcW w:w="1282" w:type="dxa"/>
            <w:tcBorders>
              <w:left w:val="single" w:sz="4" w:space="0" w:color="auto"/>
              <w:right w:val="single" w:sz="4" w:space="0" w:color="auto"/>
            </w:tcBorders>
          </w:tcPr>
          <w:p w14:paraId="349B558F"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462E1EF9" w14:textId="77777777" w:rsidR="00BF46E1" w:rsidRPr="0041528A" w:rsidRDefault="00BF46E1" w:rsidP="00195D76">
            <w:pPr>
              <w:pStyle w:val="TAL"/>
            </w:pPr>
            <w:r w:rsidRPr="0041528A">
              <w:t>The user verifies that the default Wap session is properly established.</w:t>
            </w:r>
            <w:r w:rsidRPr="0041528A">
              <w:br/>
              <w:t>The user shall attempt to close the browser or shall at least set the ME to the idle screen.</w:t>
            </w:r>
          </w:p>
        </w:tc>
        <w:tc>
          <w:tcPr>
            <w:tcW w:w="3776" w:type="dxa"/>
            <w:tcBorders>
              <w:left w:val="single" w:sz="4" w:space="0" w:color="auto"/>
              <w:right w:val="single" w:sz="4" w:space="0" w:color="auto"/>
            </w:tcBorders>
          </w:tcPr>
          <w:p w14:paraId="72670FFE" w14:textId="77777777" w:rsidR="00BF46E1" w:rsidRPr="0041528A" w:rsidRDefault="00BF46E1" w:rsidP="00195D76">
            <w:pPr>
              <w:pStyle w:val="TAL"/>
            </w:pPr>
          </w:p>
        </w:tc>
      </w:tr>
      <w:tr w:rsidR="00BF46E1" w:rsidRPr="0041528A" w14:paraId="40D85DFE" w14:textId="77777777" w:rsidTr="00195D76">
        <w:trPr>
          <w:cantSplit/>
          <w:jc w:val="center"/>
        </w:trPr>
        <w:tc>
          <w:tcPr>
            <w:tcW w:w="737" w:type="dxa"/>
            <w:tcBorders>
              <w:left w:val="single" w:sz="4" w:space="0" w:color="auto"/>
              <w:right w:val="single" w:sz="4" w:space="0" w:color="auto"/>
            </w:tcBorders>
          </w:tcPr>
          <w:p w14:paraId="2B62CD22" w14:textId="77777777" w:rsidR="00BF46E1" w:rsidRPr="0041528A" w:rsidRDefault="00BF46E1" w:rsidP="00195D76">
            <w:pPr>
              <w:pStyle w:val="TAC"/>
            </w:pPr>
            <w:r w:rsidRPr="0041528A">
              <w:t>10</w:t>
            </w:r>
          </w:p>
        </w:tc>
        <w:tc>
          <w:tcPr>
            <w:tcW w:w="1282" w:type="dxa"/>
            <w:tcBorders>
              <w:left w:val="single" w:sz="4" w:space="0" w:color="auto"/>
              <w:right w:val="single" w:sz="4" w:space="0" w:color="auto"/>
            </w:tcBorders>
          </w:tcPr>
          <w:p w14:paraId="08646C1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F9386ED" w14:textId="77777777" w:rsidR="00BF46E1" w:rsidRPr="0041528A" w:rsidRDefault="00BF46E1" w:rsidP="00195D76">
            <w:pPr>
              <w:pStyle w:val="TAL"/>
            </w:pPr>
            <w:r w:rsidRPr="0041528A">
              <w:t>PROACTIVE COMMAND PENDING: LAUNCH BROWSER 5.4.2</w:t>
            </w:r>
          </w:p>
        </w:tc>
        <w:tc>
          <w:tcPr>
            <w:tcW w:w="3776" w:type="dxa"/>
            <w:tcBorders>
              <w:left w:val="single" w:sz="4" w:space="0" w:color="auto"/>
              <w:right w:val="single" w:sz="4" w:space="0" w:color="auto"/>
            </w:tcBorders>
          </w:tcPr>
          <w:p w14:paraId="29ABDA09" w14:textId="77777777" w:rsidR="00BF46E1" w:rsidRPr="0041528A" w:rsidRDefault="00BF46E1" w:rsidP="00195D76">
            <w:pPr>
              <w:pStyle w:val="TAL"/>
            </w:pPr>
          </w:p>
        </w:tc>
      </w:tr>
      <w:tr w:rsidR="00BF46E1" w:rsidRPr="0041528A" w14:paraId="47074BD1" w14:textId="77777777" w:rsidTr="00195D76">
        <w:trPr>
          <w:cantSplit/>
          <w:jc w:val="center"/>
        </w:trPr>
        <w:tc>
          <w:tcPr>
            <w:tcW w:w="737" w:type="dxa"/>
            <w:tcBorders>
              <w:left w:val="single" w:sz="4" w:space="0" w:color="auto"/>
              <w:right w:val="single" w:sz="4" w:space="0" w:color="auto"/>
            </w:tcBorders>
          </w:tcPr>
          <w:p w14:paraId="479AA121" w14:textId="77777777" w:rsidR="00BF46E1" w:rsidRPr="0041528A" w:rsidRDefault="00BF46E1" w:rsidP="00195D76">
            <w:pPr>
              <w:pStyle w:val="TAC"/>
            </w:pPr>
            <w:r w:rsidRPr="0041528A">
              <w:t>11</w:t>
            </w:r>
          </w:p>
        </w:tc>
        <w:tc>
          <w:tcPr>
            <w:tcW w:w="1282" w:type="dxa"/>
            <w:tcBorders>
              <w:left w:val="single" w:sz="4" w:space="0" w:color="auto"/>
              <w:right w:val="single" w:sz="4" w:space="0" w:color="auto"/>
            </w:tcBorders>
          </w:tcPr>
          <w:p w14:paraId="1224504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62751E3"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7D7D3280" w14:textId="77777777" w:rsidR="00BF46E1" w:rsidRPr="0041528A" w:rsidRDefault="00BF46E1" w:rsidP="00195D76">
            <w:pPr>
              <w:pStyle w:val="TAL"/>
            </w:pPr>
          </w:p>
        </w:tc>
      </w:tr>
      <w:tr w:rsidR="00BF46E1" w:rsidRPr="0041528A" w14:paraId="411DFAE3" w14:textId="77777777" w:rsidTr="00195D76">
        <w:trPr>
          <w:cantSplit/>
          <w:jc w:val="center"/>
        </w:trPr>
        <w:tc>
          <w:tcPr>
            <w:tcW w:w="737" w:type="dxa"/>
            <w:tcBorders>
              <w:left w:val="single" w:sz="4" w:space="0" w:color="auto"/>
              <w:right w:val="single" w:sz="4" w:space="0" w:color="auto"/>
            </w:tcBorders>
          </w:tcPr>
          <w:p w14:paraId="7DF45961" w14:textId="77777777" w:rsidR="00BF46E1" w:rsidRPr="0041528A" w:rsidRDefault="00BF46E1" w:rsidP="00195D76">
            <w:pPr>
              <w:pStyle w:val="TAC"/>
            </w:pPr>
            <w:r w:rsidRPr="0041528A">
              <w:t>12</w:t>
            </w:r>
          </w:p>
        </w:tc>
        <w:tc>
          <w:tcPr>
            <w:tcW w:w="1282" w:type="dxa"/>
            <w:tcBorders>
              <w:left w:val="single" w:sz="4" w:space="0" w:color="auto"/>
              <w:right w:val="single" w:sz="4" w:space="0" w:color="auto"/>
            </w:tcBorders>
          </w:tcPr>
          <w:p w14:paraId="2215D0E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9FB1E48" w14:textId="77777777" w:rsidR="00BF46E1" w:rsidRPr="0041528A" w:rsidRDefault="00BF46E1" w:rsidP="00195D76">
            <w:pPr>
              <w:pStyle w:val="TAL"/>
            </w:pPr>
            <w:r w:rsidRPr="0041528A">
              <w:t>PROACTIVE COMMAND: LAUNCH BROWSER 5.4.2</w:t>
            </w:r>
          </w:p>
        </w:tc>
        <w:tc>
          <w:tcPr>
            <w:tcW w:w="3776" w:type="dxa"/>
            <w:tcBorders>
              <w:left w:val="single" w:sz="4" w:space="0" w:color="auto"/>
              <w:right w:val="single" w:sz="4" w:space="0" w:color="auto"/>
            </w:tcBorders>
          </w:tcPr>
          <w:p w14:paraId="71C58220"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38D5B94D" w14:textId="77777777" w:rsidTr="00195D76">
        <w:trPr>
          <w:cantSplit/>
          <w:jc w:val="center"/>
        </w:trPr>
        <w:tc>
          <w:tcPr>
            <w:tcW w:w="737" w:type="dxa"/>
            <w:tcBorders>
              <w:left w:val="single" w:sz="4" w:space="0" w:color="auto"/>
              <w:right w:val="single" w:sz="4" w:space="0" w:color="auto"/>
            </w:tcBorders>
          </w:tcPr>
          <w:p w14:paraId="362EBAA5" w14:textId="77777777" w:rsidR="00BF46E1" w:rsidRPr="0041528A" w:rsidRDefault="00BF46E1" w:rsidP="00195D76">
            <w:pPr>
              <w:pStyle w:val="TAC"/>
            </w:pPr>
            <w:r w:rsidRPr="0041528A">
              <w:t>13</w:t>
            </w:r>
          </w:p>
        </w:tc>
        <w:tc>
          <w:tcPr>
            <w:tcW w:w="1282" w:type="dxa"/>
            <w:tcBorders>
              <w:left w:val="single" w:sz="4" w:space="0" w:color="auto"/>
              <w:right w:val="single" w:sz="4" w:space="0" w:color="auto"/>
            </w:tcBorders>
          </w:tcPr>
          <w:p w14:paraId="39BB2029"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5ACDA507"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1E40D91C" w14:textId="77777777" w:rsidR="00BF46E1" w:rsidRPr="0041528A" w:rsidRDefault="00BF46E1" w:rsidP="00195D76">
            <w:pPr>
              <w:pStyle w:val="TAL"/>
            </w:pPr>
            <w:r w:rsidRPr="0041528A">
              <w:t>[alpha identifier is displayed with normal font size]</w:t>
            </w:r>
          </w:p>
        </w:tc>
      </w:tr>
      <w:tr w:rsidR="00BF46E1" w:rsidRPr="0041528A" w14:paraId="4A383E21" w14:textId="77777777" w:rsidTr="00195D76">
        <w:trPr>
          <w:cantSplit/>
          <w:jc w:val="center"/>
        </w:trPr>
        <w:tc>
          <w:tcPr>
            <w:tcW w:w="737" w:type="dxa"/>
            <w:tcBorders>
              <w:left w:val="single" w:sz="4" w:space="0" w:color="auto"/>
              <w:right w:val="single" w:sz="4" w:space="0" w:color="auto"/>
            </w:tcBorders>
          </w:tcPr>
          <w:p w14:paraId="7A32864D" w14:textId="77777777" w:rsidR="00BF46E1" w:rsidRPr="0041528A" w:rsidRDefault="00BF46E1" w:rsidP="00195D76">
            <w:pPr>
              <w:pStyle w:val="TAC"/>
            </w:pPr>
            <w:r w:rsidRPr="0041528A">
              <w:t>14</w:t>
            </w:r>
          </w:p>
        </w:tc>
        <w:tc>
          <w:tcPr>
            <w:tcW w:w="1282" w:type="dxa"/>
            <w:tcBorders>
              <w:left w:val="single" w:sz="4" w:space="0" w:color="auto"/>
              <w:right w:val="single" w:sz="4" w:space="0" w:color="auto"/>
            </w:tcBorders>
          </w:tcPr>
          <w:p w14:paraId="7F57352D"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4F9FED44"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455E3586" w14:textId="77777777" w:rsidR="00BF46E1" w:rsidRPr="0041528A" w:rsidRDefault="00BF46E1" w:rsidP="00195D76">
            <w:pPr>
              <w:pStyle w:val="TAL"/>
            </w:pPr>
            <w:r w:rsidRPr="0041528A">
              <w:t>[option: user confirmation]</w:t>
            </w:r>
          </w:p>
        </w:tc>
      </w:tr>
      <w:tr w:rsidR="00BF46E1" w:rsidRPr="0041528A" w14:paraId="0D9095E5" w14:textId="77777777" w:rsidTr="00195D76">
        <w:trPr>
          <w:cantSplit/>
          <w:jc w:val="center"/>
        </w:trPr>
        <w:tc>
          <w:tcPr>
            <w:tcW w:w="737" w:type="dxa"/>
            <w:tcBorders>
              <w:left w:val="single" w:sz="4" w:space="0" w:color="auto"/>
              <w:right w:val="single" w:sz="4" w:space="0" w:color="auto"/>
            </w:tcBorders>
          </w:tcPr>
          <w:p w14:paraId="6AB459C4" w14:textId="77777777" w:rsidR="00BF46E1" w:rsidRPr="0041528A" w:rsidRDefault="00BF46E1" w:rsidP="00195D76">
            <w:pPr>
              <w:pStyle w:val="TAC"/>
            </w:pPr>
            <w:r w:rsidRPr="0041528A">
              <w:t>15</w:t>
            </w:r>
          </w:p>
        </w:tc>
        <w:tc>
          <w:tcPr>
            <w:tcW w:w="1282" w:type="dxa"/>
            <w:tcBorders>
              <w:left w:val="single" w:sz="4" w:space="0" w:color="auto"/>
              <w:right w:val="single" w:sz="4" w:space="0" w:color="auto"/>
            </w:tcBorders>
          </w:tcPr>
          <w:p w14:paraId="23E4B5F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82628BD" w14:textId="77777777" w:rsidR="00BF46E1" w:rsidRPr="0041528A" w:rsidRDefault="00BF46E1" w:rsidP="00195D76">
            <w:pPr>
              <w:pStyle w:val="TAL"/>
            </w:pPr>
            <w:r w:rsidRPr="0041528A">
              <w:t>TERMINAL RESPONSE: LAUNCH BROWSER 5.4.1</w:t>
            </w:r>
          </w:p>
        </w:tc>
        <w:tc>
          <w:tcPr>
            <w:tcW w:w="3776" w:type="dxa"/>
            <w:tcBorders>
              <w:left w:val="single" w:sz="4" w:space="0" w:color="auto"/>
              <w:right w:val="single" w:sz="4" w:space="0" w:color="auto"/>
            </w:tcBorders>
          </w:tcPr>
          <w:p w14:paraId="0AF5AA3D" w14:textId="77777777" w:rsidR="00BF46E1" w:rsidRPr="0041528A" w:rsidRDefault="00BF46E1" w:rsidP="00195D76">
            <w:pPr>
              <w:pStyle w:val="TAL"/>
            </w:pPr>
            <w:r w:rsidRPr="0041528A">
              <w:t>[Command performed successfully]</w:t>
            </w:r>
          </w:p>
        </w:tc>
      </w:tr>
      <w:tr w:rsidR="00BF46E1" w:rsidRPr="0041528A" w14:paraId="37253D7A" w14:textId="77777777" w:rsidTr="00195D76">
        <w:trPr>
          <w:cantSplit/>
          <w:jc w:val="center"/>
        </w:trPr>
        <w:tc>
          <w:tcPr>
            <w:tcW w:w="737" w:type="dxa"/>
            <w:tcBorders>
              <w:left w:val="single" w:sz="4" w:space="0" w:color="auto"/>
              <w:right w:val="single" w:sz="4" w:space="0" w:color="auto"/>
            </w:tcBorders>
          </w:tcPr>
          <w:p w14:paraId="7ED31A59" w14:textId="77777777" w:rsidR="00BF46E1" w:rsidRPr="0041528A" w:rsidRDefault="00BF46E1" w:rsidP="00195D76">
            <w:pPr>
              <w:pStyle w:val="TAC"/>
            </w:pPr>
            <w:r w:rsidRPr="0041528A">
              <w:t>16</w:t>
            </w:r>
          </w:p>
        </w:tc>
        <w:tc>
          <w:tcPr>
            <w:tcW w:w="1282" w:type="dxa"/>
            <w:tcBorders>
              <w:left w:val="single" w:sz="4" w:space="0" w:color="auto"/>
              <w:right w:val="single" w:sz="4" w:space="0" w:color="auto"/>
            </w:tcBorders>
          </w:tcPr>
          <w:p w14:paraId="03A6D653" w14:textId="77777777" w:rsidR="00BF46E1" w:rsidRPr="0041528A" w:rsidRDefault="00BF46E1" w:rsidP="00195D76">
            <w:pPr>
              <w:pStyle w:val="TAC"/>
            </w:pPr>
            <w:r w:rsidRPr="0041528A">
              <w:t xml:space="preserve">ME </w:t>
            </w:r>
            <w:r w:rsidRPr="0041528A">
              <w:sym w:font="Symbol" w:char="F0AE"/>
            </w:r>
            <w:r w:rsidRPr="0041528A">
              <w:t xml:space="preserve"> USS </w:t>
            </w:r>
          </w:p>
        </w:tc>
        <w:tc>
          <w:tcPr>
            <w:tcW w:w="2892" w:type="dxa"/>
            <w:tcBorders>
              <w:left w:val="single" w:sz="4" w:space="0" w:color="auto"/>
              <w:right w:val="single" w:sz="4" w:space="0" w:color="auto"/>
            </w:tcBorders>
          </w:tcPr>
          <w:p w14:paraId="3278E9B9"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63AB2131"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0F985250" w14:textId="77777777" w:rsidTr="00195D76">
        <w:trPr>
          <w:cantSplit/>
          <w:jc w:val="center"/>
        </w:trPr>
        <w:tc>
          <w:tcPr>
            <w:tcW w:w="737" w:type="dxa"/>
            <w:tcBorders>
              <w:left w:val="single" w:sz="4" w:space="0" w:color="auto"/>
              <w:right w:val="single" w:sz="4" w:space="0" w:color="auto"/>
            </w:tcBorders>
          </w:tcPr>
          <w:p w14:paraId="2AB441A5" w14:textId="77777777" w:rsidR="00BF46E1" w:rsidRPr="0041528A" w:rsidRDefault="00BF46E1" w:rsidP="00195D76">
            <w:pPr>
              <w:pStyle w:val="TAC"/>
            </w:pPr>
            <w:r w:rsidRPr="0041528A">
              <w:t>17</w:t>
            </w:r>
          </w:p>
        </w:tc>
        <w:tc>
          <w:tcPr>
            <w:tcW w:w="1282" w:type="dxa"/>
            <w:tcBorders>
              <w:left w:val="single" w:sz="4" w:space="0" w:color="auto"/>
              <w:right w:val="single" w:sz="4" w:space="0" w:color="auto"/>
            </w:tcBorders>
          </w:tcPr>
          <w:p w14:paraId="604725F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4894CF4"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4259F1A6" w14:textId="77777777" w:rsidR="00BF46E1" w:rsidRPr="0041528A" w:rsidRDefault="00BF46E1" w:rsidP="00195D76">
            <w:pPr>
              <w:pStyle w:val="TAL"/>
            </w:pPr>
          </w:p>
        </w:tc>
      </w:tr>
      <w:tr w:rsidR="00BF46E1" w:rsidRPr="0041528A" w14:paraId="0542CF31" w14:textId="77777777" w:rsidTr="00195D76">
        <w:trPr>
          <w:cantSplit/>
          <w:jc w:val="center"/>
        </w:trPr>
        <w:tc>
          <w:tcPr>
            <w:tcW w:w="737" w:type="dxa"/>
            <w:tcBorders>
              <w:left w:val="single" w:sz="4" w:space="0" w:color="auto"/>
              <w:right w:val="single" w:sz="4" w:space="0" w:color="auto"/>
            </w:tcBorders>
          </w:tcPr>
          <w:p w14:paraId="619A74D8" w14:textId="77777777" w:rsidR="00BF46E1" w:rsidRPr="0041528A" w:rsidRDefault="00BF46E1" w:rsidP="00195D76">
            <w:pPr>
              <w:pStyle w:val="TAC"/>
            </w:pPr>
            <w:r w:rsidRPr="0041528A">
              <w:t>18</w:t>
            </w:r>
          </w:p>
        </w:tc>
        <w:tc>
          <w:tcPr>
            <w:tcW w:w="1282" w:type="dxa"/>
            <w:tcBorders>
              <w:left w:val="single" w:sz="4" w:space="0" w:color="auto"/>
              <w:right w:val="single" w:sz="4" w:space="0" w:color="auto"/>
            </w:tcBorders>
          </w:tcPr>
          <w:p w14:paraId="7D815BA1"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66A53588" w14:textId="77777777" w:rsidR="00BF46E1" w:rsidRPr="0041528A" w:rsidRDefault="00BF46E1" w:rsidP="00195D76">
            <w:pPr>
              <w:pStyle w:val="TAL"/>
            </w:pPr>
            <w:r w:rsidRPr="0041528A">
              <w:t>The user verifies that the default Wap session is properly established.</w:t>
            </w:r>
            <w:r w:rsidRPr="0041528A">
              <w:br/>
              <w:t>The user shall attempt to close the browser or shall at least set the ME to the idle screen.</w:t>
            </w:r>
          </w:p>
        </w:tc>
        <w:tc>
          <w:tcPr>
            <w:tcW w:w="3776" w:type="dxa"/>
            <w:tcBorders>
              <w:left w:val="single" w:sz="4" w:space="0" w:color="auto"/>
              <w:right w:val="single" w:sz="4" w:space="0" w:color="auto"/>
            </w:tcBorders>
          </w:tcPr>
          <w:p w14:paraId="6B03A0F5" w14:textId="77777777" w:rsidR="00BF46E1" w:rsidRPr="0041528A" w:rsidRDefault="00BF46E1" w:rsidP="00195D76">
            <w:pPr>
              <w:pStyle w:val="TAL"/>
            </w:pPr>
          </w:p>
        </w:tc>
      </w:tr>
      <w:tr w:rsidR="00BF46E1" w:rsidRPr="0041528A" w14:paraId="271CF9DD" w14:textId="77777777" w:rsidTr="00195D76">
        <w:trPr>
          <w:cantSplit/>
          <w:jc w:val="center"/>
        </w:trPr>
        <w:tc>
          <w:tcPr>
            <w:tcW w:w="737" w:type="dxa"/>
            <w:tcBorders>
              <w:left w:val="single" w:sz="4" w:space="0" w:color="auto"/>
              <w:right w:val="single" w:sz="4" w:space="0" w:color="auto"/>
            </w:tcBorders>
          </w:tcPr>
          <w:p w14:paraId="6F134BC3" w14:textId="77777777" w:rsidR="00BF46E1" w:rsidRPr="0041528A" w:rsidRDefault="00BF46E1" w:rsidP="00195D76">
            <w:pPr>
              <w:pStyle w:val="TAC"/>
            </w:pPr>
            <w:r w:rsidRPr="0041528A">
              <w:t>19</w:t>
            </w:r>
          </w:p>
        </w:tc>
        <w:tc>
          <w:tcPr>
            <w:tcW w:w="1282" w:type="dxa"/>
            <w:tcBorders>
              <w:left w:val="single" w:sz="4" w:space="0" w:color="auto"/>
              <w:right w:val="single" w:sz="4" w:space="0" w:color="auto"/>
            </w:tcBorders>
          </w:tcPr>
          <w:p w14:paraId="524E642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4665217" w14:textId="77777777" w:rsidR="00BF46E1" w:rsidRPr="0041528A" w:rsidRDefault="00BF46E1" w:rsidP="00195D76">
            <w:pPr>
              <w:pStyle w:val="TAL"/>
            </w:pPr>
            <w:r w:rsidRPr="0041528A">
              <w:t>PROACTIVE COMMAND PENDING: LAUNCH BROWSER 5.4.1</w:t>
            </w:r>
          </w:p>
        </w:tc>
        <w:tc>
          <w:tcPr>
            <w:tcW w:w="3776" w:type="dxa"/>
            <w:tcBorders>
              <w:left w:val="single" w:sz="4" w:space="0" w:color="auto"/>
              <w:right w:val="single" w:sz="4" w:space="0" w:color="auto"/>
            </w:tcBorders>
          </w:tcPr>
          <w:p w14:paraId="04680F3B" w14:textId="77777777" w:rsidR="00BF46E1" w:rsidRPr="0041528A" w:rsidRDefault="00BF46E1" w:rsidP="00195D76">
            <w:pPr>
              <w:pStyle w:val="TAL"/>
            </w:pPr>
          </w:p>
        </w:tc>
      </w:tr>
      <w:tr w:rsidR="00BF46E1" w:rsidRPr="0041528A" w14:paraId="557604C3" w14:textId="77777777" w:rsidTr="00195D76">
        <w:trPr>
          <w:cantSplit/>
          <w:jc w:val="center"/>
        </w:trPr>
        <w:tc>
          <w:tcPr>
            <w:tcW w:w="737" w:type="dxa"/>
            <w:tcBorders>
              <w:left w:val="single" w:sz="4" w:space="0" w:color="auto"/>
              <w:right w:val="single" w:sz="4" w:space="0" w:color="auto"/>
            </w:tcBorders>
          </w:tcPr>
          <w:p w14:paraId="1DAA6C4D" w14:textId="77777777" w:rsidR="00BF46E1" w:rsidRPr="0041528A" w:rsidRDefault="00BF46E1" w:rsidP="00195D76">
            <w:pPr>
              <w:pStyle w:val="TAC"/>
            </w:pPr>
            <w:r w:rsidRPr="0041528A">
              <w:t>20</w:t>
            </w:r>
          </w:p>
        </w:tc>
        <w:tc>
          <w:tcPr>
            <w:tcW w:w="1282" w:type="dxa"/>
            <w:tcBorders>
              <w:left w:val="single" w:sz="4" w:space="0" w:color="auto"/>
              <w:right w:val="single" w:sz="4" w:space="0" w:color="auto"/>
            </w:tcBorders>
          </w:tcPr>
          <w:p w14:paraId="2E0997B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10E4E34"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5CDAEAFE" w14:textId="77777777" w:rsidR="00BF46E1" w:rsidRPr="0041528A" w:rsidRDefault="00BF46E1" w:rsidP="00195D76">
            <w:pPr>
              <w:pStyle w:val="TAL"/>
            </w:pPr>
          </w:p>
        </w:tc>
      </w:tr>
      <w:tr w:rsidR="00BF46E1" w:rsidRPr="0041528A" w14:paraId="7911B3F0" w14:textId="77777777" w:rsidTr="00195D76">
        <w:trPr>
          <w:cantSplit/>
          <w:jc w:val="center"/>
        </w:trPr>
        <w:tc>
          <w:tcPr>
            <w:tcW w:w="737" w:type="dxa"/>
            <w:tcBorders>
              <w:left w:val="single" w:sz="4" w:space="0" w:color="auto"/>
              <w:right w:val="single" w:sz="4" w:space="0" w:color="auto"/>
            </w:tcBorders>
          </w:tcPr>
          <w:p w14:paraId="2BA19BA9" w14:textId="77777777" w:rsidR="00BF46E1" w:rsidRPr="0041528A" w:rsidRDefault="00BF46E1" w:rsidP="00195D76">
            <w:pPr>
              <w:pStyle w:val="TAC"/>
            </w:pPr>
            <w:r w:rsidRPr="0041528A">
              <w:t>21</w:t>
            </w:r>
          </w:p>
        </w:tc>
        <w:tc>
          <w:tcPr>
            <w:tcW w:w="1282" w:type="dxa"/>
            <w:tcBorders>
              <w:left w:val="single" w:sz="4" w:space="0" w:color="auto"/>
              <w:right w:val="single" w:sz="4" w:space="0" w:color="auto"/>
            </w:tcBorders>
          </w:tcPr>
          <w:p w14:paraId="71DD6EA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6EB92E0" w14:textId="77777777" w:rsidR="00BF46E1" w:rsidRPr="0041528A" w:rsidRDefault="00BF46E1" w:rsidP="00195D76">
            <w:pPr>
              <w:pStyle w:val="TAL"/>
            </w:pPr>
            <w:r w:rsidRPr="0041528A">
              <w:t>PROACTIVE COMMAND: LAUNCH BROWSER 5.4.1</w:t>
            </w:r>
          </w:p>
        </w:tc>
        <w:tc>
          <w:tcPr>
            <w:tcW w:w="3776" w:type="dxa"/>
            <w:tcBorders>
              <w:left w:val="single" w:sz="4" w:space="0" w:color="auto"/>
              <w:right w:val="single" w:sz="4" w:space="0" w:color="auto"/>
            </w:tcBorders>
          </w:tcPr>
          <w:p w14:paraId="266E85DA"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24BCDCDA" w14:textId="77777777" w:rsidTr="00195D76">
        <w:trPr>
          <w:cantSplit/>
          <w:jc w:val="center"/>
        </w:trPr>
        <w:tc>
          <w:tcPr>
            <w:tcW w:w="737" w:type="dxa"/>
            <w:tcBorders>
              <w:left w:val="single" w:sz="4" w:space="0" w:color="auto"/>
              <w:right w:val="single" w:sz="4" w:space="0" w:color="auto"/>
            </w:tcBorders>
          </w:tcPr>
          <w:p w14:paraId="373103C9" w14:textId="77777777" w:rsidR="00BF46E1" w:rsidRPr="0041528A" w:rsidRDefault="00BF46E1" w:rsidP="00195D76">
            <w:pPr>
              <w:pStyle w:val="TAC"/>
            </w:pPr>
            <w:r w:rsidRPr="0041528A">
              <w:t>22</w:t>
            </w:r>
          </w:p>
        </w:tc>
        <w:tc>
          <w:tcPr>
            <w:tcW w:w="1282" w:type="dxa"/>
            <w:tcBorders>
              <w:left w:val="single" w:sz="4" w:space="0" w:color="auto"/>
              <w:right w:val="single" w:sz="4" w:space="0" w:color="auto"/>
            </w:tcBorders>
          </w:tcPr>
          <w:p w14:paraId="6E6B0AC3"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B88C564"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69094C31" w14:textId="77777777" w:rsidR="00BF46E1" w:rsidRPr="0041528A" w:rsidRDefault="00BF46E1" w:rsidP="00195D76">
            <w:pPr>
              <w:pStyle w:val="TAL"/>
            </w:pPr>
            <w:r w:rsidRPr="0041528A">
              <w:t>[alpha identifier is displayed with large font size]</w:t>
            </w:r>
          </w:p>
        </w:tc>
      </w:tr>
      <w:tr w:rsidR="00BF46E1" w:rsidRPr="0041528A" w14:paraId="59B9D3D7" w14:textId="77777777" w:rsidTr="00195D76">
        <w:trPr>
          <w:cantSplit/>
          <w:jc w:val="center"/>
        </w:trPr>
        <w:tc>
          <w:tcPr>
            <w:tcW w:w="737" w:type="dxa"/>
            <w:tcBorders>
              <w:left w:val="single" w:sz="4" w:space="0" w:color="auto"/>
              <w:right w:val="single" w:sz="4" w:space="0" w:color="auto"/>
            </w:tcBorders>
          </w:tcPr>
          <w:p w14:paraId="7C7163FE" w14:textId="77777777" w:rsidR="00BF46E1" w:rsidRPr="0041528A" w:rsidRDefault="00BF46E1" w:rsidP="00195D76">
            <w:pPr>
              <w:pStyle w:val="TAC"/>
            </w:pPr>
            <w:r w:rsidRPr="0041528A">
              <w:t>23</w:t>
            </w:r>
          </w:p>
        </w:tc>
        <w:tc>
          <w:tcPr>
            <w:tcW w:w="1282" w:type="dxa"/>
            <w:tcBorders>
              <w:left w:val="single" w:sz="4" w:space="0" w:color="auto"/>
              <w:right w:val="single" w:sz="4" w:space="0" w:color="auto"/>
            </w:tcBorders>
          </w:tcPr>
          <w:p w14:paraId="25160E72"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5A34F8F7"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3D3FF57F" w14:textId="77777777" w:rsidR="00BF46E1" w:rsidRPr="0041528A" w:rsidRDefault="00BF46E1" w:rsidP="00195D76">
            <w:pPr>
              <w:pStyle w:val="TAL"/>
            </w:pPr>
            <w:r w:rsidRPr="0041528A">
              <w:t>[option: user confirmation]</w:t>
            </w:r>
          </w:p>
        </w:tc>
      </w:tr>
      <w:tr w:rsidR="00BF46E1" w:rsidRPr="0041528A" w14:paraId="105DE35B" w14:textId="77777777" w:rsidTr="00195D76">
        <w:trPr>
          <w:cantSplit/>
          <w:jc w:val="center"/>
        </w:trPr>
        <w:tc>
          <w:tcPr>
            <w:tcW w:w="737" w:type="dxa"/>
            <w:tcBorders>
              <w:left w:val="single" w:sz="4" w:space="0" w:color="auto"/>
              <w:right w:val="single" w:sz="4" w:space="0" w:color="auto"/>
            </w:tcBorders>
          </w:tcPr>
          <w:p w14:paraId="4900BC9E" w14:textId="77777777" w:rsidR="00BF46E1" w:rsidRPr="0041528A" w:rsidRDefault="00BF46E1" w:rsidP="00195D76">
            <w:pPr>
              <w:pStyle w:val="TAC"/>
            </w:pPr>
            <w:r w:rsidRPr="0041528A">
              <w:t>24</w:t>
            </w:r>
          </w:p>
        </w:tc>
        <w:tc>
          <w:tcPr>
            <w:tcW w:w="1282" w:type="dxa"/>
            <w:tcBorders>
              <w:left w:val="single" w:sz="4" w:space="0" w:color="auto"/>
              <w:right w:val="single" w:sz="4" w:space="0" w:color="auto"/>
            </w:tcBorders>
          </w:tcPr>
          <w:p w14:paraId="3C50C74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1F8B187" w14:textId="77777777" w:rsidR="00BF46E1" w:rsidRPr="0041528A" w:rsidRDefault="00BF46E1" w:rsidP="00195D76">
            <w:pPr>
              <w:pStyle w:val="TAL"/>
            </w:pPr>
            <w:r w:rsidRPr="0041528A">
              <w:t>TERMINAL RESPONSE: LAUNCH BROWSER 5.4.1</w:t>
            </w:r>
          </w:p>
        </w:tc>
        <w:tc>
          <w:tcPr>
            <w:tcW w:w="3776" w:type="dxa"/>
            <w:tcBorders>
              <w:left w:val="single" w:sz="4" w:space="0" w:color="auto"/>
              <w:right w:val="single" w:sz="4" w:space="0" w:color="auto"/>
            </w:tcBorders>
          </w:tcPr>
          <w:p w14:paraId="3CBF4243" w14:textId="77777777" w:rsidR="00BF46E1" w:rsidRPr="0041528A" w:rsidRDefault="00BF46E1" w:rsidP="00195D76">
            <w:pPr>
              <w:pStyle w:val="TAL"/>
            </w:pPr>
            <w:r w:rsidRPr="0041528A">
              <w:t>[Command performed successfully]</w:t>
            </w:r>
          </w:p>
        </w:tc>
      </w:tr>
      <w:tr w:rsidR="00BF46E1" w:rsidRPr="0041528A" w14:paraId="09692650" w14:textId="77777777" w:rsidTr="00195D76">
        <w:trPr>
          <w:cantSplit/>
          <w:jc w:val="center"/>
        </w:trPr>
        <w:tc>
          <w:tcPr>
            <w:tcW w:w="737" w:type="dxa"/>
            <w:tcBorders>
              <w:left w:val="single" w:sz="4" w:space="0" w:color="auto"/>
              <w:right w:val="single" w:sz="4" w:space="0" w:color="auto"/>
            </w:tcBorders>
          </w:tcPr>
          <w:p w14:paraId="7CE7CA75" w14:textId="77777777" w:rsidR="00BF46E1" w:rsidRPr="0041528A" w:rsidRDefault="00BF46E1" w:rsidP="00195D76">
            <w:pPr>
              <w:pStyle w:val="TAC"/>
            </w:pPr>
            <w:r w:rsidRPr="0041528A">
              <w:t>25</w:t>
            </w:r>
          </w:p>
        </w:tc>
        <w:tc>
          <w:tcPr>
            <w:tcW w:w="1282" w:type="dxa"/>
            <w:tcBorders>
              <w:left w:val="single" w:sz="4" w:space="0" w:color="auto"/>
              <w:right w:val="single" w:sz="4" w:space="0" w:color="auto"/>
            </w:tcBorders>
          </w:tcPr>
          <w:p w14:paraId="634EF7BE" w14:textId="77777777" w:rsidR="00BF46E1" w:rsidRPr="0041528A" w:rsidRDefault="00BF46E1" w:rsidP="00195D76">
            <w:pPr>
              <w:pStyle w:val="TAC"/>
              <w:rPr>
                <w:rFonts w:cs="Arial"/>
              </w:rPr>
            </w:pPr>
            <w:r w:rsidRPr="0041528A">
              <w:t>ME</w:t>
            </w:r>
            <w:r w:rsidRPr="0041528A">
              <w:rPr>
                <w:rFonts w:ascii="Symbol" w:hAnsi="Symbol"/>
              </w:rPr>
              <w:t></w:t>
            </w:r>
            <w:r w:rsidRPr="0041528A">
              <w:t xml:space="preserve">USS </w:t>
            </w:r>
          </w:p>
        </w:tc>
        <w:tc>
          <w:tcPr>
            <w:tcW w:w="2892" w:type="dxa"/>
            <w:tcBorders>
              <w:left w:val="single" w:sz="4" w:space="0" w:color="auto"/>
              <w:right w:val="single" w:sz="4" w:space="0" w:color="auto"/>
            </w:tcBorders>
          </w:tcPr>
          <w:p w14:paraId="67831CFF"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2BFC4ED6"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56D5F600" w14:textId="77777777" w:rsidTr="00195D76">
        <w:trPr>
          <w:cantSplit/>
          <w:jc w:val="center"/>
        </w:trPr>
        <w:tc>
          <w:tcPr>
            <w:tcW w:w="737" w:type="dxa"/>
            <w:tcBorders>
              <w:left w:val="single" w:sz="4" w:space="0" w:color="auto"/>
              <w:right w:val="single" w:sz="4" w:space="0" w:color="auto"/>
            </w:tcBorders>
          </w:tcPr>
          <w:p w14:paraId="21EF71E1" w14:textId="77777777" w:rsidR="00BF46E1" w:rsidRPr="0041528A" w:rsidRDefault="00BF46E1" w:rsidP="00195D76">
            <w:pPr>
              <w:pStyle w:val="TAC"/>
            </w:pPr>
            <w:r w:rsidRPr="0041528A">
              <w:lastRenderedPageBreak/>
              <w:t>26</w:t>
            </w:r>
          </w:p>
        </w:tc>
        <w:tc>
          <w:tcPr>
            <w:tcW w:w="1282" w:type="dxa"/>
            <w:tcBorders>
              <w:left w:val="single" w:sz="4" w:space="0" w:color="auto"/>
              <w:right w:val="single" w:sz="4" w:space="0" w:color="auto"/>
            </w:tcBorders>
          </w:tcPr>
          <w:p w14:paraId="79F07BA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9C4E1B5"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31139207" w14:textId="77777777" w:rsidR="00BF46E1" w:rsidRPr="0041528A" w:rsidRDefault="00BF46E1" w:rsidP="00195D76">
            <w:pPr>
              <w:pStyle w:val="TAL"/>
            </w:pPr>
          </w:p>
        </w:tc>
      </w:tr>
      <w:tr w:rsidR="00BF46E1" w:rsidRPr="0041528A" w14:paraId="588511B7" w14:textId="77777777" w:rsidTr="00195D76">
        <w:trPr>
          <w:cantSplit/>
          <w:jc w:val="center"/>
        </w:trPr>
        <w:tc>
          <w:tcPr>
            <w:tcW w:w="737" w:type="dxa"/>
            <w:tcBorders>
              <w:left w:val="single" w:sz="4" w:space="0" w:color="auto"/>
              <w:right w:val="single" w:sz="4" w:space="0" w:color="auto"/>
            </w:tcBorders>
          </w:tcPr>
          <w:p w14:paraId="694B4792" w14:textId="77777777" w:rsidR="00BF46E1" w:rsidRPr="0041528A" w:rsidRDefault="00BF46E1" w:rsidP="00195D76">
            <w:pPr>
              <w:pStyle w:val="TAC"/>
            </w:pPr>
            <w:r w:rsidRPr="0041528A">
              <w:t>27</w:t>
            </w:r>
          </w:p>
        </w:tc>
        <w:tc>
          <w:tcPr>
            <w:tcW w:w="1282" w:type="dxa"/>
            <w:tcBorders>
              <w:left w:val="single" w:sz="4" w:space="0" w:color="auto"/>
              <w:right w:val="single" w:sz="4" w:space="0" w:color="auto"/>
            </w:tcBorders>
          </w:tcPr>
          <w:p w14:paraId="0805A99F"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5C48FCB8" w14:textId="77777777" w:rsidR="00BF46E1" w:rsidRPr="0041528A" w:rsidRDefault="00BF46E1" w:rsidP="00195D76">
            <w:pPr>
              <w:pStyle w:val="TAL"/>
            </w:pPr>
            <w:r w:rsidRPr="0041528A">
              <w:t>The user verifies that the default Wap session is properly established.</w:t>
            </w:r>
            <w:r w:rsidRPr="0041528A">
              <w:br/>
              <w:t>The user shall attempt to close the browser or shall at least set the ME to the idle screen.</w:t>
            </w:r>
          </w:p>
        </w:tc>
        <w:tc>
          <w:tcPr>
            <w:tcW w:w="3776" w:type="dxa"/>
            <w:tcBorders>
              <w:left w:val="single" w:sz="4" w:space="0" w:color="auto"/>
              <w:right w:val="single" w:sz="4" w:space="0" w:color="auto"/>
            </w:tcBorders>
          </w:tcPr>
          <w:p w14:paraId="77141561" w14:textId="77777777" w:rsidR="00BF46E1" w:rsidRPr="0041528A" w:rsidRDefault="00BF46E1" w:rsidP="00195D76">
            <w:pPr>
              <w:pStyle w:val="TAL"/>
            </w:pPr>
          </w:p>
        </w:tc>
      </w:tr>
      <w:tr w:rsidR="00BF46E1" w:rsidRPr="0041528A" w14:paraId="586BD3DC" w14:textId="77777777" w:rsidTr="00195D76">
        <w:trPr>
          <w:cantSplit/>
          <w:jc w:val="center"/>
        </w:trPr>
        <w:tc>
          <w:tcPr>
            <w:tcW w:w="737" w:type="dxa"/>
            <w:tcBorders>
              <w:left w:val="single" w:sz="4" w:space="0" w:color="auto"/>
              <w:right w:val="single" w:sz="4" w:space="0" w:color="auto"/>
            </w:tcBorders>
          </w:tcPr>
          <w:p w14:paraId="04056D7B" w14:textId="77777777" w:rsidR="00BF46E1" w:rsidRPr="0041528A" w:rsidRDefault="00BF46E1" w:rsidP="00195D76">
            <w:pPr>
              <w:pStyle w:val="TAC"/>
            </w:pPr>
            <w:r w:rsidRPr="0041528A">
              <w:t>28</w:t>
            </w:r>
          </w:p>
        </w:tc>
        <w:tc>
          <w:tcPr>
            <w:tcW w:w="1282" w:type="dxa"/>
            <w:tcBorders>
              <w:left w:val="single" w:sz="4" w:space="0" w:color="auto"/>
              <w:right w:val="single" w:sz="4" w:space="0" w:color="auto"/>
            </w:tcBorders>
          </w:tcPr>
          <w:p w14:paraId="5F45AC8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EF95ECA" w14:textId="77777777" w:rsidR="00BF46E1" w:rsidRPr="0041528A" w:rsidRDefault="00BF46E1" w:rsidP="00195D76">
            <w:pPr>
              <w:pStyle w:val="TAL"/>
            </w:pPr>
            <w:r w:rsidRPr="0041528A">
              <w:t>PROACTIVE COMMAND PENDING: LAUNCH BROWSER 5.4.3</w:t>
            </w:r>
          </w:p>
        </w:tc>
        <w:tc>
          <w:tcPr>
            <w:tcW w:w="3776" w:type="dxa"/>
            <w:tcBorders>
              <w:left w:val="single" w:sz="4" w:space="0" w:color="auto"/>
              <w:right w:val="single" w:sz="4" w:space="0" w:color="auto"/>
            </w:tcBorders>
          </w:tcPr>
          <w:p w14:paraId="0FB61C64" w14:textId="77777777" w:rsidR="00BF46E1" w:rsidRPr="0041528A" w:rsidRDefault="00BF46E1" w:rsidP="00195D76">
            <w:pPr>
              <w:pStyle w:val="TAL"/>
            </w:pPr>
          </w:p>
        </w:tc>
      </w:tr>
      <w:tr w:rsidR="00BF46E1" w:rsidRPr="0041528A" w14:paraId="284E06A2" w14:textId="77777777" w:rsidTr="00195D76">
        <w:trPr>
          <w:cantSplit/>
          <w:jc w:val="center"/>
        </w:trPr>
        <w:tc>
          <w:tcPr>
            <w:tcW w:w="737" w:type="dxa"/>
            <w:tcBorders>
              <w:left w:val="single" w:sz="4" w:space="0" w:color="auto"/>
              <w:right w:val="single" w:sz="4" w:space="0" w:color="auto"/>
            </w:tcBorders>
          </w:tcPr>
          <w:p w14:paraId="3BAB8D38" w14:textId="77777777" w:rsidR="00BF46E1" w:rsidRPr="0041528A" w:rsidRDefault="00BF46E1" w:rsidP="00195D76">
            <w:pPr>
              <w:pStyle w:val="TAC"/>
            </w:pPr>
            <w:r w:rsidRPr="0041528A">
              <w:t>29</w:t>
            </w:r>
          </w:p>
        </w:tc>
        <w:tc>
          <w:tcPr>
            <w:tcW w:w="1282" w:type="dxa"/>
            <w:tcBorders>
              <w:left w:val="single" w:sz="4" w:space="0" w:color="auto"/>
              <w:right w:val="single" w:sz="4" w:space="0" w:color="auto"/>
            </w:tcBorders>
          </w:tcPr>
          <w:p w14:paraId="3F555F3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9324121"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27F976C4" w14:textId="77777777" w:rsidR="00BF46E1" w:rsidRPr="0041528A" w:rsidRDefault="00BF46E1" w:rsidP="00195D76">
            <w:pPr>
              <w:pStyle w:val="TAL"/>
            </w:pPr>
          </w:p>
        </w:tc>
      </w:tr>
      <w:tr w:rsidR="00BF46E1" w:rsidRPr="0041528A" w14:paraId="0B9221AE" w14:textId="77777777" w:rsidTr="00195D76">
        <w:trPr>
          <w:cantSplit/>
          <w:jc w:val="center"/>
        </w:trPr>
        <w:tc>
          <w:tcPr>
            <w:tcW w:w="737" w:type="dxa"/>
            <w:tcBorders>
              <w:left w:val="single" w:sz="4" w:space="0" w:color="auto"/>
              <w:right w:val="single" w:sz="4" w:space="0" w:color="auto"/>
            </w:tcBorders>
          </w:tcPr>
          <w:p w14:paraId="54614EFD" w14:textId="77777777" w:rsidR="00BF46E1" w:rsidRPr="0041528A" w:rsidRDefault="00BF46E1" w:rsidP="00195D76">
            <w:pPr>
              <w:pStyle w:val="TAC"/>
            </w:pPr>
            <w:r w:rsidRPr="0041528A">
              <w:t>30</w:t>
            </w:r>
          </w:p>
        </w:tc>
        <w:tc>
          <w:tcPr>
            <w:tcW w:w="1282" w:type="dxa"/>
            <w:tcBorders>
              <w:left w:val="single" w:sz="4" w:space="0" w:color="auto"/>
              <w:right w:val="single" w:sz="4" w:space="0" w:color="auto"/>
            </w:tcBorders>
          </w:tcPr>
          <w:p w14:paraId="34202D7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17CAA69" w14:textId="77777777" w:rsidR="00BF46E1" w:rsidRPr="0041528A" w:rsidRDefault="00BF46E1" w:rsidP="00195D76">
            <w:pPr>
              <w:pStyle w:val="TAL"/>
            </w:pPr>
            <w:r w:rsidRPr="0041528A">
              <w:t>PROACTIVE COMMAND: LAUNCH BROWSER 5.4.3</w:t>
            </w:r>
          </w:p>
        </w:tc>
        <w:tc>
          <w:tcPr>
            <w:tcW w:w="3776" w:type="dxa"/>
            <w:tcBorders>
              <w:left w:val="single" w:sz="4" w:space="0" w:color="auto"/>
              <w:right w:val="single" w:sz="4" w:space="0" w:color="auto"/>
            </w:tcBorders>
          </w:tcPr>
          <w:p w14:paraId="36A24DDE"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094CF22D" w14:textId="77777777" w:rsidTr="00195D76">
        <w:trPr>
          <w:cantSplit/>
          <w:jc w:val="center"/>
        </w:trPr>
        <w:tc>
          <w:tcPr>
            <w:tcW w:w="737" w:type="dxa"/>
            <w:tcBorders>
              <w:left w:val="single" w:sz="4" w:space="0" w:color="auto"/>
              <w:right w:val="single" w:sz="4" w:space="0" w:color="auto"/>
            </w:tcBorders>
          </w:tcPr>
          <w:p w14:paraId="0022D67F" w14:textId="77777777" w:rsidR="00BF46E1" w:rsidRPr="0041528A" w:rsidRDefault="00BF46E1" w:rsidP="00195D76">
            <w:pPr>
              <w:pStyle w:val="TAC"/>
            </w:pPr>
            <w:r w:rsidRPr="0041528A">
              <w:t>31</w:t>
            </w:r>
          </w:p>
        </w:tc>
        <w:tc>
          <w:tcPr>
            <w:tcW w:w="1282" w:type="dxa"/>
            <w:tcBorders>
              <w:left w:val="single" w:sz="4" w:space="0" w:color="auto"/>
              <w:right w:val="single" w:sz="4" w:space="0" w:color="auto"/>
            </w:tcBorders>
          </w:tcPr>
          <w:p w14:paraId="538B8826"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2AF2F49F"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459F3F51" w14:textId="77777777" w:rsidR="00BF46E1" w:rsidRPr="0041528A" w:rsidRDefault="00BF46E1" w:rsidP="00195D76">
            <w:pPr>
              <w:pStyle w:val="TAL"/>
            </w:pPr>
            <w:r w:rsidRPr="0041528A">
              <w:t>[alpha identifier is displayed with normal font size]</w:t>
            </w:r>
          </w:p>
        </w:tc>
      </w:tr>
      <w:tr w:rsidR="00BF46E1" w:rsidRPr="0041528A" w14:paraId="37ECDA78" w14:textId="77777777" w:rsidTr="00195D76">
        <w:trPr>
          <w:cantSplit/>
          <w:jc w:val="center"/>
        </w:trPr>
        <w:tc>
          <w:tcPr>
            <w:tcW w:w="737" w:type="dxa"/>
            <w:tcBorders>
              <w:left w:val="single" w:sz="4" w:space="0" w:color="auto"/>
              <w:right w:val="single" w:sz="4" w:space="0" w:color="auto"/>
            </w:tcBorders>
          </w:tcPr>
          <w:p w14:paraId="67F36377" w14:textId="77777777" w:rsidR="00BF46E1" w:rsidRPr="0041528A" w:rsidRDefault="00BF46E1" w:rsidP="00195D76">
            <w:pPr>
              <w:pStyle w:val="TAC"/>
            </w:pPr>
            <w:r w:rsidRPr="0041528A">
              <w:t>32</w:t>
            </w:r>
          </w:p>
        </w:tc>
        <w:tc>
          <w:tcPr>
            <w:tcW w:w="1282" w:type="dxa"/>
            <w:tcBorders>
              <w:left w:val="single" w:sz="4" w:space="0" w:color="auto"/>
              <w:right w:val="single" w:sz="4" w:space="0" w:color="auto"/>
            </w:tcBorders>
          </w:tcPr>
          <w:p w14:paraId="7F3BB221"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302D9D64"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60FBD37A" w14:textId="77777777" w:rsidR="00BF46E1" w:rsidRPr="0041528A" w:rsidRDefault="00BF46E1" w:rsidP="00195D76">
            <w:pPr>
              <w:pStyle w:val="TAL"/>
            </w:pPr>
            <w:r w:rsidRPr="0041528A">
              <w:t>[option: user confirmation]</w:t>
            </w:r>
          </w:p>
        </w:tc>
      </w:tr>
      <w:tr w:rsidR="00BF46E1" w:rsidRPr="0041528A" w14:paraId="7E738B37" w14:textId="77777777" w:rsidTr="00195D76">
        <w:trPr>
          <w:cantSplit/>
          <w:jc w:val="center"/>
        </w:trPr>
        <w:tc>
          <w:tcPr>
            <w:tcW w:w="737" w:type="dxa"/>
            <w:tcBorders>
              <w:left w:val="single" w:sz="4" w:space="0" w:color="auto"/>
              <w:right w:val="single" w:sz="4" w:space="0" w:color="auto"/>
            </w:tcBorders>
          </w:tcPr>
          <w:p w14:paraId="1485FDB2" w14:textId="77777777" w:rsidR="00BF46E1" w:rsidRPr="0041528A" w:rsidRDefault="00BF46E1" w:rsidP="00195D76">
            <w:pPr>
              <w:pStyle w:val="TAC"/>
            </w:pPr>
            <w:r w:rsidRPr="0041528A">
              <w:t>33</w:t>
            </w:r>
          </w:p>
        </w:tc>
        <w:tc>
          <w:tcPr>
            <w:tcW w:w="1282" w:type="dxa"/>
            <w:tcBorders>
              <w:left w:val="single" w:sz="4" w:space="0" w:color="auto"/>
              <w:right w:val="single" w:sz="4" w:space="0" w:color="auto"/>
            </w:tcBorders>
          </w:tcPr>
          <w:p w14:paraId="73624FC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D9C903E" w14:textId="77777777" w:rsidR="00BF46E1" w:rsidRPr="0041528A" w:rsidRDefault="00BF46E1" w:rsidP="00195D76">
            <w:pPr>
              <w:pStyle w:val="TAL"/>
            </w:pPr>
            <w:r w:rsidRPr="0041528A">
              <w:t>TERMINAL RESPONSE: LAUNCH BROWSER 5.4.1</w:t>
            </w:r>
          </w:p>
        </w:tc>
        <w:tc>
          <w:tcPr>
            <w:tcW w:w="3776" w:type="dxa"/>
            <w:tcBorders>
              <w:left w:val="single" w:sz="4" w:space="0" w:color="auto"/>
              <w:right w:val="single" w:sz="4" w:space="0" w:color="auto"/>
            </w:tcBorders>
          </w:tcPr>
          <w:p w14:paraId="1A565E7C" w14:textId="77777777" w:rsidR="00BF46E1" w:rsidRPr="0041528A" w:rsidRDefault="00BF46E1" w:rsidP="00195D76">
            <w:pPr>
              <w:pStyle w:val="TAL"/>
            </w:pPr>
            <w:r w:rsidRPr="0041528A">
              <w:t>[Command performed successfully]</w:t>
            </w:r>
          </w:p>
        </w:tc>
      </w:tr>
      <w:tr w:rsidR="00BF46E1" w:rsidRPr="0041528A" w14:paraId="2CC2186E" w14:textId="77777777" w:rsidTr="00195D76">
        <w:trPr>
          <w:cantSplit/>
          <w:jc w:val="center"/>
        </w:trPr>
        <w:tc>
          <w:tcPr>
            <w:tcW w:w="737" w:type="dxa"/>
            <w:tcBorders>
              <w:left w:val="single" w:sz="4" w:space="0" w:color="auto"/>
              <w:right w:val="single" w:sz="4" w:space="0" w:color="auto"/>
            </w:tcBorders>
          </w:tcPr>
          <w:p w14:paraId="31B0CAD2" w14:textId="77777777" w:rsidR="00BF46E1" w:rsidRPr="0041528A" w:rsidRDefault="00BF46E1" w:rsidP="00195D76">
            <w:pPr>
              <w:pStyle w:val="TAC"/>
            </w:pPr>
            <w:r w:rsidRPr="0041528A">
              <w:t>34</w:t>
            </w:r>
          </w:p>
        </w:tc>
        <w:tc>
          <w:tcPr>
            <w:tcW w:w="1282" w:type="dxa"/>
            <w:tcBorders>
              <w:left w:val="single" w:sz="4" w:space="0" w:color="auto"/>
              <w:right w:val="single" w:sz="4" w:space="0" w:color="auto"/>
            </w:tcBorders>
          </w:tcPr>
          <w:p w14:paraId="6661AE48" w14:textId="77777777" w:rsidR="00BF46E1" w:rsidRPr="0041528A" w:rsidRDefault="00BF46E1" w:rsidP="00195D76">
            <w:pPr>
              <w:pStyle w:val="TAC"/>
            </w:pPr>
            <w:r w:rsidRPr="0041528A">
              <w:t xml:space="preserve">ME </w:t>
            </w:r>
            <w:r w:rsidRPr="0041528A">
              <w:sym w:font="Symbol" w:char="F0AE"/>
            </w:r>
            <w:r w:rsidRPr="0041528A">
              <w:t xml:space="preserve"> USS </w:t>
            </w:r>
          </w:p>
        </w:tc>
        <w:tc>
          <w:tcPr>
            <w:tcW w:w="2892" w:type="dxa"/>
            <w:tcBorders>
              <w:left w:val="single" w:sz="4" w:space="0" w:color="auto"/>
              <w:right w:val="single" w:sz="4" w:space="0" w:color="auto"/>
            </w:tcBorders>
          </w:tcPr>
          <w:p w14:paraId="4C67F1BF"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4AB21450"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73A3E118" w14:textId="77777777" w:rsidTr="00195D76">
        <w:trPr>
          <w:cantSplit/>
          <w:jc w:val="center"/>
        </w:trPr>
        <w:tc>
          <w:tcPr>
            <w:tcW w:w="737" w:type="dxa"/>
            <w:tcBorders>
              <w:left w:val="single" w:sz="4" w:space="0" w:color="auto"/>
              <w:right w:val="single" w:sz="4" w:space="0" w:color="auto"/>
            </w:tcBorders>
          </w:tcPr>
          <w:p w14:paraId="2D3005DC" w14:textId="77777777" w:rsidR="00BF46E1" w:rsidRPr="0041528A" w:rsidRDefault="00BF46E1" w:rsidP="00195D76">
            <w:pPr>
              <w:pStyle w:val="TAC"/>
            </w:pPr>
            <w:r w:rsidRPr="0041528A">
              <w:t>35</w:t>
            </w:r>
          </w:p>
        </w:tc>
        <w:tc>
          <w:tcPr>
            <w:tcW w:w="1282" w:type="dxa"/>
            <w:tcBorders>
              <w:left w:val="single" w:sz="4" w:space="0" w:color="auto"/>
              <w:right w:val="single" w:sz="4" w:space="0" w:color="auto"/>
            </w:tcBorders>
          </w:tcPr>
          <w:p w14:paraId="265D90D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E8AE36B"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6143731C" w14:textId="77777777" w:rsidR="00BF46E1" w:rsidRPr="0041528A" w:rsidRDefault="00BF46E1" w:rsidP="00195D76">
            <w:pPr>
              <w:pStyle w:val="TAL"/>
            </w:pPr>
          </w:p>
        </w:tc>
      </w:tr>
      <w:tr w:rsidR="00BF46E1" w:rsidRPr="0041528A" w14:paraId="09FEAF7E" w14:textId="77777777" w:rsidTr="00195D76">
        <w:trPr>
          <w:cantSplit/>
          <w:jc w:val="center"/>
        </w:trPr>
        <w:tc>
          <w:tcPr>
            <w:tcW w:w="737" w:type="dxa"/>
            <w:tcBorders>
              <w:left w:val="single" w:sz="4" w:space="0" w:color="auto"/>
              <w:bottom w:val="single" w:sz="4" w:space="0" w:color="auto"/>
              <w:right w:val="single" w:sz="4" w:space="0" w:color="auto"/>
            </w:tcBorders>
          </w:tcPr>
          <w:p w14:paraId="70FF5372" w14:textId="77777777" w:rsidR="00BF46E1" w:rsidRPr="0041528A" w:rsidRDefault="00BF46E1" w:rsidP="00195D76">
            <w:pPr>
              <w:pStyle w:val="TAC"/>
            </w:pPr>
            <w:r w:rsidRPr="0041528A">
              <w:t>36</w:t>
            </w:r>
          </w:p>
        </w:tc>
        <w:tc>
          <w:tcPr>
            <w:tcW w:w="1282" w:type="dxa"/>
            <w:tcBorders>
              <w:left w:val="single" w:sz="4" w:space="0" w:color="auto"/>
              <w:bottom w:val="single" w:sz="4" w:space="0" w:color="auto"/>
              <w:right w:val="single" w:sz="4" w:space="0" w:color="auto"/>
            </w:tcBorders>
          </w:tcPr>
          <w:p w14:paraId="0E3134D4"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bottom w:val="single" w:sz="4" w:space="0" w:color="auto"/>
              <w:right w:val="single" w:sz="4" w:space="0" w:color="auto"/>
            </w:tcBorders>
          </w:tcPr>
          <w:p w14:paraId="10C45899" w14:textId="77777777" w:rsidR="00BF46E1" w:rsidRPr="0041528A" w:rsidRDefault="00BF46E1" w:rsidP="00195D76">
            <w:pPr>
              <w:pStyle w:val="TAL"/>
            </w:pPr>
            <w:r w:rsidRPr="0041528A">
              <w:t>The user verifies that the default Wap session is properly established.</w:t>
            </w:r>
          </w:p>
        </w:tc>
        <w:tc>
          <w:tcPr>
            <w:tcW w:w="3776" w:type="dxa"/>
            <w:tcBorders>
              <w:left w:val="single" w:sz="4" w:space="0" w:color="auto"/>
              <w:bottom w:val="single" w:sz="4" w:space="0" w:color="auto"/>
              <w:right w:val="single" w:sz="4" w:space="0" w:color="auto"/>
            </w:tcBorders>
          </w:tcPr>
          <w:p w14:paraId="5787A62B" w14:textId="77777777" w:rsidR="00BF46E1" w:rsidRPr="0041528A" w:rsidRDefault="00BF46E1" w:rsidP="00195D76">
            <w:pPr>
              <w:pStyle w:val="TAL"/>
            </w:pPr>
          </w:p>
        </w:tc>
      </w:tr>
    </w:tbl>
    <w:p w14:paraId="0A9F2F85" w14:textId="77777777" w:rsidR="00BF46E1" w:rsidRPr="0041528A" w:rsidRDefault="00BF46E1" w:rsidP="00BF46E1"/>
    <w:p w14:paraId="17EEC461" w14:textId="77777777" w:rsidR="00BF46E1" w:rsidRPr="0041528A" w:rsidRDefault="00BF46E1" w:rsidP="00BF46E1">
      <w:r w:rsidRPr="0041528A">
        <w:t>PROACTIVE COMMAND: LAUNCH BROWSER 5.4.1</w:t>
      </w:r>
    </w:p>
    <w:p w14:paraId="3DF08685" w14:textId="77777777" w:rsidR="00BF46E1" w:rsidRPr="0041528A" w:rsidRDefault="00BF46E1" w:rsidP="00BF46E1">
      <w:r w:rsidRPr="0041528A">
        <w:t>Logically:</w:t>
      </w:r>
    </w:p>
    <w:p w14:paraId="4F656885" w14:textId="77777777" w:rsidR="00BF46E1" w:rsidRPr="0041528A" w:rsidRDefault="00BF46E1" w:rsidP="0041528A">
      <w:pPr>
        <w:pStyle w:val="EW"/>
      </w:pPr>
      <w:r w:rsidRPr="0041528A">
        <w:t>Command details</w:t>
      </w:r>
    </w:p>
    <w:p w14:paraId="006785BF" w14:textId="77777777" w:rsidR="00BF46E1" w:rsidRPr="0041528A" w:rsidRDefault="00BF46E1" w:rsidP="0041528A">
      <w:pPr>
        <w:pStyle w:val="EW"/>
      </w:pPr>
      <w:r w:rsidRPr="0041528A">
        <w:tab/>
        <w:t>Command number:</w:t>
      </w:r>
      <w:r w:rsidRPr="0041528A">
        <w:tab/>
        <w:t>1</w:t>
      </w:r>
    </w:p>
    <w:p w14:paraId="1E82922F" w14:textId="77777777" w:rsidR="00BF46E1" w:rsidRPr="0041528A" w:rsidRDefault="00BF46E1" w:rsidP="0041528A">
      <w:pPr>
        <w:pStyle w:val="EW"/>
      </w:pPr>
      <w:r w:rsidRPr="0041528A">
        <w:tab/>
        <w:t>Command type:</w:t>
      </w:r>
      <w:r w:rsidRPr="0041528A">
        <w:tab/>
        <w:t>LAUNCH BROWSER</w:t>
      </w:r>
    </w:p>
    <w:p w14:paraId="122EC57C" w14:textId="77777777" w:rsidR="00BF46E1" w:rsidRPr="0041528A" w:rsidRDefault="00BF46E1" w:rsidP="0041528A">
      <w:pPr>
        <w:pStyle w:val="EW"/>
      </w:pPr>
      <w:r w:rsidRPr="0041528A">
        <w:tab/>
        <w:t>Command qualifier:</w:t>
      </w:r>
      <w:r w:rsidRPr="0041528A">
        <w:tab/>
        <w:t>launch browser, if not already launched</w:t>
      </w:r>
    </w:p>
    <w:p w14:paraId="275ACE96" w14:textId="77777777" w:rsidR="00BF46E1" w:rsidRPr="0041528A" w:rsidRDefault="00BF46E1" w:rsidP="0041528A">
      <w:pPr>
        <w:pStyle w:val="EW"/>
      </w:pPr>
      <w:r w:rsidRPr="0041528A">
        <w:t>Device identities</w:t>
      </w:r>
    </w:p>
    <w:p w14:paraId="61B40E3B" w14:textId="77777777" w:rsidR="00BF46E1" w:rsidRPr="0041528A" w:rsidRDefault="00BF46E1" w:rsidP="0041528A">
      <w:pPr>
        <w:pStyle w:val="EW"/>
      </w:pPr>
      <w:r w:rsidRPr="0041528A">
        <w:tab/>
        <w:t>Source device:</w:t>
      </w:r>
      <w:r w:rsidRPr="0041528A">
        <w:tab/>
        <w:t>UICC</w:t>
      </w:r>
    </w:p>
    <w:p w14:paraId="5392E10C" w14:textId="77777777" w:rsidR="00BF46E1" w:rsidRPr="0041528A" w:rsidRDefault="00BF46E1" w:rsidP="0041528A">
      <w:pPr>
        <w:pStyle w:val="EW"/>
      </w:pPr>
      <w:r w:rsidRPr="0041528A">
        <w:tab/>
        <w:t>Destination device:</w:t>
      </w:r>
      <w:r w:rsidRPr="0041528A">
        <w:tab/>
        <w:t>ME</w:t>
      </w:r>
    </w:p>
    <w:p w14:paraId="44D06D9D" w14:textId="77777777" w:rsidR="00BF46E1" w:rsidRPr="0041528A" w:rsidRDefault="00BF46E1" w:rsidP="0041528A">
      <w:pPr>
        <w:pStyle w:val="EW"/>
      </w:pPr>
      <w:r w:rsidRPr="0041528A">
        <w:tab/>
        <w:t>URL</w:t>
      </w:r>
      <w:r w:rsidRPr="0041528A">
        <w:tab/>
      </w:r>
      <w:hyperlink r:id="rId24"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0B09FB3A" w14:textId="77777777" w:rsidR="00BF46E1" w:rsidRPr="0041528A" w:rsidRDefault="00BF46E1" w:rsidP="0041528A">
      <w:pPr>
        <w:pStyle w:val="EW"/>
      </w:pPr>
      <w:r w:rsidRPr="0041528A">
        <w:t>Alpha Identifier</w:t>
      </w:r>
      <w:r w:rsidRPr="0041528A">
        <w:tab/>
        <w:t>"Defined URL 1"</w:t>
      </w:r>
    </w:p>
    <w:p w14:paraId="18F795B9" w14:textId="77777777" w:rsidR="00BF46E1" w:rsidRPr="0041528A" w:rsidRDefault="00BF46E1" w:rsidP="0041528A">
      <w:pPr>
        <w:pStyle w:val="EW"/>
      </w:pPr>
      <w:r w:rsidRPr="0041528A">
        <w:t>Text Attribute</w:t>
      </w:r>
    </w:p>
    <w:p w14:paraId="6D378FC7" w14:textId="77777777" w:rsidR="00BF46E1" w:rsidRPr="0041528A" w:rsidRDefault="00BF46E1" w:rsidP="0041528A">
      <w:pPr>
        <w:pStyle w:val="EW"/>
      </w:pPr>
      <w:r w:rsidRPr="0041528A">
        <w:tab/>
        <w:t>Formatting position:</w:t>
      </w:r>
      <w:r w:rsidRPr="0041528A">
        <w:tab/>
        <w:t>0</w:t>
      </w:r>
    </w:p>
    <w:p w14:paraId="0793C0A1" w14:textId="77777777" w:rsidR="00BF46E1" w:rsidRPr="0041528A" w:rsidRDefault="00BF46E1" w:rsidP="0041528A">
      <w:pPr>
        <w:pStyle w:val="EW"/>
      </w:pPr>
      <w:r w:rsidRPr="0041528A">
        <w:tab/>
        <w:t>Formatting length:</w:t>
      </w:r>
      <w:r w:rsidRPr="0041528A">
        <w:tab/>
        <w:t>13</w:t>
      </w:r>
    </w:p>
    <w:p w14:paraId="4A51935D" w14:textId="77777777" w:rsidR="00BF46E1" w:rsidRPr="0041528A" w:rsidRDefault="00BF46E1" w:rsidP="0041528A">
      <w:pPr>
        <w:pStyle w:val="EW"/>
      </w:pPr>
      <w:r w:rsidRPr="0041528A">
        <w:tab/>
        <w:t>Formatting mode:</w:t>
      </w:r>
      <w:r w:rsidRPr="0041528A">
        <w:tab/>
        <w:t>Left Alignment, Large Font, Bold Off, Italic Off, Underline Off, Strikethrough Off</w:t>
      </w:r>
    </w:p>
    <w:p w14:paraId="368F3D70" w14:textId="77777777" w:rsidR="00BF46E1" w:rsidRPr="0041528A" w:rsidRDefault="00BF46E1" w:rsidP="0041528A">
      <w:pPr>
        <w:pStyle w:val="EX"/>
      </w:pPr>
      <w:r w:rsidRPr="0041528A">
        <w:t>Colour:</w:t>
      </w:r>
      <w:r w:rsidRPr="0041528A">
        <w:tab/>
        <w:t>Dark Green Foreground, Bright Yellow Background</w:t>
      </w:r>
    </w:p>
    <w:p w14:paraId="3034C5AF" w14:textId="77777777" w:rsidR="00BF46E1" w:rsidRPr="0041528A" w:rsidRDefault="00BF46E1" w:rsidP="00BF46E1">
      <w:r w:rsidRPr="0041528A">
        <w:t>Coding:</w:t>
      </w:r>
    </w:p>
    <w:p w14:paraId="739095C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C5C469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CCFC16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93B3D8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0B30A01"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F938C2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A755C9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36DAFD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1FFEB01"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11E750A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20E78A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03771E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A19F05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0269E7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498FE2F" w14:textId="77777777" w:rsidR="00BF46E1" w:rsidRPr="0041528A" w:rsidRDefault="00BF46E1" w:rsidP="00195D76">
            <w:pPr>
              <w:pStyle w:val="TAC"/>
            </w:pPr>
            <w:r w:rsidRPr="0041528A">
              <w:t>31</w:t>
            </w:r>
          </w:p>
        </w:tc>
      </w:tr>
      <w:tr w:rsidR="00BF46E1" w:rsidRPr="0041528A" w14:paraId="7B015CE1" w14:textId="77777777" w:rsidTr="00195D76">
        <w:trPr>
          <w:jc w:val="center"/>
        </w:trPr>
        <w:tc>
          <w:tcPr>
            <w:tcW w:w="1134" w:type="dxa"/>
            <w:tcBorders>
              <w:right w:val="single" w:sz="4" w:space="0" w:color="auto"/>
            </w:tcBorders>
          </w:tcPr>
          <w:p w14:paraId="4B0BD4F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FF5A242"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2D5E7CFE"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1CEDECE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EA5F81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02C5217"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6F562960"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577E2CCD"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1E89A817"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22023840"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A34A413"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08748EA"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10514F2" w14:textId="77777777" w:rsidR="00BF46E1" w:rsidRPr="0041528A" w:rsidRDefault="00BF46E1" w:rsidP="00195D76">
            <w:pPr>
              <w:pStyle w:val="TAC"/>
            </w:pPr>
            <w:r w:rsidRPr="0041528A">
              <w:t>2E</w:t>
            </w:r>
          </w:p>
        </w:tc>
      </w:tr>
      <w:tr w:rsidR="00BF46E1" w:rsidRPr="0041528A" w14:paraId="56F42220" w14:textId="77777777" w:rsidTr="00195D76">
        <w:trPr>
          <w:jc w:val="center"/>
        </w:trPr>
        <w:tc>
          <w:tcPr>
            <w:tcW w:w="1134" w:type="dxa"/>
            <w:tcBorders>
              <w:right w:val="single" w:sz="4" w:space="0" w:color="auto"/>
            </w:tcBorders>
          </w:tcPr>
          <w:p w14:paraId="7E55233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333E798"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19486F23"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0ADC5F0B"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4336EDDB"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2D4FC1A0"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67C3F382"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6361C101"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38362A17"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0F98F52"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0FC03E5"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F2E507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ED2C59E" w14:textId="77777777" w:rsidR="00BF46E1" w:rsidRPr="0041528A" w:rsidRDefault="00BF46E1" w:rsidP="00195D76">
            <w:pPr>
              <w:pStyle w:val="TAC"/>
            </w:pPr>
            <w:r w:rsidRPr="0041528A">
              <w:t>66</w:t>
            </w:r>
          </w:p>
        </w:tc>
      </w:tr>
      <w:tr w:rsidR="00BF46E1" w:rsidRPr="0041528A" w14:paraId="2F64E165" w14:textId="77777777" w:rsidTr="00195D76">
        <w:trPr>
          <w:jc w:val="center"/>
        </w:trPr>
        <w:tc>
          <w:tcPr>
            <w:tcW w:w="1134" w:type="dxa"/>
            <w:tcBorders>
              <w:right w:val="single" w:sz="4" w:space="0" w:color="auto"/>
            </w:tcBorders>
          </w:tcPr>
          <w:p w14:paraId="6ECE1CC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4323755"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581B7A2"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C6E902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89CFAE3"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1951C4B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0F34ED4"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41241260"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1FE1D45A"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359C549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966F5A8"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DEB1A15"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F544843" w14:textId="77777777" w:rsidR="00BF46E1" w:rsidRPr="0041528A" w:rsidRDefault="00BF46E1" w:rsidP="00195D76">
            <w:pPr>
              <w:pStyle w:val="TAC"/>
            </w:pPr>
            <w:r w:rsidRPr="0041528A">
              <w:t>04</w:t>
            </w:r>
          </w:p>
        </w:tc>
      </w:tr>
      <w:tr w:rsidR="00BF46E1" w:rsidRPr="0041528A" w14:paraId="63774B93" w14:textId="77777777" w:rsidTr="00195D76">
        <w:trPr>
          <w:jc w:val="center"/>
        </w:trPr>
        <w:tc>
          <w:tcPr>
            <w:tcW w:w="1134" w:type="dxa"/>
            <w:tcBorders>
              <w:right w:val="single" w:sz="4" w:space="0" w:color="auto"/>
            </w:tcBorders>
          </w:tcPr>
          <w:p w14:paraId="4C27BC3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B6CE36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B5D84B9"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1DB9628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C06C803" w14:textId="77777777" w:rsidR="00BF46E1" w:rsidRPr="0041528A" w:rsidRDefault="00BF46E1" w:rsidP="00195D76">
            <w:pPr>
              <w:pStyle w:val="TAC"/>
            </w:pPr>
            <w:r w:rsidRPr="0041528A">
              <w:t>B4</w:t>
            </w:r>
          </w:p>
        </w:tc>
        <w:tc>
          <w:tcPr>
            <w:tcW w:w="567" w:type="dxa"/>
            <w:tcBorders>
              <w:top w:val="single" w:sz="4" w:space="0" w:color="auto"/>
              <w:left w:val="single" w:sz="4" w:space="0" w:color="auto"/>
            </w:tcBorders>
          </w:tcPr>
          <w:p w14:paraId="5B34008B" w14:textId="77777777" w:rsidR="00BF46E1" w:rsidRPr="0041528A" w:rsidRDefault="00BF46E1" w:rsidP="00195D76">
            <w:pPr>
              <w:pStyle w:val="TAC"/>
            </w:pPr>
          </w:p>
        </w:tc>
        <w:tc>
          <w:tcPr>
            <w:tcW w:w="567" w:type="dxa"/>
            <w:tcBorders>
              <w:top w:val="single" w:sz="4" w:space="0" w:color="auto"/>
            </w:tcBorders>
          </w:tcPr>
          <w:p w14:paraId="7505AC3C" w14:textId="77777777" w:rsidR="00BF46E1" w:rsidRPr="0041528A" w:rsidRDefault="00BF46E1" w:rsidP="00195D76">
            <w:pPr>
              <w:pStyle w:val="TAC"/>
            </w:pPr>
          </w:p>
        </w:tc>
        <w:tc>
          <w:tcPr>
            <w:tcW w:w="567" w:type="dxa"/>
            <w:tcBorders>
              <w:top w:val="single" w:sz="4" w:space="0" w:color="auto"/>
            </w:tcBorders>
          </w:tcPr>
          <w:p w14:paraId="75AD6E88" w14:textId="77777777" w:rsidR="00BF46E1" w:rsidRPr="0041528A" w:rsidRDefault="00BF46E1" w:rsidP="00195D76">
            <w:pPr>
              <w:pStyle w:val="TAC"/>
            </w:pPr>
          </w:p>
        </w:tc>
        <w:tc>
          <w:tcPr>
            <w:tcW w:w="567" w:type="dxa"/>
            <w:tcBorders>
              <w:top w:val="single" w:sz="4" w:space="0" w:color="auto"/>
            </w:tcBorders>
          </w:tcPr>
          <w:p w14:paraId="1976579C" w14:textId="77777777" w:rsidR="00BF46E1" w:rsidRPr="0041528A" w:rsidRDefault="00BF46E1" w:rsidP="00195D76">
            <w:pPr>
              <w:pStyle w:val="TAC"/>
            </w:pPr>
          </w:p>
        </w:tc>
        <w:tc>
          <w:tcPr>
            <w:tcW w:w="567" w:type="dxa"/>
            <w:tcBorders>
              <w:top w:val="single" w:sz="4" w:space="0" w:color="auto"/>
            </w:tcBorders>
          </w:tcPr>
          <w:p w14:paraId="6C0BCD6B" w14:textId="77777777" w:rsidR="00BF46E1" w:rsidRPr="0041528A" w:rsidRDefault="00BF46E1" w:rsidP="00195D76">
            <w:pPr>
              <w:pStyle w:val="TAC"/>
            </w:pPr>
          </w:p>
        </w:tc>
        <w:tc>
          <w:tcPr>
            <w:tcW w:w="567" w:type="dxa"/>
            <w:tcBorders>
              <w:top w:val="single" w:sz="4" w:space="0" w:color="auto"/>
            </w:tcBorders>
          </w:tcPr>
          <w:p w14:paraId="1BD4623B" w14:textId="77777777" w:rsidR="00BF46E1" w:rsidRPr="0041528A" w:rsidRDefault="00BF46E1" w:rsidP="00195D76">
            <w:pPr>
              <w:pStyle w:val="TAC"/>
            </w:pPr>
          </w:p>
        </w:tc>
        <w:tc>
          <w:tcPr>
            <w:tcW w:w="567" w:type="dxa"/>
            <w:tcBorders>
              <w:top w:val="single" w:sz="4" w:space="0" w:color="auto"/>
            </w:tcBorders>
          </w:tcPr>
          <w:p w14:paraId="3DC93BB0" w14:textId="77777777" w:rsidR="00BF46E1" w:rsidRPr="0041528A" w:rsidRDefault="00BF46E1" w:rsidP="00195D76">
            <w:pPr>
              <w:pStyle w:val="TAC"/>
            </w:pPr>
          </w:p>
        </w:tc>
        <w:tc>
          <w:tcPr>
            <w:tcW w:w="567" w:type="dxa"/>
            <w:tcBorders>
              <w:top w:val="single" w:sz="4" w:space="0" w:color="auto"/>
            </w:tcBorders>
          </w:tcPr>
          <w:p w14:paraId="6C03A900" w14:textId="77777777" w:rsidR="00BF46E1" w:rsidRPr="0041528A" w:rsidRDefault="00BF46E1" w:rsidP="00195D76">
            <w:pPr>
              <w:pStyle w:val="TAC"/>
            </w:pPr>
          </w:p>
        </w:tc>
      </w:tr>
    </w:tbl>
    <w:p w14:paraId="729B39DD" w14:textId="77777777" w:rsidR="00BF46E1" w:rsidRPr="0041528A" w:rsidRDefault="00BF46E1" w:rsidP="00BF46E1"/>
    <w:p w14:paraId="4807CFF7" w14:textId="77777777" w:rsidR="00BF46E1" w:rsidRPr="0041528A" w:rsidRDefault="00BF46E1" w:rsidP="00BF46E1">
      <w:r w:rsidRPr="0041528A">
        <w:t>PROACTIVE COMMAND: LAUNCH BROWSER 5.4.2</w:t>
      </w:r>
    </w:p>
    <w:p w14:paraId="6EC21A28" w14:textId="77777777" w:rsidR="00BF46E1" w:rsidRPr="0041528A" w:rsidRDefault="00BF46E1" w:rsidP="00BF46E1">
      <w:r w:rsidRPr="0041528A">
        <w:t>Logically:</w:t>
      </w:r>
    </w:p>
    <w:p w14:paraId="27727229" w14:textId="77777777" w:rsidR="00BF46E1" w:rsidRPr="0041528A" w:rsidRDefault="00BF46E1" w:rsidP="0041528A">
      <w:pPr>
        <w:pStyle w:val="EW"/>
      </w:pPr>
      <w:r w:rsidRPr="0041528A">
        <w:t>Command details</w:t>
      </w:r>
    </w:p>
    <w:p w14:paraId="6C924BA9" w14:textId="77777777" w:rsidR="00BF46E1" w:rsidRPr="0041528A" w:rsidRDefault="00BF46E1" w:rsidP="0041528A">
      <w:pPr>
        <w:pStyle w:val="EW"/>
      </w:pPr>
      <w:r w:rsidRPr="0041528A">
        <w:lastRenderedPageBreak/>
        <w:tab/>
        <w:t>Command number:</w:t>
      </w:r>
      <w:r w:rsidRPr="0041528A">
        <w:tab/>
        <w:t>1</w:t>
      </w:r>
    </w:p>
    <w:p w14:paraId="436D7826" w14:textId="77777777" w:rsidR="00BF46E1" w:rsidRPr="0041528A" w:rsidRDefault="00BF46E1" w:rsidP="0041528A">
      <w:pPr>
        <w:pStyle w:val="EW"/>
      </w:pPr>
      <w:r w:rsidRPr="0041528A">
        <w:tab/>
        <w:t>Command type:</w:t>
      </w:r>
      <w:r w:rsidRPr="0041528A">
        <w:tab/>
        <w:t>LAUNCH BROWSER</w:t>
      </w:r>
    </w:p>
    <w:p w14:paraId="59A7170E" w14:textId="77777777" w:rsidR="00BF46E1" w:rsidRPr="0041528A" w:rsidRDefault="00BF46E1" w:rsidP="0041528A">
      <w:pPr>
        <w:pStyle w:val="EW"/>
      </w:pPr>
      <w:r w:rsidRPr="0041528A">
        <w:tab/>
        <w:t>Command qualifier:</w:t>
      </w:r>
      <w:r w:rsidRPr="0041528A">
        <w:tab/>
        <w:t>launch browser, if not already launched</w:t>
      </w:r>
    </w:p>
    <w:p w14:paraId="7A2C5856" w14:textId="77777777" w:rsidR="00BF46E1" w:rsidRPr="0041528A" w:rsidRDefault="00BF46E1" w:rsidP="0041528A">
      <w:pPr>
        <w:pStyle w:val="EW"/>
      </w:pPr>
      <w:r w:rsidRPr="0041528A">
        <w:t>Device identities</w:t>
      </w:r>
    </w:p>
    <w:p w14:paraId="1245DCCC" w14:textId="77777777" w:rsidR="00BF46E1" w:rsidRPr="0041528A" w:rsidRDefault="00BF46E1" w:rsidP="0041528A">
      <w:pPr>
        <w:pStyle w:val="EW"/>
      </w:pPr>
      <w:r w:rsidRPr="0041528A">
        <w:tab/>
        <w:t>Source device:</w:t>
      </w:r>
      <w:r w:rsidRPr="0041528A">
        <w:tab/>
        <w:t>UICC</w:t>
      </w:r>
    </w:p>
    <w:p w14:paraId="1D3433D6" w14:textId="77777777" w:rsidR="00BF46E1" w:rsidRPr="0041528A" w:rsidRDefault="00BF46E1" w:rsidP="0041528A">
      <w:pPr>
        <w:pStyle w:val="EW"/>
      </w:pPr>
      <w:r w:rsidRPr="0041528A">
        <w:tab/>
        <w:t>Destination device:</w:t>
      </w:r>
      <w:r w:rsidRPr="0041528A">
        <w:tab/>
        <w:t>ME</w:t>
      </w:r>
    </w:p>
    <w:p w14:paraId="76B55548" w14:textId="77777777" w:rsidR="00BF46E1" w:rsidRPr="0041528A" w:rsidRDefault="00BF46E1" w:rsidP="0041528A">
      <w:pPr>
        <w:pStyle w:val="EW"/>
      </w:pPr>
      <w:r w:rsidRPr="0041528A">
        <w:tab/>
        <w:t>URL</w:t>
      </w:r>
      <w:r w:rsidRPr="0041528A">
        <w:tab/>
      </w:r>
      <w:hyperlink r:id="rId25"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2595A25E" w14:textId="77777777" w:rsidR="00BF46E1" w:rsidRPr="0041528A" w:rsidRDefault="00BF46E1" w:rsidP="0041528A">
      <w:pPr>
        <w:pStyle w:val="EW"/>
      </w:pPr>
      <w:r w:rsidRPr="0041528A">
        <w:t>Alpha Identifier</w:t>
      </w:r>
      <w:r w:rsidRPr="0041528A">
        <w:tab/>
        <w:t>"Defined URL 2"</w:t>
      </w:r>
    </w:p>
    <w:p w14:paraId="7882C9AF" w14:textId="77777777" w:rsidR="00BF46E1" w:rsidRPr="0041528A" w:rsidRDefault="00BF46E1" w:rsidP="0041528A">
      <w:pPr>
        <w:pStyle w:val="EW"/>
      </w:pPr>
      <w:r w:rsidRPr="0041528A">
        <w:t>Text Attribute</w:t>
      </w:r>
    </w:p>
    <w:p w14:paraId="4C804119" w14:textId="77777777" w:rsidR="00BF46E1" w:rsidRPr="0041528A" w:rsidRDefault="00BF46E1" w:rsidP="0041528A">
      <w:pPr>
        <w:pStyle w:val="EW"/>
      </w:pPr>
      <w:r w:rsidRPr="0041528A">
        <w:tab/>
        <w:t>Formatting position:</w:t>
      </w:r>
      <w:r w:rsidRPr="0041528A">
        <w:tab/>
        <w:t>0</w:t>
      </w:r>
    </w:p>
    <w:p w14:paraId="6F4E461A" w14:textId="77777777" w:rsidR="00BF46E1" w:rsidRPr="0041528A" w:rsidRDefault="00BF46E1" w:rsidP="0041528A">
      <w:pPr>
        <w:pStyle w:val="EW"/>
      </w:pPr>
      <w:r w:rsidRPr="0041528A">
        <w:tab/>
        <w:t>Formatting length:</w:t>
      </w:r>
      <w:r w:rsidRPr="0041528A">
        <w:tab/>
        <w:t>13</w:t>
      </w:r>
    </w:p>
    <w:p w14:paraId="28E45479"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5A8977B4" w14:textId="77777777" w:rsidR="00BF46E1" w:rsidRPr="0041528A" w:rsidRDefault="00BF46E1" w:rsidP="0041528A">
      <w:pPr>
        <w:pStyle w:val="EX"/>
      </w:pPr>
      <w:r w:rsidRPr="0041528A">
        <w:t>Colour:</w:t>
      </w:r>
      <w:r w:rsidRPr="0041528A">
        <w:tab/>
        <w:t>Dark Green Foreground, Bright Yellow Background</w:t>
      </w:r>
    </w:p>
    <w:p w14:paraId="66C214BF" w14:textId="77777777" w:rsidR="00BF46E1" w:rsidRPr="0041528A" w:rsidRDefault="00BF46E1" w:rsidP="00BF46E1">
      <w:r w:rsidRPr="0041528A">
        <w:t>Coding:</w:t>
      </w:r>
    </w:p>
    <w:p w14:paraId="3EA2D3D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2D2489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7A644B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0A5DC65"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604DAF8"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351327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D0AA97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D13518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92C97F1"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2ECDCCD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838619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603F57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0ED488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A050D0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ED1D481" w14:textId="77777777" w:rsidR="00BF46E1" w:rsidRPr="0041528A" w:rsidRDefault="00BF46E1" w:rsidP="00195D76">
            <w:pPr>
              <w:pStyle w:val="TAC"/>
            </w:pPr>
            <w:r w:rsidRPr="0041528A">
              <w:t>31</w:t>
            </w:r>
          </w:p>
        </w:tc>
      </w:tr>
      <w:tr w:rsidR="00BF46E1" w:rsidRPr="0041528A" w14:paraId="4709C730" w14:textId="77777777" w:rsidTr="00195D76">
        <w:trPr>
          <w:jc w:val="center"/>
        </w:trPr>
        <w:tc>
          <w:tcPr>
            <w:tcW w:w="1134" w:type="dxa"/>
            <w:tcBorders>
              <w:right w:val="single" w:sz="4" w:space="0" w:color="auto"/>
            </w:tcBorders>
          </w:tcPr>
          <w:p w14:paraId="38374F4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CEA0847"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794C5452"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004BC76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62D666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6BE48CC"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0CFB97FF"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2B02DBF8"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27BD73C4"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2A0EE24C"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80C4B03"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AA67DEB"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0397351" w14:textId="77777777" w:rsidR="00BF46E1" w:rsidRPr="0041528A" w:rsidRDefault="00BF46E1" w:rsidP="00195D76">
            <w:pPr>
              <w:pStyle w:val="TAC"/>
            </w:pPr>
            <w:r w:rsidRPr="0041528A">
              <w:t>2E</w:t>
            </w:r>
          </w:p>
        </w:tc>
      </w:tr>
      <w:tr w:rsidR="00BF46E1" w:rsidRPr="0041528A" w14:paraId="0DA78546" w14:textId="77777777" w:rsidTr="00195D76">
        <w:trPr>
          <w:jc w:val="center"/>
        </w:trPr>
        <w:tc>
          <w:tcPr>
            <w:tcW w:w="1134" w:type="dxa"/>
            <w:tcBorders>
              <w:right w:val="single" w:sz="4" w:space="0" w:color="auto"/>
            </w:tcBorders>
          </w:tcPr>
          <w:p w14:paraId="5D2B515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1DBFC00"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4F5F68D6"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1A45B59B"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7F54C94E"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72BBB8E8"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26B19AFD"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06939562"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66D6904A"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06A4FDB"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198670C2"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5A0810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983502D" w14:textId="77777777" w:rsidR="00BF46E1" w:rsidRPr="0041528A" w:rsidRDefault="00BF46E1" w:rsidP="00195D76">
            <w:pPr>
              <w:pStyle w:val="TAC"/>
            </w:pPr>
            <w:r w:rsidRPr="0041528A">
              <w:t>66</w:t>
            </w:r>
          </w:p>
        </w:tc>
      </w:tr>
      <w:tr w:rsidR="00BF46E1" w:rsidRPr="0041528A" w14:paraId="4CD1EA50" w14:textId="77777777" w:rsidTr="00195D76">
        <w:trPr>
          <w:jc w:val="center"/>
        </w:trPr>
        <w:tc>
          <w:tcPr>
            <w:tcW w:w="1134" w:type="dxa"/>
            <w:tcBorders>
              <w:right w:val="single" w:sz="4" w:space="0" w:color="auto"/>
            </w:tcBorders>
          </w:tcPr>
          <w:p w14:paraId="6EB0875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464984"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747F061F"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481AC3C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5D68915"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255BCE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E3CAE54"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38F8A023"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35242D77"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47F1046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442928D"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8FCE85E"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96B1A04" w14:textId="77777777" w:rsidR="00BF46E1" w:rsidRPr="0041528A" w:rsidRDefault="00BF46E1" w:rsidP="00195D76">
            <w:pPr>
              <w:pStyle w:val="TAC"/>
            </w:pPr>
            <w:r w:rsidRPr="0041528A">
              <w:t>04</w:t>
            </w:r>
          </w:p>
        </w:tc>
      </w:tr>
      <w:tr w:rsidR="00BF46E1" w:rsidRPr="0041528A" w14:paraId="6C3B8E5D" w14:textId="77777777" w:rsidTr="00195D76">
        <w:trPr>
          <w:jc w:val="center"/>
        </w:trPr>
        <w:tc>
          <w:tcPr>
            <w:tcW w:w="1134" w:type="dxa"/>
            <w:tcBorders>
              <w:right w:val="single" w:sz="4" w:space="0" w:color="auto"/>
            </w:tcBorders>
          </w:tcPr>
          <w:p w14:paraId="2C16D74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34CAA7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F334BA7"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DEA0BA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6CDE92B" w14:textId="77777777" w:rsidR="00BF46E1" w:rsidRPr="0041528A" w:rsidRDefault="00BF46E1" w:rsidP="00195D76">
            <w:pPr>
              <w:pStyle w:val="TAC"/>
            </w:pPr>
            <w:r w:rsidRPr="0041528A">
              <w:t>B4</w:t>
            </w:r>
          </w:p>
        </w:tc>
        <w:tc>
          <w:tcPr>
            <w:tcW w:w="567" w:type="dxa"/>
            <w:tcBorders>
              <w:top w:val="single" w:sz="4" w:space="0" w:color="auto"/>
              <w:left w:val="single" w:sz="4" w:space="0" w:color="auto"/>
            </w:tcBorders>
          </w:tcPr>
          <w:p w14:paraId="54771F37" w14:textId="77777777" w:rsidR="00BF46E1" w:rsidRPr="0041528A" w:rsidRDefault="00BF46E1" w:rsidP="00195D76">
            <w:pPr>
              <w:pStyle w:val="TAC"/>
            </w:pPr>
          </w:p>
        </w:tc>
        <w:tc>
          <w:tcPr>
            <w:tcW w:w="567" w:type="dxa"/>
            <w:tcBorders>
              <w:top w:val="single" w:sz="4" w:space="0" w:color="auto"/>
            </w:tcBorders>
          </w:tcPr>
          <w:p w14:paraId="78F55FE9" w14:textId="77777777" w:rsidR="00BF46E1" w:rsidRPr="0041528A" w:rsidRDefault="00BF46E1" w:rsidP="00195D76">
            <w:pPr>
              <w:pStyle w:val="TAC"/>
            </w:pPr>
          </w:p>
        </w:tc>
        <w:tc>
          <w:tcPr>
            <w:tcW w:w="567" w:type="dxa"/>
            <w:tcBorders>
              <w:top w:val="single" w:sz="4" w:space="0" w:color="auto"/>
            </w:tcBorders>
          </w:tcPr>
          <w:p w14:paraId="786D732A" w14:textId="77777777" w:rsidR="00BF46E1" w:rsidRPr="0041528A" w:rsidRDefault="00BF46E1" w:rsidP="00195D76">
            <w:pPr>
              <w:pStyle w:val="TAC"/>
            </w:pPr>
          </w:p>
        </w:tc>
        <w:tc>
          <w:tcPr>
            <w:tcW w:w="567" w:type="dxa"/>
            <w:tcBorders>
              <w:top w:val="single" w:sz="4" w:space="0" w:color="auto"/>
            </w:tcBorders>
          </w:tcPr>
          <w:p w14:paraId="19E80679" w14:textId="77777777" w:rsidR="00BF46E1" w:rsidRPr="0041528A" w:rsidRDefault="00BF46E1" w:rsidP="00195D76">
            <w:pPr>
              <w:pStyle w:val="TAC"/>
            </w:pPr>
          </w:p>
        </w:tc>
        <w:tc>
          <w:tcPr>
            <w:tcW w:w="567" w:type="dxa"/>
            <w:tcBorders>
              <w:top w:val="single" w:sz="4" w:space="0" w:color="auto"/>
            </w:tcBorders>
          </w:tcPr>
          <w:p w14:paraId="754D1F4E" w14:textId="77777777" w:rsidR="00BF46E1" w:rsidRPr="0041528A" w:rsidRDefault="00BF46E1" w:rsidP="00195D76">
            <w:pPr>
              <w:pStyle w:val="TAC"/>
            </w:pPr>
          </w:p>
        </w:tc>
        <w:tc>
          <w:tcPr>
            <w:tcW w:w="567" w:type="dxa"/>
            <w:tcBorders>
              <w:top w:val="single" w:sz="4" w:space="0" w:color="auto"/>
            </w:tcBorders>
          </w:tcPr>
          <w:p w14:paraId="2AB6DAE3" w14:textId="77777777" w:rsidR="00BF46E1" w:rsidRPr="0041528A" w:rsidRDefault="00BF46E1" w:rsidP="00195D76">
            <w:pPr>
              <w:pStyle w:val="TAC"/>
            </w:pPr>
          </w:p>
        </w:tc>
        <w:tc>
          <w:tcPr>
            <w:tcW w:w="567" w:type="dxa"/>
            <w:tcBorders>
              <w:top w:val="single" w:sz="4" w:space="0" w:color="auto"/>
            </w:tcBorders>
          </w:tcPr>
          <w:p w14:paraId="43F81181" w14:textId="77777777" w:rsidR="00BF46E1" w:rsidRPr="0041528A" w:rsidRDefault="00BF46E1" w:rsidP="00195D76">
            <w:pPr>
              <w:pStyle w:val="TAC"/>
            </w:pPr>
          </w:p>
        </w:tc>
        <w:tc>
          <w:tcPr>
            <w:tcW w:w="567" w:type="dxa"/>
            <w:tcBorders>
              <w:top w:val="single" w:sz="4" w:space="0" w:color="auto"/>
            </w:tcBorders>
          </w:tcPr>
          <w:p w14:paraId="1EC44FF1" w14:textId="77777777" w:rsidR="00BF46E1" w:rsidRPr="0041528A" w:rsidRDefault="00BF46E1" w:rsidP="00195D76">
            <w:pPr>
              <w:pStyle w:val="TAC"/>
            </w:pPr>
          </w:p>
        </w:tc>
      </w:tr>
    </w:tbl>
    <w:p w14:paraId="43D1805E" w14:textId="77777777" w:rsidR="00BF46E1" w:rsidRPr="0041528A" w:rsidRDefault="00BF46E1" w:rsidP="00BF46E1"/>
    <w:p w14:paraId="57367648" w14:textId="77777777" w:rsidR="00BF46E1" w:rsidRPr="0041528A" w:rsidRDefault="00BF46E1" w:rsidP="00BF46E1">
      <w:r w:rsidRPr="0041528A">
        <w:t>PROACTIVE COMMAND: LAUNCH BROWSER 5.4.3</w:t>
      </w:r>
    </w:p>
    <w:p w14:paraId="5F6483B8" w14:textId="77777777" w:rsidR="00BF46E1" w:rsidRPr="0041528A" w:rsidRDefault="00BF46E1" w:rsidP="00BF46E1">
      <w:r w:rsidRPr="0041528A">
        <w:t>Logically:</w:t>
      </w:r>
    </w:p>
    <w:p w14:paraId="2E1E0256" w14:textId="77777777" w:rsidR="00BF46E1" w:rsidRPr="0041528A" w:rsidRDefault="00BF46E1" w:rsidP="0041528A">
      <w:pPr>
        <w:pStyle w:val="EW"/>
      </w:pPr>
      <w:r w:rsidRPr="0041528A">
        <w:t>Command details</w:t>
      </w:r>
    </w:p>
    <w:p w14:paraId="504C6493" w14:textId="77777777" w:rsidR="00BF46E1" w:rsidRPr="0041528A" w:rsidRDefault="00BF46E1" w:rsidP="0041528A">
      <w:pPr>
        <w:pStyle w:val="EW"/>
      </w:pPr>
      <w:r w:rsidRPr="0041528A">
        <w:tab/>
        <w:t>Command number:</w:t>
      </w:r>
      <w:r w:rsidRPr="0041528A">
        <w:tab/>
        <w:t>1</w:t>
      </w:r>
    </w:p>
    <w:p w14:paraId="1DBB323F" w14:textId="77777777" w:rsidR="00BF46E1" w:rsidRPr="0041528A" w:rsidRDefault="00BF46E1" w:rsidP="0041528A">
      <w:pPr>
        <w:pStyle w:val="EW"/>
      </w:pPr>
      <w:r w:rsidRPr="0041528A">
        <w:tab/>
        <w:t>Command type:</w:t>
      </w:r>
      <w:r w:rsidRPr="0041528A">
        <w:tab/>
        <w:t>LAUNCH BROWSER</w:t>
      </w:r>
    </w:p>
    <w:p w14:paraId="3183625F" w14:textId="77777777" w:rsidR="00BF46E1" w:rsidRPr="0041528A" w:rsidRDefault="00BF46E1" w:rsidP="0041528A">
      <w:pPr>
        <w:pStyle w:val="EW"/>
      </w:pPr>
      <w:r w:rsidRPr="0041528A">
        <w:tab/>
        <w:t>Command qualifier:</w:t>
      </w:r>
      <w:r w:rsidRPr="0041528A">
        <w:tab/>
        <w:t>launch browser, if not already launched</w:t>
      </w:r>
    </w:p>
    <w:p w14:paraId="186194EE" w14:textId="77777777" w:rsidR="00BF46E1" w:rsidRPr="0041528A" w:rsidRDefault="00BF46E1" w:rsidP="0041528A">
      <w:pPr>
        <w:pStyle w:val="EW"/>
      </w:pPr>
      <w:r w:rsidRPr="0041528A">
        <w:t>Device identities</w:t>
      </w:r>
    </w:p>
    <w:p w14:paraId="729B2DB3" w14:textId="77777777" w:rsidR="00BF46E1" w:rsidRPr="0041528A" w:rsidRDefault="00BF46E1" w:rsidP="0041528A">
      <w:pPr>
        <w:pStyle w:val="EW"/>
      </w:pPr>
      <w:r w:rsidRPr="0041528A">
        <w:tab/>
        <w:t>Source device:</w:t>
      </w:r>
      <w:r w:rsidRPr="0041528A">
        <w:tab/>
        <w:t>UICC</w:t>
      </w:r>
    </w:p>
    <w:p w14:paraId="4635118E" w14:textId="77777777" w:rsidR="00BF46E1" w:rsidRPr="0041528A" w:rsidRDefault="00BF46E1" w:rsidP="0041528A">
      <w:pPr>
        <w:pStyle w:val="EW"/>
      </w:pPr>
      <w:r w:rsidRPr="0041528A">
        <w:tab/>
        <w:t>Destination device:</w:t>
      </w:r>
      <w:r w:rsidRPr="0041528A">
        <w:tab/>
        <w:t>ME</w:t>
      </w:r>
    </w:p>
    <w:p w14:paraId="7CEF5338" w14:textId="77777777" w:rsidR="00BF46E1" w:rsidRPr="0041528A" w:rsidRDefault="00BF46E1" w:rsidP="0041528A">
      <w:pPr>
        <w:pStyle w:val="EW"/>
      </w:pPr>
      <w:r w:rsidRPr="0041528A">
        <w:tab/>
        <w:t>URL</w:t>
      </w:r>
      <w:r w:rsidRPr="0041528A">
        <w:tab/>
      </w:r>
      <w:hyperlink r:id="rId26"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045874FF" w14:textId="77777777" w:rsidR="00BF46E1" w:rsidRPr="0041528A" w:rsidRDefault="00BF46E1" w:rsidP="0041528A">
      <w:pPr>
        <w:pStyle w:val="EX"/>
      </w:pPr>
      <w:r w:rsidRPr="0041528A">
        <w:t>Alpha Identifier</w:t>
      </w:r>
      <w:r w:rsidRPr="0041528A">
        <w:tab/>
        <w:t>"Defined URL 3"</w:t>
      </w:r>
    </w:p>
    <w:p w14:paraId="508D129C" w14:textId="77777777" w:rsidR="00BF46E1" w:rsidRPr="0041528A" w:rsidRDefault="00BF46E1" w:rsidP="00BF46E1">
      <w:r w:rsidRPr="0041528A">
        <w:t>Coding:</w:t>
      </w:r>
    </w:p>
    <w:p w14:paraId="4F0FB87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2EFAAD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923DC1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FBEF655"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BFCF984"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72FD003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EFF025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809D03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B86D87A"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3F2BA71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8B7323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70D6B2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8D4797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A45341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BEBDFA5" w14:textId="77777777" w:rsidR="00BF46E1" w:rsidRPr="0041528A" w:rsidRDefault="00BF46E1" w:rsidP="00195D76">
            <w:pPr>
              <w:pStyle w:val="TAC"/>
            </w:pPr>
            <w:r w:rsidRPr="0041528A">
              <w:t>31</w:t>
            </w:r>
          </w:p>
        </w:tc>
      </w:tr>
      <w:tr w:rsidR="00BF46E1" w:rsidRPr="0041528A" w14:paraId="45904EE8" w14:textId="77777777" w:rsidTr="00195D76">
        <w:trPr>
          <w:jc w:val="center"/>
        </w:trPr>
        <w:tc>
          <w:tcPr>
            <w:tcW w:w="1134" w:type="dxa"/>
            <w:tcBorders>
              <w:right w:val="single" w:sz="4" w:space="0" w:color="auto"/>
            </w:tcBorders>
          </w:tcPr>
          <w:p w14:paraId="5F7AA5B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F355278"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3BA9CDBD"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7C46A72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D872E5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60917F9"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25E95B90"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046A6E52"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0216EC73"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4479B525"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C271D38"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398B07B"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3B72EEF" w14:textId="77777777" w:rsidR="00BF46E1" w:rsidRPr="0041528A" w:rsidRDefault="00BF46E1" w:rsidP="00195D76">
            <w:pPr>
              <w:pStyle w:val="TAC"/>
            </w:pPr>
            <w:r w:rsidRPr="0041528A">
              <w:t>2E</w:t>
            </w:r>
          </w:p>
        </w:tc>
      </w:tr>
      <w:tr w:rsidR="00BF46E1" w:rsidRPr="0041528A" w14:paraId="2358C630" w14:textId="77777777" w:rsidTr="00195D76">
        <w:trPr>
          <w:jc w:val="center"/>
        </w:trPr>
        <w:tc>
          <w:tcPr>
            <w:tcW w:w="1134" w:type="dxa"/>
            <w:tcBorders>
              <w:right w:val="single" w:sz="4" w:space="0" w:color="auto"/>
            </w:tcBorders>
          </w:tcPr>
          <w:p w14:paraId="4C2FEA1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533EC43"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13FBAEDE"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39703D09"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21E25990"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0392B43F"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2E197A94"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22804141"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2D542B03"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102E81C"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378F41BB"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0DD9685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883CCE8" w14:textId="77777777" w:rsidR="00BF46E1" w:rsidRPr="0041528A" w:rsidRDefault="00BF46E1" w:rsidP="00195D76">
            <w:pPr>
              <w:pStyle w:val="TAC"/>
            </w:pPr>
            <w:r w:rsidRPr="0041528A">
              <w:t>66</w:t>
            </w:r>
          </w:p>
        </w:tc>
      </w:tr>
      <w:tr w:rsidR="00BF46E1" w:rsidRPr="0041528A" w14:paraId="2754B125" w14:textId="77777777" w:rsidTr="00195D76">
        <w:trPr>
          <w:jc w:val="center"/>
        </w:trPr>
        <w:tc>
          <w:tcPr>
            <w:tcW w:w="1134" w:type="dxa"/>
            <w:tcBorders>
              <w:right w:val="single" w:sz="4" w:space="0" w:color="auto"/>
            </w:tcBorders>
          </w:tcPr>
          <w:p w14:paraId="1FB7D41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A512A9C"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6DC86DA"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52E2D6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7911BA5"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4DE3E2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D02C391"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4E157F5F"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29C4365B"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6766088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0627AE9" w14:textId="77777777" w:rsidR="00BF46E1" w:rsidRPr="0041528A" w:rsidRDefault="00BF46E1" w:rsidP="00195D76">
            <w:pPr>
              <w:pStyle w:val="TAC"/>
            </w:pPr>
            <w:r w:rsidRPr="0041528A">
              <w:t>33</w:t>
            </w:r>
          </w:p>
        </w:tc>
        <w:tc>
          <w:tcPr>
            <w:tcW w:w="567" w:type="dxa"/>
            <w:tcBorders>
              <w:top w:val="single" w:sz="4" w:space="0" w:color="auto"/>
              <w:left w:val="single" w:sz="4" w:space="0" w:color="auto"/>
            </w:tcBorders>
          </w:tcPr>
          <w:p w14:paraId="6D12223F" w14:textId="77777777" w:rsidR="00BF46E1" w:rsidRPr="0041528A" w:rsidRDefault="00BF46E1" w:rsidP="00195D76">
            <w:pPr>
              <w:pStyle w:val="TAC"/>
            </w:pPr>
          </w:p>
        </w:tc>
        <w:tc>
          <w:tcPr>
            <w:tcW w:w="567" w:type="dxa"/>
            <w:tcBorders>
              <w:top w:val="single" w:sz="4" w:space="0" w:color="auto"/>
            </w:tcBorders>
          </w:tcPr>
          <w:p w14:paraId="6BB8B06A" w14:textId="77777777" w:rsidR="00BF46E1" w:rsidRPr="0041528A" w:rsidRDefault="00BF46E1" w:rsidP="00195D76">
            <w:pPr>
              <w:pStyle w:val="TAC"/>
            </w:pPr>
          </w:p>
        </w:tc>
      </w:tr>
    </w:tbl>
    <w:p w14:paraId="771C9BCD" w14:textId="77777777" w:rsidR="00BF46E1" w:rsidRPr="0041528A" w:rsidRDefault="00BF46E1" w:rsidP="00BF46E1"/>
    <w:p w14:paraId="1F91ECA1" w14:textId="77777777" w:rsidR="00BF46E1" w:rsidRPr="0041528A" w:rsidRDefault="00BF46E1" w:rsidP="00BF46E1">
      <w:r w:rsidRPr="0041528A">
        <w:t>TERMINAL RESPONSE: LAUNCH BROWSER 5.4.1</w:t>
      </w:r>
    </w:p>
    <w:p w14:paraId="3C2F985B" w14:textId="77777777" w:rsidR="00BF46E1" w:rsidRPr="0041528A" w:rsidRDefault="00BF46E1" w:rsidP="00BF46E1">
      <w:r w:rsidRPr="0041528A">
        <w:t>Logically:</w:t>
      </w:r>
    </w:p>
    <w:p w14:paraId="08F4B9EC" w14:textId="77777777" w:rsidR="00BF46E1" w:rsidRPr="0041528A" w:rsidRDefault="00BF46E1" w:rsidP="0041528A">
      <w:pPr>
        <w:pStyle w:val="EW"/>
      </w:pPr>
      <w:r w:rsidRPr="0041528A">
        <w:t>Command details</w:t>
      </w:r>
    </w:p>
    <w:p w14:paraId="2F8D4490" w14:textId="77777777" w:rsidR="00BF46E1" w:rsidRPr="0041528A" w:rsidRDefault="00BF46E1" w:rsidP="0041528A">
      <w:pPr>
        <w:pStyle w:val="EW"/>
      </w:pPr>
      <w:r w:rsidRPr="0041528A">
        <w:tab/>
        <w:t>Command number:</w:t>
      </w:r>
      <w:r w:rsidRPr="0041528A">
        <w:tab/>
        <w:t>1</w:t>
      </w:r>
    </w:p>
    <w:p w14:paraId="598C1A22" w14:textId="77777777" w:rsidR="00BF46E1" w:rsidRPr="0041528A" w:rsidRDefault="00BF46E1" w:rsidP="0041528A">
      <w:pPr>
        <w:pStyle w:val="EW"/>
      </w:pPr>
      <w:r w:rsidRPr="0041528A">
        <w:tab/>
        <w:t>Command type:</w:t>
      </w:r>
      <w:r w:rsidRPr="0041528A">
        <w:tab/>
        <w:t>LAUNCH BROWSER</w:t>
      </w:r>
    </w:p>
    <w:p w14:paraId="6ED371AD" w14:textId="77777777" w:rsidR="00BF46E1" w:rsidRPr="0041528A" w:rsidRDefault="00BF46E1" w:rsidP="0041528A">
      <w:pPr>
        <w:pStyle w:val="EW"/>
      </w:pPr>
      <w:r w:rsidRPr="0041528A">
        <w:tab/>
        <w:t>Command qualifier:</w:t>
      </w:r>
      <w:r w:rsidRPr="0041528A">
        <w:tab/>
        <w:t>launch browser, if not already launched</w:t>
      </w:r>
    </w:p>
    <w:p w14:paraId="40BCE632" w14:textId="77777777" w:rsidR="00BF46E1" w:rsidRPr="0041528A" w:rsidRDefault="00BF46E1" w:rsidP="0041528A">
      <w:pPr>
        <w:pStyle w:val="EW"/>
      </w:pPr>
      <w:r w:rsidRPr="0041528A">
        <w:t>Device identities</w:t>
      </w:r>
    </w:p>
    <w:p w14:paraId="29D7D8D1" w14:textId="77777777" w:rsidR="00BF46E1" w:rsidRPr="0041528A" w:rsidRDefault="00BF46E1" w:rsidP="0041528A">
      <w:pPr>
        <w:pStyle w:val="EW"/>
      </w:pPr>
      <w:r w:rsidRPr="0041528A">
        <w:tab/>
        <w:t>Source device:</w:t>
      </w:r>
      <w:r w:rsidRPr="0041528A">
        <w:tab/>
        <w:t>ME</w:t>
      </w:r>
    </w:p>
    <w:p w14:paraId="58A59CCC" w14:textId="77777777" w:rsidR="00BF46E1" w:rsidRPr="0041528A" w:rsidRDefault="00BF46E1" w:rsidP="0041528A">
      <w:pPr>
        <w:pStyle w:val="EW"/>
      </w:pPr>
      <w:r w:rsidRPr="0041528A">
        <w:tab/>
        <w:t>Destination device:</w:t>
      </w:r>
      <w:r w:rsidRPr="0041528A">
        <w:tab/>
        <w:t>UICC</w:t>
      </w:r>
    </w:p>
    <w:p w14:paraId="647D13E6" w14:textId="77777777" w:rsidR="00BF46E1" w:rsidRPr="0041528A" w:rsidRDefault="00BF46E1" w:rsidP="0041528A">
      <w:pPr>
        <w:pStyle w:val="EW"/>
      </w:pPr>
      <w:r w:rsidRPr="0041528A">
        <w:t>Result</w:t>
      </w:r>
    </w:p>
    <w:p w14:paraId="2D715DEF" w14:textId="77777777" w:rsidR="00BF46E1" w:rsidRPr="0041528A" w:rsidRDefault="00BF46E1" w:rsidP="0041528A">
      <w:pPr>
        <w:pStyle w:val="EX"/>
      </w:pPr>
      <w:r w:rsidRPr="0041528A">
        <w:tab/>
        <w:t>General Result:</w:t>
      </w:r>
      <w:r w:rsidRPr="0041528A">
        <w:tab/>
        <w:t>Command performed successfully</w:t>
      </w:r>
    </w:p>
    <w:p w14:paraId="712D6B91" w14:textId="77777777" w:rsidR="00BF46E1" w:rsidRPr="0041528A" w:rsidRDefault="00BF46E1" w:rsidP="00BF46E1">
      <w:r w:rsidRPr="0041528A">
        <w:t>Coding:</w:t>
      </w:r>
    </w:p>
    <w:p w14:paraId="7684A06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E74F5F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90A334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75F37D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AEDFA4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6A7B1F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A6221D9"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01B95DA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F4963C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D86441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2EEA23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7D2B21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906CB1D"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4AAD83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934ED01" w14:textId="77777777" w:rsidR="00BF46E1" w:rsidRPr="0041528A" w:rsidRDefault="00BF46E1" w:rsidP="00195D76">
            <w:pPr>
              <w:pStyle w:val="TAC"/>
            </w:pPr>
            <w:r w:rsidRPr="0041528A">
              <w:t>00</w:t>
            </w:r>
          </w:p>
        </w:tc>
      </w:tr>
    </w:tbl>
    <w:p w14:paraId="180DAE59" w14:textId="77777777" w:rsidR="00BF46E1" w:rsidRPr="0041528A" w:rsidRDefault="00BF46E1" w:rsidP="00BF46E1"/>
    <w:p w14:paraId="5FE65217" w14:textId="77777777" w:rsidR="00BF46E1" w:rsidRPr="0041528A" w:rsidRDefault="00BF46E1" w:rsidP="00BF46E1">
      <w:pPr>
        <w:pStyle w:val="H6"/>
      </w:pPr>
      <w:r w:rsidRPr="0041528A">
        <w:t>27.22.4.26.5.4.5</w:t>
      </w:r>
      <w:r w:rsidRPr="0041528A">
        <w:tab/>
        <w:t>Test Requirement</w:t>
      </w:r>
    </w:p>
    <w:p w14:paraId="21E81A51" w14:textId="77777777" w:rsidR="00BF46E1" w:rsidRPr="0041528A" w:rsidRDefault="00BF46E1" w:rsidP="00BF46E1">
      <w:r w:rsidRPr="0041528A">
        <w:t>The ME shall operate in the manner defined in expected sequences 5.4.</w:t>
      </w:r>
    </w:p>
    <w:p w14:paraId="604666B9" w14:textId="77777777" w:rsidR="00BF46E1" w:rsidRPr="0041528A" w:rsidRDefault="00BF46E1" w:rsidP="00BF46E1">
      <w:pPr>
        <w:pStyle w:val="H6"/>
      </w:pPr>
      <w:r w:rsidRPr="0041528A">
        <w:t>27.22.4.26.5.5</w:t>
      </w:r>
      <w:r w:rsidRPr="0041528A">
        <w:tab/>
        <w:t>LAUNCH BROWSER (support of Text Attribute – Small Font Size)</w:t>
      </w:r>
    </w:p>
    <w:p w14:paraId="07DFA41F" w14:textId="77777777" w:rsidR="00BF46E1" w:rsidRPr="0041528A" w:rsidRDefault="00BF46E1" w:rsidP="00BF46E1">
      <w:pPr>
        <w:pStyle w:val="H6"/>
      </w:pPr>
      <w:r w:rsidRPr="0041528A">
        <w:t>27.22.4.26.5.5.1</w:t>
      </w:r>
      <w:r w:rsidRPr="0041528A">
        <w:tab/>
        <w:t>Definition and applicability</w:t>
      </w:r>
    </w:p>
    <w:p w14:paraId="29A7F5BB" w14:textId="77777777" w:rsidR="00BF46E1" w:rsidRPr="0041528A" w:rsidRDefault="00BF46E1" w:rsidP="00BF46E1">
      <w:r w:rsidRPr="0041528A">
        <w:t>See clause 3.2.2.</w:t>
      </w:r>
    </w:p>
    <w:p w14:paraId="2B8AD0D1" w14:textId="77777777" w:rsidR="00BF46E1" w:rsidRPr="0041528A" w:rsidRDefault="00BF46E1" w:rsidP="00BF46E1">
      <w:pPr>
        <w:pStyle w:val="H6"/>
      </w:pPr>
      <w:r w:rsidRPr="0041528A">
        <w:t>27.22.4.26.5.5.2</w:t>
      </w:r>
      <w:r w:rsidRPr="0041528A">
        <w:tab/>
        <w:t>Conformance requirements</w:t>
      </w:r>
    </w:p>
    <w:p w14:paraId="07799927" w14:textId="77777777" w:rsidR="00BF46E1" w:rsidRPr="0041528A" w:rsidRDefault="00BF46E1" w:rsidP="00BF46E1">
      <w:r w:rsidRPr="0041528A">
        <w:t>The ME shall support the LAUNCH BROWSER Proactive UICC Command as defined in:</w:t>
      </w:r>
    </w:p>
    <w:p w14:paraId="5EF51B9F" w14:textId="77777777" w:rsidR="00BF46E1" w:rsidRPr="0041528A" w:rsidRDefault="00BF46E1" w:rsidP="00BF46E1">
      <w:pPr>
        <w:pStyle w:val="B1"/>
      </w:pPr>
      <w:r w:rsidRPr="0041528A">
        <w:t>-</w:t>
      </w:r>
      <w:r w:rsidRPr="0041528A">
        <w:tab/>
        <w:t>TS 31.111 [15] clause 5.2, clauses 6.4.26 and 6.6.26, clause 8.6, clause 8.7, clause 8.48, clause 9.2, clause 8.2, clause 8.47, clause 8.49, clause 8.50, clause 8.15, clause 8.31 and clause 8.70.</w:t>
      </w:r>
    </w:p>
    <w:p w14:paraId="7C319446" w14:textId="77777777" w:rsidR="00BF46E1" w:rsidRPr="0041528A" w:rsidRDefault="00BF46E1" w:rsidP="00BF46E1">
      <w:pPr>
        <w:pStyle w:val="H6"/>
      </w:pPr>
      <w:r w:rsidRPr="0041528A">
        <w:t>27.22.4.26.5.5.3</w:t>
      </w:r>
      <w:r w:rsidRPr="0041528A">
        <w:tab/>
        <w:t>Test purpose</w:t>
      </w:r>
    </w:p>
    <w:p w14:paraId="151248C1" w14:textId="77777777" w:rsidR="00BF46E1" w:rsidRPr="0041528A" w:rsidRDefault="00BF46E1" w:rsidP="00BF46E1">
      <w:r w:rsidRPr="0041528A">
        <w:t>To verify that the ME performs a proper user confirmation with an alpha identifier according to the small font size text attribute configuration, launches the Wap session required in LAUNCH BROWSER and returns a successful result in the TERMINAL RESPONSE command send to the UICC.</w:t>
      </w:r>
    </w:p>
    <w:p w14:paraId="797DC962" w14:textId="77777777" w:rsidR="00BF46E1" w:rsidRPr="0041528A" w:rsidRDefault="00BF46E1" w:rsidP="00BF46E1">
      <w:pPr>
        <w:pStyle w:val="H6"/>
      </w:pPr>
      <w:r w:rsidRPr="0041528A">
        <w:t>27.22.4.26.5.5.4</w:t>
      </w:r>
      <w:r w:rsidRPr="0041528A">
        <w:tab/>
        <w:t>Method of test</w:t>
      </w:r>
    </w:p>
    <w:p w14:paraId="69A3BA6C" w14:textId="77777777" w:rsidR="00BF46E1" w:rsidRPr="0041528A" w:rsidRDefault="00BF46E1" w:rsidP="00BF46E1">
      <w:pPr>
        <w:pStyle w:val="H6"/>
      </w:pPr>
      <w:r w:rsidRPr="0041528A">
        <w:t>27.22.4.26.5.5.4.1</w:t>
      </w:r>
      <w:r w:rsidRPr="0041528A">
        <w:tab/>
        <w:t>Initial conditions</w:t>
      </w:r>
    </w:p>
    <w:p w14:paraId="4933AAF5" w14:textId="77777777" w:rsidR="00BF46E1" w:rsidRPr="0041528A" w:rsidRDefault="00BF46E1" w:rsidP="00BF46E1">
      <w:r w:rsidRPr="0041528A">
        <w:t>The ME is connected to the USIM Simulator and the USS.</w:t>
      </w:r>
    </w:p>
    <w:p w14:paraId="5E325E28" w14:textId="77777777" w:rsidR="00BF46E1" w:rsidRPr="0041528A" w:rsidRDefault="00BF46E1" w:rsidP="00BF46E1">
      <w:r w:rsidRPr="0041528A">
        <w:t>The elementary files are coded as USIM Application Toolkit default.</w:t>
      </w:r>
    </w:p>
    <w:p w14:paraId="4D53069D" w14:textId="77777777" w:rsidR="00BF46E1" w:rsidRPr="0041528A" w:rsidRDefault="00BF46E1" w:rsidP="00BF46E1">
      <w:r w:rsidRPr="0041528A">
        <w:t>Prior to this test the ME shall have been powered on and performed the PROFILE DOWNLOAD procedure.</w:t>
      </w:r>
    </w:p>
    <w:p w14:paraId="053185F6" w14:textId="77777777" w:rsidR="00BF46E1" w:rsidRPr="0041528A" w:rsidRDefault="00BF46E1" w:rsidP="00BF46E1">
      <w:r w:rsidRPr="0041528A">
        <w:t>A valid access to 2 different Wap gateways is required:</w:t>
      </w:r>
    </w:p>
    <w:p w14:paraId="57ECE86F" w14:textId="77777777" w:rsidR="00BF46E1" w:rsidRPr="0041528A" w:rsidRDefault="00BF46E1" w:rsidP="00BF46E1">
      <w:pPr>
        <w:pStyle w:val="B1"/>
      </w:pPr>
      <w:r w:rsidRPr="0041528A">
        <w:t>-</w:t>
      </w:r>
      <w:r w:rsidRPr="0041528A">
        <w:tab/>
        <w:t>the default Wap parameters (IP address, gateway/proxy identity, called number, URL …) of the tested mobile shall be properly filled to access one of the gateways ("default gateway")</w:t>
      </w:r>
    </w:p>
    <w:p w14:paraId="369DE1C3" w14:textId="77777777" w:rsidR="00BF46E1" w:rsidRPr="0041528A" w:rsidRDefault="00BF46E1" w:rsidP="00BF46E1">
      <w:pPr>
        <w:pStyle w:val="B1"/>
      </w:pPr>
      <w:r w:rsidRPr="0041528A">
        <w:t>With that default gateway we shall be able to access to an URL different from the default one.</w:t>
      </w:r>
    </w:p>
    <w:p w14:paraId="61EABDD8" w14:textId="77777777" w:rsidR="00BF46E1" w:rsidRPr="0041528A" w:rsidRDefault="00BF46E1" w:rsidP="00BF46E1">
      <w:pPr>
        <w:pStyle w:val="B1"/>
      </w:pPr>
      <w:r w:rsidRPr="0041528A">
        <w:t>-</w:t>
      </w:r>
      <w:r w:rsidRPr="0041528A">
        <w:tab/>
        <w:t>another gateway with an IP address different from the one defined in default Wap parameters.</w:t>
      </w:r>
    </w:p>
    <w:p w14:paraId="0581F6AB" w14:textId="77777777" w:rsidR="00BF46E1" w:rsidRPr="0041528A" w:rsidDel="00E83944" w:rsidRDefault="00BF46E1" w:rsidP="00BF46E1">
      <w:r w:rsidRPr="0041528A">
        <w:t>The Bearer Parameters defined in 27.22.4.26.1.4.1 shall be used.</w:t>
      </w:r>
    </w:p>
    <w:p w14:paraId="65E0A083" w14:textId="77777777" w:rsidR="00BF46E1" w:rsidRPr="0041528A" w:rsidRDefault="00BF46E1" w:rsidP="00BF46E1">
      <w:r w:rsidRPr="0041528A">
        <w:t>The ME is in idle mode. To ensure that there are no active PDP contexts established until the proactive command is fetched, the USS shall be configured to ignore any PDP context activation request before the LAUNCH BROWSER command is fetched.</w:t>
      </w:r>
    </w:p>
    <w:p w14:paraId="757AA9BD" w14:textId="77777777" w:rsidR="00BF46E1" w:rsidRPr="0041528A" w:rsidRDefault="00BF46E1" w:rsidP="00BF46E1">
      <w:r w:rsidRPr="0041528A">
        <w:t>For URL requests resulting from the LAUNCH BROWSER command execution the USS shall be configured to respond with an HTTP status error code (4xx "Client Error" or 5xx "Server Error") to URL requests which do not match the Default URL or the URL provided in the proactive command. At the same time the USS shall ignore these URL requests regarding the test case verdict generation.</w:t>
      </w:r>
    </w:p>
    <w:p w14:paraId="7DCEA3EE" w14:textId="77777777" w:rsidR="00BF46E1" w:rsidRPr="0041528A" w:rsidRDefault="00BF46E1" w:rsidP="00BF46E1">
      <w:pPr>
        <w:pStyle w:val="H6"/>
      </w:pPr>
      <w:r w:rsidRPr="0041528A">
        <w:lastRenderedPageBreak/>
        <w:t>27.22.4.26.5.5.4.2</w:t>
      </w:r>
      <w:r w:rsidRPr="0041528A">
        <w:tab/>
        <w:t>Procedure</w:t>
      </w:r>
    </w:p>
    <w:p w14:paraId="7B73CD6E" w14:textId="77777777" w:rsidR="00BF46E1" w:rsidRPr="0041528A" w:rsidRDefault="00BF46E1" w:rsidP="00BF46E1">
      <w:pPr>
        <w:pStyle w:val="TH"/>
      </w:pPr>
      <w:r w:rsidRPr="0041528A">
        <w:t>Expected Sequence 5.5 (LAUNCH BROWSER, connect to the specified URL with Text Attribute – Small Font Size)</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7AFB4E38" w14:textId="77777777" w:rsidTr="00195D76">
        <w:trPr>
          <w:cantSplit/>
          <w:jc w:val="center"/>
        </w:trPr>
        <w:tc>
          <w:tcPr>
            <w:tcW w:w="737" w:type="dxa"/>
            <w:tcBorders>
              <w:top w:val="single" w:sz="6" w:space="0" w:color="auto"/>
              <w:left w:val="single" w:sz="6" w:space="0" w:color="auto"/>
              <w:right w:val="single" w:sz="6" w:space="0" w:color="auto"/>
            </w:tcBorders>
          </w:tcPr>
          <w:p w14:paraId="249CEB6D" w14:textId="77777777" w:rsidR="00BF46E1" w:rsidRPr="0041528A" w:rsidRDefault="00BF46E1" w:rsidP="00195D76">
            <w:pPr>
              <w:pStyle w:val="TAH"/>
            </w:pPr>
            <w:r w:rsidRPr="0041528A">
              <w:lastRenderedPageBreak/>
              <w:t>Step</w:t>
            </w:r>
          </w:p>
        </w:tc>
        <w:tc>
          <w:tcPr>
            <w:tcW w:w="1282" w:type="dxa"/>
            <w:tcBorders>
              <w:top w:val="single" w:sz="6" w:space="0" w:color="auto"/>
              <w:left w:val="single" w:sz="6" w:space="0" w:color="auto"/>
              <w:right w:val="single" w:sz="6" w:space="0" w:color="auto"/>
            </w:tcBorders>
          </w:tcPr>
          <w:p w14:paraId="33006ED1"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32A826F0"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77EA84F3" w14:textId="77777777" w:rsidR="00BF46E1" w:rsidRPr="0041528A" w:rsidRDefault="00BF46E1" w:rsidP="00195D76">
            <w:pPr>
              <w:pStyle w:val="TAH"/>
            </w:pPr>
            <w:r w:rsidRPr="0041528A">
              <w:t>Comments</w:t>
            </w:r>
          </w:p>
        </w:tc>
      </w:tr>
      <w:tr w:rsidR="00BF46E1" w:rsidRPr="0041528A" w14:paraId="75EE091E" w14:textId="77777777" w:rsidTr="00195D76">
        <w:trPr>
          <w:cantSplit/>
          <w:jc w:val="center"/>
        </w:trPr>
        <w:tc>
          <w:tcPr>
            <w:tcW w:w="737" w:type="dxa"/>
            <w:tcBorders>
              <w:top w:val="single" w:sz="6" w:space="0" w:color="auto"/>
              <w:left w:val="single" w:sz="6" w:space="0" w:color="auto"/>
              <w:right w:val="single" w:sz="6" w:space="0" w:color="auto"/>
            </w:tcBorders>
          </w:tcPr>
          <w:p w14:paraId="15F4A292" w14:textId="77777777" w:rsidR="00BF46E1" w:rsidRPr="0041528A" w:rsidRDefault="00BF46E1" w:rsidP="00195D76">
            <w:pPr>
              <w:pStyle w:val="TAC"/>
            </w:pPr>
            <w:r w:rsidRPr="0041528A">
              <w:t>0</w:t>
            </w:r>
          </w:p>
        </w:tc>
        <w:tc>
          <w:tcPr>
            <w:tcW w:w="1282" w:type="dxa"/>
            <w:tcBorders>
              <w:top w:val="single" w:sz="6" w:space="0" w:color="auto"/>
              <w:left w:val="single" w:sz="6" w:space="0" w:color="auto"/>
              <w:right w:val="single" w:sz="6" w:space="0" w:color="auto"/>
            </w:tcBorders>
          </w:tcPr>
          <w:p w14:paraId="650D87FD" w14:textId="77777777" w:rsidR="00BF46E1" w:rsidRPr="0041528A" w:rsidRDefault="00BF46E1" w:rsidP="00195D76">
            <w:pPr>
              <w:pStyle w:val="TAC"/>
            </w:pPr>
            <w:r w:rsidRPr="0041528A">
              <w:t>ME</w:t>
            </w:r>
          </w:p>
        </w:tc>
        <w:tc>
          <w:tcPr>
            <w:tcW w:w="2892" w:type="dxa"/>
            <w:tcBorders>
              <w:top w:val="single" w:sz="6" w:space="0" w:color="auto"/>
              <w:left w:val="single" w:sz="6" w:space="0" w:color="auto"/>
              <w:right w:val="single" w:sz="6" w:space="0" w:color="auto"/>
            </w:tcBorders>
          </w:tcPr>
          <w:p w14:paraId="5326E3A7" w14:textId="77777777" w:rsidR="00BF46E1" w:rsidRPr="0041528A" w:rsidRDefault="00BF46E1" w:rsidP="00195D76">
            <w:pPr>
              <w:pStyle w:val="TAL"/>
            </w:pPr>
          </w:p>
        </w:tc>
        <w:tc>
          <w:tcPr>
            <w:tcW w:w="3776" w:type="dxa"/>
            <w:tcBorders>
              <w:left w:val="single" w:sz="6" w:space="0" w:color="auto"/>
              <w:right w:val="single" w:sz="6" w:space="0" w:color="auto"/>
            </w:tcBorders>
          </w:tcPr>
          <w:p w14:paraId="15F86958" w14:textId="77777777" w:rsidR="00BF46E1" w:rsidRPr="0041528A" w:rsidRDefault="00BF46E1" w:rsidP="00195D76">
            <w:pPr>
              <w:pStyle w:val="TAL"/>
            </w:pPr>
            <w:r w:rsidRPr="0041528A">
              <w:t>[The ME is in idle mode and the browser's cache shall have been cleared.]</w:t>
            </w:r>
          </w:p>
        </w:tc>
      </w:tr>
      <w:tr w:rsidR="00BF46E1" w:rsidRPr="0041528A" w14:paraId="174E28E8" w14:textId="77777777" w:rsidTr="00195D76">
        <w:trPr>
          <w:cantSplit/>
          <w:jc w:val="center"/>
        </w:trPr>
        <w:tc>
          <w:tcPr>
            <w:tcW w:w="737" w:type="dxa"/>
            <w:tcBorders>
              <w:left w:val="single" w:sz="6" w:space="0" w:color="auto"/>
              <w:right w:val="single" w:sz="6" w:space="0" w:color="auto"/>
            </w:tcBorders>
          </w:tcPr>
          <w:p w14:paraId="47E0ADEC" w14:textId="77777777" w:rsidR="00BF46E1" w:rsidRPr="0041528A" w:rsidRDefault="00BF46E1" w:rsidP="00195D76">
            <w:pPr>
              <w:pStyle w:val="TAC"/>
            </w:pPr>
            <w:r w:rsidRPr="0041528A">
              <w:t>1</w:t>
            </w:r>
          </w:p>
        </w:tc>
        <w:tc>
          <w:tcPr>
            <w:tcW w:w="1282" w:type="dxa"/>
            <w:tcBorders>
              <w:left w:val="single" w:sz="6" w:space="0" w:color="auto"/>
              <w:right w:val="single" w:sz="6" w:space="0" w:color="auto"/>
            </w:tcBorders>
          </w:tcPr>
          <w:p w14:paraId="117D117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6142787" w14:textId="77777777" w:rsidR="00BF46E1" w:rsidRPr="0041528A" w:rsidRDefault="00BF46E1" w:rsidP="00195D76">
            <w:pPr>
              <w:pStyle w:val="TAL"/>
            </w:pPr>
            <w:r w:rsidRPr="0041528A">
              <w:t>PROACTIVE COMMAND PENDING: LAUNCH BROWSER 5.5.1</w:t>
            </w:r>
          </w:p>
        </w:tc>
        <w:tc>
          <w:tcPr>
            <w:tcW w:w="3776" w:type="dxa"/>
            <w:tcBorders>
              <w:left w:val="single" w:sz="6" w:space="0" w:color="auto"/>
              <w:right w:val="single" w:sz="6" w:space="0" w:color="auto"/>
            </w:tcBorders>
          </w:tcPr>
          <w:p w14:paraId="4E3D0DFB" w14:textId="77777777" w:rsidR="00BF46E1" w:rsidRPr="0041528A" w:rsidRDefault="00BF46E1" w:rsidP="00195D76">
            <w:pPr>
              <w:pStyle w:val="TAL"/>
            </w:pPr>
          </w:p>
        </w:tc>
      </w:tr>
      <w:tr w:rsidR="00BF46E1" w:rsidRPr="0041528A" w14:paraId="2823FE73" w14:textId="77777777" w:rsidTr="00195D76">
        <w:trPr>
          <w:cantSplit/>
          <w:jc w:val="center"/>
        </w:trPr>
        <w:tc>
          <w:tcPr>
            <w:tcW w:w="737" w:type="dxa"/>
            <w:tcBorders>
              <w:left w:val="single" w:sz="6" w:space="0" w:color="auto"/>
              <w:right w:val="single" w:sz="6" w:space="0" w:color="auto"/>
            </w:tcBorders>
          </w:tcPr>
          <w:p w14:paraId="2C841424"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620563F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3D91875"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A8C018B" w14:textId="77777777" w:rsidR="00BF46E1" w:rsidRPr="0041528A" w:rsidRDefault="00BF46E1" w:rsidP="00195D76">
            <w:pPr>
              <w:pStyle w:val="TAL"/>
            </w:pPr>
          </w:p>
        </w:tc>
      </w:tr>
      <w:tr w:rsidR="00BF46E1" w:rsidRPr="0041528A" w14:paraId="64CCBEB7" w14:textId="77777777" w:rsidTr="00195D76">
        <w:trPr>
          <w:cantSplit/>
          <w:jc w:val="center"/>
        </w:trPr>
        <w:tc>
          <w:tcPr>
            <w:tcW w:w="737" w:type="dxa"/>
            <w:tcBorders>
              <w:left w:val="single" w:sz="6" w:space="0" w:color="auto"/>
              <w:right w:val="single" w:sz="6" w:space="0" w:color="auto"/>
            </w:tcBorders>
          </w:tcPr>
          <w:p w14:paraId="07E54A29"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025ACC3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058C167" w14:textId="77777777" w:rsidR="00BF46E1" w:rsidRPr="0041528A" w:rsidRDefault="00BF46E1" w:rsidP="00195D76">
            <w:pPr>
              <w:pStyle w:val="TAL"/>
            </w:pPr>
            <w:r w:rsidRPr="0041528A">
              <w:t>PROACTIVE COMMAND: LAUNCH BROWSER 5.5.1</w:t>
            </w:r>
          </w:p>
        </w:tc>
        <w:tc>
          <w:tcPr>
            <w:tcW w:w="3776" w:type="dxa"/>
            <w:tcBorders>
              <w:left w:val="single" w:sz="6" w:space="0" w:color="auto"/>
              <w:right w:val="single" w:sz="6" w:space="0" w:color="auto"/>
            </w:tcBorders>
          </w:tcPr>
          <w:p w14:paraId="18007672"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3B610255" w14:textId="77777777" w:rsidTr="00195D76">
        <w:trPr>
          <w:cantSplit/>
          <w:jc w:val="center"/>
        </w:trPr>
        <w:tc>
          <w:tcPr>
            <w:tcW w:w="737" w:type="dxa"/>
            <w:tcBorders>
              <w:left w:val="single" w:sz="4" w:space="0" w:color="auto"/>
              <w:right w:val="single" w:sz="4" w:space="0" w:color="auto"/>
            </w:tcBorders>
          </w:tcPr>
          <w:p w14:paraId="1DBD6160" w14:textId="77777777" w:rsidR="00BF46E1" w:rsidRPr="0041528A" w:rsidRDefault="00BF46E1" w:rsidP="00195D76">
            <w:pPr>
              <w:pStyle w:val="TAC"/>
            </w:pPr>
            <w:r w:rsidRPr="0041528A">
              <w:t>4</w:t>
            </w:r>
          </w:p>
        </w:tc>
        <w:tc>
          <w:tcPr>
            <w:tcW w:w="1282" w:type="dxa"/>
            <w:tcBorders>
              <w:left w:val="single" w:sz="4" w:space="0" w:color="auto"/>
              <w:right w:val="single" w:sz="4" w:space="0" w:color="auto"/>
            </w:tcBorders>
          </w:tcPr>
          <w:p w14:paraId="054D7320"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7463E89"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2CD9D22E" w14:textId="77777777" w:rsidR="00BF46E1" w:rsidRPr="0041528A" w:rsidRDefault="00BF46E1" w:rsidP="00195D76">
            <w:pPr>
              <w:pStyle w:val="TAL"/>
            </w:pPr>
            <w:r w:rsidRPr="0041528A">
              <w:t>[alpha identifier is displayed with small font size]</w:t>
            </w:r>
          </w:p>
        </w:tc>
      </w:tr>
      <w:tr w:rsidR="00BF46E1" w:rsidRPr="0041528A" w14:paraId="3C299A2D" w14:textId="77777777" w:rsidTr="00195D76">
        <w:trPr>
          <w:cantSplit/>
          <w:jc w:val="center"/>
        </w:trPr>
        <w:tc>
          <w:tcPr>
            <w:tcW w:w="737" w:type="dxa"/>
            <w:tcBorders>
              <w:left w:val="single" w:sz="4" w:space="0" w:color="auto"/>
              <w:right w:val="single" w:sz="4" w:space="0" w:color="auto"/>
            </w:tcBorders>
          </w:tcPr>
          <w:p w14:paraId="13A345A2" w14:textId="77777777" w:rsidR="00BF46E1" w:rsidRPr="0041528A" w:rsidRDefault="00BF46E1" w:rsidP="00195D76">
            <w:pPr>
              <w:pStyle w:val="TAC"/>
            </w:pPr>
            <w:r w:rsidRPr="0041528A">
              <w:t>5</w:t>
            </w:r>
          </w:p>
        </w:tc>
        <w:tc>
          <w:tcPr>
            <w:tcW w:w="1282" w:type="dxa"/>
            <w:tcBorders>
              <w:left w:val="single" w:sz="4" w:space="0" w:color="auto"/>
              <w:right w:val="single" w:sz="4" w:space="0" w:color="auto"/>
            </w:tcBorders>
          </w:tcPr>
          <w:p w14:paraId="79B307A7"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64398D86"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0EF73143" w14:textId="77777777" w:rsidR="00BF46E1" w:rsidRPr="0041528A" w:rsidRDefault="00BF46E1" w:rsidP="00195D76">
            <w:pPr>
              <w:pStyle w:val="TAL"/>
            </w:pPr>
            <w:r w:rsidRPr="0041528A">
              <w:t>[option: user confirmation]</w:t>
            </w:r>
          </w:p>
        </w:tc>
      </w:tr>
      <w:tr w:rsidR="00BF46E1" w:rsidRPr="0041528A" w14:paraId="76B4884F" w14:textId="77777777" w:rsidTr="00195D76">
        <w:trPr>
          <w:cantSplit/>
          <w:jc w:val="center"/>
        </w:trPr>
        <w:tc>
          <w:tcPr>
            <w:tcW w:w="737" w:type="dxa"/>
            <w:tcBorders>
              <w:left w:val="single" w:sz="4" w:space="0" w:color="auto"/>
              <w:right w:val="single" w:sz="4" w:space="0" w:color="auto"/>
            </w:tcBorders>
          </w:tcPr>
          <w:p w14:paraId="230C8B17" w14:textId="77777777" w:rsidR="00BF46E1" w:rsidRPr="0041528A" w:rsidRDefault="00BF46E1" w:rsidP="00195D76">
            <w:pPr>
              <w:pStyle w:val="TAC"/>
            </w:pPr>
            <w:r w:rsidRPr="0041528A">
              <w:t>6</w:t>
            </w:r>
          </w:p>
        </w:tc>
        <w:tc>
          <w:tcPr>
            <w:tcW w:w="1282" w:type="dxa"/>
            <w:tcBorders>
              <w:left w:val="single" w:sz="4" w:space="0" w:color="auto"/>
              <w:right w:val="single" w:sz="4" w:space="0" w:color="auto"/>
            </w:tcBorders>
          </w:tcPr>
          <w:p w14:paraId="3340A38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1CF7340" w14:textId="77777777" w:rsidR="00BF46E1" w:rsidRPr="0041528A" w:rsidRDefault="00BF46E1" w:rsidP="00195D76">
            <w:pPr>
              <w:pStyle w:val="TAL"/>
            </w:pPr>
            <w:r w:rsidRPr="0041528A">
              <w:t>TERMINAL RESPONSE: LAUNCH BROWSER 5.5.1</w:t>
            </w:r>
          </w:p>
        </w:tc>
        <w:tc>
          <w:tcPr>
            <w:tcW w:w="3776" w:type="dxa"/>
            <w:tcBorders>
              <w:left w:val="single" w:sz="4" w:space="0" w:color="auto"/>
              <w:right w:val="single" w:sz="4" w:space="0" w:color="auto"/>
            </w:tcBorders>
          </w:tcPr>
          <w:p w14:paraId="1E8530F9" w14:textId="77777777" w:rsidR="00BF46E1" w:rsidRPr="0041528A" w:rsidRDefault="00BF46E1" w:rsidP="00195D76">
            <w:pPr>
              <w:pStyle w:val="TAL"/>
            </w:pPr>
            <w:r w:rsidRPr="0041528A">
              <w:t>[Command performed successfully]</w:t>
            </w:r>
          </w:p>
        </w:tc>
      </w:tr>
      <w:tr w:rsidR="00BF46E1" w:rsidRPr="0041528A" w14:paraId="3640843A" w14:textId="77777777" w:rsidTr="00195D76">
        <w:trPr>
          <w:cantSplit/>
          <w:jc w:val="center"/>
        </w:trPr>
        <w:tc>
          <w:tcPr>
            <w:tcW w:w="737" w:type="dxa"/>
            <w:tcBorders>
              <w:left w:val="single" w:sz="4" w:space="0" w:color="auto"/>
              <w:right w:val="single" w:sz="4" w:space="0" w:color="auto"/>
            </w:tcBorders>
          </w:tcPr>
          <w:p w14:paraId="06DE4653" w14:textId="77777777" w:rsidR="00BF46E1" w:rsidRPr="0041528A" w:rsidRDefault="00BF46E1" w:rsidP="00195D76">
            <w:pPr>
              <w:pStyle w:val="TAC"/>
            </w:pPr>
            <w:r w:rsidRPr="0041528A">
              <w:t>7</w:t>
            </w:r>
          </w:p>
        </w:tc>
        <w:tc>
          <w:tcPr>
            <w:tcW w:w="1282" w:type="dxa"/>
            <w:tcBorders>
              <w:left w:val="single" w:sz="4" w:space="0" w:color="auto"/>
              <w:right w:val="single" w:sz="4" w:space="0" w:color="auto"/>
            </w:tcBorders>
          </w:tcPr>
          <w:p w14:paraId="183C88F0"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4" w:space="0" w:color="auto"/>
              <w:right w:val="single" w:sz="4" w:space="0" w:color="auto"/>
            </w:tcBorders>
          </w:tcPr>
          <w:p w14:paraId="655E2E29"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691DC5F7"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5CE31221" w14:textId="77777777" w:rsidTr="00195D76">
        <w:trPr>
          <w:cantSplit/>
          <w:jc w:val="center"/>
        </w:trPr>
        <w:tc>
          <w:tcPr>
            <w:tcW w:w="737" w:type="dxa"/>
            <w:tcBorders>
              <w:left w:val="single" w:sz="4" w:space="0" w:color="auto"/>
              <w:right w:val="single" w:sz="4" w:space="0" w:color="auto"/>
            </w:tcBorders>
          </w:tcPr>
          <w:p w14:paraId="641D6355" w14:textId="77777777" w:rsidR="00BF46E1" w:rsidRPr="0041528A" w:rsidRDefault="00BF46E1" w:rsidP="00195D76">
            <w:pPr>
              <w:pStyle w:val="TAC"/>
            </w:pPr>
            <w:r w:rsidRPr="0041528A">
              <w:t>8</w:t>
            </w:r>
          </w:p>
        </w:tc>
        <w:tc>
          <w:tcPr>
            <w:tcW w:w="1282" w:type="dxa"/>
            <w:tcBorders>
              <w:left w:val="single" w:sz="4" w:space="0" w:color="auto"/>
              <w:right w:val="single" w:sz="4" w:space="0" w:color="auto"/>
            </w:tcBorders>
          </w:tcPr>
          <w:p w14:paraId="5678B1E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F4DFF0C"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1E3E7389" w14:textId="77777777" w:rsidR="00BF46E1" w:rsidRPr="0041528A" w:rsidRDefault="00BF46E1" w:rsidP="00195D76">
            <w:pPr>
              <w:pStyle w:val="TAL"/>
            </w:pPr>
          </w:p>
        </w:tc>
      </w:tr>
      <w:tr w:rsidR="00BF46E1" w:rsidRPr="0041528A" w14:paraId="0BACB57F" w14:textId="77777777" w:rsidTr="00195D76">
        <w:trPr>
          <w:cantSplit/>
          <w:jc w:val="center"/>
        </w:trPr>
        <w:tc>
          <w:tcPr>
            <w:tcW w:w="737" w:type="dxa"/>
            <w:tcBorders>
              <w:left w:val="single" w:sz="4" w:space="0" w:color="auto"/>
              <w:right w:val="single" w:sz="4" w:space="0" w:color="auto"/>
            </w:tcBorders>
          </w:tcPr>
          <w:p w14:paraId="0E3B6125" w14:textId="77777777" w:rsidR="00BF46E1" w:rsidRPr="0041528A" w:rsidRDefault="00BF46E1" w:rsidP="00195D76">
            <w:pPr>
              <w:pStyle w:val="TAC"/>
            </w:pPr>
            <w:r w:rsidRPr="0041528A">
              <w:t>9</w:t>
            </w:r>
          </w:p>
        </w:tc>
        <w:tc>
          <w:tcPr>
            <w:tcW w:w="1282" w:type="dxa"/>
            <w:tcBorders>
              <w:left w:val="single" w:sz="4" w:space="0" w:color="auto"/>
              <w:right w:val="single" w:sz="4" w:space="0" w:color="auto"/>
            </w:tcBorders>
          </w:tcPr>
          <w:p w14:paraId="170A8429"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097CE9D2" w14:textId="77777777" w:rsidR="00BF46E1" w:rsidRPr="0041528A" w:rsidRDefault="00BF46E1" w:rsidP="00195D76">
            <w:pPr>
              <w:pStyle w:val="TAL"/>
            </w:pPr>
            <w:r w:rsidRPr="0041528A">
              <w:t>The user verifies that the default Wap session is properly established.</w:t>
            </w:r>
            <w:r w:rsidRPr="0041528A">
              <w:br/>
              <w:t>The user shall attempt to close the browser or shall at least set the ME to the idle screen.</w:t>
            </w:r>
          </w:p>
        </w:tc>
        <w:tc>
          <w:tcPr>
            <w:tcW w:w="3776" w:type="dxa"/>
            <w:tcBorders>
              <w:left w:val="single" w:sz="4" w:space="0" w:color="auto"/>
              <w:right w:val="single" w:sz="4" w:space="0" w:color="auto"/>
            </w:tcBorders>
          </w:tcPr>
          <w:p w14:paraId="1822D75C" w14:textId="77777777" w:rsidR="00BF46E1" w:rsidRPr="0041528A" w:rsidRDefault="00BF46E1" w:rsidP="00195D76">
            <w:pPr>
              <w:pStyle w:val="TAL"/>
            </w:pPr>
          </w:p>
        </w:tc>
      </w:tr>
      <w:tr w:rsidR="00BF46E1" w:rsidRPr="0041528A" w14:paraId="45CEB921" w14:textId="77777777" w:rsidTr="00195D76">
        <w:trPr>
          <w:cantSplit/>
          <w:jc w:val="center"/>
        </w:trPr>
        <w:tc>
          <w:tcPr>
            <w:tcW w:w="737" w:type="dxa"/>
            <w:tcBorders>
              <w:left w:val="single" w:sz="4" w:space="0" w:color="auto"/>
              <w:right w:val="single" w:sz="4" w:space="0" w:color="auto"/>
            </w:tcBorders>
          </w:tcPr>
          <w:p w14:paraId="7BBB9124" w14:textId="77777777" w:rsidR="00BF46E1" w:rsidRPr="0041528A" w:rsidRDefault="00BF46E1" w:rsidP="00195D76">
            <w:pPr>
              <w:pStyle w:val="TAC"/>
            </w:pPr>
            <w:r w:rsidRPr="0041528A">
              <w:t>10</w:t>
            </w:r>
          </w:p>
        </w:tc>
        <w:tc>
          <w:tcPr>
            <w:tcW w:w="1282" w:type="dxa"/>
            <w:tcBorders>
              <w:left w:val="single" w:sz="4" w:space="0" w:color="auto"/>
              <w:right w:val="single" w:sz="4" w:space="0" w:color="auto"/>
            </w:tcBorders>
          </w:tcPr>
          <w:p w14:paraId="65BC014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889A32F" w14:textId="77777777" w:rsidR="00BF46E1" w:rsidRPr="0041528A" w:rsidRDefault="00BF46E1" w:rsidP="00195D76">
            <w:pPr>
              <w:pStyle w:val="TAL"/>
            </w:pPr>
            <w:r w:rsidRPr="0041528A">
              <w:t>PROACTIVE COMMAND PENDING: LAUNCH BROWSER 5.5.2</w:t>
            </w:r>
          </w:p>
        </w:tc>
        <w:tc>
          <w:tcPr>
            <w:tcW w:w="3776" w:type="dxa"/>
            <w:tcBorders>
              <w:left w:val="single" w:sz="4" w:space="0" w:color="auto"/>
              <w:right w:val="single" w:sz="4" w:space="0" w:color="auto"/>
            </w:tcBorders>
          </w:tcPr>
          <w:p w14:paraId="53462A39" w14:textId="77777777" w:rsidR="00BF46E1" w:rsidRPr="0041528A" w:rsidRDefault="00BF46E1" w:rsidP="00195D76">
            <w:pPr>
              <w:pStyle w:val="TAL"/>
            </w:pPr>
          </w:p>
        </w:tc>
      </w:tr>
      <w:tr w:rsidR="00BF46E1" w:rsidRPr="0041528A" w14:paraId="2233C56A" w14:textId="77777777" w:rsidTr="00195D76">
        <w:trPr>
          <w:cantSplit/>
          <w:jc w:val="center"/>
        </w:trPr>
        <w:tc>
          <w:tcPr>
            <w:tcW w:w="737" w:type="dxa"/>
            <w:tcBorders>
              <w:left w:val="single" w:sz="4" w:space="0" w:color="auto"/>
              <w:right w:val="single" w:sz="4" w:space="0" w:color="auto"/>
            </w:tcBorders>
          </w:tcPr>
          <w:p w14:paraId="26A0FA76" w14:textId="77777777" w:rsidR="00BF46E1" w:rsidRPr="0041528A" w:rsidRDefault="00BF46E1" w:rsidP="00195D76">
            <w:pPr>
              <w:pStyle w:val="TAC"/>
            </w:pPr>
            <w:r w:rsidRPr="0041528A">
              <w:t>11</w:t>
            </w:r>
          </w:p>
        </w:tc>
        <w:tc>
          <w:tcPr>
            <w:tcW w:w="1282" w:type="dxa"/>
            <w:tcBorders>
              <w:left w:val="single" w:sz="4" w:space="0" w:color="auto"/>
              <w:right w:val="single" w:sz="4" w:space="0" w:color="auto"/>
            </w:tcBorders>
          </w:tcPr>
          <w:p w14:paraId="08B541A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CA58E9F"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665D3E81" w14:textId="77777777" w:rsidR="00BF46E1" w:rsidRPr="0041528A" w:rsidRDefault="00BF46E1" w:rsidP="00195D76">
            <w:pPr>
              <w:pStyle w:val="TAL"/>
            </w:pPr>
          </w:p>
        </w:tc>
      </w:tr>
      <w:tr w:rsidR="00BF46E1" w:rsidRPr="0041528A" w14:paraId="175AB7C9" w14:textId="77777777" w:rsidTr="00195D76">
        <w:trPr>
          <w:cantSplit/>
          <w:jc w:val="center"/>
        </w:trPr>
        <w:tc>
          <w:tcPr>
            <w:tcW w:w="737" w:type="dxa"/>
            <w:tcBorders>
              <w:left w:val="single" w:sz="4" w:space="0" w:color="auto"/>
              <w:right w:val="single" w:sz="4" w:space="0" w:color="auto"/>
            </w:tcBorders>
          </w:tcPr>
          <w:p w14:paraId="37293239" w14:textId="77777777" w:rsidR="00BF46E1" w:rsidRPr="0041528A" w:rsidRDefault="00BF46E1" w:rsidP="00195D76">
            <w:pPr>
              <w:pStyle w:val="TAC"/>
            </w:pPr>
            <w:r w:rsidRPr="0041528A">
              <w:t>12</w:t>
            </w:r>
          </w:p>
        </w:tc>
        <w:tc>
          <w:tcPr>
            <w:tcW w:w="1282" w:type="dxa"/>
            <w:tcBorders>
              <w:left w:val="single" w:sz="4" w:space="0" w:color="auto"/>
              <w:right w:val="single" w:sz="4" w:space="0" w:color="auto"/>
            </w:tcBorders>
          </w:tcPr>
          <w:p w14:paraId="42788FD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6324056" w14:textId="77777777" w:rsidR="00BF46E1" w:rsidRPr="0041528A" w:rsidRDefault="00BF46E1" w:rsidP="00195D76">
            <w:pPr>
              <w:pStyle w:val="TAL"/>
            </w:pPr>
            <w:r w:rsidRPr="0041528A">
              <w:t>PROACTIVE COMMAND: LAUNCH BROWSER 5.5.2</w:t>
            </w:r>
          </w:p>
        </w:tc>
        <w:tc>
          <w:tcPr>
            <w:tcW w:w="3776" w:type="dxa"/>
            <w:tcBorders>
              <w:left w:val="single" w:sz="4" w:space="0" w:color="auto"/>
              <w:right w:val="single" w:sz="4" w:space="0" w:color="auto"/>
            </w:tcBorders>
          </w:tcPr>
          <w:p w14:paraId="70DADCEF"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1B9AA468" w14:textId="77777777" w:rsidTr="00195D76">
        <w:trPr>
          <w:cantSplit/>
          <w:jc w:val="center"/>
        </w:trPr>
        <w:tc>
          <w:tcPr>
            <w:tcW w:w="737" w:type="dxa"/>
            <w:tcBorders>
              <w:left w:val="single" w:sz="4" w:space="0" w:color="auto"/>
              <w:right w:val="single" w:sz="4" w:space="0" w:color="auto"/>
            </w:tcBorders>
          </w:tcPr>
          <w:p w14:paraId="0E495059" w14:textId="77777777" w:rsidR="00BF46E1" w:rsidRPr="0041528A" w:rsidRDefault="00BF46E1" w:rsidP="00195D76">
            <w:pPr>
              <w:pStyle w:val="TAC"/>
            </w:pPr>
            <w:r w:rsidRPr="0041528A">
              <w:t>13</w:t>
            </w:r>
          </w:p>
        </w:tc>
        <w:tc>
          <w:tcPr>
            <w:tcW w:w="1282" w:type="dxa"/>
            <w:tcBorders>
              <w:left w:val="single" w:sz="4" w:space="0" w:color="auto"/>
              <w:right w:val="single" w:sz="4" w:space="0" w:color="auto"/>
            </w:tcBorders>
          </w:tcPr>
          <w:p w14:paraId="2D9C0DE5"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56CDE06F"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3327DEC9" w14:textId="77777777" w:rsidR="00BF46E1" w:rsidRPr="0041528A" w:rsidRDefault="00BF46E1" w:rsidP="00195D76">
            <w:pPr>
              <w:pStyle w:val="TAL"/>
            </w:pPr>
            <w:r w:rsidRPr="0041528A">
              <w:t>[alpha identifier is displayed with normal font size]</w:t>
            </w:r>
          </w:p>
        </w:tc>
      </w:tr>
      <w:tr w:rsidR="00BF46E1" w:rsidRPr="0041528A" w14:paraId="3B41EDC1" w14:textId="77777777" w:rsidTr="00195D76">
        <w:trPr>
          <w:cantSplit/>
          <w:jc w:val="center"/>
        </w:trPr>
        <w:tc>
          <w:tcPr>
            <w:tcW w:w="737" w:type="dxa"/>
            <w:tcBorders>
              <w:left w:val="single" w:sz="4" w:space="0" w:color="auto"/>
              <w:right w:val="single" w:sz="4" w:space="0" w:color="auto"/>
            </w:tcBorders>
          </w:tcPr>
          <w:p w14:paraId="16A1E607" w14:textId="77777777" w:rsidR="00BF46E1" w:rsidRPr="0041528A" w:rsidRDefault="00BF46E1" w:rsidP="00195D76">
            <w:pPr>
              <w:pStyle w:val="TAC"/>
            </w:pPr>
            <w:r w:rsidRPr="0041528A">
              <w:t>14</w:t>
            </w:r>
          </w:p>
        </w:tc>
        <w:tc>
          <w:tcPr>
            <w:tcW w:w="1282" w:type="dxa"/>
            <w:tcBorders>
              <w:left w:val="single" w:sz="4" w:space="0" w:color="auto"/>
              <w:right w:val="single" w:sz="4" w:space="0" w:color="auto"/>
            </w:tcBorders>
          </w:tcPr>
          <w:p w14:paraId="5C024F84"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5FB164E6"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3378C59D" w14:textId="77777777" w:rsidR="00BF46E1" w:rsidRPr="0041528A" w:rsidRDefault="00BF46E1" w:rsidP="00195D76">
            <w:pPr>
              <w:pStyle w:val="TAL"/>
            </w:pPr>
            <w:r w:rsidRPr="0041528A">
              <w:t>[option: user confirmation]</w:t>
            </w:r>
          </w:p>
        </w:tc>
      </w:tr>
      <w:tr w:rsidR="00BF46E1" w:rsidRPr="0041528A" w14:paraId="3BDDD54F" w14:textId="77777777" w:rsidTr="00195D76">
        <w:trPr>
          <w:cantSplit/>
          <w:jc w:val="center"/>
        </w:trPr>
        <w:tc>
          <w:tcPr>
            <w:tcW w:w="737" w:type="dxa"/>
            <w:tcBorders>
              <w:left w:val="single" w:sz="4" w:space="0" w:color="auto"/>
              <w:right w:val="single" w:sz="4" w:space="0" w:color="auto"/>
            </w:tcBorders>
          </w:tcPr>
          <w:p w14:paraId="6B4AD728" w14:textId="77777777" w:rsidR="00BF46E1" w:rsidRPr="0041528A" w:rsidRDefault="00BF46E1" w:rsidP="00195D76">
            <w:pPr>
              <w:pStyle w:val="TAC"/>
            </w:pPr>
            <w:r w:rsidRPr="0041528A">
              <w:t>15</w:t>
            </w:r>
          </w:p>
        </w:tc>
        <w:tc>
          <w:tcPr>
            <w:tcW w:w="1282" w:type="dxa"/>
            <w:tcBorders>
              <w:left w:val="single" w:sz="4" w:space="0" w:color="auto"/>
              <w:right w:val="single" w:sz="4" w:space="0" w:color="auto"/>
            </w:tcBorders>
          </w:tcPr>
          <w:p w14:paraId="312D15C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9A8B9F9" w14:textId="77777777" w:rsidR="00BF46E1" w:rsidRPr="0041528A" w:rsidRDefault="00BF46E1" w:rsidP="00195D76">
            <w:pPr>
              <w:pStyle w:val="TAL"/>
            </w:pPr>
            <w:r w:rsidRPr="0041528A">
              <w:t>TERMINAL RESPONSE: LAUNCH BROWSER 5.5.1</w:t>
            </w:r>
          </w:p>
        </w:tc>
        <w:tc>
          <w:tcPr>
            <w:tcW w:w="3776" w:type="dxa"/>
            <w:tcBorders>
              <w:left w:val="single" w:sz="4" w:space="0" w:color="auto"/>
              <w:right w:val="single" w:sz="4" w:space="0" w:color="auto"/>
            </w:tcBorders>
          </w:tcPr>
          <w:p w14:paraId="48F36105" w14:textId="77777777" w:rsidR="00BF46E1" w:rsidRPr="0041528A" w:rsidRDefault="00BF46E1" w:rsidP="00195D76">
            <w:pPr>
              <w:pStyle w:val="TAL"/>
            </w:pPr>
            <w:r w:rsidRPr="0041528A">
              <w:t>[Command performed successfully]</w:t>
            </w:r>
          </w:p>
        </w:tc>
      </w:tr>
      <w:tr w:rsidR="00BF46E1" w:rsidRPr="0041528A" w14:paraId="2A5E5A39" w14:textId="77777777" w:rsidTr="00195D76">
        <w:trPr>
          <w:cantSplit/>
          <w:jc w:val="center"/>
        </w:trPr>
        <w:tc>
          <w:tcPr>
            <w:tcW w:w="737" w:type="dxa"/>
            <w:tcBorders>
              <w:left w:val="single" w:sz="4" w:space="0" w:color="auto"/>
              <w:right w:val="single" w:sz="4" w:space="0" w:color="auto"/>
            </w:tcBorders>
          </w:tcPr>
          <w:p w14:paraId="484CFF08" w14:textId="77777777" w:rsidR="00BF46E1" w:rsidRPr="0041528A" w:rsidRDefault="00BF46E1" w:rsidP="00195D76">
            <w:pPr>
              <w:pStyle w:val="TAC"/>
            </w:pPr>
            <w:r w:rsidRPr="0041528A">
              <w:t>16</w:t>
            </w:r>
          </w:p>
        </w:tc>
        <w:tc>
          <w:tcPr>
            <w:tcW w:w="1282" w:type="dxa"/>
            <w:tcBorders>
              <w:left w:val="single" w:sz="4" w:space="0" w:color="auto"/>
              <w:right w:val="single" w:sz="4" w:space="0" w:color="auto"/>
            </w:tcBorders>
          </w:tcPr>
          <w:p w14:paraId="4CE0ACBF" w14:textId="77777777" w:rsidR="00BF46E1" w:rsidRPr="0041528A" w:rsidRDefault="00BF46E1" w:rsidP="00195D76">
            <w:pPr>
              <w:pStyle w:val="TAC"/>
            </w:pPr>
            <w:r w:rsidRPr="0041528A">
              <w:t xml:space="preserve">ME </w:t>
            </w:r>
            <w:r w:rsidRPr="0041528A">
              <w:sym w:font="Symbol" w:char="F0AE"/>
            </w:r>
            <w:r w:rsidRPr="0041528A">
              <w:t xml:space="preserve"> USS </w:t>
            </w:r>
          </w:p>
        </w:tc>
        <w:tc>
          <w:tcPr>
            <w:tcW w:w="2892" w:type="dxa"/>
            <w:tcBorders>
              <w:left w:val="single" w:sz="4" w:space="0" w:color="auto"/>
              <w:right w:val="single" w:sz="4" w:space="0" w:color="auto"/>
            </w:tcBorders>
          </w:tcPr>
          <w:p w14:paraId="6250093B"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337F0137"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493EC7C8" w14:textId="77777777" w:rsidTr="00195D76">
        <w:trPr>
          <w:cantSplit/>
          <w:jc w:val="center"/>
        </w:trPr>
        <w:tc>
          <w:tcPr>
            <w:tcW w:w="737" w:type="dxa"/>
            <w:tcBorders>
              <w:left w:val="single" w:sz="4" w:space="0" w:color="auto"/>
              <w:right w:val="single" w:sz="4" w:space="0" w:color="auto"/>
            </w:tcBorders>
          </w:tcPr>
          <w:p w14:paraId="00B7FBE0" w14:textId="77777777" w:rsidR="00BF46E1" w:rsidRPr="0041528A" w:rsidRDefault="00BF46E1" w:rsidP="00195D76">
            <w:pPr>
              <w:pStyle w:val="TAC"/>
            </w:pPr>
            <w:r w:rsidRPr="0041528A">
              <w:t>17</w:t>
            </w:r>
          </w:p>
        </w:tc>
        <w:tc>
          <w:tcPr>
            <w:tcW w:w="1282" w:type="dxa"/>
            <w:tcBorders>
              <w:left w:val="single" w:sz="4" w:space="0" w:color="auto"/>
              <w:right w:val="single" w:sz="4" w:space="0" w:color="auto"/>
            </w:tcBorders>
          </w:tcPr>
          <w:p w14:paraId="2D46789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38C5BBA"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3AA78FA7" w14:textId="77777777" w:rsidR="00BF46E1" w:rsidRPr="0041528A" w:rsidRDefault="00BF46E1" w:rsidP="00195D76">
            <w:pPr>
              <w:pStyle w:val="TAL"/>
            </w:pPr>
          </w:p>
        </w:tc>
      </w:tr>
      <w:tr w:rsidR="00BF46E1" w:rsidRPr="0041528A" w14:paraId="5501C12F" w14:textId="77777777" w:rsidTr="00195D76">
        <w:trPr>
          <w:cantSplit/>
          <w:jc w:val="center"/>
        </w:trPr>
        <w:tc>
          <w:tcPr>
            <w:tcW w:w="737" w:type="dxa"/>
            <w:tcBorders>
              <w:left w:val="single" w:sz="4" w:space="0" w:color="auto"/>
              <w:right w:val="single" w:sz="4" w:space="0" w:color="auto"/>
            </w:tcBorders>
          </w:tcPr>
          <w:p w14:paraId="0883182E" w14:textId="77777777" w:rsidR="00BF46E1" w:rsidRPr="0041528A" w:rsidRDefault="00BF46E1" w:rsidP="00195D76">
            <w:pPr>
              <w:pStyle w:val="TAC"/>
            </w:pPr>
            <w:r w:rsidRPr="0041528A">
              <w:t>18</w:t>
            </w:r>
          </w:p>
        </w:tc>
        <w:tc>
          <w:tcPr>
            <w:tcW w:w="1282" w:type="dxa"/>
            <w:tcBorders>
              <w:left w:val="single" w:sz="4" w:space="0" w:color="auto"/>
              <w:right w:val="single" w:sz="4" w:space="0" w:color="auto"/>
            </w:tcBorders>
          </w:tcPr>
          <w:p w14:paraId="28434BFE"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38C71A5A" w14:textId="77777777" w:rsidR="00BF46E1" w:rsidRPr="0041528A" w:rsidRDefault="00BF46E1" w:rsidP="00195D76">
            <w:pPr>
              <w:pStyle w:val="TAL"/>
            </w:pPr>
            <w:r w:rsidRPr="0041528A">
              <w:t>The user verifies that the default Wap session is properly established.</w:t>
            </w:r>
            <w:r w:rsidRPr="0041528A">
              <w:br/>
              <w:t>The user shall attempt to close the browser or shall at least set the ME to the idle screen.</w:t>
            </w:r>
          </w:p>
        </w:tc>
        <w:tc>
          <w:tcPr>
            <w:tcW w:w="3776" w:type="dxa"/>
            <w:tcBorders>
              <w:left w:val="single" w:sz="4" w:space="0" w:color="auto"/>
              <w:right w:val="single" w:sz="4" w:space="0" w:color="auto"/>
            </w:tcBorders>
          </w:tcPr>
          <w:p w14:paraId="494AC8AF" w14:textId="77777777" w:rsidR="00BF46E1" w:rsidRPr="0041528A" w:rsidRDefault="00BF46E1" w:rsidP="00195D76">
            <w:pPr>
              <w:pStyle w:val="TAL"/>
            </w:pPr>
          </w:p>
        </w:tc>
      </w:tr>
      <w:tr w:rsidR="00BF46E1" w:rsidRPr="0041528A" w14:paraId="68694DCD" w14:textId="77777777" w:rsidTr="00195D76">
        <w:trPr>
          <w:cantSplit/>
          <w:jc w:val="center"/>
        </w:trPr>
        <w:tc>
          <w:tcPr>
            <w:tcW w:w="737" w:type="dxa"/>
            <w:tcBorders>
              <w:left w:val="single" w:sz="4" w:space="0" w:color="auto"/>
              <w:right w:val="single" w:sz="4" w:space="0" w:color="auto"/>
            </w:tcBorders>
          </w:tcPr>
          <w:p w14:paraId="3F5CF939" w14:textId="77777777" w:rsidR="00BF46E1" w:rsidRPr="0041528A" w:rsidRDefault="00BF46E1" w:rsidP="00195D76">
            <w:pPr>
              <w:pStyle w:val="TAC"/>
            </w:pPr>
            <w:r w:rsidRPr="0041528A">
              <w:t>19</w:t>
            </w:r>
          </w:p>
        </w:tc>
        <w:tc>
          <w:tcPr>
            <w:tcW w:w="1282" w:type="dxa"/>
            <w:tcBorders>
              <w:left w:val="single" w:sz="4" w:space="0" w:color="auto"/>
              <w:right w:val="single" w:sz="4" w:space="0" w:color="auto"/>
            </w:tcBorders>
          </w:tcPr>
          <w:p w14:paraId="6CD1CEA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7F2D449" w14:textId="77777777" w:rsidR="00BF46E1" w:rsidRPr="0041528A" w:rsidRDefault="00BF46E1" w:rsidP="00195D76">
            <w:pPr>
              <w:pStyle w:val="TAL"/>
            </w:pPr>
            <w:r w:rsidRPr="0041528A">
              <w:t>PROACTIVE COMMAND PENDING: LAUNCH BROWSER 5.5.1</w:t>
            </w:r>
          </w:p>
        </w:tc>
        <w:tc>
          <w:tcPr>
            <w:tcW w:w="3776" w:type="dxa"/>
            <w:tcBorders>
              <w:left w:val="single" w:sz="4" w:space="0" w:color="auto"/>
              <w:right w:val="single" w:sz="4" w:space="0" w:color="auto"/>
            </w:tcBorders>
          </w:tcPr>
          <w:p w14:paraId="49C6BDB9" w14:textId="77777777" w:rsidR="00BF46E1" w:rsidRPr="0041528A" w:rsidRDefault="00BF46E1" w:rsidP="00195D76">
            <w:pPr>
              <w:pStyle w:val="TAL"/>
            </w:pPr>
          </w:p>
        </w:tc>
      </w:tr>
      <w:tr w:rsidR="00BF46E1" w:rsidRPr="0041528A" w14:paraId="31B54CF1" w14:textId="77777777" w:rsidTr="00195D76">
        <w:trPr>
          <w:cantSplit/>
          <w:jc w:val="center"/>
        </w:trPr>
        <w:tc>
          <w:tcPr>
            <w:tcW w:w="737" w:type="dxa"/>
            <w:tcBorders>
              <w:left w:val="single" w:sz="4" w:space="0" w:color="auto"/>
              <w:right w:val="single" w:sz="4" w:space="0" w:color="auto"/>
            </w:tcBorders>
          </w:tcPr>
          <w:p w14:paraId="2ADAAB62" w14:textId="77777777" w:rsidR="00BF46E1" w:rsidRPr="0041528A" w:rsidRDefault="00BF46E1" w:rsidP="00195D76">
            <w:pPr>
              <w:pStyle w:val="TAC"/>
            </w:pPr>
            <w:r w:rsidRPr="0041528A">
              <w:t>20</w:t>
            </w:r>
          </w:p>
        </w:tc>
        <w:tc>
          <w:tcPr>
            <w:tcW w:w="1282" w:type="dxa"/>
            <w:tcBorders>
              <w:left w:val="single" w:sz="4" w:space="0" w:color="auto"/>
              <w:right w:val="single" w:sz="4" w:space="0" w:color="auto"/>
            </w:tcBorders>
          </w:tcPr>
          <w:p w14:paraId="21ED966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2AF07E4"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7FCE8AF1" w14:textId="77777777" w:rsidR="00BF46E1" w:rsidRPr="0041528A" w:rsidRDefault="00BF46E1" w:rsidP="00195D76">
            <w:pPr>
              <w:pStyle w:val="TAL"/>
            </w:pPr>
          </w:p>
        </w:tc>
      </w:tr>
      <w:tr w:rsidR="00BF46E1" w:rsidRPr="0041528A" w14:paraId="20168D96" w14:textId="77777777" w:rsidTr="00195D76">
        <w:trPr>
          <w:cantSplit/>
          <w:jc w:val="center"/>
        </w:trPr>
        <w:tc>
          <w:tcPr>
            <w:tcW w:w="737" w:type="dxa"/>
            <w:tcBorders>
              <w:left w:val="single" w:sz="4" w:space="0" w:color="auto"/>
              <w:right w:val="single" w:sz="4" w:space="0" w:color="auto"/>
            </w:tcBorders>
          </w:tcPr>
          <w:p w14:paraId="13558A1A" w14:textId="77777777" w:rsidR="00BF46E1" w:rsidRPr="0041528A" w:rsidRDefault="00BF46E1" w:rsidP="00195D76">
            <w:pPr>
              <w:pStyle w:val="TAC"/>
            </w:pPr>
            <w:r w:rsidRPr="0041528A">
              <w:t>21</w:t>
            </w:r>
          </w:p>
        </w:tc>
        <w:tc>
          <w:tcPr>
            <w:tcW w:w="1282" w:type="dxa"/>
            <w:tcBorders>
              <w:left w:val="single" w:sz="4" w:space="0" w:color="auto"/>
              <w:right w:val="single" w:sz="4" w:space="0" w:color="auto"/>
            </w:tcBorders>
          </w:tcPr>
          <w:p w14:paraId="539FC50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356CFF3" w14:textId="77777777" w:rsidR="00BF46E1" w:rsidRPr="0041528A" w:rsidRDefault="00BF46E1" w:rsidP="00195D76">
            <w:pPr>
              <w:pStyle w:val="TAL"/>
            </w:pPr>
            <w:r w:rsidRPr="0041528A">
              <w:t>PROACTIVE COMMAND: LAUNCH BROWSER 5.5.1</w:t>
            </w:r>
          </w:p>
        </w:tc>
        <w:tc>
          <w:tcPr>
            <w:tcW w:w="3776" w:type="dxa"/>
            <w:tcBorders>
              <w:left w:val="single" w:sz="4" w:space="0" w:color="auto"/>
              <w:right w:val="single" w:sz="4" w:space="0" w:color="auto"/>
            </w:tcBorders>
          </w:tcPr>
          <w:p w14:paraId="2474636A"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343FA18E" w14:textId="77777777" w:rsidTr="00195D76">
        <w:trPr>
          <w:cantSplit/>
          <w:jc w:val="center"/>
        </w:trPr>
        <w:tc>
          <w:tcPr>
            <w:tcW w:w="737" w:type="dxa"/>
            <w:tcBorders>
              <w:left w:val="single" w:sz="4" w:space="0" w:color="auto"/>
              <w:right w:val="single" w:sz="4" w:space="0" w:color="auto"/>
            </w:tcBorders>
          </w:tcPr>
          <w:p w14:paraId="1C427030" w14:textId="77777777" w:rsidR="00BF46E1" w:rsidRPr="0041528A" w:rsidRDefault="00BF46E1" w:rsidP="00195D76">
            <w:pPr>
              <w:pStyle w:val="TAC"/>
            </w:pPr>
            <w:r w:rsidRPr="0041528A">
              <w:t>22</w:t>
            </w:r>
          </w:p>
        </w:tc>
        <w:tc>
          <w:tcPr>
            <w:tcW w:w="1282" w:type="dxa"/>
            <w:tcBorders>
              <w:left w:val="single" w:sz="4" w:space="0" w:color="auto"/>
              <w:right w:val="single" w:sz="4" w:space="0" w:color="auto"/>
            </w:tcBorders>
          </w:tcPr>
          <w:p w14:paraId="3BD699DC"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2D95E25"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57FD8762" w14:textId="77777777" w:rsidR="00BF46E1" w:rsidRPr="0041528A" w:rsidRDefault="00BF46E1" w:rsidP="00195D76">
            <w:pPr>
              <w:pStyle w:val="TAL"/>
            </w:pPr>
            <w:r w:rsidRPr="0041528A">
              <w:t>[alpha identifier is displayed with small font size]</w:t>
            </w:r>
          </w:p>
        </w:tc>
      </w:tr>
      <w:tr w:rsidR="00BF46E1" w:rsidRPr="0041528A" w14:paraId="00F11A66" w14:textId="77777777" w:rsidTr="00195D76">
        <w:trPr>
          <w:cantSplit/>
          <w:jc w:val="center"/>
        </w:trPr>
        <w:tc>
          <w:tcPr>
            <w:tcW w:w="737" w:type="dxa"/>
            <w:tcBorders>
              <w:left w:val="single" w:sz="4" w:space="0" w:color="auto"/>
              <w:right w:val="single" w:sz="4" w:space="0" w:color="auto"/>
            </w:tcBorders>
          </w:tcPr>
          <w:p w14:paraId="08258E18" w14:textId="77777777" w:rsidR="00BF46E1" w:rsidRPr="0041528A" w:rsidRDefault="00BF46E1" w:rsidP="00195D76">
            <w:pPr>
              <w:pStyle w:val="TAC"/>
            </w:pPr>
            <w:r w:rsidRPr="0041528A">
              <w:t>23</w:t>
            </w:r>
          </w:p>
        </w:tc>
        <w:tc>
          <w:tcPr>
            <w:tcW w:w="1282" w:type="dxa"/>
            <w:tcBorders>
              <w:left w:val="single" w:sz="4" w:space="0" w:color="auto"/>
              <w:right w:val="single" w:sz="4" w:space="0" w:color="auto"/>
            </w:tcBorders>
          </w:tcPr>
          <w:p w14:paraId="23C8E977"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6DB13D4A"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43892F87" w14:textId="77777777" w:rsidR="00BF46E1" w:rsidRPr="0041528A" w:rsidRDefault="00BF46E1" w:rsidP="00195D76">
            <w:pPr>
              <w:pStyle w:val="TAL"/>
            </w:pPr>
            <w:r w:rsidRPr="0041528A">
              <w:t>[option: user confirmation]</w:t>
            </w:r>
          </w:p>
        </w:tc>
      </w:tr>
      <w:tr w:rsidR="00BF46E1" w:rsidRPr="0041528A" w14:paraId="53B21758" w14:textId="77777777" w:rsidTr="00195D76">
        <w:trPr>
          <w:cantSplit/>
          <w:jc w:val="center"/>
        </w:trPr>
        <w:tc>
          <w:tcPr>
            <w:tcW w:w="737" w:type="dxa"/>
            <w:tcBorders>
              <w:left w:val="single" w:sz="4" w:space="0" w:color="auto"/>
              <w:right w:val="single" w:sz="4" w:space="0" w:color="auto"/>
            </w:tcBorders>
          </w:tcPr>
          <w:p w14:paraId="3C8E720D" w14:textId="77777777" w:rsidR="00BF46E1" w:rsidRPr="0041528A" w:rsidRDefault="00BF46E1" w:rsidP="00195D76">
            <w:pPr>
              <w:pStyle w:val="TAC"/>
            </w:pPr>
            <w:r w:rsidRPr="0041528A">
              <w:t>24</w:t>
            </w:r>
          </w:p>
        </w:tc>
        <w:tc>
          <w:tcPr>
            <w:tcW w:w="1282" w:type="dxa"/>
            <w:tcBorders>
              <w:left w:val="single" w:sz="4" w:space="0" w:color="auto"/>
              <w:right w:val="single" w:sz="4" w:space="0" w:color="auto"/>
            </w:tcBorders>
          </w:tcPr>
          <w:p w14:paraId="3FBA430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7A939FA" w14:textId="77777777" w:rsidR="00BF46E1" w:rsidRPr="0041528A" w:rsidRDefault="00BF46E1" w:rsidP="00195D76">
            <w:pPr>
              <w:pStyle w:val="TAL"/>
            </w:pPr>
            <w:r w:rsidRPr="0041528A">
              <w:t>TERMINAL RESPONSE: LAUNCH BROWSER 5.5.1</w:t>
            </w:r>
          </w:p>
        </w:tc>
        <w:tc>
          <w:tcPr>
            <w:tcW w:w="3776" w:type="dxa"/>
            <w:tcBorders>
              <w:left w:val="single" w:sz="4" w:space="0" w:color="auto"/>
              <w:right w:val="single" w:sz="4" w:space="0" w:color="auto"/>
            </w:tcBorders>
          </w:tcPr>
          <w:p w14:paraId="622229FF" w14:textId="77777777" w:rsidR="00BF46E1" w:rsidRPr="0041528A" w:rsidRDefault="00BF46E1" w:rsidP="00195D76">
            <w:pPr>
              <w:pStyle w:val="TAL"/>
            </w:pPr>
            <w:r w:rsidRPr="0041528A">
              <w:t>[Command performed successfully]</w:t>
            </w:r>
          </w:p>
        </w:tc>
      </w:tr>
      <w:tr w:rsidR="00BF46E1" w:rsidRPr="0041528A" w14:paraId="1F225A8E" w14:textId="77777777" w:rsidTr="00195D76">
        <w:trPr>
          <w:cantSplit/>
          <w:jc w:val="center"/>
        </w:trPr>
        <w:tc>
          <w:tcPr>
            <w:tcW w:w="737" w:type="dxa"/>
            <w:tcBorders>
              <w:left w:val="single" w:sz="4" w:space="0" w:color="auto"/>
              <w:right w:val="single" w:sz="4" w:space="0" w:color="auto"/>
            </w:tcBorders>
          </w:tcPr>
          <w:p w14:paraId="72366089" w14:textId="77777777" w:rsidR="00BF46E1" w:rsidRPr="0041528A" w:rsidRDefault="00BF46E1" w:rsidP="00195D76">
            <w:pPr>
              <w:pStyle w:val="TAC"/>
            </w:pPr>
            <w:r w:rsidRPr="0041528A">
              <w:t>25</w:t>
            </w:r>
          </w:p>
        </w:tc>
        <w:tc>
          <w:tcPr>
            <w:tcW w:w="1282" w:type="dxa"/>
            <w:tcBorders>
              <w:left w:val="single" w:sz="4" w:space="0" w:color="auto"/>
              <w:right w:val="single" w:sz="4" w:space="0" w:color="auto"/>
            </w:tcBorders>
          </w:tcPr>
          <w:p w14:paraId="2B22523F"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4" w:space="0" w:color="auto"/>
              <w:right w:val="single" w:sz="4" w:space="0" w:color="auto"/>
            </w:tcBorders>
          </w:tcPr>
          <w:p w14:paraId="5EB9F2B5"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1EA0EFF5"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14CC9B94" w14:textId="77777777" w:rsidTr="00195D76">
        <w:trPr>
          <w:cantSplit/>
          <w:jc w:val="center"/>
        </w:trPr>
        <w:tc>
          <w:tcPr>
            <w:tcW w:w="737" w:type="dxa"/>
            <w:tcBorders>
              <w:left w:val="single" w:sz="4" w:space="0" w:color="auto"/>
              <w:right w:val="single" w:sz="4" w:space="0" w:color="auto"/>
            </w:tcBorders>
          </w:tcPr>
          <w:p w14:paraId="03F8B72E" w14:textId="77777777" w:rsidR="00BF46E1" w:rsidRPr="0041528A" w:rsidRDefault="00BF46E1" w:rsidP="00195D76">
            <w:pPr>
              <w:pStyle w:val="TAC"/>
            </w:pPr>
            <w:r w:rsidRPr="0041528A">
              <w:lastRenderedPageBreak/>
              <w:t>26</w:t>
            </w:r>
          </w:p>
        </w:tc>
        <w:tc>
          <w:tcPr>
            <w:tcW w:w="1282" w:type="dxa"/>
            <w:tcBorders>
              <w:left w:val="single" w:sz="4" w:space="0" w:color="auto"/>
              <w:right w:val="single" w:sz="4" w:space="0" w:color="auto"/>
            </w:tcBorders>
          </w:tcPr>
          <w:p w14:paraId="77981F0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1EB15AE"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52AB6849" w14:textId="77777777" w:rsidR="00BF46E1" w:rsidRPr="0041528A" w:rsidRDefault="00BF46E1" w:rsidP="00195D76">
            <w:pPr>
              <w:pStyle w:val="TAL"/>
            </w:pPr>
          </w:p>
        </w:tc>
      </w:tr>
      <w:tr w:rsidR="00BF46E1" w:rsidRPr="0041528A" w14:paraId="79E529AA" w14:textId="77777777" w:rsidTr="00195D76">
        <w:trPr>
          <w:cantSplit/>
          <w:jc w:val="center"/>
        </w:trPr>
        <w:tc>
          <w:tcPr>
            <w:tcW w:w="737" w:type="dxa"/>
            <w:tcBorders>
              <w:left w:val="single" w:sz="4" w:space="0" w:color="auto"/>
              <w:right w:val="single" w:sz="4" w:space="0" w:color="auto"/>
            </w:tcBorders>
          </w:tcPr>
          <w:p w14:paraId="08793531" w14:textId="77777777" w:rsidR="00BF46E1" w:rsidRPr="0041528A" w:rsidRDefault="00BF46E1" w:rsidP="00195D76">
            <w:pPr>
              <w:pStyle w:val="TAC"/>
            </w:pPr>
            <w:r w:rsidRPr="0041528A">
              <w:t>27</w:t>
            </w:r>
          </w:p>
        </w:tc>
        <w:tc>
          <w:tcPr>
            <w:tcW w:w="1282" w:type="dxa"/>
            <w:tcBorders>
              <w:left w:val="single" w:sz="4" w:space="0" w:color="auto"/>
              <w:right w:val="single" w:sz="4" w:space="0" w:color="auto"/>
            </w:tcBorders>
          </w:tcPr>
          <w:p w14:paraId="2CFA43A9"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18028057" w14:textId="77777777" w:rsidR="00BF46E1" w:rsidRPr="0041528A" w:rsidRDefault="00BF46E1" w:rsidP="00195D76">
            <w:pPr>
              <w:pStyle w:val="TAL"/>
            </w:pPr>
            <w:r w:rsidRPr="0041528A">
              <w:t>The user verifies that the default Wap session is properly established.</w:t>
            </w:r>
            <w:r w:rsidRPr="0041528A">
              <w:br/>
              <w:t>The user shall attempt to close the browser or shall at least set the ME to the idle screen.</w:t>
            </w:r>
          </w:p>
        </w:tc>
        <w:tc>
          <w:tcPr>
            <w:tcW w:w="3776" w:type="dxa"/>
            <w:tcBorders>
              <w:left w:val="single" w:sz="4" w:space="0" w:color="auto"/>
              <w:right w:val="single" w:sz="4" w:space="0" w:color="auto"/>
            </w:tcBorders>
          </w:tcPr>
          <w:p w14:paraId="33024A32" w14:textId="77777777" w:rsidR="00BF46E1" w:rsidRPr="0041528A" w:rsidRDefault="00BF46E1" w:rsidP="00195D76">
            <w:pPr>
              <w:pStyle w:val="TAL"/>
            </w:pPr>
          </w:p>
        </w:tc>
      </w:tr>
      <w:tr w:rsidR="00BF46E1" w:rsidRPr="0041528A" w14:paraId="13C46A54" w14:textId="77777777" w:rsidTr="00195D76">
        <w:trPr>
          <w:cantSplit/>
          <w:jc w:val="center"/>
        </w:trPr>
        <w:tc>
          <w:tcPr>
            <w:tcW w:w="737" w:type="dxa"/>
            <w:tcBorders>
              <w:left w:val="single" w:sz="4" w:space="0" w:color="auto"/>
              <w:right w:val="single" w:sz="4" w:space="0" w:color="auto"/>
            </w:tcBorders>
          </w:tcPr>
          <w:p w14:paraId="677C663A" w14:textId="77777777" w:rsidR="00BF46E1" w:rsidRPr="0041528A" w:rsidRDefault="00BF46E1" w:rsidP="00195D76">
            <w:pPr>
              <w:pStyle w:val="TAC"/>
            </w:pPr>
            <w:r w:rsidRPr="0041528A">
              <w:t>28</w:t>
            </w:r>
          </w:p>
        </w:tc>
        <w:tc>
          <w:tcPr>
            <w:tcW w:w="1282" w:type="dxa"/>
            <w:tcBorders>
              <w:left w:val="single" w:sz="4" w:space="0" w:color="auto"/>
              <w:right w:val="single" w:sz="4" w:space="0" w:color="auto"/>
            </w:tcBorders>
          </w:tcPr>
          <w:p w14:paraId="2A6AA87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8CED96A" w14:textId="77777777" w:rsidR="00BF46E1" w:rsidRPr="0041528A" w:rsidRDefault="00BF46E1" w:rsidP="00195D76">
            <w:pPr>
              <w:pStyle w:val="TAL"/>
            </w:pPr>
            <w:r w:rsidRPr="0041528A">
              <w:t>PROACTIVE COMMAND PENDING: LAUNCH BROWSER 5.5.3</w:t>
            </w:r>
          </w:p>
        </w:tc>
        <w:tc>
          <w:tcPr>
            <w:tcW w:w="3776" w:type="dxa"/>
            <w:tcBorders>
              <w:left w:val="single" w:sz="4" w:space="0" w:color="auto"/>
              <w:right w:val="single" w:sz="4" w:space="0" w:color="auto"/>
            </w:tcBorders>
          </w:tcPr>
          <w:p w14:paraId="1277AA14" w14:textId="77777777" w:rsidR="00BF46E1" w:rsidRPr="0041528A" w:rsidRDefault="00BF46E1" w:rsidP="00195D76">
            <w:pPr>
              <w:pStyle w:val="TAL"/>
            </w:pPr>
          </w:p>
        </w:tc>
      </w:tr>
      <w:tr w:rsidR="00BF46E1" w:rsidRPr="0041528A" w14:paraId="142210B1" w14:textId="77777777" w:rsidTr="00195D76">
        <w:trPr>
          <w:cantSplit/>
          <w:jc w:val="center"/>
        </w:trPr>
        <w:tc>
          <w:tcPr>
            <w:tcW w:w="737" w:type="dxa"/>
            <w:tcBorders>
              <w:left w:val="single" w:sz="4" w:space="0" w:color="auto"/>
              <w:right w:val="single" w:sz="4" w:space="0" w:color="auto"/>
            </w:tcBorders>
          </w:tcPr>
          <w:p w14:paraId="712FE0AB" w14:textId="77777777" w:rsidR="00BF46E1" w:rsidRPr="0041528A" w:rsidRDefault="00BF46E1" w:rsidP="00195D76">
            <w:pPr>
              <w:pStyle w:val="TAC"/>
            </w:pPr>
            <w:r w:rsidRPr="0041528A">
              <w:t>29</w:t>
            </w:r>
          </w:p>
        </w:tc>
        <w:tc>
          <w:tcPr>
            <w:tcW w:w="1282" w:type="dxa"/>
            <w:tcBorders>
              <w:left w:val="single" w:sz="4" w:space="0" w:color="auto"/>
              <w:right w:val="single" w:sz="4" w:space="0" w:color="auto"/>
            </w:tcBorders>
          </w:tcPr>
          <w:p w14:paraId="54CAFD4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A626748"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7C20DF43" w14:textId="77777777" w:rsidR="00BF46E1" w:rsidRPr="0041528A" w:rsidRDefault="00BF46E1" w:rsidP="00195D76">
            <w:pPr>
              <w:pStyle w:val="TAL"/>
            </w:pPr>
          </w:p>
        </w:tc>
      </w:tr>
      <w:tr w:rsidR="00BF46E1" w:rsidRPr="0041528A" w14:paraId="69B66446" w14:textId="77777777" w:rsidTr="00195D76">
        <w:trPr>
          <w:cantSplit/>
          <w:jc w:val="center"/>
        </w:trPr>
        <w:tc>
          <w:tcPr>
            <w:tcW w:w="737" w:type="dxa"/>
            <w:tcBorders>
              <w:left w:val="single" w:sz="4" w:space="0" w:color="auto"/>
              <w:right w:val="single" w:sz="4" w:space="0" w:color="auto"/>
            </w:tcBorders>
          </w:tcPr>
          <w:p w14:paraId="79E719CF" w14:textId="77777777" w:rsidR="00BF46E1" w:rsidRPr="0041528A" w:rsidRDefault="00BF46E1" w:rsidP="00195D76">
            <w:pPr>
              <w:pStyle w:val="TAC"/>
            </w:pPr>
            <w:r w:rsidRPr="0041528A">
              <w:t>30</w:t>
            </w:r>
          </w:p>
        </w:tc>
        <w:tc>
          <w:tcPr>
            <w:tcW w:w="1282" w:type="dxa"/>
            <w:tcBorders>
              <w:left w:val="single" w:sz="4" w:space="0" w:color="auto"/>
              <w:right w:val="single" w:sz="4" w:space="0" w:color="auto"/>
            </w:tcBorders>
          </w:tcPr>
          <w:p w14:paraId="31D60D4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BC8A9B8" w14:textId="77777777" w:rsidR="00BF46E1" w:rsidRPr="0041528A" w:rsidRDefault="00BF46E1" w:rsidP="00195D76">
            <w:pPr>
              <w:pStyle w:val="TAL"/>
            </w:pPr>
            <w:r w:rsidRPr="0041528A">
              <w:t>PROACTIVE COMMAND: LAUNCH BROWSER 5.5.3</w:t>
            </w:r>
          </w:p>
        </w:tc>
        <w:tc>
          <w:tcPr>
            <w:tcW w:w="3776" w:type="dxa"/>
            <w:tcBorders>
              <w:left w:val="single" w:sz="4" w:space="0" w:color="auto"/>
              <w:right w:val="single" w:sz="4" w:space="0" w:color="auto"/>
            </w:tcBorders>
          </w:tcPr>
          <w:p w14:paraId="5C23EFE1"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7C12B664" w14:textId="77777777" w:rsidTr="00195D76">
        <w:trPr>
          <w:cantSplit/>
          <w:jc w:val="center"/>
        </w:trPr>
        <w:tc>
          <w:tcPr>
            <w:tcW w:w="737" w:type="dxa"/>
            <w:tcBorders>
              <w:left w:val="single" w:sz="4" w:space="0" w:color="auto"/>
              <w:right w:val="single" w:sz="4" w:space="0" w:color="auto"/>
            </w:tcBorders>
          </w:tcPr>
          <w:p w14:paraId="1531D3F5" w14:textId="77777777" w:rsidR="00BF46E1" w:rsidRPr="0041528A" w:rsidRDefault="00BF46E1" w:rsidP="00195D76">
            <w:pPr>
              <w:pStyle w:val="TAC"/>
            </w:pPr>
            <w:r w:rsidRPr="0041528A">
              <w:t>31</w:t>
            </w:r>
          </w:p>
        </w:tc>
        <w:tc>
          <w:tcPr>
            <w:tcW w:w="1282" w:type="dxa"/>
            <w:tcBorders>
              <w:left w:val="single" w:sz="4" w:space="0" w:color="auto"/>
              <w:right w:val="single" w:sz="4" w:space="0" w:color="auto"/>
            </w:tcBorders>
          </w:tcPr>
          <w:p w14:paraId="339D2184"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2E1B91AE"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72B09A0C" w14:textId="77777777" w:rsidR="00BF46E1" w:rsidRPr="0041528A" w:rsidRDefault="00BF46E1" w:rsidP="00195D76">
            <w:pPr>
              <w:pStyle w:val="TAL"/>
            </w:pPr>
            <w:r w:rsidRPr="0041528A">
              <w:t>[alpha identifier is displayed with normal font size]</w:t>
            </w:r>
          </w:p>
        </w:tc>
      </w:tr>
      <w:tr w:rsidR="00BF46E1" w:rsidRPr="0041528A" w14:paraId="3FD20C59" w14:textId="77777777" w:rsidTr="00195D76">
        <w:trPr>
          <w:cantSplit/>
          <w:jc w:val="center"/>
        </w:trPr>
        <w:tc>
          <w:tcPr>
            <w:tcW w:w="737" w:type="dxa"/>
            <w:tcBorders>
              <w:left w:val="single" w:sz="4" w:space="0" w:color="auto"/>
              <w:right w:val="single" w:sz="4" w:space="0" w:color="auto"/>
            </w:tcBorders>
          </w:tcPr>
          <w:p w14:paraId="74EC1A3A" w14:textId="77777777" w:rsidR="00BF46E1" w:rsidRPr="0041528A" w:rsidRDefault="00BF46E1" w:rsidP="00195D76">
            <w:pPr>
              <w:pStyle w:val="TAC"/>
            </w:pPr>
            <w:r w:rsidRPr="0041528A">
              <w:t>32</w:t>
            </w:r>
          </w:p>
        </w:tc>
        <w:tc>
          <w:tcPr>
            <w:tcW w:w="1282" w:type="dxa"/>
            <w:tcBorders>
              <w:left w:val="single" w:sz="4" w:space="0" w:color="auto"/>
              <w:right w:val="single" w:sz="4" w:space="0" w:color="auto"/>
            </w:tcBorders>
          </w:tcPr>
          <w:p w14:paraId="20B725AC"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2D2D020A"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32B40935" w14:textId="77777777" w:rsidR="00BF46E1" w:rsidRPr="0041528A" w:rsidRDefault="00BF46E1" w:rsidP="00195D76">
            <w:pPr>
              <w:pStyle w:val="TAL"/>
            </w:pPr>
            <w:r w:rsidRPr="0041528A">
              <w:t>[option: user confirmation]</w:t>
            </w:r>
          </w:p>
        </w:tc>
      </w:tr>
      <w:tr w:rsidR="00BF46E1" w:rsidRPr="0041528A" w14:paraId="0946B3BE" w14:textId="77777777" w:rsidTr="00195D76">
        <w:trPr>
          <w:cantSplit/>
          <w:jc w:val="center"/>
        </w:trPr>
        <w:tc>
          <w:tcPr>
            <w:tcW w:w="737" w:type="dxa"/>
            <w:tcBorders>
              <w:left w:val="single" w:sz="4" w:space="0" w:color="auto"/>
              <w:right w:val="single" w:sz="4" w:space="0" w:color="auto"/>
            </w:tcBorders>
          </w:tcPr>
          <w:p w14:paraId="783080DB" w14:textId="77777777" w:rsidR="00BF46E1" w:rsidRPr="0041528A" w:rsidRDefault="00BF46E1" w:rsidP="00195D76">
            <w:pPr>
              <w:pStyle w:val="TAC"/>
            </w:pPr>
            <w:r w:rsidRPr="0041528A">
              <w:t>33</w:t>
            </w:r>
          </w:p>
        </w:tc>
        <w:tc>
          <w:tcPr>
            <w:tcW w:w="1282" w:type="dxa"/>
            <w:tcBorders>
              <w:left w:val="single" w:sz="4" w:space="0" w:color="auto"/>
              <w:right w:val="single" w:sz="4" w:space="0" w:color="auto"/>
            </w:tcBorders>
          </w:tcPr>
          <w:p w14:paraId="77CC392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0BAA201" w14:textId="77777777" w:rsidR="00BF46E1" w:rsidRPr="0041528A" w:rsidRDefault="00BF46E1" w:rsidP="00195D76">
            <w:pPr>
              <w:pStyle w:val="TAL"/>
            </w:pPr>
            <w:r w:rsidRPr="0041528A">
              <w:t>TERMINAL RESPONSE: LAUNCH BROWSER 5.5.1</w:t>
            </w:r>
          </w:p>
        </w:tc>
        <w:tc>
          <w:tcPr>
            <w:tcW w:w="3776" w:type="dxa"/>
            <w:tcBorders>
              <w:left w:val="single" w:sz="4" w:space="0" w:color="auto"/>
              <w:right w:val="single" w:sz="4" w:space="0" w:color="auto"/>
            </w:tcBorders>
          </w:tcPr>
          <w:p w14:paraId="42E5E9CA" w14:textId="77777777" w:rsidR="00BF46E1" w:rsidRPr="0041528A" w:rsidRDefault="00BF46E1" w:rsidP="00195D76">
            <w:pPr>
              <w:pStyle w:val="TAL"/>
            </w:pPr>
            <w:r w:rsidRPr="0041528A">
              <w:t>[Command performed successfully]</w:t>
            </w:r>
          </w:p>
        </w:tc>
      </w:tr>
      <w:tr w:rsidR="00BF46E1" w:rsidRPr="0041528A" w14:paraId="7A1C643F" w14:textId="77777777" w:rsidTr="00195D76">
        <w:trPr>
          <w:cantSplit/>
          <w:jc w:val="center"/>
        </w:trPr>
        <w:tc>
          <w:tcPr>
            <w:tcW w:w="737" w:type="dxa"/>
            <w:tcBorders>
              <w:left w:val="single" w:sz="4" w:space="0" w:color="auto"/>
              <w:right w:val="single" w:sz="4" w:space="0" w:color="auto"/>
            </w:tcBorders>
          </w:tcPr>
          <w:p w14:paraId="786A2CD4" w14:textId="77777777" w:rsidR="00BF46E1" w:rsidRPr="0041528A" w:rsidRDefault="00BF46E1" w:rsidP="00195D76">
            <w:pPr>
              <w:pStyle w:val="TAC"/>
            </w:pPr>
            <w:r w:rsidRPr="0041528A">
              <w:t>34</w:t>
            </w:r>
          </w:p>
        </w:tc>
        <w:tc>
          <w:tcPr>
            <w:tcW w:w="1282" w:type="dxa"/>
            <w:tcBorders>
              <w:left w:val="single" w:sz="4" w:space="0" w:color="auto"/>
              <w:right w:val="single" w:sz="4" w:space="0" w:color="auto"/>
            </w:tcBorders>
          </w:tcPr>
          <w:p w14:paraId="1C46B2AF" w14:textId="77777777" w:rsidR="00BF46E1" w:rsidRPr="0041528A" w:rsidRDefault="00BF46E1" w:rsidP="00195D76">
            <w:pPr>
              <w:pStyle w:val="TAC"/>
            </w:pPr>
            <w:r w:rsidRPr="0041528A">
              <w:t xml:space="preserve">ME </w:t>
            </w:r>
            <w:r w:rsidRPr="0041528A">
              <w:sym w:font="Symbol" w:char="F0AE"/>
            </w:r>
            <w:r w:rsidRPr="0041528A">
              <w:t xml:space="preserve"> USS </w:t>
            </w:r>
          </w:p>
        </w:tc>
        <w:tc>
          <w:tcPr>
            <w:tcW w:w="2892" w:type="dxa"/>
            <w:tcBorders>
              <w:left w:val="single" w:sz="4" w:space="0" w:color="auto"/>
              <w:right w:val="single" w:sz="4" w:space="0" w:color="auto"/>
            </w:tcBorders>
          </w:tcPr>
          <w:p w14:paraId="5F41AC2E"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75773AEC"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3CA0385C" w14:textId="77777777" w:rsidTr="00195D76">
        <w:trPr>
          <w:cantSplit/>
          <w:jc w:val="center"/>
        </w:trPr>
        <w:tc>
          <w:tcPr>
            <w:tcW w:w="737" w:type="dxa"/>
            <w:tcBorders>
              <w:left w:val="single" w:sz="4" w:space="0" w:color="auto"/>
              <w:right w:val="single" w:sz="4" w:space="0" w:color="auto"/>
            </w:tcBorders>
          </w:tcPr>
          <w:p w14:paraId="2E3EB01C" w14:textId="77777777" w:rsidR="00BF46E1" w:rsidRPr="0041528A" w:rsidRDefault="00BF46E1" w:rsidP="00195D76">
            <w:pPr>
              <w:pStyle w:val="TAC"/>
            </w:pPr>
            <w:r w:rsidRPr="0041528A">
              <w:t>35</w:t>
            </w:r>
          </w:p>
        </w:tc>
        <w:tc>
          <w:tcPr>
            <w:tcW w:w="1282" w:type="dxa"/>
            <w:tcBorders>
              <w:left w:val="single" w:sz="4" w:space="0" w:color="auto"/>
              <w:right w:val="single" w:sz="4" w:space="0" w:color="auto"/>
            </w:tcBorders>
          </w:tcPr>
          <w:p w14:paraId="35F6F95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EC7556A"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2024BE2B" w14:textId="77777777" w:rsidR="00BF46E1" w:rsidRPr="0041528A" w:rsidRDefault="00BF46E1" w:rsidP="00195D76">
            <w:pPr>
              <w:pStyle w:val="TAL"/>
            </w:pPr>
          </w:p>
        </w:tc>
      </w:tr>
      <w:tr w:rsidR="00BF46E1" w:rsidRPr="0041528A" w14:paraId="4FFC7997" w14:textId="77777777" w:rsidTr="00195D76">
        <w:trPr>
          <w:cantSplit/>
          <w:jc w:val="center"/>
        </w:trPr>
        <w:tc>
          <w:tcPr>
            <w:tcW w:w="737" w:type="dxa"/>
            <w:tcBorders>
              <w:left w:val="single" w:sz="4" w:space="0" w:color="auto"/>
              <w:bottom w:val="single" w:sz="4" w:space="0" w:color="auto"/>
              <w:right w:val="single" w:sz="4" w:space="0" w:color="auto"/>
            </w:tcBorders>
          </w:tcPr>
          <w:p w14:paraId="699EF8DC" w14:textId="77777777" w:rsidR="00BF46E1" w:rsidRPr="0041528A" w:rsidRDefault="00BF46E1" w:rsidP="00195D76">
            <w:pPr>
              <w:pStyle w:val="TAC"/>
            </w:pPr>
            <w:r w:rsidRPr="0041528A">
              <w:t>36</w:t>
            </w:r>
          </w:p>
        </w:tc>
        <w:tc>
          <w:tcPr>
            <w:tcW w:w="1282" w:type="dxa"/>
            <w:tcBorders>
              <w:left w:val="single" w:sz="4" w:space="0" w:color="auto"/>
              <w:bottom w:val="single" w:sz="4" w:space="0" w:color="auto"/>
              <w:right w:val="single" w:sz="4" w:space="0" w:color="auto"/>
            </w:tcBorders>
          </w:tcPr>
          <w:p w14:paraId="12BE0F27"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bottom w:val="single" w:sz="4" w:space="0" w:color="auto"/>
              <w:right w:val="single" w:sz="4" w:space="0" w:color="auto"/>
            </w:tcBorders>
          </w:tcPr>
          <w:p w14:paraId="20580EFB" w14:textId="77777777" w:rsidR="00BF46E1" w:rsidRPr="0041528A" w:rsidRDefault="00BF46E1" w:rsidP="00195D76">
            <w:pPr>
              <w:pStyle w:val="TAL"/>
            </w:pPr>
            <w:r w:rsidRPr="0041528A">
              <w:t>The user verifies that the default Wap session is properly established.</w:t>
            </w:r>
          </w:p>
        </w:tc>
        <w:tc>
          <w:tcPr>
            <w:tcW w:w="3776" w:type="dxa"/>
            <w:tcBorders>
              <w:left w:val="single" w:sz="4" w:space="0" w:color="auto"/>
              <w:bottom w:val="single" w:sz="4" w:space="0" w:color="auto"/>
              <w:right w:val="single" w:sz="4" w:space="0" w:color="auto"/>
            </w:tcBorders>
          </w:tcPr>
          <w:p w14:paraId="6D43756B" w14:textId="77777777" w:rsidR="00BF46E1" w:rsidRPr="0041528A" w:rsidRDefault="00BF46E1" w:rsidP="00195D76">
            <w:pPr>
              <w:pStyle w:val="TAL"/>
            </w:pPr>
          </w:p>
        </w:tc>
      </w:tr>
    </w:tbl>
    <w:p w14:paraId="23D1691A" w14:textId="77777777" w:rsidR="00BF46E1" w:rsidRPr="0041528A" w:rsidRDefault="00BF46E1" w:rsidP="00BF46E1"/>
    <w:p w14:paraId="33B9DCB8" w14:textId="77777777" w:rsidR="00BF46E1" w:rsidRPr="0041528A" w:rsidRDefault="00BF46E1" w:rsidP="00BF46E1">
      <w:r w:rsidRPr="0041528A">
        <w:t>PROACTIVE COMMAND: LAUNCH BROWSER 5.5.1</w:t>
      </w:r>
    </w:p>
    <w:p w14:paraId="7C554340" w14:textId="77777777" w:rsidR="00BF46E1" w:rsidRPr="0041528A" w:rsidRDefault="00BF46E1" w:rsidP="00BF46E1">
      <w:r w:rsidRPr="0041528A">
        <w:t>Logically:</w:t>
      </w:r>
    </w:p>
    <w:p w14:paraId="6E01E83B" w14:textId="77777777" w:rsidR="00BF46E1" w:rsidRPr="0041528A" w:rsidRDefault="00BF46E1" w:rsidP="0041528A">
      <w:pPr>
        <w:pStyle w:val="EW"/>
      </w:pPr>
      <w:r w:rsidRPr="0041528A">
        <w:t>Command details</w:t>
      </w:r>
    </w:p>
    <w:p w14:paraId="5A37148C" w14:textId="77777777" w:rsidR="00BF46E1" w:rsidRPr="0041528A" w:rsidRDefault="00BF46E1" w:rsidP="0041528A">
      <w:pPr>
        <w:pStyle w:val="EW"/>
      </w:pPr>
      <w:r w:rsidRPr="0041528A">
        <w:tab/>
        <w:t>Command number:</w:t>
      </w:r>
      <w:r w:rsidRPr="0041528A">
        <w:tab/>
        <w:t>1</w:t>
      </w:r>
    </w:p>
    <w:p w14:paraId="0E1C151B" w14:textId="77777777" w:rsidR="00BF46E1" w:rsidRPr="0041528A" w:rsidRDefault="00BF46E1" w:rsidP="0041528A">
      <w:pPr>
        <w:pStyle w:val="EW"/>
      </w:pPr>
      <w:r w:rsidRPr="0041528A">
        <w:tab/>
        <w:t>Command type:</w:t>
      </w:r>
      <w:r w:rsidRPr="0041528A">
        <w:tab/>
        <w:t>LAUNCH BROWSER</w:t>
      </w:r>
    </w:p>
    <w:p w14:paraId="666262E8" w14:textId="77777777" w:rsidR="00BF46E1" w:rsidRPr="0041528A" w:rsidRDefault="00BF46E1" w:rsidP="0041528A">
      <w:pPr>
        <w:pStyle w:val="EW"/>
      </w:pPr>
      <w:r w:rsidRPr="0041528A">
        <w:tab/>
        <w:t>Command qualifier:</w:t>
      </w:r>
      <w:r w:rsidRPr="0041528A">
        <w:tab/>
        <w:t>launch browser, if not already launched</w:t>
      </w:r>
    </w:p>
    <w:p w14:paraId="67793DAA" w14:textId="77777777" w:rsidR="00BF46E1" w:rsidRPr="0041528A" w:rsidRDefault="00BF46E1" w:rsidP="0041528A">
      <w:pPr>
        <w:pStyle w:val="EW"/>
      </w:pPr>
      <w:r w:rsidRPr="0041528A">
        <w:t>Device identities</w:t>
      </w:r>
    </w:p>
    <w:p w14:paraId="313F855D" w14:textId="77777777" w:rsidR="00BF46E1" w:rsidRPr="0041528A" w:rsidRDefault="00BF46E1" w:rsidP="0041528A">
      <w:pPr>
        <w:pStyle w:val="EW"/>
      </w:pPr>
      <w:r w:rsidRPr="0041528A">
        <w:tab/>
        <w:t>Source device:</w:t>
      </w:r>
      <w:r w:rsidRPr="0041528A">
        <w:tab/>
        <w:t>UICC</w:t>
      </w:r>
    </w:p>
    <w:p w14:paraId="6CEC1C1F" w14:textId="77777777" w:rsidR="00BF46E1" w:rsidRPr="0041528A" w:rsidRDefault="00BF46E1" w:rsidP="0041528A">
      <w:pPr>
        <w:pStyle w:val="EW"/>
      </w:pPr>
      <w:r w:rsidRPr="0041528A">
        <w:tab/>
        <w:t>Destination device:</w:t>
      </w:r>
      <w:r w:rsidRPr="0041528A">
        <w:tab/>
        <w:t>ME</w:t>
      </w:r>
    </w:p>
    <w:p w14:paraId="38FFBB36" w14:textId="77777777" w:rsidR="00BF46E1" w:rsidRPr="0041528A" w:rsidRDefault="00BF46E1" w:rsidP="0041528A">
      <w:pPr>
        <w:pStyle w:val="EW"/>
      </w:pPr>
      <w:r w:rsidRPr="0041528A">
        <w:tab/>
        <w:t>URL</w:t>
      </w:r>
      <w:r w:rsidRPr="0041528A">
        <w:tab/>
      </w:r>
      <w:hyperlink r:id="rId27"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45BDDA76" w14:textId="77777777" w:rsidR="00BF46E1" w:rsidRPr="0041528A" w:rsidRDefault="00BF46E1" w:rsidP="0041528A">
      <w:pPr>
        <w:pStyle w:val="EW"/>
      </w:pPr>
      <w:r w:rsidRPr="0041528A">
        <w:t>Alpha Identifier</w:t>
      </w:r>
      <w:r w:rsidRPr="0041528A">
        <w:tab/>
        <w:t>"Defined URL 1"</w:t>
      </w:r>
    </w:p>
    <w:p w14:paraId="1F72C486" w14:textId="77777777" w:rsidR="00BF46E1" w:rsidRPr="0041528A" w:rsidRDefault="00BF46E1" w:rsidP="0041528A">
      <w:pPr>
        <w:pStyle w:val="EW"/>
      </w:pPr>
      <w:r w:rsidRPr="0041528A">
        <w:t>Text Attribute</w:t>
      </w:r>
    </w:p>
    <w:p w14:paraId="10EA127D" w14:textId="77777777" w:rsidR="00BF46E1" w:rsidRPr="0041528A" w:rsidRDefault="00BF46E1" w:rsidP="0041528A">
      <w:pPr>
        <w:pStyle w:val="EW"/>
      </w:pPr>
      <w:r w:rsidRPr="0041528A">
        <w:tab/>
        <w:t>Formatting position:</w:t>
      </w:r>
      <w:r w:rsidRPr="0041528A">
        <w:tab/>
        <w:t>0</w:t>
      </w:r>
    </w:p>
    <w:p w14:paraId="7ED3F5A9" w14:textId="77777777" w:rsidR="00BF46E1" w:rsidRPr="0041528A" w:rsidRDefault="00BF46E1" w:rsidP="0041528A">
      <w:pPr>
        <w:pStyle w:val="EW"/>
      </w:pPr>
      <w:r w:rsidRPr="0041528A">
        <w:tab/>
        <w:t>Formatting length:</w:t>
      </w:r>
      <w:r w:rsidRPr="0041528A">
        <w:tab/>
        <w:t>13</w:t>
      </w:r>
    </w:p>
    <w:p w14:paraId="248453B3" w14:textId="77777777" w:rsidR="00BF46E1" w:rsidRPr="0041528A" w:rsidRDefault="00BF46E1" w:rsidP="0041528A">
      <w:pPr>
        <w:pStyle w:val="EW"/>
      </w:pPr>
      <w:r w:rsidRPr="0041528A">
        <w:tab/>
        <w:t>Formatting mode:</w:t>
      </w:r>
      <w:r w:rsidRPr="0041528A">
        <w:tab/>
        <w:t>Left Alignment, Small Font, Bold Off, Italic Off, Underline Off, Strikethrough Off</w:t>
      </w:r>
    </w:p>
    <w:p w14:paraId="038BC4E2" w14:textId="77777777" w:rsidR="00BF46E1" w:rsidRPr="0041528A" w:rsidRDefault="00BF46E1" w:rsidP="0041528A">
      <w:pPr>
        <w:pStyle w:val="EX"/>
      </w:pPr>
      <w:r w:rsidRPr="0041528A">
        <w:t>Colour:</w:t>
      </w:r>
      <w:r w:rsidRPr="0041528A">
        <w:tab/>
        <w:t>Dark Green Foreground, Bright Yellow Background</w:t>
      </w:r>
    </w:p>
    <w:p w14:paraId="240CD730" w14:textId="77777777" w:rsidR="00BF46E1" w:rsidRPr="0041528A" w:rsidRDefault="00BF46E1" w:rsidP="00BF46E1">
      <w:r w:rsidRPr="0041528A">
        <w:t>Coding:</w:t>
      </w:r>
    </w:p>
    <w:p w14:paraId="1BA8120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68B5FC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9C9266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4D25724"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465DC3E"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72BEFA0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38AF80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558CB7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A82D8FE"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68CB61A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D6E84F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3F0834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CE9ECF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534074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809443C" w14:textId="77777777" w:rsidR="00BF46E1" w:rsidRPr="0041528A" w:rsidRDefault="00BF46E1" w:rsidP="00195D76">
            <w:pPr>
              <w:pStyle w:val="TAC"/>
            </w:pPr>
            <w:r w:rsidRPr="0041528A">
              <w:t>31</w:t>
            </w:r>
          </w:p>
        </w:tc>
      </w:tr>
      <w:tr w:rsidR="00BF46E1" w:rsidRPr="0041528A" w14:paraId="4732B424" w14:textId="77777777" w:rsidTr="00195D76">
        <w:trPr>
          <w:jc w:val="center"/>
        </w:trPr>
        <w:tc>
          <w:tcPr>
            <w:tcW w:w="1134" w:type="dxa"/>
            <w:tcBorders>
              <w:right w:val="single" w:sz="4" w:space="0" w:color="auto"/>
            </w:tcBorders>
          </w:tcPr>
          <w:p w14:paraId="1BE7298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E318CD2"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1DF4072B"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35C3BCE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1330AA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E2C00CF"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4927C6C3"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1600FE36"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3F250927"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0ADCE51A"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74DD84E"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0701B93"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7DEBE2E" w14:textId="77777777" w:rsidR="00BF46E1" w:rsidRPr="0041528A" w:rsidRDefault="00BF46E1" w:rsidP="00195D76">
            <w:pPr>
              <w:pStyle w:val="TAC"/>
            </w:pPr>
            <w:r w:rsidRPr="0041528A">
              <w:t>2E</w:t>
            </w:r>
          </w:p>
        </w:tc>
      </w:tr>
      <w:tr w:rsidR="00BF46E1" w:rsidRPr="0041528A" w14:paraId="730E58AF" w14:textId="77777777" w:rsidTr="00195D76">
        <w:trPr>
          <w:jc w:val="center"/>
        </w:trPr>
        <w:tc>
          <w:tcPr>
            <w:tcW w:w="1134" w:type="dxa"/>
            <w:tcBorders>
              <w:right w:val="single" w:sz="4" w:space="0" w:color="auto"/>
            </w:tcBorders>
          </w:tcPr>
          <w:p w14:paraId="7F35A33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7C36287"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2DA79E19"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126902BF"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619B0ECF"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14940899"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0E1A908E"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2C284931"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208C99B8"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CF1F52B"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9575DD7"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27B7FE8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8ACAA4E" w14:textId="77777777" w:rsidR="00BF46E1" w:rsidRPr="0041528A" w:rsidRDefault="00BF46E1" w:rsidP="00195D76">
            <w:pPr>
              <w:pStyle w:val="TAC"/>
            </w:pPr>
            <w:r w:rsidRPr="0041528A">
              <w:t>66</w:t>
            </w:r>
          </w:p>
        </w:tc>
      </w:tr>
      <w:tr w:rsidR="00BF46E1" w:rsidRPr="0041528A" w14:paraId="5AFA11A4" w14:textId="77777777" w:rsidTr="00195D76">
        <w:trPr>
          <w:jc w:val="center"/>
        </w:trPr>
        <w:tc>
          <w:tcPr>
            <w:tcW w:w="1134" w:type="dxa"/>
            <w:tcBorders>
              <w:right w:val="single" w:sz="4" w:space="0" w:color="auto"/>
            </w:tcBorders>
          </w:tcPr>
          <w:p w14:paraId="086D366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0CDA905"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CDA1236"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4F982F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3217C3E"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46A839C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EBE612A"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28A24D1E"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75754EF6"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3063361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91FF563"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A15C4AA"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0265E3E" w14:textId="77777777" w:rsidR="00BF46E1" w:rsidRPr="0041528A" w:rsidRDefault="00BF46E1" w:rsidP="00195D76">
            <w:pPr>
              <w:pStyle w:val="TAC"/>
            </w:pPr>
            <w:r w:rsidRPr="0041528A">
              <w:t>04</w:t>
            </w:r>
          </w:p>
        </w:tc>
      </w:tr>
      <w:tr w:rsidR="00BF46E1" w:rsidRPr="0041528A" w14:paraId="44F538B9" w14:textId="77777777" w:rsidTr="00195D76">
        <w:trPr>
          <w:jc w:val="center"/>
        </w:trPr>
        <w:tc>
          <w:tcPr>
            <w:tcW w:w="1134" w:type="dxa"/>
            <w:tcBorders>
              <w:right w:val="single" w:sz="4" w:space="0" w:color="auto"/>
            </w:tcBorders>
          </w:tcPr>
          <w:p w14:paraId="4683A55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36B880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F4F1518"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67E9004D"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70BD67DB" w14:textId="77777777" w:rsidR="00BF46E1" w:rsidRPr="0041528A" w:rsidRDefault="00BF46E1" w:rsidP="00195D76">
            <w:pPr>
              <w:pStyle w:val="TAC"/>
            </w:pPr>
            <w:r w:rsidRPr="0041528A">
              <w:t>B4</w:t>
            </w:r>
          </w:p>
        </w:tc>
        <w:tc>
          <w:tcPr>
            <w:tcW w:w="567" w:type="dxa"/>
            <w:tcBorders>
              <w:top w:val="single" w:sz="4" w:space="0" w:color="auto"/>
              <w:left w:val="single" w:sz="4" w:space="0" w:color="auto"/>
            </w:tcBorders>
          </w:tcPr>
          <w:p w14:paraId="2D462D41" w14:textId="77777777" w:rsidR="00BF46E1" w:rsidRPr="0041528A" w:rsidRDefault="00BF46E1" w:rsidP="00195D76">
            <w:pPr>
              <w:pStyle w:val="TAC"/>
            </w:pPr>
          </w:p>
        </w:tc>
        <w:tc>
          <w:tcPr>
            <w:tcW w:w="567" w:type="dxa"/>
            <w:tcBorders>
              <w:top w:val="single" w:sz="4" w:space="0" w:color="auto"/>
            </w:tcBorders>
          </w:tcPr>
          <w:p w14:paraId="7842D147" w14:textId="77777777" w:rsidR="00BF46E1" w:rsidRPr="0041528A" w:rsidRDefault="00BF46E1" w:rsidP="00195D76">
            <w:pPr>
              <w:pStyle w:val="TAC"/>
            </w:pPr>
          </w:p>
        </w:tc>
        <w:tc>
          <w:tcPr>
            <w:tcW w:w="567" w:type="dxa"/>
            <w:tcBorders>
              <w:top w:val="single" w:sz="4" w:space="0" w:color="auto"/>
            </w:tcBorders>
          </w:tcPr>
          <w:p w14:paraId="3663999D" w14:textId="77777777" w:rsidR="00BF46E1" w:rsidRPr="0041528A" w:rsidRDefault="00BF46E1" w:rsidP="00195D76">
            <w:pPr>
              <w:pStyle w:val="TAC"/>
            </w:pPr>
          </w:p>
        </w:tc>
        <w:tc>
          <w:tcPr>
            <w:tcW w:w="567" w:type="dxa"/>
            <w:tcBorders>
              <w:top w:val="single" w:sz="4" w:space="0" w:color="auto"/>
            </w:tcBorders>
          </w:tcPr>
          <w:p w14:paraId="2608E996" w14:textId="77777777" w:rsidR="00BF46E1" w:rsidRPr="0041528A" w:rsidRDefault="00BF46E1" w:rsidP="00195D76">
            <w:pPr>
              <w:pStyle w:val="TAC"/>
            </w:pPr>
          </w:p>
        </w:tc>
        <w:tc>
          <w:tcPr>
            <w:tcW w:w="567" w:type="dxa"/>
            <w:tcBorders>
              <w:top w:val="single" w:sz="4" w:space="0" w:color="auto"/>
            </w:tcBorders>
          </w:tcPr>
          <w:p w14:paraId="3EF5F942" w14:textId="77777777" w:rsidR="00BF46E1" w:rsidRPr="0041528A" w:rsidRDefault="00BF46E1" w:rsidP="00195D76">
            <w:pPr>
              <w:pStyle w:val="TAC"/>
            </w:pPr>
          </w:p>
        </w:tc>
        <w:tc>
          <w:tcPr>
            <w:tcW w:w="567" w:type="dxa"/>
            <w:tcBorders>
              <w:top w:val="single" w:sz="4" w:space="0" w:color="auto"/>
            </w:tcBorders>
          </w:tcPr>
          <w:p w14:paraId="7D6823AD" w14:textId="77777777" w:rsidR="00BF46E1" w:rsidRPr="0041528A" w:rsidRDefault="00BF46E1" w:rsidP="00195D76">
            <w:pPr>
              <w:pStyle w:val="TAC"/>
            </w:pPr>
          </w:p>
        </w:tc>
        <w:tc>
          <w:tcPr>
            <w:tcW w:w="567" w:type="dxa"/>
            <w:tcBorders>
              <w:top w:val="single" w:sz="4" w:space="0" w:color="auto"/>
            </w:tcBorders>
          </w:tcPr>
          <w:p w14:paraId="1F2DA7B9" w14:textId="77777777" w:rsidR="00BF46E1" w:rsidRPr="0041528A" w:rsidRDefault="00BF46E1" w:rsidP="00195D76">
            <w:pPr>
              <w:pStyle w:val="TAC"/>
            </w:pPr>
          </w:p>
        </w:tc>
        <w:tc>
          <w:tcPr>
            <w:tcW w:w="567" w:type="dxa"/>
            <w:tcBorders>
              <w:top w:val="single" w:sz="4" w:space="0" w:color="auto"/>
            </w:tcBorders>
          </w:tcPr>
          <w:p w14:paraId="3588320F" w14:textId="77777777" w:rsidR="00BF46E1" w:rsidRPr="0041528A" w:rsidRDefault="00BF46E1" w:rsidP="00195D76">
            <w:pPr>
              <w:pStyle w:val="TAC"/>
            </w:pPr>
          </w:p>
        </w:tc>
      </w:tr>
    </w:tbl>
    <w:p w14:paraId="0E8DF1CB" w14:textId="77777777" w:rsidR="00BF46E1" w:rsidRPr="0041528A" w:rsidRDefault="00BF46E1" w:rsidP="00BF46E1"/>
    <w:p w14:paraId="7681B164" w14:textId="77777777" w:rsidR="00BF46E1" w:rsidRPr="0041528A" w:rsidRDefault="00BF46E1" w:rsidP="00BF46E1">
      <w:r w:rsidRPr="0041528A">
        <w:t>PROACTIVE COMMAND: LAUNCH BROWSER 5.5.2</w:t>
      </w:r>
    </w:p>
    <w:p w14:paraId="687F2F74" w14:textId="77777777" w:rsidR="00BF46E1" w:rsidRPr="0041528A" w:rsidRDefault="00BF46E1" w:rsidP="00BF46E1">
      <w:r w:rsidRPr="0041528A">
        <w:t>Logically:</w:t>
      </w:r>
    </w:p>
    <w:p w14:paraId="724C6528" w14:textId="77777777" w:rsidR="00BF46E1" w:rsidRPr="0041528A" w:rsidRDefault="00BF46E1" w:rsidP="0041528A">
      <w:pPr>
        <w:pStyle w:val="EW"/>
      </w:pPr>
      <w:r w:rsidRPr="0041528A">
        <w:t>Command details</w:t>
      </w:r>
    </w:p>
    <w:p w14:paraId="77D19E92" w14:textId="77777777" w:rsidR="00BF46E1" w:rsidRPr="0041528A" w:rsidRDefault="00BF46E1" w:rsidP="0041528A">
      <w:pPr>
        <w:pStyle w:val="EW"/>
      </w:pPr>
      <w:r w:rsidRPr="0041528A">
        <w:lastRenderedPageBreak/>
        <w:tab/>
        <w:t>Command number:</w:t>
      </w:r>
      <w:r w:rsidRPr="0041528A">
        <w:tab/>
        <w:t>1</w:t>
      </w:r>
    </w:p>
    <w:p w14:paraId="3FBD4EBC" w14:textId="77777777" w:rsidR="00BF46E1" w:rsidRPr="0041528A" w:rsidRDefault="00BF46E1" w:rsidP="0041528A">
      <w:pPr>
        <w:pStyle w:val="EW"/>
      </w:pPr>
      <w:r w:rsidRPr="0041528A">
        <w:tab/>
        <w:t>Command type:</w:t>
      </w:r>
      <w:r w:rsidRPr="0041528A">
        <w:tab/>
        <w:t>LAUNCH BROWSER</w:t>
      </w:r>
    </w:p>
    <w:p w14:paraId="5C825A56" w14:textId="77777777" w:rsidR="00BF46E1" w:rsidRPr="0041528A" w:rsidRDefault="00BF46E1" w:rsidP="0041528A">
      <w:pPr>
        <w:pStyle w:val="EW"/>
      </w:pPr>
      <w:r w:rsidRPr="0041528A">
        <w:tab/>
        <w:t>Command qualifier:</w:t>
      </w:r>
      <w:r w:rsidRPr="0041528A">
        <w:tab/>
        <w:t>launch browser, if not already launched</w:t>
      </w:r>
    </w:p>
    <w:p w14:paraId="0FD07F7E" w14:textId="77777777" w:rsidR="00BF46E1" w:rsidRPr="0041528A" w:rsidRDefault="00BF46E1" w:rsidP="0041528A">
      <w:pPr>
        <w:pStyle w:val="EW"/>
      </w:pPr>
      <w:r w:rsidRPr="0041528A">
        <w:t>Device identities</w:t>
      </w:r>
    </w:p>
    <w:p w14:paraId="4CB7CDFA" w14:textId="77777777" w:rsidR="00BF46E1" w:rsidRPr="0041528A" w:rsidRDefault="00BF46E1" w:rsidP="0041528A">
      <w:pPr>
        <w:pStyle w:val="EW"/>
      </w:pPr>
      <w:r w:rsidRPr="0041528A">
        <w:tab/>
        <w:t>Source device:</w:t>
      </w:r>
      <w:r w:rsidRPr="0041528A">
        <w:tab/>
        <w:t>UICC</w:t>
      </w:r>
    </w:p>
    <w:p w14:paraId="4265DB6B" w14:textId="77777777" w:rsidR="00BF46E1" w:rsidRPr="0041528A" w:rsidRDefault="00BF46E1" w:rsidP="0041528A">
      <w:pPr>
        <w:pStyle w:val="EW"/>
      </w:pPr>
      <w:r w:rsidRPr="0041528A">
        <w:tab/>
        <w:t>Destination device:</w:t>
      </w:r>
      <w:r w:rsidRPr="0041528A">
        <w:tab/>
        <w:t>ME</w:t>
      </w:r>
    </w:p>
    <w:p w14:paraId="589F6B6A" w14:textId="77777777" w:rsidR="00BF46E1" w:rsidRPr="0041528A" w:rsidRDefault="00BF46E1" w:rsidP="0041528A">
      <w:pPr>
        <w:pStyle w:val="EW"/>
      </w:pPr>
      <w:r w:rsidRPr="0041528A">
        <w:tab/>
        <w:t>URL</w:t>
      </w:r>
      <w:r w:rsidRPr="0041528A">
        <w:tab/>
      </w:r>
      <w:hyperlink r:id="rId28"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76E8AFA6" w14:textId="77777777" w:rsidR="00BF46E1" w:rsidRPr="0041528A" w:rsidRDefault="00BF46E1" w:rsidP="0041528A">
      <w:pPr>
        <w:pStyle w:val="EW"/>
      </w:pPr>
      <w:r w:rsidRPr="0041528A">
        <w:t>Alpha Identifier</w:t>
      </w:r>
      <w:r w:rsidRPr="0041528A">
        <w:tab/>
        <w:t>"Defined URL 2"</w:t>
      </w:r>
    </w:p>
    <w:p w14:paraId="57A773F5" w14:textId="77777777" w:rsidR="00BF46E1" w:rsidRPr="0041528A" w:rsidRDefault="00BF46E1" w:rsidP="0041528A">
      <w:pPr>
        <w:pStyle w:val="EW"/>
      </w:pPr>
      <w:r w:rsidRPr="0041528A">
        <w:t>Text Attribute</w:t>
      </w:r>
    </w:p>
    <w:p w14:paraId="4E185332" w14:textId="77777777" w:rsidR="00BF46E1" w:rsidRPr="0041528A" w:rsidRDefault="00BF46E1" w:rsidP="0041528A">
      <w:pPr>
        <w:pStyle w:val="EW"/>
      </w:pPr>
      <w:r w:rsidRPr="0041528A">
        <w:tab/>
        <w:t>Formatting position:</w:t>
      </w:r>
      <w:r w:rsidRPr="0041528A">
        <w:tab/>
        <w:t>0</w:t>
      </w:r>
    </w:p>
    <w:p w14:paraId="163C9329" w14:textId="77777777" w:rsidR="00BF46E1" w:rsidRPr="0041528A" w:rsidRDefault="00BF46E1" w:rsidP="0041528A">
      <w:pPr>
        <w:pStyle w:val="EW"/>
      </w:pPr>
      <w:r w:rsidRPr="0041528A">
        <w:tab/>
        <w:t>Formatting length:</w:t>
      </w:r>
      <w:r w:rsidRPr="0041528A">
        <w:tab/>
        <w:t>13</w:t>
      </w:r>
    </w:p>
    <w:p w14:paraId="2CE6583F"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1BD44640" w14:textId="77777777" w:rsidR="00BF46E1" w:rsidRPr="0041528A" w:rsidRDefault="00BF46E1" w:rsidP="0041528A">
      <w:pPr>
        <w:pStyle w:val="EX"/>
      </w:pPr>
      <w:r w:rsidRPr="0041528A">
        <w:t>Colour:</w:t>
      </w:r>
      <w:r w:rsidRPr="0041528A">
        <w:tab/>
        <w:t>Dark Green Foreground, Bright Yellow Background</w:t>
      </w:r>
    </w:p>
    <w:p w14:paraId="3997C52A" w14:textId="77777777" w:rsidR="00BF46E1" w:rsidRPr="0041528A" w:rsidRDefault="00BF46E1" w:rsidP="00BF46E1">
      <w:r w:rsidRPr="0041528A">
        <w:t>Coding:</w:t>
      </w:r>
    </w:p>
    <w:p w14:paraId="0E73B3C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03FD32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7C492C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B3F28E5"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1109BCD"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535F3A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1D1CC0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88DDBE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539E3D7"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08E68E6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FF2542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E92EEE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5E3D72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0C0E43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2FF8938" w14:textId="77777777" w:rsidR="00BF46E1" w:rsidRPr="0041528A" w:rsidRDefault="00BF46E1" w:rsidP="00195D76">
            <w:pPr>
              <w:pStyle w:val="TAC"/>
            </w:pPr>
            <w:r w:rsidRPr="0041528A">
              <w:t>31</w:t>
            </w:r>
          </w:p>
        </w:tc>
      </w:tr>
      <w:tr w:rsidR="00BF46E1" w:rsidRPr="0041528A" w14:paraId="10CD28B3" w14:textId="77777777" w:rsidTr="00195D76">
        <w:trPr>
          <w:jc w:val="center"/>
        </w:trPr>
        <w:tc>
          <w:tcPr>
            <w:tcW w:w="1134" w:type="dxa"/>
            <w:tcBorders>
              <w:right w:val="single" w:sz="4" w:space="0" w:color="auto"/>
            </w:tcBorders>
          </w:tcPr>
          <w:p w14:paraId="5B9466A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7329BEF"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1B95116B"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40C9F76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F2634B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7C03C33"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44D23875"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4FCCC8BB"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7E3D7ACE"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179D3EFA"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685C654"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5163F42"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185B066" w14:textId="77777777" w:rsidR="00BF46E1" w:rsidRPr="0041528A" w:rsidRDefault="00BF46E1" w:rsidP="00195D76">
            <w:pPr>
              <w:pStyle w:val="TAC"/>
            </w:pPr>
            <w:r w:rsidRPr="0041528A">
              <w:t>2E</w:t>
            </w:r>
          </w:p>
        </w:tc>
      </w:tr>
      <w:tr w:rsidR="00BF46E1" w:rsidRPr="0041528A" w14:paraId="5FC85AE8" w14:textId="77777777" w:rsidTr="00195D76">
        <w:trPr>
          <w:jc w:val="center"/>
        </w:trPr>
        <w:tc>
          <w:tcPr>
            <w:tcW w:w="1134" w:type="dxa"/>
            <w:tcBorders>
              <w:right w:val="single" w:sz="4" w:space="0" w:color="auto"/>
            </w:tcBorders>
          </w:tcPr>
          <w:p w14:paraId="299F273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9B0D1DB"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6F6FAD13"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2A4FAF09"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4DFAACEF"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24C91D4D"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5275C998"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0BC3B605"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6E2AA392"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4D21C5C"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3B96ED3C"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2817DB5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647139E" w14:textId="77777777" w:rsidR="00BF46E1" w:rsidRPr="0041528A" w:rsidRDefault="00BF46E1" w:rsidP="00195D76">
            <w:pPr>
              <w:pStyle w:val="TAC"/>
            </w:pPr>
            <w:r w:rsidRPr="0041528A">
              <w:t>66</w:t>
            </w:r>
          </w:p>
        </w:tc>
      </w:tr>
      <w:tr w:rsidR="00BF46E1" w:rsidRPr="0041528A" w14:paraId="1D6B2D6F" w14:textId="77777777" w:rsidTr="00195D76">
        <w:trPr>
          <w:jc w:val="center"/>
        </w:trPr>
        <w:tc>
          <w:tcPr>
            <w:tcW w:w="1134" w:type="dxa"/>
            <w:tcBorders>
              <w:right w:val="single" w:sz="4" w:space="0" w:color="auto"/>
            </w:tcBorders>
          </w:tcPr>
          <w:p w14:paraId="24544D3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1226BFA"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3095367B"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757CC4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E45619E"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6BEB45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D19C540"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70B0F8F2"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504B4DCE"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73F4B54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DDB0551"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2667A19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0AFA573" w14:textId="77777777" w:rsidR="00BF46E1" w:rsidRPr="0041528A" w:rsidRDefault="00BF46E1" w:rsidP="00195D76">
            <w:pPr>
              <w:pStyle w:val="TAC"/>
            </w:pPr>
            <w:r w:rsidRPr="0041528A">
              <w:t>04</w:t>
            </w:r>
          </w:p>
        </w:tc>
      </w:tr>
      <w:tr w:rsidR="00BF46E1" w:rsidRPr="0041528A" w14:paraId="28CE58B3" w14:textId="77777777" w:rsidTr="00195D76">
        <w:trPr>
          <w:jc w:val="center"/>
        </w:trPr>
        <w:tc>
          <w:tcPr>
            <w:tcW w:w="1134" w:type="dxa"/>
            <w:tcBorders>
              <w:right w:val="single" w:sz="4" w:space="0" w:color="auto"/>
            </w:tcBorders>
          </w:tcPr>
          <w:p w14:paraId="33BAAA2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B1E882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D5A7F9B"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13DE610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53D5655" w14:textId="77777777" w:rsidR="00BF46E1" w:rsidRPr="0041528A" w:rsidRDefault="00BF46E1" w:rsidP="00195D76">
            <w:pPr>
              <w:pStyle w:val="TAC"/>
            </w:pPr>
            <w:r w:rsidRPr="0041528A">
              <w:t>B4</w:t>
            </w:r>
          </w:p>
        </w:tc>
        <w:tc>
          <w:tcPr>
            <w:tcW w:w="567" w:type="dxa"/>
            <w:tcBorders>
              <w:top w:val="single" w:sz="4" w:space="0" w:color="auto"/>
              <w:left w:val="single" w:sz="4" w:space="0" w:color="auto"/>
            </w:tcBorders>
          </w:tcPr>
          <w:p w14:paraId="2D25E055" w14:textId="77777777" w:rsidR="00BF46E1" w:rsidRPr="0041528A" w:rsidRDefault="00BF46E1" w:rsidP="00195D76">
            <w:pPr>
              <w:pStyle w:val="TAC"/>
            </w:pPr>
          </w:p>
        </w:tc>
        <w:tc>
          <w:tcPr>
            <w:tcW w:w="567" w:type="dxa"/>
            <w:tcBorders>
              <w:top w:val="single" w:sz="4" w:space="0" w:color="auto"/>
            </w:tcBorders>
          </w:tcPr>
          <w:p w14:paraId="211BF479" w14:textId="77777777" w:rsidR="00BF46E1" w:rsidRPr="0041528A" w:rsidRDefault="00BF46E1" w:rsidP="00195D76">
            <w:pPr>
              <w:pStyle w:val="TAC"/>
            </w:pPr>
          </w:p>
        </w:tc>
        <w:tc>
          <w:tcPr>
            <w:tcW w:w="567" w:type="dxa"/>
            <w:tcBorders>
              <w:top w:val="single" w:sz="4" w:space="0" w:color="auto"/>
            </w:tcBorders>
          </w:tcPr>
          <w:p w14:paraId="487E8665" w14:textId="77777777" w:rsidR="00BF46E1" w:rsidRPr="0041528A" w:rsidRDefault="00BF46E1" w:rsidP="00195D76">
            <w:pPr>
              <w:pStyle w:val="TAC"/>
            </w:pPr>
          </w:p>
        </w:tc>
        <w:tc>
          <w:tcPr>
            <w:tcW w:w="567" w:type="dxa"/>
            <w:tcBorders>
              <w:top w:val="single" w:sz="4" w:space="0" w:color="auto"/>
            </w:tcBorders>
          </w:tcPr>
          <w:p w14:paraId="38F6B2A0" w14:textId="77777777" w:rsidR="00BF46E1" w:rsidRPr="0041528A" w:rsidRDefault="00BF46E1" w:rsidP="00195D76">
            <w:pPr>
              <w:pStyle w:val="TAC"/>
            </w:pPr>
          </w:p>
        </w:tc>
        <w:tc>
          <w:tcPr>
            <w:tcW w:w="567" w:type="dxa"/>
            <w:tcBorders>
              <w:top w:val="single" w:sz="4" w:space="0" w:color="auto"/>
            </w:tcBorders>
          </w:tcPr>
          <w:p w14:paraId="6B2F671C" w14:textId="77777777" w:rsidR="00BF46E1" w:rsidRPr="0041528A" w:rsidRDefault="00BF46E1" w:rsidP="00195D76">
            <w:pPr>
              <w:pStyle w:val="TAC"/>
            </w:pPr>
          </w:p>
        </w:tc>
        <w:tc>
          <w:tcPr>
            <w:tcW w:w="567" w:type="dxa"/>
            <w:tcBorders>
              <w:top w:val="single" w:sz="4" w:space="0" w:color="auto"/>
            </w:tcBorders>
          </w:tcPr>
          <w:p w14:paraId="149385DA" w14:textId="77777777" w:rsidR="00BF46E1" w:rsidRPr="0041528A" w:rsidRDefault="00BF46E1" w:rsidP="00195D76">
            <w:pPr>
              <w:pStyle w:val="TAC"/>
            </w:pPr>
          </w:p>
        </w:tc>
        <w:tc>
          <w:tcPr>
            <w:tcW w:w="567" w:type="dxa"/>
            <w:tcBorders>
              <w:top w:val="single" w:sz="4" w:space="0" w:color="auto"/>
            </w:tcBorders>
          </w:tcPr>
          <w:p w14:paraId="7A82A63A" w14:textId="77777777" w:rsidR="00BF46E1" w:rsidRPr="0041528A" w:rsidRDefault="00BF46E1" w:rsidP="00195D76">
            <w:pPr>
              <w:pStyle w:val="TAC"/>
            </w:pPr>
          </w:p>
        </w:tc>
        <w:tc>
          <w:tcPr>
            <w:tcW w:w="567" w:type="dxa"/>
            <w:tcBorders>
              <w:top w:val="single" w:sz="4" w:space="0" w:color="auto"/>
            </w:tcBorders>
          </w:tcPr>
          <w:p w14:paraId="012FFB75" w14:textId="77777777" w:rsidR="00BF46E1" w:rsidRPr="0041528A" w:rsidRDefault="00BF46E1" w:rsidP="00195D76">
            <w:pPr>
              <w:pStyle w:val="TAC"/>
            </w:pPr>
          </w:p>
        </w:tc>
      </w:tr>
    </w:tbl>
    <w:p w14:paraId="0F2D906A" w14:textId="77777777" w:rsidR="00BF46E1" w:rsidRPr="0041528A" w:rsidRDefault="00BF46E1" w:rsidP="00BF46E1"/>
    <w:p w14:paraId="6209F920" w14:textId="77777777" w:rsidR="00BF46E1" w:rsidRPr="0041528A" w:rsidRDefault="00BF46E1" w:rsidP="00BF46E1">
      <w:r w:rsidRPr="0041528A">
        <w:t>PROACTIVE COMMAND: LAUNCH BROWSER 5.5.3</w:t>
      </w:r>
    </w:p>
    <w:p w14:paraId="33A7352D" w14:textId="77777777" w:rsidR="00BF46E1" w:rsidRPr="0041528A" w:rsidRDefault="00BF46E1" w:rsidP="00BF46E1">
      <w:r w:rsidRPr="0041528A">
        <w:t>Logically:</w:t>
      </w:r>
    </w:p>
    <w:p w14:paraId="30AFDAC3" w14:textId="77777777" w:rsidR="00BF46E1" w:rsidRPr="0041528A" w:rsidRDefault="00BF46E1" w:rsidP="0041528A">
      <w:pPr>
        <w:pStyle w:val="EW"/>
      </w:pPr>
      <w:r w:rsidRPr="0041528A">
        <w:t>Command details</w:t>
      </w:r>
    </w:p>
    <w:p w14:paraId="65683564" w14:textId="77777777" w:rsidR="00BF46E1" w:rsidRPr="0041528A" w:rsidRDefault="00BF46E1" w:rsidP="0041528A">
      <w:pPr>
        <w:pStyle w:val="EW"/>
      </w:pPr>
      <w:r w:rsidRPr="0041528A">
        <w:tab/>
        <w:t>Command number:</w:t>
      </w:r>
      <w:r w:rsidRPr="0041528A">
        <w:tab/>
        <w:t>1</w:t>
      </w:r>
    </w:p>
    <w:p w14:paraId="69D53343" w14:textId="77777777" w:rsidR="00BF46E1" w:rsidRPr="0041528A" w:rsidRDefault="00BF46E1" w:rsidP="0041528A">
      <w:pPr>
        <w:pStyle w:val="EW"/>
      </w:pPr>
      <w:r w:rsidRPr="0041528A">
        <w:tab/>
        <w:t>Command type:</w:t>
      </w:r>
      <w:r w:rsidRPr="0041528A">
        <w:tab/>
        <w:t>LAUNCH BROWSER</w:t>
      </w:r>
    </w:p>
    <w:p w14:paraId="331C8DCC" w14:textId="77777777" w:rsidR="00BF46E1" w:rsidRPr="0041528A" w:rsidRDefault="00BF46E1" w:rsidP="0041528A">
      <w:pPr>
        <w:pStyle w:val="EW"/>
      </w:pPr>
      <w:r w:rsidRPr="0041528A">
        <w:tab/>
        <w:t>Command qualifier:</w:t>
      </w:r>
      <w:r w:rsidRPr="0041528A">
        <w:tab/>
        <w:t>launch browser, if not already launched</w:t>
      </w:r>
    </w:p>
    <w:p w14:paraId="697899A2" w14:textId="77777777" w:rsidR="00BF46E1" w:rsidRPr="0041528A" w:rsidRDefault="00BF46E1" w:rsidP="0041528A">
      <w:pPr>
        <w:pStyle w:val="EW"/>
      </w:pPr>
      <w:r w:rsidRPr="0041528A">
        <w:t>Device identities</w:t>
      </w:r>
    </w:p>
    <w:p w14:paraId="52AAC37A" w14:textId="77777777" w:rsidR="00BF46E1" w:rsidRPr="0041528A" w:rsidRDefault="00BF46E1" w:rsidP="0041528A">
      <w:pPr>
        <w:pStyle w:val="EW"/>
      </w:pPr>
      <w:r w:rsidRPr="0041528A">
        <w:tab/>
        <w:t>Source device:</w:t>
      </w:r>
      <w:r w:rsidRPr="0041528A">
        <w:tab/>
        <w:t>UICC</w:t>
      </w:r>
    </w:p>
    <w:p w14:paraId="7C1A012C" w14:textId="77777777" w:rsidR="00BF46E1" w:rsidRPr="0041528A" w:rsidRDefault="00BF46E1" w:rsidP="0041528A">
      <w:pPr>
        <w:pStyle w:val="EW"/>
      </w:pPr>
      <w:r w:rsidRPr="0041528A">
        <w:tab/>
        <w:t>Destination device:</w:t>
      </w:r>
      <w:r w:rsidRPr="0041528A">
        <w:tab/>
        <w:t>ME</w:t>
      </w:r>
    </w:p>
    <w:p w14:paraId="0CABFDBB" w14:textId="77777777" w:rsidR="00BF46E1" w:rsidRPr="0041528A" w:rsidRDefault="00BF46E1" w:rsidP="0041528A">
      <w:pPr>
        <w:pStyle w:val="EW"/>
      </w:pPr>
      <w:r w:rsidRPr="0041528A">
        <w:tab/>
        <w:t>URL</w:t>
      </w:r>
      <w:r w:rsidRPr="0041528A">
        <w:tab/>
      </w:r>
      <w:hyperlink r:id="rId29"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3D31B571" w14:textId="77777777" w:rsidR="00BF46E1" w:rsidRPr="0041528A" w:rsidRDefault="00BF46E1" w:rsidP="0041528A">
      <w:pPr>
        <w:pStyle w:val="EX"/>
      </w:pPr>
      <w:r w:rsidRPr="0041528A">
        <w:t>Alpha Identifier</w:t>
      </w:r>
      <w:r w:rsidRPr="0041528A">
        <w:tab/>
        <w:t>"Defined URL 3"</w:t>
      </w:r>
    </w:p>
    <w:p w14:paraId="370A86F8" w14:textId="77777777" w:rsidR="00BF46E1" w:rsidRPr="0041528A" w:rsidRDefault="00BF46E1" w:rsidP="00BF46E1">
      <w:r w:rsidRPr="0041528A">
        <w:t>Coding:</w:t>
      </w:r>
    </w:p>
    <w:p w14:paraId="29E8A68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B9AE21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D4A032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B67D524"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968CE72"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24C4DBB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F2E797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4F7811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620DAB3"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7572E27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366B61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6654A1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6D7CF6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03CC96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7087C71" w14:textId="77777777" w:rsidR="00BF46E1" w:rsidRPr="0041528A" w:rsidRDefault="00BF46E1" w:rsidP="00195D76">
            <w:pPr>
              <w:pStyle w:val="TAC"/>
            </w:pPr>
            <w:r w:rsidRPr="0041528A">
              <w:t>31</w:t>
            </w:r>
          </w:p>
        </w:tc>
      </w:tr>
      <w:tr w:rsidR="00BF46E1" w:rsidRPr="0041528A" w14:paraId="63FD67FF" w14:textId="77777777" w:rsidTr="00195D76">
        <w:trPr>
          <w:jc w:val="center"/>
        </w:trPr>
        <w:tc>
          <w:tcPr>
            <w:tcW w:w="1134" w:type="dxa"/>
            <w:tcBorders>
              <w:right w:val="single" w:sz="4" w:space="0" w:color="auto"/>
            </w:tcBorders>
          </w:tcPr>
          <w:p w14:paraId="0FDFE9B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C16D4A6"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32E8A7BE"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2277E9C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D507B9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3A32DB2"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661CE2A6"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7D2FE41A"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314EA591"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313289B6"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AD9E361"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3F4FF65"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8F6829C" w14:textId="77777777" w:rsidR="00BF46E1" w:rsidRPr="0041528A" w:rsidRDefault="00BF46E1" w:rsidP="00195D76">
            <w:pPr>
              <w:pStyle w:val="TAC"/>
            </w:pPr>
            <w:r w:rsidRPr="0041528A">
              <w:t>2E</w:t>
            </w:r>
          </w:p>
        </w:tc>
      </w:tr>
      <w:tr w:rsidR="00BF46E1" w:rsidRPr="0041528A" w14:paraId="456EF427" w14:textId="77777777" w:rsidTr="00195D76">
        <w:trPr>
          <w:jc w:val="center"/>
        </w:trPr>
        <w:tc>
          <w:tcPr>
            <w:tcW w:w="1134" w:type="dxa"/>
            <w:tcBorders>
              <w:right w:val="single" w:sz="4" w:space="0" w:color="auto"/>
            </w:tcBorders>
          </w:tcPr>
          <w:p w14:paraId="0B8B8CD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3A7AAFE"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5257884C"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0314A407"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49E560E8"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7FC37F3E"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09F57200"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282322DF"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66FD99AE"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9FD8BCB"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EE8AD94"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3F5807D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F32A84A" w14:textId="77777777" w:rsidR="00BF46E1" w:rsidRPr="0041528A" w:rsidRDefault="00BF46E1" w:rsidP="00195D76">
            <w:pPr>
              <w:pStyle w:val="TAC"/>
            </w:pPr>
            <w:r w:rsidRPr="0041528A">
              <w:t>66</w:t>
            </w:r>
          </w:p>
        </w:tc>
      </w:tr>
      <w:tr w:rsidR="00BF46E1" w:rsidRPr="0041528A" w14:paraId="0D5A4A21" w14:textId="77777777" w:rsidTr="00195D76">
        <w:trPr>
          <w:jc w:val="center"/>
        </w:trPr>
        <w:tc>
          <w:tcPr>
            <w:tcW w:w="1134" w:type="dxa"/>
            <w:tcBorders>
              <w:right w:val="single" w:sz="4" w:space="0" w:color="auto"/>
            </w:tcBorders>
          </w:tcPr>
          <w:p w14:paraId="4C994AC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FD62FCC"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6F482D8"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D4C7B3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A2022FB"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DEAD8E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58F7745"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4BDF872E"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5951C5E1"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31211E3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E91A0F0" w14:textId="77777777" w:rsidR="00BF46E1" w:rsidRPr="0041528A" w:rsidRDefault="00BF46E1" w:rsidP="00195D76">
            <w:pPr>
              <w:pStyle w:val="TAC"/>
            </w:pPr>
            <w:r w:rsidRPr="0041528A">
              <w:t>33</w:t>
            </w:r>
          </w:p>
        </w:tc>
        <w:tc>
          <w:tcPr>
            <w:tcW w:w="567" w:type="dxa"/>
            <w:tcBorders>
              <w:top w:val="single" w:sz="4" w:space="0" w:color="auto"/>
              <w:left w:val="single" w:sz="4" w:space="0" w:color="auto"/>
            </w:tcBorders>
          </w:tcPr>
          <w:p w14:paraId="13D7F96C" w14:textId="77777777" w:rsidR="00BF46E1" w:rsidRPr="0041528A" w:rsidRDefault="00BF46E1" w:rsidP="00195D76">
            <w:pPr>
              <w:pStyle w:val="TAC"/>
            </w:pPr>
          </w:p>
        </w:tc>
        <w:tc>
          <w:tcPr>
            <w:tcW w:w="567" w:type="dxa"/>
            <w:tcBorders>
              <w:top w:val="single" w:sz="4" w:space="0" w:color="auto"/>
            </w:tcBorders>
          </w:tcPr>
          <w:p w14:paraId="5F885CBB" w14:textId="77777777" w:rsidR="00BF46E1" w:rsidRPr="0041528A" w:rsidRDefault="00BF46E1" w:rsidP="00195D76">
            <w:pPr>
              <w:pStyle w:val="TAC"/>
            </w:pPr>
          </w:p>
        </w:tc>
      </w:tr>
    </w:tbl>
    <w:p w14:paraId="5BDA7F72" w14:textId="77777777" w:rsidR="00BF46E1" w:rsidRPr="0041528A" w:rsidRDefault="00BF46E1" w:rsidP="00BF46E1"/>
    <w:p w14:paraId="68581FBD" w14:textId="77777777" w:rsidR="00BF46E1" w:rsidRPr="0041528A" w:rsidRDefault="00BF46E1" w:rsidP="00BF46E1">
      <w:r w:rsidRPr="0041528A">
        <w:t>TERMINAL RESPONSE: LAUNCH BROWSER 5.5.1</w:t>
      </w:r>
    </w:p>
    <w:p w14:paraId="17C68202" w14:textId="77777777" w:rsidR="00BF46E1" w:rsidRPr="0041528A" w:rsidRDefault="00BF46E1" w:rsidP="00BF46E1">
      <w:r w:rsidRPr="0041528A">
        <w:t>Logically:</w:t>
      </w:r>
    </w:p>
    <w:p w14:paraId="3576533B" w14:textId="77777777" w:rsidR="00BF46E1" w:rsidRPr="0041528A" w:rsidRDefault="00BF46E1" w:rsidP="0041528A">
      <w:pPr>
        <w:pStyle w:val="EW"/>
      </w:pPr>
      <w:r w:rsidRPr="0041528A">
        <w:t>Command details</w:t>
      </w:r>
    </w:p>
    <w:p w14:paraId="1763C35F" w14:textId="77777777" w:rsidR="00BF46E1" w:rsidRPr="0041528A" w:rsidRDefault="00BF46E1" w:rsidP="0041528A">
      <w:pPr>
        <w:pStyle w:val="EW"/>
      </w:pPr>
      <w:r w:rsidRPr="0041528A">
        <w:tab/>
        <w:t>Command number:</w:t>
      </w:r>
      <w:r w:rsidRPr="0041528A">
        <w:tab/>
        <w:t>1</w:t>
      </w:r>
    </w:p>
    <w:p w14:paraId="694ACB2E" w14:textId="77777777" w:rsidR="00BF46E1" w:rsidRPr="0041528A" w:rsidRDefault="00BF46E1" w:rsidP="0041528A">
      <w:pPr>
        <w:pStyle w:val="EW"/>
      </w:pPr>
      <w:r w:rsidRPr="0041528A">
        <w:tab/>
        <w:t>Command type:</w:t>
      </w:r>
      <w:r w:rsidRPr="0041528A">
        <w:tab/>
        <w:t>LAUNCH BROWSER</w:t>
      </w:r>
    </w:p>
    <w:p w14:paraId="7561A256" w14:textId="77777777" w:rsidR="00BF46E1" w:rsidRPr="0041528A" w:rsidRDefault="00BF46E1" w:rsidP="0041528A">
      <w:pPr>
        <w:pStyle w:val="EW"/>
      </w:pPr>
      <w:r w:rsidRPr="0041528A">
        <w:tab/>
        <w:t>Command qualifier:</w:t>
      </w:r>
      <w:r w:rsidRPr="0041528A">
        <w:tab/>
        <w:t>launch browser, if not already launched</w:t>
      </w:r>
    </w:p>
    <w:p w14:paraId="3D9DBC65" w14:textId="77777777" w:rsidR="00BF46E1" w:rsidRPr="0041528A" w:rsidRDefault="00BF46E1" w:rsidP="0041528A">
      <w:pPr>
        <w:pStyle w:val="EW"/>
      </w:pPr>
      <w:r w:rsidRPr="0041528A">
        <w:t>Device identities</w:t>
      </w:r>
    </w:p>
    <w:p w14:paraId="675151F8" w14:textId="77777777" w:rsidR="00BF46E1" w:rsidRPr="0041528A" w:rsidRDefault="00BF46E1" w:rsidP="0041528A">
      <w:pPr>
        <w:pStyle w:val="EW"/>
      </w:pPr>
      <w:r w:rsidRPr="0041528A">
        <w:tab/>
        <w:t>Source device:</w:t>
      </w:r>
      <w:r w:rsidRPr="0041528A">
        <w:tab/>
        <w:t>ME</w:t>
      </w:r>
    </w:p>
    <w:p w14:paraId="35C28AC9" w14:textId="77777777" w:rsidR="00BF46E1" w:rsidRPr="0041528A" w:rsidRDefault="00BF46E1" w:rsidP="0041528A">
      <w:pPr>
        <w:pStyle w:val="EW"/>
      </w:pPr>
      <w:r w:rsidRPr="0041528A">
        <w:tab/>
        <w:t>Destination device:</w:t>
      </w:r>
      <w:r w:rsidRPr="0041528A">
        <w:tab/>
        <w:t>UICC</w:t>
      </w:r>
    </w:p>
    <w:p w14:paraId="035305E2" w14:textId="77777777" w:rsidR="00BF46E1" w:rsidRPr="0041528A" w:rsidRDefault="00BF46E1" w:rsidP="0041528A">
      <w:pPr>
        <w:pStyle w:val="EW"/>
      </w:pPr>
      <w:r w:rsidRPr="0041528A">
        <w:t>Result</w:t>
      </w:r>
    </w:p>
    <w:p w14:paraId="23155FCF" w14:textId="77777777" w:rsidR="00BF46E1" w:rsidRPr="0041528A" w:rsidRDefault="00BF46E1" w:rsidP="0041528A">
      <w:pPr>
        <w:pStyle w:val="EX"/>
      </w:pPr>
      <w:r w:rsidRPr="0041528A">
        <w:tab/>
        <w:t>General Result:</w:t>
      </w:r>
      <w:r w:rsidRPr="0041528A">
        <w:tab/>
        <w:t>Command performed successfully</w:t>
      </w:r>
    </w:p>
    <w:p w14:paraId="06093E3B" w14:textId="77777777" w:rsidR="00BF46E1" w:rsidRPr="0041528A" w:rsidRDefault="00BF46E1" w:rsidP="00BF46E1">
      <w:r w:rsidRPr="0041528A">
        <w:t>Coding:</w:t>
      </w:r>
    </w:p>
    <w:p w14:paraId="2BA5002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01EACF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402A94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525314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EE16AC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8CB492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9C1978F"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52E02C9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D1C001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63D2F2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446C41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9DE30F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C08BEC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68AE23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914DAE6" w14:textId="77777777" w:rsidR="00BF46E1" w:rsidRPr="0041528A" w:rsidRDefault="00BF46E1" w:rsidP="00195D76">
            <w:pPr>
              <w:pStyle w:val="TAC"/>
            </w:pPr>
            <w:r w:rsidRPr="0041528A">
              <w:t>00</w:t>
            </w:r>
          </w:p>
        </w:tc>
      </w:tr>
    </w:tbl>
    <w:p w14:paraId="23DEE3BD" w14:textId="77777777" w:rsidR="00BF46E1" w:rsidRPr="0041528A" w:rsidRDefault="00BF46E1" w:rsidP="00BF46E1"/>
    <w:p w14:paraId="38D3993C" w14:textId="77777777" w:rsidR="00BF46E1" w:rsidRPr="0041528A" w:rsidRDefault="00BF46E1" w:rsidP="00BF46E1">
      <w:pPr>
        <w:pStyle w:val="H6"/>
      </w:pPr>
      <w:r w:rsidRPr="0041528A">
        <w:t>27.22.4.26.5.5.5</w:t>
      </w:r>
      <w:r w:rsidRPr="0041528A">
        <w:tab/>
        <w:t>Test Requirement</w:t>
      </w:r>
    </w:p>
    <w:p w14:paraId="28AA68E4" w14:textId="77777777" w:rsidR="00BF46E1" w:rsidRPr="0041528A" w:rsidRDefault="00BF46E1" w:rsidP="00BF46E1">
      <w:r w:rsidRPr="0041528A">
        <w:t>The ME shall operate in the manner defined in expected sequences 5.5.</w:t>
      </w:r>
    </w:p>
    <w:p w14:paraId="2C86C15B" w14:textId="77777777" w:rsidR="00BF46E1" w:rsidRPr="0041528A" w:rsidRDefault="00BF46E1" w:rsidP="00BF46E1">
      <w:pPr>
        <w:pStyle w:val="H6"/>
      </w:pPr>
      <w:r w:rsidRPr="0041528A">
        <w:t>27.22.4.26.5.6</w:t>
      </w:r>
      <w:r w:rsidRPr="0041528A">
        <w:tab/>
        <w:t>LAUNCH BROWSER (support of Text Attribute – Bold on)</w:t>
      </w:r>
    </w:p>
    <w:p w14:paraId="48B48152" w14:textId="77777777" w:rsidR="00BF46E1" w:rsidRPr="0041528A" w:rsidRDefault="00BF46E1" w:rsidP="00BF46E1">
      <w:pPr>
        <w:pStyle w:val="H6"/>
      </w:pPr>
      <w:r w:rsidRPr="0041528A">
        <w:t>27.22.4.26.5.6.1</w:t>
      </w:r>
      <w:r w:rsidRPr="0041528A">
        <w:tab/>
        <w:t>Definition and applicability</w:t>
      </w:r>
    </w:p>
    <w:p w14:paraId="4FD208A5" w14:textId="77777777" w:rsidR="00BF46E1" w:rsidRPr="0041528A" w:rsidRDefault="00BF46E1" w:rsidP="00BF46E1">
      <w:r w:rsidRPr="0041528A">
        <w:t>See clause 3.2.2.</w:t>
      </w:r>
    </w:p>
    <w:p w14:paraId="47A28452" w14:textId="77777777" w:rsidR="00BF46E1" w:rsidRPr="0041528A" w:rsidRDefault="00BF46E1" w:rsidP="00BF46E1">
      <w:pPr>
        <w:pStyle w:val="H6"/>
      </w:pPr>
      <w:r w:rsidRPr="0041528A">
        <w:t>27.22.4.26.5.6.2</w:t>
      </w:r>
      <w:r w:rsidRPr="0041528A">
        <w:tab/>
        <w:t>Conformance requirements</w:t>
      </w:r>
    </w:p>
    <w:p w14:paraId="40BB2A96" w14:textId="77777777" w:rsidR="00BF46E1" w:rsidRPr="0041528A" w:rsidRDefault="00BF46E1" w:rsidP="00BF46E1">
      <w:r w:rsidRPr="0041528A">
        <w:t>The ME shall support the LAUNCH BROWSER Proactive UICC Command as defined in:</w:t>
      </w:r>
    </w:p>
    <w:p w14:paraId="675D8C70" w14:textId="77777777" w:rsidR="00BF46E1" w:rsidRPr="0041528A" w:rsidRDefault="00BF46E1" w:rsidP="00BF46E1">
      <w:pPr>
        <w:pStyle w:val="B1"/>
      </w:pPr>
      <w:r w:rsidRPr="0041528A">
        <w:t>-</w:t>
      </w:r>
      <w:r w:rsidRPr="0041528A">
        <w:tab/>
        <w:t>TS 31.111 [15] clause 5.2, clauses 6.4.26 and 6.6.26, clause 8.6, clause 8.7, clause 8.48, clause 9.2, clause 8.2, clause 8.47, clause 8.49, clause 8.50, clause 8.15, clause 8.31 and clause 8.70.</w:t>
      </w:r>
    </w:p>
    <w:p w14:paraId="0AE19DA0" w14:textId="77777777" w:rsidR="00BF46E1" w:rsidRPr="0041528A" w:rsidRDefault="00BF46E1" w:rsidP="00BF46E1">
      <w:pPr>
        <w:pStyle w:val="H6"/>
      </w:pPr>
      <w:r w:rsidRPr="0041528A">
        <w:t>27.22.4.26.5.6.3</w:t>
      </w:r>
      <w:r w:rsidRPr="0041528A">
        <w:tab/>
        <w:t>Test purpose</w:t>
      </w:r>
    </w:p>
    <w:p w14:paraId="0C68BD0C" w14:textId="77777777" w:rsidR="00BF46E1" w:rsidRPr="0041528A" w:rsidRDefault="00BF46E1" w:rsidP="00BF46E1">
      <w:r w:rsidRPr="0041528A">
        <w:t>To verify that the ME performs a proper user confirmation with an alpha identifier according to the bold text attribute configuration, launches the Wap session required in LAUNCH BROWSER and returns a successful result in the TERMINAL RESPONSE command send to the UICC.</w:t>
      </w:r>
    </w:p>
    <w:p w14:paraId="2929387F" w14:textId="77777777" w:rsidR="00BF46E1" w:rsidRPr="0041528A" w:rsidRDefault="00BF46E1" w:rsidP="00BF46E1">
      <w:pPr>
        <w:pStyle w:val="H6"/>
      </w:pPr>
      <w:r w:rsidRPr="0041528A">
        <w:t>27.22.4.26.5.6.4</w:t>
      </w:r>
      <w:r w:rsidRPr="0041528A">
        <w:tab/>
        <w:t>Method of test</w:t>
      </w:r>
    </w:p>
    <w:p w14:paraId="2D693063" w14:textId="77777777" w:rsidR="00BF46E1" w:rsidRPr="0041528A" w:rsidRDefault="00BF46E1" w:rsidP="00BF46E1">
      <w:pPr>
        <w:pStyle w:val="H6"/>
      </w:pPr>
      <w:r w:rsidRPr="0041528A">
        <w:t>27.22.4.26.5.6.4.1</w:t>
      </w:r>
      <w:r w:rsidRPr="0041528A">
        <w:tab/>
        <w:t>Initial conditions</w:t>
      </w:r>
    </w:p>
    <w:p w14:paraId="37720E0C" w14:textId="77777777" w:rsidR="00BF46E1" w:rsidRPr="0041528A" w:rsidRDefault="00BF46E1" w:rsidP="00BF46E1">
      <w:r w:rsidRPr="0041528A">
        <w:t>The ME is connected to the USIM Simulator and the USS.</w:t>
      </w:r>
    </w:p>
    <w:p w14:paraId="2D91B229" w14:textId="77777777" w:rsidR="00BF46E1" w:rsidRPr="0041528A" w:rsidRDefault="00BF46E1" w:rsidP="00BF46E1">
      <w:r w:rsidRPr="0041528A">
        <w:t>The elementary files are coded as USIM Application Toolkit default.</w:t>
      </w:r>
    </w:p>
    <w:p w14:paraId="496C9387" w14:textId="77777777" w:rsidR="00BF46E1" w:rsidRPr="0041528A" w:rsidRDefault="00BF46E1" w:rsidP="00BF46E1">
      <w:r w:rsidRPr="0041528A">
        <w:t>Prior to this test the ME shall have been powered on and performed the PROFILE DOWNLOAD procedure.</w:t>
      </w:r>
    </w:p>
    <w:p w14:paraId="65648A91" w14:textId="77777777" w:rsidR="00BF46E1" w:rsidRPr="0041528A" w:rsidRDefault="00BF46E1" w:rsidP="00BF46E1">
      <w:r w:rsidRPr="0041528A">
        <w:t>A valid access to 2 different Wap gateways is required:</w:t>
      </w:r>
    </w:p>
    <w:p w14:paraId="5D24C56D" w14:textId="77777777" w:rsidR="00BF46E1" w:rsidRPr="0041528A" w:rsidRDefault="00BF46E1" w:rsidP="00BF46E1">
      <w:pPr>
        <w:pStyle w:val="B1"/>
      </w:pPr>
      <w:r w:rsidRPr="0041528A">
        <w:t>-</w:t>
      </w:r>
      <w:r w:rsidRPr="0041528A">
        <w:tab/>
        <w:t>the default Wap parameters (IP address, gateway/proxy identity, called number, URL …) of the tested mobile shall be properly filled to access one of the gateways ("default gateway")</w:t>
      </w:r>
    </w:p>
    <w:p w14:paraId="66B6BDE3" w14:textId="77777777" w:rsidR="00BF46E1" w:rsidRPr="0041528A" w:rsidRDefault="00BF46E1" w:rsidP="00BF46E1">
      <w:pPr>
        <w:pStyle w:val="B1"/>
      </w:pPr>
      <w:r w:rsidRPr="0041528A">
        <w:t>With that default gateway we shall be able to access to an URL different from the default one.</w:t>
      </w:r>
    </w:p>
    <w:p w14:paraId="0B9F9EC3" w14:textId="77777777" w:rsidR="00BF46E1" w:rsidRPr="0041528A" w:rsidRDefault="00BF46E1" w:rsidP="00BF46E1">
      <w:pPr>
        <w:pStyle w:val="B1"/>
      </w:pPr>
      <w:r w:rsidRPr="0041528A">
        <w:t>-</w:t>
      </w:r>
      <w:r w:rsidRPr="0041528A">
        <w:tab/>
        <w:t>another gateway with an IP address different from the one defined in default Wap parameters.</w:t>
      </w:r>
    </w:p>
    <w:p w14:paraId="059A4488" w14:textId="77777777" w:rsidR="00BF46E1" w:rsidRPr="0041528A" w:rsidDel="00E83944" w:rsidRDefault="00BF46E1" w:rsidP="00BF46E1">
      <w:r w:rsidRPr="0041528A">
        <w:t>The Bearer Parameters defined in 27.22.4.26.1.4.1 shall be used.</w:t>
      </w:r>
    </w:p>
    <w:p w14:paraId="0A43D6E6" w14:textId="6503F3F0" w:rsidR="00BF46E1" w:rsidRPr="0041528A" w:rsidRDefault="00BF46E1" w:rsidP="00BF46E1">
      <w:r w:rsidRPr="0041528A">
        <w:t>The ME is in idle mode. To ensure that there are no active PDP contexts established until the proactive command is fetched, the USS shall be configured to ignore any PDP context activation request before the LAUNCH BROWSER command is fetched.</w:t>
      </w:r>
    </w:p>
    <w:p w14:paraId="6797DF96" w14:textId="77777777" w:rsidR="00BF46E1" w:rsidRPr="0041528A" w:rsidRDefault="00BF46E1" w:rsidP="00BF46E1">
      <w:r w:rsidRPr="0041528A">
        <w:t>For URL requests resulting from the LAUNCH BROWSER command execution the USS shall be configured to respond with an HTTP status error code (4xx "Client Error" or 5xx "Server Error") to URL requests which do not match the Default URL or the URL provided in the proactive command. At the same time the USS shall ignore these URL requests regarding the test case verdict generation.</w:t>
      </w:r>
    </w:p>
    <w:p w14:paraId="486979DF" w14:textId="77777777" w:rsidR="00BF46E1" w:rsidRPr="0041528A" w:rsidRDefault="00BF46E1" w:rsidP="00BF46E1">
      <w:pPr>
        <w:pStyle w:val="H6"/>
      </w:pPr>
      <w:r w:rsidRPr="0041528A">
        <w:lastRenderedPageBreak/>
        <w:t>27.22.4.26.5.6.4.2</w:t>
      </w:r>
      <w:r w:rsidRPr="0041528A">
        <w:tab/>
        <w:t>Procedure</w:t>
      </w:r>
    </w:p>
    <w:p w14:paraId="11754DEF" w14:textId="77777777" w:rsidR="00BF46E1" w:rsidRPr="0041528A" w:rsidRDefault="00BF46E1" w:rsidP="00BF46E1">
      <w:pPr>
        <w:pStyle w:val="TH"/>
      </w:pPr>
      <w:r w:rsidRPr="0041528A">
        <w:t>Expected Sequence 5.6 (LAUNCH BROWSER, connect to the specified URL with Text Attribute – Bold On)</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1498A6C1" w14:textId="77777777" w:rsidTr="00195D76">
        <w:trPr>
          <w:cantSplit/>
          <w:jc w:val="center"/>
        </w:trPr>
        <w:tc>
          <w:tcPr>
            <w:tcW w:w="737" w:type="dxa"/>
            <w:tcBorders>
              <w:top w:val="single" w:sz="6" w:space="0" w:color="auto"/>
              <w:left w:val="single" w:sz="6" w:space="0" w:color="auto"/>
              <w:right w:val="single" w:sz="6" w:space="0" w:color="auto"/>
            </w:tcBorders>
          </w:tcPr>
          <w:p w14:paraId="5C3B8F35" w14:textId="77777777" w:rsidR="00BF46E1" w:rsidRPr="0041528A" w:rsidRDefault="00BF46E1" w:rsidP="00195D76">
            <w:pPr>
              <w:pStyle w:val="TAH"/>
            </w:pPr>
            <w:r w:rsidRPr="0041528A">
              <w:lastRenderedPageBreak/>
              <w:t>Step</w:t>
            </w:r>
          </w:p>
        </w:tc>
        <w:tc>
          <w:tcPr>
            <w:tcW w:w="1282" w:type="dxa"/>
            <w:tcBorders>
              <w:top w:val="single" w:sz="6" w:space="0" w:color="auto"/>
              <w:left w:val="single" w:sz="6" w:space="0" w:color="auto"/>
              <w:right w:val="single" w:sz="6" w:space="0" w:color="auto"/>
            </w:tcBorders>
          </w:tcPr>
          <w:p w14:paraId="73F1C5BC"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1D3BA334"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13F0B691" w14:textId="77777777" w:rsidR="00BF46E1" w:rsidRPr="0041528A" w:rsidRDefault="00BF46E1" w:rsidP="00195D76">
            <w:pPr>
              <w:pStyle w:val="TAH"/>
            </w:pPr>
            <w:r w:rsidRPr="0041528A">
              <w:t>Comments</w:t>
            </w:r>
          </w:p>
        </w:tc>
      </w:tr>
      <w:tr w:rsidR="00BF46E1" w:rsidRPr="0041528A" w14:paraId="04D320E7" w14:textId="77777777" w:rsidTr="00195D76">
        <w:trPr>
          <w:cantSplit/>
          <w:jc w:val="center"/>
        </w:trPr>
        <w:tc>
          <w:tcPr>
            <w:tcW w:w="737" w:type="dxa"/>
            <w:tcBorders>
              <w:top w:val="single" w:sz="6" w:space="0" w:color="auto"/>
              <w:left w:val="single" w:sz="6" w:space="0" w:color="auto"/>
              <w:right w:val="single" w:sz="6" w:space="0" w:color="auto"/>
            </w:tcBorders>
          </w:tcPr>
          <w:p w14:paraId="3F41F7EE" w14:textId="77777777" w:rsidR="00BF46E1" w:rsidRPr="0041528A" w:rsidRDefault="00BF46E1" w:rsidP="00195D76">
            <w:pPr>
              <w:pStyle w:val="TAC"/>
            </w:pPr>
            <w:r w:rsidRPr="0041528A">
              <w:t>0</w:t>
            </w:r>
          </w:p>
        </w:tc>
        <w:tc>
          <w:tcPr>
            <w:tcW w:w="1282" w:type="dxa"/>
            <w:tcBorders>
              <w:top w:val="single" w:sz="6" w:space="0" w:color="auto"/>
              <w:left w:val="single" w:sz="6" w:space="0" w:color="auto"/>
              <w:right w:val="single" w:sz="6" w:space="0" w:color="auto"/>
            </w:tcBorders>
          </w:tcPr>
          <w:p w14:paraId="60D139AE" w14:textId="77777777" w:rsidR="00BF46E1" w:rsidRPr="0041528A" w:rsidRDefault="00BF46E1" w:rsidP="00195D76">
            <w:pPr>
              <w:pStyle w:val="TAC"/>
            </w:pPr>
            <w:r w:rsidRPr="0041528A">
              <w:t>ME</w:t>
            </w:r>
          </w:p>
        </w:tc>
        <w:tc>
          <w:tcPr>
            <w:tcW w:w="2892" w:type="dxa"/>
            <w:tcBorders>
              <w:top w:val="single" w:sz="6" w:space="0" w:color="auto"/>
              <w:left w:val="single" w:sz="6" w:space="0" w:color="auto"/>
              <w:right w:val="single" w:sz="6" w:space="0" w:color="auto"/>
            </w:tcBorders>
          </w:tcPr>
          <w:p w14:paraId="559EA858" w14:textId="77777777" w:rsidR="00BF46E1" w:rsidRPr="0041528A" w:rsidRDefault="00BF46E1" w:rsidP="00195D76">
            <w:pPr>
              <w:pStyle w:val="TAL"/>
            </w:pPr>
          </w:p>
        </w:tc>
        <w:tc>
          <w:tcPr>
            <w:tcW w:w="3776" w:type="dxa"/>
            <w:tcBorders>
              <w:left w:val="single" w:sz="6" w:space="0" w:color="auto"/>
              <w:right w:val="single" w:sz="6" w:space="0" w:color="auto"/>
            </w:tcBorders>
          </w:tcPr>
          <w:p w14:paraId="42AD1388" w14:textId="77777777" w:rsidR="00BF46E1" w:rsidRPr="0041528A" w:rsidRDefault="00BF46E1" w:rsidP="00195D76">
            <w:pPr>
              <w:pStyle w:val="TAL"/>
            </w:pPr>
            <w:r w:rsidRPr="0041528A">
              <w:t>[The ME is in idle mode and the browser's cache shall have been cleared.]</w:t>
            </w:r>
          </w:p>
        </w:tc>
      </w:tr>
      <w:tr w:rsidR="00BF46E1" w:rsidRPr="0041528A" w14:paraId="109A3904" w14:textId="77777777" w:rsidTr="00195D76">
        <w:trPr>
          <w:cantSplit/>
          <w:jc w:val="center"/>
        </w:trPr>
        <w:tc>
          <w:tcPr>
            <w:tcW w:w="737" w:type="dxa"/>
            <w:tcBorders>
              <w:left w:val="single" w:sz="6" w:space="0" w:color="auto"/>
              <w:right w:val="single" w:sz="6" w:space="0" w:color="auto"/>
            </w:tcBorders>
          </w:tcPr>
          <w:p w14:paraId="32A1DEE3" w14:textId="77777777" w:rsidR="00BF46E1" w:rsidRPr="0041528A" w:rsidRDefault="00BF46E1" w:rsidP="00195D76">
            <w:pPr>
              <w:pStyle w:val="TAC"/>
            </w:pPr>
            <w:r w:rsidRPr="0041528A">
              <w:t>1</w:t>
            </w:r>
          </w:p>
        </w:tc>
        <w:tc>
          <w:tcPr>
            <w:tcW w:w="1282" w:type="dxa"/>
            <w:tcBorders>
              <w:left w:val="single" w:sz="6" w:space="0" w:color="auto"/>
              <w:right w:val="single" w:sz="6" w:space="0" w:color="auto"/>
            </w:tcBorders>
          </w:tcPr>
          <w:p w14:paraId="06F0814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39D7B2E" w14:textId="77777777" w:rsidR="00BF46E1" w:rsidRPr="0041528A" w:rsidRDefault="00BF46E1" w:rsidP="00195D76">
            <w:pPr>
              <w:pStyle w:val="TAL"/>
            </w:pPr>
            <w:r w:rsidRPr="0041528A">
              <w:t>PROACTIVE COMMAND PENDING: LAUNCH BROWSER 5.6.1</w:t>
            </w:r>
          </w:p>
        </w:tc>
        <w:tc>
          <w:tcPr>
            <w:tcW w:w="3776" w:type="dxa"/>
            <w:tcBorders>
              <w:left w:val="single" w:sz="6" w:space="0" w:color="auto"/>
              <w:right w:val="single" w:sz="6" w:space="0" w:color="auto"/>
            </w:tcBorders>
          </w:tcPr>
          <w:p w14:paraId="5B8B787D" w14:textId="77777777" w:rsidR="00BF46E1" w:rsidRPr="0041528A" w:rsidRDefault="00BF46E1" w:rsidP="00195D76">
            <w:pPr>
              <w:pStyle w:val="TAL"/>
            </w:pPr>
          </w:p>
        </w:tc>
      </w:tr>
      <w:tr w:rsidR="00BF46E1" w:rsidRPr="0041528A" w14:paraId="5D89E190" w14:textId="77777777" w:rsidTr="00195D76">
        <w:trPr>
          <w:cantSplit/>
          <w:jc w:val="center"/>
        </w:trPr>
        <w:tc>
          <w:tcPr>
            <w:tcW w:w="737" w:type="dxa"/>
            <w:tcBorders>
              <w:left w:val="single" w:sz="6" w:space="0" w:color="auto"/>
              <w:right w:val="single" w:sz="6" w:space="0" w:color="auto"/>
            </w:tcBorders>
          </w:tcPr>
          <w:p w14:paraId="078A0D9F"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563944F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E174DAF"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0F0C14E2" w14:textId="77777777" w:rsidR="00BF46E1" w:rsidRPr="0041528A" w:rsidRDefault="00BF46E1" w:rsidP="00195D76">
            <w:pPr>
              <w:pStyle w:val="TAL"/>
            </w:pPr>
          </w:p>
        </w:tc>
      </w:tr>
      <w:tr w:rsidR="00BF46E1" w:rsidRPr="0041528A" w14:paraId="2D51300D" w14:textId="77777777" w:rsidTr="00195D76">
        <w:trPr>
          <w:cantSplit/>
          <w:jc w:val="center"/>
        </w:trPr>
        <w:tc>
          <w:tcPr>
            <w:tcW w:w="737" w:type="dxa"/>
            <w:tcBorders>
              <w:left w:val="single" w:sz="6" w:space="0" w:color="auto"/>
              <w:right w:val="single" w:sz="6" w:space="0" w:color="auto"/>
            </w:tcBorders>
          </w:tcPr>
          <w:p w14:paraId="0D9F4BC0"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3329B09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16827EF" w14:textId="77777777" w:rsidR="00BF46E1" w:rsidRPr="0041528A" w:rsidRDefault="00BF46E1" w:rsidP="00195D76">
            <w:pPr>
              <w:pStyle w:val="TAL"/>
            </w:pPr>
            <w:r w:rsidRPr="0041528A">
              <w:t>PROACTIVE COMMAND: LAUNCH BROWSER 5.6.1</w:t>
            </w:r>
          </w:p>
        </w:tc>
        <w:tc>
          <w:tcPr>
            <w:tcW w:w="3776" w:type="dxa"/>
            <w:tcBorders>
              <w:left w:val="single" w:sz="6" w:space="0" w:color="auto"/>
              <w:right w:val="single" w:sz="6" w:space="0" w:color="auto"/>
            </w:tcBorders>
          </w:tcPr>
          <w:p w14:paraId="73D0D390"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39239022" w14:textId="77777777" w:rsidTr="00195D76">
        <w:trPr>
          <w:cantSplit/>
          <w:jc w:val="center"/>
        </w:trPr>
        <w:tc>
          <w:tcPr>
            <w:tcW w:w="737" w:type="dxa"/>
            <w:tcBorders>
              <w:left w:val="single" w:sz="4" w:space="0" w:color="auto"/>
              <w:right w:val="single" w:sz="4" w:space="0" w:color="auto"/>
            </w:tcBorders>
          </w:tcPr>
          <w:p w14:paraId="1EAD3C90" w14:textId="77777777" w:rsidR="00BF46E1" w:rsidRPr="0041528A" w:rsidRDefault="00BF46E1" w:rsidP="00195D76">
            <w:pPr>
              <w:pStyle w:val="TAC"/>
            </w:pPr>
            <w:r w:rsidRPr="0041528A">
              <w:t>4</w:t>
            </w:r>
          </w:p>
        </w:tc>
        <w:tc>
          <w:tcPr>
            <w:tcW w:w="1282" w:type="dxa"/>
            <w:tcBorders>
              <w:left w:val="single" w:sz="4" w:space="0" w:color="auto"/>
              <w:right w:val="single" w:sz="4" w:space="0" w:color="auto"/>
            </w:tcBorders>
          </w:tcPr>
          <w:p w14:paraId="76F931FB"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50FF69F0"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718FEA7C" w14:textId="77777777" w:rsidR="00BF46E1" w:rsidRPr="0041528A" w:rsidRDefault="00BF46E1" w:rsidP="00195D76">
            <w:pPr>
              <w:pStyle w:val="TAL"/>
            </w:pPr>
            <w:r w:rsidRPr="0041528A">
              <w:t>[alpha identifier is displayed with bold on]</w:t>
            </w:r>
          </w:p>
        </w:tc>
      </w:tr>
      <w:tr w:rsidR="00BF46E1" w:rsidRPr="0041528A" w14:paraId="15EF2725" w14:textId="77777777" w:rsidTr="00195D76">
        <w:trPr>
          <w:cantSplit/>
          <w:jc w:val="center"/>
        </w:trPr>
        <w:tc>
          <w:tcPr>
            <w:tcW w:w="737" w:type="dxa"/>
            <w:tcBorders>
              <w:left w:val="single" w:sz="4" w:space="0" w:color="auto"/>
              <w:right w:val="single" w:sz="4" w:space="0" w:color="auto"/>
            </w:tcBorders>
          </w:tcPr>
          <w:p w14:paraId="245D3036" w14:textId="77777777" w:rsidR="00BF46E1" w:rsidRPr="0041528A" w:rsidRDefault="00BF46E1" w:rsidP="00195D76">
            <w:pPr>
              <w:pStyle w:val="TAC"/>
            </w:pPr>
            <w:r w:rsidRPr="0041528A">
              <w:t>5</w:t>
            </w:r>
          </w:p>
        </w:tc>
        <w:tc>
          <w:tcPr>
            <w:tcW w:w="1282" w:type="dxa"/>
            <w:tcBorders>
              <w:left w:val="single" w:sz="4" w:space="0" w:color="auto"/>
              <w:right w:val="single" w:sz="4" w:space="0" w:color="auto"/>
            </w:tcBorders>
          </w:tcPr>
          <w:p w14:paraId="260F4283"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32776C97"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2A8D9DE5" w14:textId="77777777" w:rsidR="00BF46E1" w:rsidRPr="0041528A" w:rsidRDefault="00BF46E1" w:rsidP="00195D76">
            <w:pPr>
              <w:pStyle w:val="TAL"/>
            </w:pPr>
            <w:r w:rsidRPr="0041528A">
              <w:t>[option: user confirmation]</w:t>
            </w:r>
          </w:p>
        </w:tc>
      </w:tr>
      <w:tr w:rsidR="00BF46E1" w:rsidRPr="0041528A" w14:paraId="16C00C82" w14:textId="77777777" w:rsidTr="00195D76">
        <w:trPr>
          <w:cantSplit/>
          <w:jc w:val="center"/>
        </w:trPr>
        <w:tc>
          <w:tcPr>
            <w:tcW w:w="737" w:type="dxa"/>
            <w:tcBorders>
              <w:left w:val="single" w:sz="4" w:space="0" w:color="auto"/>
              <w:right w:val="single" w:sz="4" w:space="0" w:color="auto"/>
            </w:tcBorders>
          </w:tcPr>
          <w:p w14:paraId="12BD7ED3" w14:textId="77777777" w:rsidR="00BF46E1" w:rsidRPr="0041528A" w:rsidRDefault="00BF46E1" w:rsidP="00195D76">
            <w:pPr>
              <w:pStyle w:val="TAC"/>
            </w:pPr>
            <w:r w:rsidRPr="0041528A">
              <w:t>6</w:t>
            </w:r>
          </w:p>
        </w:tc>
        <w:tc>
          <w:tcPr>
            <w:tcW w:w="1282" w:type="dxa"/>
            <w:tcBorders>
              <w:left w:val="single" w:sz="4" w:space="0" w:color="auto"/>
              <w:right w:val="single" w:sz="4" w:space="0" w:color="auto"/>
            </w:tcBorders>
          </w:tcPr>
          <w:p w14:paraId="0AB729F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FD19CE2" w14:textId="77777777" w:rsidR="00BF46E1" w:rsidRPr="0041528A" w:rsidRDefault="00BF46E1" w:rsidP="00195D76">
            <w:pPr>
              <w:pStyle w:val="TAL"/>
            </w:pPr>
            <w:r w:rsidRPr="0041528A">
              <w:t>TERMINAL RESPONSE: LAUNCH BROWSER 5.6.1</w:t>
            </w:r>
          </w:p>
        </w:tc>
        <w:tc>
          <w:tcPr>
            <w:tcW w:w="3776" w:type="dxa"/>
            <w:tcBorders>
              <w:left w:val="single" w:sz="4" w:space="0" w:color="auto"/>
              <w:right w:val="single" w:sz="4" w:space="0" w:color="auto"/>
            </w:tcBorders>
          </w:tcPr>
          <w:p w14:paraId="177C4DC4" w14:textId="77777777" w:rsidR="00BF46E1" w:rsidRPr="0041528A" w:rsidRDefault="00BF46E1" w:rsidP="00195D76">
            <w:pPr>
              <w:pStyle w:val="TAL"/>
            </w:pPr>
            <w:r w:rsidRPr="0041528A">
              <w:t>[Command performed successfully]</w:t>
            </w:r>
          </w:p>
        </w:tc>
      </w:tr>
      <w:tr w:rsidR="00BF46E1" w:rsidRPr="0041528A" w14:paraId="30636D10" w14:textId="77777777" w:rsidTr="00195D76">
        <w:trPr>
          <w:cantSplit/>
          <w:jc w:val="center"/>
        </w:trPr>
        <w:tc>
          <w:tcPr>
            <w:tcW w:w="737" w:type="dxa"/>
            <w:tcBorders>
              <w:left w:val="single" w:sz="4" w:space="0" w:color="auto"/>
              <w:right w:val="single" w:sz="4" w:space="0" w:color="auto"/>
            </w:tcBorders>
          </w:tcPr>
          <w:p w14:paraId="60AC8275" w14:textId="77777777" w:rsidR="00BF46E1" w:rsidRPr="0041528A" w:rsidRDefault="00BF46E1" w:rsidP="00195D76">
            <w:pPr>
              <w:pStyle w:val="TAC"/>
            </w:pPr>
            <w:r w:rsidRPr="0041528A">
              <w:t>7</w:t>
            </w:r>
          </w:p>
        </w:tc>
        <w:tc>
          <w:tcPr>
            <w:tcW w:w="1282" w:type="dxa"/>
            <w:tcBorders>
              <w:left w:val="single" w:sz="4" w:space="0" w:color="auto"/>
              <w:right w:val="single" w:sz="4" w:space="0" w:color="auto"/>
            </w:tcBorders>
          </w:tcPr>
          <w:p w14:paraId="5515BB4A"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4" w:space="0" w:color="auto"/>
              <w:right w:val="single" w:sz="4" w:space="0" w:color="auto"/>
            </w:tcBorders>
          </w:tcPr>
          <w:p w14:paraId="3DBED83B"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5D7A1ACF"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6B497C4F" w14:textId="77777777" w:rsidTr="00195D76">
        <w:trPr>
          <w:cantSplit/>
          <w:jc w:val="center"/>
        </w:trPr>
        <w:tc>
          <w:tcPr>
            <w:tcW w:w="737" w:type="dxa"/>
            <w:tcBorders>
              <w:left w:val="single" w:sz="4" w:space="0" w:color="auto"/>
              <w:right w:val="single" w:sz="4" w:space="0" w:color="auto"/>
            </w:tcBorders>
          </w:tcPr>
          <w:p w14:paraId="715BCDEF" w14:textId="77777777" w:rsidR="00BF46E1" w:rsidRPr="0041528A" w:rsidRDefault="00BF46E1" w:rsidP="00195D76">
            <w:pPr>
              <w:pStyle w:val="TAC"/>
            </w:pPr>
            <w:r w:rsidRPr="0041528A">
              <w:t>8</w:t>
            </w:r>
          </w:p>
        </w:tc>
        <w:tc>
          <w:tcPr>
            <w:tcW w:w="1282" w:type="dxa"/>
            <w:tcBorders>
              <w:left w:val="single" w:sz="4" w:space="0" w:color="auto"/>
              <w:right w:val="single" w:sz="4" w:space="0" w:color="auto"/>
            </w:tcBorders>
          </w:tcPr>
          <w:p w14:paraId="69F842D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428CCB4"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5C4201BC" w14:textId="77777777" w:rsidR="00BF46E1" w:rsidRPr="0041528A" w:rsidRDefault="00BF46E1" w:rsidP="00195D76">
            <w:pPr>
              <w:pStyle w:val="TAL"/>
            </w:pPr>
          </w:p>
        </w:tc>
      </w:tr>
      <w:tr w:rsidR="00BF46E1" w:rsidRPr="0041528A" w14:paraId="54FB4B6B" w14:textId="77777777" w:rsidTr="00195D76">
        <w:trPr>
          <w:cantSplit/>
          <w:jc w:val="center"/>
        </w:trPr>
        <w:tc>
          <w:tcPr>
            <w:tcW w:w="737" w:type="dxa"/>
            <w:tcBorders>
              <w:left w:val="single" w:sz="4" w:space="0" w:color="auto"/>
              <w:right w:val="single" w:sz="4" w:space="0" w:color="auto"/>
            </w:tcBorders>
          </w:tcPr>
          <w:p w14:paraId="7D32DBEE" w14:textId="77777777" w:rsidR="00BF46E1" w:rsidRPr="0041528A" w:rsidRDefault="00BF46E1" w:rsidP="00195D76">
            <w:pPr>
              <w:pStyle w:val="TAC"/>
            </w:pPr>
            <w:r w:rsidRPr="0041528A">
              <w:t>9</w:t>
            </w:r>
          </w:p>
        </w:tc>
        <w:tc>
          <w:tcPr>
            <w:tcW w:w="1282" w:type="dxa"/>
            <w:tcBorders>
              <w:left w:val="single" w:sz="4" w:space="0" w:color="auto"/>
              <w:right w:val="single" w:sz="4" w:space="0" w:color="auto"/>
            </w:tcBorders>
          </w:tcPr>
          <w:p w14:paraId="232C35C5"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7217873A" w14:textId="77777777" w:rsidR="00BF46E1" w:rsidRPr="0041528A" w:rsidRDefault="00BF46E1" w:rsidP="00195D76">
            <w:pPr>
              <w:pStyle w:val="TAL"/>
            </w:pPr>
            <w:r w:rsidRPr="0041528A">
              <w:t>The user verifies that the default Wap session is properly established.</w:t>
            </w:r>
            <w:r w:rsidRPr="0041528A">
              <w:br/>
              <w:t>The user shall attempt to close the browser or shall at least set the ME to the idle screen.</w:t>
            </w:r>
          </w:p>
        </w:tc>
        <w:tc>
          <w:tcPr>
            <w:tcW w:w="3776" w:type="dxa"/>
            <w:tcBorders>
              <w:left w:val="single" w:sz="4" w:space="0" w:color="auto"/>
              <w:right w:val="single" w:sz="4" w:space="0" w:color="auto"/>
            </w:tcBorders>
          </w:tcPr>
          <w:p w14:paraId="0BABB2E9" w14:textId="77777777" w:rsidR="00BF46E1" w:rsidRPr="0041528A" w:rsidRDefault="00BF46E1" w:rsidP="00195D76">
            <w:pPr>
              <w:pStyle w:val="TAL"/>
            </w:pPr>
          </w:p>
        </w:tc>
      </w:tr>
      <w:tr w:rsidR="00BF46E1" w:rsidRPr="0041528A" w14:paraId="6899FD96" w14:textId="77777777" w:rsidTr="00195D76">
        <w:trPr>
          <w:cantSplit/>
          <w:jc w:val="center"/>
        </w:trPr>
        <w:tc>
          <w:tcPr>
            <w:tcW w:w="737" w:type="dxa"/>
            <w:tcBorders>
              <w:left w:val="single" w:sz="4" w:space="0" w:color="auto"/>
              <w:right w:val="single" w:sz="4" w:space="0" w:color="auto"/>
            </w:tcBorders>
          </w:tcPr>
          <w:p w14:paraId="4789193E" w14:textId="77777777" w:rsidR="00BF46E1" w:rsidRPr="0041528A" w:rsidRDefault="00BF46E1" w:rsidP="00195D76">
            <w:pPr>
              <w:pStyle w:val="TAC"/>
            </w:pPr>
            <w:r w:rsidRPr="0041528A">
              <w:t>10</w:t>
            </w:r>
          </w:p>
        </w:tc>
        <w:tc>
          <w:tcPr>
            <w:tcW w:w="1282" w:type="dxa"/>
            <w:tcBorders>
              <w:left w:val="single" w:sz="4" w:space="0" w:color="auto"/>
              <w:right w:val="single" w:sz="4" w:space="0" w:color="auto"/>
            </w:tcBorders>
          </w:tcPr>
          <w:p w14:paraId="719A436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618A521" w14:textId="77777777" w:rsidR="00BF46E1" w:rsidRPr="0041528A" w:rsidRDefault="00BF46E1" w:rsidP="00195D76">
            <w:pPr>
              <w:pStyle w:val="TAL"/>
            </w:pPr>
            <w:r w:rsidRPr="0041528A">
              <w:t>PROACTIVE COMMAND PENDING: LAUNCH BROWSER 5.6.2</w:t>
            </w:r>
          </w:p>
        </w:tc>
        <w:tc>
          <w:tcPr>
            <w:tcW w:w="3776" w:type="dxa"/>
            <w:tcBorders>
              <w:left w:val="single" w:sz="4" w:space="0" w:color="auto"/>
              <w:right w:val="single" w:sz="4" w:space="0" w:color="auto"/>
            </w:tcBorders>
          </w:tcPr>
          <w:p w14:paraId="3A83AD3E" w14:textId="77777777" w:rsidR="00BF46E1" w:rsidRPr="0041528A" w:rsidRDefault="00BF46E1" w:rsidP="00195D76">
            <w:pPr>
              <w:pStyle w:val="TAL"/>
            </w:pPr>
          </w:p>
        </w:tc>
      </w:tr>
      <w:tr w:rsidR="00BF46E1" w:rsidRPr="0041528A" w14:paraId="756498D2" w14:textId="77777777" w:rsidTr="00195D76">
        <w:trPr>
          <w:cantSplit/>
          <w:jc w:val="center"/>
        </w:trPr>
        <w:tc>
          <w:tcPr>
            <w:tcW w:w="737" w:type="dxa"/>
            <w:tcBorders>
              <w:left w:val="single" w:sz="4" w:space="0" w:color="auto"/>
              <w:right w:val="single" w:sz="4" w:space="0" w:color="auto"/>
            </w:tcBorders>
          </w:tcPr>
          <w:p w14:paraId="76A24A11" w14:textId="77777777" w:rsidR="00BF46E1" w:rsidRPr="0041528A" w:rsidRDefault="00BF46E1" w:rsidP="00195D76">
            <w:pPr>
              <w:pStyle w:val="TAC"/>
            </w:pPr>
            <w:r w:rsidRPr="0041528A">
              <w:t>11</w:t>
            </w:r>
          </w:p>
        </w:tc>
        <w:tc>
          <w:tcPr>
            <w:tcW w:w="1282" w:type="dxa"/>
            <w:tcBorders>
              <w:left w:val="single" w:sz="4" w:space="0" w:color="auto"/>
              <w:right w:val="single" w:sz="4" w:space="0" w:color="auto"/>
            </w:tcBorders>
          </w:tcPr>
          <w:p w14:paraId="4B00619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8ABC706"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20FF18BC" w14:textId="77777777" w:rsidR="00BF46E1" w:rsidRPr="0041528A" w:rsidRDefault="00BF46E1" w:rsidP="00195D76">
            <w:pPr>
              <w:pStyle w:val="TAL"/>
            </w:pPr>
          </w:p>
        </w:tc>
      </w:tr>
      <w:tr w:rsidR="00BF46E1" w:rsidRPr="0041528A" w14:paraId="4F1D8800" w14:textId="77777777" w:rsidTr="00195D76">
        <w:trPr>
          <w:cantSplit/>
          <w:jc w:val="center"/>
        </w:trPr>
        <w:tc>
          <w:tcPr>
            <w:tcW w:w="737" w:type="dxa"/>
            <w:tcBorders>
              <w:left w:val="single" w:sz="4" w:space="0" w:color="auto"/>
              <w:right w:val="single" w:sz="4" w:space="0" w:color="auto"/>
            </w:tcBorders>
          </w:tcPr>
          <w:p w14:paraId="2F4796CB" w14:textId="77777777" w:rsidR="00BF46E1" w:rsidRPr="0041528A" w:rsidRDefault="00BF46E1" w:rsidP="00195D76">
            <w:pPr>
              <w:pStyle w:val="TAC"/>
            </w:pPr>
            <w:r w:rsidRPr="0041528A">
              <w:t>12</w:t>
            </w:r>
          </w:p>
        </w:tc>
        <w:tc>
          <w:tcPr>
            <w:tcW w:w="1282" w:type="dxa"/>
            <w:tcBorders>
              <w:left w:val="single" w:sz="4" w:space="0" w:color="auto"/>
              <w:right w:val="single" w:sz="4" w:space="0" w:color="auto"/>
            </w:tcBorders>
          </w:tcPr>
          <w:p w14:paraId="6870AFC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615454E" w14:textId="77777777" w:rsidR="00BF46E1" w:rsidRPr="0041528A" w:rsidRDefault="00BF46E1" w:rsidP="00195D76">
            <w:pPr>
              <w:pStyle w:val="TAL"/>
            </w:pPr>
            <w:r w:rsidRPr="0041528A">
              <w:t>PROACTIVE COMMAND: LAUNCH BROWSER 5.6.2</w:t>
            </w:r>
          </w:p>
        </w:tc>
        <w:tc>
          <w:tcPr>
            <w:tcW w:w="3776" w:type="dxa"/>
            <w:tcBorders>
              <w:left w:val="single" w:sz="4" w:space="0" w:color="auto"/>
              <w:right w:val="single" w:sz="4" w:space="0" w:color="auto"/>
            </w:tcBorders>
          </w:tcPr>
          <w:p w14:paraId="3910A883"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4B555B22" w14:textId="77777777" w:rsidTr="00195D76">
        <w:trPr>
          <w:cantSplit/>
          <w:jc w:val="center"/>
        </w:trPr>
        <w:tc>
          <w:tcPr>
            <w:tcW w:w="737" w:type="dxa"/>
            <w:tcBorders>
              <w:left w:val="single" w:sz="4" w:space="0" w:color="auto"/>
              <w:right w:val="single" w:sz="4" w:space="0" w:color="auto"/>
            </w:tcBorders>
          </w:tcPr>
          <w:p w14:paraId="3AF73CBF" w14:textId="77777777" w:rsidR="00BF46E1" w:rsidRPr="0041528A" w:rsidRDefault="00BF46E1" w:rsidP="00195D76">
            <w:pPr>
              <w:pStyle w:val="TAC"/>
            </w:pPr>
            <w:r w:rsidRPr="0041528A">
              <w:t>13</w:t>
            </w:r>
          </w:p>
        </w:tc>
        <w:tc>
          <w:tcPr>
            <w:tcW w:w="1282" w:type="dxa"/>
            <w:tcBorders>
              <w:left w:val="single" w:sz="4" w:space="0" w:color="auto"/>
              <w:right w:val="single" w:sz="4" w:space="0" w:color="auto"/>
            </w:tcBorders>
          </w:tcPr>
          <w:p w14:paraId="39E22F92"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547D91E"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20612F03" w14:textId="77777777" w:rsidR="00BF46E1" w:rsidRPr="0041528A" w:rsidRDefault="00BF46E1" w:rsidP="00195D76">
            <w:pPr>
              <w:pStyle w:val="TAL"/>
            </w:pPr>
            <w:r w:rsidRPr="0041528A">
              <w:t>[alpha identifier is displayed with bold off]</w:t>
            </w:r>
          </w:p>
        </w:tc>
      </w:tr>
      <w:tr w:rsidR="00BF46E1" w:rsidRPr="0041528A" w14:paraId="560BD254" w14:textId="77777777" w:rsidTr="00195D76">
        <w:trPr>
          <w:cantSplit/>
          <w:jc w:val="center"/>
        </w:trPr>
        <w:tc>
          <w:tcPr>
            <w:tcW w:w="737" w:type="dxa"/>
            <w:tcBorders>
              <w:left w:val="single" w:sz="4" w:space="0" w:color="auto"/>
              <w:right w:val="single" w:sz="4" w:space="0" w:color="auto"/>
            </w:tcBorders>
          </w:tcPr>
          <w:p w14:paraId="24960769" w14:textId="77777777" w:rsidR="00BF46E1" w:rsidRPr="0041528A" w:rsidRDefault="00BF46E1" w:rsidP="00195D76">
            <w:pPr>
              <w:pStyle w:val="TAC"/>
            </w:pPr>
            <w:r w:rsidRPr="0041528A">
              <w:t>14</w:t>
            </w:r>
          </w:p>
        </w:tc>
        <w:tc>
          <w:tcPr>
            <w:tcW w:w="1282" w:type="dxa"/>
            <w:tcBorders>
              <w:left w:val="single" w:sz="4" w:space="0" w:color="auto"/>
              <w:right w:val="single" w:sz="4" w:space="0" w:color="auto"/>
            </w:tcBorders>
          </w:tcPr>
          <w:p w14:paraId="2AA71BBD"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67DFFE45"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172A8A64" w14:textId="77777777" w:rsidR="00BF46E1" w:rsidRPr="0041528A" w:rsidRDefault="00BF46E1" w:rsidP="00195D76">
            <w:pPr>
              <w:pStyle w:val="TAL"/>
            </w:pPr>
            <w:r w:rsidRPr="0041528A">
              <w:t>[option: user confirmation]</w:t>
            </w:r>
          </w:p>
        </w:tc>
      </w:tr>
      <w:tr w:rsidR="00BF46E1" w:rsidRPr="0041528A" w14:paraId="17304D37" w14:textId="77777777" w:rsidTr="00195D76">
        <w:trPr>
          <w:cantSplit/>
          <w:jc w:val="center"/>
        </w:trPr>
        <w:tc>
          <w:tcPr>
            <w:tcW w:w="737" w:type="dxa"/>
            <w:tcBorders>
              <w:left w:val="single" w:sz="4" w:space="0" w:color="auto"/>
              <w:right w:val="single" w:sz="4" w:space="0" w:color="auto"/>
            </w:tcBorders>
          </w:tcPr>
          <w:p w14:paraId="1E90BC9B" w14:textId="77777777" w:rsidR="00BF46E1" w:rsidRPr="0041528A" w:rsidRDefault="00BF46E1" w:rsidP="00195D76">
            <w:pPr>
              <w:pStyle w:val="TAC"/>
            </w:pPr>
            <w:r w:rsidRPr="0041528A">
              <w:t>15</w:t>
            </w:r>
          </w:p>
        </w:tc>
        <w:tc>
          <w:tcPr>
            <w:tcW w:w="1282" w:type="dxa"/>
            <w:tcBorders>
              <w:left w:val="single" w:sz="4" w:space="0" w:color="auto"/>
              <w:right w:val="single" w:sz="4" w:space="0" w:color="auto"/>
            </w:tcBorders>
          </w:tcPr>
          <w:p w14:paraId="31A042D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C31760A" w14:textId="77777777" w:rsidR="00BF46E1" w:rsidRPr="0041528A" w:rsidRDefault="00BF46E1" w:rsidP="00195D76">
            <w:pPr>
              <w:pStyle w:val="TAL"/>
            </w:pPr>
            <w:r w:rsidRPr="0041528A">
              <w:t>TERMINAL RESPONSE: LAUNCH BROWSER 5.6.1</w:t>
            </w:r>
          </w:p>
        </w:tc>
        <w:tc>
          <w:tcPr>
            <w:tcW w:w="3776" w:type="dxa"/>
            <w:tcBorders>
              <w:left w:val="single" w:sz="4" w:space="0" w:color="auto"/>
              <w:right w:val="single" w:sz="4" w:space="0" w:color="auto"/>
            </w:tcBorders>
          </w:tcPr>
          <w:p w14:paraId="408A5D76" w14:textId="77777777" w:rsidR="00BF46E1" w:rsidRPr="0041528A" w:rsidRDefault="00BF46E1" w:rsidP="00195D76">
            <w:pPr>
              <w:pStyle w:val="TAL"/>
            </w:pPr>
            <w:r w:rsidRPr="0041528A">
              <w:t>[Command performed successfully]</w:t>
            </w:r>
          </w:p>
        </w:tc>
      </w:tr>
      <w:tr w:rsidR="00BF46E1" w:rsidRPr="0041528A" w14:paraId="5726D72F" w14:textId="77777777" w:rsidTr="00195D76">
        <w:trPr>
          <w:cantSplit/>
          <w:jc w:val="center"/>
        </w:trPr>
        <w:tc>
          <w:tcPr>
            <w:tcW w:w="737" w:type="dxa"/>
            <w:tcBorders>
              <w:left w:val="single" w:sz="4" w:space="0" w:color="auto"/>
              <w:right w:val="single" w:sz="4" w:space="0" w:color="auto"/>
            </w:tcBorders>
          </w:tcPr>
          <w:p w14:paraId="330EE630" w14:textId="77777777" w:rsidR="00BF46E1" w:rsidRPr="0041528A" w:rsidRDefault="00BF46E1" w:rsidP="00195D76">
            <w:pPr>
              <w:pStyle w:val="TAC"/>
            </w:pPr>
            <w:r w:rsidRPr="0041528A">
              <w:t>16</w:t>
            </w:r>
          </w:p>
        </w:tc>
        <w:tc>
          <w:tcPr>
            <w:tcW w:w="1282" w:type="dxa"/>
            <w:tcBorders>
              <w:left w:val="single" w:sz="4" w:space="0" w:color="auto"/>
              <w:right w:val="single" w:sz="4" w:space="0" w:color="auto"/>
            </w:tcBorders>
          </w:tcPr>
          <w:p w14:paraId="5DA1838C" w14:textId="77777777" w:rsidR="00BF46E1" w:rsidRPr="0041528A" w:rsidRDefault="00BF46E1" w:rsidP="00195D76">
            <w:pPr>
              <w:pStyle w:val="TAC"/>
            </w:pPr>
            <w:r w:rsidRPr="0041528A">
              <w:t xml:space="preserve">ME </w:t>
            </w:r>
            <w:r w:rsidRPr="0041528A">
              <w:sym w:font="Symbol" w:char="F0AE"/>
            </w:r>
            <w:r w:rsidRPr="0041528A">
              <w:t xml:space="preserve"> USS </w:t>
            </w:r>
          </w:p>
        </w:tc>
        <w:tc>
          <w:tcPr>
            <w:tcW w:w="2892" w:type="dxa"/>
            <w:tcBorders>
              <w:left w:val="single" w:sz="4" w:space="0" w:color="auto"/>
              <w:right w:val="single" w:sz="4" w:space="0" w:color="auto"/>
            </w:tcBorders>
          </w:tcPr>
          <w:p w14:paraId="18406FF9"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7B145C53"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00B46F73" w14:textId="77777777" w:rsidTr="00195D76">
        <w:trPr>
          <w:cantSplit/>
          <w:jc w:val="center"/>
        </w:trPr>
        <w:tc>
          <w:tcPr>
            <w:tcW w:w="737" w:type="dxa"/>
            <w:tcBorders>
              <w:left w:val="single" w:sz="4" w:space="0" w:color="auto"/>
              <w:right w:val="single" w:sz="4" w:space="0" w:color="auto"/>
            </w:tcBorders>
          </w:tcPr>
          <w:p w14:paraId="081A09CF" w14:textId="77777777" w:rsidR="00BF46E1" w:rsidRPr="0041528A" w:rsidRDefault="00BF46E1" w:rsidP="00195D76">
            <w:pPr>
              <w:pStyle w:val="TAC"/>
            </w:pPr>
            <w:r w:rsidRPr="0041528A">
              <w:t>17</w:t>
            </w:r>
          </w:p>
        </w:tc>
        <w:tc>
          <w:tcPr>
            <w:tcW w:w="1282" w:type="dxa"/>
            <w:tcBorders>
              <w:left w:val="single" w:sz="4" w:space="0" w:color="auto"/>
              <w:right w:val="single" w:sz="4" w:space="0" w:color="auto"/>
            </w:tcBorders>
          </w:tcPr>
          <w:p w14:paraId="69F6F49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212D72B"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67D565EF" w14:textId="77777777" w:rsidR="00BF46E1" w:rsidRPr="0041528A" w:rsidRDefault="00BF46E1" w:rsidP="00195D76">
            <w:pPr>
              <w:pStyle w:val="TAL"/>
            </w:pPr>
          </w:p>
        </w:tc>
      </w:tr>
      <w:tr w:rsidR="00BF46E1" w:rsidRPr="0041528A" w14:paraId="37E096D7" w14:textId="77777777" w:rsidTr="00195D76">
        <w:trPr>
          <w:cantSplit/>
          <w:jc w:val="center"/>
        </w:trPr>
        <w:tc>
          <w:tcPr>
            <w:tcW w:w="737" w:type="dxa"/>
            <w:tcBorders>
              <w:left w:val="single" w:sz="4" w:space="0" w:color="auto"/>
              <w:right w:val="single" w:sz="4" w:space="0" w:color="auto"/>
            </w:tcBorders>
          </w:tcPr>
          <w:p w14:paraId="2524384A" w14:textId="77777777" w:rsidR="00BF46E1" w:rsidRPr="0041528A" w:rsidRDefault="00BF46E1" w:rsidP="00195D76">
            <w:pPr>
              <w:pStyle w:val="TAC"/>
            </w:pPr>
            <w:r w:rsidRPr="0041528A">
              <w:t>18</w:t>
            </w:r>
          </w:p>
        </w:tc>
        <w:tc>
          <w:tcPr>
            <w:tcW w:w="1282" w:type="dxa"/>
            <w:tcBorders>
              <w:left w:val="single" w:sz="4" w:space="0" w:color="auto"/>
              <w:right w:val="single" w:sz="4" w:space="0" w:color="auto"/>
            </w:tcBorders>
          </w:tcPr>
          <w:p w14:paraId="79903A7C"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2D2096F4" w14:textId="77777777" w:rsidR="00BF46E1" w:rsidRPr="0041528A" w:rsidRDefault="00BF46E1" w:rsidP="00195D76">
            <w:pPr>
              <w:pStyle w:val="TAL"/>
            </w:pPr>
            <w:r w:rsidRPr="0041528A">
              <w:t>The user verifies that the default Wap session is properly established.</w:t>
            </w:r>
            <w:r w:rsidRPr="0041528A">
              <w:br/>
              <w:t>The user shall attempt to close the browser or shall at least set the ME to the idle screen.</w:t>
            </w:r>
          </w:p>
        </w:tc>
        <w:tc>
          <w:tcPr>
            <w:tcW w:w="3776" w:type="dxa"/>
            <w:tcBorders>
              <w:left w:val="single" w:sz="4" w:space="0" w:color="auto"/>
              <w:right w:val="single" w:sz="4" w:space="0" w:color="auto"/>
            </w:tcBorders>
          </w:tcPr>
          <w:p w14:paraId="564BE016" w14:textId="77777777" w:rsidR="00BF46E1" w:rsidRPr="0041528A" w:rsidRDefault="00BF46E1" w:rsidP="00195D76">
            <w:pPr>
              <w:pStyle w:val="TAL"/>
            </w:pPr>
          </w:p>
        </w:tc>
      </w:tr>
      <w:tr w:rsidR="00BF46E1" w:rsidRPr="0041528A" w14:paraId="38F39AF5" w14:textId="77777777" w:rsidTr="00195D76">
        <w:trPr>
          <w:cantSplit/>
          <w:jc w:val="center"/>
        </w:trPr>
        <w:tc>
          <w:tcPr>
            <w:tcW w:w="737" w:type="dxa"/>
            <w:tcBorders>
              <w:left w:val="single" w:sz="4" w:space="0" w:color="auto"/>
              <w:right w:val="single" w:sz="4" w:space="0" w:color="auto"/>
            </w:tcBorders>
          </w:tcPr>
          <w:p w14:paraId="3E0790B2" w14:textId="77777777" w:rsidR="00BF46E1" w:rsidRPr="0041528A" w:rsidRDefault="00BF46E1" w:rsidP="00195D76">
            <w:pPr>
              <w:pStyle w:val="TAC"/>
            </w:pPr>
            <w:r w:rsidRPr="0041528A">
              <w:t>19</w:t>
            </w:r>
          </w:p>
        </w:tc>
        <w:tc>
          <w:tcPr>
            <w:tcW w:w="1282" w:type="dxa"/>
            <w:tcBorders>
              <w:left w:val="single" w:sz="4" w:space="0" w:color="auto"/>
              <w:right w:val="single" w:sz="4" w:space="0" w:color="auto"/>
            </w:tcBorders>
          </w:tcPr>
          <w:p w14:paraId="4346C74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D585ECB" w14:textId="77777777" w:rsidR="00BF46E1" w:rsidRPr="0041528A" w:rsidRDefault="00BF46E1" w:rsidP="00195D76">
            <w:pPr>
              <w:pStyle w:val="TAL"/>
            </w:pPr>
            <w:r w:rsidRPr="0041528A">
              <w:t>PROACTIVE COMMAND PENDING: LAUNCH BROWSER 5.6.1</w:t>
            </w:r>
          </w:p>
        </w:tc>
        <w:tc>
          <w:tcPr>
            <w:tcW w:w="3776" w:type="dxa"/>
            <w:tcBorders>
              <w:left w:val="single" w:sz="4" w:space="0" w:color="auto"/>
              <w:right w:val="single" w:sz="4" w:space="0" w:color="auto"/>
            </w:tcBorders>
          </w:tcPr>
          <w:p w14:paraId="12393D5C" w14:textId="77777777" w:rsidR="00BF46E1" w:rsidRPr="0041528A" w:rsidRDefault="00BF46E1" w:rsidP="00195D76">
            <w:pPr>
              <w:pStyle w:val="TAL"/>
            </w:pPr>
          </w:p>
        </w:tc>
      </w:tr>
      <w:tr w:rsidR="00BF46E1" w:rsidRPr="0041528A" w14:paraId="5109B4A2" w14:textId="77777777" w:rsidTr="00195D76">
        <w:trPr>
          <w:cantSplit/>
          <w:jc w:val="center"/>
        </w:trPr>
        <w:tc>
          <w:tcPr>
            <w:tcW w:w="737" w:type="dxa"/>
            <w:tcBorders>
              <w:left w:val="single" w:sz="4" w:space="0" w:color="auto"/>
              <w:right w:val="single" w:sz="4" w:space="0" w:color="auto"/>
            </w:tcBorders>
          </w:tcPr>
          <w:p w14:paraId="748C8D1B" w14:textId="77777777" w:rsidR="00BF46E1" w:rsidRPr="0041528A" w:rsidRDefault="00BF46E1" w:rsidP="00195D76">
            <w:pPr>
              <w:pStyle w:val="TAC"/>
            </w:pPr>
            <w:r w:rsidRPr="0041528A">
              <w:t>20</w:t>
            </w:r>
          </w:p>
        </w:tc>
        <w:tc>
          <w:tcPr>
            <w:tcW w:w="1282" w:type="dxa"/>
            <w:tcBorders>
              <w:left w:val="single" w:sz="4" w:space="0" w:color="auto"/>
              <w:right w:val="single" w:sz="4" w:space="0" w:color="auto"/>
            </w:tcBorders>
          </w:tcPr>
          <w:p w14:paraId="4F0E386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F976B90"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1F065579" w14:textId="77777777" w:rsidR="00BF46E1" w:rsidRPr="0041528A" w:rsidRDefault="00BF46E1" w:rsidP="00195D76">
            <w:pPr>
              <w:pStyle w:val="TAL"/>
            </w:pPr>
          </w:p>
        </w:tc>
      </w:tr>
      <w:tr w:rsidR="00BF46E1" w:rsidRPr="0041528A" w14:paraId="587581E7" w14:textId="77777777" w:rsidTr="00195D76">
        <w:trPr>
          <w:cantSplit/>
          <w:jc w:val="center"/>
        </w:trPr>
        <w:tc>
          <w:tcPr>
            <w:tcW w:w="737" w:type="dxa"/>
            <w:tcBorders>
              <w:left w:val="single" w:sz="4" w:space="0" w:color="auto"/>
              <w:right w:val="single" w:sz="4" w:space="0" w:color="auto"/>
            </w:tcBorders>
          </w:tcPr>
          <w:p w14:paraId="7C639519" w14:textId="77777777" w:rsidR="00BF46E1" w:rsidRPr="0041528A" w:rsidRDefault="00BF46E1" w:rsidP="00195D76">
            <w:pPr>
              <w:pStyle w:val="TAC"/>
            </w:pPr>
            <w:r w:rsidRPr="0041528A">
              <w:t>21</w:t>
            </w:r>
          </w:p>
        </w:tc>
        <w:tc>
          <w:tcPr>
            <w:tcW w:w="1282" w:type="dxa"/>
            <w:tcBorders>
              <w:left w:val="single" w:sz="4" w:space="0" w:color="auto"/>
              <w:right w:val="single" w:sz="4" w:space="0" w:color="auto"/>
            </w:tcBorders>
          </w:tcPr>
          <w:p w14:paraId="135BCFA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439FEFA" w14:textId="77777777" w:rsidR="00BF46E1" w:rsidRPr="0041528A" w:rsidRDefault="00BF46E1" w:rsidP="00195D76">
            <w:pPr>
              <w:pStyle w:val="TAL"/>
            </w:pPr>
            <w:r w:rsidRPr="0041528A">
              <w:t>PROACTIVE COMMAND: LAUNCH BROWSER 5.6.1</w:t>
            </w:r>
          </w:p>
        </w:tc>
        <w:tc>
          <w:tcPr>
            <w:tcW w:w="3776" w:type="dxa"/>
            <w:tcBorders>
              <w:left w:val="single" w:sz="4" w:space="0" w:color="auto"/>
              <w:right w:val="single" w:sz="4" w:space="0" w:color="auto"/>
            </w:tcBorders>
          </w:tcPr>
          <w:p w14:paraId="7FF79755"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21958762" w14:textId="77777777" w:rsidTr="00195D76">
        <w:trPr>
          <w:cantSplit/>
          <w:jc w:val="center"/>
        </w:trPr>
        <w:tc>
          <w:tcPr>
            <w:tcW w:w="737" w:type="dxa"/>
            <w:tcBorders>
              <w:left w:val="single" w:sz="4" w:space="0" w:color="auto"/>
              <w:right w:val="single" w:sz="4" w:space="0" w:color="auto"/>
            </w:tcBorders>
          </w:tcPr>
          <w:p w14:paraId="2F0555A8" w14:textId="77777777" w:rsidR="00BF46E1" w:rsidRPr="0041528A" w:rsidRDefault="00BF46E1" w:rsidP="00195D76">
            <w:pPr>
              <w:pStyle w:val="TAC"/>
            </w:pPr>
            <w:r w:rsidRPr="0041528A">
              <w:t>22</w:t>
            </w:r>
          </w:p>
        </w:tc>
        <w:tc>
          <w:tcPr>
            <w:tcW w:w="1282" w:type="dxa"/>
            <w:tcBorders>
              <w:left w:val="single" w:sz="4" w:space="0" w:color="auto"/>
              <w:right w:val="single" w:sz="4" w:space="0" w:color="auto"/>
            </w:tcBorders>
          </w:tcPr>
          <w:p w14:paraId="7AB3E698"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62A249E1"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06F935E7" w14:textId="77777777" w:rsidR="00BF46E1" w:rsidRPr="0041528A" w:rsidRDefault="00BF46E1" w:rsidP="00195D76">
            <w:pPr>
              <w:pStyle w:val="TAL"/>
            </w:pPr>
            <w:r w:rsidRPr="0041528A">
              <w:t>[alpha identifier is displayed with bold on]</w:t>
            </w:r>
          </w:p>
        </w:tc>
      </w:tr>
      <w:tr w:rsidR="00BF46E1" w:rsidRPr="0041528A" w14:paraId="60FD6271" w14:textId="77777777" w:rsidTr="00195D76">
        <w:trPr>
          <w:cantSplit/>
          <w:jc w:val="center"/>
        </w:trPr>
        <w:tc>
          <w:tcPr>
            <w:tcW w:w="737" w:type="dxa"/>
            <w:tcBorders>
              <w:left w:val="single" w:sz="4" w:space="0" w:color="auto"/>
              <w:right w:val="single" w:sz="4" w:space="0" w:color="auto"/>
            </w:tcBorders>
          </w:tcPr>
          <w:p w14:paraId="00777161" w14:textId="77777777" w:rsidR="00BF46E1" w:rsidRPr="0041528A" w:rsidRDefault="00BF46E1" w:rsidP="00195D76">
            <w:pPr>
              <w:pStyle w:val="TAC"/>
            </w:pPr>
            <w:r w:rsidRPr="0041528A">
              <w:t>23</w:t>
            </w:r>
          </w:p>
        </w:tc>
        <w:tc>
          <w:tcPr>
            <w:tcW w:w="1282" w:type="dxa"/>
            <w:tcBorders>
              <w:left w:val="single" w:sz="4" w:space="0" w:color="auto"/>
              <w:right w:val="single" w:sz="4" w:space="0" w:color="auto"/>
            </w:tcBorders>
          </w:tcPr>
          <w:p w14:paraId="01454140"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58E4F1C4"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621BD669" w14:textId="77777777" w:rsidR="00BF46E1" w:rsidRPr="0041528A" w:rsidRDefault="00BF46E1" w:rsidP="00195D76">
            <w:pPr>
              <w:pStyle w:val="TAL"/>
            </w:pPr>
            <w:r w:rsidRPr="0041528A">
              <w:t>[option: user confirmation]</w:t>
            </w:r>
          </w:p>
        </w:tc>
      </w:tr>
      <w:tr w:rsidR="00BF46E1" w:rsidRPr="0041528A" w14:paraId="347D0A07" w14:textId="77777777" w:rsidTr="00195D76">
        <w:trPr>
          <w:cantSplit/>
          <w:jc w:val="center"/>
        </w:trPr>
        <w:tc>
          <w:tcPr>
            <w:tcW w:w="737" w:type="dxa"/>
            <w:tcBorders>
              <w:left w:val="single" w:sz="4" w:space="0" w:color="auto"/>
              <w:right w:val="single" w:sz="4" w:space="0" w:color="auto"/>
            </w:tcBorders>
          </w:tcPr>
          <w:p w14:paraId="73B68342" w14:textId="77777777" w:rsidR="00BF46E1" w:rsidRPr="0041528A" w:rsidRDefault="00BF46E1" w:rsidP="00195D76">
            <w:pPr>
              <w:pStyle w:val="TAC"/>
            </w:pPr>
            <w:r w:rsidRPr="0041528A">
              <w:t>24</w:t>
            </w:r>
          </w:p>
        </w:tc>
        <w:tc>
          <w:tcPr>
            <w:tcW w:w="1282" w:type="dxa"/>
            <w:tcBorders>
              <w:left w:val="single" w:sz="4" w:space="0" w:color="auto"/>
              <w:right w:val="single" w:sz="4" w:space="0" w:color="auto"/>
            </w:tcBorders>
          </w:tcPr>
          <w:p w14:paraId="3BD65EA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9F936CF" w14:textId="77777777" w:rsidR="00BF46E1" w:rsidRPr="0041528A" w:rsidRDefault="00BF46E1" w:rsidP="00195D76">
            <w:pPr>
              <w:pStyle w:val="TAL"/>
            </w:pPr>
            <w:r w:rsidRPr="0041528A">
              <w:t>TERMINAL RESPONSE: LAUNCH BROWSER 5.6.1</w:t>
            </w:r>
          </w:p>
        </w:tc>
        <w:tc>
          <w:tcPr>
            <w:tcW w:w="3776" w:type="dxa"/>
            <w:tcBorders>
              <w:left w:val="single" w:sz="4" w:space="0" w:color="auto"/>
              <w:right w:val="single" w:sz="4" w:space="0" w:color="auto"/>
            </w:tcBorders>
          </w:tcPr>
          <w:p w14:paraId="58B86163" w14:textId="77777777" w:rsidR="00BF46E1" w:rsidRPr="0041528A" w:rsidRDefault="00BF46E1" w:rsidP="00195D76">
            <w:pPr>
              <w:pStyle w:val="TAL"/>
            </w:pPr>
            <w:r w:rsidRPr="0041528A">
              <w:t>[Command performed successfully]</w:t>
            </w:r>
          </w:p>
        </w:tc>
      </w:tr>
      <w:tr w:rsidR="00BF46E1" w:rsidRPr="0041528A" w14:paraId="40BE24F8" w14:textId="77777777" w:rsidTr="00195D76">
        <w:trPr>
          <w:cantSplit/>
          <w:jc w:val="center"/>
        </w:trPr>
        <w:tc>
          <w:tcPr>
            <w:tcW w:w="737" w:type="dxa"/>
            <w:tcBorders>
              <w:left w:val="single" w:sz="4" w:space="0" w:color="auto"/>
              <w:right w:val="single" w:sz="4" w:space="0" w:color="auto"/>
            </w:tcBorders>
          </w:tcPr>
          <w:p w14:paraId="3BF67A12" w14:textId="77777777" w:rsidR="00BF46E1" w:rsidRPr="0041528A" w:rsidRDefault="00BF46E1" w:rsidP="00195D76">
            <w:pPr>
              <w:pStyle w:val="TAC"/>
            </w:pPr>
            <w:r w:rsidRPr="0041528A">
              <w:t>25</w:t>
            </w:r>
          </w:p>
        </w:tc>
        <w:tc>
          <w:tcPr>
            <w:tcW w:w="1282" w:type="dxa"/>
            <w:tcBorders>
              <w:left w:val="single" w:sz="4" w:space="0" w:color="auto"/>
              <w:right w:val="single" w:sz="4" w:space="0" w:color="auto"/>
            </w:tcBorders>
          </w:tcPr>
          <w:p w14:paraId="79B5E1F9" w14:textId="77777777" w:rsidR="00BF46E1" w:rsidRPr="0041528A" w:rsidRDefault="00BF46E1" w:rsidP="00195D76">
            <w:pPr>
              <w:pStyle w:val="TAC"/>
            </w:pPr>
            <w:r w:rsidRPr="0041528A">
              <w:t xml:space="preserve">ME </w:t>
            </w:r>
            <w:r w:rsidRPr="0041528A">
              <w:sym w:font="Symbol" w:char="F0AE"/>
            </w:r>
            <w:r w:rsidRPr="0041528A">
              <w:t xml:space="preserve"> USS </w:t>
            </w:r>
          </w:p>
        </w:tc>
        <w:tc>
          <w:tcPr>
            <w:tcW w:w="2892" w:type="dxa"/>
            <w:tcBorders>
              <w:left w:val="single" w:sz="4" w:space="0" w:color="auto"/>
              <w:right w:val="single" w:sz="4" w:space="0" w:color="auto"/>
            </w:tcBorders>
          </w:tcPr>
          <w:p w14:paraId="51AAFAB4"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27609EF0"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035DEDE8" w14:textId="77777777" w:rsidTr="00195D76">
        <w:trPr>
          <w:cantSplit/>
          <w:jc w:val="center"/>
        </w:trPr>
        <w:tc>
          <w:tcPr>
            <w:tcW w:w="737" w:type="dxa"/>
            <w:tcBorders>
              <w:left w:val="single" w:sz="4" w:space="0" w:color="auto"/>
              <w:right w:val="single" w:sz="4" w:space="0" w:color="auto"/>
            </w:tcBorders>
          </w:tcPr>
          <w:p w14:paraId="599D1862" w14:textId="77777777" w:rsidR="00BF46E1" w:rsidRPr="0041528A" w:rsidRDefault="00BF46E1" w:rsidP="00195D76">
            <w:pPr>
              <w:pStyle w:val="TAC"/>
            </w:pPr>
            <w:r w:rsidRPr="0041528A">
              <w:t>26</w:t>
            </w:r>
          </w:p>
        </w:tc>
        <w:tc>
          <w:tcPr>
            <w:tcW w:w="1282" w:type="dxa"/>
            <w:tcBorders>
              <w:left w:val="single" w:sz="4" w:space="0" w:color="auto"/>
              <w:right w:val="single" w:sz="4" w:space="0" w:color="auto"/>
            </w:tcBorders>
          </w:tcPr>
          <w:p w14:paraId="7ABD3CB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8CF45DF"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52B84C8F" w14:textId="77777777" w:rsidR="00BF46E1" w:rsidRPr="0041528A" w:rsidRDefault="00BF46E1" w:rsidP="00195D76">
            <w:pPr>
              <w:pStyle w:val="TAL"/>
            </w:pPr>
          </w:p>
        </w:tc>
      </w:tr>
      <w:tr w:rsidR="00BF46E1" w:rsidRPr="0041528A" w14:paraId="39C97762" w14:textId="77777777" w:rsidTr="00195D76">
        <w:trPr>
          <w:cantSplit/>
          <w:jc w:val="center"/>
        </w:trPr>
        <w:tc>
          <w:tcPr>
            <w:tcW w:w="737" w:type="dxa"/>
            <w:tcBorders>
              <w:left w:val="single" w:sz="4" w:space="0" w:color="auto"/>
              <w:right w:val="single" w:sz="4" w:space="0" w:color="auto"/>
            </w:tcBorders>
          </w:tcPr>
          <w:p w14:paraId="457C9C98" w14:textId="77777777" w:rsidR="00BF46E1" w:rsidRPr="0041528A" w:rsidRDefault="00BF46E1" w:rsidP="00195D76">
            <w:pPr>
              <w:pStyle w:val="TAC"/>
            </w:pPr>
            <w:r w:rsidRPr="0041528A">
              <w:lastRenderedPageBreak/>
              <w:t>27</w:t>
            </w:r>
          </w:p>
        </w:tc>
        <w:tc>
          <w:tcPr>
            <w:tcW w:w="1282" w:type="dxa"/>
            <w:tcBorders>
              <w:left w:val="single" w:sz="4" w:space="0" w:color="auto"/>
              <w:right w:val="single" w:sz="4" w:space="0" w:color="auto"/>
            </w:tcBorders>
          </w:tcPr>
          <w:p w14:paraId="58905FB7"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35B4C9EB" w14:textId="77777777" w:rsidR="00BF46E1" w:rsidRPr="0041528A" w:rsidRDefault="00BF46E1" w:rsidP="00195D76">
            <w:pPr>
              <w:pStyle w:val="TAL"/>
            </w:pPr>
            <w:r w:rsidRPr="0041528A">
              <w:t>The user verifies that the default Wap session is properly established.</w:t>
            </w:r>
            <w:r w:rsidRPr="0041528A">
              <w:br/>
              <w:t>The user shall attempt to close the browser or shall at least set the ME to the idle screen.</w:t>
            </w:r>
          </w:p>
        </w:tc>
        <w:tc>
          <w:tcPr>
            <w:tcW w:w="3776" w:type="dxa"/>
            <w:tcBorders>
              <w:left w:val="single" w:sz="4" w:space="0" w:color="auto"/>
              <w:right w:val="single" w:sz="4" w:space="0" w:color="auto"/>
            </w:tcBorders>
          </w:tcPr>
          <w:p w14:paraId="73B31F6C" w14:textId="77777777" w:rsidR="00BF46E1" w:rsidRPr="0041528A" w:rsidRDefault="00BF46E1" w:rsidP="00195D76">
            <w:pPr>
              <w:pStyle w:val="TAL"/>
            </w:pPr>
          </w:p>
        </w:tc>
      </w:tr>
      <w:tr w:rsidR="00BF46E1" w:rsidRPr="0041528A" w14:paraId="37C0C9D7" w14:textId="77777777" w:rsidTr="00195D76">
        <w:trPr>
          <w:cantSplit/>
          <w:jc w:val="center"/>
        </w:trPr>
        <w:tc>
          <w:tcPr>
            <w:tcW w:w="737" w:type="dxa"/>
            <w:tcBorders>
              <w:left w:val="single" w:sz="4" w:space="0" w:color="auto"/>
              <w:right w:val="single" w:sz="4" w:space="0" w:color="auto"/>
            </w:tcBorders>
          </w:tcPr>
          <w:p w14:paraId="00F5BBE7" w14:textId="77777777" w:rsidR="00BF46E1" w:rsidRPr="0041528A" w:rsidRDefault="00BF46E1" w:rsidP="00195D76">
            <w:pPr>
              <w:pStyle w:val="TAC"/>
            </w:pPr>
            <w:r w:rsidRPr="0041528A">
              <w:t>28</w:t>
            </w:r>
          </w:p>
        </w:tc>
        <w:tc>
          <w:tcPr>
            <w:tcW w:w="1282" w:type="dxa"/>
            <w:tcBorders>
              <w:left w:val="single" w:sz="4" w:space="0" w:color="auto"/>
              <w:right w:val="single" w:sz="4" w:space="0" w:color="auto"/>
            </w:tcBorders>
          </w:tcPr>
          <w:p w14:paraId="6E36437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2C70F10" w14:textId="77777777" w:rsidR="00BF46E1" w:rsidRPr="0041528A" w:rsidRDefault="00BF46E1" w:rsidP="00195D76">
            <w:pPr>
              <w:pStyle w:val="TAL"/>
            </w:pPr>
            <w:r w:rsidRPr="0041528A">
              <w:t>PROACTIVE COMMAND PENDING: LAUNCH BROWSER 5.6.3</w:t>
            </w:r>
          </w:p>
        </w:tc>
        <w:tc>
          <w:tcPr>
            <w:tcW w:w="3776" w:type="dxa"/>
            <w:tcBorders>
              <w:left w:val="single" w:sz="4" w:space="0" w:color="auto"/>
              <w:right w:val="single" w:sz="4" w:space="0" w:color="auto"/>
            </w:tcBorders>
          </w:tcPr>
          <w:p w14:paraId="1999AE4F" w14:textId="77777777" w:rsidR="00BF46E1" w:rsidRPr="0041528A" w:rsidRDefault="00BF46E1" w:rsidP="00195D76">
            <w:pPr>
              <w:pStyle w:val="TAL"/>
            </w:pPr>
          </w:p>
        </w:tc>
      </w:tr>
      <w:tr w:rsidR="00BF46E1" w:rsidRPr="0041528A" w14:paraId="6B997560" w14:textId="77777777" w:rsidTr="00195D76">
        <w:trPr>
          <w:cantSplit/>
          <w:jc w:val="center"/>
        </w:trPr>
        <w:tc>
          <w:tcPr>
            <w:tcW w:w="737" w:type="dxa"/>
            <w:tcBorders>
              <w:left w:val="single" w:sz="4" w:space="0" w:color="auto"/>
              <w:right w:val="single" w:sz="4" w:space="0" w:color="auto"/>
            </w:tcBorders>
          </w:tcPr>
          <w:p w14:paraId="7A0C1F55" w14:textId="77777777" w:rsidR="00BF46E1" w:rsidRPr="0041528A" w:rsidRDefault="00BF46E1" w:rsidP="00195D76">
            <w:pPr>
              <w:pStyle w:val="TAC"/>
            </w:pPr>
            <w:r w:rsidRPr="0041528A">
              <w:t>29</w:t>
            </w:r>
          </w:p>
        </w:tc>
        <w:tc>
          <w:tcPr>
            <w:tcW w:w="1282" w:type="dxa"/>
            <w:tcBorders>
              <w:left w:val="single" w:sz="4" w:space="0" w:color="auto"/>
              <w:right w:val="single" w:sz="4" w:space="0" w:color="auto"/>
            </w:tcBorders>
          </w:tcPr>
          <w:p w14:paraId="3E1B051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D9F8ECA"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5D3594C7" w14:textId="77777777" w:rsidR="00BF46E1" w:rsidRPr="0041528A" w:rsidRDefault="00BF46E1" w:rsidP="00195D76">
            <w:pPr>
              <w:pStyle w:val="TAL"/>
            </w:pPr>
          </w:p>
        </w:tc>
      </w:tr>
      <w:tr w:rsidR="00BF46E1" w:rsidRPr="0041528A" w14:paraId="3C1A71D3" w14:textId="77777777" w:rsidTr="00195D76">
        <w:trPr>
          <w:cantSplit/>
          <w:jc w:val="center"/>
        </w:trPr>
        <w:tc>
          <w:tcPr>
            <w:tcW w:w="737" w:type="dxa"/>
            <w:tcBorders>
              <w:left w:val="single" w:sz="4" w:space="0" w:color="auto"/>
              <w:right w:val="single" w:sz="4" w:space="0" w:color="auto"/>
            </w:tcBorders>
          </w:tcPr>
          <w:p w14:paraId="7938D0F8" w14:textId="77777777" w:rsidR="00BF46E1" w:rsidRPr="0041528A" w:rsidRDefault="00BF46E1" w:rsidP="00195D76">
            <w:pPr>
              <w:pStyle w:val="TAC"/>
            </w:pPr>
            <w:r w:rsidRPr="0041528A">
              <w:t>30</w:t>
            </w:r>
          </w:p>
        </w:tc>
        <w:tc>
          <w:tcPr>
            <w:tcW w:w="1282" w:type="dxa"/>
            <w:tcBorders>
              <w:left w:val="single" w:sz="4" w:space="0" w:color="auto"/>
              <w:right w:val="single" w:sz="4" w:space="0" w:color="auto"/>
            </w:tcBorders>
          </w:tcPr>
          <w:p w14:paraId="13B5A5E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AAAEA89" w14:textId="77777777" w:rsidR="00BF46E1" w:rsidRPr="0041528A" w:rsidRDefault="00BF46E1" w:rsidP="00195D76">
            <w:pPr>
              <w:pStyle w:val="TAL"/>
            </w:pPr>
            <w:r w:rsidRPr="0041528A">
              <w:t>PROACTIVE COMMAND: LAUNCH BROWSER 5.6.3</w:t>
            </w:r>
          </w:p>
        </w:tc>
        <w:tc>
          <w:tcPr>
            <w:tcW w:w="3776" w:type="dxa"/>
            <w:tcBorders>
              <w:left w:val="single" w:sz="4" w:space="0" w:color="auto"/>
              <w:right w:val="single" w:sz="4" w:space="0" w:color="auto"/>
            </w:tcBorders>
          </w:tcPr>
          <w:p w14:paraId="49F44C28"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094C9223" w14:textId="77777777" w:rsidTr="00195D76">
        <w:trPr>
          <w:cantSplit/>
          <w:jc w:val="center"/>
        </w:trPr>
        <w:tc>
          <w:tcPr>
            <w:tcW w:w="737" w:type="dxa"/>
            <w:tcBorders>
              <w:left w:val="single" w:sz="4" w:space="0" w:color="auto"/>
              <w:right w:val="single" w:sz="4" w:space="0" w:color="auto"/>
            </w:tcBorders>
          </w:tcPr>
          <w:p w14:paraId="5D8D7694" w14:textId="77777777" w:rsidR="00BF46E1" w:rsidRPr="0041528A" w:rsidRDefault="00BF46E1" w:rsidP="00195D76">
            <w:pPr>
              <w:pStyle w:val="TAC"/>
            </w:pPr>
            <w:r w:rsidRPr="0041528A">
              <w:t>31</w:t>
            </w:r>
          </w:p>
        </w:tc>
        <w:tc>
          <w:tcPr>
            <w:tcW w:w="1282" w:type="dxa"/>
            <w:tcBorders>
              <w:left w:val="single" w:sz="4" w:space="0" w:color="auto"/>
              <w:right w:val="single" w:sz="4" w:space="0" w:color="auto"/>
            </w:tcBorders>
          </w:tcPr>
          <w:p w14:paraId="170AFE2F"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BC61290"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18C2EEB7" w14:textId="77777777" w:rsidR="00BF46E1" w:rsidRPr="0041528A" w:rsidRDefault="00BF46E1" w:rsidP="00195D76">
            <w:pPr>
              <w:pStyle w:val="TAL"/>
            </w:pPr>
            <w:r w:rsidRPr="0041528A">
              <w:t>[alpha identifier is displayed with bold off]</w:t>
            </w:r>
          </w:p>
        </w:tc>
      </w:tr>
      <w:tr w:rsidR="00BF46E1" w:rsidRPr="0041528A" w14:paraId="6C896097" w14:textId="77777777" w:rsidTr="00195D76">
        <w:trPr>
          <w:cantSplit/>
          <w:jc w:val="center"/>
        </w:trPr>
        <w:tc>
          <w:tcPr>
            <w:tcW w:w="737" w:type="dxa"/>
            <w:tcBorders>
              <w:left w:val="single" w:sz="4" w:space="0" w:color="auto"/>
              <w:right w:val="single" w:sz="4" w:space="0" w:color="auto"/>
            </w:tcBorders>
          </w:tcPr>
          <w:p w14:paraId="598F1045" w14:textId="77777777" w:rsidR="00BF46E1" w:rsidRPr="0041528A" w:rsidRDefault="00BF46E1" w:rsidP="00195D76">
            <w:pPr>
              <w:pStyle w:val="TAC"/>
            </w:pPr>
            <w:r w:rsidRPr="0041528A">
              <w:t>32</w:t>
            </w:r>
          </w:p>
        </w:tc>
        <w:tc>
          <w:tcPr>
            <w:tcW w:w="1282" w:type="dxa"/>
            <w:tcBorders>
              <w:left w:val="single" w:sz="4" w:space="0" w:color="auto"/>
              <w:right w:val="single" w:sz="4" w:space="0" w:color="auto"/>
            </w:tcBorders>
          </w:tcPr>
          <w:p w14:paraId="607012D0"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468E970B"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674566E6" w14:textId="77777777" w:rsidR="00BF46E1" w:rsidRPr="0041528A" w:rsidRDefault="00BF46E1" w:rsidP="00195D76">
            <w:pPr>
              <w:pStyle w:val="TAL"/>
            </w:pPr>
            <w:r w:rsidRPr="0041528A">
              <w:t>[option: user confirmation]</w:t>
            </w:r>
          </w:p>
        </w:tc>
      </w:tr>
      <w:tr w:rsidR="00BF46E1" w:rsidRPr="0041528A" w14:paraId="3180C150" w14:textId="77777777" w:rsidTr="00195D76">
        <w:trPr>
          <w:cantSplit/>
          <w:jc w:val="center"/>
        </w:trPr>
        <w:tc>
          <w:tcPr>
            <w:tcW w:w="737" w:type="dxa"/>
            <w:tcBorders>
              <w:left w:val="single" w:sz="4" w:space="0" w:color="auto"/>
              <w:right w:val="single" w:sz="4" w:space="0" w:color="auto"/>
            </w:tcBorders>
          </w:tcPr>
          <w:p w14:paraId="6D4B754B" w14:textId="77777777" w:rsidR="00BF46E1" w:rsidRPr="0041528A" w:rsidRDefault="00BF46E1" w:rsidP="00195D76">
            <w:pPr>
              <w:pStyle w:val="TAC"/>
            </w:pPr>
            <w:r w:rsidRPr="0041528A">
              <w:t>33</w:t>
            </w:r>
          </w:p>
        </w:tc>
        <w:tc>
          <w:tcPr>
            <w:tcW w:w="1282" w:type="dxa"/>
            <w:tcBorders>
              <w:left w:val="single" w:sz="4" w:space="0" w:color="auto"/>
              <w:right w:val="single" w:sz="4" w:space="0" w:color="auto"/>
            </w:tcBorders>
          </w:tcPr>
          <w:p w14:paraId="02DFA29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86CC3A2" w14:textId="77777777" w:rsidR="00BF46E1" w:rsidRPr="0041528A" w:rsidRDefault="00BF46E1" w:rsidP="00195D76">
            <w:pPr>
              <w:pStyle w:val="TAL"/>
            </w:pPr>
            <w:r w:rsidRPr="0041528A">
              <w:t>TERMINAL RESPONSE: LAUNCH BROWSER 5.6.1</w:t>
            </w:r>
          </w:p>
        </w:tc>
        <w:tc>
          <w:tcPr>
            <w:tcW w:w="3776" w:type="dxa"/>
            <w:tcBorders>
              <w:left w:val="single" w:sz="4" w:space="0" w:color="auto"/>
              <w:right w:val="single" w:sz="4" w:space="0" w:color="auto"/>
            </w:tcBorders>
          </w:tcPr>
          <w:p w14:paraId="5F99FCB6" w14:textId="77777777" w:rsidR="00BF46E1" w:rsidRPr="0041528A" w:rsidRDefault="00BF46E1" w:rsidP="00195D76">
            <w:pPr>
              <w:pStyle w:val="TAL"/>
            </w:pPr>
            <w:r w:rsidRPr="0041528A">
              <w:t>[Command performed successfully]</w:t>
            </w:r>
          </w:p>
        </w:tc>
      </w:tr>
      <w:tr w:rsidR="00BF46E1" w:rsidRPr="0041528A" w14:paraId="5F218F28" w14:textId="77777777" w:rsidTr="00195D76">
        <w:trPr>
          <w:cantSplit/>
          <w:jc w:val="center"/>
        </w:trPr>
        <w:tc>
          <w:tcPr>
            <w:tcW w:w="737" w:type="dxa"/>
            <w:tcBorders>
              <w:left w:val="single" w:sz="4" w:space="0" w:color="auto"/>
              <w:right w:val="single" w:sz="4" w:space="0" w:color="auto"/>
            </w:tcBorders>
          </w:tcPr>
          <w:p w14:paraId="3384E2D2" w14:textId="77777777" w:rsidR="00BF46E1" w:rsidRPr="0041528A" w:rsidRDefault="00BF46E1" w:rsidP="00195D76">
            <w:pPr>
              <w:pStyle w:val="TAC"/>
            </w:pPr>
            <w:r w:rsidRPr="0041528A">
              <w:t>34</w:t>
            </w:r>
          </w:p>
        </w:tc>
        <w:tc>
          <w:tcPr>
            <w:tcW w:w="1282" w:type="dxa"/>
            <w:tcBorders>
              <w:left w:val="single" w:sz="4" w:space="0" w:color="auto"/>
              <w:right w:val="single" w:sz="4" w:space="0" w:color="auto"/>
            </w:tcBorders>
          </w:tcPr>
          <w:p w14:paraId="0BFE5414" w14:textId="77777777" w:rsidR="00BF46E1" w:rsidRPr="0041528A" w:rsidRDefault="00BF46E1" w:rsidP="00195D76">
            <w:pPr>
              <w:pStyle w:val="TAC"/>
            </w:pPr>
            <w:r w:rsidRPr="0041528A">
              <w:t xml:space="preserve">ME </w:t>
            </w:r>
            <w:r w:rsidRPr="0041528A">
              <w:sym w:font="Symbol" w:char="F0AE"/>
            </w:r>
            <w:r w:rsidRPr="0041528A">
              <w:t xml:space="preserve"> USS </w:t>
            </w:r>
          </w:p>
        </w:tc>
        <w:tc>
          <w:tcPr>
            <w:tcW w:w="2892" w:type="dxa"/>
            <w:tcBorders>
              <w:left w:val="single" w:sz="4" w:space="0" w:color="auto"/>
              <w:right w:val="single" w:sz="4" w:space="0" w:color="auto"/>
            </w:tcBorders>
          </w:tcPr>
          <w:p w14:paraId="36EC492D"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21C008E2"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2E457814" w14:textId="77777777" w:rsidTr="00195D76">
        <w:trPr>
          <w:cantSplit/>
          <w:jc w:val="center"/>
        </w:trPr>
        <w:tc>
          <w:tcPr>
            <w:tcW w:w="737" w:type="dxa"/>
            <w:tcBorders>
              <w:left w:val="single" w:sz="4" w:space="0" w:color="auto"/>
              <w:right w:val="single" w:sz="4" w:space="0" w:color="auto"/>
            </w:tcBorders>
          </w:tcPr>
          <w:p w14:paraId="257DCF32" w14:textId="77777777" w:rsidR="00BF46E1" w:rsidRPr="0041528A" w:rsidRDefault="00BF46E1" w:rsidP="00195D76">
            <w:pPr>
              <w:pStyle w:val="TAC"/>
            </w:pPr>
            <w:r w:rsidRPr="0041528A">
              <w:t>35</w:t>
            </w:r>
          </w:p>
        </w:tc>
        <w:tc>
          <w:tcPr>
            <w:tcW w:w="1282" w:type="dxa"/>
            <w:tcBorders>
              <w:left w:val="single" w:sz="4" w:space="0" w:color="auto"/>
              <w:right w:val="single" w:sz="4" w:space="0" w:color="auto"/>
            </w:tcBorders>
          </w:tcPr>
          <w:p w14:paraId="6682669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3A675E3"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140566CD" w14:textId="77777777" w:rsidR="00BF46E1" w:rsidRPr="0041528A" w:rsidRDefault="00BF46E1" w:rsidP="00195D76">
            <w:pPr>
              <w:pStyle w:val="TAL"/>
            </w:pPr>
          </w:p>
        </w:tc>
      </w:tr>
      <w:tr w:rsidR="00BF46E1" w:rsidRPr="0041528A" w14:paraId="3D6CA62E" w14:textId="77777777" w:rsidTr="00195D76">
        <w:trPr>
          <w:cantSplit/>
          <w:jc w:val="center"/>
        </w:trPr>
        <w:tc>
          <w:tcPr>
            <w:tcW w:w="737" w:type="dxa"/>
            <w:tcBorders>
              <w:left w:val="single" w:sz="4" w:space="0" w:color="auto"/>
              <w:bottom w:val="single" w:sz="4" w:space="0" w:color="auto"/>
              <w:right w:val="single" w:sz="4" w:space="0" w:color="auto"/>
            </w:tcBorders>
          </w:tcPr>
          <w:p w14:paraId="3A1C542F" w14:textId="77777777" w:rsidR="00BF46E1" w:rsidRPr="0041528A" w:rsidRDefault="00BF46E1" w:rsidP="00195D76">
            <w:pPr>
              <w:pStyle w:val="TAC"/>
            </w:pPr>
            <w:r w:rsidRPr="0041528A">
              <w:t>36</w:t>
            </w:r>
          </w:p>
        </w:tc>
        <w:tc>
          <w:tcPr>
            <w:tcW w:w="1282" w:type="dxa"/>
            <w:tcBorders>
              <w:left w:val="single" w:sz="4" w:space="0" w:color="auto"/>
              <w:bottom w:val="single" w:sz="4" w:space="0" w:color="auto"/>
              <w:right w:val="single" w:sz="4" w:space="0" w:color="auto"/>
            </w:tcBorders>
          </w:tcPr>
          <w:p w14:paraId="6BD65C66"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bottom w:val="single" w:sz="4" w:space="0" w:color="auto"/>
              <w:right w:val="single" w:sz="4" w:space="0" w:color="auto"/>
            </w:tcBorders>
          </w:tcPr>
          <w:p w14:paraId="19A3A048" w14:textId="77777777" w:rsidR="00BF46E1" w:rsidRPr="0041528A" w:rsidRDefault="00BF46E1" w:rsidP="00195D76">
            <w:pPr>
              <w:pStyle w:val="TAL"/>
            </w:pPr>
            <w:r w:rsidRPr="0041528A">
              <w:t>The user verifies that the default Wap session is properly established.</w:t>
            </w:r>
          </w:p>
        </w:tc>
        <w:tc>
          <w:tcPr>
            <w:tcW w:w="3776" w:type="dxa"/>
            <w:tcBorders>
              <w:left w:val="single" w:sz="4" w:space="0" w:color="auto"/>
              <w:bottom w:val="single" w:sz="4" w:space="0" w:color="auto"/>
              <w:right w:val="single" w:sz="4" w:space="0" w:color="auto"/>
            </w:tcBorders>
          </w:tcPr>
          <w:p w14:paraId="35489AF0" w14:textId="77777777" w:rsidR="00BF46E1" w:rsidRPr="0041528A" w:rsidRDefault="00BF46E1" w:rsidP="00195D76">
            <w:pPr>
              <w:pStyle w:val="TAL"/>
            </w:pPr>
          </w:p>
        </w:tc>
      </w:tr>
    </w:tbl>
    <w:p w14:paraId="0C300702" w14:textId="77777777" w:rsidR="00BF46E1" w:rsidRPr="0041528A" w:rsidRDefault="00BF46E1" w:rsidP="00BF46E1"/>
    <w:p w14:paraId="29899877" w14:textId="77777777" w:rsidR="00BF46E1" w:rsidRPr="0041528A" w:rsidRDefault="00BF46E1" w:rsidP="00BF46E1">
      <w:r w:rsidRPr="0041528A">
        <w:t>PROACTIVE COMMAND: LAUNCH BROWSER 5.6.1</w:t>
      </w:r>
    </w:p>
    <w:p w14:paraId="1EAAE4AD" w14:textId="77777777" w:rsidR="00BF46E1" w:rsidRPr="0041528A" w:rsidRDefault="00BF46E1" w:rsidP="00BF46E1">
      <w:r w:rsidRPr="0041528A">
        <w:t>Logically:</w:t>
      </w:r>
    </w:p>
    <w:p w14:paraId="1D13735A" w14:textId="77777777" w:rsidR="00BF46E1" w:rsidRPr="0041528A" w:rsidRDefault="00BF46E1" w:rsidP="0041528A">
      <w:pPr>
        <w:pStyle w:val="EW"/>
      </w:pPr>
      <w:r w:rsidRPr="0041528A">
        <w:t>Command details</w:t>
      </w:r>
    </w:p>
    <w:p w14:paraId="0E3D0782" w14:textId="77777777" w:rsidR="00BF46E1" w:rsidRPr="0041528A" w:rsidRDefault="00BF46E1" w:rsidP="0041528A">
      <w:pPr>
        <w:pStyle w:val="EW"/>
      </w:pPr>
      <w:r w:rsidRPr="0041528A">
        <w:tab/>
        <w:t>Command number:</w:t>
      </w:r>
      <w:r w:rsidRPr="0041528A">
        <w:tab/>
        <w:t>1</w:t>
      </w:r>
    </w:p>
    <w:p w14:paraId="5655C876" w14:textId="77777777" w:rsidR="00BF46E1" w:rsidRPr="0041528A" w:rsidRDefault="00BF46E1" w:rsidP="0041528A">
      <w:pPr>
        <w:pStyle w:val="EW"/>
      </w:pPr>
      <w:r w:rsidRPr="0041528A">
        <w:tab/>
        <w:t>Command type:</w:t>
      </w:r>
      <w:r w:rsidRPr="0041528A">
        <w:tab/>
        <w:t>LAUNCH BROWSER</w:t>
      </w:r>
    </w:p>
    <w:p w14:paraId="33F84696" w14:textId="77777777" w:rsidR="00BF46E1" w:rsidRPr="0041528A" w:rsidRDefault="00BF46E1" w:rsidP="0041528A">
      <w:pPr>
        <w:pStyle w:val="EW"/>
      </w:pPr>
      <w:r w:rsidRPr="0041528A">
        <w:tab/>
        <w:t>Command qualifier:</w:t>
      </w:r>
      <w:r w:rsidRPr="0041528A">
        <w:tab/>
        <w:t>launch browser, if not already launched</w:t>
      </w:r>
    </w:p>
    <w:p w14:paraId="56B8BBA9" w14:textId="77777777" w:rsidR="00BF46E1" w:rsidRPr="0041528A" w:rsidRDefault="00BF46E1" w:rsidP="0041528A">
      <w:pPr>
        <w:pStyle w:val="EW"/>
      </w:pPr>
      <w:r w:rsidRPr="0041528A">
        <w:t>Device identities</w:t>
      </w:r>
    </w:p>
    <w:p w14:paraId="08043411" w14:textId="77777777" w:rsidR="00BF46E1" w:rsidRPr="0041528A" w:rsidRDefault="00BF46E1" w:rsidP="0041528A">
      <w:pPr>
        <w:pStyle w:val="EW"/>
      </w:pPr>
      <w:r w:rsidRPr="0041528A">
        <w:tab/>
        <w:t>Source device:</w:t>
      </w:r>
      <w:r w:rsidRPr="0041528A">
        <w:tab/>
        <w:t>UICC</w:t>
      </w:r>
    </w:p>
    <w:p w14:paraId="244E1258" w14:textId="77777777" w:rsidR="00BF46E1" w:rsidRPr="0041528A" w:rsidRDefault="00BF46E1" w:rsidP="0041528A">
      <w:pPr>
        <w:pStyle w:val="EW"/>
      </w:pPr>
      <w:r w:rsidRPr="0041528A">
        <w:tab/>
        <w:t>Destination device:</w:t>
      </w:r>
      <w:r w:rsidRPr="0041528A">
        <w:tab/>
        <w:t>ME</w:t>
      </w:r>
    </w:p>
    <w:p w14:paraId="62228D36" w14:textId="77777777" w:rsidR="00BF46E1" w:rsidRPr="0041528A" w:rsidRDefault="00BF46E1" w:rsidP="0041528A">
      <w:pPr>
        <w:pStyle w:val="EW"/>
      </w:pPr>
      <w:r w:rsidRPr="0041528A">
        <w:tab/>
        <w:t>URL</w:t>
      </w:r>
      <w:r w:rsidRPr="0041528A">
        <w:tab/>
      </w:r>
      <w:hyperlink r:id="rId30"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62904940" w14:textId="77777777" w:rsidR="00BF46E1" w:rsidRPr="0041528A" w:rsidRDefault="00BF46E1" w:rsidP="0041528A">
      <w:pPr>
        <w:pStyle w:val="EW"/>
      </w:pPr>
      <w:r w:rsidRPr="0041528A">
        <w:t>Alpha Identifier</w:t>
      </w:r>
      <w:r w:rsidRPr="0041528A">
        <w:tab/>
        <w:t>"Defined URL 1"</w:t>
      </w:r>
    </w:p>
    <w:p w14:paraId="54570706" w14:textId="77777777" w:rsidR="00BF46E1" w:rsidRPr="0041528A" w:rsidRDefault="00BF46E1" w:rsidP="0041528A">
      <w:pPr>
        <w:pStyle w:val="EW"/>
      </w:pPr>
      <w:r w:rsidRPr="0041528A">
        <w:t>Text Attribute</w:t>
      </w:r>
    </w:p>
    <w:p w14:paraId="29B544CD" w14:textId="77777777" w:rsidR="00BF46E1" w:rsidRPr="0041528A" w:rsidRDefault="00BF46E1" w:rsidP="0041528A">
      <w:pPr>
        <w:pStyle w:val="EW"/>
      </w:pPr>
      <w:r w:rsidRPr="0041528A">
        <w:tab/>
        <w:t>Formatting position:</w:t>
      </w:r>
      <w:r w:rsidRPr="0041528A">
        <w:tab/>
        <w:t>0</w:t>
      </w:r>
    </w:p>
    <w:p w14:paraId="2A1D3B39" w14:textId="77777777" w:rsidR="00BF46E1" w:rsidRPr="0041528A" w:rsidRDefault="00BF46E1" w:rsidP="0041528A">
      <w:pPr>
        <w:pStyle w:val="EW"/>
      </w:pPr>
      <w:r w:rsidRPr="0041528A">
        <w:tab/>
        <w:t>Formatting length:</w:t>
      </w:r>
      <w:r w:rsidRPr="0041528A">
        <w:tab/>
        <w:t>13</w:t>
      </w:r>
    </w:p>
    <w:p w14:paraId="3E75CFE0" w14:textId="77777777" w:rsidR="00BF46E1" w:rsidRPr="0041528A" w:rsidRDefault="00BF46E1" w:rsidP="0041528A">
      <w:pPr>
        <w:pStyle w:val="EW"/>
      </w:pPr>
      <w:r w:rsidRPr="0041528A">
        <w:tab/>
        <w:t>Formatting mode:</w:t>
      </w:r>
      <w:r w:rsidRPr="0041528A">
        <w:tab/>
        <w:t>Left Alignment, Normal Font, Bold On, Italic Off, Underline Off, Strikethrough Off</w:t>
      </w:r>
    </w:p>
    <w:p w14:paraId="48B499DE" w14:textId="77777777" w:rsidR="00BF46E1" w:rsidRPr="0041528A" w:rsidRDefault="00BF46E1" w:rsidP="0041528A">
      <w:pPr>
        <w:pStyle w:val="EX"/>
      </w:pPr>
      <w:r w:rsidRPr="0041528A">
        <w:t>Colour:</w:t>
      </w:r>
      <w:r w:rsidRPr="0041528A">
        <w:tab/>
        <w:t>Dark Green Foreground, Bright Yellow Background</w:t>
      </w:r>
    </w:p>
    <w:p w14:paraId="537FBD27" w14:textId="77777777" w:rsidR="00BF46E1" w:rsidRPr="0041528A" w:rsidRDefault="00BF46E1" w:rsidP="00BF46E1">
      <w:r w:rsidRPr="0041528A">
        <w:t>Coding:</w:t>
      </w:r>
    </w:p>
    <w:p w14:paraId="6688636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79B570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95A1EE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160CF33"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9F9A959"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29E2A2A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686F36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2339CB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110EA09"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00EF19E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FC1D3C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9E6D10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6EE90C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935E16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3156A4A" w14:textId="77777777" w:rsidR="00BF46E1" w:rsidRPr="0041528A" w:rsidRDefault="00BF46E1" w:rsidP="00195D76">
            <w:pPr>
              <w:pStyle w:val="TAC"/>
            </w:pPr>
            <w:r w:rsidRPr="0041528A">
              <w:t>31</w:t>
            </w:r>
          </w:p>
        </w:tc>
      </w:tr>
      <w:tr w:rsidR="00BF46E1" w:rsidRPr="0041528A" w14:paraId="41CE9BEE" w14:textId="77777777" w:rsidTr="00195D76">
        <w:trPr>
          <w:jc w:val="center"/>
        </w:trPr>
        <w:tc>
          <w:tcPr>
            <w:tcW w:w="1134" w:type="dxa"/>
            <w:tcBorders>
              <w:right w:val="single" w:sz="4" w:space="0" w:color="auto"/>
            </w:tcBorders>
          </w:tcPr>
          <w:p w14:paraId="5D6564B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5D62996"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54061630"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088E203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F7652E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956D32B"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62EFC008"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22A6E194"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7728A91A"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6DEC4F71"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DB08BC7"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8EF1029"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64BB795" w14:textId="77777777" w:rsidR="00BF46E1" w:rsidRPr="0041528A" w:rsidRDefault="00BF46E1" w:rsidP="00195D76">
            <w:pPr>
              <w:pStyle w:val="TAC"/>
            </w:pPr>
            <w:r w:rsidRPr="0041528A">
              <w:t>2E</w:t>
            </w:r>
          </w:p>
        </w:tc>
      </w:tr>
      <w:tr w:rsidR="00BF46E1" w:rsidRPr="0041528A" w14:paraId="0FE54EA2" w14:textId="77777777" w:rsidTr="00195D76">
        <w:trPr>
          <w:jc w:val="center"/>
        </w:trPr>
        <w:tc>
          <w:tcPr>
            <w:tcW w:w="1134" w:type="dxa"/>
            <w:tcBorders>
              <w:right w:val="single" w:sz="4" w:space="0" w:color="auto"/>
            </w:tcBorders>
          </w:tcPr>
          <w:p w14:paraId="2E40DA4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902569F"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39C1C52A"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59B5A6F6"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28D308E1"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43086D97"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35610921"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66A81792"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599D1B0C"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B23817C"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1C2B61FE"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475B0F2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B607E98" w14:textId="77777777" w:rsidR="00BF46E1" w:rsidRPr="0041528A" w:rsidRDefault="00BF46E1" w:rsidP="00195D76">
            <w:pPr>
              <w:pStyle w:val="TAC"/>
            </w:pPr>
            <w:r w:rsidRPr="0041528A">
              <w:t>66</w:t>
            </w:r>
          </w:p>
        </w:tc>
      </w:tr>
      <w:tr w:rsidR="00BF46E1" w:rsidRPr="0041528A" w14:paraId="1DD9324C" w14:textId="77777777" w:rsidTr="00195D76">
        <w:trPr>
          <w:jc w:val="center"/>
        </w:trPr>
        <w:tc>
          <w:tcPr>
            <w:tcW w:w="1134" w:type="dxa"/>
            <w:tcBorders>
              <w:right w:val="single" w:sz="4" w:space="0" w:color="auto"/>
            </w:tcBorders>
          </w:tcPr>
          <w:p w14:paraId="6B06664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F8EB24B"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505AD4DE"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47A5189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3AD7828"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0E7507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5063547"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6A36B50A"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4FCC2F14"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6736E21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F8B6ACF"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628D6FB9"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703F4F4" w14:textId="77777777" w:rsidR="00BF46E1" w:rsidRPr="0041528A" w:rsidRDefault="00BF46E1" w:rsidP="00195D76">
            <w:pPr>
              <w:pStyle w:val="TAC"/>
            </w:pPr>
            <w:r w:rsidRPr="0041528A">
              <w:t>04</w:t>
            </w:r>
          </w:p>
        </w:tc>
      </w:tr>
      <w:tr w:rsidR="00BF46E1" w:rsidRPr="0041528A" w14:paraId="57696FB4" w14:textId="77777777" w:rsidTr="00195D76">
        <w:trPr>
          <w:jc w:val="center"/>
        </w:trPr>
        <w:tc>
          <w:tcPr>
            <w:tcW w:w="1134" w:type="dxa"/>
            <w:tcBorders>
              <w:right w:val="single" w:sz="4" w:space="0" w:color="auto"/>
            </w:tcBorders>
          </w:tcPr>
          <w:p w14:paraId="306B588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130723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A995CEC"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88EC07F"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77B9E28" w14:textId="77777777" w:rsidR="00BF46E1" w:rsidRPr="0041528A" w:rsidRDefault="00BF46E1" w:rsidP="00195D76">
            <w:pPr>
              <w:pStyle w:val="TAC"/>
            </w:pPr>
            <w:r w:rsidRPr="0041528A">
              <w:t>B4</w:t>
            </w:r>
          </w:p>
        </w:tc>
        <w:tc>
          <w:tcPr>
            <w:tcW w:w="567" w:type="dxa"/>
            <w:tcBorders>
              <w:top w:val="single" w:sz="4" w:space="0" w:color="auto"/>
              <w:left w:val="single" w:sz="4" w:space="0" w:color="auto"/>
            </w:tcBorders>
          </w:tcPr>
          <w:p w14:paraId="4C6F2C16" w14:textId="77777777" w:rsidR="00BF46E1" w:rsidRPr="0041528A" w:rsidRDefault="00BF46E1" w:rsidP="00195D76">
            <w:pPr>
              <w:pStyle w:val="TAC"/>
            </w:pPr>
          </w:p>
        </w:tc>
        <w:tc>
          <w:tcPr>
            <w:tcW w:w="567" w:type="dxa"/>
            <w:tcBorders>
              <w:top w:val="single" w:sz="4" w:space="0" w:color="auto"/>
            </w:tcBorders>
          </w:tcPr>
          <w:p w14:paraId="5FFB33BD" w14:textId="77777777" w:rsidR="00BF46E1" w:rsidRPr="0041528A" w:rsidRDefault="00BF46E1" w:rsidP="00195D76">
            <w:pPr>
              <w:pStyle w:val="TAC"/>
            </w:pPr>
          </w:p>
        </w:tc>
        <w:tc>
          <w:tcPr>
            <w:tcW w:w="567" w:type="dxa"/>
            <w:tcBorders>
              <w:top w:val="single" w:sz="4" w:space="0" w:color="auto"/>
            </w:tcBorders>
          </w:tcPr>
          <w:p w14:paraId="42FCBB24" w14:textId="77777777" w:rsidR="00BF46E1" w:rsidRPr="0041528A" w:rsidRDefault="00BF46E1" w:rsidP="00195D76">
            <w:pPr>
              <w:pStyle w:val="TAC"/>
            </w:pPr>
          </w:p>
        </w:tc>
        <w:tc>
          <w:tcPr>
            <w:tcW w:w="567" w:type="dxa"/>
            <w:tcBorders>
              <w:top w:val="single" w:sz="4" w:space="0" w:color="auto"/>
            </w:tcBorders>
          </w:tcPr>
          <w:p w14:paraId="74A439FA" w14:textId="77777777" w:rsidR="00BF46E1" w:rsidRPr="0041528A" w:rsidRDefault="00BF46E1" w:rsidP="00195D76">
            <w:pPr>
              <w:pStyle w:val="TAC"/>
            </w:pPr>
          </w:p>
        </w:tc>
        <w:tc>
          <w:tcPr>
            <w:tcW w:w="567" w:type="dxa"/>
            <w:tcBorders>
              <w:top w:val="single" w:sz="4" w:space="0" w:color="auto"/>
            </w:tcBorders>
          </w:tcPr>
          <w:p w14:paraId="5B512D38" w14:textId="77777777" w:rsidR="00BF46E1" w:rsidRPr="0041528A" w:rsidRDefault="00BF46E1" w:rsidP="00195D76">
            <w:pPr>
              <w:pStyle w:val="TAC"/>
            </w:pPr>
          </w:p>
        </w:tc>
        <w:tc>
          <w:tcPr>
            <w:tcW w:w="567" w:type="dxa"/>
            <w:tcBorders>
              <w:top w:val="single" w:sz="4" w:space="0" w:color="auto"/>
            </w:tcBorders>
          </w:tcPr>
          <w:p w14:paraId="5440B1DB" w14:textId="77777777" w:rsidR="00BF46E1" w:rsidRPr="0041528A" w:rsidRDefault="00BF46E1" w:rsidP="00195D76">
            <w:pPr>
              <w:pStyle w:val="TAC"/>
            </w:pPr>
          </w:p>
        </w:tc>
        <w:tc>
          <w:tcPr>
            <w:tcW w:w="567" w:type="dxa"/>
            <w:tcBorders>
              <w:top w:val="single" w:sz="4" w:space="0" w:color="auto"/>
            </w:tcBorders>
          </w:tcPr>
          <w:p w14:paraId="50F409B5" w14:textId="77777777" w:rsidR="00BF46E1" w:rsidRPr="0041528A" w:rsidRDefault="00BF46E1" w:rsidP="00195D76">
            <w:pPr>
              <w:pStyle w:val="TAC"/>
            </w:pPr>
          </w:p>
        </w:tc>
        <w:tc>
          <w:tcPr>
            <w:tcW w:w="567" w:type="dxa"/>
            <w:tcBorders>
              <w:top w:val="single" w:sz="4" w:space="0" w:color="auto"/>
            </w:tcBorders>
          </w:tcPr>
          <w:p w14:paraId="3D2534DA" w14:textId="77777777" w:rsidR="00BF46E1" w:rsidRPr="0041528A" w:rsidRDefault="00BF46E1" w:rsidP="00195D76">
            <w:pPr>
              <w:pStyle w:val="TAC"/>
            </w:pPr>
          </w:p>
        </w:tc>
      </w:tr>
    </w:tbl>
    <w:p w14:paraId="02EF246F" w14:textId="77777777" w:rsidR="00BF46E1" w:rsidRPr="0041528A" w:rsidRDefault="00BF46E1" w:rsidP="00BF46E1"/>
    <w:p w14:paraId="2B557A36" w14:textId="77777777" w:rsidR="00BF46E1" w:rsidRPr="0041528A" w:rsidRDefault="00BF46E1" w:rsidP="00BF46E1">
      <w:r w:rsidRPr="0041528A">
        <w:t>PROACTIVE COMMAND: LAUNCH BROWSER 5.6.2</w:t>
      </w:r>
    </w:p>
    <w:p w14:paraId="093E32D4" w14:textId="77777777" w:rsidR="00BF46E1" w:rsidRPr="0041528A" w:rsidRDefault="00BF46E1" w:rsidP="00BF46E1">
      <w:r w:rsidRPr="0041528A">
        <w:t>Logically:</w:t>
      </w:r>
    </w:p>
    <w:p w14:paraId="3230A4E4" w14:textId="77777777" w:rsidR="00BF46E1" w:rsidRPr="0041528A" w:rsidRDefault="00BF46E1" w:rsidP="0041528A">
      <w:pPr>
        <w:pStyle w:val="EW"/>
      </w:pPr>
      <w:r w:rsidRPr="0041528A">
        <w:t>Command details</w:t>
      </w:r>
    </w:p>
    <w:p w14:paraId="0F32894F" w14:textId="77777777" w:rsidR="00BF46E1" w:rsidRPr="0041528A" w:rsidRDefault="00BF46E1" w:rsidP="0041528A">
      <w:pPr>
        <w:pStyle w:val="EW"/>
      </w:pPr>
      <w:r w:rsidRPr="0041528A">
        <w:tab/>
        <w:t>Command number:</w:t>
      </w:r>
      <w:r w:rsidRPr="0041528A">
        <w:tab/>
        <w:t>1</w:t>
      </w:r>
    </w:p>
    <w:p w14:paraId="20CA644F" w14:textId="77777777" w:rsidR="00BF46E1" w:rsidRPr="0041528A" w:rsidRDefault="00BF46E1" w:rsidP="0041528A">
      <w:pPr>
        <w:pStyle w:val="EW"/>
      </w:pPr>
      <w:r w:rsidRPr="0041528A">
        <w:tab/>
        <w:t>Command type:</w:t>
      </w:r>
      <w:r w:rsidRPr="0041528A">
        <w:tab/>
        <w:t>LAUNCH BROWSER</w:t>
      </w:r>
    </w:p>
    <w:p w14:paraId="0F76DE8E" w14:textId="77777777" w:rsidR="00BF46E1" w:rsidRPr="0041528A" w:rsidRDefault="00BF46E1" w:rsidP="0041528A">
      <w:pPr>
        <w:pStyle w:val="EW"/>
      </w:pPr>
      <w:r w:rsidRPr="0041528A">
        <w:tab/>
        <w:t>Command qualifier:</w:t>
      </w:r>
      <w:r w:rsidRPr="0041528A">
        <w:tab/>
        <w:t>launch browser, if not already launched</w:t>
      </w:r>
    </w:p>
    <w:p w14:paraId="5E44955F" w14:textId="77777777" w:rsidR="00BF46E1" w:rsidRPr="0041528A" w:rsidRDefault="00BF46E1" w:rsidP="0041528A">
      <w:pPr>
        <w:pStyle w:val="EW"/>
      </w:pPr>
      <w:r w:rsidRPr="0041528A">
        <w:lastRenderedPageBreak/>
        <w:t>Device identities</w:t>
      </w:r>
    </w:p>
    <w:p w14:paraId="082348AA" w14:textId="77777777" w:rsidR="00BF46E1" w:rsidRPr="0041528A" w:rsidRDefault="00BF46E1" w:rsidP="0041528A">
      <w:pPr>
        <w:pStyle w:val="EW"/>
      </w:pPr>
      <w:r w:rsidRPr="0041528A">
        <w:tab/>
        <w:t>Source device:</w:t>
      </w:r>
      <w:r w:rsidRPr="0041528A">
        <w:tab/>
        <w:t>UICC</w:t>
      </w:r>
    </w:p>
    <w:p w14:paraId="4CA74B7E" w14:textId="77777777" w:rsidR="00BF46E1" w:rsidRPr="0041528A" w:rsidRDefault="00BF46E1" w:rsidP="0041528A">
      <w:pPr>
        <w:pStyle w:val="EW"/>
      </w:pPr>
      <w:r w:rsidRPr="0041528A">
        <w:tab/>
        <w:t>Destination device:</w:t>
      </w:r>
      <w:r w:rsidRPr="0041528A">
        <w:tab/>
        <w:t>ME</w:t>
      </w:r>
    </w:p>
    <w:p w14:paraId="49080148" w14:textId="77777777" w:rsidR="00BF46E1" w:rsidRPr="0041528A" w:rsidRDefault="00BF46E1" w:rsidP="0041528A">
      <w:pPr>
        <w:pStyle w:val="EW"/>
      </w:pPr>
      <w:r w:rsidRPr="0041528A">
        <w:tab/>
        <w:t>URL</w:t>
      </w:r>
      <w:r w:rsidRPr="0041528A">
        <w:tab/>
      </w:r>
      <w:hyperlink r:id="rId31"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5325FF32" w14:textId="77777777" w:rsidR="00BF46E1" w:rsidRPr="0041528A" w:rsidRDefault="00BF46E1" w:rsidP="0041528A">
      <w:pPr>
        <w:pStyle w:val="EW"/>
      </w:pPr>
      <w:r w:rsidRPr="0041528A">
        <w:t>Alpha Identifier</w:t>
      </w:r>
      <w:r w:rsidRPr="0041528A">
        <w:tab/>
        <w:t>"Defined URL 2"</w:t>
      </w:r>
    </w:p>
    <w:p w14:paraId="73BC0B69" w14:textId="77777777" w:rsidR="00BF46E1" w:rsidRPr="0041528A" w:rsidRDefault="00BF46E1" w:rsidP="0041528A">
      <w:pPr>
        <w:pStyle w:val="EW"/>
      </w:pPr>
      <w:r w:rsidRPr="0041528A">
        <w:t>Text Attribute</w:t>
      </w:r>
    </w:p>
    <w:p w14:paraId="100EAAB7" w14:textId="77777777" w:rsidR="00BF46E1" w:rsidRPr="0041528A" w:rsidRDefault="00BF46E1" w:rsidP="0041528A">
      <w:pPr>
        <w:pStyle w:val="EW"/>
      </w:pPr>
      <w:r w:rsidRPr="0041528A">
        <w:tab/>
        <w:t>Formatting position:</w:t>
      </w:r>
      <w:r w:rsidRPr="0041528A">
        <w:tab/>
        <w:t>0</w:t>
      </w:r>
    </w:p>
    <w:p w14:paraId="1DB7F3CB" w14:textId="77777777" w:rsidR="00BF46E1" w:rsidRPr="0041528A" w:rsidRDefault="00BF46E1" w:rsidP="0041528A">
      <w:pPr>
        <w:pStyle w:val="EW"/>
      </w:pPr>
      <w:r w:rsidRPr="0041528A">
        <w:tab/>
        <w:t>Formatting length:</w:t>
      </w:r>
      <w:r w:rsidRPr="0041528A">
        <w:tab/>
        <w:t>13</w:t>
      </w:r>
    </w:p>
    <w:p w14:paraId="351066E6"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51484937" w14:textId="77777777" w:rsidR="00BF46E1" w:rsidRPr="0041528A" w:rsidRDefault="00BF46E1" w:rsidP="0041528A">
      <w:pPr>
        <w:pStyle w:val="EX"/>
      </w:pPr>
      <w:r w:rsidRPr="0041528A">
        <w:t>Colour:</w:t>
      </w:r>
      <w:r w:rsidRPr="0041528A">
        <w:tab/>
        <w:t>Dark Green Foreground, Bright Yellow Background</w:t>
      </w:r>
    </w:p>
    <w:p w14:paraId="5D2D9DA4" w14:textId="77777777" w:rsidR="00BF46E1" w:rsidRPr="0041528A" w:rsidRDefault="00BF46E1" w:rsidP="00BF46E1">
      <w:r w:rsidRPr="0041528A">
        <w:t>Coding:</w:t>
      </w:r>
    </w:p>
    <w:p w14:paraId="3A05948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05C061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320448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7F2CDF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8D31535"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24E1526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32256C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76775F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726748E"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095238E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25E2DD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21274B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9146CD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FA1591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BE2A18B" w14:textId="77777777" w:rsidR="00BF46E1" w:rsidRPr="0041528A" w:rsidRDefault="00BF46E1" w:rsidP="00195D76">
            <w:pPr>
              <w:pStyle w:val="TAC"/>
            </w:pPr>
            <w:r w:rsidRPr="0041528A">
              <w:t>31</w:t>
            </w:r>
          </w:p>
        </w:tc>
      </w:tr>
      <w:tr w:rsidR="00BF46E1" w:rsidRPr="0041528A" w14:paraId="7D35C653" w14:textId="77777777" w:rsidTr="00195D76">
        <w:trPr>
          <w:jc w:val="center"/>
        </w:trPr>
        <w:tc>
          <w:tcPr>
            <w:tcW w:w="1134" w:type="dxa"/>
            <w:tcBorders>
              <w:right w:val="single" w:sz="4" w:space="0" w:color="auto"/>
            </w:tcBorders>
          </w:tcPr>
          <w:p w14:paraId="3562B43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6A77DBD"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028F8F82"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58812B8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E6F571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06E2DE2"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5DE3070C"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6992504B"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2D1F2D88"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20227D8B"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6370DBE"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9172077"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7456B65" w14:textId="77777777" w:rsidR="00BF46E1" w:rsidRPr="0041528A" w:rsidRDefault="00BF46E1" w:rsidP="00195D76">
            <w:pPr>
              <w:pStyle w:val="TAC"/>
            </w:pPr>
            <w:r w:rsidRPr="0041528A">
              <w:t>2E</w:t>
            </w:r>
          </w:p>
        </w:tc>
      </w:tr>
      <w:tr w:rsidR="00BF46E1" w:rsidRPr="0041528A" w14:paraId="38D7E954" w14:textId="77777777" w:rsidTr="00195D76">
        <w:trPr>
          <w:jc w:val="center"/>
        </w:trPr>
        <w:tc>
          <w:tcPr>
            <w:tcW w:w="1134" w:type="dxa"/>
            <w:tcBorders>
              <w:right w:val="single" w:sz="4" w:space="0" w:color="auto"/>
            </w:tcBorders>
          </w:tcPr>
          <w:p w14:paraId="130646A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2D243AB"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077AFBBF"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14189559"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0E262B56"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695937F7"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1EC4E1A3"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0210FB11"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607C6E46"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09F6EFE"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1F71BE8C"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9A7C42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41C9DA0" w14:textId="77777777" w:rsidR="00BF46E1" w:rsidRPr="0041528A" w:rsidRDefault="00BF46E1" w:rsidP="00195D76">
            <w:pPr>
              <w:pStyle w:val="TAC"/>
            </w:pPr>
            <w:r w:rsidRPr="0041528A">
              <w:t>66</w:t>
            </w:r>
          </w:p>
        </w:tc>
      </w:tr>
      <w:tr w:rsidR="00BF46E1" w:rsidRPr="0041528A" w14:paraId="422F587A" w14:textId="77777777" w:rsidTr="00195D76">
        <w:trPr>
          <w:jc w:val="center"/>
        </w:trPr>
        <w:tc>
          <w:tcPr>
            <w:tcW w:w="1134" w:type="dxa"/>
            <w:tcBorders>
              <w:right w:val="single" w:sz="4" w:space="0" w:color="auto"/>
            </w:tcBorders>
          </w:tcPr>
          <w:p w14:paraId="4E1F0C1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81EA5C5"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ACA35E1"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A81E53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444093D"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112325D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C6FFAFC"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3EFC4068"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6E3FABB9"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1BABBF2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6D1518D"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73256E7"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13CBD19" w14:textId="77777777" w:rsidR="00BF46E1" w:rsidRPr="0041528A" w:rsidRDefault="00BF46E1" w:rsidP="00195D76">
            <w:pPr>
              <w:pStyle w:val="TAC"/>
            </w:pPr>
            <w:r w:rsidRPr="0041528A">
              <w:t>04</w:t>
            </w:r>
          </w:p>
        </w:tc>
      </w:tr>
      <w:tr w:rsidR="00BF46E1" w:rsidRPr="0041528A" w14:paraId="7C7D0EFC" w14:textId="77777777" w:rsidTr="00195D76">
        <w:trPr>
          <w:jc w:val="center"/>
        </w:trPr>
        <w:tc>
          <w:tcPr>
            <w:tcW w:w="1134" w:type="dxa"/>
            <w:tcBorders>
              <w:right w:val="single" w:sz="4" w:space="0" w:color="auto"/>
            </w:tcBorders>
          </w:tcPr>
          <w:p w14:paraId="2D62057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4790C4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2D8323E"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B0C4E7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229F754" w14:textId="77777777" w:rsidR="00BF46E1" w:rsidRPr="0041528A" w:rsidRDefault="00BF46E1" w:rsidP="00195D76">
            <w:pPr>
              <w:pStyle w:val="TAC"/>
            </w:pPr>
            <w:r w:rsidRPr="0041528A">
              <w:t>B4</w:t>
            </w:r>
          </w:p>
        </w:tc>
        <w:tc>
          <w:tcPr>
            <w:tcW w:w="567" w:type="dxa"/>
            <w:tcBorders>
              <w:top w:val="single" w:sz="4" w:space="0" w:color="auto"/>
              <w:left w:val="single" w:sz="4" w:space="0" w:color="auto"/>
            </w:tcBorders>
          </w:tcPr>
          <w:p w14:paraId="0F0226CA" w14:textId="77777777" w:rsidR="00BF46E1" w:rsidRPr="0041528A" w:rsidRDefault="00BF46E1" w:rsidP="00195D76">
            <w:pPr>
              <w:pStyle w:val="TAC"/>
            </w:pPr>
          </w:p>
        </w:tc>
        <w:tc>
          <w:tcPr>
            <w:tcW w:w="567" w:type="dxa"/>
            <w:tcBorders>
              <w:top w:val="single" w:sz="4" w:space="0" w:color="auto"/>
            </w:tcBorders>
          </w:tcPr>
          <w:p w14:paraId="6096BB9E" w14:textId="77777777" w:rsidR="00BF46E1" w:rsidRPr="0041528A" w:rsidRDefault="00BF46E1" w:rsidP="00195D76">
            <w:pPr>
              <w:pStyle w:val="TAC"/>
            </w:pPr>
          </w:p>
        </w:tc>
        <w:tc>
          <w:tcPr>
            <w:tcW w:w="567" w:type="dxa"/>
            <w:tcBorders>
              <w:top w:val="single" w:sz="4" w:space="0" w:color="auto"/>
            </w:tcBorders>
          </w:tcPr>
          <w:p w14:paraId="11A88AFF" w14:textId="77777777" w:rsidR="00BF46E1" w:rsidRPr="0041528A" w:rsidRDefault="00BF46E1" w:rsidP="00195D76">
            <w:pPr>
              <w:pStyle w:val="TAC"/>
            </w:pPr>
          </w:p>
        </w:tc>
        <w:tc>
          <w:tcPr>
            <w:tcW w:w="567" w:type="dxa"/>
            <w:tcBorders>
              <w:top w:val="single" w:sz="4" w:space="0" w:color="auto"/>
            </w:tcBorders>
          </w:tcPr>
          <w:p w14:paraId="09E91003" w14:textId="77777777" w:rsidR="00BF46E1" w:rsidRPr="0041528A" w:rsidRDefault="00BF46E1" w:rsidP="00195D76">
            <w:pPr>
              <w:pStyle w:val="TAC"/>
            </w:pPr>
          </w:p>
        </w:tc>
        <w:tc>
          <w:tcPr>
            <w:tcW w:w="567" w:type="dxa"/>
            <w:tcBorders>
              <w:top w:val="single" w:sz="4" w:space="0" w:color="auto"/>
            </w:tcBorders>
          </w:tcPr>
          <w:p w14:paraId="4D17FF7B" w14:textId="77777777" w:rsidR="00BF46E1" w:rsidRPr="0041528A" w:rsidRDefault="00BF46E1" w:rsidP="00195D76">
            <w:pPr>
              <w:pStyle w:val="TAC"/>
            </w:pPr>
          </w:p>
        </w:tc>
        <w:tc>
          <w:tcPr>
            <w:tcW w:w="567" w:type="dxa"/>
            <w:tcBorders>
              <w:top w:val="single" w:sz="4" w:space="0" w:color="auto"/>
            </w:tcBorders>
          </w:tcPr>
          <w:p w14:paraId="2CB0FAF6" w14:textId="77777777" w:rsidR="00BF46E1" w:rsidRPr="0041528A" w:rsidRDefault="00BF46E1" w:rsidP="00195D76">
            <w:pPr>
              <w:pStyle w:val="TAC"/>
            </w:pPr>
          </w:p>
        </w:tc>
        <w:tc>
          <w:tcPr>
            <w:tcW w:w="567" w:type="dxa"/>
            <w:tcBorders>
              <w:top w:val="single" w:sz="4" w:space="0" w:color="auto"/>
            </w:tcBorders>
          </w:tcPr>
          <w:p w14:paraId="1C986AB6" w14:textId="77777777" w:rsidR="00BF46E1" w:rsidRPr="0041528A" w:rsidRDefault="00BF46E1" w:rsidP="00195D76">
            <w:pPr>
              <w:pStyle w:val="TAC"/>
            </w:pPr>
          </w:p>
        </w:tc>
        <w:tc>
          <w:tcPr>
            <w:tcW w:w="567" w:type="dxa"/>
            <w:tcBorders>
              <w:top w:val="single" w:sz="4" w:space="0" w:color="auto"/>
            </w:tcBorders>
          </w:tcPr>
          <w:p w14:paraId="1E429C90" w14:textId="77777777" w:rsidR="00BF46E1" w:rsidRPr="0041528A" w:rsidRDefault="00BF46E1" w:rsidP="00195D76">
            <w:pPr>
              <w:pStyle w:val="TAC"/>
            </w:pPr>
          </w:p>
        </w:tc>
      </w:tr>
    </w:tbl>
    <w:p w14:paraId="64B4CF1C" w14:textId="77777777" w:rsidR="00BF46E1" w:rsidRPr="0041528A" w:rsidRDefault="00BF46E1" w:rsidP="00BF46E1"/>
    <w:p w14:paraId="077A3EDD" w14:textId="77777777" w:rsidR="00BF46E1" w:rsidRPr="0041528A" w:rsidRDefault="00BF46E1" w:rsidP="00BF46E1">
      <w:r w:rsidRPr="0041528A">
        <w:t>PROACTIVE COMMAND: LAUNCH BROWSER 5.6.3</w:t>
      </w:r>
    </w:p>
    <w:p w14:paraId="77CA6804" w14:textId="77777777" w:rsidR="00BF46E1" w:rsidRPr="0041528A" w:rsidRDefault="00BF46E1" w:rsidP="00BF46E1">
      <w:r w:rsidRPr="0041528A">
        <w:t>Logically:</w:t>
      </w:r>
    </w:p>
    <w:p w14:paraId="2B056973" w14:textId="77777777" w:rsidR="00BF46E1" w:rsidRPr="0041528A" w:rsidRDefault="00BF46E1" w:rsidP="0041528A">
      <w:pPr>
        <w:pStyle w:val="EW"/>
      </w:pPr>
      <w:r w:rsidRPr="0041528A">
        <w:t>Command details</w:t>
      </w:r>
    </w:p>
    <w:p w14:paraId="09AB2E55" w14:textId="77777777" w:rsidR="00BF46E1" w:rsidRPr="0041528A" w:rsidRDefault="00BF46E1" w:rsidP="0041528A">
      <w:pPr>
        <w:pStyle w:val="EW"/>
      </w:pPr>
      <w:r w:rsidRPr="0041528A">
        <w:tab/>
        <w:t>Command number:</w:t>
      </w:r>
      <w:r w:rsidRPr="0041528A">
        <w:tab/>
        <w:t>1</w:t>
      </w:r>
    </w:p>
    <w:p w14:paraId="071D2649" w14:textId="77777777" w:rsidR="00BF46E1" w:rsidRPr="0041528A" w:rsidRDefault="00BF46E1" w:rsidP="0041528A">
      <w:pPr>
        <w:pStyle w:val="EW"/>
      </w:pPr>
      <w:r w:rsidRPr="0041528A">
        <w:tab/>
        <w:t>Command type:</w:t>
      </w:r>
      <w:r w:rsidRPr="0041528A">
        <w:tab/>
        <w:t>LAUNCH BROWSER</w:t>
      </w:r>
    </w:p>
    <w:p w14:paraId="045262DD" w14:textId="77777777" w:rsidR="00BF46E1" w:rsidRPr="0041528A" w:rsidRDefault="00BF46E1" w:rsidP="0041528A">
      <w:pPr>
        <w:pStyle w:val="EW"/>
      </w:pPr>
      <w:r w:rsidRPr="0041528A">
        <w:tab/>
        <w:t>Command qualifier:</w:t>
      </w:r>
      <w:r w:rsidRPr="0041528A">
        <w:tab/>
        <w:t>launch browser, if not already launched</w:t>
      </w:r>
    </w:p>
    <w:p w14:paraId="67A76F6E" w14:textId="77777777" w:rsidR="00BF46E1" w:rsidRPr="0041528A" w:rsidRDefault="00BF46E1" w:rsidP="0041528A">
      <w:pPr>
        <w:pStyle w:val="EW"/>
      </w:pPr>
      <w:r w:rsidRPr="0041528A">
        <w:t>Device identities</w:t>
      </w:r>
    </w:p>
    <w:p w14:paraId="1D6AC32D" w14:textId="77777777" w:rsidR="00BF46E1" w:rsidRPr="0041528A" w:rsidRDefault="00BF46E1" w:rsidP="0041528A">
      <w:pPr>
        <w:pStyle w:val="EW"/>
      </w:pPr>
      <w:r w:rsidRPr="0041528A">
        <w:tab/>
        <w:t>Source device:</w:t>
      </w:r>
      <w:r w:rsidRPr="0041528A">
        <w:tab/>
        <w:t>UICC</w:t>
      </w:r>
    </w:p>
    <w:p w14:paraId="23CE64A0" w14:textId="77777777" w:rsidR="00BF46E1" w:rsidRPr="0041528A" w:rsidRDefault="00BF46E1" w:rsidP="0041528A">
      <w:pPr>
        <w:pStyle w:val="EW"/>
      </w:pPr>
      <w:r w:rsidRPr="0041528A">
        <w:tab/>
        <w:t>Destination device:</w:t>
      </w:r>
      <w:r w:rsidRPr="0041528A">
        <w:tab/>
        <w:t>ME</w:t>
      </w:r>
    </w:p>
    <w:p w14:paraId="3FF70858" w14:textId="77777777" w:rsidR="00BF46E1" w:rsidRPr="0041528A" w:rsidRDefault="00BF46E1" w:rsidP="0041528A">
      <w:pPr>
        <w:pStyle w:val="EW"/>
      </w:pPr>
      <w:r w:rsidRPr="0041528A">
        <w:tab/>
        <w:t>URL</w:t>
      </w:r>
      <w:r w:rsidRPr="0041528A">
        <w:tab/>
      </w:r>
      <w:hyperlink r:id="rId32"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0307F6FB" w14:textId="77777777" w:rsidR="00BF46E1" w:rsidRPr="0041528A" w:rsidRDefault="00BF46E1" w:rsidP="0041528A">
      <w:pPr>
        <w:pStyle w:val="EX"/>
      </w:pPr>
      <w:r w:rsidRPr="0041528A">
        <w:t>Alpha Identifier</w:t>
      </w:r>
      <w:r w:rsidRPr="0041528A">
        <w:tab/>
        <w:t>"Defined URL 3"</w:t>
      </w:r>
    </w:p>
    <w:p w14:paraId="639ABAF2" w14:textId="77777777" w:rsidR="00BF46E1" w:rsidRPr="0041528A" w:rsidRDefault="00BF46E1" w:rsidP="00BF46E1">
      <w:r w:rsidRPr="0041528A">
        <w:t>Coding:</w:t>
      </w:r>
    </w:p>
    <w:p w14:paraId="4202C5D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3ACC3F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F6D61A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2478674"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CFDDAB2"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21BBAE3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818304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2FFFC2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178B258"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0E5E957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D98B23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5FB132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C1BD0A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21FB98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61D78B6" w14:textId="77777777" w:rsidR="00BF46E1" w:rsidRPr="0041528A" w:rsidRDefault="00BF46E1" w:rsidP="00195D76">
            <w:pPr>
              <w:pStyle w:val="TAC"/>
            </w:pPr>
            <w:r w:rsidRPr="0041528A">
              <w:t>31</w:t>
            </w:r>
          </w:p>
        </w:tc>
      </w:tr>
      <w:tr w:rsidR="00BF46E1" w:rsidRPr="0041528A" w14:paraId="7DD71DEB" w14:textId="77777777" w:rsidTr="00195D76">
        <w:trPr>
          <w:jc w:val="center"/>
        </w:trPr>
        <w:tc>
          <w:tcPr>
            <w:tcW w:w="1134" w:type="dxa"/>
            <w:tcBorders>
              <w:right w:val="single" w:sz="4" w:space="0" w:color="auto"/>
            </w:tcBorders>
          </w:tcPr>
          <w:p w14:paraId="75E5EF0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110EB9E"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512BC5DE"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1752BBB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BF7AB0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7680B32"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7D826217"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0DF9FFE6"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4ADAD1A0"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47A8D45F"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2E813E8"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C508B7E"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9041CF2" w14:textId="77777777" w:rsidR="00BF46E1" w:rsidRPr="0041528A" w:rsidRDefault="00BF46E1" w:rsidP="00195D76">
            <w:pPr>
              <w:pStyle w:val="TAC"/>
            </w:pPr>
            <w:r w:rsidRPr="0041528A">
              <w:t>2E</w:t>
            </w:r>
          </w:p>
        </w:tc>
      </w:tr>
      <w:tr w:rsidR="00BF46E1" w:rsidRPr="0041528A" w14:paraId="36EDAE4F" w14:textId="77777777" w:rsidTr="00195D76">
        <w:trPr>
          <w:jc w:val="center"/>
        </w:trPr>
        <w:tc>
          <w:tcPr>
            <w:tcW w:w="1134" w:type="dxa"/>
            <w:tcBorders>
              <w:right w:val="single" w:sz="4" w:space="0" w:color="auto"/>
            </w:tcBorders>
          </w:tcPr>
          <w:p w14:paraId="40A3AE7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267F872"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49B30D9F"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751E6F4A"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2BA0649E"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4340C941"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2775A3DF"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671C7302"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4974FB21"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7D2EDF1"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61FEFEEE"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0E86DC2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6B7DEDD" w14:textId="77777777" w:rsidR="00BF46E1" w:rsidRPr="0041528A" w:rsidRDefault="00BF46E1" w:rsidP="00195D76">
            <w:pPr>
              <w:pStyle w:val="TAC"/>
            </w:pPr>
            <w:r w:rsidRPr="0041528A">
              <w:t>66</w:t>
            </w:r>
          </w:p>
        </w:tc>
      </w:tr>
      <w:tr w:rsidR="00BF46E1" w:rsidRPr="0041528A" w14:paraId="607E88DE" w14:textId="77777777" w:rsidTr="00195D76">
        <w:trPr>
          <w:jc w:val="center"/>
        </w:trPr>
        <w:tc>
          <w:tcPr>
            <w:tcW w:w="1134" w:type="dxa"/>
            <w:tcBorders>
              <w:right w:val="single" w:sz="4" w:space="0" w:color="auto"/>
            </w:tcBorders>
          </w:tcPr>
          <w:p w14:paraId="5744E75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96CAC63"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91DFE06"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EA6FE8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77F4C6B"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19A39AE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479AD2A"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3AF4EEAA"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6174B165"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54C64E0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6AC3051" w14:textId="77777777" w:rsidR="00BF46E1" w:rsidRPr="0041528A" w:rsidRDefault="00BF46E1" w:rsidP="00195D76">
            <w:pPr>
              <w:pStyle w:val="TAC"/>
            </w:pPr>
            <w:r w:rsidRPr="0041528A">
              <w:t>33</w:t>
            </w:r>
          </w:p>
        </w:tc>
        <w:tc>
          <w:tcPr>
            <w:tcW w:w="567" w:type="dxa"/>
            <w:tcBorders>
              <w:top w:val="single" w:sz="4" w:space="0" w:color="auto"/>
              <w:left w:val="single" w:sz="4" w:space="0" w:color="auto"/>
            </w:tcBorders>
          </w:tcPr>
          <w:p w14:paraId="26C68219" w14:textId="77777777" w:rsidR="00BF46E1" w:rsidRPr="0041528A" w:rsidRDefault="00BF46E1" w:rsidP="00195D76">
            <w:pPr>
              <w:pStyle w:val="TAC"/>
            </w:pPr>
          </w:p>
        </w:tc>
        <w:tc>
          <w:tcPr>
            <w:tcW w:w="567" w:type="dxa"/>
            <w:tcBorders>
              <w:top w:val="single" w:sz="4" w:space="0" w:color="auto"/>
            </w:tcBorders>
          </w:tcPr>
          <w:p w14:paraId="2879B76D" w14:textId="77777777" w:rsidR="00BF46E1" w:rsidRPr="0041528A" w:rsidRDefault="00BF46E1" w:rsidP="00195D76">
            <w:pPr>
              <w:pStyle w:val="TAC"/>
            </w:pPr>
          </w:p>
        </w:tc>
      </w:tr>
    </w:tbl>
    <w:p w14:paraId="7155964B" w14:textId="77777777" w:rsidR="00BF46E1" w:rsidRPr="0041528A" w:rsidRDefault="00BF46E1" w:rsidP="00BF46E1"/>
    <w:p w14:paraId="7B73BFCA" w14:textId="77777777" w:rsidR="00BF46E1" w:rsidRPr="0041528A" w:rsidRDefault="00BF46E1" w:rsidP="00BF46E1">
      <w:r w:rsidRPr="0041528A">
        <w:t>TERMINAL RESPONSE: LAUNCH BROWSER 5.6.1</w:t>
      </w:r>
    </w:p>
    <w:p w14:paraId="2291B506" w14:textId="77777777" w:rsidR="00BF46E1" w:rsidRPr="0041528A" w:rsidRDefault="00BF46E1" w:rsidP="00BF46E1">
      <w:r w:rsidRPr="0041528A">
        <w:t>Logically:</w:t>
      </w:r>
    </w:p>
    <w:p w14:paraId="4ADA7EC5" w14:textId="77777777" w:rsidR="00BF46E1" w:rsidRPr="0041528A" w:rsidRDefault="00BF46E1" w:rsidP="0041528A">
      <w:pPr>
        <w:pStyle w:val="EW"/>
      </w:pPr>
      <w:r w:rsidRPr="0041528A">
        <w:t>Command details</w:t>
      </w:r>
    </w:p>
    <w:p w14:paraId="3B3E325E" w14:textId="77777777" w:rsidR="00BF46E1" w:rsidRPr="0041528A" w:rsidRDefault="00BF46E1" w:rsidP="0041528A">
      <w:pPr>
        <w:pStyle w:val="EW"/>
      </w:pPr>
      <w:r w:rsidRPr="0041528A">
        <w:tab/>
        <w:t>Command number:</w:t>
      </w:r>
      <w:r w:rsidRPr="0041528A">
        <w:tab/>
        <w:t>1</w:t>
      </w:r>
    </w:p>
    <w:p w14:paraId="5C1F2214" w14:textId="77777777" w:rsidR="00BF46E1" w:rsidRPr="0041528A" w:rsidRDefault="00BF46E1" w:rsidP="0041528A">
      <w:pPr>
        <w:pStyle w:val="EW"/>
      </w:pPr>
      <w:r w:rsidRPr="0041528A">
        <w:tab/>
        <w:t>Command type:</w:t>
      </w:r>
      <w:r w:rsidRPr="0041528A">
        <w:tab/>
        <w:t>LAUNCH BROWSER</w:t>
      </w:r>
    </w:p>
    <w:p w14:paraId="316B429E" w14:textId="77777777" w:rsidR="00BF46E1" w:rsidRPr="0041528A" w:rsidRDefault="00BF46E1" w:rsidP="0041528A">
      <w:pPr>
        <w:pStyle w:val="EW"/>
      </w:pPr>
      <w:r w:rsidRPr="0041528A">
        <w:tab/>
        <w:t>Command qualifier:</w:t>
      </w:r>
      <w:r w:rsidRPr="0041528A">
        <w:tab/>
        <w:t>launch browser, if not already launched</w:t>
      </w:r>
    </w:p>
    <w:p w14:paraId="7AE769B5" w14:textId="77777777" w:rsidR="00BF46E1" w:rsidRPr="0041528A" w:rsidRDefault="00BF46E1" w:rsidP="0041528A">
      <w:pPr>
        <w:pStyle w:val="EW"/>
      </w:pPr>
      <w:r w:rsidRPr="0041528A">
        <w:t>Device identities</w:t>
      </w:r>
    </w:p>
    <w:p w14:paraId="1ACF3B71" w14:textId="77777777" w:rsidR="00BF46E1" w:rsidRPr="0041528A" w:rsidRDefault="00BF46E1" w:rsidP="0041528A">
      <w:pPr>
        <w:pStyle w:val="EW"/>
      </w:pPr>
      <w:r w:rsidRPr="0041528A">
        <w:tab/>
        <w:t>Source device:</w:t>
      </w:r>
      <w:r w:rsidRPr="0041528A">
        <w:tab/>
        <w:t>ME</w:t>
      </w:r>
    </w:p>
    <w:p w14:paraId="1B282D1A" w14:textId="77777777" w:rsidR="00BF46E1" w:rsidRPr="0041528A" w:rsidRDefault="00BF46E1" w:rsidP="0041528A">
      <w:pPr>
        <w:pStyle w:val="EW"/>
      </w:pPr>
      <w:r w:rsidRPr="0041528A">
        <w:tab/>
        <w:t>Destination device:</w:t>
      </w:r>
      <w:r w:rsidRPr="0041528A">
        <w:tab/>
        <w:t>UICC</w:t>
      </w:r>
    </w:p>
    <w:p w14:paraId="6F570A1F" w14:textId="77777777" w:rsidR="00BF46E1" w:rsidRPr="0041528A" w:rsidRDefault="00BF46E1" w:rsidP="0041528A">
      <w:pPr>
        <w:pStyle w:val="EW"/>
      </w:pPr>
      <w:r w:rsidRPr="0041528A">
        <w:t>Result</w:t>
      </w:r>
    </w:p>
    <w:p w14:paraId="792C32A1" w14:textId="77777777" w:rsidR="00BF46E1" w:rsidRPr="0041528A" w:rsidRDefault="00BF46E1" w:rsidP="0041528A">
      <w:pPr>
        <w:pStyle w:val="EX"/>
      </w:pPr>
      <w:r w:rsidRPr="0041528A">
        <w:tab/>
        <w:t>General Result:</w:t>
      </w:r>
      <w:r w:rsidRPr="0041528A">
        <w:tab/>
        <w:t>Command performed successfully</w:t>
      </w:r>
    </w:p>
    <w:p w14:paraId="2F9F55EE" w14:textId="77777777" w:rsidR="00BF46E1" w:rsidRPr="0041528A" w:rsidRDefault="00BF46E1" w:rsidP="00BF46E1">
      <w:r w:rsidRPr="0041528A">
        <w:t>Coding:</w:t>
      </w:r>
    </w:p>
    <w:p w14:paraId="0EB066A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D13C1D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05ECA5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F84615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49801C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688225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F9ABD58"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6E5ED35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6DE08D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F0528E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3FEB36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D356AE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554179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61A8BC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370E526" w14:textId="77777777" w:rsidR="00BF46E1" w:rsidRPr="0041528A" w:rsidRDefault="00BF46E1" w:rsidP="00195D76">
            <w:pPr>
              <w:pStyle w:val="TAC"/>
            </w:pPr>
            <w:r w:rsidRPr="0041528A">
              <w:t>00</w:t>
            </w:r>
          </w:p>
        </w:tc>
      </w:tr>
    </w:tbl>
    <w:p w14:paraId="49FF2EB1" w14:textId="77777777" w:rsidR="00BF46E1" w:rsidRPr="0041528A" w:rsidRDefault="00BF46E1" w:rsidP="00BF46E1"/>
    <w:p w14:paraId="5DAF05E1" w14:textId="77777777" w:rsidR="00BF46E1" w:rsidRPr="0041528A" w:rsidRDefault="00BF46E1" w:rsidP="00BF46E1">
      <w:pPr>
        <w:pStyle w:val="H6"/>
      </w:pPr>
      <w:r w:rsidRPr="0041528A">
        <w:lastRenderedPageBreak/>
        <w:t>27.22.4.26.5.6.5</w:t>
      </w:r>
      <w:r w:rsidRPr="0041528A">
        <w:tab/>
        <w:t>Test Requirement</w:t>
      </w:r>
    </w:p>
    <w:p w14:paraId="1E8170D1" w14:textId="77777777" w:rsidR="00BF46E1" w:rsidRPr="0041528A" w:rsidRDefault="00BF46E1" w:rsidP="00BF46E1">
      <w:r w:rsidRPr="0041528A">
        <w:t>The ME shall operate in the manner defined in expected sequences 5.6.</w:t>
      </w:r>
    </w:p>
    <w:p w14:paraId="66D1C0DD" w14:textId="77777777" w:rsidR="00BF46E1" w:rsidRPr="0041528A" w:rsidRDefault="00BF46E1" w:rsidP="00BF46E1">
      <w:pPr>
        <w:pStyle w:val="H6"/>
      </w:pPr>
      <w:r w:rsidRPr="0041528A">
        <w:t>27.22.4.26.5.7</w:t>
      </w:r>
      <w:r w:rsidRPr="0041528A">
        <w:tab/>
        <w:t>LAUNCH BROWSER (support of Text Attribute – Italic On)</w:t>
      </w:r>
    </w:p>
    <w:p w14:paraId="17E0CE4E" w14:textId="77777777" w:rsidR="00BF46E1" w:rsidRPr="0041528A" w:rsidRDefault="00BF46E1" w:rsidP="00BF46E1">
      <w:pPr>
        <w:pStyle w:val="H6"/>
      </w:pPr>
      <w:r w:rsidRPr="0041528A">
        <w:t>27.22.4.26.5.7.1</w:t>
      </w:r>
      <w:r w:rsidRPr="0041528A">
        <w:tab/>
        <w:t>Definition and applicability</w:t>
      </w:r>
    </w:p>
    <w:p w14:paraId="26574F05" w14:textId="77777777" w:rsidR="00BF46E1" w:rsidRPr="0041528A" w:rsidRDefault="00BF46E1" w:rsidP="00BF46E1">
      <w:r w:rsidRPr="0041528A">
        <w:t>See clause 3.2.2.</w:t>
      </w:r>
    </w:p>
    <w:p w14:paraId="7E7F2DA2" w14:textId="77777777" w:rsidR="00BF46E1" w:rsidRPr="0041528A" w:rsidRDefault="00BF46E1" w:rsidP="00BF46E1">
      <w:pPr>
        <w:pStyle w:val="H6"/>
      </w:pPr>
      <w:r w:rsidRPr="0041528A">
        <w:t>27.22.4.26.5.7.2</w:t>
      </w:r>
      <w:r w:rsidRPr="0041528A">
        <w:tab/>
        <w:t>Conformance requirements</w:t>
      </w:r>
    </w:p>
    <w:p w14:paraId="7006903E" w14:textId="77777777" w:rsidR="00BF46E1" w:rsidRPr="0041528A" w:rsidRDefault="00BF46E1" w:rsidP="00BF46E1">
      <w:r w:rsidRPr="0041528A">
        <w:t>The ME shall support the LAUNCH BROWSER Proactive UICC Command as defined in:</w:t>
      </w:r>
    </w:p>
    <w:p w14:paraId="46D8860C" w14:textId="77777777" w:rsidR="00BF46E1" w:rsidRPr="0041528A" w:rsidRDefault="00BF46E1" w:rsidP="00BF46E1">
      <w:pPr>
        <w:pStyle w:val="B1"/>
      </w:pPr>
      <w:r w:rsidRPr="0041528A">
        <w:t>-</w:t>
      </w:r>
      <w:r w:rsidRPr="0041528A">
        <w:tab/>
        <w:t>TS 31.111 [15] clause 5.2, clauses 6.4.26 and 6.6.26, clause 8.6, clause 8.7, clause 8.48, clause 9.2, clause 8.2, clause 8.47, clause 8.49, clause 8.50, clause 8.15, clause 8.31 and clause 8.70.</w:t>
      </w:r>
    </w:p>
    <w:p w14:paraId="7B9B4702" w14:textId="77777777" w:rsidR="00BF46E1" w:rsidRPr="0041528A" w:rsidRDefault="00BF46E1" w:rsidP="00BF46E1">
      <w:pPr>
        <w:pStyle w:val="H6"/>
      </w:pPr>
      <w:r w:rsidRPr="0041528A">
        <w:t>27.22.4.26.5.7.3</w:t>
      </w:r>
      <w:r w:rsidRPr="0041528A">
        <w:tab/>
        <w:t>Test purpose</w:t>
      </w:r>
    </w:p>
    <w:p w14:paraId="0F0010F7" w14:textId="77777777" w:rsidR="00BF46E1" w:rsidRPr="0041528A" w:rsidRDefault="00BF46E1" w:rsidP="00BF46E1">
      <w:r w:rsidRPr="0041528A">
        <w:t>To verify that the ME performs a proper user confirmation with an alpha identifier according to the italic text attribute configuration, launches the Wap session required in LAUNCH BROWSER and returns a successful result in the TERMINAL RESPONSE command send to the UICC.</w:t>
      </w:r>
    </w:p>
    <w:p w14:paraId="10978350" w14:textId="77777777" w:rsidR="00BF46E1" w:rsidRPr="0041528A" w:rsidRDefault="00BF46E1" w:rsidP="00BF46E1">
      <w:pPr>
        <w:pStyle w:val="H6"/>
      </w:pPr>
      <w:r w:rsidRPr="0041528A">
        <w:t>27.22.4.26.5.7.4</w:t>
      </w:r>
      <w:r w:rsidRPr="0041528A">
        <w:tab/>
        <w:t>Method of test</w:t>
      </w:r>
    </w:p>
    <w:p w14:paraId="1F9554A7" w14:textId="77777777" w:rsidR="00BF46E1" w:rsidRPr="0041528A" w:rsidRDefault="00BF46E1" w:rsidP="00BF46E1">
      <w:pPr>
        <w:pStyle w:val="H6"/>
      </w:pPr>
      <w:r w:rsidRPr="0041528A">
        <w:t>27.22.4.26.5.7.4.1</w:t>
      </w:r>
      <w:r w:rsidRPr="0041528A">
        <w:tab/>
        <w:t>Initial conditions</w:t>
      </w:r>
    </w:p>
    <w:p w14:paraId="3EDD542C" w14:textId="77777777" w:rsidR="00BF46E1" w:rsidRPr="0041528A" w:rsidRDefault="00BF46E1" w:rsidP="00BF46E1">
      <w:r w:rsidRPr="0041528A">
        <w:t>The ME is connected to the USIM Simulator and the USS.</w:t>
      </w:r>
    </w:p>
    <w:p w14:paraId="4BF2FD17" w14:textId="77777777" w:rsidR="00BF46E1" w:rsidRPr="0041528A" w:rsidRDefault="00BF46E1" w:rsidP="00BF46E1">
      <w:r w:rsidRPr="0041528A">
        <w:t>The elementary files are coded as USIM Application Toolkit default.</w:t>
      </w:r>
    </w:p>
    <w:p w14:paraId="43E444C8" w14:textId="77777777" w:rsidR="00BF46E1" w:rsidRPr="0041528A" w:rsidRDefault="00BF46E1" w:rsidP="00BF46E1">
      <w:r w:rsidRPr="0041528A">
        <w:t>Prior to this test the ME shall have been powered on and performed the PROFILE DOWNLOAD procedure.</w:t>
      </w:r>
    </w:p>
    <w:p w14:paraId="272F75F0" w14:textId="77777777" w:rsidR="00BF46E1" w:rsidRPr="0041528A" w:rsidRDefault="00BF46E1" w:rsidP="00BF46E1">
      <w:r w:rsidRPr="0041528A">
        <w:t>A valid access to 2 different Wap gateways is required:</w:t>
      </w:r>
    </w:p>
    <w:p w14:paraId="62CC4463" w14:textId="77777777" w:rsidR="00BF46E1" w:rsidRPr="0041528A" w:rsidRDefault="00BF46E1" w:rsidP="00BF46E1">
      <w:pPr>
        <w:pStyle w:val="B1"/>
      </w:pPr>
      <w:r w:rsidRPr="0041528A">
        <w:t>-</w:t>
      </w:r>
      <w:r w:rsidRPr="0041528A">
        <w:tab/>
        <w:t>the default Wap parameters (IP address, gateway/proxy identity, called number, URL …) of the tested mobile shall be properly filled to access one of the gateways ("default gateway")</w:t>
      </w:r>
    </w:p>
    <w:p w14:paraId="51687FC0" w14:textId="77777777" w:rsidR="00BF46E1" w:rsidRPr="0041528A" w:rsidRDefault="00BF46E1" w:rsidP="00BF46E1">
      <w:pPr>
        <w:pStyle w:val="B1"/>
      </w:pPr>
      <w:r w:rsidRPr="0041528A">
        <w:t>With that default gateway we shall be able to access to an URL different from the default one.</w:t>
      </w:r>
    </w:p>
    <w:p w14:paraId="30F9D745" w14:textId="77777777" w:rsidR="00BF46E1" w:rsidRPr="0041528A" w:rsidRDefault="00BF46E1" w:rsidP="00BF46E1">
      <w:pPr>
        <w:pStyle w:val="B1"/>
      </w:pPr>
      <w:r w:rsidRPr="0041528A">
        <w:t>-</w:t>
      </w:r>
      <w:r w:rsidRPr="0041528A">
        <w:tab/>
        <w:t>another gateway with an IP address different from the one defined in default Wap parameters.</w:t>
      </w:r>
    </w:p>
    <w:p w14:paraId="7BC448D4" w14:textId="77777777" w:rsidR="00BF46E1" w:rsidRPr="0041528A" w:rsidDel="00E83944" w:rsidRDefault="00BF46E1" w:rsidP="00BF46E1">
      <w:r w:rsidRPr="0041528A">
        <w:t>The Bearer Parameters defined in 27.22.4.26.1.4.1 shall be used.</w:t>
      </w:r>
    </w:p>
    <w:p w14:paraId="342AFA42" w14:textId="77777777" w:rsidR="00BF46E1" w:rsidRPr="0041528A" w:rsidRDefault="00BF46E1" w:rsidP="00BF46E1">
      <w:r w:rsidRPr="0041528A">
        <w:t>The ME is in idle mode. To ensure that there are no active PDP contexts established until the proactive command is fetched, the USS shall be configured to ignore any PDP context activation request before the LAUNCH BROWSER command is fetched.</w:t>
      </w:r>
    </w:p>
    <w:p w14:paraId="6FCF7896" w14:textId="77777777" w:rsidR="00BF46E1" w:rsidRPr="0041528A" w:rsidRDefault="00BF46E1" w:rsidP="00BF46E1">
      <w:r w:rsidRPr="0041528A">
        <w:t>For URL requests resulting from the LAUNCH BROWSER command execution the USS shall be configured to respond with an HTTP status error code (4xx "Client Error" or 5xx "Server Error") to URL requests which do not match the Default URL or the URL provided in the proactive command. At the same time the USS shall ignore these URL requests regarding the test case verdict generation.</w:t>
      </w:r>
    </w:p>
    <w:p w14:paraId="0551FEB1" w14:textId="77777777" w:rsidR="00BF46E1" w:rsidRPr="0041528A" w:rsidRDefault="00BF46E1" w:rsidP="00BF46E1">
      <w:pPr>
        <w:pStyle w:val="H6"/>
      </w:pPr>
      <w:r w:rsidRPr="0041528A">
        <w:lastRenderedPageBreak/>
        <w:t>27.22.4.26.5.7.4.2</w:t>
      </w:r>
      <w:r w:rsidRPr="0041528A">
        <w:tab/>
        <w:t>Procedure</w:t>
      </w:r>
    </w:p>
    <w:p w14:paraId="35A48ADE" w14:textId="77777777" w:rsidR="00BF46E1" w:rsidRPr="0041528A" w:rsidRDefault="00BF46E1" w:rsidP="00BF46E1">
      <w:pPr>
        <w:pStyle w:val="TH"/>
      </w:pPr>
      <w:r w:rsidRPr="0041528A">
        <w:t>Expected Sequence 5.7 (LAUNCH BROWSER, connect to the specified URL with Text Attribute – Italic On)</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0FDD1277" w14:textId="77777777" w:rsidTr="00195D76">
        <w:trPr>
          <w:cantSplit/>
          <w:jc w:val="center"/>
        </w:trPr>
        <w:tc>
          <w:tcPr>
            <w:tcW w:w="737" w:type="dxa"/>
            <w:tcBorders>
              <w:top w:val="single" w:sz="6" w:space="0" w:color="auto"/>
              <w:left w:val="single" w:sz="6" w:space="0" w:color="auto"/>
              <w:right w:val="single" w:sz="6" w:space="0" w:color="auto"/>
            </w:tcBorders>
          </w:tcPr>
          <w:p w14:paraId="047033D4" w14:textId="77777777" w:rsidR="00BF46E1" w:rsidRPr="0041528A" w:rsidRDefault="00BF46E1" w:rsidP="00195D76">
            <w:pPr>
              <w:pStyle w:val="TAH"/>
            </w:pPr>
            <w:r w:rsidRPr="0041528A">
              <w:lastRenderedPageBreak/>
              <w:t>Step</w:t>
            </w:r>
          </w:p>
        </w:tc>
        <w:tc>
          <w:tcPr>
            <w:tcW w:w="1282" w:type="dxa"/>
            <w:tcBorders>
              <w:top w:val="single" w:sz="6" w:space="0" w:color="auto"/>
              <w:left w:val="single" w:sz="6" w:space="0" w:color="auto"/>
              <w:right w:val="single" w:sz="6" w:space="0" w:color="auto"/>
            </w:tcBorders>
          </w:tcPr>
          <w:p w14:paraId="5F8102F0"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735A907E"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746633C5" w14:textId="77777777" w:rsidR="00BF46E1" w:rsidRPr="0041528A" w:rsidRDefault="00BF46E1" w:rsidP="00195D76">
            <w:pPr>
              <w:pStyle w:val="TAH"/>
            </w:pPr>
            <w:r w:rsidRPr="0041528A">
              <w:t>Comments</w:t>
            </w:r>
          </w:p>
        </w:tc>
      </w:tr>
      <w:tr w:rsidR="00BF46E1" w:rsidRPr="0041528A" w14:paraId="1A4427A6" w14:textId="77777777" w:rsidTr="00195D76">
        <w:trPr>
          <w:cantSplit/>
          <w:jc w:val="center"/>
        </w:trPr>
        <w:tc>
          <w:tcPr>
            <w:tcW w:w="737" w:type="dxa"/>
            <w:tcBorders>
              <w:top w:val="single" w:sz="6" w:space="0" w:color="auto"/>
              <w:left w:val="single" w:sz="6" w:space="0" w:color="auto"/>
              <w:right w:val="single" w:sz="6" w:space="0" w:color="auto"/>
            </w:tcBorders>
          </w:tcPr>
          <w:p w14:paraId="2F1A297C" w14:textId="77777777" w:rsidR="00BF46E1" w:rsidRPr="0041528A" w:rsidRDefault="00BF46E1" w:rsidP="00195D76">
            <w:pPr>
              <w:pStyle w:val="TAC"/>
            </w:pPr>
            <w:r w:rsidRPr="0041528A">
              <w:t>0</w:t>
            </w:r>
          </w:p>
        </w:tc>
        <w:tc>
          <w:tcPr>
            <w:tcW w:w="1282" w:type="dxa"/>
            <w:tcBorders>
              <w:top w:val="single" w:sz="6" w:space="0" w:color="auto"/>
              <w:left w:val="single" w:sz="6" w:space="0" w:color="auto"/>
              <w:right w:val="single" w:sz="6" w:space="0" w:color="auto"/>
            </w:tcBorders>
          </w:tcPr>
          <w:p w14:paraId="19B6541D" w14:textId="77777777" w:rsidR="00BF46E1" w:rsidRPr="0041528A" w:rsidRDefault="00BF46E1" w:rsidP="00195D76">
            <w:pPr>
              <w:pStyle w:val="TAC"/>
            </w:pPr>
            <w:r w:rsidRPr="0041528A">
              <w:t>ME</w:t>
            </w:r>
          </w:p>
        </w:tc>
        <w:tc>
          <w:tcPr>
            <w:tcW w:w="2892" w:type="dxa"/>
            <w:tcBorders>
              <w:top w:val="single" w:sz="6" w:space="0" w:color="auto"/>
              <w:left w:val="single" w:sz="6" w:space="0" w:color="auto"/>
              <w:right w:val="single" w:sz="6" w:space="0" w:color="auto"/>
            </w:tcBorders>
          </w:tcPr>
          <w:p w14:paraId="02C59CC1" w14:textId="77777777" w:rsidR="00BF46E1" w:rsidRPr="0041528A" w:rsidRDefault="00BF46E1" w:rsidP="00195D76">
            <w:pPr>
              <w:pStyle w:val="TAL"/>
            </w:pPr>
          </w:p>
        </w:tc>
        <w:tc>
          <w:tcPr>
            <w:tcW w:w="3776" w:type="dxa"/>
            <w:tcBorders>
              <w:left w:val="single" w:sz="6" w:space="0" w:color="auto"/>
              <w:right w:val="single" w:sz="6" w:space="0" w:color="auto"/>
            </w:tcBorders>
          </w:tcPr>
          <w:p w14:paraId="721B3EC6" w14:textId="77777777" w:rsidR="00BF46E1" w:rsidRPr="0041528A" w:rsidRDefault="00BF46E1" w:rsidP="00195D76">
            <w:pPr>
              <w:pStyle w:val="TAL"/>
            </w:pPr>
            <w:r w:rsidRPr="0041528A">
              <w:t>[The ME is in idle mode and the browser's cache shall have been cleared.]</w:t>
            </w:r>
          </w:p>
        </w:tc>
      </w:tr>
      <w:tr w:rsidR="00BF46E1" w:rsidRPr="0041528A" w14:paraId="53610603" w14:textId="77777777" w:rsidTr="00195D76">
        <w:trPr>
          <w:cantSplit/>
          <w:jc w:val="center"/>
        </w:trPr>
        <w:tc>
          <w:tcPr>
            <w:tcW w:w="737" w:type="dxa"/>
            <w:tcBorders>
              <w:left w:val="single" w:sz="6" w:space="0" w:color="auto"/>
              <w:right w:val="single" w:sz="6" w:space="0" w:color="auto"/>
            </w:tcBorders>
          </w:tcPr>
          <w:p w14:paraId="43B1BD22" w14:textId="77777777" w:rsidR="00BF46E1" w:rsidRPr="0041528A" w:rsidRDefault="00BF46E1" w:rsidP="00195D76">
            <w:pPr>
              <w:pStyle w:val="TAC"/>
            </w:pPr>
            <w:r w:rsidRPr="0041528A">
              <w:t>1</w:t>
            </w:r>
          </w:p>
        </w:tc>
        <w:tc>
          <w:tcPr>
            <w:tcW w:w="1282" w:type="dxa"/>
            <w:tcBorders>
              <w:left w:val="single" w:sz="6" w:space="0" w:color="auto"/>
              <w:right w:val="single" w:sz="6" w:space="0" w:color="auto"/>
            </w:tcBorders>
          </w:tcPr>
          <w:p w14:paraId="14B1932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B67E64F" w14:textId="77777777" w:rsidR="00BF46E1" w:rsidRPr="0041528A" w:rsidRDefault="00BF46E1" w:rsidP="00195D76">
            <w:pPr>
              <w:pStyle w:val="TAL"/>
            </w:pPr>
            <w:r w:rsidRPr="0041528A">
              <w:t>PROACTIVE COMMAND PENDING: LAUNCH BROWSER 5.7.1</w:t>
            </w:r>
          </w:p>
        </w:tc>
        <w:tc>
          <w:tcPr>
            <w:tcW w:w="3776" w:type="dxa"/>
            <w:tcBorders>
              <w:left w:val="single" w:sz="6" w:space="0" w:color="auto"/>
              <w:right w:val="single" w:sz="6" w:space="0" w:color="auto"/>
            </w:tcBorders>
          </w:tcPr>
          <w:p w14:paraId="5BFB510B" w14:textId="77777777" w:rsidR="00BF46E1" w:rsidRPr="0041528A" w:rsidRDefault="00BF46E1" w:rsidP="00195D76">
            <w:pPr>
              <w:pStyle w:val="TAL"/>
            </w:pPr>
          </w:p>
        </w:tc>
      </w:tr>
      <w:tr w:rsidR="00BF46E1" w:rsidRPr="0041528A" w14:paraId="11B02FB0" w14:textId="77777777" w:rsidTr="00195D76">
        <w:trPr>
          <w:cantSplit/>
          <w:jc w:val="center"/>
        </w:trPr>
        <w:tc>
          <w:tcPr>
            <w:tcW w:w="737" w:type="dxa"/>
            <w:tcBorders>
              <w:left w:val="single" w:sz="6" w:space="0" w:color="auto"/>
              <w:right w:val="single" w:sz="6" w:space="0" w:color="auto"/>
            </w:tcBorders>
          </w:tcPr>
          <w:p w14:paraId="4C3073F6"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79DD7A2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0A44FE9"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7A9A6F63" w14:textId="77777777" w:rsidR="00BF46E1" w:rsidRPr="0041528A" w:rsidRDefault="00BF46E1" w:rsidP="00195D76">
            <w:pPr>
              <w:pStyle w:val="TAL"/>
            </w:pPr>
          </w:p>
        </w:tc>
      </w:tr>
      <w:tr w:rsidR="00BF46E1" w:rsidRPr="0041528A" w14:paraId="29EA116A" w14:textId="77777777" w:rsidTr="00195D76">
        <w:trPr>
          <w:cantSplit/>
          <w:jc w:val="center"/>
        </w:trPr>
        <w:tc>
          <w:tcPr>
            <w:tcW w:w="737" w:type="dxa"/>
            <w:tcBorders>
              <w:left w:val="single" w:sz="6" w:space="0" w:color="auto"/>
              <w:right w:val="single" w:sz="6" w:space="0" w:color="auto"/>
            </w:tcBorders>
          </w:tcPr>
          <w:p w14:paraId="2F223D31"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4F925AD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CB4B6DD" w14:textId="77777777" w:rsidR="00BF46E1" w:rsidRPr="0041528A" w:rsidRDefault="00BF46E1" w:rsidP="00195D76">
            <w:pPr>
              <w:pStyle w:val="TAL"/>
            </w:pPr>
            <w:r w:rsidRPr="0041528A">
              <w:t>PROACTIVE COMMAND: LAUNCH BROWSER 5.7.1</w:t>
            </w:r>
          </w:p>
        </w:tc>
        <w:tc>
          <w:tcPr>
            <w:tcW w:w="3776" w:type="dxa"/>
            <w:tcBorders>
              <w:left w:val="single" w:sz="6" w:space="0" w:color="auto"/>
              <w:right w:val="single" w:sz="6" w:space="0" w:color="auto"/>
            </w:tcBorders>
          </w:tcPr>
          <w:p w14:paraId="7BD8094F"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244BAE55" w14:textId="77777777" w:rsidTr="00195D76">
        <w:trPr>
          <w:cantSplit/>
          <w:jc w:val="center"/>
        </w:trPr>
        <w:tc>
          <w:tcPr>
            <w:tcW w:w="737" w:type="dxa"/>
            <w:tcBorders>
              <w:left w:val="single" w:sz="4" w:space="0" w:color="auto"/>
              <w:right w:val="single" w:sz="4" w:space="0" w:color="auto"/>
            </w:tcBorders>
          </w:tcPr>
          <w:p w14:paraId="13AAD0C6" w14:textId="77777777" w:rsidR="00BF46E1" w:rsidRPr="0041528A" w:rsidRDefault="00BF46E1" w:rsidP="00195D76">
            <w:pPr>
              <w:pStyle w:val="TAC"/>
            </w:pPr>
            <w:r w:rsidRPr="0041528A">
              <w:t>4</w:t>
            </w:r>
          </w:p>
        </w:tc>
        <w:tc>
          <w:tcPr>
            <w:tcW w:w="1282" w:type="dxa"/>
            <w:tcBorders>
              <w:left w:val="single" w:sz="4" w:space="0" w:color="auto"/>
              <w:right w:val="single" w:sz="4" w:space="0" w:color="auto"/>
            </w:tcBorders>
          </w:tcPr>
          <w:p w14:paraId="1B17F76D"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17BCC9F"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05658FD6" w14:textId="77777777" w:rsidR="00BF46E1" w:rsidRPr="0041528A" w:rsidRDefault="00BF46E1" w:rsidP="00195D76">
            <w:pPr>
              <w:pStyle w:val="TAL"/>
            </w:pPr>
            <w:r w:rsidRPr="0041528A">
              <w:t>[alpha identifier is displayed with italic on]</w:t>
            </w:r>
          </w:p>
        </w:tc>
      </w:tr>
      <w:tr w:rsidR="00BF46E1" w:rsidRPr="0041528A" w14:paraId="3C7E57C7" w14:textId="77777777" w:rsidTr="00195D76">
        <w:trPr>
          <w:cantSplit/>
          <w:jc w:val="center"/>
        </w:trPr>
        <w:tc>
          <w:tcPr>
            <w:tcW w:w="737" w:type="dxa"/>
            <w:tcBorders>
              <w:left w:val="single" w:sz="4" w:space="0" w:color="auto"/>
              <w:right w:val="single" w:sz="4" w:space="0" w:color="auto"/>
            </w:tcBorders>
          </w:tcPr>
          <w:p w14:paraId="066BAA96" w14:textId="77777777" w:rsidR="00BF46E1" w:rsidRPr="0041528A" w:rsidRDefault="00BF46E1" w:rsidP="00195D76">
            <w:pPr>
              <w:pStyle w:val="TAC"/>
            </w:pPr>
            <w:r w:rsidRPr="0041528A">
              <w:t>5</w:t>
            </w:r>
          </w:p>
        </w:tc>
        <w:tc>
          <w:tcPr>
            <w:tcW w:w="1282" w:type="dxa"/>
            <w:tcBorders>
              <w:left w:val="single" w:sz="4" w:space="0" w:color="auto"/>
              <w:right w:val="single" w:sz="4" w:space="0" w:color="auto"/>
            </w:tcBorders>
          </w:tcPr>
          <w:p w14:paraId="6B7BFD6A"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0EB5C78E"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6EB54E00" w14:textId="77777777" w:rsidR="00BF46E1" w:rsidRPr="0041528A" w:rsidRDefault="00BF46E1" w:rsidP="00195D76">
            <w:pPr>
              <w:pStyle w:val="TAL"/>
            </w:pPr>
            <w:r w:rsidRPr="0041528A">
              <w:t>[option: user confirmation]</w:t>
            </w:r>
          </w:p>
        </w:tc>
      </w:tr>
      <w:tr w:rsidR="00BF46E1" w:rsidRPr="0041528A" w14:paraId="615E5020" w14:textId="77777777" w:rsidTr="00195D76">
        <w:trPr>
          <w:cantSplit/>
          <w:jc w:val="center"/>
        </w:trPr>
        <w:tc>
          <w:tcPr>
            <w:tcW w:w="737" w:type="dxa"/>
            <w:tcBorders>
              <w:left w:val="single" w:sz="4" w:space="0" w:color="auto"/>
              <w:right w:val="single" w:sz="4" w:space="0" w:color="auto"/>
            </w:tcBorders>
          </w:tcPr>
          <w:p w14:paraId="55FA37D8" w14:textId="77777777" w:rsidR="00BF46E1" w:rsidRPr="0041528A" w:rsidRDefault="00BF46E1" w:rsidP="00195D76">
            <w:pPr>
              <w:pStyle w:val="TAC"/>
            </w:pPr>
            <w:r w:rsidRPr="0041528A">
              <w:t>6</w:t>
            </w:r>
          </w:p>
        </w:tc>
        <w:tc>
          <w:tcPr>
            <w:tcW w:w="1282" w:type="dxa"/>
            <w:tcBorders>
              <w:left w:val="single" w:sz="4" w:space="0" w:color="auto"/>
              <w:right w:val="single" w:sz="4" w:space="0" w:color="auto"/>
            </w:tcBorders>
          </w:tcPr>
          <w:p w14:paraId="7B3D4F6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A1C1EDF" w14:textId="77777777" w:rsidR="00BF46E1" w:rsidRPr="0041528A" w:rsidRDefault="00BF46E1" w:rsidP="00195D76">
            <w:pPr>
              <w:pStyle w:val="TAL"/>
            </w:pPr>
            <w:r w:rsidRPr="0041528A">
              <w:t>TERMINAL RESPONSE: LAUNCH BROWSER 5.7.1</w:t>
            </w:r>
          </w:p>
        </w:tc>
        <w:tc>
          <w:tcPr>
            <w:tcW w:w="3776" w:type="dxa"/>
            <w:tcBorders>
              <w:left w:val="single" w:sz="4" w:space="0" w:color="auto"/>
              <w:right w:val="single" w:sz="4" w:space="0" w:color="auto"/>
            </w:tcBorders>
          </w:tcPr>
          <w:p w14:paraId="23D945FA" w14:textId="77777777" w:rsidR="00BF46E1" w:rsidRPr="0041528A" w:rsidRDefault="00BF46E1" w:rsidP="00195D76">
            <w:pPr>
              <w:pStyle w:val="TAL"/>
            </w:pPr>
            <w:r w:rsidRPr="0041528A">
              <w:t>[Command performed successfully]</w:t>
            </w:r>
          </w:p>
        </w:tc>
      </w:tr>
      <w:tr w:rsidR="00BF46E1" w:rsidRPr="0041528A" w14:paraId="5C1FBC3E" w14:textId="77777777" w:rsidTr="00195D76">
        <w:trPr>
          <w:cantSplit/>
          <w:jc w:val="center"/>
        </w:trPr>
        <w:tc>
          <w:tcPr>
            <w:tcW w:w="737" w:type="dxa"/>
            <w:tcBorders>
              <w:left w:val="single" w:sz="4" w:space="0" w:color="auto"/>
              <w:right w:val="single" w:sz="4" w:space="0" w:color="auto"/>
            </w:tcBorders>
          </w:tcPr>
          <w:p w14:paraId="7A34C053" w14:textId="77777777" w:rsidR="00BF46E1" w:rsidRPr="0041528A" w:rsidRDefault="00BF46E1" w:rsidP="00195D76">
            <w:pPr>
              <w:pStyle w:val="TAC"/>
            </w:pPr>
            <w:r w:rsidRPr="0041528A">
              <w:t>7</w:t>
            </w:r>
          </w:p>
        </w:tc>
        <w:tc>
          <w:tcPr>
            <w:tcW w:w="1282" w:type="dxa"/>
            <w:tcBorders>
              <w:left w:val="single" w:sz="4" w:space="0" w:color="auto"/>
              <w:right w:val="single" w:sz="4" w:space="0" w:color="auto"/>
            </w:tcBorders>
          </w:tcPr>
          <w:p w14:paraId="54C33526"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4" w:space="0" w:color="auto"/>
              <w:right w:val="single" w:sz="4" w:space="0" w:color="auto"/>
            </w:tcBorders>
          </w:tcPr>
          <w:p w14:paraId="5FDADC87"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6A4B0C32"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248515A4" w14:textId="77777777" w:rsidTr="00195D76">
        <w:trPr>
          <w:cantSplit/>
          <w:jc w:val="center"/>
        </w:trPr>
        <w:tc>
          <w:tcPr>
            <w:tcW w:w="737" w:type="dxa"/>
            <w:tcBorders>
              <w:left w:val="single" w:sz="4" w:space="0" w:color="auto"/>
              <w:right w:val="single" w:sz="4" w:space="0" w:color="auto"/>
            </w:tcBorders>
          </w:tcPr>
          <w:p w14:paraId="48858DCF" w14:textId="77777777" w:rsidR="00BF46E1" w:rsidRPr="0041528A" w:rsidRDefault="00BF46E1" w:rsidP="00195D76">
            <w:pPr>
              <w:pStyle w:val="TAC"/>
            </w:pPr>
            <w:r w:rsidRPr="0041528A">
              <w:t>8</w:t>
            </w:r>
          </w:p>
        </w:tc>
        <w:tc>
          <w:tcPr>
            <w:tcW w:w="1282" w:type="dxa"/>
            <w:tcBorders>
              <w:left w:val="single" w:sz="4" w:space="0" w:color="auto"/>
              <w:right w:val="single" w:sz="4" w:space="0" w:color="auto"/>
            </w:tcBorders>
          </w:tcPr>
          <w:p w14:paraId="469E1EA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B09FDED"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095F351B" w14:textId="77777777" w:rsidR="00BF46E1" w:rsidRPr="0041528A" w:rsidRDefault="00BF46E1" w:rsidP="00195D76">
            <w:pPr>
              <w:pStyle w:val="TAL"/>
            </w:pPr>
          </w:p>
        </w:tc>
      </w:tr>
      <w:tr w:rsidR="00BF46E1" w:rsidRPr="0041528A" w14:paraId="2D2950EC" w14:textId="77777777" w:rsidTr="00195D76">
        <w:trPr>
          <w:cantSplit/>
          <w:jc w:val="center"/>
        </w:trPr>
        <w:tc>
          <w:tcPr>
            <w:tcW w:w="737" w:type="dxa"/>
            <w:tcBorders>
              <w:left w:val="single" w:sz="4" w:space="0" w:color="auto"/>
              <w:right w:val="single" w:sz="4" w:space="0" w:color="auto"/>
            </w:tcBorders>
          </w:tcPr>
          <w:p w14:paraId="209BFD56" w14:textId="77777777" w:rsidR="00BF46E1" w:rsidRPr="0041528A" w:rsidRDefault="00BF46E1" w:rsidP="00195D76">
            <w:pPr>
              <w:pStyle w:val="TAC"/>
            </w:pPr>
            <w:r w:rsidRPr="0041528A">
              <w:t>9</w:t>
            </w:r>
          </w:p>
        </w:tc>
        <w:tc>
          <w:tcPr>
            <w:tcW w:w="1282" w:type="dxa"/>
            <w:tcBorders>
              <w:left w:val="single" w:sz="4" w:space="0" w:color="auto"/>
              <w:right w:val="single" w:sz="4" w:space="0" w:color="auto"/>
            </w:tcBorders>
          </w:tcPr>
          <w:p w14:paraId="1B528E08"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491F8ED0" w14:textId="77777777" w:rsidR="00BF46E1" w:rsidRPr="0041528A" w:rsidRDefault="00BF46E1" w:rsidP="00195D76">
            <w:pPr>
              <w:pStyle w:val="TAL"/>
            </w:pPr>
            <w:r w:rsidRPr="0041528A">
              <w:t>The user verifies that the default Wap session is properly established.</w:t>
            </w:r>
            <w:r w:rsidRPr="0041528A">
              <w:br/>
              <w:t>The user shall attempt to close the browser or shall at least set the ME to the idle screen.</w:t>
            </w:r>
          </w:p>
        </w:tc>
        <w:tc>
          <w:tcPr>
            <w:tcW w:w="3776" w:type="dxa"/>
            <w:tcBorders>
              <w:left w:val="single" w:sz="4" w:space="0" w:color="auto"/>
              <w:right w:val="single" w:sz="4" w:space="0" w:color="auto"/>
            </w:tcBorders>
          </w:tcPr>
          <w:p w14:paraId="5AB6AD75" w14:textId="77777777" w:rsidR="00BF46E1" w:rsidRPr="0041528A" w:rsidRDefault="00BF46E1" w:rsidP="00195D76">
            <w:pPr>
              <w:pStyle w:val="TAL"/>
            </w:pPr>
          </w:p>
        </w:tc>
      </w:tr>
      <w:tr w:rsidR="00BF46E1" w:rsidRPr="0041528A" w14:paraId="14F7CA88" w14:textId="77777777" w:rsidTr="00195D76">
        <w:trPr>
          <w:cantSplit/>
          <w:jc w:val="center"/>
        </w:trPr>
        <w:tc>
          <w:tcPr>
            <w:tcW w:w="737" w:type="dxa"/>
            <w:tcBorders>
              <w:left w:val="single" w:sz="4" w:space="0" w:color="auto"/>
              <w:right w:val="single" w:sz="4" w:space="0" w:color="auto"/>
            </w:tcBorders>
          </w:tcPr>
          <w:p w14:paraId="25124B66" w14:textId="77777777" w:rsidR="00BF46E1" w:rsidRPr="0041528A" w:rsidRDefault="00BF46E1" w:rsidP="00195D76">
            <w:pPr>
              <w:pStyle w:val="TAC"/>
            </w:pPr>
            <w:r w:rsidRPr="0041528A">
              <w:t>10</w:t>
            </w:r>
          </w:p>
        </w:tc>
        <w:tc>
          <w:tcPr>
            <w:tcW w:w="1282" w:type="dxa"/>
            <w:tcBorders>
              <w:left w:val="single" w:sz="4" w:space="0" w:color="auto"/>
              <w:right w:val="single" w:sz="4" w:space="0" w:color="auto"/>
            </w:tcBorders>
          </w:tcPr>
          <w:p w14:paraId="49E33D7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DBA5EB8" w14:textId="77777777" w:rsidR="00BF46E1" w:rsidRPr="0041528A" w:rsidRDefault="00BF46E1" w:rsidP="00195D76">
            <w:pPr>
              <w:pStyle w:val="TAL"/>
            </w:pPr>
            <w:r w:rsidRPr="0041528A">
              <w:t>PROACTIVE COMMAND PENDING: LAUNCH BROWSER 5.7.2</w:t>
            </w:r>
          </w:p>
        </w:tc>
        <w:tc>
          <w:tcPr>
            <w:tcW w:w="3776" w:type="dxa"/>
            <w:tcBorders>
              <w:left w:val="single" w:sz="4" w:space="0" w:color="auto"/>
              <w:right w:val="single" w:sz="4" w:space="0" w:color="auto"/>
            </w:tcBorders>
          </w:tcPr>
          <w:p w14:paraId="61D073D0" w14:textId="77777777" w:rsidR="00BF46E1" w:rsidRPr="0041528A" w:rsidRDefault="00BF46E1" w:rsidP="00195D76">
            <w:pPr>
              <w:pStyle w:val="TAL"/>
            </w:pPr>
          </w:p>
        </w:tc>
      </w:tr>
      <w:tr w:rsidR="00BF46E1" w:rsidRPr="0041528A" w14:paraId="45A2D7A7" w14:textId="77777777" w:rsidTr="00195D76">
        <w:trPr>
          <w:cantSplit/>
          <w:jc w:val="center"/>
        </w:trPr>
        <w:tc>
          <w:tcPr>
            <w:tcW w:w="737" w:type="dxa"/>
            <w:tcBorders>
              <w:left w:val="single" w:sz="4" w:space="0" w:color="auto"/>
              <w:right w:val="single" w:sz="4" w:space="0" w:color="auto"/>
            </w:tcBorders>
          </w:tcPr>
          <w:p w14:paraId="01218054" w14:textId="77777777" w:rsidR="00BF46E1" w:rsidRPr="0041528A" w:rsidRDefault="00BF46E1" w:rsidP="00195D76">
            <w:pPr>
              <w:pStyle w:val="TAC"/>
            </w:pPr>
            <w:r w:rsidRPr="0041528A">
              <w:t>11</w:t>
            </w:r>
          </w:p>
        </w:tc>
        <w:tc>
          <w:tcPr>
            <w:tcW w:w="1282" w:type="dxa"/>
            <w:tcBorders>
              <w:left w:val="single" w:sz="4" w:space="0" w:color="auto"/>
              <w:right w:val="single" w:sz="4" w:space="0" w:color="auto"/>
            </w:tcBorders>
          </w:tcPr>
          <w:p w14:paraId="7D44BD7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125DC8B"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348AA32D" w14:textId="77777777" w:rsidR="00BF46E1" w:rsidRPr="0041528A" w:rsidRDefault="00BF46E1" w:rsidP="00195D76">
            <w:pPr>
              <w:pStyle w:val="TAL"/>
            </w:pPr>
          </w:p>
        </w:tc>
      </w:tr>
      <w:tr w:rsidR="00BF46E1" w:rsidRPr="0041528A" w14:paraId="5D008CDE" w14:textId="77777777" w:rsidTr="00195D76">
        <w:trPr>
          <w:cantSplit/>
          <w:jc w:val="center"/>
        </w:trPr>
        <w:tc>
          <w:tcPr>
            <w:tcW w:w="737" w:type="dxa"/>
            <w:tcBorders>
              <w:left w:val="single" w:sz="4" w:space="0" w:color="auto"/>
              <w:right w:val="single" w:sz="4" w:space="0" w:color="auto"/>
            </w:tcBorders>
          </w:tcPr>
          <w:p w14:paraId="13380780" w14:textId="77777777" w:rsidR="00BF46E1" w:rsidRPr="0041528A" w:rsidRDefault="00BF46E1" w:rsidP="00195D76">
            <w:pPr>
              <w:pStyle w:val="TAC"/>
            </w:pPr>
            <w:r w:rsidRPr="0041528A">
              <w:t>12</w:t>
            </w:r>
          </w:p>
        </w:tc>
        <w:tc>
          <w:tcPr>
            <w:tcW w:w="1282" w:type="dxa"/>
            <w:tcBorders>
              <w:left w:val="single" w:sz="4" w:space="0" w:color="auto"/>
              <w:right w:val="single" w:sz="4" w:space="0" w:color="auto"/>
            </w:tcBorders>
          </w:tcPr>
          <w:p w14:paraId="6784673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D782E73" w14:textId="77777777" w:rsidR="00BF46E1" w:rsidRPr="0041528A" w:rsidRDefault="00BF46E1" w:rsidP="00195D76">
            <w:pPr>
              <w:pStyle w:val="TAL"/>
            </w:pPr>
            <w:r w:rsidRPr="0041528A">
              <w:t>PROACTIVE COMMAND: LAUNCH BROWSER 5.7.2</w:t>
            </w:r>
          </w:p>
        </w:tc>
        <w:tc>
          <w:tcPr>
            <w:tcW w:w="3776" w:type="dxa"/>
            <w:tcBorders>
              <w:left w:val="single" w:sz="4" w:space="0" w:color="auto"/>
              <w:right w:val="single" w:sz="4" w:space="0" w:color="auto"/>
            </w:tcBorders>
          </w:tcPr>
          <w:p w14:paraId="669AD594"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0785891D" w14:textId="77777777" w:rsidTr="00195D76">
        <w:trPr>
          <w:cantSplit/>
          <w:jc w:val="center"/>
        </w:trPr>
        <w:tc>
          <w:tcPr>
            <w:tcW w:w="737" w:type="dxa"/>
            <w:tcBorders>
              <w:left w:val="single" w:sz="4" w:space="0" w:color="auto"/>
              <w:right w:val="single" w:sz="4" w:space="0" w:color="auto"/>
            </w:tcBorders>
          </w:tcPr>
          <w:p w14:paraId="79291562" w14:textId="77777777" w:rsidR="00BF46E1" w:rsidRPr="0041528A" w:rsidRDefault="00BF46E1" w:rsidP="00195D76">
            <w:pPr>
              <w:pStyle w:val="TAC"/>
            </w:pPr>
            <w:r w:rsidRPr="0041528A">
              <w:t>13</w:t>
            </w:r>
          </w:p>
        </w:tc>
        <w:tc>
          <w:tcPr>
            <w:tcW w:w="1282" w:type="dxa"/>
            <w:tcBorders>
              <w:left w:val="single" w:sz="4" w:space="0" w:color="auto"/>
              <w:right w:val="single" w:sz="4" w:space="0" w:color="auto"/>
            </w:tcBorders>
          </w:tcPr>
          <w:p w14:paraId="382650A8"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0F100D8"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28BA20B5" w14:textId="77777777" w:rsidR="00BF46E1" w:rsidRPr="0041528A" w:rsidRDefault="00BF46E1" w:rsidP="00195D76">
            <w:pPr>
              <w:pStyle w:val="TAL"/>
            </w:pPr>
            <w:r w:rsidRPr="0041528A">
              <w:t>[alpha identifier is displayed with italic off]</w:t>
            </w:r>
          </w:p>
        </w:tc>
      </w:tr>
      <w:tr w:rsidR="00BF46E1" w:rsidRPr="0041528A" w14:paraId="3645474F" w14:textId="77777777" w:rsidTr="00195D76">
        <w:trPr>
          <w:cantSplit/>
          <w:jc w:val="center"/>
        </w:trPr>
        <w:tc>
          <w:tcPr>
            <w:tcW w:w="737" w:type="dxa"/>
            <w:tcBorders>
              <w:left w:val="single" w:sz="4" w:space="0" w:color="auto"/>
              <w:right w:val="single" w:sz="4" w:space="0" w:color="auto"/>
            </w:tcBorders>
          </w:tcPr>
          <w:p w14:paraId="28E9CA58" w14:textId="77777777" w:rsidR="00BF46E1" w:rsidRPr="0041528A" w:rsidRDefault="00BF46E1" w:rsidP="00195D76">
            <w:pPr>
              <w:pStyle w:val="TAC"/>
            </w:pPr>
            <w:r w:rsidRPr="0041528A">
              <w:t>14</w:t>
            </w:r>
          </w:p>
        </w:tc>
        <w:tc>
          <w:tcPr>
            <w:tcW w:w="1282" w:type="dxa"/>
            <w:tcBorders>
              <w:left w:val="single" w:sz="4" w:space="0" w:color="auto"/>
              <w:right w:val="single" w:sz="4" w:space="0" w:color="auto"/>
            </w:tcBorders>
          </w:tcPr>
          <w:p w14:paraId="2C045D46"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3E7B0EF6"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11F9C69E" w14:textId="77777777" w:rsidR="00BF46E1" w:rsidRPr="0041528A" w:rsidRDefault="00BF46E1" w:rsidP="00195D76">
            <w:pPr>
              <w:pStyle w:val="TAL"/>
            </w:pPr>
            <w:r w:rsidRPr="0041528A">
              <w:t>[option: user confirmation]</w:t>
            </w:r>
          </w:p>
        </w:tc>
      </w:tr>
      <w:tr w:rsidR="00BF46E1" w:rsidRPr="0041528A" w14:paraId="6D5A14D4" w14:textId="77777777" w:rsidTr="00195D76">
        <w:trPr>
          <w:cantSplit/>
          <w:jc w:val="center"/>
        </w:trPr>
        <w:tc>
          <w:tcPr>
            <w:tcW w:w="737" w:type="dxa"/>
            <w:tcBorders>
              <w:left w:val="single" w:sz="4" w:space="0" w:color="auto"/>
              <w:right w:val="single" w:sz="4" w:space="0" w:color="auto"/>
            </w:tcBorders>
          </w:tcPr>
          <w:p w14:paraId="1ACD661D" w14:textId="77777777" w:rsidR="00BF46E1" w:rsidRPr="0041528A" w:rsidRDefault="00BF46E1" w:rsidP="00195D76">
            <w:pPr>
              <w:pStyle w:val="TAC"/>
            </w:pPr>
            <w:r w:rsidRPr="0041528A">
              <w:t>15</w:t>
            </w:r>
          </w:p>
        </w:tc>
        <w:tc>
          <w:tcPr>
            <w:tcW w:w="1282" w:type="dxa"/>
            <w:tcBorders>
              <w:left w:val="single" w:sz="4" w:space="0" w:color="auto"/>
              <w:right w:val="single" w:sz="4" w:space="0" w:color="auto"/>
            </w:tcBorders>
          </w:tcPr>
          <w:p w14:paraId="54D313C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0AB217F" w14:textId="77777777" w:rsidR="00BF46E1" w:rsidRPr="0041528A" w:rsidRDefault="00BF46E1" w:rsidP="00195D76">
            <w:pPr>
              <w:pStyle w:val="TAL"/>
            </w:pPr>
            <w:r w:rsidRPr="0041528A">
              <w:t>TERMINAL RESPONSE: LAUNCH BROWSER 5.7.1</w:t>
            </w:r>
          </w:p>
        </w:tc>
        <w:tc>
          <w:tcPr>
            <w:tcW w:w="3776" w:type="dxa"/>
            <w:tcBorders>
              <w:left w:val="single" w:sz="4" w:space="0" w:color="auto"/>
              <w:right w:val="single" w:sz="4" w:space="0" w:color="auto"/>
            </w:tcBorders>
          </w:tcPr>
          <w:p w14:paraId="0030DB4F" w14:textId="77777777" w:rsidR="00BF46E1" w:rsidRPr="0041528A" w:rsidRDefault="00BF46E1" w:rsidP="00195D76">
            <w:pPr>
              <w:pStyle w:val="TAL"/>
            </w:pPr>
            <w:r w:rsidRPr="0041528A">
              <w:t>[Command performed successfully]</w:t>
            </w:r>
          </w:p>
        </w:tc>
      </w:tr>
      <w:tr w:rsidR="00BF46E1" w:rsidRPr="0041528A" w14:paraId="5FE94E18" w14:textId="77777777" w:rsidTr="00195D76">
        <w:trPr>
          <w:cantSplit/>
          <w:jc w:val="center"/>
        </w:trPr>
        <w:tc>
          <w:tcPr>
            <w:tcW w:w="737" w:type="dxa"/>
            <w:tcBorders>
              <w:left w:val="single" w:sz="4" w:space="0" w:color="auto"/>
              <w:right w:val="single" w:sz="4" w:space="0" w:color="auto"/>
            </w:tcBorders>
          </w:tcPr>
          <w:p w14:paraId="33DDEC86" w14:textId="77777777" w:rsidR="00BF46E1" w:rsidRPr="0041528A" w:rsidRDefault="00BF46E1" w:rsidP="00195D76">
            <w:pPr>
              <w:pStyle w:val="TAC"/>
            </w:pPr>
            <w:r w:rsidRPr="0041528A">
              <w:t>16</w:t>
            </w:r>
          </w:p>
        </w:tc>
        <w:tc>
          <w:tcPr>
            <w:tcW w:w="1282" w:type="dxa"/>
            <w:tcBorders>
              <w:left w:val="single" w:sz="4" w:space="0" w:color="auto"/>
              <w:right w:val="single" w:sz="4" w:space="0" w:color="auto"/>
            </w:tcBorders>
          </w:tcPr>
          <w:p w14:paraId="63C79AEF" w14:textId="77777777" w:rsidR="00BF46E1" w:rsidRPr="0041528A" w:rsidRDefault="00BF46E1" w:rsidP="00195D76">
            <w:pPr>
              <w:pStyle w:val="TAC"/>
            </w:pPr>
            <w:r w:rsidRPr="0041528A">
              <w:t xml:space="preserve">ME </w:t>
            </w:r>
            <w:r w:rsidRPr="0041528A">
              <w:sym w:font="Symbol" w:char="F0AE"/>
            </w:r>
            <w:r w:rsidRPr="0041528A">
              <w:t xml:space="preserve"> USS </w:t>
            </w:r>
          </w:p>
        </w:tc>
        <w:tc>
          <w:tcPr>
            <w:tcW w:w="2892" w:type="dxa"/>
            <w:tcBorders>
              <w:left w:val="single" w:sz="4" w:space="0" w:color="auto"/>
              <w:right w:val="single" w:sz="4" w:space="0" w:color="auto"/>
            </w:tcBorders>
          </w:tcPr>
          <w:p w14:paraId="7B8F9CE2"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4F82970B"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06A5C708" w14:textId="77777777" w:rsidTr="00195D76">
        <w:trPr>
          <w:cantSplit/>
          <w:jc w:val="center"/>
        </w:trPr>
        <w:tc>
          <w:tcPr>
            <w:tcW w:w="737" w:type="dxa"/>
            <w:tcBorders>
              <w:left w:val="single" w:sz="4" w:space="0" w:color="auto"/>
              <w:right w:val="single" w:sz="4" w:space="0" w:color="auto"/>
            </w:tcBorders>
          </w:tcPr>
          <w:p w14:paraId="1465EB67" w14:textId="77777777" w:rsidR="00BF46E1" w:rsidRPr="0041528A" w:rsidRDefault="00BF46E1" w:rsidP="00195D76">
            <w:pPr>
              <w:pStyle w:val="TAC"/>
            </w:pPr>
            <w:r w:rsidRPr="0041528A">
              <w:t>17</w:t>
            </w:r>
          </w:p>
        </w:tc>
        <w:tc>
          <w:tcPr>
            <w:tcW w:w="1282" w:type="dxa"/>
            <w:tcBorders>
              <w:left w:val="single" w:sz="4" w:space="0" w:color="auto"/>
              <w:right w:val="single" w:sz="4" w:space="0" w:color="auto"/>
            </w:tcBorders>
          </w:tcPr>
          <w:p w14:paraId="25048B7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A67EF4F"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40548CAE" w14:textId="77777777" w:rsidR="00BF46E1" w:rsidRPr="0041528A" w:rsidRDefault="00BF46E1" w:rsidP="00195D76">
            <w:pPr>
              <w:pStyle w:val="TAL"/>
            </w:pPr>
          </w:p>
        </w:tc>
      </w:tr>
      <w:tr w:rsidR="00BF46E1" w:rsidRPr="0041528A" w14:paraId="15899392" w14:textId="77777777" w:rsidTr="00195D76">
        <w:trPr>
          <w:cantSplit/>
          <w:jc w:val="center"/>
        </w:trPr>
        <w:tc>
          <w:tcPr>
            <w:tcW w:w="737" w:type="dxa"/>
            <w:tcBorders>
              <w:left w:val="single" w:sz="4" w:space="0" w:color="auto"/>
              <w:right w:val="single" w:sz="4" w:space="0" w:color="auto"/>
            </w:tcBorders>
          </w:tcPr>
          <w:p w14:paraId="20D12CE3" w14:textId="77777777" w:rsidR="00BF46E1" w:rsidRPr="0041528A" w:rsidRDefault="00BF46E1" w:rsidP="00195D76">
            <w:pPr>
              <w:pStyle w:val="TAC"/>
            </w:pPr>
            <w:r w:rsidRPr="0041528A">
              <w:t>18</w:t>
            </w:r>
          </w:p>
        </w:tc>
        <w:tc>
          <w:tcPr>
            <w:tcW w:w="1282" w:type="dxa"/>
            <w:tcBorders>
              <w:left w:val="single" w:sz="4" w:space="0" w:color="auto"/>
              <w:right w:val="single" w:sz="4" w:space="0" w:color="auto"/>
            </w:tcBorders>
          </w:tcPr>
          <w:p w14:paraId="13B3D609"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7526DB60" w14:textId="77777777" w:rsidR="00BF46E1" w:rsidRPr="0041528A" w:rsidRDefault="00BF46E1" w:rsidP="00195D76">
            <w:pPr>
              <w:pStyle w:val="TAL"/>
            </w:pPr>
            <w:r w:rsidRPr="0041528A">
              <w:t>The user verifies that the default Wap session is properly established.</w:t>
            </w:r>
            <w:r w:rsidRPr="0041528A">
              <w:br/>
              <w:t>The user shall attempt to close the browser or shall at least set the ME to the idle screen.</w:t>
            </w:r>
          </w:p>
        </w:tc>
        <w:tc>
          <w:tcPr>
            <w:tcW w:w="3776" w:type="dxa"/>
            <w:tcBorders>
              <w:left w:val="single" w:sz="4" w:space="0" w:color="auto"/>
              <w:right w:val="single" w:sz="4" w:space="0" w:color="auto"/>
            </w:tcBorders>
          </w:tcPr>
          <w:p w14:paraId="6EBAF658" w14:textId="77777777" w:rsidR="00BF46E1" w:rsidRPr="0041528A" w:rsidRDefault="00BF46E1" w:rsidP="00195D76">
            <w:pPr>
              <w:pStyle w:val="TAL"/>
            </w:pPr>
          </w:p>
        </w:tc>
      </w:tr>
      <w:tr w:rsidR="00BF46E1" w:rsidRPr="0041528A" w14:paraId="03688C60" w14:textId="77777777" w:rsidTr="00195D76">
        <w:trPr>
          <w:cantSplit/>
          <w:jc w:val="center"/>
        </w:trPr>
        <w:tc>
          <w:tcPr>
            <w:tcW w:w="737" w:type="dxa"/>
            <w:tcBorders>
              <w:left w:val="single" w:sz="4" w:space="0" w:color="auto"/>
              <w:right w:val="single" w:sz="4" w:space="0" w:color="auto"/>
            </w:tcBorders>
          </w:tcPr>
          <w:p w14:paraId="59EEF66B" w14:textId="77777777" w:rsidR="00BF46E1" w:rsidRPr="0041528A" w:rsidRDefault="00BF46E1" w:rsidP="00195D76">
            <w:pPr>
              <w:pStyle w:val="TAC"/>
            </w:pPr>
            <w:r w:rsidRPr="0041528A">
              <w:t>19</w:t>
            </w:r>
          </w:p>
        </w:tc>
        <w:tc>
          <w:tcPr>
            <w:tcW w:w="1282" w:type="dxa"/>
            <w:tcBorders>
              <w:left w:val="single" w:sz="4" w:space="0" w:color="auto"/>
              <w:right w:val="single" w:sz="4" w:space="0" w:color="auto"/>
            </w:tcBorders>
          </w:tcPr>
          <w:p w14:paraId="3F70516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2F05AF3" w14:textId="77777777" w:rsidR="00BF46E1" w:rsidRPr="0041528A" w:rsidRDefault="00BF46E1" w:rsidP="00195D76">
            <w:pPr>
              <w:pStyle w:val="TAL"/>
            </w:pPr>
            <w:r w:rsidRPr="0041528A">
              <w:t>PROACTIVE COMMAND PENDING: LAUNCH BROWSER 5.7.1</w:t>
            </w:r>
          </w:p>
        </w:tc>
        <w:tc>
          <w:tcPr>
            <w:tcW w:w="3776" w:type="dxa"/>
            <w:tcBorders>
              <w:left w:val="single" w:sz="4" w:space="0" w:color="auto"/>
              <w:right w:val="single" w:sz="4" w:space="0" w:color="auto"/>
            </w:tcBorders>
          </w:tcPr>
          <w:p w14:paraId="69DDF763" w14:textId="77777777" w:rsidR="00BF46E1" w:rsidRPr="0041528A" w:rsidRDefault="00BF46E1" w:rsidP="00195D76">
            <w:pPr>
              <w:pStyle w:val="TAL"/>
            </w:pPr>
          </w:p>
        </w:tc>
      </w:tr>
      <w:tr w:rsidR="00BF46E1" w:rsidRPr="0041528A" w14:paraId="4C6F33E0" w14:textId="77777777" w:rsidTr="00195D76">
        <w:trPr>
          <w:cantSplit/>
          <w:jc w:val="center"/>
        </w:trPr>
        <w:tc>
          <w:tcPr>
            <w:tcW w:w="737" w:type="dxa"/>
            <w:tcBorders>
              <w:left w:val="single" w:sz="4" w:space="0" w:color="auto"/>
              <w:right w:val="single" w:sz="4" w:space="0" w:color="auto"/>
            </w:tcBorders>
          </w:tcPr>
          <w:p w14:paraId="5CDDF891" w14:textId="77777777" w:rsidR="00BF46E1" w:rsidRPr="0041528A" w:rsidRDefault="00BF46E1" w:rsidP="00195D76">
            <w:pPr>
              <w:pStyle w:val="TAC"/>
            </w:pPr>
            <w:r w:rsidRPr="0041528A">
              <w:t>20</w:t>
            </w:r>
          </w:p>
        </w:tc>
        <w:tc>
          <w:tcPr>
            <w:tcW w:w="1282" w:type="dxa"/>
            <w:tcBorders>
              <w:left w:val="single" w:sz="4" w:space="0" w:color="auto"/>
              <w:right w:val="single" w:sz="4" w:space="0" w:color="auto"/>
            </w:tcBorders>
          </w:tcPr>
          <w:p w14:paraId="4A95CDA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FFE9C76"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15C54831" w14:textId="77777777" w:rsidR="00BF46E1" w:rsidRPr="0041528A" w:rsidRDefault="00BF46E1" w:rsidP="00195D76">
            <w:pPr>
              <w:pStyle w:val="TAL"/>
            </w:pPr>
          </w:p>
        </w:tc>
      </w:tr>
      <w:tr w:rsidR="00BF46E1" w:rsidRPr="0041528A" w14:paraId="6E6AA8FC" w14:textId="77777777" w:rsidTr="00195D76">
        <w:trPr>
          <w:cantSplit/>
          <w:jc w:val="center"/>
        </w:trPr>
        <w:tc>
          <w:tcPr>
            <w:tcW w:w="737" w:type="dxa"/>
            <w:tcBorders>
              <w:left w:val="single" w:sz="4" w:space="0" w:color="auto"/>
              <w:right w:val="single" w:sz="4" w:space="0" w:color="auto"/>
            </w:tcBorders>
          </w:tcPr>
          <w:p w14:paraId="6125FB6E" w14:textId="77777777" w:rsidR="00BF46E1" w:rsidRPr="0041528A" w:rsidRDefault="00BF46E1" w:rsidP="00195D76">
            <w:pPr>
              <w:pStyle w:val="TAC"/>
            </w:pPr>
            <w:r w:rsidRPr="0041528A">
              <w:t>21</w:t>
            </w:r>
          </w:p>
        </w:tc>
        <w:tc>
          <w:tcPr>
            <w:tcW w:w="1282" w:type="dxa"/>
            <w:tcBorders>
              <w:left w:val="single" w:sz="4" w:space="0" w:color="auto"/>
              <w:right w:val="single" w:sz="4" w:space="0" w:color="auto"/>
            </w:tcBorders>
          </w:tcPr>
          <w:p w14:paraId="092B89C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650359B" w14:textId="77777777" w:rsidR="00BF46E1" w:rsidRPr="0041528A" w:rsidRDefault="00BF46E1" w:rsidP="00195D76">
            <w:pPr>
              <w:pStyle w:val="TAL"/>
            </w:pPr>
            <w:r w:rsidRPr="0041528A">
              <w:t>PROACTIVE COMMAND: LAUNCH BROWSER 5.7.1</w:t>
            </w:r>
          </w:p>
        </w:tc>
        <w:tc>
          <w:tcPr>
            <w:tcW w:w="3776" w:type="dxa"/>
            <w:tcBorders>
              <w:left w:val="single" w:sz="4" w:space="0" w:color="auto"/>
              <w:right w:val="single" w:sz="4" w:space="0" w:color="auto"/>
            </w:tcBorders>
          </w:tcPr>
          <w:p w14:paraId="2E25779E"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33FAD037" w14:textId="77777777" w:rsidTr="00195D76">
        <w:trPr>
          <w:cantSplit/>
          <w:jc w:val="center"/>
        </w:trPr>
        <w:tc>
          <w:tcPr>
            <w:tcW w:w="737" w:type="dxa"/>
            <w:tcBorders>
              <w:left w:val="single" w:sz="4" w:space="0" w:color="auto"/>
              <w:right w:val="single" w:sz="4" w:space="0" w:color="auto"/>
            </w:tcBorders>
          </w:tcPr>
          <w:p w14:paraId="0CE1BB6B" w14:textId="77777777" w:rsidR="00BF46E1" w:rsidRPr="0041528A" w:rsidRDefault="00BF46E1" w:rsidP="00195D76">
            <w:pPr>
              <w:pStyle w:val="TAC"/>
            </w:pPr>
            <w:r w:rsidRPr="0041528A">
              <w:t>22</w:t>
            </w:r>
          </w:p>
        </w:tc>
        <w:tc>
          <w:tcPr>
            <w:tcW w:w="1282" w:type="dxa"/>
            <w:tcBorders>
              <w:left w:val="single" w:sz="4" w:space="0" w:color="auto"/>
              <w:right w:val="single" w:sz="4" w:space="0" w:color="auto"/>
            </w:tcBorders>
          </w:tcPr>
          <w:p w14:paraId="4ADFB2B1"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2D6FA56"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0C4E540B" w14:textId="77777777" w:rsidR="00BF46E1" w:rsidRPr="0041528A" w:rsidRDefault="00BF46E1" w:rsidP="00195D76">
            <w:pPr>
              <w:pStyle w:val="TAL"/>
            </w:pPr>
            <w:r w:rsidRPr="0041528A">
              <w:t>[alpha identifier is displayed with italic on]</w:t>
            </w:r>
          </w:p>
        </w:tc>
      </w:tr>
      <w:tr w:rsidR="00BF46E1" w:rsidRPr="0041528A" w14:paraId="151E181A" w14:textId="77777777" w:rsidTr="00195D76">
        <w:trPr>
          <w:cantSplit/>
          <w:jc w:val="center"/>
        </w:trPr>
        <w:tc>
          <w:tcPr>
            <w:tcW w:w="737" w:type="dxa"/>
            <w:tcBorders>
              <w:left w:val="single" w:sz="4" w:space="0" w:color="auto"/>
              <w:right w:val="single" w:sz="4" w:space="0" w:color="auto"/>
            </w:tcBorders>
          </w:tcPr>
          <w:p w14:paraId="38128A84" w14:textId="77777777" w:rsidR="00BF46E1" w:rsidRPr="0041528A" w:rsidRDefault="00BF46E1" w:rsidP="00195D76">
            <w:pPr>
              <w:pStyle w:val="TAC"/>
            </w:pPr>
            <w:r w:rsidRPr="0041528A">
              <w:t>23</w:t>
            </w:r>
          </w:p>
        </w:tc>
        <w:tc>
          <w:tcPr>
            <w:tcW w:w="1282" w:type="dxa"/>
            <w:tcBorders>
              <w:left w:val="single" w:sz="4" w:space="0" w:color="auto"/>
              <w:right w:val="single" w:sz="4" w:space="0" w:color="auto"/>
            </w:tcBorders>
          </w:tcPr>
          <w:p w14:paraId="3A58AB8E"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76BA2E37"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5F8BE6B2" w14:textId="77777777" w:rsidR="00BF46E1" w:rsidRPr="0041528A" w:rsidRDefault="00BF46E1" w:rsidP="00195D76">
            <w:pPr>
              <w:pStyle w:val="TAL"/>
            </w:pPr>
            <w:r w:rsidRPr="0041528A">
              <w:t>[option: user confirmation]</w:t>
            </w:r>
          </w:p>
        </w:tc>
      </w:tr>
      <w:tr w:rsidR="00BF46E1" w:rsidRPr="0041528A" w14:paraId="451E37F1" w14:textId="77777777" w:rsidTr="00195D76">
        <w:trPr>
          <w:cantSplit/>
          <w:jc w:val="center"/>
        </w:trPr>
        <w:tc>
          <w:tcPr>
            <w:tcW w:w="737" w:type="dxa"/>
            <w:tcBorders>
              <w:left w:val="single" w:sz="4" w:space="0" w:color="auto"/>
              <w:right w:val="single" w:sz="4" w:space="0" w:color="auto"/>
            </w:tcBorders>
          </w:tcPr>
          <w:p w14:paraId="3E8F6454" w14:textId="77777777" w:rsidR="00BF46E1" w:rsidRPr="0041528A" w:rsidRDefault="00BF46E1" w:rsidP="00195D76">
            <w:pPr>
              <w:pStyle w:val="TAC"/>
            </w:pPr>
            <w:r w:rsidRPr="0041528A">
              <w:t>24</w:t>
            </w:r>
          </w:p>
        </w:tc>
        <w:tc>
          <w:tcPr>
            <w:tcW w:w="1282" w:type="dxa"/>
            <w:tcBorders>
              <w:left w:val="single" w:sz="4" w:space="0" w:color="auto"/>
              <w:right w:val="single" w:sz="4" w:space="0" w:color="auto"/>
            </w:tcBorders>
          </w:tcPr>
          <w:p w14:paraId="1E08BDE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06A73DA" w14:textId="77777777" w:rsidR="00BF46E1" w:rsidRPr="0041528A" w:rsidRDefault="00BF46E1" w:rsidP="00195D76">
            <w:pPr>
              <w:pStyle w:val="TAL"/>
            </w:pPr>
            <w:r w:rsidRPr="0041528A">
              <w:t>TERMINAL RESPONSE: LAUNCH BROWSER 5.7.1</w:t>
            </w:r>
          </w:p>
        </w:tc>
        <w:tc>
          <w:tcPr>
            <w:tcW w:w="3776" w:type="dxa"/>
            <w:tcBorders>
              <w:left w:val="single" w:sz="4" w:space="0" w:color="auto"/>
              <w:right w:val="single" w:sz="4" w:space="0" w:color="auto"/>
            </w:tcBorders>
          </w:tcPr>
          <w:p w14:paraId="1EEB54BA" w14:textId="77777777" w:rsidR="00BF46E1" w:rsidRPr="0041528A" w:rsidRDefault="00BF46E1" w:rsidP="00195D76">
            <w:pPr>
              <w:pStyle w:val="TAL"/>
            </w:pPr>
            <w:r w:rsidRPr="0041528A">
              <w:t>[Command performed successfully]</w:t>
            </w:r>
          </w:p>
        </w:tc>
      </w:tr>
      <w:tr w:rsidR="00BF46E1" w:rsidRPr="0041528A" w14:paraId="50A8D70A" w14:textId="77777777" w:rsidTr="00195D76">
        <w:trPr>
          <w:cantSplit/>
          <w:jc w:val="center"/>
        </w:trPr>
        <w:tc>
          <w:tcPr>
            <w:tcW w:w="737" w:type="dxa"/>
            <w:tcBorders>
              <w:left w:val="single" w:sz="4" w:space="0" w:color="auto"/>
              <w:right w:val="single" w:sz="4" w:space="0" w:color="auto"/>
            </w:tcBorders>
          </w:tcPr>
          <w:p w14:paraId="3354E042" w14:textId="77777777" w:rsidR="00BF46E1" w:rsidRPr="0041528A" w:rsidRDefault="00BF46E1" w:rsidP="00195D76">
            <w:pPr>
              <w:pStyle w:val="TAC"/>
            </w:pPr>
            <w:r w:rsidRPr="0041528A">
              <w:t>25</w:t>
            </w:r>
          </w:p>
        </w:tc>
        <w:tc>
          <w:tcPr>
            <w:tcW w:w="1282" w:type="dxa"/>
            <w:tcBorders>
              <w:left w:val="single" w:sz="4" w:space="0" w:color="auto"/>
              <w:right w:val="single" w:sz="4" w:space="0" w:color="auto"/>
            </w:tcBorders>
          </w:tcPr>
          <w:p w14:paraId="5A2C174C" w14:textId="77777777" w:rsidR="00BF46E1" w:rsidRPr="0041528A" w:rsidRDefault="00BF46E1" w:rsidP="00195D76">
            <w:pPr>
              <w:pStyle w:val="TAC"/>
            </w:pPr>
            <w:r w:rsidRPr="0041528A">
              <w:t xml:space="preserve">ME </w:t>
            </w:r>
            <w:r w:rsidRPr="0041528A">
              <w:sym w:font="Symbol" w:char="F0AE"/>
            </w:r>
            <w:r w:rsidRPr="0041528A">
              <w:t xml:space="preserve"> USS </w:t>
            </w:r>
          </w:p>
        </w:tc>
        <w:tc>
          <w:tcPr>
            <w:tcW w:w="2892" w:type="dxa"/>
            <w:tcBorders>
              <w:left w:val="single" w:sz="4" w:space="0" w:color="auto"/>
              <w:right w:val="single" w:sz="4" w:space="0" w:color="auto"/>
            </w:tcBorders>
          </w:tcPr>
          <w:p w14:paraId="688697D9"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0E7C467D"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30520E38" w14:textId="77777777" w:rsidTr="00195D76">
        <w:trPr>
          <w:cantSplit/>
          <w:jc w:val="center"/>
        </w:trPr>
        <w:tc>
          <w:tcPr>
            <w:tcW w:w="737" w:type="dxa"/>
            <w:tcBorders>
              <w:left w:val="single" w:sz="4" w:space="0" w:color="auto"/>
              <w:right w:val="single" w:sz="4" w:space="0" w:color="auto"/>
            </w:tcBorders>
          </w:tcPr>
          <w:p w14:paraId="784E8C39" w14:textId="77777777" w:rsidR="00BF46E1" w:rsidRPr="0041528A" w:rsidRDefault="00BF46E1" w:rsidP="00195D76">
            <w:pPr>
              <w:pStyle w:val="TAC"/>
            </w:pPr>
            <w:r w:rsidRPr="0041528A">
              <w:t>26</w:t>
            </w:r>
          </w:p>
        </w:tc>
        <w:tc>
          <w:tcPr>
            <w:tcW w:w="1282" w:type="dxa"/>
            <w:tcBorders>
              <w:left w:val="single" w:sz="4" w:space="0" w:color="auto"/>
              <w:right w:val="single" w:sz="4" w:space="0" w:color="auto"/>
            </w:tcBorders>
          </w:tcPr>
          <w:p w14:paraId="78664EA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7E3744C"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3BF13A30" w14:textId="77777777" w:rsidR="00BF46E1" w:rsidRPr="0041528A" w:rsidRDefault="00BF46E1" w:rsidP="00195D76">
            <w:pPr>
              <w:pStyle w:val="TAL"/>
            </w:pPr>
          </w:p>
        </w:tc>
      </w:tr>
      <w:tr w:rsidR="00BF46E1" w:rsidRPr="0041528A" w14:paraId="7BD8AB8A" w14:textId="77777777" w:rsidTr="00195D76">
        <w:trPr>
          <w:cantSplit/>
          <w:jc w:val="center"/>
        </w:trPr>
        <w:tc>
          <w:tcPr>
            <w:tcW w:w="737" w:type="dxa"/>
            <w:tcBorders>
              <w:left w:val="single" w:sz="4" w:space="0" w:color="auto"/>
              <w:right w:val="single" w:sz="4" w:space="0" w:color="auto"/>
            </w:tcBorders>
          </w:tcPr>
          <w:p w14:paraId="56F83875" w14:textId="77777777" w:rsidR="00BF46E1" w:rsidRPr="0041528A" w:rsidRDefault="00BF46E1" w:rsidP="00195D76">
            <w:pPr>
              <w:pStyle w:val="TAC"/>
            </w:pPr>
            <w:r w:rsidRPr="0041528A">
              <w:lastRenderedPageBreak/>
              <w:t>27</w:t>
            </w:r>
          </w:p>
        </w:tc>
        <w:tc>
          <w:tcPr>
            <w:tcW w:w="1282" w:type="dxa"/>
            <w:tcBorders>
              <w:left w:val="single" w:sz="4" w:space="0" w:color="auto"/>
              <w:right w:val="single" w:sz="4" w:space="0" w:color="auto"/>
            </w:tcBorders>
          </w:tcPr>
          <w:p w14:paraId="0B9AD09A"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4D414D3B" w14:textId="77777777" w:rsidR="00BF46E1" w:rsidRPr="0041528A" w:rsidRDefault="00BF46E1" w:rsidP="00195D76">
            <w:pPr>
              <w:pStyle w:val="TAL"/>
            </w:pPr>
            <w:r w:rsidRPr="0041528A">
              <w:t>The user verifies that the default Wap session is properly established.</w:t>
            </w:r>
            <w:r w:rsidRPr="0041528A">
              <w:br/>
              <w:t>The user shall attempt to close the browser or shall at least set the ME to the idle screen.</w:t>
            </w:r>
          </w:p>
        </w:tc>
        <w:tc>
          <w:tcPr>
            <w:tcW w:w="3776" w:type="dxa"/>
            <w:tcBorders>
              <w:left w:val="single" w:sz="4" w:space="0" w:color="auto"/>
              <w:right w:val="single" w:sz="4" w:space="0" w:color="auto"/>
            </w:tcBorders>
          </w:tcPr>
          <w:p w14:paraId="5D3CAD7E" w14:textId="77777777" w:rsidR="00BF46E1" w:rsidRPr="0041528A" w:rsidRDefault="00BF46E1" w:rsidP="00195D76">
            <w:pPr>
              <w:pStyle w:val="TAL"/>
            </w:pPr>
          </w:p>
        </w:tc>
      </w:tr>
      <w:tr w:rsidR="00BF46E1" w:rsidRPr="0041528A" w14:paraId="7BF2CFB8" w14:textId="77777777" w:rsidTr="00195D76">
        <w:trPr>
          <w:cantSplit/>
          <w:jc w:val="center"/>
        </w:trPr>
        <w:tc>
          <w:tcPr>
            <w:tcW w:w="737" w:type="dxa"/>
            <w:tcBorders>
              <w:left w:val="single" w:sz="4" w:space="0" w:color="auto"/>
              <w:right w:val="single" w:sz="4" w:space="0" w:color="auto"/>
            </w:tcBorders>
          </w:tcPr>
          <w:p w14:paraId="4239B522" w14:textId="77777777" w:rsidR="00BF46E1" w:rsidRPr="0041528A" w:rsidRDefault="00BF46E1" w:rsidP="00195D76">
            <w:pPr>
              <w:pStyle w:val="TAC"/>
            </w:pPr>
            <w:r w:rsidRPr="0041528A">
              <w:t>28</w:t>
            </w:r>
          </w:p>
        </w:tc>
        <w:tc>
          <w:tcPr>
            <w:tcW w:w="1282" w:type="dxa"/>
            <w:tcBorders>
              <w:left w:val="single" w:sz="4" w:space="0" w:color="auto"/>
              <w:right w:val="single" w:sz="4" w:space="0" w:color="auto"/>
            </w:tcBorders>
          </w:tcPr>
          <w:p w14:paraId="3AE6B7B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021A8B7" w14:textId="77777777" w:rsidR="00BF46E1" w:rsidRPr="0041528A" w:rsidRDefault="00BF46E1" w:rsidP="00195D76">
            <w:pPr>
              <w:pStyle w:val="TAL"/>
            </w:pPr>
            <w:r w:rsidRPr="0041528A">
              <w:t>PROACTIVE COMMAND PENDING: LAUNCH BROWSER 5.7.3</w:t>
            </w:r>
          </w:p>
        </w:tc>
        <w:tc>
          <w:tcPr>
            <w:tcW w:w="3776" w:type="dxa"/>
            <w:tcBorders>
              <w:left w:val="single" w:sz="4" w:space="0" w:color="auto"/>
              <w:right w:val="single" w:sz="4" w:space="0" w:color="auto"/>
            </w:tcBorders>
          </w:tcPr>
          <w:p w14:paraId="66523CC9" w14:textId="77777777" w:rsidR="00BF46E1" w:rsidRPr="0041528A" w:rsidRDefault="00BF46E1" w:rsidP="00195D76">
            <w:pPr>
              <w:pStyle w:val="TAL"/>
            </w:pPr>
          </w:p>
        </w:tc>
      </w:tr>
      <w:tr w:rsidR="00BF46E1" w:rsidRPr="0041528A" w14:paraId="146DFA51" w14:textId="77777777" w:rsidTr="00195D76">
        <w:trPr>
          <w:cantSplit/>
          <w:jc w:val="center"/>
        </w:trPr>
        <w:tc>
          <w:tcPr>
            <w:tcW w:w="737" w:type="dxa"/>
            <w:tcBorders>
              <w:left w:val="single" w:sz="4" w:space="0" w:color="auto"/>
              <w:right w:val="single" w:sz="4" w:space="0" w:color="auto"/>
            </w:tcBorders>
          </w:tcPr>
          <w:p w14:paraId="2D17CAD8" w14:textId="77777777" w:rsidR="00BF46E1" w:rsidRPr="0041528A" w:rsidRDefault="00BF46E1" w:rsidP="00195D76">
            <w:pPr>
              <w:pStyle w:val="TAC"/>
            </w:pPr>
            <w:r w:rsidRPr="0041528A">
              <w:t>29</w:t>
            </w:r>
          </w:p>
        </w:tc>
        <w:tc>
          <w:tcPr>
            <w:tcW w:w="1282" w:type="dxa"/>
            <w:tcBorders>
              <w:left w:val="single" w:sz="4" w:space="0" w:color="auto"/>
              <w:right w:val="single" w:sz="4" w:space="0" w:color="auto"/>
            </w:tcBorders>
          </w:tcPr>
          <w:p w14:paraId="04CD83D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B47412B"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579BF0B3" w14:textId="77777777" w:rsidR="00BF46E1" w:rsidRPr="0041528A" w:rsidRDefault="00BF46E1" w:rsidP="00195D76">
            <w:pPr>
              <w:pStyle w:val="TAL"/>
            </w:pPr>
          </w:p>
        </w:tc>
      </w:tr>
      <w:tr w:rsidR="00BF46E1" w:rsidRPr="0041528A" w14:paraId="17252CC3" w14:textId="77777777" w:rsidTr="00195D76">
        <w:trPr>
          <w:cantSplit/>
          <w:jc w:val="center"/>
        </w:trPr>
        <w:tc>
          <w:tcPr>
            <w:tcW w:w="737" w:type="dxa"/>
            <w:tcBorders>
              <w:left w:val="single" w:sz="4" w:space="0" w:color="auto"/>
              <w:right w:val="single" w:sz="4" w:space="0" w:color="auto"/>
            </w:tcBorders>
          </w:tcPr>
          <w:p w14:paraId="5A28AF7E" w14:textId="77777777" w:rsidR="00BF46E1" w:rsidRPr="0041528A" w:rsidRDefault="00BF46E1" w:rsidP="00195D76">
            <w:pPr>
              <w:pStyle w:val="TAC"/>
            </w:pPr>
            <w:r w:rsidRPr="0041528A">
              <w:t>30</w:t>
            </w:r>
          </w:p>
        </w:tc>
        <w:tc>
          <w:tcPr>
            <w:tcW w:w="1282" w:type="dxa"/>
            <w:tcBorders>
              <w:left w:val="single" w:sz="4" w:space="0" w:color="auto"/>
              <w:right w:val="single" w:sz="4" w:space="0" w:color="auto"/>
            </w:tcBorders>
          </w:tcPr>
          <w:p w14:paraId="65E16C3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4011BA0" w14:textId="77777777" w:rsidR="00BF46E1" w:rsidRPr="0041528A" w:rsidRDefault="00BF46E1" w:rsidP="00195D76">
            <w:pPr>
              <w:pStyle w:val="TAL"/>
            </w:pPr>
            <w:r w:rsidRPr="0041528A">
              <w:t>PROACTIVE COMMAND: LAUNCH BROWSER 5.7.3</w:t>
            </w:r>
          </w:p>
        </w:tc>
        <w:tc>
          <w:tcPr>
            <w:tcW w:w="3776" w:type="dxa"/>
            <w:tcBorders>
              <w:left w:val="single" w:sz="4" w:space="0" w:color="auto"/>
              <w:right w:val="single" w:sz="4" w:space="0" w:color="auto"/>
            </w:tcBorders>
          </w:tcPr>
          <w:p w14:paraId="098D91F5"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09FD3F4F" w14:textId="77777777" w:rsidTr="00195D76">
        <w:trPr>
          <w:cantSplit/>
          <w:jc w:val="center"/>
        </w:trPr>
        <w:tc>
          <w:tcPr>
            <w:tcW w:w="737" w:type="dxa"/>
            <w:tcBorders>
              <w:left w:val="single" w:sz="4" w:space="0" w:color="auto"/>
              <w:right w:val="single" w:sz="4" w:space="0" w:color="auto"/>
            </w:tcBorders>
          </w:tcPr>
          <w:p w14:paraId="0832F6A1" w14:textId="77777777" w:rsidR="00BF46E1" w:rsidRPr="0041528A" w:rsidRDefault="00BF46E1" w:rsidP="00195D76">
            <w:pPr>
              <w:pStyle w:val="TAC"/>
            </w:pPr>
            <w:r w:rsidRPr="0041528A">
              <w:t>31</w:t>
            </w:r>
          </w:p>
        </w:tc>
        <w:tc>
          <w:tcPr>
            <w:tcW w:w="1282" w:type="dxa"/>
            <w:tcBorders>
              <w:left w:val="single" w:sz="4" w:space="0" w:color="auto"/>
              <w:right w:val="single" w:sz="4" w:space="0" w:color="auto"/>
            </w:tcBorders>
          </w:tcPr>
          <w:p w14:paraId="262C4466"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B48C297"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015DE3EA" w14:textId="77777777" w:rsidR="00BF46E1" w:rsidRPr="0041528A" w:rsidRDefault="00BF46E1" w:rsidP="00195D76">
            <w:pPr>
              <w:pStyle w:val="TAL"/>
            </w:pPr>
            <w:r w:rsidRPr="0041528A">
              <w:t>[alpha identifier is displayed with italic off]</w:t>
            </w:r>
          </w:p>
        </w:tc>
      </w:tr>
      <w:tr w:rsidR="00BF46E1" w:rsidRPr="0041528A" w14:paraId="6E414D35" w14:textId="77777777" w:rsidTr="00195D76">
        <w:trPr>
          <w:cantSplit/>
          <w:jc w:val="center"/>
        </w:trPr>
        <w:tc>
          <w:tcPr>
            <w:tcW w:w="737" w:type="dxa"/>
            <w:tcBorders>
              <w:left w:val="single" w:sz="4" w:space="0" w:color="auto"/>
              <w:right w:val="single" w:sz="4" w:space="0" w:color="auto"/>
            </w:tcBorders>
          </w:tcPr>
          <w:p w14:paraId="53726F20" w14:textId="77777777" w:rsidR="00BF46E1" w:rsidRPr="0041528A" w:rsidRDefault="00BF46E1" w:rsidP="00195D76">
            <w:pPr>
              <w:pStyle w:val="TAC"/>
            </w:pPr>
            <w:r w:rsidRPr="0041528A">
              <w:t>32</w:t>
            </w:r>
          </w:p>
        </w:tc>
        <w:tc>
          <w:tcPr>
            <w:tcW w:w="1282" w:type="dxa"/>
            <w:tcBorders>
              <w:left w:val="single" w:sz="4" w:space="0" w:color="auto"/>
              <w:right w:val="single" w:sz="4" w:space="0" w:color="auto"/>
            </w:tcBorders>
          </w:tcPr>
          <w:p w14:paraId="681DF128"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5FB97B79"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69C2B908" w14:textId="77777777" w:rsidR="00BF46E1" w:rsidRPr="0041528A" w:rsidRDefault="00BF46E1" w:rsidP="00195D76">
            <w:pPr>
              <w:pStyle w:val="TAL"/>
            </w:pPr>
            <w:r w:rsidRPr="0041528A">
              <w:t>[option: user confirmation]</w:t>
            </w:r>
          </w:p>
        </w:tc>
      </w:tr>
      <w:tr w:rsidR="00BF46E1" w:rsidRPr="0041528A" w14:paraId="534A63B7" w14:textId="77777777" w:rsidTr="00195D76">
        <w:trPr>
          <w:cantSplit/>
          <w:jc w:val="center"/>
        </w:trPr>
        <w:tc>
          <w:tcPr>
            <w:tcW w:w="737" w:type="dxa"/>
            <w:tcBorders>
              <w:left w:val="single" w:sz="4" w:space="0" w:color="auto"/>
              <w:right w:val="single" w:sz="4" w:space="0" w:color="auto"/>
            </w:tcBorders>
          </w:tcPr>
          <w:p w14:paraId="5A3BDA45" w14:textId="77777777" w:rsidR="00BF46E1" w:rsidRPr="0041528A" w:rsidRDefault="00BF46E1" w:rsidP="00195D76">
            <w:pPr>
              <w:pStyle w:val="TAC"/>
            </w:pPr>
            <w:r w:rsidRPr="0041528A">
              <w:t>33</w:t>
            </w:r>
          </w:p>
        </w:tc>
        <w:tc>
          <w:tcPr>
            <w:tcW w:w="1282" w:type="dxa"/>
            <w:tcBorders>
              <w:left w:val="single" w:sz="4" w:space="0" w:color="auto"/>
              <w:right w:val="single" w:sz="4" w:space="0" w:color="auto"/>
            </w:tcBorders>
          </w:tcPr>
          <w:p w14:paraId="4531782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5DC8B3A" w14:textId="77777777" w:rsidR="00BF46E1" w:rsidRPr="0041528A" w:rsidRDefault="00BF46E1" w:rsidP="00195D76">
            <w:pPr>
              <w:pStyle w:val="TAL"/>
            </w:pPr>
            <w:r w:rsidRPr="0041528A">
              <w:t>TERMINAL RESPONSE: LAUNCH BROWSER 5.7.1</w:t>
            </w:r>
          </w:p>
        </w:tc>
        <w:tc>
          <w:tcPr>
            <w:tcW w:w="3776" w:type="dxa"/>
            <w:tcBorders>
              <w:left w:val="single" w:sz="4" w:space="0" w:color="auto"/>
              <w:right w:val="single" w:sz="4" w:space="0" w:color="auto"/>
            </w:tcBorders>
          </w:tcPr>
          <w:p w14:paraId="48D5F5FA" w14:textId="77777777" w:rsidR="00BF46E1" w:rsidRPr="0041528A" w:rsidRDefault="00BF46E1" w:rsidP="00195D76">
            <w:pPr>
              <w:pStyle w:val="TAL"/>
            </w:pPr>
            <w:r w:rsidRPr="0041528A">
              <w:t>[Command performed successfully]</w:t>
            </w:r>
          </w:p>
        </w:tc>
      </w:tr>
      <w:tr w:rsidR="00BF46E1" w:rsidRPr="0041528A" w14:paraId="1F44A6EB" w14:textId="77777777" w:rsidTr="00195D76">
        <w:trPr>
          <w:cantSplit/>
          <w:jc w:val="center"/>
        </w:trPr>
        <w:tc>
          <w:tcPr>
            <w:tcW w:w="737" w:type="dxa"/>
            <w:tcBorders>
              <w:left w:val="single" w:sz="4" w:space="0" w:color="auto"/>
              <w:right w:val="single" w:sz="4" w:space="0" w:color="auto"/>
            </w:tcBorders>
          </w:tcPr>
          <w:p w14:paraId="67E052E6" w14:textId="77777777" w:rsidR="00BF46E1" w:rsidRPr="0041528A" w:rsidRDefault="00BF46E1" w:rsidP="00195D76">
            <w:pPr>
              <w:pStyle w:val="TAC"/>
            </w:pPr>
            <w:r w:rsidRPr="0041528A">
              <w:t>34</w:t>
            </w:r>
          </w:p>
        </w:tc>
        <w:tc>
          <w:tcPr>
            <w:tcW w:w="1282" w:type="dxa"/>
            <w:tcBorders>
              <w:left w:val="single" w:sz="4" w:space="0" w:color="auto"/>
              <w:right w:val="single" w:sz="4" w:space="0" w:color="auto"/>
            </w:tcBorders>
          </w:tcPr>
          <w:p w14:paraId="23D91F38" w14:textId="77777777" w:rsidR="00BF46E1" w:rsidRPr="0041528A" w:rsidRDefault="00BF46E1" w:rsidP="00195D76">
            <w:pPr>
              <w:pStyle w:val="TAC"/>
            </w:pPr>
            <w:r w:rsidRPr="0041528A">
              <w:t xml:space="preserve">ME </w:t>
            </w:r>
            <w:r w:rsidRPr="0041528A">
              <w:sym w:font="Symbol" w:char="F0AE"/>
            </w:r>
            <w:r w:rsidRPr="0041528A">
              <w:t xml:space="preserve"> USS </w:t>
            </w:r>
          </w:p>
        </w:tc>
        <w:tc>
          <w:tcPr>
            <w:tcW w:w="2892" w:type="dxa"/>
            <w:tcBorders>
              <w:left w:val="single" w:sz="4" w:space="0" w:color="auto"/>
              <w:right w:val="single" w:sz="4" w:space="0" w:color="auto"/>
            </w:tcBorders>
          </w:tcPr>
          <w:p w14:paraId="5B8F5CC4"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25E6B89A"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4450FEA2" w14:textId="77777777" w:rsidTr="00195D76">
        <w:trPr>
          <w:cantSplit/>
          <w:jc w:val="center"/>
        </w:trPr>
        <w:tc>
          <w:tcPr>
            <w:tcW w:w="737" w:type="dxa"/>
            <w:tcBorders>
              <w:left w:val="single" w:sz="4" w:space="0" w:color="auto"/>
              <w:right w:val="single" w:sz="4" w:space="0" w:color="auto"/>
            </w:tcBorders>
          </w:tcPr>
          <w:p w14:paraId="27C436FA" w14:textId="77777777" w:rsidR="00BF46E1" w:rsidRPr="0041528A" w:rsidRDefault="00BF46E1" w:rsidP="00195D76">
            <w:pPr>
              <w:pStyle w:val="TAC"/>
            </w:pPr>
            <w:r w:rsidRPr="0041528A">
              <w:t>35</w:t>
            </w:r>
          </w:p>
        </w:tc>
        <w:tc>
          <w:tcPr>
            <w:tcW w:w="1282" w:type="dxa"/>
            <w:tcBorders>
              <w:left w:val="single" w:sz="4" w:space="0" w:color="auto"/>
              <w:right w:val="single" w:sz="4" w:space="0" w:color="auto"/>
            </w:tcBorders>
          </w:tcPr>
          <w:p w14:paraId="2D7DD1B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EE40CFC"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1DD30AC6" w14:textId="77777777" w:rsidR="00BF46E1" w:rsidRPr="0041528A" w:rsidRDefault="00BF46E1" w:rsidP="00195D76">
            <w:pPr>
              <w:pStyle w:val="TAL"/>
            </w:pPr>
          </w:p>
        </w:tc>
      </w:tr>
      <w:tr w:rsidR="00BF46E1" w:rsidRPr="0041528A" w14:paraId="7F4DD69D" w14:textId="77777777" w:rsidTr="00195D76">
        <w:trPr>
          <w:cantSplit/>
          <w:jc w:val="center"/>
        </w:trPr>
        <w:tc>
          <w:tcPr>
            <w:tcW w:w="737" w:type="dxa"/>
            <w:tcBorders>
              <w:left w:val="single" w:sz="4" w:space="0" w:color="auto"/>
              <w:bottom w:val="single" w:sz="4" w:space="0" w:color="auto"/>
              <w:right w:val="single" w:sz="4" w:space="0" w:color="auto"/>
            </w:tcBorders>
          </w:tcPr>
          <w:p w14:paraId="7245693C" w14:textId="77777777" w:rsidR="00BF46E1" w:rsidRPr="0041528A" w:rsidRDefault="00BF46E1" w:rsidP="00195D76">
            <w:pPr>
              <w:pStyle w:val="TAC"/>
            </w:pPr>
            <w:r w:rsidRPr="0041528A">
              <w:t>36</w:t>
            </w:r>
          </w:p>
        </w:tc>
        <w:tc>
          <w:tcPr>
            <w:tcW w:w="1282" w:type="dxa"/>
            <w:tcBorders>
              <w:left w:val="single" w:sz="4" w:space="0" w:color="auto"/>
              <w:bottom w:val="single" w:sz="4" w:space="0" w:color="auto"/>
              <w:right w:val="single" w:sz="4" w:space="0" w:color="auto"/>
            </w:tcBorders>
          </w:tcPr>
          <w:p w14:paraId="6BE32193"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bottom w:val="single" w:sz="4" w:space="0" w:color="auto"/>
              <w:right w:val="single" w:sz="4" w:space="0" w:color="auto"/>
            </w:tcBorders>
          </w:tcPr>
          <w:p w14:paraId="038BEB22" w14:textId="77777777" w:rsidR="00BF46E1" w:rsidRPr="0041528A" w:rsidRDefault="00BF46E1" w:rsidP="00195D76">
            <w:pPr>
              <w:pStyle w:val="TAL"/>
            </w:pPr>
            <w:r w:rsidRPr="0041528A">
              <w:t>The user verifies that the default Wap session is properly established.</w:t>
            </w:r>
          </w:p>
        </w:tc>
        <w:tc>
          <w:tcPr>
            <w:tcW w:w="3776" w:type="dxa"/>
            <w:tcBorders>
              <w:left w:val="single" w:sz="4" w:space="0" w:color="auto"/>
              <w:bottom w:val="single" w:sz="4" w:space="0" w:color="auto"/>
              <w:right w:val="single" w:sz="4" w:space="0" w:color="auto"/>
            </w:tcBorders>
          </w:tcPr>
          <w:p w14:paraId="29C82C07" w14:textId="77777777" w:rsidR="00BF46E1" w:rsidRPr="0041528A" w:rsidRDefault="00BF46E1" w:rsidP="00195D76">
            <w:pPr>
              <w:pStyle w:val="TAL"/>
            </w:pPr>
          </w:p>
        </w:tc>
      </w:tr>
    </w:tbl>
    <w:p w14:paraId="682F4F93" w14:textId="77777777" w:rsidR="00BF46E1" w:rsidRPr="0041528A" w:rsidRDefault="00BF46E1" w:rsidP="00BF46E1"/>
    <w:p w14:paraId="7A0CB50F" w14:textId="77777777" w:rsidR="00BF46E1" w:rsidRPr="0041528A" w:rsidRDefault="00BF46E1" w:rsidP="00BF46E1">
      <w:r w:rsidRPr="0041528A">
        <w:t>PROACTIVE COMMAND: LAUNCH BROWSER 5.7.1</w:t>
      </w:r>
    </w:p>
    <w:p w14:paraId="548AE78D" w14:textId="77777777" w:rsidR="00BF46E1" w:rsidRPr="0041528A" w:rsidRDefault="00BF46E1" w:rsidP="00BF46E1">
      <w:r w:rsidRPr="0041528A">
        <w:t>Logically:</w:t>
      </w:r>
    </w:p>
    <w:p w14:paraId="6FE1E3A9" w14:textId="77777777" w:rsidR="00BF46E1" w:rsidRPr="0041528A" w:rsidRDefault="00BF46E1" w:rsidP="0041528A">
      <w:pPr>
        <w:pStyle w:val="EW"/>
      </w:pPr>
      <w:r w:rsidRPr="0041528A">
        <w:t>Command details</w:t>
      </w:r>
    </w:p>
    <w:p w14:paraId="47E7C99F" w14:textId="77777777" w:rsidR="00BF46E1" w:rsidRPr="0041528A" w:rsidRDefault="00BF46E1" w:rsidP="0041528A">
      <w:pPr>
        <w:pStyle w:val="EW"/>
      </w:pPr>
      <w:r w:rsidRPr="0041528A">
        <w:tab/>
        <w:t>Command number:</w:t>
      </w:r>
      <w:r w:rsidRPr="0041528A">
        <w:tab/>
        <w:t>1</w:t>
      </w:r>
    </w:p>
    <w:p w14:paraId="222EC316" w14:textId="77777777" w:rsidR="00BF46E1" w:rsidRPr="0041528A" w:rsidRDefault="00BF46E1" w:rsidP="0041528A">
      <w:pPr>
        <w:pStyle w:val="EW"/>
      </w:pPr>
      <w:r w:rsidRPr="0041528A">
        <w:tab/>
        <w:t>Command type:</w:t>
      </w:r>
      <w:r w:rsidRPr="0041528A">
        <w:tab/>
        <w:t>LAUNCH BROWSER</w:t>
      </w:r>
    </w:p>
    <w:p w14:paraId="76FEF32A" w14:textId="77777777" w:rsidR="00BF46E1" w:rsidRPr="0041528A" w:rsidRDefault="00BF46E1" w:rsidP="0041528A">
      <w:pPr>
        <w:pStyle w:val="EW"/>
      </w:pPr>
      <w:r w:rsidRPr="0041528A">
        <w:tab/>
        <w:t>Command qualifier:</w:t>
      </w:r>
      <w:r w:rsidRPr="0041528A">
        <w:tab/>
        <w:t>launch browser, if not already launched</w:t>
      </w:r>
    </w:p>
    <w:p w14:paraId="2DC379BC" w14:textId="77777777" w:rsidR="00BF46E1" w:rsidRPr="0041528A" w:rsidRDefault="00BF46E1" w:rsidP="0041528A">
      <w:pPr>
        <w:pStyle w:val="EW"/>
      </w:pPr>
      <w:r w:rsidRPr="0041528A">
        <w:t>Device identities</w:t>
      </w:r>
    </w:p>
    <w:p w14:paraId="3F21F54B" w14:textId="77777777" w:rsidR="00BF46E1" w:rsidRPr="0041528A" w:rsidRDefault="00BF46E1" w:rsidP="0041528A">
      <w:pPr>
        <w:pStyle w:val="EW"/>
      </w:pPr>
      <w:r w:rsidRPr="0041528A">
        <w:tab/>
        <w:t>Source device:</w:t>
      </w:r>
      <w:r w:rsidRPr="0041528A">
        <w:tab/>
        <w:t>UICC</w:t>
      </w:r>
    </w:p>
    <w:p w14:paraId="14CC097A" w14:textId="77777777" w:rsidR="00BF46E1" w:rsidRPr="0041528A" w:rsidRDefault="00BF46E1" w:rsidP="0041528A">
      <w:pPr>
        <w:pStyle w:val="EW"/>
      </w:pPr>
      <w:r w:rsidRPr="0041528A">
        <w:tab/>
        <w:t>Destination device:</w:t>
      </w:r>
      <w:r w:rsidRPr="0041528A">
        <w:tab/>
        <w:t>ME</w:t>
      </w:r>
    </w:p>
    <w:p w14:paraId="72944EE1" w14:textId="77777777" w:rsidR="00BF46E1" w:rsidRPr="0041528A" w:rsidRDefault="00BF46E1" w:rsidP="0041528A">
      <w:pPr>
        <w:pStyle w:val="EW"/>
      </w:pPr>
      <w:r w:rsidRPr="0041528A">
        <w:tab/>
        <w:t>URL</w:t>
      </w:r>
      <w:r w:rsidRPr="0041528A">
        <w:tab/>
      </w:r>
      <w:hyperlink r:id="rId33"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3EA30B78" w14:textId="77777777" w:rsidR="00BF46E1" w:rsidRPr="0041528A" w:rsidRDefault="00BF46E1" w:rsidP="0041528A">
      <w:pPr>
        <w:pStyle w:val="EW"/>
      </w:pPr>
      <w:r w:rsidRPr="0041528A">
        <w:t>Alpha Identifier</w:t>
      </w:r>
      <w:r w:rsidRPr="0041528A">
        <w:tab/>
        <w:t>"Defined URL 1"</w:t>
      </w:r>
    </w:p>
    <w:p w14:paraId="0FFBCCA5" w14:textId="77777777" w:rsidR="00BF46E1" w:rsidRPr="0041528A" w:rsidRDefault="00BF46E1" w:rsidP="0041528A">
      <w:pPr>
        <w:pStyle w:val="EW"/>
      </w:pPr>
      <w:r w:rsidRPr="0041528A">
        <w:t>Text Attribute</w:t>
      </w:r>
    </w:p>
    <w:p w14:paraId="49E68572" w14:textId="77777777" w:rsidR="00BF46E1" w:rsidRPr="0041528A" w:rsidRDefault="00BF46E1" w:rsidP="0041528A">
      <w:pPr>
        <w:pStyle w:val="EW"/>
      </w:pPr>
      <w:r w:rsidRPr="0041528A">
        <w:tab/>
        <w:t>Formatting position:</w:t>
      </w:r>
      <w:r w:rsidRPr="0041528A">
        <w:tab/>
        <w:t>0</w:t>
      </w:r>
    </w:p>
    <w:p w14:paraId="2B9A4666" w14:textId="77777777" w:rsidR="00BF46E1" w:rsidRPr="0041528A" w:rsidRDefault="00BF46E1" w:rsidP="0041528A">
      <w:pPr>
        <w:pStyle w:val="EW"/>
      </w:pPr>
      <w:r w:rsidRPr="0041528A">
        <w:tab/>
        <w:t>Formatting length:</w:t>
      </w:r>
      <w:r w:rsidRPr="0041528A">
        <w:tab/>
        <w:t>13</w:t>
      </w:r>
    </w:p>
    <w:p w14:paraId="588B84AE" w14:textId="77777777" w:rsidR="00BF46E1" w:rsidRPr="0041528A" w:rsidRDefault="00BF46E1" w:rsidP="0041528A">
      <w:pPr>
        <w:pStyle w:val="EW"/>
      </w:pPr>
      <w:r w:rsidRPr="0041528A">
        <w:tab/>
        <w:t>Formatting mode:</w:t>
      </w:r>
      <w:r w:rsidRPr="0041528A">
        <w:tab/>
        <w:t>Left Alignment, Normal Font, Bold Off, Italic On, Underline Off, Strikethrough Off</w:t>
      </w:r>
    </w:p>
    <w:p w14:paraId="7B6DE7F1" w14:textId="77777777" w:rsidR="00BF46E1" w:rsidRPr="0041528A" w:rsidRDefault="00BF46E1" w:rsidP="0041528A">
      <w:pPr>
        <w:pStyle w:val="EX"/>
      </w:pPr>
      <w:r w:rsidRPr="0041528A">
        <w:t>Colour:</w:t>
      </w:r>
      <w:r w:rsidRPr="0041528A">
        <w:tab/>
        <w:t>Dark Green Foreground, Bright Yellow Background</w:t>
      </w:r>
    </w:p>
    <w:p w14:paraId="4267F57F" w14:textId="77777777" w:rsidR="00BF46E1" w:rsidRPr="0041528A" w:rsidRDefault="00BF46E1" w:rsidP="00BF46E1">
      <w:r w:rsidRPr="0041528A">
        <w:t>Coding:</w:t>
      </w:r>
    </w:p>
    <w:p w14:paraId="2941E72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4B4EF2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04E5B4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90F7F0A"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28985D7"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10E04F7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855513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C195B4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3D0C59D"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7B39B85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061535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0C829D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9FB191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0FD7ED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7F7B3AF" w14:textId="77777777" w:rsidR="00BF46E1" w:rsidRPr="0041528A" w:rsidRDefault="00BF46E1" w:rsidP="00195D76">
            <w:pPr>
              <w:pStyle w:val="TAC"/>
            </w:pPr>
            <w:r w:rsidRPr="0041528A">
              <w:t>31</w:t>
            </w:r>
          </w:p>
        </w:tc>
      </w:tr>
      <w:tr w:rsidR="00BF46E1" w:rsidRPr="0041528A" w14:paraId="05065DB8" w14:textId="77777777" w:rsidTr="00195D76">
        <w:trPr>
          <w:jc w:val="center"/>
        </w:trPr>
        <w:tc>
          <w:tcPr>
            <w:tcW w:w="1134" w:type="dxa"/>
            <w:tcBorders>
              <w:right w:val="single" w:sz="4" w:space="0" w:color="auto"/>
            </w:tcBorders>
          </w:tcPr>
          <w:p w14:paraId="6C4890C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6E7E130"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78B6CAAC"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178A195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7FA744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E4B6337"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3D2A2141"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144A8026"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0922FADD"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1DFEA796"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D6FDAEA"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72E3067"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203C0C1" w14:textId="77777777" w:rsidR="00BF46E1" w:rsidRPr="0041528A" w:rsidRDefault="00BF46E1" w:rsidP="00195D76">
            <w:pPr>
              <w:pStyle w:val="TAC"/>
            </w:pPr>
            <w:r w:rsidRPr="0041528A">
              <w:t>2E</w:t>
            </w:r>
          </w:p>
        </w:tc>
      </w:tr>
      <w:tr w:rsidR="00BF46E1" w:rsidRPr="0041528A" w14:paraId="123B8656" w14:textId="77777777" w:rsidTr="00195D76">
        <w:trPr>
          <w:jc w:val="center"/>
        </w:trPr>
        <w:tc>
          <w:tcPr>
            <w:tcW w:w="1134" w:type="dxa"/>
            <w:tcBorders>
              <w:right w:val="single" w:sz="4" w:space="0" w:color="auto"/>
            </w:tcBorders>
          </w:tcPr>
          <w:p w14:paraId="604618C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C30BE2A"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74FC3C7A"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0BA911D4"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701DAF14"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3DD293E4"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528074F5"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2513C0C2"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01D69F95"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1B4C716"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F465410"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3813B5B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72F0764" w14:textId="77777777" w:rsidR="00BF46E1" w:rsidRPr="0041528A" w:rsidRDefault="00BF46E1" w:rsidP="00195D76">
            <w:pPr>
              <w:pStyle w:val="TAC"/>
            </w:pPr>
            <w:r w:rsidRPr="0041528A">
              <w:t>66</w:t>
            </w:r>
          </w:p>
        </w:tc>
      </w:tr>
      <w:tr w:rsidR="00BF46E1" w:rsidRPr="0041528A" w14:paraId="32D1FC65" w14:textId="77777777" w:rsidTr="00195D76">
        <w:trPr>
          <w:jc w:val="center"/>
        </w:trPr>
        <w:tc>
          <w:tcPr>
            <w:tcW w:w="1134" w:type="dxa"/>
            <w:tcBorders>
              <w:right w:val="single" w:sz="4" w:space="0" w:color="auto"/>
            </w:tcBorders>
          </w:tcPr>
          <w:p w14:paraId="109D402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BB2C067"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138C1E04"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016836D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60C1F69"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A1DC20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2AA804C"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3208A04D"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0FFA88C3"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195D4BB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B2DE7F9"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1B28FC0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E5A21DE" w14:textId="77777777" w:rsidR="00BF46E1" w:rsidRPr="0041528A" w:rsidRDefault="00BF46E1" w:rsidP="00195D76">
            <w:pPr>
              <w:pStyle w:val="TAC"/>
            </w:pPr>
            <w:r w:rsidRPr="0041528A">
              <w:t>04</w:t>
            </w:r>
          </w:p>
        </w:tc>
      </w:tr>
      <w:tr w:rsidR="00BF46E1" w:rsidRPr="0041528A" w14:paraId="27943D44" w14:textId="77777777" w:rsidTr="00195D76">
        <w:trPr>
          <w:jc w:val="center"/>
        </w:trPr>
        <w:tc>
          <w:tcPr>
            <w:tcW w:w="1134" w:type="dxa"/>
            <w:tcBorders>
              <w:right w:val="single" w:sz="4" w:space="0" w:color="auto"/>
            </w:tcBorders>
          </w:tcPr>
          <w:p w14:paraId="3CCC71C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A34C26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51268E5"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E4EE89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43EBD8E" w14:textId="77777777" w:rsidR="00BF46E1" w:rsidRPr="0041528A" w:rsidRDefault="00BF46E1" w:rsidP="00195D76">
            <w:pPr>
              <w:pStyle w:val="TAC"/>
            </w:pPr>
            <w:r w:rsidRPr="0041528A">
              <w:t>B4</w:t>
            </w:r>
          </w:p>
        </w:tc>
        <w:tc>
          <w:tcPr>
            <w:tcW w:w="567" w:type="dxa"/>
            <w:tcBorders>
              <w:top w:val="single" w:sz="4" w:space="0" w:color="auto"/>
              <w:left w:val="single" w:sz="4" w:space="0" w:color="auto"/>
            </w:tcBorders>
          </w:tcPr>
          <w:p w14:paraId="35FAC75B" w14:textId="77777777" w:rsidR="00BF46E1" w:rsidRPr="0041528A" w:rsidRDefault="00BF46E1" w:rsidP="00195D76">
            <w:pPr>
              <w:pStyle w:val="TAC"/>
            </w:pPr>
          </w:p>
        </w:tc>
        <w:tc>
          <w:tcPr>
            <w:tcW w:w="567" w:type="dxa"/>
            <w:tcBorders>
              <w:top w:val="single" w:sz="4" w:space="0" w:color="auto"/>
            </w:tcBorders>
          </w:tcPr>
          <w:p w14:paraId="70BEAE92" w14:textId="77777777" w:rsidR="00BF46E1" w:rsidRPr="0041528A" w:rsidRDefault="00BF46E1" w:rsidP="00195D76">
            <w:pPr>
              <w:pStyle w:val="TAC"/>
            </w:pPr>
          </w:p>
        </w:tc>
        <w:tc>
          <w:tcPr>
            <w:tcW w:w="567" w:type="dxa"/>
            <w:tcBorders>
              <w:top w:val="single" w:sz="4" w:space="0" w:color="auto"/>
            </w:tcBorders>
          </w:tcPr>
          <w:p w14:paraId="5E3BFFF0" w14:textId="77777777" w:rsidR="00BF46E1" w:rsidRPr="0041528A" w:rsidRDefault="00BF46E1" w:rsidP="00195D76">
            <w:pPr>
              <w:pStyle w:val="TAC"/>
            </w:pPr>
          </w:p>
        </w:tc>
        <w:tc>
          <w:tcPr>
            <w:tcW w:w="567" w:type="dxa"/>
            <w:tcBorders>
              <w:top w:val="single" w:sz="4" w:space="0" w:color="auto"/>
            </w:tcBorders>
          </w:tcPr>
          <w:p w14:paraId="3ED67F6B" w14:textId="77777777" w:rsidR="00BF46E1" w:rsidRPr="0041528A" w:rsidRDefault="00BF46E1" w:rsidP="00195D76">
            <w:pPr>
              <w:pStyle w:val="TAC"/>
            </w:pPr>
          </w:p>
        </w:tc>
        <w:tc>
          <w:tcPr>
            <w:tcW w:w="567" w:type="dxa"/>
            <w:tcBorders>
              <w:top w:val="single" w:sz="4" w:space="0" w:color="auto"/>
            </w:tcBorders>
          </w:tcPr>
          <w:p w14:paraId="45E2EE8F" w14:textId="77777777" w:rsidR="00BF46E1" w:rsidRPr="0041528A" w:rsidRDefault="00BF46E1" w:rsidP="00195D76">
            <w:pPr>
              <w:pStyle w:val="TAC"/>
            </w:pPr>
          </w:p>
        </w:tc>
        <w:tc>
          <w:tcPr>
            <w:tcW w:w="567" w:type="dxa"/>
            <w:tcBorders>
              <w:top w:val="single" w:sz="4" w:space="0" w:color="auto"/>
            </w:tcBorders>
          </w:tcPr>
          <w:p w14:paraId="2DE6B0C1" w14:textId="77777777" w:rsidR="00BF46E1" w:rsidRPr="0041528A" w:rsidRDefault="00BF46E1" w:rsidP="00195D76">
            <w:pPr>
              <w:pStyle w:val="TAC"/>
            </w:pPr>
          </w:p>
        </w:tc>
        <w:tc>
          <w:tcPr>
            <w:tcW w:w="567" w:type="dxa"/>
            <w:tcBorders>
              <w:top w:val="single" w:sz="4" w:space="0" w:color="auto"/>
            </w:tcBorders>
          </w:tcPr>
          <w:p w14:paraId="06179690" w14:textId="77777777" w:rsidR="00BF46E1" w:rsidRPr="0041528A" w:rsidRDefault="00BF46E1" w:rsidP="00195D76">
            <w:pPr>
              <w:pStyle w:val="TAC"/>
            </w:pPr>
          </w:p>
        </w:tc>
        <w:tc>
          <w:tcPr>
            <w:tcW w:w="567" w:type="dxa"/>
            <w:tcBorders>
              <w:top w:val="single" w:sz="4" w:space="0" w:color="auto"/>
            </w:tcBorders>
          </w:tcPr>
          <w:p w14:paraId="51F7B980" w14:textId="77777777" w:rsidR="00BF46E1" w:rsidRPr="0041528A" w:rsidRDefault="00BF46E1" w:rsidP="00195D76">
            <w:pPr>
              <w:pStyle w:val="TAC"/>
            </w:pPr>
          </w:p>
        </w:tc>
      </w:tr>
    </w:tbl>
    <w:p w14:paraId="7CFF2467" w14:textId="77777777" w:rsidR="00BF46E1" w:rsidRPr="0041528A" w:rsidRDefault="00BF46E1" w:rsidP="00BF46E1"/>
    <w:p w14:paraId="6324874A" w14:textId="77777777" w:rsidR="00BF46E1" w:rsidRPr="0041528A" w:rsidRDefault="00BF46E1" w:rsidP="00BF46E1">
      <w:r w:rsidRPr="0041528A">
        <w:t>PROACTIVE COMMAND: LAUNCH BROWSER 5.7.2</w:t>
      </w:r>
    </w:p>
    <w:p w14:paraId="0B67161A" w14:textId="77777777" w:rsidR="00BF46E1" w:rsidRPr="0041528A" w:rsidRDefault="00BF46E1" w:rsidP="00BF46E1">
      <w:r w:rsidRPr="0041528A">
        <w:t>Logically:</w:t>
      </w:r>
    </w:p>
    <w:p w14:paraId="0CC78C5C" w14:textId="77777777" w:rsidR="00BF46E1" w:rsidRPr="0041528A" w:rsidRDefault="00BF46E1" w:rsidP="0041528A">
      <w:pPr>
        <w:pStyle w:val="EW"/>
      </w:pPr>
      <w:r w:rsidRPr="0041528A">
        <w:t>Command details</w:t>
      </w:r>
    </w:p>
    <w:p w14:paraId="5E605FA4" w14:textId="77777777" w:rsidR="00BF46E1" w:rsidRPr="0041528A" w:rsidRDefault="00BF46E1" w:rsidP="0041528A">
      <w:pPr>
        <w:pStyle w:val="EW"/>
      </w:pPr>
      <w:r w:rsidRPr="0041528A">
        <w:tab/>
        <w:t>Command number:</w:t>
      </w:r>
      <w:r w:rsidRPr="0041528A">
        <w:tab/>
        <w:t>1</w:t>
      </w:r>
    </w:p>
    <w:p w14:paraId="3241F597" w14:textId="77777777" w:rsidR="00BF46E1" w:rsidRPr="0041528A" w:rsidRDefault="00BF46E1" w:rsidP="0041528A">
      <w:pPr>
        <w:pStyle w:val="EW"/>
      </w:pPr>
      <w:r w:rsidRPr="0041528A">
        <w:tab/>
        <w:t>Command type:</w:t>
      </w:r>
      <w:r w:rsidRPr="0041528A">
        <w:tab/>
        <w:t>LAUNCH BROWSER</w:t>
      </w:r>
    </w:p>
    <w:p w14:paraId="2777619F" w14:textId="77777777" w:rsidR="00BF46E1" w:rsidRPr="0041528A" w:rsidRDefault="00BF46E1" w:rsidP="0041528A">
      <w:pPr>
        <w:pStyle w:val="EW"/>
      </w:pPr>
      <w:r w:rsidRPr="0041528A">
        <w:tab/>
        <w:t>Command qualifier:</w:t>
      </w:r>
      <w:r w:rsidRPr="0041528A">
        <w:tab/>
        <w:t>launch browser, if not already launched</w:t>
      </w:r>
    </w:p>
    <w:p w14:paraId="29E8DA58" w14:textId="77777777" w:rsidR="00BF46E1" w:rsidRPr="0041528A" w:rsidRDefault="00BF46E1" w:rsidP="0041528A">
      <w:pPr>
        <w:pStyle w:val="EW"/>
      </w:pPr>
      <w:r w:rsidRPr="0041528A">
        <w:lastRenderedPageBreak/>
        <w:t>Device identities</w:t>
      </w:r>
    </w:p>
    <w:p w14:paraId="650D23AE" w14:textId="77777777" w:rsidR="00BF46E1" w:rsidRPr="0041528A" w:rsidRDefault="00BF46E1" w:rsidP="0041528A">
      <w:pPr>
        <w:pStyle w:val="EW"/>
      </w:pPr>
      <w:r w:rsidRPr="0041528A">
        <w:tab/>
        <w:t>Source device:</w:t>
      </w:r>
      <w:r w:rsidRPr="0041528A">
        <w:tab/>
        <w:t>UICC</w:t>
      </w:r>
    </w:p>
    <w:p w14:paraId="441EAF84" w14:textId="77777777" w:rsidR="00BF46E1" w:rsidRPr="0041528A" w:rsidRDefault="00BF46E1" w:rsidP="0041528A">
      <w:pPr>
        <w:pStyle w:val="EW"/>
      </w:pPr>
      <w:r w:rsidRPr="0041528A">
        <w:tab/>
        <w:t>Destination device:</w:t>
      </w:r>
      <w:r w:rsidRPr="0041528A">
        <w:tab/>
        <w:t>ME</w:t>
      </w:r>
    </w:p>
    <w:p w14:paraId="6840249B" w14:textId="77777777" w:rsidR="00BF46E1" w:rsidRPr="0041528A" w:rsidRDefault="00BF46E1" w:rsidP="0041528A">
      <w:pPr>
        <w:pStyle w:val="EW"/>
      </w:pPr>
      <w:r w:rsidRPr="0041528A">
        <w:tab/>
        <w:t>URL</w:t>
      </w:r>
      <w:r w:rsidRPr="0041528A">
        <w:tab/>
      </w:r>
      <w:hyperlink r:id="rId34"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7FC93D59" w14:textId="77777777" w:rsidR="00BF46E1" w:rsidRPr="0041528A" w:rsidRDefault="00BF46E1" w:rsidP="0041528A">
      <w:pPr>
        <w:pStyle w:val="EW"/>
      </w:pPr>
      <w:r w:rsidRPr="0041528A">
        <w:t>Alpha Identifier</w:t>
      </w:r>
      <w:r w:rsidRPr="0041528A">
        <w:tab/>
        <w:t>"Defined URL 2"</w:t>
      </w:r>
    </w:p>
    <w:p w14:paraId="664386E0" w14:textId="77777777" w:rsidR="00BF46E1" w:rsidRPr="0041528A" w:rsidRDefault="00BF46E1" w:rsidP="0041528A">
      <w:pPr>
        <w:pStyle w:val="EW"/>
      </w:pPr>
      <w:r w:rsidRPr="0041528A">
        <w:t>Text Attribute</w:t>
      </w:r>
    </w:p>
    <w:p w14:paraId="479A2FD8" w14:textId="77777777" w:rsidR="00BF46E1" w:rsidRPr="0041528A" w:rsidRDefault="00BF46E1" w:rsidP="0041528A">
      <w:pPr>
        <w:pStyle w:val="EW"/>
      </w:pPr>
      <w:r w:rsidRPr="0041528A">
        <w:tab/>
        <w:t>Formatting position:</w:t>
      </w:r>
      <w:r w:rsidRPr="0041528A">
        <w:tab/>
        <w:t>0</w:t>
      </w:r>
    </w:p>
    <w:p w14:paraId="012A3D9A" w14:textId="77777777" w:rsidR="00BF46E1" w:rsidRPr="0041528A" w:rsidRDefault="00BF46E1" w:rsidP="0041528A">
      <w:pPr>
        <w:pStyle w:val="EW"/>
      </w:pPr>
      <w:r w:rsidRPr="0041528A">
        <w:tab/>
        <w:t>Formatting length:</w:t>
      </w:r>
      <w:r w:rsidRPr="0041528A">
        <w:tab/>
        <w:t>13</w:t>
      </w:r>
    </w:p>
    <w:p w14:paraId="4C89DF0A"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603E4EE9" w14:textId="77777777" w:rsidR="00BF46E1" w:rsidRPr="0041528A" w:rsidRDefault="00BF46E1" w:rsidP="0041528A">
      <w:pPr>
        <w:pStyle w:val="EX"/>
      </w:pPr>
      <w:r w:rsidRPr="0041528A">
        <w:t>Colour:</w:t>
      </w:r>
      <w:r w:rsidRPr="0041528A">
        <w:tab/>
        <w:t>Dark Green Foreground, Bright Yellow Background</w:t>
      </w:r>
    </w:p>
    <w:p w14:paraId="51662280" w14:textId="77777777" w:rsidR="00BF46E1" w:rsidRPr="0041528A" w:rsidRDefault="00BF46E1" w:rsidP="00BF46E1">
      <w:r w:rsidRPr="0041528A">
        <w:t>Coding:</w:t>
      </w:r>
    </w:p>
    <w:p w14:paraId="56466AE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405172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67F268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6F625B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C11D66B"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735B80C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868AEE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309E45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D8A18C7"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25E55A1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ABE265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BD2508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E67C18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D782F4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6B9E14D" w14:textId="77777777" w:rsidR="00BF46E1" w:rsidRPr="0041528A" w:rsidRDefault="00BF46E1" w:rsidP="00195D76">
            <w:pPr>
              <w:pStyle w:val="TAC"/>
            </w:pPr>
            <w:r w:rsidRPr="0041528A">
              <w:t>31</w:t>
            </w:r>
          </w:p>
        </w:tc>
      </w:tr>
      <w:tr w:rsidR="00BF46E1" w:rsidRPr="0041528A" w14:paraId="5F1C690B" w14:textId="77777777" w:rsidTr="00195D76">
        <w:trPr>
          <w:jc w:val="center"/>
        </w:trPr>
        <w:tc>
          <w:tcPr>
            <w:tcW w:w="1134" w:type="dxa"/>
            <w:tcBorders>
              <w:right w:val="single" w:sz="4" w:space="0" w:color="auto"/>
            </w:tcBorders>
          </w:tcPr>
          <w:p w14:paraId="1255CDE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0C9844C"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4DE4F581"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63AB41E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C0C6A1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34F34D9"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50AB34A9"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53100A57"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2969885E"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50A1530B"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7FB9F1E"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B141EBB"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DEBEE28" w14:textId="77777777" w:rsidR="00BF46E1" w:rsidRPr="0041528A" w:rsidRDefault="00BF46E1" w:rsidP="00195D76">
            <w:pPr>
              <w:pStyle w:val="TAC"/>
            </w:pPr>
            <w:r w:rsidRPr="0041528A">
              <w:t>2E</w:t>
            </w:r>
          </w:p>
        </w:tc>
      </w:tr>
      <w:tr w:rsidR="00BF46E1" w:rsidRPr="0041528A" w14:paraId="6B260A8F" w14:textId="77777777" w:rsidTr="00195D76">
        <w:trPr>
          <w:jc w:val="center"/>
        </w:trPr>
        <w:tc>
          <w:tcPr>
            <w:tcW w:w="1134" w:type="dxa"/>
            <w:tcBorders>
              <w:right w:val="single" w:sz="4" w:space="0" w:color="auto"/>
            </w:tcBorders>
          </w:tcPr>
          <w:p w14:paraId="5FF6B63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6B9596A"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5FA7ED88"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485052D2"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4C862904"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51E0596A"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26D324FB"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0D3E7320"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2FD3401C"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64F2F76"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36DCB209"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4BA6D9E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B01B267" w14:textId="77777777" w:rsidR="00BF46E1" w:rsidRPr="0041528A" w:rsidRDefault="00BF46E1" w:rsidP="00195D76">
            <w:pPr>
              <w:pStyle w:val="TAC"/>
            </w:pPr>
            <w:r w:rsidRPr="0041528A">
              <w:t>66</w:t>
            </w:r>
          </w:p>
        </w:tc>
      </w:tr>
      <w:tr w:rsidR="00BF46E1" w:rsidRPr="0041528A" w14:paraId="34AC1060" w14:textId="77777777" w:rsidTr="00195D76">
        <w:trPr>
          <w:jc w:val="center"/>
        </w:trPr>
        <w:tc>
          <w:tcPr>
            <w:tcW w:w="1134" w:type="dxa"/>
            <w:tcBorders>
              <w:right w:val="single" w:sz="4" w:space="0" w:color="auto"/>
            </w:tcBorders>
          </w:tcPr>
          <w:p w14:paraId="2D6FF46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B00E9C4"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D14DAD2"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41B833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E863935"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E4DB11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58FD5E4"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7A0D3C27"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68C9AA70"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1B9C77B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CA93F9B"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3FA09E1"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A59DE26" w14:textId="77777777" w:rsidR="00BF46E1" w:rsidRPr="0041528A" w:rsidRDefault="00BF46E1" w:rsidP="00195D76">
            <w:pPr>
              <w:pStyle w:val="TAC"/>
            </w:pPr>
            <w:r w:rsidRPr="0041528A">
              <w:t>04</w:t>
            </w:r>
          </w:p>
        </w:tc>
      </w:tr>
      <w:tr w:rsidR="00BF46E1" w:rsidRPr="0041528A" w14:paraId="5453E596" w14:textId="77777777" w:rsidTr="00195D76">
        <w:trPr>
          <w:jc w:val="center"/>
        </w:trPr>
        <w:tc>
          <w:tcPr>
            <w:tcW w:w="1134" w:type="dxa"/>
            <w:tcBorders>
              <w:right w:val="single" w:sz="4" w:space="0" w:color="auto"/>
            </w:tcBorders>
          </w:tcPr>
          <w:p w14:paraId="47FD120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2A9B0F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2F701CB"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690CB19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7050C4D" w14:textId="77777777" w:rsidR="00BF46E1" w:rsidRPr="0041528A" w:rsidRDefault="00BF46E1" w:rsidP="00195D76">
            <w:pPr>
              <w:pStyle w:val="TAC"/>
            </w:pPr>
            <w:r w:rsidRPr="0041528A">
              <w:t>B4</w:t>
            </w:r>
          </w:p>
        </w:tc>
        <w:tc>
          <w:tcPr>
            <w:tcW w:w="567" w:type="dxa"/>
            <w:tcBorders>
              <w:top w:val="single" w:sz="4" w:space="0" w:color="auto"/>
              <w:left w:val="single" w:sz="4" w:space="0" w:color="auto"/>
            </w:tcBorders>
          </w:tcPr>
          <w:p w14:paraId="07B5ACC9" w14:textId="77777777" w:rsidR="00BF46E1" w:rsidRPr="0041528A" w:rsidRDefault="00BF46E1" w:rsidP="00195D76">
            <w:pPr>
              <w:pStyle w:val="TAC"/>
            </w:pPr>
          </w:p>
        </w:tc>
        <w:tc>
          <w:tcPr>
            <w:tcW w:w="567" w:type="dxa"/>
            <w:tcBorders>
              <w:top w:val="single" w:sz="4" w:space="0" w:color="auto"/>
            </w:tcBorders>
          </w:tcPr>
          <w:p w14:paraId="5FB24115" w14:textId="77777777" w:rsidR="00BF46E1" w:rsidRPr="0041528A" w:rsidRDefault="00BF46E1" w:rsidP="00195D76">
            <w:pPr>
              <w:pStyle w:val="TAC"/>
            </w:pPr>
          </w:p>
        </w:tc>
        <w:tc>
          <w:tcPr>
            <w:tcW w:w="567" w:type="dxa"/>
            <w:tcBorders>
              <w:top w:val="single" w:sz="4" w:space="0" w:color="auto"/>
            </w:tcBorders>
          </w:tcPr>
          <w:p w14:paraId="5477A6F5" w14:textId="77777777" w:rsidR="00BF46E1" w:rsidRPr="0041528A" w:rsidRDefault="00BF46E1" w:rsidP="00195D76">
            <w:pPr>
              <w:pStyle w:val="TAC"/>
            </w:pPr>
          </w:p>
        </w:tc>
        <w:tc>
          <w:tcPr>
            <w:tcW w:w="567" w:type="dxa"/>
            <w:tcBorders>
              <w:top w:val="single" w:sz="4" w:space="0" w:color="auto"/>
            </w:tcBorders>
          </w:tcPr>
          <w:p w14:paraId="0D4CE72A" w14:textId="77777777" w:rsidR="00BF46E1" w:rsidRPr="0041528A" w:rsidRDefault="00BF46E1" w:rsidP="00195D76">
            <w:pPr>
              <w:pStyle w:val="TAC"/>
            </w:pPr>
          </w:p>
        </w:tc>
        <w:tc>
          <w:tcPr>
            <w:tcW w:w="567" w:type="dxa"/>
            <w:tcBorders>
              <w:top w:val="single" w:sz="4" w:space="0" w:color="auto"/>
            </w:tcBorders>
          </w:tcPr>
          <w:p w14:paraId="5A4CE7C9" w14:textId="77777777" w:rsidR="00BF46E1" w:rsidRPr="0041528A" w:rsidRDefault="00BF46E1" w:rsidP="00195D76">
            <w:pPr>
              <w:pStyle w:val="TAC"/>
            </w:pPr>
          </w:p>
        </w:tc>
        <w:tc>
          <w:tcPr>
            <w:tcW w:w="567" w:type="dxa"/>
            <w:tcBorders>
              <w:top w:val="single" w:sz="4" w:space="0" w:color="auto"/>
            </w:tcBorders>
          </w:tcPr>
          <w:p w14:paraId="5364E655" w14:textId="77777777" w:rsidR="00BF46E1" w:rsidRPr="0041528A" w:rsidRDefault="00BF46E1" w:rsidP="00195D76">
            <w:pPr>
              <w:pStyle w:val="TAC"/>
            </w:pPr>
          </w:p>
        </w:tc>
        <w:tc>
          <w:tcPr>
            <w:tcW w:w="567" w:type="dxa"/>
            <w:tcBorders>
              <w:top w:val="single" w:sz="4" w:space="0" w:color="auto"/>
            </w:tcBorders>
          </w:tcPr>
          <w:p w14:paraId="60E51C53" w14:textId="77777777" w:rsidR="00BF46E1" w:rsidRPr="0041528A" w:rsidRDefault="00BF46E1" w:rsidP="00195D76">
            <w:pPr>
              <w:pStyle w:val="TAC"/>
            </w:pPr>
          </w:p>
        </w:tc>
        <w:tc>
          <w:tcPr>
            <w:tcW w:w="567" w:type="dxa"/>
            <w:tcBorders>
              <w:top w:val="single" w:sz="4" w:space="0" w:color="auto"/>
            </w:tcBorders>
          </w:tcPr>
          <w:p w14:paraId="507C8700" w14:textId="77777777" w:rsidR="00BF46E1" w:rsidRPr="0041528A" w:rsidRDefault="00BF46E1" w:rsidP="00195D76">
            <w:pPr>
              <w:pStyle w:val="TAC"/>
            </w:pPr>
          </w:p>
        </w:tc>
      </w:tr>
    </w:tbl>
    <w:p w14:paraId="319B9C7C" w14:textId="77777777" w:rsidR="00BF46E1" w:rsidRPr="0041528A" w:rsidRDefault="00BF46E1" w:rsidP="00BF46E1"/>
    <w:p w14:paraId="39CF1797" w14:textId="77777777" w:rsidR="00BF46E1" w:rsidRPr="0041528A" w:rsidRDefault="00BF46E1" w:rsidP="00BF46E1">
      <w:r w:rsidRPr="0041528A">
        <w:t>PROACTIVE COMMAND: LAUNCH BROWSER 5.7.3</w:t>
      </w:r>
    </w:p>
    <w:p w14:paraId="58C8CDD3" w14:textId="77777777" w:rsidR="00BF46E1" w:rsidRPr="0041528A" w:rsidRDefault="00BF46E1" w:rsidP="00BF46E1">
      <w:r w:rsidRPr="0041528A">
        <w:t>Logically:</w:t>
      </w:r>
    </w:p>
    <w:p w14:paraId="2A8D0CEB" w14:textId="77777777" w:rsidR="00BF46E1" w:rsidRPr="0041528A" w:rsidRDefault="00BF46E1" w:rsidP="0041528A">
      <w:pPr>
        <w:pStyle w:val="EW"/>
      </w:pPr>
      <w:r w:rsidRPr="0041528A">
        <w:t>Command details</w:t>
      </w:r>
    </w:p>
    <w:p w14:paraId="0035511E" w14:textId="77777777" w:rsidR="00BF46E1" w:rsidRPr="0041528A" w:rsidRDefault="00BF46E1" w:rsidP="0041528A">
      <w:pPr>
        <w:pStyle w:val="EW"/>
      </w:pPr>
      <w:r w:rsidRPr="0041528A">
        <w:tab/>
        <w:t>Command number:</w:t>
      </w:r>
      <w:r w:rsidRPr="0041528A">
        <w:tab/>
        <w:t>1</w:t>
      </w:r>
    </w:p>
    <w:p w14:paraId="187592CA" w14:textId="77777777" w:rsidR="00BF46E1" w:rsidRPr="0041528A" w:rsidRDefault="00BF46E1" w:rsidP="0041528A">
      <w:pPr>
        <w:pStyle w:val="EW"/>
      </w:pPr>
      <w:r w:rsidRPr="0041528A">
        <w:tab/>
        <w:t>Command type:</w:t>
      </w:r>
      <w:r w:rsidRPr="0041528A">
        <w:tab/>
        <w:t>LAUNCH BROWSER</w:t>
      </w:r>
    </w:p>
    <w:p w14:paraId="718D0D46" w14:textId="77777777" w:rsidR="00BF46E1" w:rsidRPr="0041528A" w:rsidRDefault="00BF46E1" w:rsidP="0041528A">
      <w:pPr>
        <w:pStyle w:val="EW"/>
      </w:pPr>
      <w:r w:rsidRPr="0041528A">
        <w:tab/>
        <w:t>Command qualifier:</w:t>
      </w:r>
      <w:r w:rsidRPr="0041528A">
        <w:tab/>
        <w:t>launch browser, if not already launched</w:t>
      </w:r>
    </w:p>
    <w:p w14:paraId="4B431FFC" w14:textId="77777777" w:rsidR="00BF46E1" w:rsidRPr="0041528A" w:rsidRDefault="00BF46E1" w:rsidP="0041528A">
      <w:pPr>
        <w:pStyle w:val="EW"/>
      </w:pPr>
      <w:r w:rsidRPr="0041528A">
        <w:t>Device identities</w:t>
      </w:r>
    </w:p>
    <w:p w14:paraId="692EE5A1" w14:textId="77777777" w:rsidR="00BF46E1" w:rsidRPr="0041528A" w:rsidRDefault="00BF46E1" w:rsidP="0041528A">
      <w:pPr>
        <w:pStyle w:val="EW"/>
      </w:pPr>
      <w:r w:rsidRPr="0041528A">
        <w:tab/>
        <w:t>Source device:</w:t>
      </w:r>
      <w:r w:rsidRPr="0041528A">
        <w:tab/>
        <w:t>UICC</w:t>
      </w:r>
    </w:p>
    <w:p w14:paraId="472C3E95" w14:textId="77777777" w:rsidR="00BF46E1" w:rsidRPr="0041528A" w:rsidRDefault="00BF46E1" w:rsidP="0041528A">
      <w:pPr>
        <w:pStyle w:val="EW"/>
      </w:pPr>
      <w:r w:rsidRPr="0041528A">
        <w:tab/>
        <w:t>Destination device:</w:t>
      </w:r>
      <w:r w:rsidRPr="0041528A">
        <w:tab/>
        <w:t>ME</w:t>
      </w:r>
    </w:p>
    <w:p w14:paraId="0769C5F4" w14:textId="77777777" w:rsidR="00BF46E1" w:rsidRPr="0041528A" w:rsidRDefault="00BF46E1" w:rsidP="0041528A">
      <w:pPr>
        <w:pStyle w:val="EW"/>
      </w:pPr>
      <w:r w:rsidRPr="0041528A">
        <w:tab/>
        <w:t>URL</w:t>
      </w:r>
      <w:r w:rsidRPr="0041528A">
        <w:tab/>
      </w:r>
      <w:hyperlink r:id="rId35"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7FDBE3B9" w14:textId="77777777" w:rsidR="00BF46E1" w:rsidRPr="0041528A" w:rsidRDefault="00BF46E1" w:rsidP="0041528A">
      <w:pPr>
        <w:pStyle w:val="EX"/>
      </w:pPr>
      <w:r w:rsidRPr="0041528A">
        <w:t>Alpha Identifier</w:t>
      </w:r>
      <w:r w:rsidRPr="0041528A">
        <w:tab/>
        <w:t>"Defined URL 3"</w:t>
      </w:r>
    </w:p>
    <w:p w14:paraId="31BC385A" w14:textId="77777777" w:rsidR="00BF46E1" w:rsidRPr="0041528A" w:rsidRDefault="00BF46E1" w:rsidP="00BF46E1">
      <w:r w:rsidRPr="0041528A">
        <w:t>Coding:</w:t>
      </w:r>
    </w:p>
    <w:p w14:paraId="1CCAB02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FDCECD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6D5CC9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316D50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DF790BC"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2D786DD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019A58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2EFBAC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1DE425B"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76A49CA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41AE62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6FB0E4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8606E0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66AA68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483D05A" w14:textId="77777777" w:rsidR="00BF46E1" w:rsidRPr="0041528A" w:rsidRDefault="00BF46E1" w:rsidP="00195D76">
            <w:pPr>
              <w:pStyle w:val="TAC"/>
            </w:pPr>
            <w:r w:rsidRPr="0041528A">
              <w:t>31</w:t>
            </w:r>
          </w:p>
        </w:tc>
      </w:tr>
      <w:tr w:rsidR="00BF46E1" w:rsidRPr="0041528A" w14:paraId="15BB86C6" w14:textId="77777777" w:rsidTr="00195D76">
        <w:trPr>
          <w:jc w:val="center"/>
        </w:trPr>
        <w:tc>
          <w:tcPr>
            <w:tcW w:w="1134" w:type="dxa"/>
            <w:tcBorders>
              <w:right w:val="single" w:sz="4" w:space="0" w:color="auto"/>
            </w:tcBorders>
          </w:tcPr>
          <w:p w14:paraId="29765C9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CCA7242"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3D8E154F"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0ED44E8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1D5F1F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7B0E89A"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28D81B30"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0597D699"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2D1071D4"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6AEBA3B9"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CF4E043"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94C49BA"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EB520E3" w14:textId="77777777" w:rsidR="00BF46E1" w:rsidRPr="0041528A" w:rsidRDefault="00BF46E1" w:rsidP="00195D76">
            <w:pPr>
              <w:pStyle w:val="TAC"/>
            </w:pPr>
            <w:r w:rsidRPr="0041528A">
              <w:t>2E</w:t>
            </w:r>
          </w:p>
        </w:tc>
      </w:tr>
      <w:tr w:rsidR="00BF46E1" w:rsidRPr="0041528A" w14:paraId="0720D225" w14:textId="77777777" w:rsidTr="00195D76">
        <w:trPr>
          <w:jc w:val="center"/>
        </w:trPr>
        <w:tc>
          <w:tcPr>
            <w:tcW w:w="1134" w:type="dxa"/>
            <w:tcBorders>
              <w:right w:val="single" w:sz="4" w:space="0" w:color="auto"/>
            </w:tcBorders>
          </w:tcPr>
          <w:p w14:paraId="562E196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1910BC3"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747D0A09"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7BF6DF12"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48D8B3A5"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3C708F64"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4539CFFC"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55ECDC86"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7AD4E2AF"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40943E4"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27E6676"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462D6E2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7E85564" w14:textId="77777777" w:rsidR="00BF46E1" w:rsidRPr="0041528A" w:rsidRDefault="00BF46E1" w:rsidP="00195D76">
            <w:pPr>
              <w:pStyle w:val="TAC"/>
            </w:pPr>
            <w:r w:rsidRPr="0041528A">
              <w:t>66</w:t>
            </w:r>
          </w:p>
        </w:tc>
      </w:tr>
      <w:tr w:rsidR="00BF46E1" w:rsidRPr="0041528A" w14:paraId="14099FD0" w14:textId="77777777" w:rsidTr="00195D76">
        <w:trPr>
          <w:jc w:val="center"/>
        </w:trPr>
        <w:tc>
          <w:tcPr>
            <w:tcW w:w="1134" w:type="dxa"/>
            <w:tcBorders>
              <w:right w:val="single" w:sz="4" w:space="0" w:color="auto"/>
            </w:tcBorders>
          </w:tcPr>
          <w:p w14:paraId="112A8FB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8D90547"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8AC3070"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0CB02A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7313222"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55D133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EB664FF"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064D399F"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5BA837F7"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5F77E93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63A4E01" w14:textId="77777777" w:rsidR="00BF46E1" w:rsidRPr="0041528A" w:rsidRDefault="00BF46E1" w:rsidP="00195D76">
            <w:pPr>
              <w:pStyle w:val="TAC"/>
            </w:pPr>
            <w:r w:rsidRPr="0041528A">
              <w:t>33</w:t>
            </w:r>
          </w:p>
        </w:tc>
        <w:tc>
          <w:tcPr>
            <w:tcW w:w="567" w:type="dxa"/>
            <w:tcBorders>
              <w:top w:val="single" w:sz="4" w:space="0" w:color="auto"/>
              <w:left w:val="single" w:sz="4" w:space="0" w:color="auto"/>
            </w:tcBorders>
          </w:tcPr>
          <w:p w14:paraId="55CF353C" w14:textId="77777777" w:rsidR="00BF46E1" w:rsidRPr="0041528A" w:rsidRDefault="00BF46E1" w:rsidP="00195D76">
            <w:pPr>
              <w:pStyle w:val="TAC"/>
            </w:pPr>
          </w:p>
        </w:tc>
        <w:tc>
          <w:tcPr>
            <w:tcW w:w="567" w:type="dxa"/>
            <w:tcBorders>
              <w:top w:val="single" w:sz="4" w:space="0" w:color="auto"/>
            </w:tcBorders>
          </w:tcPr>
          <w:p w14:paraId="093A1378" w14:textId="77777777" w:rsidR="00BF46E1" w:rsidRPr="0041528A" w:rsidRDefault="00BF46E1" w:rsidP="00195D76">
            <w:pPr>
              <w:pStyle w:val="TAC"/>
            </w:pPr>
          </w:p>
        </w:tc>
      </w:tr>
    </w:tbl>
    <w:p w14:paraId="5044B166" w14:textId="77777777" w:rsidR="00BF46E1" w:rsidRPr="0041528A" w:rsidRDefault="00BF46E1" w:rsidP="00BF46E1"/>
    <w:p w14:paraId="765670CA" w14:textId="77777777" w:rsidR="00BF46E1" w:rsidRPr="0041528A" w:rsidRDefault="00BF46E1" w:rsidP="00BF46E1">
      <w:r w:rsidRPr="0041528A">
        <w:t>TERMINAL RESPONSE: LAUNCH BROWSER 5.7.1</w:t>
      </w:r>
    </w:p>
    <w:p w14:paraId="6D31F44F" w14:textId="77777777" w:rsidR="00BF46E1" w:rsidRPr="0041528A" w:rsidRDefault="00BF46E1" w:rsidP="00BF46E1">
      <w:r w:rsidRPr="0041528A">
        <w:t>Logically:</w:t>
      </w:r>
    </w:p>
    <w:p w14:paraId="30766F84" w14:textId="77777777" w:rsidR="00BF46E1" w:rsidRPr="0041528A" w:rsidRDefault="00BF46E1" w:rsidP="0041528A">
      <w:pPr>
        <w:pStyle w:val="EW"/>
      </w:pPr>
      <w:r w:rsidRPr="0041528A">
        <w:t>Command details</w:t>
      </w:r>
    </w:p>
    <w:p w14:paraId="4AA0D552" w14:textId="77777777" w:rsidR="00BF46E1" w:rsidRPr="0041528A" w:rsidRDefault="00BF46E1" w:rsidP="0041528A">
      <w:pPr>
        <w:pStyle w:val="EW"/>
      </w:pPr>
      <w:r w:rsidRPr="0041528A">
        <w:tab/>
        <w:t>Command number:</w:t>
      </w:r>
      <w:r w:rsidRPr="0041528A">
        <w:tab/>
        <w:t>1</w:t>
      </w:r>
    </w:p>
    <w:p w14:paraId="172497BD" w14:textId="77777777" w:rsidR="00BF46E1" w:rsidRPr="0041528A" w:rsidRDefault="00BF46E1" w:rsidP="0041528A">
      <w:pPr>
        <w:pStyle w:val="EW"/>
      </w:pPr>
      <w:r w:rsidRPr="0041528A">
        <w:tab/>
        <w:t>Command type:</w:t>
      </w:r>
      <w:r w:rsidRPr="0041528A">
        <w:tab/>
        <w:t>LAUNCH BROWSER</w:t>
      </w:r>
    </w:p>
    <w:p w14:paraId="71DDE52E" w14:textId="77777777" w:rsidR="00BF46E1" w:rsidRPr="0041528A" w:rsidRDefault="00BF46E1" w:rsidP="0041528A">
      <w:pPr>
        <w:pStyle w:val="EW"/>
      </w:pPr>
      <w:r w:rsidRPr="0041528A">
        <w:tab/>
        <w:t>Command qualifier:</w:t>
      </w:r>
      <w:r w:rsidRPr="0041528A">
        <w:tab/>
        <w:t>launch browser, if not already launched</w:t>
      </w:r>
    </w:p>
    <w:p w14:paraId="68AE0667" w14:textId="77777777" w:rsidR="00BF46E1" w:rsidRPr="0041528A" w:rsidRDefault="00BF46E1" w:rsidP="0041528A">
      <w:pPr>
        <w:pStyle w:val="EW"/>
      </w:pPr>
      <w:r w:rsidRPr="0041528A">
        <w:t>Device identities</w:t>
      </w:r>
    </w:p>
    <w:p w14:paraId="77387E72" w14:textId="77777777" w:rsidR="00BF46E1" w:rsidRPr="0041528A" w:rsidRDefault="00BF46E1" w:rsidP="0041528A">
      <w:pPr>
        <w:pStyle w:val="EW"/>
      </w:pPr>
      <w:r w:rsidRPr="0041528A">
        <w:tab/>
        <w:t>Source device:</w:t>
      </w:r>
      <w:r w:rsidRPr="0041528A">
        <w:tab/>
        <w:t>ME</w:t>
      </w:r>
    </w:p>
    <w:p w14:paraId="4D57E43C" w14:textId="77777777" w:rsidR="00BF46E1" w:rsidRPr="0041528A" w:rsidRDefault="00BF46E1" w:rsidP="0041528A">
      <w:pPr>
        <w:pStyle w:val="EW"/>
      </w:pPr>
      <w:r w:rsidRPr="0041528A">
        <w:tab/>
        <w:t>Destination device:</w:t>
      </w:r>
      <w:r w:rsidRPr="0041528A">
        <w:tab/>
        <w:t>UICC</w:t>
      </w:r>
    </w:p>
    <w:p w14:paraId="3FDB9F59" w14:textId="77777777" w:rsidR="00BF46E1" w:rsidRPr="0041528A" w:rsidRDefault="00BF46E1" w:rsidP="0041528A">
      <w:pPr>
        <w:pStyle w:val="EW"/>
      </w:pPr>
      <w:r w:rsidRPr="0041528A">
        <w:t>Result</w:t>
      </w:r>
    </w:p>
    <w:p w14:paraId="677CF318" w14:textId="77777777" w:rsidR="00BF46E1" w:rsidRPr="0041528A" w:rsidRDefault="00BF46E1" w:rsidP="0041528A">
      <w:pPr>
        <w:pStyle w:val="EX"/>
      </w:pPr>
      <w:r w:rsidRPr="0041528A">
        <w:tab/>
        <w:t>General Result:</w:t>
      </w:r>
      <w:r w:rsidRPr="0041528A">
        <w:tab/>
        <w:t>Command performed successfully</w:t>
      </w:r>
    </w:p>
    <w:p w14:paraId="3F86D0C9" w14:textId="77777777" w:rsidR="00BF46E1" w:rsidRPr="0041528A" w:rsidRDefault="00BF46E1" w:rsidP="00BF46E1">
      <w:r w:rsidRPr="0041528A">
        <w:t>Coding:</w:t>
      </w:r>
    </w:p>
    <w:p w14:paraId="32048C8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282D7C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3900B4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80CB23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A1F21F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767873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9BABABF"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2B9AF79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319639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00FD00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9ADAEA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713443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92DE21A"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047E8A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1B4DCAE" w14:textId="77777777" w:rsidR="00BF46E1" w:rsidRPr="0041528A" w:rsidRDefault="00BF46E1" w:rsidP="00195D76">
            <w:pPr>
              <w:pStyle w:val="TAC"/>
            </w:pPr>
            <w:r w:rsidRPr="0041528A">
              <w:t>00</w:t>
            </w:r>
          </w:p>
        </w:tc>
      </w:tr>
    </w:tbl>
    <w:p w14:paraId="209CC9FB" w14:textId="77777777" w:rsidR="00BF46E1" w:rsidRPr="0041528A" w:rsidRDefault="00BF46E1" w:rsidP="00BF46E1"/>
    <w:p w14:paraId="39FD702F" w14:textId="77777777" w:rsidR="00BF46E1" w:rsidRPr="0041528A" w:rsidRDefault="00BF46E1" w:rsidP="00BF46E1">
      <w:pPr>
        <w:pStyle w:val="H6"/>
      </w:pPr>
      <w:r w:rsidRPr="0041528A">
        <w:lastRenderedPageBreak/>
        <w:t>27.22.4.26.5.7.5</w:t>
      </w:r>
      <w:r w:rsidRPr="0041528A">
        <w:tab/>
        <w:t>Test Requirement</w:t>
      </w:r>
    </w:p>
    <w:p w14:paraId="4AC59849" w14:textId="77777777" w:rsidR="00BF46E1" w:rsidRPr="0041528A" w:rsidRDefault="00BF46E1" w:rsidP="00BF46E1">
      <w:r w:rsidRPr="0041528A">
        <w:t>The ME shall operate in the manner defined in expected sequences 5.7.</w:t>
      </w:r>
    </w:p>
    <w:p w14:paraId="197000DD" w14:textId="77777777" w:rsidR="00BF46E1" w:rsidRPr="0041528A" w:rsidRDefault="00BF46E1" w:rsidP="00BF46E1">
      <w:pPr>
        <w:pStyle w:val="H6"/>
      </w:pPr>
      <w:r w:rsidRPr="0041528A">
        <w:t>27.22.4.26.5.8</w:t>
      </w:r>
      <w:r w:rsidRPr="0041528A">
        <w:tab/>
        <w:t>LAUNCH BROWSER (support of Text Attribute – Underline On)</w:t>
      </w:r>
    </w:p>
    <w:p w14:paraId="78DDD7AD" w14:textId="77777777" w:rsidR="00BF46E1" w:rsidRPr="0041528A" w:rsidRDefault="00BF46E1" w:rsidP="00BF46E1">
      <w:pPr>
        <w:pStyle w:val="H6"/>
      </w:pPr>
      <w:r w:rsidRPr="0041528A">
        <w:t>27.22.4.26.5.8.1</w:t>
      </w:r>
      <w:r w:rsidRPr="0041528A">
        <w:tab/>
        <w:t>Definition and applicability</w:t>
      </w:r>
    </w:p>
    <w:p w14:paraId="71A80D4B" w14:textId="77777777" w:rsidR="00BF46E1" w:rsidRPr="0041528A" w:rsidRDefault="00BF46E1" w:rsidP="00BF46E1">
      <w:r w:rsidRPr="0041528A">
        <w:t>See clause 3.2.2.</w:t>
      </w:r>
    </w:p>
    <w:p w14:paraId="5712E36A" w14:textId="77777777" w:rsidR="00BF46E1" w:rsidRPr="0041528A" w:rsidRDefault="00BF46E1" w:rsidP="00BF46E1">
      <w:pPr>
        <w:pStyle w:val="H6"/>
      </w:pPr>
      <w:r w:rsidRPr="0041528A">
        <w:t>27.22.4.26.5.8.2</w:t>
      </w:r>
      <w:r w:rsidRPr="0041528A">
        <w:tab/>
        <w:t>Conformance requirements</w:t>
      </w:r>
    </w:p>
    <w:p w14:paraId="0AAB4C60" w14:textId="77777777" w:rsidR="00BF46E1" w:rsidRPr="0041528A" w:rsidRDefault="00BF46E1" w:rsidP="00BF46E1">
      <w:r w:rsidRPr="0041528A">
        <w:t>The ME shall support the LAUNCH BROWSER Proactive UICC Command as defined in:</w:t>
      </w:r>
    </w:p>
    <w:p w14:paraId="689DC3CF" w14:textId="77777777" w:rsidR="00BF46E1" w:rsidRPr="0041528A" w:rsidRDefault="00BF46E1" w:rsidP="00BF46E1">
      <w:pPr>
        <w:pStyle w:val="B1"/>
      </w:pPr>
      <w:r w:rsidRPr="0041528A">
        <w:t>-</w:t>
      </w:r>
      <w:r w:rsidRPr="0041528A">
        <w:tab/>
        <w:t>TS 31.111 [15] clause 5.2, clauses 6.4.26 and 6.6.26, clause 8.6, clause 8.7, clause 8.48, clause 9.2, clause 8.2, clause 8.47, clause 8.49, clause 8.50, clause 8.15, clause 8.31 and clause 8.70.</w:t>
      </w:r>
    </w:p>
    <w:p w14:paraId="076DBA3D" w14:textId="77777777" w:rsidR="00BF46E1" w:rsidRPr="0041528A" w:rsidRDefault="00BF46E1" w:rsidP="00BF46E1">
      <w:pPr>
        <w:pStyle w:val="H6"/>
      </w:pPr>
      <w:r w:rsidRPr="0041528A">
        <w:t>27.22.4.26.5.8.3</w:t>
      </w:r>
      <w:r w:rsidRPr="0041528A">
        <w:tab/>
        <w:t>Test purpose</w:t>
      </w:r>
    </w:p>
    <w:p w14:paraId="178E6811" w14:textId="77777777" w:rsidR="00BF46E1" w:rsidRPr="0041528A" w:rsidRDefault="00BF46E1" w:rsidP="00BF46E1">
      <w:r w:rsidRPr="0041528A">
        <w:t>To verify that the ME performs a proper user confirmation with an alpha identifier according to the underline text attribute configuration, launches the Wap session required in LAUNCH BROWSER and returns a successful result in the TERMINAL RESPONSE command send to the UICC.</w:t>
      </w:r>
    </w:p>
    <w:p w14:paraId="4D3B069A" w14:textId="77777777" w:rsidR="00BF46E1" w:rsidRPr="0041528A" w:rsidRDefault="00BF46E1" w:rsidP="00BF46E1">
      <w:pPr>
        <w:pStyle w:val="H6"/>
      </w:pPr>
      <w:r w:rsidRPr="0041528A">
        <w:t>27.22.4.26.5.8.4</w:t>
      </w:r>
      <w:r w:rsidRPr="0041528A">
        <w:tab/>
        <w:t>Method of test</w:t>
      </w:r>
    </w:p>
    <w:p w14:paraId="6C792526" w14:textId="77777777" w:rsidR="00BF46E1" w:rsidRPr="0041528A" w:rsidRDefault="00BF46E1" w:rsidP="00BF46E1">
      <w:pPr>
        <w:pStyle w:val="H6"/>
      </w:pPr>
      <w:r w:rsidRPr="0041528A">
        <w:t>27.22.4.26.5.8.4.1</w:t>
      </w:r>
      <w:r w:rsidRPr="0041528A">
        <w:tab/>
        <w:t>Initial conditions</w:t>
      </w:r>
    </w:p>
    <w:p w14:paraId="7E930F86" w14:textId="77777777" w:rsidR="00BF46E1" w:rsidRPr="0041528A" w:rsidRDefault="00BF46E1" w:rsidP="00BF46E1">
      <w:r w:rsidRPr="0041528A">
        <w:t>The ME is connected to the USIM Simulator and the USS.</w:t>
      </w:r>
    </w:p>
    <w:p w14:paraId="6AC77719" w14:textId="77777777" w:rsidR="00BF46E1" w:rsidRPr="0041528A" w:rsidRDefault="00BF46E1" w:rsidP="00BF46E1">
      <w:r w:rsidRPr="0041528A">
        <w:t>The elementary files are coded as USIM Application Toolkit default.</w:t>
      </w:r>
    </w:p>
    <w:p w14:paraId="0130D7D2" w14:textId="77777777" w:rsidR="00BF46E1" w:rsidRPr="0041528A" w:rsidRDefault="00BF46E1" w:rsidP="00BF46E1">
      <w:r w:rsidRPr="0041528A">
        <w:t>Prior to this test the ME shall have been powered on and performed the PROFILE DOWNLOAD procedure.</w:t>
      </w:r>
    </w:p>
    <w:p w14:paraId="49D44FC2" w14:textId="77777777" w:rsidR="00BF46E1" w:rsidRPr="0041528A" w:rsidRDefault="00BF46E1" w:rsidP="00BF46E1">
      <w:r w:rsidRPr="0041528A">
        <w:t>A valid access to 2 different Wap gateways is required:</w:t>
      </w:r>
    </w:p>
    <w:p w14:paraId="71048F5B" w14:textId="77777777" w:rsidR="00BF46E1" w:rsidRPr="0041528A" w:rsidRDefault="00BF46E1" w:rsidP="00BF46E1">
      <w:pPr>
        <w:pStyle w:val="B1"/>
      </w:pPr>
      <w:r w:rsidRPr="0041528A">
        <w:t>-</w:t>
      </w:r>
      <w:r w:rsidRPr="0041528A">
        <w:tab/>
        <w:t>the default Wap parameters (IP address, gateway/proxy identity, called number, URL …) of the tested mobile shall be properly filled to access one of the gateways ("default gateway")</w:t>
      </w:r>
    </w:p>
    <w:p w14:paraId="56FC7F1B" w14:textId="77777777" w:rsidR="00BF46E1" w:rsidRPr="0041528A" w:rsidRDefault="00BF46E1" w:rsidP="00BF46E1">
      <w:pPr>
        <w:pStyle w:val="B1"/>
      </w:pPr>
      <w:r w:rsidRPr="0041528A">
        <w:t>With that default gateway we shall be able to access to an URL different from the default one.</w:t>
      </w:r>
    </w:p>
    <w:p w14:paraId="2FA52220" w14:textId="77777777" w:rsidR="00BF46E1" w:rsidRPr="0041528A" w:rsidRDefault="00BF46E1" w:rsidP="00BF46E1">
      <w:pPr>
        <w:pStyle w:val="B1"/>
      </w:pPr>
      <w:r w:rsidRPr="0041528A">
        <w:t>-</w:t>
      </w:r>
      <w:r w:rsidRPr="0041528A">
        <w:tab/>
        <w:t>another gateway with an IP address different from the one defined in default Wap parameters.</w:t>
      </w:r>
    </w:p>
    <w:p w14:paraId="6D1AEE01" w14:textId="77777777" w:rsidR="00BF46E1" w:rsidRPr="0041528A" w:rsidDel="00E83944" w:rsidRDefault="00BF46E1" w:rsidP="00BF46E1">
      <w:r w:rsidRPr="0041528A">
        <w:t>The Bearer Parameters defined in 27.22.4.26.1.4.1 shall be used.</w:t>
      </w:r>
    </w:p>
    <w:p w14:paraId="3D298809" w14:textId="77777777" w:rsidR="00BF46E1" w:rsidRPr="0041528A" w:rsidRDefault="00BF46E1" w:rsidP="00BF46E1">
      <w:r w:rsidRPr="0041528A">
        <w:t>The ME is in idle mode. To ensure that there are no active PDP contexts established until the proactive command is fetched, the USS shall be configured to ignore any PDP context activation request before the LAUNCH BROWSER command is fetched.</w:t>
      </w:r>
    </w:p>
    <w:p w14:paraId="7D549BDB" w14:textId="77777777" w:rsidR="00BF46E1" w:rsidRPr="0041528A" w:rsidRDefault="00BF46E1" w:rsidP="00BF46E1">
      <w:r w:rsidRPr="0041528A">
        <w:t>For URL requests resulting from the LAUNCH BROWSER command execution the USS shall be configured to respond with an HTTP status error code (4xx "Client Error" or 5xx "Server Error") to URL requests which do not match the Default URL or the URL provided in the proactive command. At the same time the USS shall ignore these URL requests regarding the test case verdict generation.</w:t>
      </w:r>
    </w:p>
    <w:p w14:paraId="31EC118D" w14:textId="77777777" w:rsidR="00BF46E1" w:rsidRPr="0041528A" w:rsidRDefault="00BF46E1" w:rsidP="00BF46E1">
      <w:pPr>
        <w:pStyle w:val="H6"/>
      </w:pPr>
      <w:r w:rsidRPr="0041528A">
        <w:lastRenderedPageBreak/>
        <w:t>27.22.4.26.5.8.4.2</w:t>
      </w:r>
      <w:r w:rsidRPr="0041528A">
        <w:tab/>
        <w:t>Procedure</w:t>
      </w:r>
    </w:p>
    <w:p w14:paraId="486A24C4" w14:textId="77777777" w:rsidR="00BF46E1" w:rsidRPr="0041528A" w:rsidRDefault="00BF46E1" w:rsidP="00BF46E1">
      <w:pPr>
        <w:pStyle w:val="TH"/>
      </w:pPr>
      <w:r w:rsidRPr="0041528A">
        <w:t>Expected Sequence 5.8 (LAUNCH BROWSER, connect to the specified URL with Text Attribute – Underline On)</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365B4BEF" w14:textId="77777777" w:rsidTr="00195D76">
        <w:trPr>
          <w:cantSplit/>
          <w:jc w:val="center"/>
        </w:trPr>
        <w:tc>
          <w:tcPr>
            <w:tcW w:w="737" w:type="dxa"/>
            <w:tcBorders>
              <w:top w:val="single" w:sz="6" w:space="0" w:color="auto"/>
              <w:left w:val="single" w:sz="6" w:space="0" w:color="auto"/>
              <w:right w:val="single" w:sz="6" w:space="0" w:color="auto"/>
            </w:tcBorders>
          </w:tcPr>
          <w:p w14:paraId="2B11452D" w14:textId="77777777" w:rsidR="00BF46E1" w:rsidRPr="0041528A" w:rsidRDefault="00BF46E1" w:rsidP="00195D76">
            <w:pPr>
              <w:pStyle w:val="TAH"/>
            </w:pPr>
            <w:r w:rsidRPr="0041528A">
              <w:lastRenderedPageBreak/>
              <w:t>Step</w:t>
            </w:r>
          </w:p>
        </w:tc>
        <w:tc>
          <w:tcPr>
            <w:tcW w:w="1282" w:type="dxa"/>
            <w:tcBorders>
              <w:top w:val="single" w:sz="6" w:space="0" w:color="auto"/>
              <w:left w:val="single" w:sz="6" w:space="0" w:color="auto"/>
              <w:right w:val="single" w:sz="6" w:space="0" w:color="auto"/>
            </w:tcBorders>
          </w:tcPr>
          <w:p w14:paraId="50979E3F"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639EBAFD"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5B786F86" w14:textId="77777777" w:rsidR="00BF46E1" w:rsidRPr="0041528A" w:rsidRDefault="00BF46E1" w:rsidP="00195D76">
            <w:pPr>
              <w:pStyle w:val="TAH"/>
            </w:pPr>
            <w:r w:rsidRPr="0041528A">
              <w:t>Comments</w:t>
            </w:r>
          </w:p>
        </w:tc>
      </w:tr>
      <w:tr w:rsidR="00BF46E1" w:rsidRPr="0041528A" w14:paraId="50E19D21" w14:textId="77777777" w:rsidTr="00195D76">
        <w:trPr>
          <w:cantSplit/>
          <w:jc w:val="center"/>
        </w:trPr>
        <w:tc>
          <w:tcPr>
            <w:tcW w:w="737" w:type="dxa"/>
            <w:tcBorders>
              <w:top w:val="single" w:sz="6" w:space="0" w:color="auto"/>
              <w:left w:val="single" w:sz="6" w:space="0" w:color="auto"/>
              <w:right w:val="single" w:sz="6" w:space="0" w:color="auto"/>
            </w:tcBorders>
          </w:tcPr>
          <w:p w14:paraId="677CEB03" w14:textId="77777777" w:rsidR="00BF46E1" w:rsidRPr="0041528A" w:rsidRDefault="00BF46E1" w:rsidP="00195D76">
            <w:pPr>
              <w:pStyle w:val="TAC"/>
            </w:pPr>
            <w:r w:rsidRPr="0041528A">
              <w:t>0</w:t>
            </w:r>
          </w:p>
        </w:tc>
        <w:tc>
          <w:tcPr>
            <w:tcW w:w="1282" w:type="dxa"/>
            <w:tcBorders>
              <w:top w:val="single" w:sz="6" w:space="0" w:color="auto"/>
              <w:left w:val="single" w:sz="6" w:space="0" w:color="auto"/>
              <w:right w:val="single" w:sz="6" w:space="0" w:color="auto"/>
            </w:tcBorders>
          </w:tcPr>
          <w:p w14:paraId="3E50AE1A" w14:textId="77777777" w:rsidR="00BF46E1" w:rsidRPr="0041528A" w:rsidRDefault="00BF46E1" w:rsidP="00195D76">
            <w:pPr>
              <w:pStyle w:val="TAC"/>
            </w:pPr>
            <w:r w:rsidRPr="0041528A">
              <w:t>ME</w:t>
            </w:r>
          </w:p>
        </w:tc>
        <w:tc>
          <w:tcPr>
            <w:tcW w:w="2892" w:type="dxa"/>
            <w:tcBorders>
              <w:top w:val="single" w:sz="6" w:space="0" w:color="auto"/>
              <w:left w:val="single" w:sz="6" w:space="0" w:color="auto"/>
              <w:right w:val="single" w:sz="6" w:space="0" w:color="auto"/>
            </w:tcBorders>
          </w:tcPr>
          <w:p w14:paraId="3833F762" w14:textId="77777777" w:rsidR="00BF46E1" w:rsidRPr="0041528A" w:rsidRDefault="00BF46E1" w:rsidP="00195D76">
            <w:pPr>
              <w:pStyle w:val="TAL"/>
            </w:pPr>
          </w:p>
        </w:tc>
        <w:tc>
          <w:tcPr>
            <w:tcW w:w="3776" w:type="dxa"/>
            <w:tcBorders>
              <w:left w:val="single" w:sz="6" w:space="0" w:color="auto"/>
              <w:right w:val="single" w:sz="6" w:space="0" w:color="auto"/>
            </w:tcBorders>
          </w:tcPr>
          <w:p w14:paraId="3CA63F92" w14:textId="77777777" w:rsidR="00BF46E1" w:rsidRPr="0041528A" w:rsidRDefault="00BF46E1" w:rsidP="00195D76">
            <w:pPr>
              <w:pStyle w:val="TAL"/>
            </w:pPr>
            <w:r w:rsidRPr="0041528A">
              <w:t>[The ME is in idle mode and the browser's cache shall have been cleared.]</w:t>
            </w:r>
          </w:p>
        </w:tc>
      </w:tr>
      <w:tr w:rsidR="00BF46E1" w:rsidRPr="0041528A" w14:paraId="78622721" w14:textId="77777777" w:rsidTr="00195D76">
        <w:trPr>
          <w:cantSplit/>
          <w:jc w:val="center"/>
        </w:trPr>
        <w:tc>
          <w:tcPr>
            <w:tcW w:w="737" w:type="dxa"/>
            <w:tcBorders>
              <w:left w:val="single" w:sz="6" w:space="0" w:color="auto"/>
              <w:right w:val="single" w:sz="6" w:space="0" w:color="auto"/>
            </w:tcBorders>
          </w:tcPr>
          <w:p w14:paraId="7A55D3B3" w14:textId="77777777" w:rsidR="00BF46E1" w:rsidRPr="0041528A" w:rsidRDefault="00BF46E1" w:rsidP="00195D76">
            <w:pPr>
              <w:pStyle w:val="TAC"/>
            </w:pPr>
            <w:r w:rsidRPr="0041528A">
              <w:t>1</w:t>
            </w:r>
          </w:p>
        </w:tc>
        <w:tc>
          <w:tcPr>
            <w:tcW w:w="1282" w:type="dxa"/>
            <w:tcBorders>
              <w:left w:val="single" w:sz="6" w:space="0" w:color="auto"/>
              <w:right w:val="single" w:sz="6" w:space="0" w:color="auto"/>
            </w:tcBorders>
          </w:tcPr>
          <w:p w14:paraId="49A77CA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964F70B" w14:textId="77777777" w:rsidR="00BF46E1" w:rsidRPr="0041528A" w:rsidRDefault="00BF46E1" w:rsidP="00195D76">
            <w:pPr>
              <w:pStyle w:val="TAL"/>
            </w:pPr>
            <w:r w:rsidRPr="0041528A">
              <w:t>PROACTIVE COMMAND PENDING: LAUNCH BROWSER 5.8.1</w:t>
            </w:r>
          </w:p>
        </w:tc>
        <w:tc>
          <w:tcPr>
            <w:tcW w:w="3776" w:type="dxa"/>
            <w:tcBorders>
              <w:left w:val="single" w:sz="6" w:space="0" w:color="auto"/>
              <w:right w:val="single" w:sz="6" w:space="0" w:color="auto"/>
            </w:tcBorders>
          </w:tcPr>
          <w:p w14:paraId="71663091" w14:textId="77777777" w:rsidR="00BF46E1" w:rsidRPr="0041528A" w:rsidRDefault="00BF46E1" w:rsidP="00195D76">
            <w:pPr>
              <w:pStyle w:val="TAL"/>
            </w:pPr>
          </w:p>
        </w:tc>
      </w:tr>
      <w:tr w:rsidR="00BF46E1" w:rsidRPr="0041528A" w14:paraId="139CF98F" w14:textId="77777777" w:rsidTr="00195D76">
        <w:trPr>
          <w:cantSplit/>
          <w:jc w:val="center"/>
        </w:trPr>
        <w:tc>
          <w:tcPr>
            <w:tcW w:w="737" w:type="dxa"/>
            <w:tcBorders>
              <w:left w:val="single" w:sz="6" w:space="0" w:color="auto"/>
              <w:right w:val="single" w:sz="6" w:space="0" w:color="auto"/>
            </w:tcBorders>
          </w:tcPr>
          <w:p w14:paraId="688411F3"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2DB185F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E6C799F"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72828108" w14:textId="77777777" w:rsidR="00BF46E1" w:rsidRPr="0041528A" w:rsidRDefault="00BF46E1" w:rsidP="00195D76">
            <w:pPr>
              <w:pStyle w:val="TAL"/>
            </w:pPr>
          </w:p>
        </w:tc>
      </w:tr>
      <w:tr w:rsidR="00BF46E1" w:rsidRPr="0041528A" w14:paraId="59A572D3" w14:textId="77777777" w:rsidTr="00195D76">
        <w:trPr>
          <w:cantSplit/>
          <w:jc w:val="center"/>
        </w:trPr>
        <w:tc>
          <w:tcPr>
            <w:tcW w:w="737" w:type="dxa"/>
            <w:tcBorders>
              <w:left w:val="single" w:sz="6" w:space="0" w:color="auto"/>
              <w:right w:val="single" w:sz="6" w:space="0" w:color="auto"/>
            </w:tcBorders>
          </w:tcPr>
          <w:p w14:paraId="081E9AED"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192A1D8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FBAF2E4" w14:textId="77777777" w:rsidR="00BF46E1" w:rsidRPr="0041528A" w:rsidRDefault="00BF46E1" w:rsidP="00195D76">
            <w:pPr>
              <w:pStyle w:val="TAL"/>
            </w:pPr>
            <w:r w:rsidRPr="0041528A">
              <w:t>PROACTIVE COMMAND: LAUNCH BROWSER 5.8.1</w:t>
            </w:r>
          </w:p>
        </w:tc>
        <w:tc>
          <w:tcPr>
            <w:tcW w:w="3776" w:type="dxa"/>
            <w:tcBorders>
              <w:left w:val="single" w:sz="6" w:space="0" w:color="auto"/>
              <w:right w:val="single" w:sz="6" w:space="0" w:color="auto"/>
            </w:tcBorders>
          </w:tcPr>
          <w:p w14:paraId="42051FE5"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43516C6C" w14:textId="77777777" w:rsidTr="00195D76">
        <w:trPr>
          <w:cantSplit/>
          <w:jc w:val="center"/>
        </w:trPr>
        <w:tc>
          <w:tcPr>
            <w:tcW w:w="737" w:type="dxa"/>
            <w:tcBorders>
              <w:left w:val="single" w:sz="4" w:space="0" w:color="auto"/>
              <w:right w:val="single" w:sz="4" w:space="0" w:color="auto"/>
            </w:tcBorders>
          </w:tcPr>
          <w:p w14:paraId="3B32F24D" w14:textId="77777777" w:rsidR="00BF46E1" w:rsidRPr="0041528A" w:rsidRDefault="00BF46E1" w:rsidP="00195D76">
            <w:pPr>
              <w:pStyle w:val="TAC"/>
            </w:pPr>
            <w:r w:rsidRPr="0041528A">
              <w:t>4</w:t>
            </w:r>
          </w:p>
        </w:tc>
        <w:tc>
          <w:tcPr>
            <w:tcW w:w="1282" w:type="dxa"/>
            <w:tcBorders>
              <w:left w:val="single" w:sz="4" w:space="0" w:color="auto"/>
              <w:right w:val="single" w:sz="4" w:space="0" w:color="auto"/>
            </w:tcBorders>
          </w:tcPr>
          <w:p w14:paraId="2C865229"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80AAEBC"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0CDE32D9" w14:textId="77777777" w:rsidR="00BF46E1" w:rsidRPr="0041528A" w:rsidRDefault="00BF46E1" w:rsidP="00195D76">
            <w:pPr>
              <w:pStyle w:val="TAL"/>
            </w:pPr>
            <w:r w:rsidRPr="0041528A">
              <w:t>[alpha identifier is displayed with underline on]</w:t>
            </w:r>
          </w:p>
        </w:tc>
      </w:tr>
      <w:tr w:rsidR="00BF46E1" w:rsidRPr="0041528A" w14:paraId="02854484" w14:textId="77777777" w:rsidTr="00195D76">
        <w:trPr>
          <w:cantSplit/>
          <w:jc w:val="center"/>
        </w:trPr>
        <w:tc>
          <w:tcPr>
            <w:tcW w:w="737" w:type="dxa"/>
            <w:tcBorders>
              <w:left w:val="single" w:sz="4" w:space="0" w:color="auto"/>
              <w:right w:val="single" w:sz="4" w:space="0" w:color="auto"/>
            </w:tcBorders>
          </w:tcPr>
          <w:p w14:paraId="25B950EA" w14:textId="77777777" w:rsidR="00BF46E1" w:rsidRPr="0041528A" w:rsidRDefault="00BF46E1" w:rsidP="00195D76">
            <w:pPr>
              <w:pStyle w:val="TAC"/>
            </w:pPr>
            <w:r w:rsidRPr="0041528A">
              <w:t>5</w:t>
            </w:r>
          </w:p>
        </w:tc>
        <w:tc>
          <w:tcPr>
            <w:tcW w:w="1282" w:type="dxa"/>
            <w:tcBorders>
              <w:left w:val="single" w:sz="4" w:space="0" w:color="auto"/>
              <w:right w:val="single" w:sz="4" w:space="0" w:color="auto"/>
            </w:tcBorders>
          </w:tcPr>
          <w:p w14:paraId="5161E724"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33ED2A85"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2C84ED03" w14:textId="77777777" w:rsidR="00BF46E1" w:rsidRPr="0041528A" w:rsidRDefault="00BF46E1" w:rsidP="00195D76">
            <w:pPr>
              <w:pStyle w:val="TAL"/>
            </w:pPr>
            <w:r w:rsidRPr="0041528A">
              <w:t>[option: user confirmation]</w:t>
            </w:r>
          </w:p>
        </w:tc>
      </w:tr>
      <w:tr w:rsidR="00BF46E1" w:rsidRPr="0041528A" w14:paraId="7BC28680" w14:textId="77777777" w:rsidTr="00195D76">
        <w:trPr>
          <w:cantSplit/>
          <w:jc w:val="center"/>
        </w:trPr>
        <w:tc>
          <w:tcPr>
            <w:tcW w:w="737" w:type="dxa"/>
            <w:tcBorders>
              <w:left w:val="single" w:sz="4" w:space="0" w:color="auto"/>
              <w:right w:val="single" w:sz="4" w:space="0" w:color="auto"/>
            </w:tcBorders>
          </w:tcPr>
          <w:p w14:paraId="4DA226D0" w14:textId="77777777" w:rsidR="00BF46E1" w:rsidRPr="0041528A" w:rsidRDefault="00BF46E1" w:rsidP="00195D76">
            <w:pPr>
              <w:pStyle w:val="TAC"/>
            </w:pPr>
            <w:r w:rsidRPr="0041528A">
              <w:t>6</w:t>
            </w:r>
          </w:p>
        </w:tc>
        <w:tc>
          <w:tcPr>
            <w:tcW w:w="1282" w:type="dxa"/>
            <w:tcBorders>
              <w:left w:val="single" w:sz="4" w:space="0" w:color="auto"/>
              <w:right w:val="single" w:sz="4" w:space="0" w:color="auto"/>
            </w:tcBorders>
          </w:tcPr>
          <w:p w14:paraId="60B7CF8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6A085D2" w14:textId="77777777" w:rsidR="00BF46E1" w:rsidRPr="0041528A" w:rsidRDefault="00BF46E1" w:rsidP="00195D76">
            <w:pPr>
              <w:pStyle w:val="TAL"/>
            </w:pPr>
            <w:r w:rsidRPr="0041528A">
              <w:t>TERMINAL RESPONSE: LAUNCH BROWSER 5.8.1</w:t>
            </w:r>
          </w:p>
        </w:tc>
        <w:tc>
          <w:tcPr>
            <w:tcW w:w="3776" w:type="dxa"/>
            <w:tcBorders>
              <w:left w:val="single" w:sz="4" w:space="0" w:color="auto"/>
              <w:right w:val="single" w:sz="4" w:space="0" w:color="auto"/>
            </w:tcBorders>
          </w:tcPr>
          <w:p w14:paraId="573A89BA" w14:textId="77777777" w:rsidR="00BF46E1" w:rsidRPr="0041528A" w:rsidRDefault="00BF46E1" w:rsidP="00195D76">
            <w:pPr>
              <w:pStyle w:val="TAL"/>
            </w:pPr>
            <w:r w:rsidRPr="0041528A">
              <w:t>[Command performed successfully]</w:t>
            </w:r>
          </w:p>
        </w:tc>
      </w:tr>
      <w:tr w:rsidR="00BF46E1" w:rsidRPr="0041528A" w14:paraId="59A43C46" w14:textId="77777777" w:rsidTr="00195D76">
        <w:trPr>
          <w:cantSplit/>
          <w:jc w:val="center"/>
        </w:trPr>
        <w:tc>
          <w:tcPr>
            <w:tcW w:w="737" w:type="dxa"/>
            <w:tcBorders>
              <w:left w:val="single" w:sz="4" w:space="0" w:color="auto"/>
              <w:right w:val="single" w:sz="4" w:space="0" w:color="auto"/>
            </w:tcBorders>
          </w:tcPr>
          <w:p w14:paraId="70AEC5D9" w14:textId="77777777" w:rsidR="00BF46E1" w:rsidRPr="0041528A" w:rsidRDefault="00BF46E1" w:rsidP="00195D76">
            <w:pPr>
              <w:pStyle w:val="TAC"/>
            </w:pPr>
            <w:r w:rsidRPr="0041528A">
              <w:t>7</w:t>
            </w:r>
          </w:p>
        </w:tc>
        <w:tc>
          <w:tcPr>
            <w:tcW w:w="1282" w:type="dxa"/>
            <w:tcBorders>
              <w:left w:val="single" w:sz="4" w:space="0" w:color="auto"/>
              <w:right w:val="single" w:sz="4" w:space="0" w:color="auto"/>
            </w:tcBorders>
          </w:tcPr>
          <w:p w14:paraId="7BE8FEA7"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4" w:space="0" w:color="auto"/>
              <w:right w:val="single" w:sz="4" w:space="0" w:color="auto"/>
            </w:tcBorders>
          </w:tcPr>
          <w:p w14:paraId="347E515E"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6D0450FF"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688842FA" w14:textId="77777777" w:rsidTr="00195D76">
        <w:trPr>
          <w:cantSplit/>
          <w:jc w:val="center"/>
        </w:trPr>
        <w:tc>
          <w:tcPr>
            <w:tcW w:w="737" w:type="dxa"/>
            <w:tcBorders>
              <w:left w:val="single" w:sz="4" w:space="0" w:color="auto"/>
              <w:right w:val="single" w:sz="4" w:space="0" w:color="auto"/>
            </w:tcBorders>
          </w:tcPr>
          <w:p w14:paraId="0CA92A2A" w14:textId="77777777" w:rsidR="00BF46E1" w:rsidRPr="0041528A" w:rsidRDefault="00BF46E1" w:rsidP="00195D76">
            <w:pPr>
              <w:pStyle w:val="TAC"/>
            </w:pPr>
            <w:r w:rsidRPr="0041528A">
              <w:t>8</w:t>
            </w:r>
          </w:p>
        </w:tc>
        <w:tc>
          <w:tcPr>
            <w:tcW w:w="1282" w:type="dxa"/>
            <w:tcBorders>
              <w:left w:val="single" w:sz="4" w:space="0" w:color="auto"/>
              <w:right w:val="single" w:sz="4" w:space="0" w:color="auto"/>
            </w:tcBorders>
          </w:tcPr>
          <w:p w14:paraId="50C353D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0743CFD"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3654A69A" w14:textId="77777777" w:rsidR="00BF46E1" w:rsidRPr="0041528A" w:rsidRDefault="00BF46E1" w:rsidP="00195D76">
            <w:pPr>
              <w:pStyle w:val="TAL"/>
            </w:pPr>
          </w:p>
        </w:tc>
      </w:tr>
      <w:tr w:rsidR="00BF46E1" w:rsidRPr="0041528A" w14:paraId="015A011C" w14:textId="77777777" w:rsidTr="00195D76">
        <w:trPr>
          <w:cantSplit/>
          <w:jc w:val="center"/>
        </w:trPr>
        <w:tc>
          <w:tcPr>
            <w:tcW w:w="737" w:type="dxa"/>
            <w:tcBorders>
              <w:left w:val="single" w:sz="4" w:space="0" w:color="auto"/>
              <w:right w:val="single" w:sz="4" w:space="0" w:color="auto"/>
            </w:tcBorders>
          </w:tcPr>
          <w:p w14:paraId="4E7E5347" w14:textId="77777777" w:rsidR="00BF46E1" w:rsidRPr="0041528A" w:rsidRDefault="00BF46E1" w:rsidP="00195D76">
            <w:pPr>
              <w:pStyle w:val="TAC"/>
            </w:pPr>
            <w:r w:rsidRPr="0041528A">
              <w:t>9</w:t>
            </w:r>
          </w:p>
        </w:tc>
        <w:tc>
          <w:tcPr>
            <w:tcW w:w="1282" w:type="dxa"/>
            <w:tcBorders>
              <w:left w:val="single" w:sz="4" w:space="0" w:color="auto"/>
              <w:right w:val="single" w:sz="4" w:space="0" w:color="auto"/>
            </w:tcBorders>
          </w:tcPr>
          <w:p w14:paraId="5F4D9831"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3ED481FE" w14:textId="77777777" w:rsidR="00BF46E1" w:rsidRPr="0041528A" w:rsidRDefault="00BF46E1" w:rsidP="00195D76">
            <w:pPr>
              <w:pStyle w:val="TAL"/>
            </w:pPr>
            <w:r w:rsidRPr="0041528A">
              <w:t>The user verifies that the default Wap session is properly established.</w:t>
            </w:r>
            <w:r w:rsidRPr="0041528A">
              <w:br/>
              <w:t>The user shall attempt to close the browser or shall at least set the ME to the idle screen.</w:t>
            </w:r>
          </w:p>
        </w:tc>
        <w:tc>
          <w:tcPr>
            <w:tcW w:w="3776" w:type="dxa"/>
            <w:tcBorders>
              <w:left w:val="single" w:sz="4" w:space="0" w:color="auto"/>
              <w:right w:val="single" w:sz="4" w:space="0" w:color="auto"/>
            </w:tcBorders>
          </w:tcPr>
          <w:p w14:paraId="798BC037" w14:textId="77777777" w:rsidR="00BF46E1" w:rsidRPr="0041528A" w:rsidRDefault="00BF46E1" w:rsidP="00195D76">
            <w:pPr>
              <w:pStyle w:val="TAL"/>
            </w:pPr>
          </w:p>
        </w:tc>
      </w:tr>
      <w:tr w:rsidR="00BF46E1" w:rsidRPr="0041528A" w14:paraId="527A5DC4" w14:textId="77777777" w:rsidTr="00195D76">
        <w:trPr>
          <w:cantSplit/>
          <w:jc w:val="center"/>
        </w:trPr>
        <w:tc>
          <w:tcPr>
            <w:tcW w:w="737" w:type="dxa"/>
            <w:tcBorders>
              <w:left w:val="single" w:sz="4" w:space="0" w:color="auto"/>
              <w:right w:val="single" w:sz="4" w:space="0" w:color="auto"/>
            </w:tcBorders>
          </w:tcPr>
          <w:p w14:paraId="74E93DD9" w14:textId="77777777" w:rsidR="00BF46E1" w:rsidRPr="0041528A" w:rsidRDefault="00BF46E1" w:rsidP="00195D76">
            <w:pPr>
              <w:pStyle w:val="TAC"/>
            </w:pPr>
            <w:r w:rsidRPr="0041528A">
              <w:t>10</w:t>
            </w:r>
          </w:p>
        </w:tc>
        <w:tc>
          <w:tcPr>
            <w:tcW w:w="1282" w:type="dxa"/>
            <w:tcBorders>
              <w:left w:val="single" w:sz="4" w:space="0" w:color="auto"/>
              <w:right w:val="single" w:sz="4" w:space="0" w:color="auto"/>
            </w:tcBorders>
          </w:tcPr>
          <w:p w14:paraId="32F6B44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D6E01BF" w14:textId="77777777" w:rsidR="00BF46E1" w:rsidRPr="0041528A" w:rsidRDefault="00BF46E1" w:rsidP="00195D76">
            <w:pPr>
              <w:pStyle w:val="TAL"/>
            </w:pPr>
            <w:r w:rsidRPr="0041528A">
              <w:t>PROACTIVE COMMAND PENDING: LAUNCH BROWSER 5.8.2</w:t>
            </w:r>
          </w:p>
        </w:tc>
        <w:tc>
          <w:tcPr>
            <w:tcW w:w="3776" w:type="dxa"/>
            <w:tcBorders>
              <w:left w:val="single" w:sz="4" w:space="0" w:color="auto"/>
              <w:right w:val="single" w:sz="4" w:space="0" w:color="auto"/>
            </w:tcBorders>
          </w:tcPr>
          <w:p w14:paraId="4045D7F3" w14:textId="77777777" w:rsidR="00BF46E1" w:rsidRPr="0041528A" w:rsidRDefault="00BF46E1" w:rsidP="00195D76">
            <w:pPr>
              <w:pStyle w:val="TAL"/>
            </w:pPr>
          </w:p>
        </w:tc>
      </w:tr>
      <w:tr w:rsidR="00BF46E1" w:rsidRPr="0041528A" w14:paraId="43B35776" w14:textId="77777777" w:rsidTr="00195D76">
        <w:trPr>
          <w:cantSplit/>
          <w:jc w:val="center"/>
        </w:trPr>
        <w:tc>
          <w:tcPr>
            <w:tcW w:w="737" w:type="dxa"/>
            <w:tcBorders>
              <w:left w:val="single" w:sz="4" w:space="0" w:color="auto"/>
              <w:right w:val="single" w:sz="4" w:space="0" w:color="auto"/>
            </w:tcBorders>
          </w:tcPr>
          <w:p w14:paraId="3B6C15E6" w14:textId="77777777" w:rsidR="00BF46E1" w:rsidRPr="0041528A" w:rsidRDefault="00BF46E1" w:rsidP="00195D76">
            <w:pPr>
              <w:pStyle w:val="TAC"/>
            </w:pPr>
            <w:r w:rsidRPr="0041528A">
              <w:t>11</w:t>
            </w:r>
          </w:p>
        </w:tc>
        <w:tc>
          <w:tcPr>
            <w:tcW w:w="1282" w:type="dxa"/>
            <w:tcBorders>
              <w:left w:val="single" w:sz="4" w:space="0" w:color="auto"/>
              <w:right w:val="single" w:sz="4" w:space="0" w:color="auto"/>
            </w:tcBorders>
          </w:tcPr>
          <w:p w14:paraId="3C90EF6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F3CE38A"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7DF1E38B" w14:textId="77777777" w:rsidR="00BF46E1" w:rsidRPr="0041528A" w:rsidRDefault="00BF46E1" w:rsidP="00195D76">
            <w:pPr>
              <w:pStyle w:val="TAL"/>
            </w:pPr>
          </w:p>
        </w:tc>
      </w:tr>
      <w:tr w:rsidR="00BF46E1" w:rsidRPr="0041528A" w14:paraId="035465E8" w14:textId="77777777" w:rsidTr="00195D76">
        <w:trPr>
          <w:cantSplit/>
          <w:jc w:val="center"/>
        </w:trPr>
        <w:tc>
          <w:tcPr>
            <w:tcW w:w="737" w:type="dxa"/>
            <w:tcBorders>
              <w:left w:val="single" w:sz="4" w:space="0" w:color="auto"/>
              <w:right w:val="single" w:sz="4" w:space="0" w:color="auto"/>
            </w:tcBorders>
          </w:tcPr>
          <w:p w14:paraId="522F2F65" w14:textId="77777777" w:rsidR="00BF46E1" w:rsidRPr="0041528A" w:rsidRDefault="00BF46E1" w:rsidP="00195D76">
            <w:pPr>
              <w:pStyle w:val="TAC"/>
            </w:pPr>
            <w:r w:rsidRPr="0041528A">
              <w:t>12</w:t>
            </w:r>
          </w:p>
        </w:tc>
        <w:tc>
          <w:tcPr>
            <w:tcW w:w="1282" w:type="dxa"/>
            <w:tcBorders>
              <w:left w:val="single" w:sz="4" w:space="0" w:color="auto"/>
              <w:right w:val="single" w:sz="4" w:space="0" w:color="auto"/>
            </w:tcBorders>
          </w:tcPr>
          <w:p w14:paraId="773A143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A27BDEF" w14:textId="77777777" w:rsidR="00BF46E1" w:rsidRPr="0041528A" w:rsidRDefault="00BF46E1" w:rsidP="00195D76">
            <w:pPr>
              <w:pStyle w:val="TAL"/>
            </w:pPr>
            <w:r w:rsidRPr="0041528A">
              <w:t>PROACTIVE COMMAND: LAUNCH BROWSER 5.8.2</w:t>
            </w:r>
          </w:p>
        </w:tc>
        <w:tc>
          <w:tcPr>
            <w:tcW w:w="3776" w:type="dxa"/>
            <w:tcBorders>
              <w:left w:val="single" w:sz="4" w:space="0" w:color="auto"/>
              <w:right w:val="single" w:sz="4" w:space="0" w:color="auto"/>
            </w:tcBorders>
          </w:tcPr>
          <w:p w14:paraId="31AE35D8"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7D5392CE" w14:textId="77777777" w:rsidTr="00195D76">
        <w:trPr>
          <w:cantSplit/>
          <w:jc w:val="center"/>
        </w:trPr>
        <w:tc>
          <w:tcPr>
            <w:tcW w:w="737" w:type="dxa"/>
            <w:tcBorders>
              <w:left w:val="single" w:sz="4" w:space="0" w:color="auto"/>
              <w:right w:val="single" w:sz="4" w:space="0" w:color="auto"/>
            </w:tcBorders>
          </w:tcPr>
          <w:p w14:paraId="57D61EDE" w14:textId="77777777" w:rsidR="00BF46E1" w:rsidRPr="0041528A" w:rsidRDefault="00BF46E1" w:rsidP="00195D76">
            <w:pPr>
              <w:pStyle w:val="TAC"/>
            </w:pPr>
            <w:r w:rsidRPr="0041528A">
              <w:t>13</w:t>
            </w:r>
          </w:p>
        </w:tc>
        <w:tc>
          <w:tcPr>
            <w:tcW w:w="1282" w:type="dxa"/>
            <w:tcBorders>
              <w:left w:val="single" w:sz="4" w:space="0" w:color="auto"/>
              <w:right w:val="single" w:sz="4" w:space="0" w:color="auto"/>
            </w:tcBorders>
          </w:tcPr>
          <w:p w14:paraId="4C6AFD39"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F8144A1"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5D32B4EB" w14:textId="77777777" w:rsidR="00BF46E1" w:rsidRPr="0041528A" w:rsidRDefault="00BF46E1" w:rsidP="00195D76">
            <w:pPr>
              <w:pStyle w:val="TAL"/>
            </w:pPr>
            <w:r w:rsidRPr="0041528A">
              <w:t>[alpha identifier is displayed with underline off]</w:t>
            </w:r>
          </w:p>
        </w:tc>
      </w:tr>
      <w:tr w:rsidR="00BF46E1" w:rsidRPr="0041528A" w14:paraId="477CC33F" w14:textId="77777777" w:rsidTr="00195D76">
        <w:trPr>
          <w:cantSplit/>
          <w:jc w:val="center"/>
        </w:trPr>
        <w:tc>
          <w:tcPr>
            <w:tcW w:w="737" w:type="dxa"/>
            <w:tcBorders>
              <w:left w:val="single" w:sz="4" w:space="0" w:color="auto"/>
              <w:right w:val="single" w:sz="4" w:space="0" w:color="auto"/>
            </w:tcBorders>
          </w:tcPr>
          <w:p w14:paraId="0A33D735" w14:textId="77777777" w:rsidR="00BF46E1" w:rsidRPr="0041528A" w:rsidRDefault="00BF46E1" w:rsidP="00195D76">
            <w:pPr>
              <w:pStyle w:val="TAC"/>
            </w:pPr>
            <w:r w:rsidRPr="0041528A">
              <w:t>14</w:t>
            </w:r>
          </w:p>
        </w:tc>
        <w:tc>
          <w:tcPr>
            <w:tcW w:w="1282" w:type="dxa"/>
            <w:tcBorders>
              <w:left w:val="single" w:sz="4" w:space="0" w:color="auto"/>
              <w:right w:val="single" w:sz="4" w:space="0" w:color="auto"/>
            </w:tcBorders>
          </w:tcPr>
          <w:p w14:paraId="01D3D52A"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36A5559E"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7FD2726D" w14:textId="77777777" w:rsidR="00BF46E1" w:rsidRPr="0041528A" w:rsidRDefault="00BF46E1" w:rsidP="00195D76">
            <w:pPr>
              <w:pStyle w:val="TAL"/>
            </w:pPr>
            <w:r w:rsidRPr="0041528A">
              <w:t>[option: user confirmation]</w:t>
            </w:r>
          </w:p>
        </w:tc>
      </w:tr>
      <w:tr w:rsidR="00BF46E1" w:rsidRPr="0041528A" w14:paraId="1C0DCEBA" w14:textId="77777777" w:rsidTr="00195D76">
        <w:trPr>
          <w:cantSplit/>
          <w:jc w:val="center"/>
        </w:trPr>
        <w:tc>
          <w:tcPr>
            <w:tcW w:w="737" w:type="dxa"/>
            <w:tcBorders>
              <w:left w:val="single" w:sz="4" w:space="0" w:color="auto"/>
              <w:right w:val="single" w:sz="4" w:space="0" w:color="auto"/>
            </w:tcBorders>
          </w:tcPr>
          <w:p w14:paraId="185B2746" w14:textId="77777777" w:rsidR="00BF46E1" w:rsidRPr="0041528A" w:rsidRDefault="00BF46E1" w:rsidP="00195D76">
            <w:pPr>
              <w:pStyle w:val="TAC"/>
            </w:pPr>
            <w:r w:rsidRPr="0041528A">
              <w:t>15</w:t>
            </w:r>
          </w:p>
        </w:tc>
        <w:tc>
          <w:tcPr>
            <w:tcW w:w="1282" w:type="dxa"/>
            <w:tcBorders>
              <w:left w:val="single" w:sz="4" w:space="0" w:color="auto"/>
              <w:right w:val="single" w:sz="4" w:space="0" w:color="auto"/>
            </w:tcBorders>
          </w:tcPr>
          <w:p w14:paraId="7BFE64A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968F5D2" w14:textId="77777777" w:rsidR="00BF46E1" w:rsidRPr="0041528A" w:rsidRDefault="00BF46E1" w:rsidP="00195D76">
            <w:pPr>
              <w:pStyle w:val="TAL"/>
            </w:pPr>
            <w:r w:rsidRPr="0041528A">
              <w:t>TERMINAL RESPONSE: LAUNCH BROWSER 5.8.1</w:t>
            </w:r>
          </w:p>
        </w:tc>
        <w:tc>
          <w:tcPr>
            <w:tcW w:w="3776" w:type="dxa"/>
            <w:tcBorders>
              <w:left w:val="single" w:sz="4" w:space="0" w:color="auto"/>
              <w:right w:val="single" w:sz="4" w:space="0" w:color="auto"/>
            </w:tcBorders>
          </w:tcPr>
          <w:p w14:paraId="7AAB634F" w14:textId="77777777" w:rsidR="00BF46E1" w:rsidRPr="0041528A" w:rsidRDefault="00BF46E1" w:rsidP="00195D76">
            <w:pPr>
              <w:pStyle w:val="TAL"/>
            </w:pPr>
            <w:r w:rsidRPr="0041528A">
              <w:t>[Command performed successfully]</w:t>
            </w:r>
          </w:p>
        </w:tc>
      </w:tr>
      <w:tr w:rsidR="00BF46E1" w:rsidRPr="0041528A" w14:paraId="3D04A671" w14:textId="77777777" w:rsidTr="00195D76">
        <w:trPr>
          <w:cantSplit/>
          <w:jc w:val="center"/>
        </w:trPr>
        <w:tc>
          <w:tcPr>
            <w:tcW w:w="737" w:type="dxa"/>
            <w:tcBorders>
              <w:left w:val="single" w:sz="4" w:space="0" w:color="auto"/>
              <w:right w:val="single" w:sz="4" w:space="0" w:color="auto"/>
            </w:tcBorders>
          </w:tcPr>
          <w:p w14:paraId="58C08751" w14:textId="77777777" w:rsidR="00BF46E1" w:rsidRPr="0041528A" w:rsidRDefault="00BF46E1" w:rsidP="00195D76">
            <w:pPr>
              <w:pStyle w:val="TAC"/>
            </w:pPr>
            <w:r w:rsidRPr="0041528A">
              <w:t>16</w:t>
            </w:r>
          </w:p>
        </w:tc>
        <w:tc>
          <w:tcPr>
            <w:tcW w:w="1282" w:type="dxa"/>
            <w:tcBorders>
              <w:left w:val="single" w:sz="4" w:space="0" w:color="auto"/>
              <w:right w:val="single" w:sz="4" w:space="0" w:color="auto"/>
            </w:tcBorders>
          </w:tcPr>
          <w:p w14:paraId="6D140EC8" w14:textId="77777777" w:rsidR="00BF46E1" w:rsidRPr="0041528A" w:rsidRDefault="00BF46E1" w:rsidP="00195D76">
            <w:pPr>
              <w:pStyle w:val="TAC"/>
            </w:pPr>
            <w:r w:rsidRPr="0041528A">
              <w:t xml:space="preserve">ME </w:t>
            </w:r>
            <w:r w:rsidRPr="0041528A">
              <w:sym w:font="Symbol" w:char="F0AE"/>
            </w:r>
            <w:r w:rsidRPr="0041528A">
              <w:t xml:space="preserve"> USS </w:t>
            </w:r>
          </w:p>
        </w:tc>
        <w:tc>
          <w:tcPr>
            <w:tcW w:w="2892" w:type="dxa"/>
            <w:tcBorders>
              <w:left w:val="single" w:sz="4" w:space="0" w:color="auto"/>
              <w:right w:val="single" w:sz="4" w:space="0" w:color="auto"/>
            </w:tcBorders>
          </w:tcPr>
          <w:p w14:paraId="3587FF20"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3D533AD4"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297503B0" w14:textId="77777777" w:rsidTr="00195D76">
        <w:trPr>
          <w:cantSplit/>
          <w:jc w:val="center"/>
        </w:trPr>
        <w:tc>
          <w:tcPr>
            <w:tcW w:w="737" w:type="dxa"/>
            <w:tcBorders>
              <w:left w:val="single" w:sz="4" w:space="0" w:color="auto"/>
              <w:right w:val="single" w:sz="4" w:space="0" w:color="auto"/>
            </w:tcBorders>
          </w:tcPr>
          <w:p w14:paraId="76720534" w14:textId="77777777" w:rsidR="00BF46E1" w:rsidRPr="0041528A" w:rsidRDefault="00BF46E1" w:rsidP="00195D76">
            <w:pPr>
              <w:pStyle w:val="TAC"/>
            </w:pPr>
            <w:r w:rsidRPr="0041528A">
              <w:t>17</w:t>
            </w:r>
          </w:p>
        </w:tc>
        <w:tc>
          <w:tcPr>
            <w:tcW w:w="1282" w:type="dxa"/>
            <w:tcBorders>
              <w:left w:val="single" w:sz="4" w:space="0" w:color="auto"/>
              <w:right w:val="single" w:sz="4" w:space="0" w:color="auto"/>
            </w:tcBorders>
          </w:tcPr>
          <w:p w14:paraId="0F3E990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F813BD7"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4BE19DF1" w14:textId="77777777" w:rsidR="00BF46E1" w:rsidRPr="0041528A" w:rsidRDefault="00BF46E1" w:rsidP="00195D76">
            <w:pPr>
              <w:pStyle w:val="TAL"/>
            </w:pPr>
          </w:p>
        </w:tc>
      </w:tr>
      <w:tr w:rsidR="00BF46E1" w:rsidRPr="0041528A" w14:paraId="44824177" w14:textId="77777777" w:rsidTr="00195D76">
        <w:trPr>
          <w:cantSplit/>
          <w:jc w:val="center"/>
        </w:trPr>
        <w:tc>
          <w:tcPr>
            <w:tcW w:w="737" w:type="dxa"/>
            <w:tcBorders>
              <w:left w:val="single" w:sz="4" w:space="0" w:color="auto"/>
              <w:right w:val="single" w:sz="4" w:space="0" w:color="auto"/>
            </w:tcBorders>
          </w:tcPr>
          <w:p w14:paraId="091B4850" w14:textId="77777777" w:rsidR="00BF46E1" w:rsidRPr="0041528A" w:rsidRDefault="00BF46E1" w:rsidP="00195D76">
            <w:pPr>
              <w:pStyle w:val="TAC"/>
            </w:pPr>
            <w:r w:rsidRPr="0041528A">
              <w:t>18</w:t>
            </w:r>
          </w:p>
        </w:tc>
        <w:tc>
          <w:tcPr>
            <w:tcW w:w="1282" w:type="dxa"/>
            <w:tcBorders>
              <w:left w:val="single" w:sz="4" w:space="0" w:color="auto"/>
              <w:right w:val="single" w:sz="4" w:space="0" w:color="auto"/>
            </w:tcBorders>
          </w:tcPr>
          <w:p w14:paraId="76B1E293"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214E267A" w14:textId="77777777" w:rsidR="00BF46E1" w:rsidRPr="0041528A" w:rsidRDefault="00BF46E1" w:rsidP="00195D76">
            <w:pPr>
              <w:pStyle w:val="TAL"/>
            </w:pPr>
            <w:r w:rsidRPr="0041528A">
              <w:t>The user verifies that the default Wap session is properly established.</w:t>
            </w:r>
            <w:r w:rsidRPr="0041528A">
              <w:br/>
              <w:t>The user shall attempt to close the browser or shall at least set the ME to the idle screen.</w:t>
            </w:r>
          </w:p>
        </w:tc>
        <w:tc>
          <w:tcPr>
            <w:tcW w:w="3776" w:type="dxa"/>
            <w:tcBorders>
              <w:left w:val="single" w:sz="4" w:space="0" w:color="auto"/>
              <w:right w:val="single" w:sz="4" w:space="0" w:color="auto"/>
            </w:tcBorders>
          </w:tcPr>
          <w:p w14:paraId="4E26E093" w14:textId="77777777" w:rsidR="00BF46E1" w:rsidRPr="0041528A" w:rsidRDefault="00BF46E1" w:rsidP="00195D76">
            <w:pPr>
              <w:pStyle w:val="TAL"/>
            </w:pPr>
          </w:p>
        </w:tc>
      </w:tr>
      <w:tr w:rsidR="00BF46E1" w:rsidRPr="0041528A" w14:paraId="61358BFE" w14:textId="77777777" w:rsidTr="00195D76">
        <w:trPr>
          <w:cantSplit/>
          <w:jc w:val="center"/>
        </w:trPr>
        <w:tc>
          <w:tcPr>
            <w:tcW w:w="737" w:type="dxa"/>
            <w:tcBorders>
              <w:left w:val="single" w:sz="4" w:space="0" w:color="auto"/>
              <w:right w:val="single" w:sz="4" w:space="0" w:color="auto"/>
            </w:tcBorders>
          </w:tcPr>
          <w:p w14:paraId="541658CE" w14:textId="77777777" w:rsidR="00BF46E1" w:rsidRPr="0041528A" w:rsidRDefault="00BF46E1" w:rsidP="00195D76">
            <w:pPr>
              <w:pStyle w:val="TAC"/>
            </w:pPr>
            <w:r w:rsidRPr="0041528A">
              <w:t>19</w:t>
            </w:r>
          </w:p>
        </w:tc>
        <w:tc>
          <w:tcPr>
            <w:tcW w:w="1282" w:type="dxa"/>
            <w:tcBorders>
              <w:left w:val="single" w:sz="4" w:space="0" w:color="auto"/>
              <w:right w:val="single" w:sz="4" w:space="0" w:color="auto"/>
            </w:tcBorders>
          </w:tcPr>
          <w:p w14:paraId="7859CA3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7AFE26C" w14:textId="77777777" w:rsidR="00BF46E1" w:rsidRPr="0041528A" w:rsidRDefault="00BF46E1" w:rsidP="00195D76">
            <w:pPr>
              <w:pStyle w:val="TAL"/>
            </w:pPr>
            <w:r w:rsidRPr="0041528A">
              <w:t>PROACTIVE COMMAND PENDING: LAUNCH BROWSER 5.8.1</w:t>
            </w:r>
          </w:p>
        </w:tc>
        <w:tc>
          <w:tcPr>
            <w:tcW w:w="3776" w:type="dxa"/>
            <w:tcBorders>
              <w:left w:val="single" w:sz="4" w:space="0" w:color="auto"/>
              <w:right w:val="single" w:sz="4" w:space="0" w:color="auto"/>
            </w:tcBorders>
          </w:tcPr>
          <w:p w14:paraId="218E0A80" w14:textId="77777777" w:rsidR="00BF46E1" w:rsidRPr="0041528A" w:rsidRDefault="00BF46E1" w:rsidP="00195D76">
            <w:pPr>
              <w:pStyle w:val="TAL"/>
            </w:pPr>
          </w:p>
        </w:tc>
      </w:tr>
      <w:tr w:rsidR="00BF46E1" w:rsidRPr="0041528A" w14:paraId="197CB297" w14:textId="77777777" w:rsidTr="00195D76">
        <w:trPr>
          <w:cantSplit/>
          <w:jc w:val="center"/>
        </w:trPr>
        <w:tc>
          <w:tcPr>
            <w:tcW w:w="737" w:type="dxa"/>
            <w:tcBorders>
              <w:left w:val="single" w:sz="4" w:space="0" w:color="auto"/>
              <w:right w:val="single" w:sz="4" w:space="0" w:color="auto"/>
            </w:tcBorders>
          </w:tcPr>
          <w:p w14:paraId="5E4871A7" w14:textId="77777777" w:rsidR="00BF46E1" w:rsidRPr="0041528A" w:rsidRDefault="00BF46E1" w:rsidP="00195D76">
            <w:pPr>
              <w:pStyle w:val="TAC"/>
            </w:pPr>
            <w:r w:rsidRPr="0041528A">
              <w:t>20</w:t>
            </w:r>
          </w:p>
        </w:tc>
        <w:tc>
          <w:tcPr>
            <w:tcW w:w="1282" w:type="dxa"/>
            <w:tcBorders>
              <w:left w:val="single" w:sz="4" w:space="0" w:color="auto"/>
              <w:right w:val="single" w:sz="4" w:space="0" w:color="auto"/>
            </w:tcBorders>
          </w:tcPr>
          <w:p w14:paraId="1C3D007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B47A52D"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3698A848" w14:textId="77777777" w:rsidR="00BF46E1" w:rsidRPr="0041528A" w:rsidRDefault="00BF46E1" w:rsidP="00195D76">
            <w:pPr>
              <w:pStyle w:val="TAL"/>
            </w:pPr>
          </w:p>
        </w:tc>
      </w:tr>
      <w:tr w:rsidR="00BF46E1" w:rsidRPr="0041528A" w14:paraId="0D8F73D9" w14:textId="77777777" w:rsidTr="00195D76">
        <w:trPr>
          <w:cantSplit/>
          <w:jc w:val="center"/>
        </w:trPr>
        <w:tc>
          <w:tcPr>
            <w:tcW w:w="737" w:type="dxa"/>
            <w:tcBorders>
              <w:left w:val="single" w:sz="4" w:space="0" w:color="auto"/>
              <w:right w:val="single" w:sz="4" w:space="0" w:color="auto"/>
            </w:tcBorders>
          </w:tcPr>
          <w:p w14:paraId="5FDC1BED" w14:textId="77777777" w:rsidR="00BF46E1" w:rsidRPr="0041528A" w:rsidRDefault="00BF46E1" w:rsidP="00195D76">
            <w:pPr>
              <w:pStyle w:val="TAC"/>
            </w:pPr>
            <w:r w:rsidRPr="0041528A">
              <w:t>21</w:t>
            </w:r>
          </w:p>
        </w:tc>
        <w:tc>
          <w:tcPr>
            <w:tcW w:w="1282" w:type="dxa"/>
            <w:tcBorders>
              <w:left w:val="single" w:sz="4" w:space="0" w:color="auto"/>
              <w:right w:val="single" w:sz="4" w:space="0" w:color="auto"/>
            </w:tcBorders>
          </w:tcPr>
          <w:p w14:paraId="1A28417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564616D" w14:textId="77777777" w:rsidR="00BF46E1" w:rsidRPr="0041528A" w:rsidRDefault="00BF46E1" w:rsidP="00195D76">
            <w:pPr>
              <w:pStyle w:val="TAL"/>
            </w:pPr>
            <w:r w:rsidRPr="0041528A">
              <w:t>PROACTIVE COMMAND: LAUNCH BROWSER 5.8.1</w:t>
            </w:r>
          </w:p>
        </w:tc>
        <w:tc>
          <w:tcPr>
            <w:tcW w:w="3776" w:type="dxa"/>
            <w:tcBorders>
              <w:left w:val="single" w:sz="4" w:space="0" w:color="auto"/>
              <w:right w:val="single" w:sz="4" w:space="0" w:color="auto"/>
            </w:tcBorders>
          </w:tcPr>
          <w:p w14:paraId="46FA5B5A"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0A177BF8" w14:textId="77777777" w:rsidTr="00195D76">
        <w:trPr>
          <w:cantSplit/>
          <w:jc w:val="center"/>
        </w:trPr>
        <w:tc>
          <w:tcPr>
            <w:tcW w:w="737" w:type="dxa"/>
            <w:tcBorders>
              <w:left w:val="single" w:sz="4" w:space="0" w:color="auto"/>
              <w:right w:val="single" w:sz="4" w:space="0" w:color="auto"/>
            </w:tcBorders>
          </w:tcPr>
          <w:p w14:paraId="535C11BD" w14:textId="77777777" w:rsidR="00BF46E1" w:rsidRPr="0041528A" w:rsidRDefault="00BF46E1" w:rsidP="00195D76">
            <w:pPr>
              <w:pStyle w:val="TAC"/>
            </w:pPr>
            <w:r w:rsidRPr="0041528A">
              <w:t>22</w:t>
            </w:r>
          </w:p>
        </w:tc>
        <w:tc>
          <w:tcPr>
            <w:tcW w:w="1282" w:type="dxa"/>
            <w:tcBorders>
              <w:left w:val="single" w:sz="4" w:space="0" w:color="auto"/>
              <w:right w:val="single" w:sz="4" w:space="0" w:color="auto"/>
            </w:tcBorders>
          </w:tcPr>
          <w:p w14:paraId="0E216B8F"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3281601"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23E10207" w14:textId="77777777" w:rsidR="00BF46E1" w:rsidRPr="0041528A" w:rsidRDefault="00BF46E1" w:rsidP="00195D76">
            <w:pPr>
              <w:pStyle w:val="TAL"/>
            </w:pPr>
            <w:r w:rsidRPr="0041528A">
              <w:t>[alpha identifier is displayed with underline on]</w:t>
            </w:r>
          </w:p>
        </w:tc>
      </w:tr>
      <w:tr w:rsidR="00BF46E1" w:rsidRPr="0041528A" w14:paraId="018222F2" w14:textId="77777777" w:rsidTr="00195D76">
        <w:trPr>
          <w:cantSplit/>
          <w:jc w:val="center"/>
        </w:trPr>
        <w:tc>
          <w:tcPr>
            <w:tcW w:w="737" w:type="dxa"/>
            <w:tcBorders>
              <w:left w:val="single" w:sz="4" w:space="0" w:color="auto"/>
              <w:right w:val="single" w:sz="4" w:space="0" w:color="auto"/>
            </w:tcBorders>
          </w:tcPr>
          <w:p w14:paraId="41FBA020" w14:textId="77777777" w:rsidR="00BF46E1" w:rsidRPr="0041528A" w:rsidRDefault="00BF46E1" w:rsidP="00195D76">
            <w:pPr>
              <w:pStyle w:val="TAC"/>
            </w:pPr>
            <w:r w:rsidRPr="0041528A">
              <w:t>23</w:t>
            </w:r>
          </w:p>
        </w:tc>
        <w:tc>
          <w:tcPr>
            <w:tcW w:w="1282" w:type="dxa"/>
            <w:tcBorders>
              <w:left w:val="single" w:sz="4" w:space="0" w:color="auto"/>
              <w:right w:val="single" w:sz="4" w:space="0" w:color="auto"/>
            </w:tcBorders>
          </w:tcPr>
          <w:p w14:paraId="6D3ACCF4"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03D5AAF9"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370CCF86" w14:textId="77777777" w:rsidR="00BF46E1" w:rsidRPr="0041528A" w:rsidRDefault="00BF46E1" w:rsidP="00195D76">
            <w:pPr>
              <w:pStyle w:val="TAL"/>
            </w:pPr>
            <w:r w:rsidRPr="0041528A">
              <w:t>[option: user confirmation]</w:t>
            </w:r>
          </w:p>
        </w:tc>
      </w:tr>
      <w:tr w:rsidR="00BF46E1" w:rsidRPr="0041528A" w14:paraId="16CB5385" w14:textId="77777777" w:rsidTr="00195D76">
        <w:trPr>
          <w:cantSplit/>
          <w:jc w:val="center"/>
        </w:trPr>
        <w:tc>
          <w:tcPr>
            <w:tcW w:w="737" w:type="dxa"/>
            <w:tcBorders>
              <w:left w:val="single" w:sz="4" w:space="0" w:color="auto"/>
              <w:right w:val="single" w:sz="4" w:space="0" w:color="auto"/>
            </w:tcBorders>
          </w:tcPr>
          <w:p w14:paraId="78835A87" w14:textId="77777777" w:rsidR="00BF46E1" w:rsidRPr="0041528A" w:rsidRDefault="00BF46E1" w:rsidP="00195D76">
            <w:pPr>
              <w:pStyle w:val="TAC"/>
            </w:pPr>
            <w:r w:rsidRPr="0041528A">
              <w:t>24</w:t>
            </w:r>
          </w:p>
        </w:tc>
        <w:tc>
          <w:tcPr>
            <w:tcW w:w="1282" w:type="dxa"/>
            <w:tcBorders>
              <w:left w:val="single" w:sz="4" w:space="0" w:color="auto"/>
              <w:right w:val="single" w:sz="4" w:space="0" w:color="auto"/>
            </w:tcBorders>
          </w:tcPr>
          <w:p w14:paraId="6234EB3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330CA97" w14:textId="77777777" w:rsidR="00BF46E1" w:rsidRPr="0041528A" w:rsidRDefault="00BF46E1" w:rsidP="00195D76">
            <w:pPr>
              <w:pStyle w:val="TAL"/>
            </w:pPr>
            <w:r w:rsidRPr="0041528A">
              <w:t>TERMINAL RESPONSE: LAUNCH BROWSER 5.8.1</w:t>
            </w:r>
          </w:p>
        </w:tc>
        <w:tc>
          <w:tcPr>
            <w:tcW w:w="3776" w:type="dxa"/>
            <w:tcBorders>
              <w:left w:val="single" w:sz="4" w:space="0" w:color="auto"/>
              <w:right w:val="single" w:sz="4" w:space="0" w:color="auto"/>
            </w:tcBorders>
          </w:tcPr>
          <w:p w14:paraId="21D8D760" w14:textId="77777777" w:rsidR="00BF46E1" w:rsidRPr="0041528A" w:rsidRDefault="00BF46E1" w:rsidP="00195D76">
            <w:pPr>
              <w:pStyle w:val="TAL"/>
            </w:pPr>
            <w:r w:rsidRPr="0041528A">
              <w:t>[Command performed successfully]</w:t>
            </w:r>
          </w:p>
        </w:tc>
      </w:tr>
      <w:tr w:rsidR="00BF46E1" w:rsidRPr="0041528A" w14:paraId="0B09EAAA" w14:textId="77777777" w:rsidTr="00195D76">
        <w:trPr>
          <w:cantSplit/>
          <w:jc w:val="center"/>
        </w:trPr>
        <w:tc>
          <w:tcPr>
            <w:tcW w:w="737" w:type="dxa"/>
            <w:tcBorders>
              <w:left w:val="single" w:sz="4" w:space="0" w:color="auto"/>
              <w:right w:val="single" w:sz="4" w:space="0" w:color="auto"/>
            </w:tcBorders>
          </w:tcPr>
          <w:p w14:paraId="114FE066" w14:textId="77777777" w:rsidR="00BF46E1" w:rsidRPr="0041528A" w:rsidRDefault="00BF46E1" w:rsidP="00195D76">
            <w:pPr>
              <w:pStyle w:val="TAC"/>
            </w:pPr>
            <w:r w:rsidRPr="0041528A">
              <w:t>25</w:t>
            </w:r>
          </w:p>
        </w:tc>
        <w:tc>
          <w:tcPr>
            <w:tcW w:w="1282" w:type="dxa"/>
            <w:tcBorders>
              <w:left w:val="single" w:sz="4" w:space="0" w:color="auto"/>
              <w:right w:val="single" w:sz="4" w:space="0" w:color="auto"/>
            </w:tcBorders>
          </w:tcPr>
          <w:p w14:paraId="40605CAE" w14:textId="77777777" w:rsidR="00BF46E1" w:rsidRPr="0041528A" w:rsidRDefault="00BF46E1" w:rsidP="00195D76">
            <w:pPr>
              <w:pStyle w:val="TAC"/>
            </w:pPr>
            <w:r w:rsidRPr="0041528A">
              <w:t xml:space="preserve">ME </w:t>
            </w:r>
            <w:r w:rsidRPr="0041528A">
              <w:sym w:font="Symbol" w:char="F0AE"/>
            </w:r>
            <w:r w:rsidRPr="0041528A">
              <w:t xml:space="preserve"> USS </w:t>
            </w:r>
          </w:p>
        </w:tc>
        <w:tc>
          <w:tcPr>
            <w:tcW w:w="2892" w:type="dxa"/>
            <w:tcBorders>
              <w:left w:val="single" w:sz="4" w:space="0" w:color="auto"/>
              <w:right w:val="single" w:sz="4" w:space="0" w:color="auto"/>
            </w:tcBorders>
          </w:tcPr>
          <w:p w14:paraId="4BD05ED2"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13D26F70"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0CB9818E" w14:textId="77777777" w:rsidTr="00195D76">
        <w:trPr>
          <w:cantSplit/>
          <w:jc w:val="center"/>
        </w:trPr>
        <w:tc>
          <w:tcPr>
            <w:tcW w:w="737" w:type="dxa"/>
            <w:tcBorders>
              <w:left w:val="single" w:sz="4" w:space="0" w:color="auto"/>
              <w:right w:val="single" w:sz="4" w:space="0" w:color="auto"/>
            </w:tcBorders>
          </w:tcPr>
          <w:p w14:paraId="167C4078" w14:textId="77777777" w:rsidR="00BF46E1" w:rsidRPr="0041528A" w:rsidRDefault="00BF46E1" w:rsidP="00195D76">
            <w:pPr>
              <w:pStyle w:val="TAC"/>
            </w:pPr>
            <w:r w:rsidRPr="0041528A">
              <w:t>26</w:t>
            </w:r>
          </w:p>
        </w:tc>
        <w:tc>
          <w:tcPr>
            <w:tcW w:w="1282" w:type="dxa"/>
            <w:tcBorders>
              <w:left w:val="single" w:sz="4" w:space="0" w:color="auto"/>
              <w:right w:val="single" w:sz="4" w:space="0" w:color="auto"/>
            </w:tcBorders>
          </w:tcPr>
          <w:p w14:paraId="37C204B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93C11D6"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0085166A" w14:textId="77777777" w:rsidR="00BF46E1" w:rsidRPr="0041528A" w:rsidRDefault="00BF46E1" w:rsidP="00195D76">
            <w:pPr>
              <w:pStyle w:val="TAL"/>
            </w:pPr>
          </w:p>
        </w:tc>
      </w:tr>
      <w:tr w:rsidR="00BF46E1" w:rsidRPr="0041528A" w14:paraId="5E400663" w14:textId="77777777" w:rsidTr="00195D76">
        <w:trPr>
          <w:cantSplit/>
          <w:jc w:val="center"/>
        </w:trPr>
        <w:tc>
          <w:tcPr>
            <w:tcW w:w="737" w:type="dxa"/>
            <w:tcBorders>
              <w:left w:val="single" w:sz="4" w:space="0" w:color="auto"/>
              <w:right w:val="single" w:sz="4" w:space="0" w:color="auto"/>
            </w:tcBorders>
          </w:tcPr>
          <w:p w14:paraId="43ABDC09" w14:textId="77777777" w:rsidR="00BF46E1" w:rsidRPr="0041528A" w:rsidRDefault="00BF46E1" w:rsidP="00195D76">
            <w:pPr>
              <w:pStyle w:val="TAC"/>
            </w:pPr>
            <w:r w:rsidRPr="0041528A">
              <w:lastRenderedPageBreak/>
              <w:t>27</w:t>
            </w:r>
          </w:p>
        </w:tc>
        <w:tc>
          <w:tcPr>
            <w:tcW w:w="1282" w:type="dxa"/>
            <w:tcBorders>
              <w:left w:val="single" w:sz="4" w:space="0" w:color="auto"/>
              <w:right w:val="single" w:sz="4" w:space="0" w:color="auto"/>
            </w:tcBorders>
          </w:tcPr>
          <w:p w14:paraId="33251422"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308229D4" w14:textId="77777777" w:rsidR="00BF46E1" w:rsidRPr="0041528A" w:rsidRDefault="00BF46E1" w:rsidP="00195D76">
            <w:pPr>
              <w:pStyle w:val="TAL"/>
            </w:pPr>
            <w:r w:rsidRPr="0041528A">
              <w:t>The user verifies that the default Wap session is properly established.</w:t>
            </w:r>
            <w:r w:rsidRPr="0041528A">
              <w:br/>
              <w:t>The user shall attempt to close the browser or shall at least set the ME to the idle screen.</w:t>
            </w:r>
          </w:p>
        </w:tc>
        <w:tc>
          <w:tcPr>
            <w:tcW w:w="3776" w:type="dxa"/>
            <w:tcBorders>
              <w:left w:val="single" w:sz="4" w:space="0" w:color="auto"/>
              <w:right w:val="single" w:sz="4" w:space="0" w:color="auto"/>
            </w:tcBorders>
          </w:tcPr>
          <w:p w14:paraId="0C8B7CD1" w14:textId="77777777" w:rsidR="00BF46E1" w:rsidRPr="0041528A" w:rsidRDefault="00BF46E1" w:rsidP="00195D76">
            <w:pPr>
              <w:pStyle w:val="TAL"/>
            </w:pPr>
          </w:p>
        </w:tc>
      </w:tr>
      <w:tr w:rsidR="00BF46E1" w:rsidRPr="0041528A" w14:paraId="13BD4A1E" w14:textId="77777777" w:rsidTr="00195D76">
        <w:trPr>
          <w:cantSplit/>
          <w:jc w:val="center"/>
        </w:trPr>
        <w:tc>
          <w:tcPr>
            <w:tcW w:w="737" w:type="dxa"/>
            <w:tcBorders>
              <w:left w:val="single" w:sz="4" w:space="0" w:color="auto"/>
              <w:right w:val="single" w:sz="4" w:space="0" w:color="auto"/>
            </w:tcBorders>
          </w:tcPr>
          <w:p w14:paraId="5941E119" w14:textId="77777777" w:rsidR="00BF46E1" w:rsidRPr="0041528A" w:rsidRDefault="00BF46E1" w:rsidP="00195D76">
            <w:pPr>
              <w:pStyle w:val="TAC"/>
            </w:pPr>
            <w:r w:rsidRPr="0041528A">
              <w:t>28</w:t>
            </w:r>
          </w:p>
        </w:tc>
        <w:tc>
          <w:tcPr>
            <w:tcW w:w="1282" w:type="dxa"/>
            <w:tcBorders>
              <w:left w:val="single" w:sz="4" w:space="0" w:color="auto"/>
              <w:right w:val="single" w:sz="4" w:space="0" w:color="auto"/>
            </w:tcBorders>
          </w:tcPr>
          <w:p w14:paraId="4F6573D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218FCCF" w14:textId="77777777" w:rsidR="00BF46E1" w:rsidRPr="0041528A" w:rsidRDefault="00BF46E1" w:rsidP="00195D76">
            <w:pPr>
              <w:pStyle w:val="TAL"/>
            </w:pPr>
            <w:r w:rsidRPr="0041528A">
              <w:t>PROACTIVE COMMAND PENDING: LAUNCH BROWSER 5.8.3</w:t>
            </w:r>
          </w:p>
        </w:tc>
        <w:tc>
          <w:tcPr>
            <w:tcW w:w="3776" w:type="dxa"/>
            <w:tcBorders>
              <w:left w:val="single" w:sz="4" w:space="0" w:color="auto"/>
              <w:right w:val="single" w:sz="4" w:space="0" w:color="auto"/>
            </w:tcBorders>
          </w:tcPr>
          <w:p w14:paraId="13A7498C" w14:textId="77777777" w:rsidR="00BF46E1" w:rsidRPr="0041528A" w:rsidRDefault="00BF46E1" w:rsidP="00195D76">
            <w:pPr>
              <w:pStyle w:val="TAL"/>
            </w:pPr>
          </w:p>
        </w:tc>
      </w:tr>
      <w:tr w:rsidR="00BF46E1" w:rsidRPr="0041528A" w14:paraId="3C003D55" w14:textId="77777777" w:rsidTr="00195D76">
        <w:trPr>
          <w:cantSplit/>
          <w:jc w:val="center"/>
        </w:trPr>
        <w:tc>
          <w:tcPr>
            <w:tcW w:w="737" w:type="dxa"/>
            <w:tcBorders>
              <w:left w:val="single" w:sz="4" w:space="0" w:color="auto"/>
              <w:right w:val="single" w:sz="4" w:space="0" w:color="auto"/>
            </w:tcBorders>
          </w:tcPr>
          <w:p w14:paraId="5FD12B9A" w14:textId="77777777" w:rsidR="00BF46E1" w:rsidRPr="0041528A" w:rsidRDefault="00BF46E1" w:rsidP="00195D76">
            <w:pPr>
              <w:pStyle w:val="TAC"/>
            </w:pPr>
            <w:r w:rsidRPr="0041528A">
              <w:t>29</w:t>
            </w:r>
          </w:p>
        </w:tc>
        <w:tc>
          <w:tcPr>
            <w:tcW w:w="1282" w:type="dxa"/>
            <w:tcBorders>
              <w:left w:val="single" w:sz="4" w:space="0" w:color="auto"/>
              <w:right w:val="single" w:sz="4" w:space="0" w:color="auto"/>
            </w:tcBorders>
          </w:tcPr>
          <w:p w14:paraId="7682907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9ECA65C"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56B6C068" w14:textId="77777777" w:rsidR="00BF46E1" w:rsidRPr="0041528A" w:rsidRDefault="00BF46E1" w:rsidP="00195D76">
            <w:pPr>
              <w:pStyle w:val="TAL"/>
            </w:pPr>
          </w:p>
        </w:tc>
      </w:tr>
      <w:tr w:rsidR="00BF46E1" w:rsidRPr="0041528A" w14:paraId="0AACA316" w14:textId="77777777" w:rsidTr="00195D76">
        <w:trPr>
          <w:cantSplit/>
          <w:jc w:val="center"/>
        </w:trPr>
        <w:tc>
          <w:tcPr>
            <w:tcW w:w="737" w:type="dxa"/>
            <w:tcBorders>
              <w:left w:val="single" w:sz="4" w:space="0" w:color="auto"/>
              <w:right w:val="single" w:sz="4" w:space="0" w:color="auto"/>
            </w:tcBorders>
          </w:tcPr>
          <w:p w14:paraId="703DC0C4" w14:textId="77777777" w:rsidR="00BF46E1" w:rsidRPr="0041528A" w:rsidRDefault="00BF46E1" w:rsidP="00195D76">
            <w:pPr>
              <w:pStyle w:val="TAC"/>
            </w:pPr>
            <w:r w:rsidRPr="0041528A">
              <w:t>30</w:t>
            </w:r>
          </w:p>
        </w:tc>
        <w:tc>
          <w:tcPr>
            <w:tcW w:w="1282" w:type="dxa"/>
            <w:tcBorders>
              <w:left w:val="single" w:sz="4" w:space="0" w:color="auto"/>
              <w:right w:val="single" w:sz="4" w:space="0" w:color="auto"/>
            </w:tcBorders>
          </w:tcPr>
          <w:p w14:paraId="0C1905B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6FCB6D0" w14:textId="77777777" w:rsidR="00BF46E1" w:rsidRPr="0041528A" w:rsidRDefault="00BF46E1" w:rsidP="00195D76">
            <w:pPr>
              <w:pStyle w:val="TAL"/>
            </w:pPr>
            <w:r w:rsidRPr="0041528A">
              <w:t>PROACTIVE COMMAND: LAUNCH BROWSER 5.8.3</w:t>
            </w:r>
          </w:p>
        </w:tc>
        <w:tc>
          <w:tcPr>
            <w:tcW w:w="3776" w:type="dxa"/>
            <w:tcBorders>
              <w:left w:val="single" w:sz="4" w:space="0" w:color="auto"/>
              <w:right w:val="single" w:sz="4" w:space="0" w:color="auto"/>
            </w:tcBorders>
          </w:tcPr>
          <w:p w14:paraId="17FE1D09"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1B07602E" w14:textId="77777777" w:rsidTr="00195D76">
        <w:trPr>
          <w:cantSplit/>
          <w:jc w:val="center"/>
        </w:trPr>
        <w:tc>
          <w:tcPr>
            <w:tcW w:w="737" w:type="dxa"/>
            <w:tcBorders>
              <w:left w:val="single" w:sz="4" w:space="0" w:color="auto"/>
              <w:right w:val="single" w:sz="4" w:space="0" w:color="auto"/>
            </w:tcBorders>
          </w:tcPr>
          <w:p w14:paraId="1BF93B0B" w14:textId="77777777" w:rsidR="00BF46E1" w:rsidRPr="0041528A" w:rsidRDefault="00BF46E1" w:rsidP="00195D76">
            <w:pPr>
              <w:pStyle w:val="TAC"/>
            </w:pPr>
            <w:r w:rsidRPr="0041528A">
              <w:t>31</w:t>
            </w:r>
          </w:p>
        </w:tc>
        <w:tc>
          <w:tcPr>
            <w:tcW w:w="1282" w:type="dxa"/>
            <w:tcBorders>
              <w:left w:val="single" w:sz="4" w:space="0" w:color="auto"/>
              <w:right w:val="single" w:sz="4" w:space="0" w:color="auto"/>
            </w:tcBorders>
          </w:tcPr>
          <w:p w14:paraId="435AC360"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C06246D"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62B02850" w14:textId="77777777" w:rsidR="00BF46E1" w:rsidRPr="0041528A" w:rsidRDefault="00BF46E1" w:rsidP="00195D76">
            <w:pPr>
              <w:pStyle w:val="TAL"/>
            </w:pPr>
            <w:r w:rsidRPr="0041528A">
              <w:t>[alpha identifier is displayed with underline off]</w:t>
            </w:r>
          </w:p>
        </w:tc>
      </w:tr>
      <w:tr w:rsidR="00BF46E1" w:rsidRPr="0041528A" w14:paraId="43ACE645" w14:textId="77777777" w:rsidTr="00195D76">
        <w:trPr>
          <w:cantSplit/>
          <w:jc w:val="center"/>
        </w:trPr>
        <w:tc>
          <w:tcPr>
            <w:tcW w:w="737" w:type="dxa"/>
            <w:tcBorders>
              <w:left w:val="single" w:sz="4" w:space="0" w:color="auto"/>
              <w:right w:val="single" w:sz="4" w:space="0" w:color="auto"/>
            </w:tcBorders>
          </w:tcPr>
          <w:p w14:paraId="05017365" w14:textId="77777777" w:rsidR="00BF46E1" w:rsidRPr="0041528A" w:rsidRDefault="00BF46E1" w:rsidP="00195D76">
            <w:pPr>
              <w:pStyle w:val="TAC"/>
            </w:pPr>
            <w:r w:rsidRPr="0041528A">
              <w:t>32</w:t>
            </w:r>
          </w:p>
        </w:tc>
        <w:tc>
          <w:tcPr>
            <w:tcW w:w="1282" w:type="dxa"/>
            <w:tcBorders>
              <w:left w:val="single" w:sz="4" w:space="0" w:color="auto"/>
              <w:right w:val="single" w:sz="4" w:space="0" w:color="auto"/>
            </w:tcBorders>
          </w:tcPr>
          <w:p w14:paraId="23B4A363"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63ECE18F"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11960790" w14:textId="77777777" w:rsidR="00BF46E1" w:rsidRPr="0041528A" w:rsidRDefault="00BF46E1" w:rsidP="00195D76">
            <w:pPr>
              <w:pStyle w:val="TAL"/>
            </w:pPr>
            <w:r w:rsidRPr="0041528A">
              <w:t>[option: user confirmation]</w:t>
            </w:r>
          </w:p>
        </w:tc>
      </w:tr>
      <w:tr w:rsidR="00BF46E1" w:rsidRPr="0041528A" w14:paraId="064F65B1" w14:textId="77777777" w:rsidTr="00195D76">
        <w:trPr>
          <w:cantSplit/>
          <w:jc w:val="center"/>
        </w:trPr>
        <w:tc>
          <w:tcPr>
            <w:tcW w:w="737" w:type="dxa"/>
            <w:tcBorders>
              <w:left w:val="single" w:sz="4" w:space="0" w:color="auto"/>
              <w:right w:val="single" w:sz="4" w:space="0" w:color="auto"/>
            </w:tcBorders>
          </w:tcPr>
          <w:p w14:paraId="5B0ABF6E" w14:textId="77777777" w:rsidR="00BF46E1" w:rsidRPr="0041528A" w:rsidRDefault="00BF46E1" w:rsidP="00195D76">
            <w:pPr>
              <w:pStyle w:val="TAC"/>
            </w:pPr>
            <w:r w:rsidRPr="0041528A">
              <w:t>33</w:t>
            </w:r>
          </w:p>
        </w:tc>
        <w:tc>
          <w:tcPr>
            <w:tcW w:w="1282" w:type="dxa"/>
            <w:tcBorders>
              <w:left w:val="single" w:sz="4" w:space="0" w:color="auto"/>
              <w:right w:val="single" w:sz="4" w:space="0" w:color="auto"/>
            </w:tcBorders>
          </w:tcPr>
          <w:p w14:paraId="465EBB0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B3A9E44" w14:textId="77777777" w:rsidR="00BF46E1" w:rsidRPr="0041528A" w:rsidRDefault="00BF46E1" w:rsidP="00195D76">
            <w:pPr>
              <w:pStyle w:val="TAL"/>
            </w:pPr>
            <w:r w:rsidRPr="0041528A">
              <w:t>TERMINAL RESPONSE: LAUNCH BROWSER 5.8.1</w:t>
            </w:r>
          </w:p>
        </w:tc>
        <w:tc>
          <w:tcPr>
            <w:tcW w:w="3776" w:type="dxa"/>
            <w:tcBorders>
              <w:left w:val="single" w:sz="4" w:space="0" w:color="auto"/>
              <w:right w:val="single" w:sz="4" w:space="0" w:color="auto"/>
            </w:tcBorders>
          </w:tcPr>
          <w:p w14:paraId="52D6678D" w14:textId="77777777" w:rsidR="00BF46E1" w:rsidRPr="0041528A" w:rsidRDefault="00BF46E1" w:rsidP="00195D76">
            <w:pPr>
              <w:pStyle w:val="TAL"/>
            </w:pPr>
            <w:r w:rsidRPr="0041528A">
              <w:t>[Command performed successfully]</w:t>
            </w:r>
          </w:p>
        </w:tc>
      </w:tr>
      <w:tr w:rsidR="00BF46E1" w:rsidRPr="0041528A" w14:paraId="08B1E34A" w14:textId="77777777" w:rsidTr="00195D76">
        <w:trPr>
          <w:cantSplit/>
          <w:jc w:val="center"/>
        </w:trPr>
        <w:tc>
          <w:tcPr>
            <w:tcW w:w="737" w:type="dxa"/>
            <w:tcBorders>
              <w:left w:val="single" w:sz="4" w:space="0" w:color="auto"/>
              <w:right w:val="single" w:sz="4" w:space="0" w:color="auto"/>
            </w:tcBorders>
          </w:tcPr>
          <w:p w14:paraId="2EFCE622" w14:textId="77777777" w:rsidR="00BF46E1" w:rsidRPr="0041528A" w:rsidRDefault="00BF46E1" w:rsidP="00195D76">
            <w:pPr>
              <w:pStyle w:val="TAC"/>
            </w:pPr>
            <w:r w:rsidRPr="0041528A">
              <w:t>34</w:t>
            </w:r>
          </w:p>
        </w:tc>
        <w:tc>
          <w:tcPr>
            <w:tcW w:w="1282" w:type="dxa"/>
            <w:tcBorders>
              <w:left w:val="single" w:sz="4" w:space="0" w:color="auto"/>
              <w:right w:val="single" w:sz="4" w:space="0" w:color="auto"/>
            </w:tcBorders>
          </w:tcPr>
          <w:p w14:paraId="37156DFC" w14:textId="77777777" w:rsidR="00BF46E1" w:rsidRPr="0041528A" w:rsidRDefault="00BF46E1" w:rsidP="00195D76">
            <w:pPr>
              <w:pStyle w:val="TAC"/>
            </w:pPr>
            <w:r w:rsidRPr="0041528A">
              <w:t xml:space="preserve">ME </w:t>
            </w:r>
            <w:r w:rsidRPr="0041528A">
              <w:sym w:font="Symbol" w:char="F0AE"/>
            </w:r>
            <w:r w:rsidRPr="0041528A">
              <w:t xml:space="preserve"> USS </w:t>
            </w:r>
          </w:p>
        </w:tc>
        <w:tc>
          <w:tcPr>
            <w:tcW w:w="2892" w:type="dxa"/>
            <w:tcBorders>
              <w:left w:val="single" w:sz="4" w:space="0" w:color="auto"/>
              <w:right w:val="single" w:sz="4" w:space="0" w:color="auto"/>
            </w:tcBorders>
          </w:tcPr>
          <w:p w14:paraId="4C2928E6"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6212DCEA"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169A5A1D" w14:textId="77777777" w:rsidTr="00195D76">
        <w:trPr>
          <w:cantSplit/>
          <w:jc w:val="center"/>
        </w:trPr>
        <w:tc>
          <w:tcPr>
            <w:tcW w:w="737" w:type="dxa"/>
            <w:tcBorders>
              <w:left w:val="single" w:sz="4" w:space="0" w:color="auto"/>
              <w:right w:val="single" w:sz="4" w:space="0" w:color="auto"/>
            </w:tcBorders>
          </w:tcPr>
          <w:p w14:paraId="2B693F0A" w14:textId="77777777" w:rsidR="00BF46E1" w:rsidRPr="0041528A" w:rsidRDefault="00BF46E1" w:rsidP="00195D76">
            <w:pPr>
              <w:pStyle w:val="TAC"/>
            </w:pPr>
            <w:r w:rsidRPr="0041528A">
              <w:t>35</w:t>
            </w:r>
          </w:p>
        </w:tc>
        <w:tc>
          <w:tcPr>
            <w:tcW w:w="1282" w:type="dxa"/>
            <w:tcBorders>
              <w:left w:val="single" w:sz="4" w:space="0" w:color="auto"/>
              <w:right w:val="single" w:sz="4" w:space="0" w:color="auto"/>
            </w:tcBorders>
          </w:tcPr>
          <w:p w14:paraId="7FA41C1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5D6F77F"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32E1AC43" w14:textId="77777777" w:rsidR="00BF46E1" w:rsidRPr="0041528A" w:rsidRDefault="00BF46E1" w:rsidP="00195D76">
            <w:pPr>
              <w:pStyle w:val="TAL"/>
            </w:pPr>
          </w:p>
        </w:tc>
      </w:tr>
      <w:tr w:rsidR="00BF46E1" w:rsidRPr="0041528A" w14:paraId="4DD19C2B" w14:textId="77777777" w:rsidTr="00195D76">
        <w:trPr>
          <w:cantSplit/>
          <w:jc w:val="center"/>
        </w:trPr>
        <w:tc>
          <w:tcPr>
            <w:tcW w:w="737" w:type="dxa"/>
            <w:tcBorders>
              <w:left w:val="single" w:sz="4" w:space="0" w:color="auto"/>
              <w:bottom w:val="single" w:sz="4" w:space="0" w:color="auto"/>
              <w:right w:val="single" w:sz="4" w:space="0" w:color="auto"/>
            </w:tcBorders>
          </w:tcPr>
          <w:p w14:paraId="3A7FC0DC" w14:textId="77777777" w:rsidR="00BF46E1" w:rsidRPr="0041528A" w:rsidRDefault="00BF46E1" w:rsidP="00195D76">
            <w:pPr>
              <w:pStyle w:val="TAC"/>
            </w:pPr>
            <w:r w:rsidRPr="0041528A">
              <w:t>36</w:t>
            </w:r>
          </w:p>
        </w:tc>
        <w:tc>
          <w:tcPr>
            <w:tcW w:w="1282" w:type="dxa"/>
            <w:tcBorders>
              <w:left w:val="single" w:sz="4" w:space="0" w:color="auto"/>
              <w:bottom w:val="single" w:sz="4" w:space="0" w:color="auto"/>
              <w:right w:val="single" w:sz="4" w:space="0" w:color="auto"/>
            </w:tcBorders>
          </w:tcPr>
          <w:p w14:paraId="521685D9"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bottom w:val="single" w:sz="4" w:space="0" w:color="auto"/>
              <w:right w:val="single" w:sz="4" w:space="0" w:color="auto"/>
            </w:tcBorders>
          </w:tcPr>
          <w:p w14:paraId="4519AC13" w14:textId="77777777" w:rsidR="00BF46E1" w:rsidRPr="0041528A" w:rsidRDefault="00BF46E1" w:rsidP="00195D76">
            <w:pPr>
              <w:pStyle w:val="TAL"/>
            </w:pPr>
            <w:r w:rsidRPr="0041528A">
              <w:t>The user verifies that the default Wap session is properly established.</w:t>
            </w:r>
          </w:p>
        </w:tc>
        <w:tc>
          <w:tcPr>
            <w:tcW w:w="3776" w:type="dxa"/>
            <w:tcBorders>
              <w:left w:val="single" w:sz="4" w:space="0" w:color="auto"/>
              <w:bottom w:val="single" w:sz="4" w:space="0" w:color="auto"/>
              <w:right w:val="single" w:sz="4" w:space="0" w:color="auto"/>
            </w:tcBorders>
          </w:tcPr>
          <w:p w14:paraId="04EB315E" w14:textId="77777777" w:rsidR="00BF46E1" w:rsidRPr="0041528A" w:rsidRDefault="00BF46E1" w:rsidP="00195D76">
            <w:pPr>
              <w:pStyle w:val="TAL"/>
            </w:pPr>
          </w:p>
        </w:tc>
      </w:tr>
    </w:tbl>
    <w:p w14:paraId="7D610039" w14:textId="77777777" w:rsidR="00BF46E1" w:rsidRPr="0041528A" w:rsidRDefault="00BF46E1" w:rsidP="00BF46E1"/>
    <w:p w14:paraId="0D528C69" w14:textId="77777777" w:rsidR="00BF46E1" w:rsidRPr="0041528A" w:rsidRDefault="00BF46E1" w:rsidP="00BF46E1">
      <w:r w:rsidRPr="0041528A">
        <w:t>PROACTIVE COMMAND: LAUNCH BROWSER 5.8.1</w:t>
      </w:r>
    </w:p>
    <w:p w14:paraId="32E15BCE" w14:textId="77777777" w:rsidR="00BF46E1" w:rsidRPr="0041528A" w:rsidRDefault="00BF46E1" w:rsidP="00BF46E1">
      <w:r w:rsidRPr="0041528A">
        <w:t>Logically:</w:t>
      </w:r>
    </w:p>
    <w:p w14:paraId="0A8BC881" w14:textId="77777777" w:rsidR="00BF46E1" w:rsidRPr="0041528A" w:rsidRDefault="00BF46E1" w:rsidP="0041528A">
      <w:pPr>
        <w:pStyle w:val="EW"/>
      </w:pPr>
      <w:r w:rsidRPr="0041528A">
        <w:t>Command details</w:t>
      </w:r>
    </w:p>
    <w:p w14:paraId="2F97A819" w14:textId="77777777" w:rsidR="00BF46E1" w:rsidRPr="0041528A" w:rsidRDefault="00BF46E1" w:rsidP="0041528A">
      <w:pPr>
        <w:pStyle w:val="EW"/>
      </w:pPr>
      <w:r w:rsidRPr="0041528A">
        <w:tab/>
        <w:t>Command number:</w:t>
      </w:r>
      <w:r w:rsidRPr="0041528A">
        <w:tab/>
        <w:t>1</w:t>
      </w:r>
    </w:p>
    <w:p w14:paraId="68189980" w14:textId="77777777" w:rsidR="00BF46E1" w:rsidRPr="0041528A" w:rsidRDefault="00BF46E1" w:rsidP="0041528A">
      <w:pPr>
        <w:pStyle w:val="EW"/>
      </w:pPr>
      <w:r w:rsidRPr="0041528A">
        <w:tab/>
        <w:t>Command type:</w:t>
      </w:r>
      <w:r w:rsidRPr="0041528A">
        <w:tab/>
        <w:t>LAUNCH BROWSER</w:t>
      </w:r>
    </w:p>
    <w:p w14:paraId="12C5BC36" w14:textId="77777777" w:rsidR="00BF46E1" w:rsidRPr="0041528A" w:rsidRDefault="00BF46E1" w:rsidP="0041528A">
      <w:pPr>
        <w:pStyle w:val="EW"/>
      </w:pPr>
      <w:r w:rsidRPr="0041528A">
        <w:tab/>
        <w:t>Command qualifier:</w:t>
      </w:r>
      <w:r w:rsidRPr="0041528A">
        <w:tab/>
        <w:t>launch browser, if not already launched</w:t>
      </w:r>
    </w:p>
    <w:p w14:paraId="46D22EFF" w14:textId="77777777" w:rsidR="00BF46E1" w:rsidRPr="0041528A" w:rsidRDefault="00BF46E1" w:rsidP="0041528A">
      <w:pPr>
        <w:pStyle w:val="EW"/>
      </w:pPr>
      <w:r w:rsidRPr="0041528A">
        <w:t>Device identities</w:t>
      </w:r>
    </w:p>
    <w:p w14:paraId="0861BC24" w14:textId="77777777" w:rsidR="00BF46E1" w:rsidRPr="0041528A" w:rsidRDefault="00BF46E1" w:rsidP="0041528A">
      <w:pPr>
        <w:pStyle w:val="EW"/>
      </w:pPr>
      <w:r w:rsidRPr="0041528A">
        <w:tab/>
        <w:t>Source device:</w:t>
      </w:r>
      <w:r w:rsidRPr="0041528A">
        <w:tab/>
        <w:t>UICC</w:t>
      </w:r>
    </w:p>
    <w:p w14:paraId="287B59D7" w14:textId="77777777" w:rsidR="00BF46E1" w:rsidRPr="0041528A" w:rsidRDefault="00BF46E1" w:rsidP="0041528A">
      <w:pPr>
        <w:pStyle w:val="EW"/>
      </w:pPr>
      <w:r w:rsidRPr="0041528A">
        <w:tab/>
        <w:t>Destination device:</w:t>
      </w:r>
      <w:r w:rsidRPr="0041528A">
        <w:tab/>
        <w:t>ME</w:t>
      </w:r>
    </w:p>
    <w:p w14:paraId="1F325FC1" w14:textId="77777777" w:rsidR="00BF46E1" w:rsidRPr="0041528A" w:rsidRDefault="00BF46E1" w:rsidP="0041528A">
      <w:pPr>
        <w:pStyle w:val="EW"/>
      </w:pPr>
      <w:r w:rsidRPr="0041528A">
        <w:tab/>
        <w:t>URL</w:t>
      </w:r>
      <w:r w:rsidRPr="0041528A">
        <w:tab/>
      </w:r>
      <w:hyperlink r:id="rId36"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6A903000" w14:textId="77777777" w:rsidR="00BF46E1" w:rsidRPr="0041528A" w:rsidRDefault="00BF46E1" w:rsidP="0041528A">
      <w:pPr>
        <w:pStyle w:val="EW"/>
      </w:pPr>
      <w:r w:rsidRPr="0041528A">
        <w:t>Alpha Identifier</w:t>
      </w:r>
      <w:r w:rsidRPr="0041528A">
        <w:tab/>
        <w:t>"Defined URL 1"</w:t>
      </w:r>
    </w:p>
    <w:p w14:paraId="388E5561" w14:textId="77777777" w:rsidR="00BF46E1" w:rsidRPr="0041528A" w:rsidRDefault="00BF46E1" w:rsidP="0041528A">
      <w:pPr>
        <w:pStyle w:val="EW"/>
      </w:pPr>
      <w:r w:rsidRPr="0041528A">
        <w:t>Text Attribute</w:t>
      </w:r>
    </w:p>
    <w:p w14:paraId="476E3ADC" w14:textId="77777777" w:rsidR="00BF46E1" w:rsidRPr="0041528A" w:rsidRDefault="00BF46E1" w:rsidP="0041528A">
      <w:pPr>
        <w:pStyle w:val="EW"/>
      </w:pPr>
      <w:r w:rsidRPr="0041528A">
        <w:tab/>
        <w:t>Formatting position:</w:t>
      </w:r>
      <w:r w:rsidRPr="0041528A">
        <w:tab/>
        <w:t>0</w:t>
      </w:r>
    </w:p>
    <w:p w14:paraId="6AD4F4D8" w14:textId="77777777" w:rsidR="00BF46E1" w:rsidRPr="0041528A" w:rsidRDefault="00BF46E1" w:rsidP="0041528A">
      <w:pPr>
        <w:pStyle w:val="EW"/>
      </w:pPr>
      <w:r w:rsidRPr="0041528A">
        <w:tab/>
        <w:t>Formatting length:</w:t>
      </w:r>
      <w:r w:rsidRPr="0041528A">
        <w:tab/>
        <w:t>13</w:t>
      </w:r>
    </w:p>
    <w:p w14:paraId="06C1E407" w14:textId="77777777" w:rsidR="00BF46E1" w:rsidRPr="0041528A" w:rsidRDefault="00BF46E1" w:rsidP="0041528A">
      <w:pPr>
        <w:pStyle w:val="EW"/>
      </w:pPr>
      <w:r w:rsidRPr="0041528A">
        <w:tab/>
        <w:t>Formatting mode:</w:t>
      </w:r>
      <w:r w:rsidRPr="0041528A">
        <w:tab/>
        <w:t>Left Alignment, Normal Font, Bold Off, Italic Off, Underline On, Strikethrough Off</w:t>
      </w:r>
    </w:p>
    <w:p w14:paraId="5755A733" w14:textId="77777777" w:rsidR="00BF46E1" w:rsidRPr="0041528A" w:rsidRDefault="00BF46E1" w:rsidP="0041528A">
      <w:pPr>
        <w:pStyle w:val="EX"/>
      </w:pPr>
      <w:r w:rsidRPr="0041528A">
        <w:t>Colour:</w:t>
      </w:r>
      <w:r w:rsidRPr="0041528A">
        <w:tab/>
        <w:t>Dark Green Foreground, Bright Yellow Background</w:t>
      </w:r>
    </w:p>
    <w:p w14:paraId="0BFC3462" w14:textId="77777777" w:rsidR="00BF46E1" w:rsidRPr="0041528A" w:rsidRDefault="00BF46E1" w:rsidP="00BF46E1">
      <w:r w:rsidRPr="0041528A">
        <w:t>Coding:</w:t>
      </w:r>
    </w:p>
    <w:p w14:paraId="657259C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68732A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EEC3B9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7B7883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6F291C2"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2CE943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A1912E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EF699E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57B3466"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6295DBB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A1B9B5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023C6A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788D14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6D17E1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DE0075C" w14:textId="77777777" w:rsidR="00BF46E1" w:rsidRPr="0041528A" w:rsidRDefault="00BF46E1" w:rsidP="00195D76">
            <w:pPr>
              <w:pStyle w:val="TAC"/>
            </w:pPr>
            <w:r w:rsidRPr="0041528A">
              <w:t>31</w:t>
            </w:r>
          </w:p>
        </w:tc>
      </w:tr>
      <w:tr w:rsidR="00BF46E1" w:rsidRPr="0041528A" w14:paraId="2E059BEF" w14:textId="77777777" w:rsidTr="00195D76">
        <w:trPr>
          <w:jc w:val="center"/>
        </w:trPr>
        <w:tc>
          <w:tcPr>
            <w:tcW w:w="1134" w:type="dxa"/>
            <w:tcBorders>
              <w:right w:val="single" w:sz="4" w:space="0" w:color="auto"/>
            </w:tcBorders>
          </w:tcPr>
          <w:p w14:paraId="1BB02A6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056BE07"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2AC4F6E0"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613FAB2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296688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F3445E7"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536A805D"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37CB5AA2"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0F60D371"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109C60AF"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A35C9C0"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C89C315"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C0DF1E5" w14:textId="77777777" w:rsidR="00BF46E1" w:rsidRPr="0041528A" w:rsidRDefault="00BF46E1" w:rsidP="00195D76">
            <w:pPr>
              <w:pStyle w:val="TAC"/>
            </w:pPr>
            <w:r w:rsidRPr="0041528A">
              <w:t>2E</w:t>
            </w:r>
          </w:p>
        </w:tc>
      </w:tr>
      <w:tr w:rsidR="00BF46E1" w:rsidRPr="0041528A" w14:paraId="3129E07B" w14:textId="77777777" w:rsidTr="00195D76">
        <w:trPr>
          <w:jc w:val="center"/>
        </w:trPr>
        <w:tc>
          <w:tcPr>
            <w:tcW w:w="1134" w:type="dxa"/>
            <w:tcBorders>
              <w:right w:val="single" w:sz="4" w:space="0" w:color="auto"/>
            </w:tcBorders>
          </w:tcPr>
          <w:p w14:paraId="283BED1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E02D629"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6DDE97B7"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0F6F49DC"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3B71327F"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00AB071C"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3C3C6FE6"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759DA345"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3B8D75C5"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3CEBC907"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3C8BEFCE"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F7B78A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ED01E5F" w14:textId="77777777" w:rsidR="00BF46E1" w:rsidRPr="0041528A" w:rsidRDefault="00BF46E1" w:rsidP="00195D76">
            <w:pPr>
              <w:pStyle w:val="TAC"/>
            </w:pPr>
            <w:r w:rsidRPr="0041528A">
              <w:t>66</w:t>
            </w:r>
          </w:p>
        </w:tc>
      </w:tr>
      <w:tr w:rsidR="00BF46E1" w:rsidRPr="0041528A" w14:paraId="78755CA9" w14:textId="77777777" w:rsidTr="00195D76">
        <w:trPr>
          <w:jc w:val="center"/>
        </w:trPr>
        <w:tc>
          <w:tcPr>
            <w:tcW w:w="1134" w:type="dxa"/>
            <w:tcBorders>
              <w:right w:val="single" w:sz="4" w:space="0" w:color="auto"/>
            </w:tcBorders>
          </w:tcPr>
          <w:p w14:paraId="2E958A7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9EE4236"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46EEDEF"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EAA94E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11F7321"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E90939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B7A5F65"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00AA7C3D"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276CDBC5"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1637E37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91E3BD5"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17EA5CA5"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4F0E45C" w14:textId="77777777" w:rsidR="00BF46E1" w:rsidRPr="0041528A" w:rsidRDefault="00BF46E1" w:rsidP="00195D76">
            <w:pPr>
              <w:pStyle w:val="TAC"/>
            </w:pPr>
            <w:r w:rsidRPr="0041528A">
              <w:t>04</w:t>
            </w:r>
          </w:p>
        </w:tc>
      </w:tr>
      <w:tr w:rsidR="00BF46E1" w:rsidRPr="0041528A" w14:paraId="6CE7344D" w14:textId="77777777" w:rsidTr="00195D76">
        <w:trPr>
          <w:jc w:val="center"/>
        </w:trPr>
        <w:tc>
          <w:tcPr>
            <w:tcW w:w="1134" w:type="dxa"/>
            <w:tcBorders>
              <w:right w:val="single" w:sz="4" w:space="0" w:color="auto"/>
            </w:tcBorders>
          </w:tcPr>
          <w:p w14:paraId="4970A4E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173D05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30D8FCC"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A52634C"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55B825E9" w14:textId="77777777" w:rsidR="00BF46E1" w:rsidRPr="0041528A" w:rsidRDefault="00BF46E1" w:rsidP="00195D76">
            <w:pPr>
              <w:pStyle w:val="TAC"/>
            </w:pPr>
            <w:r w:rsidRPr="0041528A">
              <w:t>B4</w:t>
            </w:r>
          </w:p>
        </w:tc>
        <w:tc>
          <w:tcPr>
            <w:tcW w:w="567" w:type="dxa"/>
            <w:tcBorders>
              <w:top w:val="single" w:sz="4" w:space="0" w:color="auto"/>
              <w:left w:val="single" w:sz="4" w:space="0" w:color="auto"/>
            </w:tcBorders>
          </w:tcPr>
          <w:p w14:paraId="14934A8B" w14:textId="77777777" w:rsidR="00BF46E1" w:rsidRPr="0041528A" w:rsidRDefault="00BF46E1" w:rsidP="00195D76">
            <w:pPr>
              <w:pStyle w:val="TAC"/>
            </w:pPr>
          </w:p>
        </w:tc>
        <w:tc>
          <w:tcPr>
            <w:tcW w:w="567" w:type="dxa"/>
            <w:tcBorders>
              <w:top w:val="single" w:sz="4" w:space="0" w:color="auto"/>
            </w:tcBorders>
          </w:tcPr>
          <w:p w14:paraId="719F6360" w14:textId="77777777" w:rsidR="00BF46E1" w:rsidRPr="0041528A" w:rsidRDefault="00BF46E1" w:rsidP="00195D76">
            <w:pPr>
              <w:pStyle w:val="TAC"/>
            </w:pPr>
          </w:p>
        </w:tc>
        <w:tc>
          <w:tcPr>
            <w:tcW w:w="567" w:type="dxa"/>
            <w:tcBorders>
              <w:top w:val="single" w:sz="4" w:space="0" w:color="auto"/>
            </w:tcBorders>
          </w:tcPr>
          <w:p w14:paraId="0AB45283" w14:textId="77777777" w:rsidR="00BF46E1" w:rsidRPr="0041528A" w:rsidRDefault="00BF46E1" w:rsidP="00195D76">
            <w:pPr>
              <w:pStyle w:val="TAC"/>
            </w:pPr>
          </w:p>
        </w:tc>
        <w:tc>
          <w:tcPr>
            <w:tcW w:w="567" w:type="dxa"/>
            <w:tcBorders>
              <w:top w:val="single" w:sz="4" w:space="0" w:color="auto"/>
            </w:tcBorders>
          </w:tcPr>
          <w:p w14:paraId="42CE3026" w14:textId="77777777" w:rsidR="00BF46E1" w:rsidRPr="0041528A" w:rsidRDefault="00BF46E1" w:rsidP="00195D76">
            <w:pPr>
              <w:pStyle w:val="TAC"/>
            </w:pPr>
          </w:p>
        </w:tc>
        <w:tc>
          <w:tcPr>
            <w:tcW w:w="567" w:type="dxa"/>
            <w:tcBorders>
              <w:top w:val="single" w:sz="4" w:space="0" w:color="auto"/>
            </w:tcBorders>
          </w:tcPr>
          <w:p w14:paraId="7B1A035C" w14:textId="77777777" w:rsidR="00BF46E1" w:rsidRPr="0041528A" w:rsidRDefault="00BF46E1" w:rsidP="00195D76">
            <w:pPr>
              <w:pStyle w:val="TAC"/>
            </w:pPr>
          </w:p>
        </w:tc>
        <w:tc>
          <w:tcPr>
            <w:tcW w:w="567" w:type="dxa"/>
            <w:tcBorders>
              <w:top w:val="single" w:sz="4" w:space="0" w:color="auto"/>
            </w:tcBorders>
          </w:tcPr>
          <w:p w14:paraId="2FFFCD4B" w14:textId="77777777" w:rsidR="00BF46E1" w:rsidRPr="0041528A" w:rsidRDefault="00BF46E1" w:rsidP="00195D76">
            <w:pPr>
              <w:pStyle w:val="TAC"/>
            </w:pPr>
          </w:p>
        </w:tc>
        <w:tc>
          <w:tcPr>
            <w:tcW w:w="567" w:type="dxa"/>
            <w:tcBorders>
              <w:top w:val="single" w:sz="4" w:space="0" w:color="auto"/>
            </w:tcBorders>
          </w:tcPr>
          <w:p w14:paraId="03738D3E" w14:textId="77777777" w:rsidR="00BF46E1" w:rsidRPr="0041528A" w:rsidRDefault="00BF46E1" w:rsidP="00195D76">
            <w:pPr>
              <w:pStyle w:val="TAC"/>
            </w:pPr>
          </w:p>
        </w:tc>
        <w:tc>
          <w:tcPr>
            <w:tcW w:w="567" w:type="dxa"/>
            <w:tcBorders>
              <w:top w:val="single" w:sz="4" w:space="0" w:color="auto"/>
            </w:tcBorders>
          </w:tcPr>
          <w:p w14:paraId="02FE3295" w14:textId="77777777" w:rsidR="00BF46E1" w:rsidRPr="0041528A" w:rsidRDefault="00BF46E1" w:rsidP="00195D76">
            <w:pPr>
              <w:pStyle w:val="TAC"/>
            </w:pPr>
          </w:p>
        </w:tc>
      </w:tr>
    </w:tbl>
    <w:p w14:paraId="7CCE5453" w14:textId="77777777" w:rsidR="00BF46E1" w:rsidRPr="0041528A" w:rsidRDefault="00BF46E1" w:rsidP="00BF46E1"/>
    <w:p w14:paraId="1285E9B8" w14:textId="77777777" w:rsidR="00BF46E1" w:rsidRPr="0041528A" w:rsidRDefault="00BF46E1" w:rsidP="00BF46E1">
      <w:r w:rsidRPr="0041528A">
        <w:t>PROACTIVE COMMAND: LAUNCH BROWSER 5.8.2</w:t>
      </w:r>
    </w:p>
    <w:p w14:paraId="3663EB2C" w14:textId="77777777" w:rsidR="00BF46E1" w:rsidRPr="0041528A" w:rsidRDefault="00BF46E1" w:rsidP="00BF46E1">
      <w:r w:rsidRPr="0041528A">
        <w:t>Logically:</w:t>
      </w:r>
    </w:p>
    <w:p w14:paraId="3241BAB9" w14:textId="77777777" w:rsidR="00BF46E1" w:rsidRPr="0041528A" w:rsidRDefault="00BF46E1" w:rsidP="0041528A">
      <w:pPr>
        <w:pStyle w:val="EW"/>
      </w:pPr>
      <w:r w:rsidRPr="0041528A">
        <w:t>Command details</w:t>
      </w:r>
    </w:p>
    <w:p w14:paraId="1EA5067A" w14:textId="77777777" w:rsidR="00BF46E1" w:rsidRPr="0041528A" w:rsidRDefault="00BF46E1" w:rsidP="0041528A">
      <w:pPr>
        <w:pStyle w:val="EW"/>
      </w:pPr>
      <w:r w:rsidRPr="0041528A">
        <w:tab/>
        <w:t>Command number:</w:t>
      </w:r>
      <w:r w:rsidRPr="0041528A">
        <w:tab/>
        <w:t>1</w:t>
      </w:r>
    </w:p>
    <w:p w14:paraId="3BF643CC" w14:textId="77777777" w:rsidR="00BF46E1" w:rsidRPr="0041528A" w:rsidRDefault="00BF46E1" w:rsidP="0041528A">
      <w:pPr>
        <w:pStyle w:val="EW"/>
      </w:pPr>
      <w:r w:rsidRPr="0041528A">
        <w:tab/>
        <w:t>Command type:</w:t>
      </w:r>
      <w:r w:rsidRPr="0041528A">
        <w:tab/>
        <w:t>LAUNCH BROWSER</w:t>
      </w:r>
    </w:p>
    <w:p w14:paraId="7193BBE7" w14:textId="77777777" w:rsidR="00BF46E1" w:rsidRPr="0041528A" w:rsidRDefault="00BF46E1" w:rsidP="0041528A">
      <w:pPr>
        <w:pStyle w:val="EW"/>
      </w:pPr>
      <w:r w:rsidRPr="0041528A">
        <w:tab/>
        <w:t>Command qualifier:</w:t>
      </w:r>
      <w:r w:rsidRPr="0041528A">
        <w:tab/>
        <w:t>launch browser, if not already launched</w:t>
      </w:r>
    </w:p>
    <w:p w14:paraId="4B9C821B" w14:textId="77777777" w:rsidR="00BF46E1" w:rsidRPr="0041528A" w:rsidRDefault="00BF46E1" w:rsidP="0041528A">
      <w:pPr>
        <w:pStyle w:val="EW"/>
      </w:pPr>
      <w:r w:rsidRPr="0041528A">
        <w:lastRenderedPageBreak/>
        <w:t>Device identities</w:t>
      </w:r>
    </w:p>
    <w:p w14:paraId="4E3822F2" w14:textId="77777777" w:rsidR="00BF46E1" w:rsidRPr="0041528A" w:rsidRDefault="00BF46E1" w:rsidP="0041528A">
      <w:pPr>
        <w:pStyle w:val="EW"/>
      </w:pPr>
      <w:r w:rsidRPr="0041528A">
        <w:tab/>
        <w:t>Source device:</w:t>
      </w:r>
      <w:r w:rsidRPr="0041528A">
        <w:tab/>
        <w:t>UICC</w:t>
      </w:r>
    </w:p>
    <w:p w14:paraId="5AA16F49" w14:textId="77777777" w:rsidR="00BF46E1" w:rsidRPr="0041528A" w:rsidRDefault="00BF46E1" w:rsidP="0041528A">
      <w:pPr>
        <w:pStyle w:val="EW"/>
      </w:pPr>
      <w:r w:rsidRPr="0041528A">
        <w:tab/>
        <w:t>Destination device:</w:t>
      </w:r>
      <w:r w:rsidRPr="0041528A">
        <w:tab/>
        <w:t>ME</w:t>
      </w:r>
    </w:p>
    <w:p w14:paraId="7E372765" w14:textId="77777777" w:rsidR="00BF46E1" w:rsidRPr="0041528A" w:rsidRDefault="00BF46E1" w:rsidP="0041528A">
      <w:pPr>
        <w:pStyle w:val="EW"/>
      </w:pPr>
      <w:r w:rsidRPr="0041528A">
        <w:tab/>
        <w:t>URL</w:t>
      </w:r>
      <w:r w:rsidRPr="0041528A">
        <w:tab/>
      </w:r>
      <w:hyperlink r:id="rId37"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24EF52C4" w14:textId="77777777" w:rsidR="00BF46E1" w:rsidRPr="0041528A" w:rsidRDefault="00BF46E1" w:rsidP="0041528A">
      <w:pPr>
        <w:pStyle w:val="EW"/>
      </w:pPr>
      <w:r w:rsidRPr="0041528A">
        <w:t>Alpha Identifier</w:t>
      </w:r>
      <w:r w:rsidRPr="0041528A">
        <w:tab/>
        <w:t>"Defined URL 2"</w:t>
      </w:r>
    </w:p>
    <w:p w14:paraId="0C46F376" w14:textId="77777777" w:rsidR="00BF46E1" w:rsidRPr="0041528A" w:rsidRDefault="00BF46E1" w:rsidP="0041528A">
      <w:pPr>
        <w:pStyle w:val="EW"/>
      </w:pPr>
      <w:r w:rsidRPr="0041528A">
        <w:t>Text Attribute</w:t>
      </w:r>
    </w:p>
    <w:p w14:paraId="18F6A992" w14:textId="77777777" w:rsidR="00BF46E1" w:rsidRPr="0041528A" w:rsidRDefault="00BF46E1" w:rsidP="0041528A">
      <w:pPr>
        <w:pStyle w:val="EW"/>
      </w:pPr>
      <w:r w:rsidRPr="0041528A">
        <w:tab/>
        <w:t>Formatting position:</w:t>
      </w:r>
      <w:r w:rsidRPr="0041528A">
        <w:tab/>
        <w:t>0</w:t>
      </w:r>
    </w:p>
    <w:p w14:paraId="49D40641" w14:textId="77777777" w:rsidR="00BF46E1" w:rsidRPr="0041528A" w:rsidRDefault="00BF46E1" w:rsidP="0041528A">
      <w:pPr>
        <w:pStyle w:val="EW"/>
      </w:pPr>
      <w:r w:rsidRPr="0041528A">
        <w:tab/>
        <w:t>Formatting length:</w:t>
      </w:r>
      <w:r w:rsidRPr="0041528A">
        <w:tab/>
        <w:t>13</w:t>
      </w:r>
    </w:p>
    <w:p w14:paraId="6600B8A3"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44B83AED" w14:textId="77777777" w:rsidR="00BF46E1" w:rsidRPr="0041528A" w:rsidRDefault="00BF46E1" w:rsidP="0041528A">
      <w:pPr>
        <w:pStyle w:val="EX"/>
      </w:pPr>
      <w:r w:rsidRPr="0041528A">
        <w:t>Colour:</w:t>
      </w:r>
      <w:r w:rsidRPr="0041528A">
        <w:tab/>
        <w:t>Dark Green Foreground, Bright Yellow Background</w:t>
      </w:r>
    </w:p>
    <w:p w14:paraId="6AB97DA5" w14:textId="77777777" w:rsidR="00BF46E1" w:rsidRPr="0041528A" w:rsidRDefault="00BF46E1" w:rsidP="00BF46E1">
      <w:r w:rsidRPr="0041528A">
        <w:t>Coding:</w:t>
      </w:r>
    </w:p>
    <w:p w14:paraId="6916243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CF0BEF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177524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99D4065"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0BC362A"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1F76AA1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66752F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4E6090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7F4EF5D"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3A8FA7D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427A46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FDAB21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3EF492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DD5BED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C0668D7" w14:textId="77777777" w:rsidR="00BF46E1" w:rsidRPr="0041528A" w:rsidRDefault="00BF46E1" w:rsidP="00195D76">
            <w:pPr>
              <w:pStyle w:val="TAC"/>
            </w:pPr>
            <w:r w:rsidRPr="0041528A">
              <w:t>31</w:t>
            </w:r>
          </w:p>
        </w:tc>
      </w:tr>
      <w:tr w:rsidR="00BF46E1" w:rsidRPr="0041528A" w14:paraId="1DEE3C0A" w14:textId="77777777" w:rsidTr="00195D76">
        <w:trPr>
          <w:jc w:val="center"/>
        </w:trPr>
        <w:tc>
          <w:tcPr>
            <w:tcW w:w="1134" w:type="dxa"/>
            <w:tcBorders>
              <w:right w:val="single" w:sz="4" w:space="0" w:color="auto"/>
            </w:tcBorders>
          </w:tcPr>
          <w:p w14:paraId="6ADB192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2606D64"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78518425"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6A47722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1F345F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CD001F9"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52E8A737"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4263C943"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092CF8D8"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1D53205B"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90D0B24"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47133E1"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5E00360" w14:textId="77777777" w:rsidR="00BF46E1" w:rsidRPr="0041528A" w:rsidRDefault="00BF46E1" w:rsidP="00195D76">
            <w:pPr>
              <w:pStyle w:val="TAC"/>
            </w:pPr>
            <w:r w:rsidRPr="0041528A">
              <w:t>2E</w:t>
            </w:r>
          </w:p>
        </w:tc>
      </w:tr>
      <w:tr w:rsidR="00BF46E1" w:rsidRPr="0041528A" w14:paraId="4D15FFA6" w14:textId="77777777" w:rsidTr="00195D76">
        <w:trPr>
          <w:jc w:val="center"/>
        </w:trPr>
        <w:tc>
          <w:tcPr>
            <w:tcW w:w="1134" w:type="dxa"/>
            <w:tcBorders>
              <w:right w:val="single" w:sz="4" w:space="0" w:color="auto"/>
            </w:tcBorders>
          </w:tcPr>
          <w:p w14:paraId="57820E0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360AD1C"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1EDDD61A"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3F6B6F7F"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17A142FD"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2093B44F"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5D7910B7"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08832A67"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2AFE76CE"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F2077F3"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1BA6B18C"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4F5FC8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BE5E1D8" w14:textId="77777777" w:rsidR="00BF46E1" w:rsidRPr="0041528A" w:rsidRDefault="00BF46E1" w:rsidP="00195D76">
            <w:pPr>
              <w:pStyle w:val="TAC"/>
            </w:pPr>
            <w:r w:rsidRPr="0041528A">
              <w:t>66</w:t>
            </w:r>
          </w:p>
        </w:tc>
      </w:tr>
      <w:tr w:rsidR="00BF46E1" w:rsidRPr="0041528A" w14:paraId="4090DD68" w14:textId="77777777" w:rsidTr="00195D76">
        <w:trPr>
          <w:jc w:val="center"/>
        </w:trPr>
        <w:tc>
          <w:tcPr>
            <w:tcW w:w="1134" w:type="dxa"/>
            <w:tcBorders>
              <w:right w:val="single" w:sz="4" w:space="0" w:color="auto"/>
            </w:tcBorders>
          </w:tcPr>
          <w:p w14:paraId="5FFD578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5138FD1"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A80FA20"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108761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CA8243B"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4982C24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863E546"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6B5F9335"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4C9F3DDB"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1414E01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FE58A8C"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240125E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B17F14C" w14:textId="77777777" w:rsidR="00BF46E1" w:rsidRPr="0041528A" w:rsidRDefault="00BF46E1" w:rsidP="00195D76">
            <w:pPr>
              <w:pStyle w:val="TAC"/>
            </w:pPr>
            <w:r w:rsidRPr="0041528A">
              <w:t>04</w:t>
            </w:r>
          </w:p>
        </w:tc>
      </w:tr>
      <w:tr w:rsidR="00BF46E1" w:rsidRPr="0041528A" w14:paraId="318E683B" w14:textId="77777777" w:rsidTr="00195D76">
        <w:trPr>
          <w:jc w:val="center"/>
        </w:trPr>
        <w:tc>
          <w:tcPr>
            <w:tcW w:w="1134" w:type="dxa"/>
            <w:tcBorders>
              <w:right w:val="single" w:sz="4" w:space="0" w:color="auto"/>
            </w:tcBorders>
          </w:tcPr>
          <w:p w14:paraId="108AAEB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35E0E8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A5F4B26"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4D2B3F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24DF4CC" w14:textId="77777777" w:rsidR="00BF46E1" w:rsidRPr="0041528A" w:rsidRDefault="00BF46E1" w:rsidP="00195D76">
            <w:pPr>
              <w:pStyle w:val="TAC"/>
            </w:pPr>
            <w:r w:rsidRPr="0041528A">
              <w:t>B4</w:t>
            </w:r>
          </w:p>
        </w:tc>
        <w:tc>
          <w:tcPr>
            <w:tcW w:w="567" w:type="dxa"/>
            <w:tcBorders>
              <w:top w:val="single" w:sz="4" w:space="0" w:color="auto"/>
              <w:left w:val="single" w:sz="4" w:space="0" w:color="auto"/>
            </w:tcBorders>
          </w:tcPr>
          <w:p w14:paraId="13B524A2" w14:textId="77777777" w:rsidR="00BF46E1" w:rsidRPr="0041528A" w:rsidRDefault="00BF46E1" w:rsidP="00195D76">
            <w:pPr>
              <w:pStyle w:val="TAC"/>
            </w:pPr>
          </w:p>
        </w:tc>
        <w:tc>
          <w:tcPr>
            <w:tcW w:w="567" w:type="dxa"/>
            <w:tcBorders>
              <w:top w:val="single" w:sz="4" w:space="0" w:color="auto"/>
            </w:tcBorders>
          </w:tcPr>
          <w:p w14:paraId="274B0B42" w14:textId="77777777" w:rsidR="00BF46E1" w:rsidRPr="0041528A" w:rsidRDefault="00BF46E1" w:rsidP="00195D76">
            <w:pPr>
              <w:pStyle w:val="TAC"/>
            </w:pPr>
          </w:p>
        </w:tc>
        <w:tc>
          <w:tcPr>
            <w:tcW w:w="567" w:type="dxa"/>
            <w:tcBorders>
              <w:top w:val="single" w:sz="4" w:space="0" w:color="auto"/>
            </w:tcBorders>
          </w:tcPr>
          <w:p w14:paraId="04FBA37E" w14:textId="77777777" w:rsidR="00BF46E1" w:rsidRPr="0041528A" w:rsidRDefault="00BF46E1" w:rsidP="00195D76">
            <w:pPr>
              <w:pStyle w:val="TAC"/>
            </w:pPr>
          </w:p>
        </w:tc>
        <w:tc>
          <w:tcPr>
            <w:tcW w:w="567" w:type="dxa"/>
            <w:tcBorders>
              <w:top w:val="single" w:sz="4" w:space="0" w:color="auto"/>
            </w:tcBorders>
          </w:tcPr>
          <w:p w14:paraId="44BBDB4F" w14:textId="77777777" w:rsidR="00BF46E1" w:rsidRPr="0041528A" w:rsidRDefault="00BF46E1" w:rsidP="00195D76">
            <w:pPr>
              <w:pStyle w:val="TAC"/>
            </w:pPr>
          </w:p>
        </w:tc>
        <w:tc>
          <w:tcPr>
            <w:tcW w:w="567" w:type="dxa"/>
            <w:tcBorders>
              <w:top w:val="single" w:sz="4" w:space="0" w:color="auto"/>
            </w:tcBorders>
          </w:tcPr>
          <w:p w14:paraId="75D94AED" w14:textId="77777777" w:rsidR="00BF46E1" w:rsidRPr="0041528A" w:rsidRDefault="00BF46E1" w:rsidP="00195D76">
            <w:pPr>
              <w:pStyle w:val="TAC"/>
            </w:pPr>
          </w:p>
        </w:tc>
        <w:tc>
          <w:tcPr>
            <w:tcW w:w="567" w:type="dxa"/>
            <w:tcBorders>
              <w:top w:val="single" w:sz="4" w:space="0" w:color="auto"/>
            </w:tcBorders>
          </w:tcPr>
          <w:p w14:paraId="2C1C4F26" w14:textId="77777777" w:rsidR="00BF46E1" w:rsidRPr="0041528A" w:rsidRDefault="00BF46E1" w:rsidP="00195D76">
            <w:pPr>
              <w:pStyle w:val="TAC"/>
            </w:pPr>
          </w:p>
        </w:tc>
        <w:tc>
          <w:tcPr>
            <w:tcW w:w="567" w:type="dxa"/>
            <w:tcBorders>
              <w:top w:val="single" w:sz="4" w:space="0" w:color="auto"/>
            </w:tcBorders>
          </w:tcPr>
          <w:p w14:paraId="551531C1" w14:textId="77777777" w:rsidR="00BF46E1" w:rsidRPr="0041528A" w:rsidRDefault="00BF46E1" w:rsidP="00195D76">
            <w:pPr>
              <w:pStyle w:val="TAC"/>
            </w:pPr>
          </w:p>
        </w:tc>
        <w:tc>
          <w:tcPr>
            <w:tcW w:w="567" w:type="dxa"/>
            <w:tcBorders>
              <w:top w:val="single" w:sz="4" w:space="0" w:color="auto"/>
            </w:tcBorders>
          </w:tcPr>
          <w:p w14:paraId="2922A7DC" w14:textId="77777777" w:rsidR="00BF46E1" w:rsidRPr="0041528A" w:rsidRDefault="00BF46E1" w:rsidP="00195D76">
            <w:pPr>
              <w:pStyle w:val="TAC"/>
            </w:pPr>
          </w:p>
        </w:tc>
      </w:tr>
    </w:tbl>
    <w:p w14:paraId="3F4179F3" w14:textId="77777777" w:rsidR="00BF46E1" w:rsidRPr="0041528A" w:rsidRDefault="00BF46E1" w:rsidP="00BF46E1"/>
    <w:p w14:paraId="4DF022F0" w14:textId="77777777" w:rsidR="00BF46E1" w:rsidRPr="0041528A" w:rsidRDefault="00BF46E1" w:rsidP="00BF46E1">
      <w:r w:rsidRPr="0041528A">
        <w:t>PROACTIVE COMMAND: LAUNCH BROWSER 5.8.3</w:t>
      </w:r>
    </w:p>
    <w:p w14:paraId="10792BDB" w14:textId="77777777" w:rsidR="00BF46E1" w:rsidRPr="0041528A" w:rsidRDefault="00BF46E1" w:rsidP="00BF46E1">
      <w:r w:rsidRPr="0041528A">
        <w:t>Logically:</w:t>
      </w:r>
    </w:p>
    <w:p w14:paraId="13941BCC" w14:textId="77777777" w:rsidR="00BF46E1" w:rsidRPr="0041528A" w:rsidRDefault="00BF46E1" w:rsidP="0041528A">
      <w:pPr>
        <w:pStyle w:val="EW"/>
      </w:pPr>
      <w:r w:rsidRPr="0041528A">
        <w:t>Command details</w:t>
      </w:r>
    </w:p>
    <w:p w14:paraId="33FB0D2B" w14:textId="77777777" w:rsidR="00BF46E1" w:rsidRPr="0041528A" w:rsidRDefault="00BF46E1" w:rsidP="0041528A">
      <w:pPr>
        <w:pStyle w:val="EW"/>
      </w:pPr>
      <w:r w:rsidRPr="0041528A">
        <w:tab/>
        <w:t>Command number:</w:t>
      </w:r>
      <w:r w:rsidRPr="0041528A">
        <w:tab/>
        <w:t>1</w:t>
      </w:r>
    </w:p>
    <w:p w14:paraId="4134FCF8" w14:textId="77777777" w:rsidR="00BF46E1" w:rsidRPr="0041528A" w:rsidRDefault="00BF46E1" w:rsidP="0041528A">
      <w:pPr>
        <w:pStyle w:val="EW"/>
      </w:pPr>
      <w:r w:rsidRPr="0041528A">
        <w:tab/>
        <w:t>Command type:</w:t>
      </w:r>
      <w:r w:rsidRPr="0041528A">
        <w:tab/>
        <w:t>LAUNCH BROWSER</w:t>
      </w:r>
    </w:p>
    <w:p w14:paraId="28D98179" w14:textId="77777777" w:rsidR="00BF46E1" w:rsidRPr="0041528A" w:rsidRDefault="00BF46E1" w:rsidP="0041528A">
      <w:pPr>
        <w:pStyle w:val="EW"/>
      </w:pPr>
      <w:r w:rsidRPr="0041528A">
        <w:tab/>
        <w:t>Command qualifier:</w:t>
      </w:r>
      <w:r w:rsidRPr="0041528A">
        <w:tab/>
        <w:t>launch browser, if not already launched</w:t>
      </w:r>
    </w:p>
    <w:p w14:paraId="3B48CE75" w14:textId="77777777" w:rsidR="00BF46E1" w:rsidRPr="0041528A" w:rsidRDefault="00BF46E1" w:rsidP="0041528A">
      <w:pPr>
        <w:pStyle w:val="EW"/>
      </w:pPr>
      <w:r w:rsidRPr="0041528A">
        <w:t>Device identities</w:t>
      </w:r>
    </w:p>
    <w:p w14:paraId="73252DA0" w14:textId="77777777" w:rsidR="00BF46E1" w:rsidRPr="0041528A" w:rsidRDefault="00BF46E1" w:rsidP="0041528A">
      <w:pPr>
        <w:pStyle w:val="EW"/>
      </w:pPr>
      <w:r w:rsidRPr="0041528A">
        <w:tab/>
        <w:t>Source device:</w:t>
      </w:r>
      <w:r w:rsidRPr="0041528A">
        <w:tab/>
        <w:t>UICC</w:t>
      </w:r>
    </w:p>
    <w:p w14:paraId="74544C22" w14:textId="77777777" w:rsidR="00BF46E1" w:rsidRPr="0041528A" w:rsidRDefault="00BF46E1" w:rsidP="0041528A">
      <w:pPr>
        <w:pStyle w:val="EW"/>
      </w:pPr>
      <w:r w:rsidRPr="0041528A">
        <w:tab/>
        <w:t>Destination device:</w:t>
      </w:r>
      <w:r w:rsidRPr="0041528A">
        <w:tab/>
        <w:t>ME</w:t>
      </w:r>
    </w:p>
    <w:p w14:paraId="60F99BAD" w14:textId="77777777" w:rsidR="00BF46E1" w:rsidRPr="0041528A" w:rsidRDefault="00BF46E1" w:rsidP="0041528A">
      <w:pPr>
        <w:pStyle w:val="EW"/>
      </w:pPr>
      <w:r w:rsidRPr="0041528A">
        <w:tab/>
        <w:t>URL</w:t>
      </w:r>
      <w:r w:rsidRPr="0041528A">
        <w:tab/>
      </w:r>
      <w:hyperlink r:id="rId38"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62D62844" w14:textId="77777777" w:rsidR="00BF46E1" w:rsidRPr="0041528A" w:rsidRDefault="00BF46E1" w:rsidP="0041528A">
      <w:pPr>
        <w:pStyle w:val="EX"/>
      </w:pPr>
      <w:r w:rsidRPr="0041528A">
        <w:t>Alpha Identifier</w:t>
      </w:r>
      <w:r w:rsidRPr="0041528A">
        <w:tab/>
        <w:t>"Defined URL 3"</w:t>
      </w:r>
    </w:p>
    <w:p w14:paraId="4CD3B289" w14:textId="77777777" w:rsidR="00BF46E1" w:rsidRPr="0041528A" w:rsidRDefault="00BF46E1" w:rsidP="00BF46E1">
      <w:r w:rsidRPr="0041528A">
        <w:t>Coding:</w:t>
      </w:r>
    </w:p>
    <w:p w14:paraId="707518F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2EB984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74ADA5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DA676E5"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62C19BE"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04E44CE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566898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9B659C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39E21EC"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5488284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67E524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727853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22EB93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584673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377B871" w14:textId="77777777" w:rsidR="00BF46E1" w:rsidRPr="0041528A" w:rsidRDefault="00BF46E1" w:rsidP="00195D76">
            <w:pPr>
              <w:pStyle w:val="TAC"/>
            </w:pPr>
            <w:r w:rsidRPr="0041528A">
              <w:t>31</w:t>
            </w:r>
          </w:p>
        </w:tc>
      </w:tr>
      <w:tr w:rsidR="00BF46E1" w:rsidRPr="0041528A" w14:paraId="29F4427E" w14:textId="77777777" w:rsidTr="00195D76">
        <w:trPr>
          <w:jc w:val="center"/>
        </w:trPr>
        <w:tc>
          <w:tcPr>
            <w:tcW w:w="1134" w:type="dxa"/>
            <w:tcBorders>
              <w:right w:val="single" w:sz="4" w:space="0" w:color="auto"/>
            </w:tcBorders>
          </w:tcPr>
          <w:p w14:paraId="133D8B6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B18A277"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3B1D78BC"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74ADA56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4AF49D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3B0ACD4"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7BE2EDD2"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4BCA82F4"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330EB99C"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56F36FE2"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418259D"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D67E32F"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583522C" w14:textId="77777777" w:rsidR="00BF46E1" w:rsidRPr="0041528A" w:rsidRDefault="00BF46E1" w:rsidP="00195D76">
            <w:pPr>
              <w:pStyle w:val="TAC"/>
            </w:pPr>
            <w:r w:rsidRPr="0041528A">
              <w:t>2E</w:t>
            </w:r>
          </w:p>
        </w:tc>
      </w:tr>
      <w:tr w:rsidR="00BF46E1" w:rsidRPr="0041528A" w14:paraId="58B4A7DE" w14:textId="77777777" w:rsidTr="00195D76">
        <w:trPr>
          <w:jc w:val="center"/>
        </w:trPr>
        <w:tc>
          <w:tcPr>
            <w:tcW w:w="1134" w:type="dxa"/>
            <w:tcBorders>
              <w:right w:val="single" w:sz="4" w:space="0" w:color="auto"/>
            </w:tcBorders>
          </w:tcPr>
          <w:p w14:paraId="1AA7B3D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EAA1CD0"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4F2020C4"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1E95EACD"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785D8E04"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381E1D99"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76625104"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34CB0FDF"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6D2CBCF2"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8596F12"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A06F9C1"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08A8306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755268C" w14:textId="77777777" w:rsidR="00BF46E1" w:rsidRPr="0041528A" w:rsidRDefault="00BF46E1" w:rsidP="00195D76">
            <w:pPr>
              <w:pStyle w:val="TAC"/>
            </w:pPr>
            <w:r w:rsidRPr="0041528A">
              <w:t>66</w:t>
            </w:r>
          </w:p>
        </w:tc>
      </w:tr>
      <w:tr w:rsidR="00BF46E1" w:rsidRPr="0041528A" w14:paraId="7E16C424" w14:textId="77777777" w:rsidTr="00195D76">
        <w:trPr>
          <w:jc w:val="center"/>
        </w:trPr>
        <w:tc>
          <w:tcPr>
            <w:tcW w:w="1134" w:type="dxa"/>
            <w:tcBorders>
              <w:right w:val="single" w:sz="4" w:space="0" w:color="auto"/>
            </w:tcBorders>
          </w:tcPr>
          <w:p w14:paraId="2598D5C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34DFCDF"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11EADF17"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A7D345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04EF123"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F85904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1FCAEFD"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75D1E66A"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10816DCB"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505DACD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4BC480A" w14:textId="77777777" w:rsidR="00BF46E1" w:rsidRPr="0041528A" w:rsidRDefault="00BF46E1" w:rsidP="00195D76">
            <w:pPr>
              <w:pStyle w:val="TAC"/>
            </w:pPr>
            <w:r w:rsidRPr="0041528A">
              <w:t>33</w:t>
            </w:r>
          </w:p>
        </w:tc>
        <w:tc>
          <w:tcPr>
            <w:tcW w:w="567" w:type="dxa"/>
            <w:tcBorders>
              <w:top w:val="single" w:sz="4" w:space="0" w:color="auto"/>
              <w:left w:val="single" w:sz="4" w:space="0" w:color="auto"/>
            </w:tcBorders>
          </w:tcPr>
          <w:p w14:paraId="3624673F" w14:textId="77777777" w:rsidR="00BF46E1" w:rsidRPr="0041528A" w:rsidRDefault="00BF46E1" w:rsidP="00195D76">
            <w:pPr>
              <w:pStyle w:val="TAC"/>
            </w:pPr>
          </w:p>
        </w:tc>
        <w:tc>
          <w:tcPr>
            <w:tcW w:w="567" w:type="dxa"/>
            <w:tcBorders>
              <w:top w:val="single" w:sz="4" w:space="0" w:color="auto"/>
            </w:tcBorders>
          </w:tcPr>
          <w:p w14:paraId="2D99BDE5" w14:textId="77777777" w:rsidR="00BF46E1" w:rsidRPr="0041528A" w:rsidRDefault="00BF46E1" w:rsidP="00195D76">
            <w:pPr>
              <w:pStyle w:val="TAC"/>
            </w:pPr>
          </w:p>
        </w:tc>
      </w:tr>
    </w:tbl>
    <w:p w14:paraId="4A6FA3FF" w14:textId="77777777" w:rsidR="00BF46E1" w:rsidRPr="0041528A" w:rsidRDefault="00BF46E1" w:rsidP="00BF46E1"/>
    <w:p w14:paraId="37F33E7C" w14:textId="77777777" w:rsidR="00BF46E1" w:rsidRPr="0041528A" w:rsidRDefault="00BF46E1" w:rsidP="00BF46E1">
      <w:r w:rsidRPr="0041528A">
        <w:t>TERMINAL RESPONSE: LAUNCH BROWSER 5.8.1</w:t>
      </w:r>
    </w:p>
    <w:p w14:paraId="09B0F484" w14:textId="77777777" w:rsidR="00BF46E1" w:rsidRPr="0041528A" w:rsidRDefault="00BF46E1" w:rsidP="00BF46E1">
      <w:r w:rsidRPr="0041528A">
        <w:t>Logically:</w:t>
      </w:r>
    </w:p>
    <w:p w14:paraId="64A11AC8" w14:textId="77777777" w:rsidR="00BF46E1" w:rsidRPr="0041528A" w:rsidRDefault="00BF46E1" w:rsidP="0041528A">
      <w:pPr>
        <w:pStyle w:val="EW"/>
      </w:pPr>
      <w:r w:rsidRPr="0041528A">
        <w:t>Command details</w:t>
      </w:r>
    </w:p>
    <w:p w14:paraId="138D58A7" w14:textId="77777777" w:rsidR="00BF46E1" w:rsidRPr="0041528A" w:rsidRDefault="00BF46E1" w:rsidP="0041528A">
      <w:pPr>
        <w:pStyle w:val="EW"/>
      </w:pPr>
      <w:r w:rsidRPr="0041528A">
        <w:tab/>
        <w:t>Command number:</w:t>
      </w:r>
      <w:r w:rsidRPr="0041528A">
        <w:tab/>
        <w:t>1</w:t>
      </w:r>
    </w:p>
    <w:p w14:paraId="308ECB05" w14:textId="77777777" w:rsidR="00BF46E1" w:rsidRPr="0041528A" w:rsidRDefault="00BF46E1" w:rsidP="0041528A">
      <w:pPr>
        <w:pStyle w:val="EW"/>
      </w:pPr>
      <w:r w:rsidRPr="0041528A">
        <w:tab/>
        <w:t>Command type:</w:t>
      </w:r>
      <w:r w:rsidRPr="0041528A">
        <w:tab/>
        <w:t>LAUNCH BROWSER</w:t>
      </w:r>
    </w:p>
    <w:p w14:paraId="710F5C2D" w14:textId="77777777" w:rsidR="00BF46E1" w:rsidRPr="0041528A" w:rsidRDefault="00BF46E1" w:rsidP="0041528A">
      <w:pPr>
        <w:pStyle w:val="EW"/>
      </w:pPr>
      <w:r w:rsidRPr="0041528A">
        <w:tab/>
        <w:t>Command qualifier:</w:t>
      </w:r>
      <w:r w:rsidRPr="0041528A">
        <w:tab/>
        <w:t>launch browser, if not already launched</w:t>
      </w:r>
    </w:p>
    <w:p w14:paraId="7550109F" w14:textId="77777777" w:rsidR="00BF46E1" w:rsidRPr="0041528A" w:rsidRDefault="00BF46E1" w:rsidP="0041528A">
      <w:pPr>
        <w:pStyle w:val="EW"/>
      </w:pPr>
      <w:r w:rsidRPr="0041528A">
        <w:t>Device identities</w:t>
      </w:r>
    </w:p>
    <w:p w14:paraId="1B9AA1B8" w14:textId="77777777" w:rsidR="00BF46E1" w:rsidRPr="0041528A" w:rsidRDefault="00BF46E1" w:rsidP="0041528A">
      <w:pPr>
        <w:pStyle w:val="EW"/>
      </w:pPr>
      <w:r w:rsidRPr="0041528A">
        <w:tab/>
        <w:t>Source device:</w:t>
      </w:r>
      <w:r w:rsidRPr="0041528A">
        <w:tab/>
        <w:t>ME</w:t>
      </w:r>
    </w:p>
    <w:p w14:paraId="163AD05C" w14:textId="77777777" w:rsidR="00BF46E1" w:rsidRPr="0041528A" w:rsidRDefault="00BF46E1" w:rsidP="0041528A">
      <w:pPr>
        <w:pStyle w:val="EW"/>
      </w:pPr>
      <w:r w:rsidRPr="0041528A">
        <w:tab/>
        <w:t>Destination device:</w:t>
      </w:r>
      <w:r w:rsidRPr="0041528A">
        <w:tab/>
        <w:t>UICC</w:t>
      </w:r>
    </w:p>
    <w:p w14:paraId="69581BF5" w14:textId="77777777" w:rsidR="00BF46E1" w:rsidRPr="0041528A" w:rsidRDefault="00BF46E1" w:rsidP="0041528A">
      <w:pPr>
        <w:pStyle w:val="EW"/>
      </w:pPr>
      <w:r w:rsidRPr="0041528A">
        <w:t>Result</w:t>
      </w:r>
    </w:p>
    <w:p w14:paraId="74356B3B" w14:textId="77777777" w:rsidR="00BF46E1" w:rsidRPr="0041528A" w:rsidRDefault="00BF46E1" w:rsidP="0041528A">
      <w:pPr>
        <w:pStyle w:val="EX"/>
      </w:pPr>
      <w:r w:rsidRPr="0041528A">
        <w:tab/>
        <w:t>General Result:</w:t>
      </w:r>
      <w:r w:rsidRPr="0041528A">
        <w:tab/>
        <w:t>Command performed successfully</w:t>
      </w:r>
    </w:p>
    <w:p w14:paraId="405F9F7C" w14:textId="77777777" w:rsidR="00BF46E1" w:rsidRPr="0041528A" w:rsidRDefault="00BF46E1" w:rsidP="00BF46E1">
      <w:r w:rsidRPr="0041528A">
        <w:t>Coding:</w:t>
      </w:r>
    </w:p>
    <w:p w14:paraId="2F76250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C2F458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276396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C8429E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548AA2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FB4AA8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0FFE441"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73E43CF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604E30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485264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31A633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65DCEC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7D2D4A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E33F5A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A633D30" w14:textId="77777777" w:rsidR="00BF46E1" w:rsidRPr="0041528A" w:rsidRDefault="00BF46E1" w:rsidP="00195D76">
            <w:pPr>
              <w:pStyle w:val="TAC"/>
            </w:pPr>
            <w:r w:rsidRPr="0041528A">
              <w:t>00</w:t>
            </w:r>
          </w:p>
        </w:tc>
      </w:tr>
    </w:tbl>
    <w:p w14:paraId="3C8A7BB8" w14:textId="77777777" w:rsidR="00BF46E1" w:rsidRPr="0041528A" w:rsidRDefault="00BF46E1" w:rsidP="00BF46E1"/>
    <w:p w14:paraId="27B92679" w14:textId="77777777" w:rsidR="00BF46E1" w:rsidRPr="0041528A" w:rsidRDefault="00BF46E1" w:rsidP="00BF46E1">
      <w:pPr>
        <w:pStyle w:val="H6"/>
      </w:pPr>
      <w:r w:rsidRPr="0041528A">
        <w:lastRenderedPageBreak/>
        <w:t>27.22.4.26.5.8.5</w:t>
      </w:r>
      <w:r w:rsidRPr="0041528A">
        <w:tab/>
        <w:t>Test Requirement</w:t>
      </w:r>
    </w:p>
    <w:p w14:paraId="0505C7A1" w14:textId="77777777" w:rsidR="00BF46E1" w:rsidRPr="0041528A" w:rsidRDefault="00BF46E1" w:rsidP="00BF46E1">
      <w:r w:rsidRPr="0041528A">
        <w:t>The ME shall operate in the manner defined in expected sequences 5.8.</w:t>
      </w:r>
    </w:p>
    <w:p w14:paraId="49C80C88" w14:textId="77777777" w:rsidR="00BF46E1" w:rsidRPr="0041528A" w:rsidRDefault="00BF46E1" w:rsidP="00BF46E1">
      <w:pPr>
        <w:pStyle w:val="H6"/>
      </w:pPr>
      <w:r w:rsidRPr="0041528A">
        <w:t>27.22.4.26.5.9</w:t>
      </w:r>
      <w:r w:rsidRPr="0041528A">
        <w:tab/>
        <w:t>LAUNCH BROWSER (support of Text Attribute – Strikethrough On)</w:t>
      </w:r>
    </w:p>
    <w:p w14:paraId="1A959B38" w14:textId="77777777" w:rsidR="00BF46E1" w:rsidRPr="0041528A" w:rsidRDefault="00BF46E1" w:rsidP="00BF46E1">
      <w:pPr>
        <w:pStyle w:val="H6"/>
      </w:pPr>
      <w:r w:rsidRPr="0041528A">
        <w:t>27.22.4.26.5.9.1</w:t>
      </w:r>
      <w:r w:rsidRPr="0041528A">
        <w:tab/>
        <w:t>Definition and applicability</w:t>
      </w:r>
    </w:p>
    <w:p w14:paraId="787076B3" w14:textId="77777777" w:rsidR="00BF46E1" w:rsidRPr="0041528A" w:rsidRDefault="00BF46E1" w:rsidP="00BF46E1">
      <w:r w:rsidRPr="0041528A">
        <w:t>See clause 3.2.2.</w:t>
      </w:r>
    </w:p>
    <w:p w14:paraId="0D86BC8C" w14:textId="77777777" w:rsidR="00BF46E1" w:rsidRPr="0041528A" w:rsidRDefault="00BF46E1" w:rsidP="00BF46E1">
      <w:pPr>
        <w:pStyle w:val="H6"/>
      </w:pPr>
      <w:r w:rsidRPr="0041528A">
        <w:t>27.22.4.26.5.9.2</w:t>
      </w:r>
      <w:r w:rsidRPr="0041528A">
        <w:tab/>
        <w:t>Conformance requirements</w:t>
      </w:r>
    </w:p>
    <w:p w14:paraId="04FC02BB" w14:textId="77777777" w:rsidR="00BF46E1" w:rsidRPr="0041528A" w:rsidRDefault="00BF46E1" w:rsidP="00BF46E1">
      <w:r w:rsidRPr="0041528A">
        <w:t>The ME shall support the LAUNCH BROWSER Proactive UICC Command as defined in:</w:t>
      </w:r>
    </w:p>
    <w:p w14:paraId="5301786E" w14:textId="77777777" w:rsidR="00BF46E1" w:rsidRPr="0041528A" w:rsidRDefault="00BF46E1" w:rsidP="00BF46E1">
      <w:pPr>
        <w:pStyle w:val="B1"/>
      </w:pPr>
      <w:r w:rsidRPr="0041528A">
        <w:t>-</w:t>
      </w:r>
      <w:r w:rsidRPr="0041528A">
        <w:tab/>
        <w:t>TS 31.111 [15] clause 5.2, clauses 6.4.26 and 6.6.26, clause 8.6, clause 8.7, clause 8.48, clause 9.2, clause 8.2, clause 8.47, clause 8.49, clause 8.50, clause 8.15, clause 8.31 and clause 8.70.</w:t>
      </w:r>
    </w:p>
    <w:p w14:paraId="7A75EC26" w14:textId="77777777" w:rsidR="00BF46E1" w:rsidRPr="0041528A" w:rsidRDefault="00BF46E1" w:rsidP="00BF46E1">
      <w:pPr>
        <w:pStyle w:val="H6"/>
      </w:pPr>
      <w:r w:rsidRPr="0041528A">
        <w:t>27.22.4.26.5.9.3</w:t>
      </w:r>
      <w:r w:rsidRPr="0041528A">
        <w:tab/>
        <w:t>Test purpose</w:t>
      </w:r>
    </w:p>
    <w:p w14:paraId="18F165FE" w14:textId="77777777" w:rsidR="00BF46E1" w:rsidRPr="0041528A" w:rsidRDefault="00BF46E1" w:rsidP="00BF46E1">
      <w:r w:rsidRPr="0041528A">
        <w:t>To verify that the ME performs a proper user confirmation with an alpha identifier according to the strikethrough text attribute configuration, launches the Wap session required in LAUNCH BROWSER and returns a successful result in the TERMINAL RESPONSE command send to the UICC.</w:t>
      </w:r>
    </w:p>
    <w:p w14:paraId="7FE2823C" w14:textId="77777777" w:rsidR="00BF46E1" w:rsidRPr="0041528A" w:rsidRDefault="00BF46E1" w:rsidP="00BF46E1">
      <w:pPr>
        <w:pStyle w:val="H6"/>
      </w:pPr>
      <w:r w:rsidRPr="0041528A">
        <w:t>27.22.4.26.5.9.4</w:t>
      </w:r>
      <w:r w:rsidRPr="0041528A">
        <w:tab/>
        <w:t>Method of test</w:t>
      </w:r>
    </w:p>
    <w:p w14:paraId="2FAB2425" w14:textId="77777777" w:rsidR="00BF46E1" w:rsidRPr="0041528A" w:rsidRDefault="00BF46E1" w:rsidP="00BF46E1">
      <w:pPr>
        <w:pStyle w:val="H6"/>
      </w:pPr>
      <w:r w:rsidRPr="0041528A">
        <w:t>27.22.4.26.5.9.4.1</w:t>
      </w:r>
      <w:r w:rsidRPr="0041528A">
        <w:tab/>
        <w:t>Initial conditions</w:t>
      </w:r>
    </w:p>
    <w:p w14:paraId="53966C18" w14:textId="77777777" w:rsidR="00BF46E1" w:rsidRPr="0041528A" w:rsidRDefault="00BF46E1" w:rsidP="00BF46E1">
      <w:r w:rsidRPr="0041528A">
        <w:t>The ME is connected to the USIM Simulator and the USS.</w:t>
      </w:r>
    </w:p>
    <w:p w14:paraId="4CBDA797" w14:textId="77777777" w:rsidR="00BF46E1" w:rsidRPr="0041528A" w:rsidRDefault="00BF46E1" w:rsidP="00BF46E1">
      <w:r w:rsidRPr="0041528A">
        <w:t>The elementary files are coded as USIM Application Toolkit default.</w:t>
      </w:r>
    </w:p>
    <w:p w14:paraId="22D321A7" w14:textId="77777777" w:rsidR="00BF46E1" w:rsidRPr="0041528A" w:rsidRDefault="00BF46E1" w:rsidP="00BF46E1">
      <w:r w:rsidRPr="0041528A">
        <w:t>Prior to this test the ME shall have been powered on and performed the PROFILE DOWNLOAD procedure.</w:t>
      </w:r>
    </w:p>
    <w:p w14:paraId="18BEB652" w14:textId="77777777" w:rsidR="00BF46E1" w:rsidRPr="0041528A" w:rsidRDefault="00BF46E1" w:rsidP="00BF46E1">
      <w:r w:rsidRPr="0041528A">
        <w:t>A valid access to 2 different Wap gateways is required:</w:t>
      </w:r>
    </w:p>
    <w:p w14:paraId="67653989" w14:textId="77777777" w:rsidR="00BF46E1" w:rsidRPr="0041528A" w:rsidRDefault="00BF46E1" w:rsidP="00BF46E1">
      <w:pPr>
        <w:pStyle w:val="B1"/>
      </w:pPr>
      <w:r w:rsidRPr="0041528A">
        <w:t>-</w:t>
      </w:r>
      <w:r w:rsidRPr="0041528A">
        <w:tab/>
        <w:t>the default Wap parameters (IP address, gateway/proxy identity, called number, URL …) of the tested mobile shall be properly filled to access one of the gateways ("default gateway")</w:t>
      </w:r>
    </w:p>
    <w:p w14:paraId="315D1D21" w14:textId="77777777" w:rsidR="00BF46E1" w:rsidRPr="0041528A" w:rsidRDefault="00BF46E1" w:rsidP="00BF46E1">
      <w:pPr>
        <w:pStyle w:val="B1"/>
      </w:pPr>
      <w:r w:rsidRPr="0041528A">
        <w:t>With that default gateway we shall be able to access to an URL different from the default one.</w:t>
      </w:r>
    </w:p>
    <w:p w14:paraId="5C334517" w14:textId="77777777" w:rsidR="00BF46E1" w:rsidRPr="0041528A" w:rsidRDefault="00BF46E1" w:rsidP="00BF46E1">
      <w:pPr>
        <w:pStyle w:val="B1"/>
      </w:pPr>
      <w:r w:rsidRPr="0041528A">
        <w:t>-</w:t>
      </w:r>
      <w:r w:rsidRPr="0041528A">
        <w:tab/>
        <w:t>another gateway with an IP address different from the one defined in default Wap parameters.</w:t>
      </w:r>
    </w:p>
    <w:p w14:paraId="35EE75D9" w14:textId="77777777" w:rsidR="00BF46E1" w:rsidRPr="0041528A" w:rsidDel="00E83944" w:rsidRDefault="00BF46E1" w:rsidP="00BF46E1">
      <w:r w:rsidRPr="0041528A">
        <w:t>The Bearer Parameters defined in 27.22.4.26.1.4.1 shall be used.</w:t>
      </w:r>
    </w:p>
    <w:p w14:paraId="182BCE4A" w14:textId="77777777" w:rsidR="00BF46E1" w:rsidRPr="0041528A" w:rsidRDefault="00BF46E1" w:rsidP="00BF46E1">
      <w:r w:rsidRPr="0041528A">
        <w:t>The ME is in idle mode. To ensure that there are no active PDP contexts established until the proactive command is fetched, the USS shall be configured to ignore any PDP context activation request before the LAUNCH BROWSER command is fetched.</w:t>
      </w:r>
    </w:p>
    <w:p w14:paraId="6395B928" w14:textId="77777777" w:rsidR="00BF46E1" w:rsidRPr="0041528A" w:rsidRDefault="00BF46E1" w:rsidP="00BF46E1">
      <w:r w:rsidRPr="0041528A">
        <w:t>For URL requests resulting from the LAUNCH BROWSER command execution the USS shall be configured to respond with an HTTP status error code (4xx "Client Error" or 5xx "Server Error") to URL requests which do not match the Default URL or the URL provided in the proactive command. At the same time the USS shall ignore these URL requests regarding the test case verdict generation.</w:t>
      </w:r>
    </w:p>
    <w:p w14:paraId="01ED304A" w14:textId="77777777" w:rsidR="00BF46E1" w:rsidRPr="0041528A" w:rsidRDefault="00BF46E1" w:rsidP="00BF46E1">
      <w:pPr>
        <w:pStyle w:val="H6"/>
      </w:pPr>
      <w:r w:rsidRPr="0041528A">
        <w:lastRenderedPageBreak/>
        <w:t>27.22.4.26.5.9.4.2</w:t>
      </w:r>
      <w:r w:rsidRPr="0041528A">
        <w:tab/>
        <w:t>Procedure</w:t>
      </w:r>
    </w:p>
    <w:p w14:paraId="03624AEC" w14:textId="77777777" w:rsidR="00BF46E1" w:rsidRPr="0041528A" w:rsidRDefault="00BF46E1" w:rsidP="00BF46E1">
      <w:pPr>
        <w:pStyle w:val="TH"/>
      </w:pPr>
      <w:r w:rsidRPr="0041528A">
        <w:t>Expected Sequence 5.9 (LAUNCH BROWSER, connect to the specified URL with Text Attribute – Strikethrough On)</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11FDF4E9" w14:textId="77777777" w:rsidTr="00195D76">
        <w:trPr>
          <w:cantSplit/>
          <w:jc w:val="center"/>
        </w:trPr>
        <w:tc>
          <w:tcPr>
            <w:tcW w:w="737" w:type="dxa"/>
            <w:tcBorders>
              <w:top w:val="single" w:sz="6" w:space="0" w:color="auto"/>
              <w:left w:val="single" w:sz="6" w:space="0" w:color="auto"/>
              <w:right w:val="single" w:sz="6" w:space="0" w:color="auto"/>
            </w:tcBorders>
          </w:tcPr>
          <w:p w14:paraId="6CE0F083" w14:textId="77777777" w:rsidR="00BF46E1" w:rsidRPr="0041528A" w:rsidRDefault="00BF46E1" w:rsidP="00195D76">
            <w:pPr>
              <w:pStyle w:val="TAH"/>
            </w:pPr>
            <w:r w:rsidRPr="0041528A">
              <w:lastRenderedPageBreak/>
              <w:t>Step</w:t>
            </w:r>
          </w:p>
        </w:tc>
        <w:tc>
          <w:tcPr>
            <w:tcW w:w="1282" w:type="dxa"/>
            <w:tcBorders>
              <w:top w:val="single" w:sz="6" w:space="0" w:color="auto"/>
              <w:left w:val="single" w:sz="6" w:space="0" w:color="auto"/>
              <w:right w:val="single" w:sz="6" w:space="0" w:color="auto"/>
            </w:tcBorders>
          </w:tcPr>
          <w:p w14:paraId="0C77CBF1"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6AD79891"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C04DF78" w14:textId="77777777" w:rsidR="00BF46E1" w:rsidRPr="0041528A" w:rsidRDefault="00BF46E1" w:rsidP="00195D76">
            <w:pPr>
              <w:pStyle w:val="TAH"/>
            </w:pPr>
            <w:r w:rsidRPr="0041528A">
              <w:t>Comments</w:t>
            </w:r>
          </w:p>
        </w:tc>
      </w:tr>
      <w:tr w:rsidR="00BF46E1" w:rsidRPr="0041528A" w14:paraId="392CFF95" w14:textId="77777777" w:rsidTr="00195D76">
        <w:trPr>
          <w:cantSplit/>
          <w:jc w:val="center"/>
        </w:trPr>
        <w:tc>
          <w:tcPr>
            <w:tcW w:w="737" w:type="dxa"/>
            <w:tcBorders>
              <w:top w:val="single" w:sz="6" w:space="0" w:color="auto"/>
              <w:left w:val="single" w:sz="6" w:space="0" w:color="auto"/>
              <w:right w:val="single" w:sz="6" w:space="0" w:color="auto"/>
            </w:tcBorders>
          </w:tcPr>
          <w:p w14:paraId="56A93AED" w14:textId="77777777" w:rsidR="00BF46E1" w:rsidRPr="0041528A" w:rsidRDefault="00BF46E1" w:rsidP="00195D76">
            <w:pPr>
              <w:pStyle w:val="TAC"/>
            </w:pPr>
            <w:r w:rsidRPr="0041528A">
              <w:t>0</w:t>
            </w:r>
          </w:p>
        </w:tc>
        <w:tc>
          <w:tcPr>
            <w:tcW w:w="1282" w:type="dxa"/>
            <w:tcBorders>
              <w:top w:val="single" w:sz="6" w:space="0" w:color="auto"/>
              <w:left w:val="single" w:sz="6" w:space="0" w:color="auto"/>
              <w:right w:val="single" w:sz="6" w:space="0" w:color="auto"/>
            </w:tcBorders>
          </w:tcPr>
          <w:p w14:paraId="35467D5A" w14:textId="77777777" w:rsidR="00BF46E1" w:rsidRPr="0041528A" w:rsidRDefault="00BF46E1" w:rsidP="00195D76">
            <w:pPr>
              <w:pStyle w:val="TAC"/>
            </w:pPr>
            <w:r w:rsidRPr="0041528A">
              <w:t>ME</w:t>
            </w:r>
          </w:p>
        </w:tc>
        <w:tc>
          <w:tcPr>
            <w:tcW w:w="2892" w:type="dxa"/>
            <w:tcBorders>
              <w:top w:val="single" w:sz="6" w:space="0" w:color="auto"/>
              <w:left w:val="single" w:sz="6" w:space="0" w:color="auto"/>
              <w:right w:val="single" w:sz="6" w:space="0" w:color="auto"/>
            </w:tcBorders>
          </w:tcPr>
          <w:p w14:paraId="6C43A4B5" w14:textId="77777777" w:rsidR="00BF46E1" w:rsidRPr="0041528A" w:rsidRDefault="00BF46E1" w:rsidP="00195D76">
            <w:pPr>
              <w:pStyle w:val="TAL"/>
            </w:pPr>
          </w:p>
        </w:tc>
        <w:tc>
          <w:tcPr>
            <w:tcW w:w="3776" w:type="dxa"/>
            <w:tcBorders>
              <w:left w:val="single" w:sz="6" w:space="0" w:color="auto"/>
              <w:right w:val="single" w:sz="6" w:space="0" w:color="auto"/>
            </w:tcBorders>
          </w:tcPr>
          <w:p w14:paraId="7A12AABD" w14:textId="77777777" w:rsidR="00BF46E1" w:rsidRPr="0041528A" w:rsidRDefault="00BF46E1" w:rsidP="00195D76">
            <w:pPr>
              <w:pStyle w:val="TAL"/>
            </w:pPr>
            <w:r w:rsidRPr="0041528A">
              <w:t>[The ME is in idle mode and the browser's cache shall have been cleared.]</w:t>
            </w:r>
          </w:p>
        </w:tc>
      </w:tr>
      <w:tr w:rsidR="00BF46E1" w:rsidRPr="0041528A" w14:paraId="67CF2F8B" w14:textId="77777777" w:rsidTr="00195D76">
        <w:trPr>
          <w:cantSplit/>
          <w:jc w:val="center"/>
        </w:trPr>
        <w:tc>
          <w:tcPr>
            <w:tcW w:w="737" w:type="dxa"/>
            <w:tcBorders>
              <w:left w:val="single" w:sz="6" w:space="0" w:color="auto"/>
              <w:right w:val="single" w:sz="6" w:space="0" w:color="auto"/>
            </w:tcBorders>
          </w:tcPr>
          <w:p w14:paraId="0E55D8C4" w14:textId="77777777" w:rsidR="00BF46E1" w:rsidRPr="0041528A" w:rsidRDefault="00BF46E1" w:rsidP="00195D76">
            <w:pPr>
              <w:pStyle w:val="TAC"/>
            </w:pPr>
            <w:r w:rsidRPr="0041528A">
              <w:t>1</w:t>
            </w:r>
          </w:p>
        </w:tc>
        <w:tc>
          <w:tcPr>
            <w:tcW w:w="1282" w:type="dxa"/>
            <w:tcBorders>
              <w:left w:val="single" w:sz="6" w:space="0" w:color="auto"/>
              <w:right w:val="single" w:sz="6" w:space="0" w:color="auto"/>
            </w:tcBorders>
          </w:tcPr>
          <w:p w14:paraId="0E697E5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01FBC3A" w14:textId="77777777" w:rsidR="00BF46E1" w:rsidRPr="0041528A" w:rsidRDefault="00BF46E1" w:rsidP="00195D76">
            <w:pPr>
              <w:pStyle w:val="TAL"/>
            </w:pPr>
            <w:r w:rsidRPr="0041528A">
              <w:t>PROACTIVE COMMAND PENDING: LAUNCH BROWSER 5.9.1</w:t>
            </w:r>
          </w:p>
        </w:tc>
        <w:tc>
          <w:tcPr>
            <w:tcW w:w="3776" w:type="dxa"/>
            <w:tcBorders>
              <w:left w:val="single" w:sz="6" w:space="0" w:color="auto"/>
              <w:right w:val="single" w:sz="6" w:space="0" w:color="auto"/>
            </w:tcBorders>
          </w:tcPr>
          <w:p w14:paraId="5C84A588" w14:textId="77777777" w:rsidR="00BF46E1" w:rsidRPr="0041528A" w:rsidRDefault="00BF46E1" w:rsidP="00195D76">
            <w:pPr>
              <w:pStyle w:val="TAL"/>
            </w:pPr>
          </w:p>
        </w:tc>
      </w:tr>
      <w:tr w:rsidR="00BF46E1" w:rsidRPr="0041528A" w14:paraId="18AD3610" w14:textId="77777777" w:rsidTr="00195D76">
        <w:trPr>
          <w:cantSplit/>
          <w:jc w:val="center"/>
        </w:trPr>
        <w:tc>
          <w:tcPr>
            <w:tcW w:w="737" w:type="dxa"/>
            <w:tcBorders>
              <w:left w:val="single" w:sz="6" w:space="0" w:color="auto"/>
              <w:right w:val="single" w:sz="6" w:space="0" w:color="auto"/>
            </w:tcBorders>
          </w:tcPr>
          <w:p w14:paraId="125FC742"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7F6BE7B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9A484C2"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6785F24C" w14:textId="77777777" w:rsidR="00BF46E1" w:rsidRPr="0041528A" w:rsidRDefault="00BF46E1" w:rsidP="00195D76">
            <w:pPr>
              <w:pStyle w:val="TAL"/>
            </w:pPr>
          </w:p>
        </w:tc>
      </w:tr>
      <w:tr w:rsidR="00BF46E1" w:rsidRPr="0041528A" w14:paraId="07B0E53B" w14:textId="77777777" w:rsidTr="00195D76">
        <w:trPr>
          <w:cantSplit/>
          <w:jc w:val="center"/>
        </w:trPr>
        <w:tc>
          <w:tcPr>
            <w:tcW w:w="737" w:type="dxa"/>
            <w:tcBorders>
              <w:left w:val="single" w:sz="6" w:space="0" w:color="auto"/>
              <w:right w:val="single" w:sz="6" w:space="0" w:color="auto"/>
            </w:tcBorders>
          </w:tcPr>
          <w:p w14:paraId="47FFBF3B"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395815D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34AF064" w14:textId="77777777" w:rsidR="00BF46E1" w:rsidRPr="0041528A" w:rsidRDefault="00BF46E1" w:rsidP="00195D76">
            <w:pPr>
              <w:pStyle w:val="TAL"/>
            </w:pPr>
            <w:r w:rsidRPr="0041528A">
              <w:t>PROACTIVE COMMAND: LAUNCH BROWSER 5.9.1</w:t>
            </w:r>
          </w:p>
        </w:tc>
        <w:tc>
          <w:tcPr>
            <w:tcW w:w="3776" w:type="dxa"/>
            <w:tcBorders>
              <w:left w:val="single" w:sz="6" w:space="0" w:color="auto"/>
              <w:right w:val="single" w:sz="6" w:space="0" w:color="auto"/>
            </w:tcBorders>
          </w:tcPr>
          <w:p w14:paraId="6CF4D589"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4861B47C" w14:textId="77777777" w:rsidTr="00195D76">
        <w:trPr>
          <w:cantSplit/>
          <w:jc w:val="center"/>
        </w:trPr>
        <w:tc>
          <w:tcPr>
            <w:tcW w:w="737" w:type="dxa"/>
            <w:tcBorders>
              <w:left w:val="single" w:sz="4" w:space="0" w:color="auto"/>
              <w:right w:val="single" w:sz="4" w:space="0" w:color="auto"/>
            </w:tcBorders>
          </w:tcPr>
          <w:p w14:paraId="2856C79A" w14:textId="77777777" w:rsidR="00BF46E1" w:rsidRPr="0041528A" w:rsidRDefault="00BF46E1" w:rsidP="00195D76">
            <w:pPr>
              <w:pStyle w:val="TAC"/>
            </w:pPr>
            <w:r w:rsidRPr="0041528A">
              <w:t>4</w:t>
            </w:r>
          </w:p>
        </w:tc>
        <w:tc>
          <w:tcPr>
            <w:tcW w:w="1282" w:type="dxa"/>
            <w:tcBorders>
              <w:left w:val="single" w:sz="4" w:space="0" w:color="auto"/>
              <w:right w:val="single" w:sz="4" w:space="0" w:color="auto"/>
            </w:tcBorders>
          </w:tcPr>
          <w:p w14:paraId="24341725"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D68A2C1"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3238CEC9" w14:textId="77777777" w:rsidR="00BF46E1" w:rsidRPr="0041528A" w:rsidRDefault="00BF46E1" w:rsidP="00195D76">
            <w:pPr>
              <w:pStyle w:val="TAL"/>
            </w:pPr>
            <w:r w:rsidRPr="0041528A">
              <w:t>[alpha identifier is displayed with strikethrough on]</w:t>
            </w:r>
          </w:p>
        </w:tc>
      </w:tr>
      <w:tr w:rsidR="00BF46E1" w:rsidRPr="0041528A" w14:paraId="1CBE07B0" w14:textId="77777777" w:rsidTr="00195D76">
        <w:trPr>
          <w:cantSplit/>
          <w:jc w:val="center"/>
        </w:trPr>
        <w:tc>
          <w:tcPr>
            <w:tcW w:w="737" w:type="dxa"/>
            <w:tcBorders>
              <w:left w:val="single" w:sz="4" w:space="0" w:color="auto"/>
              <w:right w:val="single" w:sz="4" w:space="0" w:color="auto"/>
            </w:tcBorders>
          </w:tcPr>
          <w:p w14:paraId="6755CD1D" w14:textId="77777777" w:rsidR="00BF46E1" w:rsidRPr="0041528A" w:rsidRDefault="00BF46E1" w:rsidP="00195D76">
            <w:pPr>
              <w:pStyle w:val="TAC"/>
            </w:pPr>
            <w:r w:rsidRPr="0041528A">
              <w:t>5</w:t>
            </w:r>
          </w:p>
        </w:tc>
        <w:tc>
          <w:tcPr>
            <w:tcW w:w="1282" w:type="dxa"/>
            <w:tcBorders>
              <w:left w:val="single" w:sz="4" w:space="0" w:color="auto"/>
              <w:right w:val="single" w:sz="4" w:space="0" w:color="auto"/>
            </w:tcBorders>
          </w:tcPr>
          <w:p w14:paraId="61AACA18"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7017DE85"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5EC0926B" w14:textId="77777777" w:rsidR="00BF46E1" w:rsidRPr="0041528A" w:rsidRDefault="00BF46E1" w:rsidP="00195D76">
            <w:pPr>
              <w:pStyle w:val="TAL"/>
            </w:pPr>
            <w:r w:rsidRPr="0041528A">
              <w:t>[option: user confirmation]</w:t>
            </w:r>
          </w:p>
        </w:tc>
      </w:tr>
      <w:tr w:rsidR="00BF46E1" w:rsidRPr="0041528A" w14:paraId="5C87D7D0" w14:textId="77777777" w:rsidTr="00195D76">
        <w:trPr>
          <w:cantSplit/>
          <w:jc w:val="center"/>
        </w:trPr>
        <w:tc>
          <w:tcPr>
            <w:tcW w:w="737" w:type="dxa"/>
            <w:tcBorders>
              <w:left w:val="single" w:sz="4" w:space="0" w:color="auto"/>
              <w:right w:val="single" w:sz="4" w:space="0" w:color="auto"/>
            </w:tcBorders>
          </w:tcPr>
          <w:p w14:paraId="4139A53B" w14:textId="77777777" w:rsidR="00BF46E1" w:rsidRPr="0041528A" w:rsidRDefault="00BF46E1" w:rsidP="00195D76">
            <w:pPr>
              <w:pStyle w:val="TAC"/>
            </w:pPr>
            <w:r w:rsidRPr="0041528A">
              <w:t>6</w:t>
            </w:r>
          </w:p>
        </w:tc>
        <w:tc>
          <w:tcPr>
            <w:tcW w:w="1282" w:type="dxa"/>
            <w:tcBorders>
              <w:left w:val="single" w:sz="4" w:space="0" w:color="auto"/>
              <w:right w:val="single" w:sz="4" w:space="0" w:color="auto"/>
            </w:tcBorders>
          </w:tcPr>
          <w:p w14:paraId="5B84AE6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C23D427" w14:textId="77777777" w:rsidR="00BF46E1" w:rsidRPr="0041528A" w:rsidRDefault="00BF46E1" w:rsidP="00195D76">
            <w:pPr>
              <w:pStyle w:val="TAL"/>
            </w:pPr>
            <w:r w:rsidRPr="0041528A">
              <w:t>TERMINAL RESPONSE: LAUNCH BROWSER 5.9.1</w:t>
            </w:r>
          </w:p>
        </w:tc>
        <w:tc>
          <w:tcPr>
            <w:tcW w:w="3776" w:type="dxa"/>
            <w:tcBorders>
              <w:left w:val="single" w:sz="4" w:space="0" w:color="auto"/>
              <w:right w:val="single" w:sz="4" w:space="0" w:color="auto"/>
            </w:tcBorders>
          </w:tcPr>
          <w:p w14:paraId="558EA61F" w14:textId="77777777" w:rsidR="00BF46E1" w:rsidRPr="0041528A" w:rsidRDefault="00BF46E1" w:rsidP="00195D76">
            <w:pPr>
              <w:pStyle w:val="TAL"/>
            </w:pPr>
            <w:r w:rsidRPr="0041528A">
              <w:t>[Command performed successfully]</w:t>
            </w:r>
          </w:p>
        </w:tc>
      </w:tr>
      <w:tr w:rsidR="00BF46E1" w:rsidRPr="0041528A" w14:paraId="347F4DB2" w14:textId="77777777" w:rsidTr="00195D76">
        <w:trPr>
          <w:cantSplit/>
          <w:jc w:val="center"/>
        </w:trPr>
        <w:tc>
          <w:tcPr>
            <w:tcW w:w="737" w:type="dxa"/>
            <w:tcBorders>
              <w:left w:val="single" w:sz="4" w:space="0" w:color="auto"/>
              <w:right w:val="single" w:sz="4" w:space="0" w:color="auto"/>
            </w:tcBorders>
          </w:tcPr>
          <w:p w14:paraId="626F3D9F" w14:textId="77777777" w:rsidR="00BF46E1" w:rsidRPr="0041528A" w:rsidRDefault="00BF46E1" w:rsidP="00195D76">
            <w:pPr>
              <w:pStyle w:val="TAC"/>
            </w:pPr>
            <w:r w:rsidRPr="0041528A">
              <w:t>7</w:t>
            </w:r>
          </w:p>
        </w:tc>
        <w:tc>
          <w:tcPr>
            <w:tcW w:w="1282" w:type="dxa"/>
            <w:tcBorders>
              <w:left w:val="single" w:sz="4" w:space="0" w:color="auto"/>
              <w:right w:val="single" w:sz="4" w:space="0" w:color="auto"/>
            </w:tcBorders>
          </w:tcPr>
          <w:p w14:paraId="609BEEA7"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4" w:space="0" w:color="auto"/>
              <w:right w:val="single" w:sz="4" w:space="0" w:color="auto"/>
            </w:tcBorders>
          </w:tcPr>
          <w:p w14:paraId="591F5A1A"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22D084B1"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7B2A901E" w14:textId="77777777" w:rsidTr="00195D76">
        <w:trPr>
          <w:cantSplit/>
          <w:jc w:val="center"/>
        </w:trPr>
        <w:tc>
          <w:tcPr>
            <w:tcW w:w="737" w:type="dxa"/>
            <w:tcBorders>
              <w:left w:val="single" w:sz="4" w:space="0" w:color="auto"/>
              <w:right w:val="single" w:sz="4" w:space="0" w:color="auto"/>
            </w:tcBorders>
          </w:tcPr>
          <w:p w14:paraId="12D485E0" w14:textId="77777777" w:rsidR="00BF46E1" w:rsidRPr="0041528A" w:rsidRDefault="00BF46E1" w:rsidP="00195D76">
            <w:pPr>
              <w:pStyle w:val="TAC"/>
            </w:pPr>
            <w:r w:rsidRPr="0041528A">
              <w:t>8</w:t>
            </w:r>
          </w:p>
        </w:tc>
        <w:tc>
          <w:tcPr>
            <w:tcW w:w="1282" w:type="dxa"/>
            <w:tcBorders>
              <w:left w:val="single" w:sz="4" w:space="0" w:color="auto"/>
              <w:right w:val="single" w:sz="4" w:space="0" w:color="auto"/>
            </w:tcBorders>
          </w:tcPr>
          <w:p w14:paraId="7E209E8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46F0EDE"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739A2280" w14:textId="77777777" w:rsidR="00BF46E1" w:rsidRPr="0041528A" w:rsidRDefault="00BF46E1" w:rsidP="00195D76">
            <w:pPr>
              <w:pStyle w:val="TAL"/>
            </w:pPr>
          </w:p>
        </w:tc>
      </w:tr>
      <w:tr w:rsidR="00BF46E1" w:rsidRPr="0041528A" w14:paraId="4E929253" w14:textId="77777777" w:rsidTr="00195D76">
        <w:trPr>
          <w:cantSplit/>
          <w:jc w:val="center"/>
        </w:trPr>
        <w:tc>
          <w:tcPr>
            <w:tcW w:w="737" w:type="dxa"/>
            <w:tcBorders>
              <w:left w:val="single" w:sz="4" w:space="0" w:color="auto"/>
              <w:right w:val="single" w:sz="4" w:space="0" w:color="auto"/>
            </w:tcBorders>
          </w:tcPr>
          <w:p w14:paraId="2AE7C669" w14:textId="77777777" w:rsidR="00BF46E1" w:rsidRPr="0041528A" w:rsidRDefault="00BF46E1" w:rsidP="00195D76">
            <w:pPr>
              <w:pStyle w:val="TAC"/>
            </w:pPr>
            <w:r w:rsidRPr="0041528A">
              <w:t>9</w:t>
            </w:r>
          </w:p>
        </w:tc>
        <w:tc>
          <w:tcPr>
            <w:tcW w:w="1282" w:type="dxa"/>
            <w:tcBorders>
              <w:left w:val="single" w:sz="4" w:space="0" w:color="auto"/>
              <w:right w:val="single" w:sz="4" w:space="0" w:color="auto"/>
            </w:tcBorders>
          </w:tcPr>
          <w:p w14:paraId="18B37932"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383D3ED8" w14:textId="77777777" w:rsidR="00BF46E1" w:rsidRPr="0041528A" w:rsidRDefault="00BF46E1" w:rsidP="00195D76">
            <w:pPr>
              <w:pStyle w:val="TAL"/>
            </w:pPr>
            <w:r w:rsidRPr="0041528A">
              <w:t>The user verifies that the default Wap session is properly established.</w:t>
            </w:r>
            <w:r w:rsidRPr="0041528A">
              <w:br/>
              <w:t>The user shall attempt to close the browser or shall at least set the ME to the idle screen.</w:t>
            </w:r>
          </w:p>
        </w:tc>
        <w:tc>
          <w:tcPr>
            <w:tcW w:w="3776" w:type="dxa"/>
            <w:tcBorders>
              <w:left w:val="single" w:sz="4" w:space="0" w:color="auto"/>
              <w:right w:val="single" w:sz="4" w:space="0" w:color="auto"/>
            </w:tcBorders>
          </w:tcPr>
          <w:p w14:paraId="20A0A97B" w14:textId="77777777" w:rsidR="00BF46E1" w:rsidRPr="0041528A" w:rsidRDefault="00BF46E1" w:rsidP="00195D76">
            <w:pPr>
              <w:pStyle w:val="TAL"/>
            </w:pPr>
          </w:p>
        </w:tc>
      </w:tr>
      <w:tr w:rsidR="00BF46E1" w:rsidRPr="0041528A" w14:paraId="20A82306" w14:textId="77777777" w:rsidTr="00195D76">
        <w:trPr>
          <w:cantSplit/>
          <w:jc w:val="center"/>
        </w:trPr>
        <w:tc>
          <w:tcPr>
            <w:tcW w:w="737" w:type="dxa"/>
            <w:tcBorders>
              <w:left w:val="single" w:sz="4" w:space="0" w:color="auto"/>
              <w:right w:val="single" w:sz="4" w:space="0" w:color="auto"/>
            </w:tcBorders>
          </w:tcPr>
          <w:p w14:paraId="68044E4B" w14:textId="77777777" w:rsidR="00BF46E1" w:rsidRPr="0041528A" w:rsidRDefault="00BF46E1" w:rsidP="00195D76">
            <w:pPr>
              <w:pStyle w:val="TAC"/>
            </w:pPr>
            <w:r w:rsidRPr="0041528A">
              <w:t>10</w:t>
            </w:r>
          </w:p>
        </w:tc>
        <w:tc>
          <w:tcPr>
            <w:tcW w:w="1282" w:type="dxa"/>
            <w:tcBorders>
              <w:left w:val="single" w:sz="4" w:space="0" w:color="auto"/>
              <w:right w:val="single" w:sz="4" w:space="0" w:color="auto"/>
            </w:tcBorders>
          </w:tcPr>
          <w:p w14:paraId="083C92C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6D7959E" w14:textId="77777777" w:rsidR="00BF46E1" w:rsidRPr="0041528A" w:rsidRDefault="00BF46E1" w:rsidP="00195D76">
            <w:pPr>
              <w:pStyle w:val="TAL"/>
            </w:pPr>
            <w:r w:rsidRPr="0041528A">
              <w:t>PROACTIVE COMMAND PENDING: LAUNCH BROWSER 5.9.2</w:t>
            </w:r>
          </w:p>
        </w:tc>
        <w:tc>
          <w:tcPr>
            <w:tcW w:w="3776" w:type="dxa"/>
            <w:tcBorders>
              <w:left w:val="single" w:sz="4" w:space="0" w:color="auto"/>
              <w:right w:val="single" w:sz="4" w:space="0" w:color="auto"/>
            </w:tcBorders>
          </w:tcPr>
          <w:p w14:paraId="67938026" w14:textId="77777777" w:rsidR="00BF46E1" w:rsidRPr="0041528A" w:rsidRDefault="00BF46E1" w:rsidP="00195D76">
            <w:pPr>
              <w:pStyle w:val="TAL"/>
            </w:pPr>
          </w:p>
        </w:tc>
      </w:tr>
      <w:tr w:rsidR="00BF46E1" w:rsidRPr="0041528A" w14:paraId="7B89DD75" w14:textId="77777777" w:rsidTr="00195D76">
        <w:trPr>
          <w:cantSplit/>
          <w:jc w:val="center"/>
        </w:trPr>
        <w:tc>
          <w:tcPr>
            <w:tcW w:w="737" w:type="dxa"/>
            <w:tcBorders>
              <w:left w:val="single" w:sz="4" w:space="0" w:color="auto"/>
              <w:right w:val="single" w:sz="4" w:space="0" w:color="auto"/>
            </w:tcBorders>
          </w:tcPr>
          <w:p w14:paraId="6D546243" w14:textId="77777777" w:rsidR="00BF46E1" w:rsidRPr="0041528A" w:rsidRDefault="00BF46E1" w:rsidP="00195D76">
            <w:pPr>
              <w:pStyle w:val="TAC"/>
            </w:pPr>
            <w:r w:rsidRPr="0041528A">
              <w:t>11</w:t>
            </w:r>
          </w:p>
        </w:tc>
        <w:tc>
          <w:tcPr>
            <w:tcW w:w="1282" w:type="dxa"/>
            <w:tcBorders>
              <w:left w:val="single" w:sz="4" w:space="0" w:color="auto"/>
              <w:right w:val="single" w:sz="4" w:space="0" w:color="auto"/>
            </w:tcBorders>
          </w:tcPr>
          <w:p w14:paraId="594A904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C8F1D2A"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395E8E67" w14:textId="77777777" w:rsidR="00BF46E1" w:rsidRPr="0041528A" w:rsidRDefault="00BF46E1" w:rsidP="00195D76">
            <w:pPr>
              <w:pStyle w:val="TAL"/>
            </w:pPr>
          </w:p>
        </w:tc>
      </w:tr>
      <w:tr w:rsidR="00BF46E1" w:rsidRPr="0041528A" w14:paraId="2818E1A6" w14:textId="77777777" w:rsidTr="00195D76">
        <w:trPr>
          <w:cantSplit/>
          <w:jc w:val="center"/>
        </w:trPr>
        <w:tc>
          <w:tcPr>
            <w:tcW w:w="737" w:type="dxa"/>
            <w:tcBorders>
              <w:left w:val="single" w:sz="4" w:space="0" w:color="auto"/>
              <w:right w:val="single" w:sz="4" w:space="0" w:color="auto"/>
            </w:tcBorders>
          </w:tcPr>
          <w:p w14:paraId="7301BBC0" w14:textId="77777777" w:rsidR="00BF46E1" w:rsidRPr="0041528A" w:rsidRDefault="00BF46E1" w:rsidP="00195D76">
            <w:pPr>
              <w:pStyle w:val="TAC"/>
            </w:pPr>
            <w:r w:rsidRPr="0041528A">
              <w:t>12</w:t>
            </w:r>
          </w:p>
        </w:tc>
        <w:tc>
          <w:tcPr>
            <w:tcW w:w="1282" w:type="dxa"/>
            <w:tcBorders>
              <w:left w:val="single" w:sz="4" w:space="0" w:color="auto"/>
              <w:right w:val="single" w:sz="4" w:space="0" w:color="auto"/>
            </w:tcBorders>
          </w:tcPr>
          <w:p w14:paraId="248CA47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28E62D7" w14:textId="77777777" w:rsidR="00BF46E1" w:rsidRPr="0041528A" w:rsidRDefault="00BF46E1" w:rsidP="00195D76">
            <w:pPr>
              <w:pStyle w:val="TAL"/>
            </w:pPr>
            <w:r w:rsidRPr="0041528A">
              <w:t>PROACTIVE COMMAND: LAUNCH BROWSER 5.9.2</w:t>
            </w:r>
          </w:p>
        </w:tc>
        <w:tc>
          <w:tcPr>
            <w:tcW w:w="3776" w:type="dxa"/>
            <w:tcBorders>
              <w:left w:val="single" w:sz="4" w:space="0" w:color="auto"/>
              <w:right w:val="single" w:sz="4" w:space="0" w:color="auto"/>
            </w:tcBorders>
          </w:tcPr>
          <w:p w14:paraId="6B72A460"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79E57ACB" w14:textId="77777777" w:rsidTr="00195D76">
        <w:trPr>
          <w:cantSplit/>
          <w:jc w:val="center"/>
        </w:trPr>
        <w:tc>
          <w:tcPr>
            <w:tcW w:w="737" w:type="dxa"/>
            <w:tcBorders>
              <w:left w:val="single" w:sz="4" w:space="0" w:color="auto"/>
              <w:right w:val="single" w:sz="4" w:space="0" w:color="auto"/>
            </w:tcBorders>
          </w:tcPr>
          <w:p w14:paraId="5D957100" w14:textId="77777777" w:rsidR="00BF46E1" w:rsidRPr="0041528A" w:rsidRDefault="00BF46E1" w:rsidP="00195D76">
            <w:pPr>
              <w:pStyle w:val="TAC"/>
            </w:pPr>
            <w:r w:rsidRPr="0041528A">
              <w:t>13</w:t>
            </w:r>
          </w:p>
        </w:tc>
        <w:tc>
          <w:tcPr>
            <w:tcW w:w="1282" w:type="dxa"/>
            <w:tcBorders>
              <w:left w:val="single" w:sz="4" w:space="0" w:color="auto"/>
              <w:right w:val="single" w:sz="4" w:space="0" w:color="auto"/>
            </w:tcBorders>
          </w:tcPr>
          <w:p w14:paraId="491CE2B8"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4327EE3"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503AC6B2" w14:textId="77777777" w:rsidR="00BF46E1" w:rsidRPr="0041528A" w:rsidRDefault="00BF46E1" w:rsidP="00195D76">
            <w:pPr>
              <w:pStyle w:val="TAL"/>
            </w:pPr>
            <w:r w:rsidRPr="0041528A">
              <w:t>[alpha identifier is displayed with strikethrough off]</w:t>
            </w:r>
          </w:p>
        </w:tc>
      </w:tr>
      <w:tr w:rsidR="00BF46E1" w:rsidRPr="0041528A" w14:paraId="5F728ADE" w14:textId="77777777" w:rsidTr="00195D76">
        <w:trPr>
          <w:cantSplit/>
          <w:jc w:val="center"/>
        </w:trPr>
        <w:tc>
          <w:tcPr>
            <w:tcW w:w="737" w:type="dxa"/>
            <w:tcBorders>
              <w:left w:val="single" w:sz="4" w:space="0" w:color="auto"/>
              <w:right w:val="single" w:sz="4" w:space="0" w:color="auto"/>
            </w:tcBorders>
          </w:tcPr>
          <w:p w14:paraId="73A4BFAB" w14:textId="77777777" w:rsidR="00BF46E1" w:rsidRPr="0041528A" w:rsidRDefault="00BF46E1" w:rsidP="00195D76">
            <w:pPr>
              <w:pStyle w:val="TAC"/>
            </w:pPr>
            <w:r w:rsidRPr="0041528A">
              <w:t>14</w:t>
            </w:r>
          </w:p>
        </w:tc>
        <w:tc>
          <w:tcPr>
            <w:tcW w:w="1282" w:type="dxa"/>
            <w:tcBorders>
              <w:left w:val="single" w:sz="4" w:space="0" w:color="auto"/>
              <w:right w:val="single" w:sz="4" w:space="0" w:color="auto"/>
            </w:tcBorders>
          </w:tcPr>
          <w:p w14:paraId="125A0221"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22105AF8"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687EB1A9" w14:textId="77777777" w:rsidR="00BF46E1" w:rsidRPr="0041528A" w:rsidRDefault="00BF46E1" w:rsidP="00195D76">
            <w:pPr>
              <w:pStyle w:val="TAL"/>
            </w:pPr>
            <w:r w:rsidRPr="0041528A">
              <w:t>[option: user confirmation]</w:t>
            </w:r>
          </w:p>
        </w:tc>
      </w:tr>
      <w:tr w:rsidR="00BF46E1" w:rsidRPr="0041528A" w14:paraId="659133C8" w14:textId="77777777" w:rsidTr="00195D76">
        <w:trPr>
          <w:cantSplit/>
          <w:jc w:val="center"/>
        </w:trPr>
        <w:tc>
          <w:tcPr>
            <w:tcW w:w="737" w:type="dxa"/>
            <w:tcBorders>
              <w:left w:val="single" w:sz="4" w:space="0" w:color="auto"/>
              <w:right w:val="single" w:sz="4" w:space="0" w:color="auto"/>
            </w:tcBorders>
          </w:tcPr>
          <w:p w14:paraId="484644C2" w14:textId="77777777" w:rsidR="00BF46E1" w:rsidRPr="0041528A" w:rsidRDefault="00BF46E1" w:rsidP="00195D76">
            <w:pPr>
              <w:pStyle w:val="TAC"/>
            </w:pPr>
            <w:r w:rsidRPr="0041528A">
              <w:t>15</w:t>
            </w:r>
          </w:p>
        </w:tc>
        <w:tc>
          <w:tcPr>
            <w:tcW w:w="1282" w:type="dxa"/>
            <w:tcBorders>
              <w:left w:val="single" w:sz="4" w:space="0" w:color="auto"/>
              <w:right w:val="single" w:sz="4" w:space="0" w:color="auto"/>
            </w:tcBorders>
          </w:tcPr>
          <w:p w14:paraId="4AC8A5B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E8A0BCA" w14:textId="77777777" w:rsidR="00BF46E1" w:rsidRPr="0041528A" w:rsidRDefault="00BF46E1" w:rsidP="00195D76">
            <w:pPr>
              <w:pStyle w:val="TAL"/>
            </w:pPr>
            <w:r w:rsidRPr="0041528A">
              <w:t>TERMINAL RESPONSE: LAUNCH BROWSER 5.9.1</w:t>
            </w:r>
          </w:p>
        </w:tc>
        <w:tc>
          <w:tcPr>
            <w:tcW w:w="3776" w:type="dxa"/>
            <w:tcBorders>
              <w:left w:val="single" w:sz="4" w:space="0" w:color="auto"/>
              <w:right w:val="single" w:sz="4" w:space="0" w:color="auto"/>
            </w:tcBorders>
          </w:tcPr>
          <w:p w14:paraId="60F30199" w14:textId="77777777" w:rsidR="00BF46E1" w:rsidRPr="0041528A" w:rsidRDefault="00BF46E1" w:rsidP="00195D76">
            <w:pPr>
              <w:pStyle w:val="TAL"/>
            </w:pPr>
            <w:r w:rsidRPr="0041528A">
              <w:t>[Command performed successfully]</w:t>
            </w:r>
          </w:p>
        </w:tc>
      </w:tr>
      <w:tr w:rsidR="00BF46E1" w:rsidRPr="0041528A" w14:paraId="22C590D0" w14:textId="77777777" w:rsidTr="00195D76">
        <w:trPr>
          <w:cantSplit/>
          <w:jc w:val="center"/>
        </w:trPr>
        <w:tc>
          <w:tcPr>
            <w:tcW w:w="737" w:type="dxa"/>
            <w:tcBorders>
              <w:left w:val="single" w:sz="4" w:space="0" w:color="auto"/>
              <w:right w:val="single" w:sz="4" w:space="0" w:color="auto"/>
            </w:tcBorders>
          </w:tcPr>
          <w:p w14:paraId="0E7C5A66" w14:textId="77777777" w:rsidR="00BF46E1" w:rsidRPr="0041528A" w:rsidRDefault="00BF46E1" w:rsidP="00195D76">
            <w:pPr>
              <w:pStyle w:val="TAC"/>
            </w:pPr>
            <w:r w:rsidRPr="0041528A">
              <w:t>16</w:t>
            </w:r>
          </w:p>
        </w:tc>
        <w:tc>
          <w:tcPr>
            <w:tcW w:w="1282" w:type="dxa"/>
            <w:tcBorders>
              <w:left w:val="single" w:sz="4" w:space="0" w:color="auto"/>
              <w:right w:val="single" w:sz="4" w:space="0" w:color="auto"/>
            </w:tcBorders>
          </w:tcPr>
          <w:p w14:paraId="53A4AD41" w14:textId="77777777" w:rsidR="00BF46E1" w:rsidRPr="0041528A" w:rsidRDefault="00BF46E1" w:rsidP="00195D76">
            <w:pPr>
              <w:pStyle w:val="TAC"/>
            </w:pPr>
            <w:r w:rsidRPr="0041528A">
              <w:t xml:space="preserve">ME </w:t>
            </w:r>
            <w:r w:rsidRPr="0041528A">
              <w:sym w:font="Symbol" w:char="F0AE"/>
            </w:r>
            <w:r w:rsidRPr="0041528A">
              <w:t xml:space="preserve"> USS </w:t>
            </w:r>
          </w:p>
        </w:tc>
        <w:tc>
          <w:tcPr>
            <w:tcW w:w="2892" w:type="dxa"/>
            <w:tcBorders>
              <w:left w:val="single" w:sz="4" w:space="0" w:color="auto"/>
              <w:right w:val="single" w:sz="4" w:space="0" w:color="auto"/>
            </w:tcBorders>
          </w:tcPr>
          <w:p w14:paraId="6F978B46"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23C6F584"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02FC0566" w14:textId="77777777" w:rsidTr="00195D76">
        <w:trPr>
          <w:cantSplit/>
          <w:jc w:val="center"/>
        </w:trPr>
        <w:tc>
          <w:tcPr>
            <w:tcW w:w="737" w:type="dxa"/>
            <w:tcBorders>
              <w:left w:val="single" w:sz="4" w:space="0" w:color="auto"/>
              <w:right w:val="single" w:sz="4" w:space="0" w:color="auto"/>
            </w:tcBorders>
          </w:tcPr>
          <w:p w14:paraId="10513676" w14:textId="77777777" w:rsidR="00BF46E1" w:rsidRPr="0041528A" w:rsidRDefault="00BF46E1" w:rsidP="00195D76">
            <w:pPr>
              <w:pStyle w:val="TAC"/>
            </w:pPr>
            <w:r w:rsidRPr="0041528A">
              <w:t>17</w:t>
            </w:r>
          </w:p>
        </w:tc>
        <w:tc>
          <w:tcPr>
            <w:tcW w:w="1282" w:type="dxa"/>
            <w:tcBorders>
              <w:left w:val="single" w:sz="4" w:space="0" w:color="auto"/>
              <w:right w:val="single" w:sz="4" w:space="0" w:color="auto"/>
            </w:tcBorders>
          </w:tcPr>
          <w:p w14:paraId="16A2F78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4FDD0E8"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1843FADF" w14:textId="77777777" w:rsidR="00BF46E1" w:rsidRPr="0041528A" w:rsidRDefault="00BF46E1" w:rsidP="00195D76">
            <w:pPr>
              <w:pStyle w:val="TAL"/>
            </w:pPr>
          </w:p>
        </w:tc>
      </w:tr>
      <w:tr w:rsidR="00BF46E1" w:rsidRPr="0041528A" w14:paraId="7D0F4C0E" w14:textId="77777777" w:rsidTr="00195D76">
        <w:trPr>
          <w:cantSplit/>
          <w:jc w:val="center"/>
        </w:trPr>
        <w:tc>
          <w:tcPr>
            <w:tcW w:w="737" w:type="dxa"/>
            <w:tcBorders>
              <w:left w:val="single" w:sz="4" w:space="0" w:color="auto"/>
              <w:right w:val="single" w:sz="4" w:space="0" w:color="auto"/>
            </w:tcBorders>
          </w:tcPr>
          <w:p w14:paraId="1967B901" w14:textId="77777777" w:rsidR="00BF46E1" w:rsidRPr="0041528A" w:rsidRDefault="00BF46E1" w:rsidP="00195D76">
            <w:pPr>
              <w:pStyle w:val="TAC"/>
            </w:pPr>
            <w:r w:rsidRPr="0041528A">
              <w:t>18</w:t>
            </w:r>
          </w:p>
        </w:tc>
        <w:tc>
          <w:tcPr>
            <w:tcW w:w="1282" w:type="dxa"/>
            <w:tcBorders>
              <w:left w:val="single" w:sz="4" w:space="0" w:color="auto"/>
              <w:right w:val="single" w:sz="4" w:space="0" w:color="auto"/>
            </w:tcBorders>
          </w:tcPr>
          <w:p w14:paraId="3B310F84"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642D159D" w14:textId="77777777" w:rsidR="00BF46E1" w:rsidRPr="0041528A" w:rsidRDefault="00BF46E1" w:rsidP="00195D76">
            <w:pPr>
              <w:pStyle w:val="TAL"/>
            </w:pPr>
            <w:r w:rsidRPr="0041528A">
              <w:t>The user verifies that the default Wap session is properly established.</w:t>
            </w:r>
            <w:r w:rsidRPr="0041528A">
              <w:br/>
              <w:t>The user shall attempt to close the browser or shall at least set the ME to the idle screen.</w:t>
            </w:r>
          </w:p>
        </w:tc>
        <w:tc>
          <w:tcPr>
            <w:tcW w:w="3776" w:type="dxa"/>
            <w:tcBorders>
              <w:left w:val="single" w:sz="4" w:space="0" w:color="auto"/>
              <w:right w:val="single" w:sz="4" w:space="0" w:color="auto"/>
            </w:tcBorders>
          </w:tcPr>
          <w:p w14:paraId="30A31FFF" w14:textId="77777777" w:rsidR="00BF46E1" w:rsidRPr="0041528A" w:rsidRDefault="00BF46E1" w:rsidP="00195D76">
            <w:pPr>
              <w:pStyle w:val="TAL"/>
            </w:pPr>
          </w:p>
        </w:tc>
      </w:tr>
      <w:tr w:rsidR="00BF46E1" w:rsidRPr="0041528A" w14:paraId="2086457E" w14:textId="77777777" w:rsidTr="00195D76">
        <w:trPr>
          <w:cantSplit/>
          <w:jc w:val="center"/>
        </w:trPr>
        <w:tc>
          <w:tcPr>
            <w:tcW w:w="737" w:type="dxa"/>
            <w:tcBorders>
              <w:left w:val="single" w:sz="4" w:space="0" w:color="auto"/>
              <w:right w:val="single" w:sz="4" w:space="0" w:color="auto"/>
            </w:tcBorders>
          </w:tcPr>
          <w:p w14:paraId="4EE5ADCB" w14:textId="77777777" w:rsidR="00BF46E1" w:rsidRPr="0041528A" w:rsidRDefault="00BF46E1" w:rsidP="00195D76">
            <w:pPr>
              <w:pStyle w:val="TAC"/>
            </w:pPr>
            <w:r w:rsidRPr="0041528A">
              <w:t>19</w:t>
            </w:r>
          </w:p>
        </w:tc>
        <w:tc>
          <w:tcPr>
            <w:tcW w:w="1282" w:type="dxa"/>
            <w:tcBorders>
              <w:left w:val="single" w:sz="4" w:space="0" w:color="auto"/>
              <w:right w:val="single" w:sz="4" w:space="0" w:color="auto"/>
            </w:tcBorders>
          </w:tcPr>
          <w:p w14:paraId="5C49369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FBF08C7" w14:textId="77777777" w:rsidR="00BF46E1" w:rsidRPr="0041528A" w:rsidRDefault="00BF46E1" w:rsidP="00195D76">
            <w:pPr>
              <w:pStyle w:val="TAL"/>
            </w:pPr>
            <w:r w:rsidRPr="0041528A">
              <w:t>PROACTIVE COMMAND PENDING: LAUNCH BROWSER 5.9.1</w:t>
            </w:r>
          </w:p>
        </w:tc>
        <w:tc>
          <w:tcPr>
            <w:tcW w:w="3776" w:type="dxa"/>
            <w:tcBorders>
              <w:left w:val="single" w:sz="4" w:space="0" w:color="auto"/>
              <w:right w:val="single" w:sz="4" w:space="0" w:color="auto"/>
            </w:tcBorders>
          </w:tcPr>
          <w:p w14:paraId="5EC0ABA8" w14:textId="77777777" w:rsidR="00BF46E1" w:rsidRPr="0041528A" w:rsidRDefault="00BF46E1" w:rsidP="00195D76">
            <w:pPr>
              <w:pStyle w:val="TAL"/>
            </w:pPr>
          </w:p>
        </w:tc>
      </w:tr>
      <w:tr w:rsidR="00BF46E1" w:rsidRPr="0041528A" w14:paraId="328112F9" w14:textId="77777777" w:rsidTr="00195D76">
        <w:trPr>
          <w:cantSplit/>
          <w:jc w:val="center"/>
        </w:trPr>
        <w:tc>
          <w:tcPr>
            <w:tcW w:w="737" w:type="dxa"/>
            <w:tcBorders>
              <w:left w:val="single" w:sz="4" w:space="0" w:color="auto"/>
              <w:right w:val="single" w:sz="4" w:space="0" w:color="auto"/>
            </w:tcBorders>
          </w:tcPr>
          <w:p w14:paraId="5A24B71B" w14:textId="77777777" w:rsidR="00BF46E1" w:rsidRPr="0041528A" w:rsidRDefault="00BF46E1" w:rsidP="00195D76">
            <w:pPr>
              <w:pStyle w:val="TAC"/>
            </w:pPr>
            <w:r w:rsidRPr="0041528A">
              <w:t>20</w:t>
            </w:r>
          </w:p>
        </w:tc>
        <w:tc>
          <w:tcPr>
            <w:tcW w:w="1282" w:type="dxa"/>
            <w:tcBorders>
              <w:left w:val="single" w:sz="4" w:space="0" w:color="auto"/>
              <w:right w:val="single" w:sz="4" w:space="0" w:color="auto"/>
            </w:tcBorders>
          </w:tcPr>
          <w:p w14:paraId="4D9179D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0FB6685"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2798F879" w14:textId="77777777" w:rsidR="00BF46E1" w:rsidRPr="0041528A" w:rsidRDefault="00BF46E1" w:rsidP="00195D76">
            <w:pPr>
              <w:pStyle w:val="TAL"/>
            </w:pPr>
          </w:p>
        </w:tc>
      </w:tr>
      <w:tr w:rsidR="00BF46E1" w:rsidRPr="0041528A" w14:paraId="0DA838E6" w14:textId="77777777" w:rsidTr="00195D76">
        <w:trPr>
          <w:cantSplit/>
          <w:jc w:val="center"/>
        </w:trPr>
        <w:tc>
          <w:tcPr>
            <w:tcW w:w="737" w:type="dxa"/>
            <w:tcBorders>
              <w:left w:val="single" w:sz="4" w:space="0" w:color="auto"/>
              <w:right w:val="single" w:sz="4" w:space="0" w:color="auto"/>
            </w:tcBorders>
          </w:tcPr>
          <w:p w14:paraId="1CC1AC35" w14:textId="77777777" w:rsidR="00BF46E1" w:rsidRPr="0041528A" w:rsidRDefault="00BF46E1" w:rsidP="00195D76">
            <w:pPr>
              <w:pStyle w:val="TAC"/>
            </w:pPr>
            <w:r w:rsidRPr="0041528A">
              <w:t>21</w:t>
            </w:r>
          </w:p>
        </w:tc>
        <w:tc>
          <w:tcPr>
            <w:tcW w:w="1282" w:type="dxa"/>
            <w:tcBorders>
              <w:left w:val="single" w:sz="4" w:space="0" w:color="auto"/>
              <w:right w:val="single" w:sz="4" w:space="0" w:color="auto"/>
            </w:tcBorders>
          </w:tcPr>
          <w:p w14:paraId="4CF8273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7068C5A" w14:textId="77777777" w:rsidR="00BF46E1" w:rsidRPr="0041528A" w:rsidRDefault="00BF46E1" w:rsidP="00195D76">
            <w:pPr>
              <w:pStyle w:val="TAL"/>
            </w:pPr>
            <w:r w:rsidRPr="0041528A">
              <w:t>PROACTIVE COMMAND: LAUNCH BROWSER 5.9.1</w:t>
            </w:r>
          </w:p>
        </w:tc>
        <w:tc>
          <w:tcPr>
            <w:tcW w:w="3776" w:type="dxa"/>
            <w:tcBorders>
              <w:left w:val="single" w:sz="4" w:space="0" w:color="auto"/>
              <w:right w:val="single" w:sz="4" w:space="0" w:color="auto"/>
            </w:tcBorders>
          </w:tcPr>
          <w:p w14:paraId="01434B31"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398C5191" w14:textId="77777777" w:rsidTr="00195D76">
        <w:trPr>
          <w:cantSplit/>
          <w:jc w:val="center"/>
        </w:trPr>
        <w:tc>
          <w:tcPr>
            <w:tcW w:w="737" w:type="dxa"/>
            <w:tcBorders>
              <w:left w:val="single" w:sz="4" w:space="0" w:color="auto"/>
              <w:right w:val="single" w:sz="4" w:space="0" w:color="auto"/>
            </w:tcBorders>
          </w:tcPr>
          <w:p w14:paraId="099B7579" w14:textId="77777777" w:rsidR="00BF46E1" w:rsidRPr="0041528A" w:rsidRDefault="00BF46E1" w:rsidP="00195D76">
            <w:pPr>
              <w:pStyle w:val="TAC"/>
            </w:pPr>
            <w:r w:rsidRPr="0041528A">
              <w:t>22</w:t>
            </w:r>
          </w:p>
        </w:tc>
        <w:tc>
          <w:tcPr>
            <w:tcW w:w="1282" w:type="dxa"/>
            <w:tcBorders>
              <w:left w:val="single" w:sz="4" w:space="0" w:color="auto"/>
              <w:right w:val="single" w:sz="4" w:space="0" w:color="auto"/>
            </w:tcBorders>
          </w:tcPr>
          <w:p w14:paraId="2BF65E7D"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2593B418"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2E70D446" w14:textId="77777777" w:rsidR="00BF46E1" w:rsidRPr="0041528A" w:rsidRDefault="00BF46E1" w:rsidP="00195D76">
            <w:pPr>
              <w:pStyle w:val="TAL"/>
            </w:pPr>
            <w:r w:rsidRPr="0041528A">
              <w:t>[alpha identifier is displayed with strikethrough on]</w:t>
            </w:r>
          </w:p>
        </w:tc>
      </w:tr>
      <w:tr w:rsidR="00BF46E1" w:rsidRPr="0041528A" w14:paraId="67246F99" w14:textId="77777777" w:rsidTr="00195D76">
        <w:trPr>
          <w:cantSplit/>
          <w:jc w:val="center"/>
        </w:trPr>
        <w:tc>
          <w:tcPr>
            <w:tcW w:w="737" w:type="dxa"/>
            <w:tcBorders>
              <w:left w:val="single" w:sz="4" w:space="0" w:color="auto"/>
              <w:right w:val="single" w:sz="4" w:space="0" w:color="auto"/>
            </w:tcBorders>
          </w:tcPr>
          <w:p w14:paraId="5721F87C" w14:textId="77777777" w:rsidR="00BF46E1" w:rsidRPr="0041528A" w:rsidRDefault="00BF46E1" w:rsidP="00195D76">
            <w:pPr>
              <w:pStyle w:val="TAC"/>
            </w:pPr>
            <w:r w:rsidRPr="0041528A">
              <w:t>23</w:t>
            </w:r>
          </w:p>
        </w:tc>
        <w:tc>
          <w:tcPr>
            <w:tcW w:w="1282" w:type="dxa"/>
            <w:tcBorders>
              <w:left w:val="single" w:sz="4" w:space="0" w:color="auto"/>
              <w:right w:val="single" w:sz="4" w:space="0" w:color="auto"/>
            </w:tcBorders>
          </w:tcPr>
          <w:p w14:paraId="4D46963F"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27FEC9A0"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7489D7B0" w14:textId="77777777" w:rsidR="00BF46E1" w:rsidRPr="0041528A" w:rsidRDefault="00BF46E1" w:rsidP="00195D76">
            <w:pPr>
              <w:pStyle w:val="TAL"/>
            </w:pPr>
            <w:r w:rsidRPr="0041528A">
              <w:t>[option: user confirmation]</w:t>
            </w:r>
          </w:p>
        </w:tc>
      </w:tr>
      <w:tr w:rsidR="00BF46E1" w:rsidRPr="0041528A" w14:paraId="7427DD0D" w14:textId="77777777" w:rsidTr="00195D76">
        <w:trPr>
          <w:cantSplit/>
          <w:jc w:val="center"/>
        </w:trPr>
        <w:tc>
          <w:tcPr>
            <w:tcW w:w="737" w:type="dxa"/>
            <w:tcBorders>
              <w:left w:val="single" w:sz="4" w:space="0" w:color="auto"/>
              <w:right w:val="single" w:sz="4" w:space="0" w:color="auto"/>
            </w:tcBorders>
          </w:tcPr>
          <w:p w14:paraId="7BDA39BD" w14:textId="77777777" w:rsidR="00BF46E1" w:rsidRPr="0041528A" w:rsidRDefault="00BF46E1" w:rsidP="00195D76">
            <w:pPr>
              <w:pStyle w:val="TAC"/>
            </w:pPr>
            <w:r w:rsidRPr="0041528A">
              <w:t>24</w:t>
            </w:r>
          </w:p>
        </w:tc>
        <w:tc>
          <w:tcPr>
            <w:tcW w:w="1282" w:type="dxa"/>
            <w:tcBorders>
              <w:left w:val="single" w:sz="4" w:space="0" w:color="auto"/>
              <w:right w:val="single" w:sz="4" w:space="0" w:color="auto"/>
            </w:tcBorders>
          </w:tcPr>
          <w:p w14:paraId="7DE5FCD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B21EDF7" w14:textId="77777777" w:rsidR="00BF46E1" w:rsidRPr="0041528A" w:rsidRDefault="00BF46E1" w:rsidP="00195D76">
            <w:pPr>
              <w:pStyle w:val="TAL"/>
            </w:pPr>
            <w:r w:rsidRPr="0041528A">
              <w:t>TERMINAL RESPONSE: LAUNCH BROWSER 5.9.1</w:t>
            </w:r>
          </w:p>
        </w:tc>
        <w:tc>
          <w:tcPr>
            <w:tcW w:w="3776" w:type="dxa"/>
            <w:tcBorders>
              <w:left w:val="single" w:sz="4" w:space="0" w:color="auto"/>
              <w:right w:val="single" w:sz="4" w:space="0" w:color="auto"/>
            </w:tcBorders>
          </w:tcPr>
          <w:p w14:paraId="5FB3148A" w14:textId="77777777" w:rsidR="00BF46E1" w:rsidRPr="0041528A" w:rsidRDefault="00BF46E1" w:rsidP="00195D76">
            <w:pPr>
              <w:pStyle w:val="TAL"/>
            </w:pPr>
            <w:r w:rsidRPr="0041528A">
              <w:t>[Command performed successfully]</w:t>
            </w:r>
          </w:p>
        </w:tc>
      </w:tr>
      <w:tr w:rsidR="00BF46E1" w:rsidRPr="0041528A" w14:paraId="7DE8DDAB" w14:textId="77777777" w:rsidTr="00195D76">
        <w:trPr>
          <w:cantSplit/>
          <w:jc w:val="center"/>
        </w:trPr>
        <w:tc>
          <w:tcPr>
            <w:tcW w:w="737" w:type="dxa"/>
            <w:tcBorders>
              <w:left w:val="single" w:sz="4" w:space="0" w:color="auto"/>
              <w:right w:val="single" w:sz="4" w:space="0" w:color="auto"/>
            </w:tcBorders>
          </w:tcPr>
          <w:p w14:paraId="385843A5" w14:textId="77777777" w:rsidR="00BF46E1" w:rsidRPr="0041528A" w:rsidRDefault="00BF46E1" w:rsidP="00195D76">
            <w:pPr>
              <w:pStyle w:val="TAC"/>
            </w:pPr>
            <w:r w:rsidRPr="0041528A">
              <w:t>25</w:t>
            </w:r>
          </w:p>
        </w:tc>
        <w:tc>
          <w:tcPr>
            <w:tcW w:w="1282" w:type="dxa"/>
            <w:tcBorders>
              <w:left w:val="single" w:sz="4" w:space="0" w:color="auto"/>
              <w:right w:val="single" w:sz="4" w:space="0" w:color="auto"/>
            </w:tcBorders>
          </w:tcPr>
          <w:p w14:paraId="2D27D79A" w14:textId="77777777" w:rsidR="00BF46E1" w:rsidRPr="0041528A" w:rsidRDefault="00BF46E1" w:rsidP="00195D76">
            <w:pPr>
              <w:pStyle w:val="TAC"/>
            </w:pPr>
            <w:r w:rsidRPr="0041528A">
              <w:t xml:space="preserve">ME </w:t>
            </w:r>
            <w:r w:rsidRPr="0041528A">
              <w:sym w:font="Symbol" w:char="F0AE"/>
            </w:r>
            <w:r w:rsidRPr="0041528A">
              <w:t xml:space="preserve"> USS </w:t>
            </w:r>
          </w:p>
        </w:tc>
        <w:tc>
          <w:tcPr>
            <w:tcW w:w="2892" w:type="dxa"/>
            <w:tcBorders>
              <w:left w:val="single" w:sz="4" w:space="0" w:color="auto"/>
              <w:right w:val="single" w:sz="4" w:space="0" w:color="auto"/>
            </w:tcBorders>
          </w:tcPr>
          <w:p w14:paraId="6C86ED6F"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0F4FA7E6"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4546A2DE" w14:textId="77777777" w:rsidTr="00195D76">
        <w:trPr>
          <w:cantSplit/>
          <w:jc w:val="center"/>
        </w:trPr>
        <w:tc>
          <w:tcPr>
            <w:tcW w:w="737" w:type="dxa"/>
            <w:tcBorders>
              <w:left w:val="single" w:sz="4" w:space="0" w:color="auto"/>
              <w:right w:val="single" w:sz="4" w:space="0" w:color="auto"/>
            </w:tcBorders>
          </w:tcPr>
          <w:p w14:paraId="698CF562" w14:textId="77777777" w:rsidR="00BF46E1" w:rsidRPr="0041528A" w:rsidRDefault="00BF46E1" w:rsidP="00195D76">
            <w:pPr>
              <w:pStyle w:val="TAC"/>
            </w:pPr>
            <w:r w:rsidRPr="0041528A">
              <w:lastRenderedPageBreak/>
              <w:t>26</w:t>
            </w:r>
          </w:p>
        </w:tc>
        <w:tc>
          <w:tcPr>
            <w:tcW w:w="1282" w:type="dxa"/>
            <w:tcBorders>
              <w:left w:val="single" w:sz="4" w:space="0" w:color="auto"/>
              <w:right w:val="single" w:sz="4" w:space="0" w:color="auto"/>
            </w:tcBorders>
          </w:tcPr>
          <w:p w14:paraId="5FAEB20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BEF9E70"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429E12DE" w14:textId="77777777" w:rsidR="00BF46E1" w:rsidRPr="0041528A" w:rsidRDefault="00BF46E1" w:rsidP="00195D76">
            <w:pPr>
              <w:pStyle w:val="TAL"/>
            </w:pPr>
          </w:p>
        </w:tc>
      </w:tr>
      <w:tr w:rsidR="00BF46E1" w:rsidRPr="0041528A" w14:paraId="6F8222BE" w14:textId="77777777" w:rsidTr="00195D76">
        <w:trPr>
          <w:cantSplit/>
          <w:jc w:val="center"/>
        </w:trPr>
        <w:tc>
          <w:tcPr>
            <w:tcW w:w="737" w:type="dxa"/>
            <w:tcBorders>
              <w:left w:val="single" w:sz="4" w:space="0" w:color="auto"/>
              <w:right w:val="single" w:sz="4" w:space="0" w:color="auto"/>
            </w:tcBorders>
          </w:tcPr>
          <w:p w14:paraId="41E2FEC8" w14:textId="77777777" w:rsidR="00BF46E1" w:rsidRPr="0041528A" w:rsidRDefault="00BF46E1" w:rsidP="00195D76">
            <w:pPr>
              <w:pStyle w:val="TAC"/>
            </w:pPr>
            <w:r w:rsidRPr="0041528A">
              <w:t>27</w:t>
            </w:r>
          </w:p>
        </w:tc>
        <w:tc>
          <w:tcPr>
            <w:tcW w:w="1282" w:type="dxa"/>
            <w:tcBorders>
              <w:left w:val="single" w:sz="4" w:space="0" w:color="auto"/>
              <w:right w:val="single" w:sz="4" w:space="0" w:color="auto"/>
            </w:tcBorders>
          </w:tcPr>
          <w:p w14:paraId="3C551A38"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27DBAED6" w14:textId="77777777" w:rsidR="00BF46E1" w:rsidRPr="0041528A" w:rsidRDefault="00BF46E1" w:rsidP="00195D76">
            <w:pPr>
              <w:pStyle w:val="TAL"/>
            </w:pPr>
            <w:r w:rsidRPr="0041528A">
              <w:t>The user verifies that the default Wap session is properly established.</w:t>
            </w:r>
            <w:r w:rsidRPr="0041528A">
              <w:br/>
              <w:t>The user shall attempt to close the browser or shall at least set the ME to the idle screen.</w:t>
            </w:r>
          </w:p>
        </w:tc>
        <w:tc>
          <w:tcPr>
            <w:tcW w:w="3776" w:type="dxa"/>
            <w:tcBorders>
              <w:left w:val="single" w:sz="4" w:space="0" w:color="auto"/>
              <w:right w:val="single" w:sz="4" w:space="0" w:color="auto"/>
            </w:tcBorders>
          </w:tcPr>
          <w:p w14:paraId="31CF0F13" w14:textId="77777777" w:rsidR="00BF46E1" w:rsidRPr="0041528A" w:rsidRDefault="00BF46E1" w:rsidP="00195D76">
            <w:pPr>
              <w:pStyle w:val="TAL"/>
            </w:pPr>
          </w:p>
        </w:tc>
      </w:tr>
      <w:tr w:rsidR="00BF46E1" w:rsidRPr="0041528A" w14:paraId="369903F1" w14:textId="77777777" w:rsidTr="00195D76">
        <w:trPr>
          <w:cantSplit/>
          <w:jc w:val="center"/>
        </w:trPr>
        <w:tc>
          <w:tcPr>
            <w:tcW w:w="737" w:type="dxa"/>
            <w:tcBorders>
              <w:left w:val="single" w:sz="4" w:space="0" w:color="auto"/>
              <w:right w:val="single" w:sz="4" w:space="0" w:color="auto"/>
            </w:tcBorders>
          </w:tcPr>
          <w:p w14:paraId="6E7BC0DE" w14:textId="77777777" w:rsidR="00BF46E1" w:rsidRPr="0041528A" w:rsidRDefault="00BF46E1" w:rsidP="00195D76">
            <w:pPr>
              <w:pStyle w:val="TAC"/>
            </w:pPr>
            <w:r w:rsidRPr="0041528A">
              <w:t>28</w:t>
            </w:r>
          </w:p>
        </w:tc>
        <w:tc>
          <w:tcPr>
            <w:tcW w:w="1282" w:type="dxa"/>
            <w:tcBorders>
              <w:left w:val="single" w:sz="4" w:space="0" w:color="auto"/>
              <w:right w:val="single" w:sz="4" w:space="0" w:color="auto"/>
            </w:tcBorders>
          </w:tcPr>
          <w:p w14:paraId="1CA2E99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0E7A005" w14:textId="77777777" w:rsidR="00BF46E1" w:rsidRPr="0041528A" w:rsidRDefault="00BF46E1" w:rsidP="00195D76">
            <w:pPr>
              <w:pStyle w:val="TAL"/>
            </w:pPr>
            <w:r w:rsidRPr="0041528A">
              <w:t>PROACTIVE COMMAND PENDING: LAUNCH BROWSER 5.9.3</w:t>
            </w:r>
          </w:p>
        </w:tc>
        <w:tc>
          <w:tcPr>
            <w:tcW w:w="3776" w:type="dxa"/>
            <w:tcBorders>
              <w:left w:val="single" w:sz="4" w:space="0" w:color="auto"/>
              <w:right w:val="single" w:sz="4" w:space="0" w:color="auto"/>
            </w:tcBorders>
          </w:tcPr>
          <w:p w14:paraId="40F29DB5" w14:textId="77777777" w:rsidR="00BF46E1" w:rsidRPr="0041528A" w:rsidRDefault="00BF46E1" w:rsidP="00195D76">
            <w:pPr>
              <w:pStyle w:val="TAL"/>
            </w:pPr>
          </w:p>
        </w:tc>
      </w:tr>
      <w:tr w:rsidR="00BF46E1" w:rsidRPr="0041528A" w14:paraId="396BB01D" w14:textId="77777777" w:rsidTr="00195D76">
        <w:trPr>
          <w:cantSplit/>
          <w:jc w:val="center"/>
        </w:trPr>
        <w:tc>
          <w:tcPr>
            <w:tcW w:w="737" w:type="dxa"/>
            <w:tcBorders>
              <w:left w:val="single" w:sz="4" w:space="0" w:color="auto"/>
              <w:right w:val="single" w:sz="4" w:space="0" w:color="auto"/>
            </w:tcBorders>
          </w:tcPr>
          <w:p w14:paraId="27391091" w14:textId="77777777" w:rsidR="00BF46E1" w:rsidRPr="0041528A" w:rsidRDefault="00BF46E1" w:rsidP="00195D76">
            <w:pPr>
              <w:pStyle w:val="TAC"/>
            </w:pPr>
            <w:r w:rsidRPr="0041528A">
              <w:t>29</w:t>
            </w:r>
          </w:p>
        </w:tc>
        <w:tc>
          <w:tcPr>
            <w:tcW w:w="1282" w:type="dxa"/>
            <w:tcBorders>
              <w:left w:val="single" w:sz="4" w:space="0" w:color="auto"/>
              <w:right w:val="single" w:sz="4" w:space="0" w:color="auto"/>
            </w:tcBorders>
          </w:tcPr>
          <w:p w14:paraId="533D404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FD6AC37"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1999B970" w14:textId="77777777" w:rsidR="00BF46E1" w:rsidRPr="0041528A" w:rsidRDefault="00BF46E1" w:rsidP="00195D76">
            <w:pPr>
              <w:pStyle w:val="TAL"/>
            </w:pPr>
          </w:p>
        </w:tc>
      </w:tr>
      <w:tr w:rsidR="00BF46E1" w:rsidRPr="0041528A" w14:paraId="29649217" w14:textId="77777777" w:rsidTr="00195D76">
        <w:trPr>
          <w:cantSplit/>
          <w:jc w:val="center"/>
        </w:trPr>
        <w:tc>
          <w:tcPr>
            <w:tcW w:w="737" w:type="dxa"/>
            <w:tcBorders>
              <w:left w:val="single" w:sz="4" w:space="0" w:color="auto"/>
              <w:right w:val="single" w:sz="4" w:space="0" w:color="auto"/>
            </w:tcBorders>
          </w:tcPr>
          <w:p w14:paraId="73502BBD" w14:textId="77777777" w:rsidR="00BF46E1" w:rsidRPr="0041528A" w:rsidRDefault="00BF46E1" w:rsidP="00195D76">
            <w:pPr>
              <w:pStyle w:val="TAC"/>
            </w:pPr>
            <w:r w:rsidRPr="0041528A">
              <w:t>30</w:t>
            </w:r>
          </w:p>
        </w:tc>
        <w:tc>
          <w:tcPr>
            <w:tcW w:w="1282" w:type="dxa"/>
            <w:tcBorders>
              <w:left w:val="single" w:sz="4" w:space="0" w:color="auto"/>
              <w:right w:val="single" w:sz="4" w:space="0" w:color="auto"/>
            </w:tcBorders>
          </w:tcPr>
          <w:p w14:paraId="65AADE6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7221EA8" w14:textId="77777777" w:rsidR="00BF46E1" w:rsidRPr="0041528A" w:rsidRDefault="00BF46E1" w:rsidP="00195D76">
            <w:pPr>
              <w:pStyle w:val="TAL"/>
            </w:pPr>
            <w:r w:rsidRPr="0041528A">
              <w:t>PROACTIVE COMMAND: LAUNCH BROWSER 5.9.3</w:t>
            </w:r>
          </w:p>
        </w:tc>
        <w:tc>
          <w:tcPr>
            <w:tcW w:w="3776" w:type="dxa"/>
            <w:tcBorders>
              <w:left w:val="single" w:sz="4" w:space="0" w:color="auto"/>
              <w:right w:val="single" w:sz="4" w:space="0" w:color="auto"/>
            </w:tcBorders>
          </w:tcPr>
          <w:p w14:paraId="22FEF0B2"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002AA1E8" w14:textId="77777777" w:rsidTr="00195D76">
        <w:trPr>
          <w:cantSplit/>
          <w:jc w:val="center"/>
        </w:trPr>
        <w:tc>
          <w:tcPr>
            <w:tcW w:w="737" w:type="dxa"/>
            <w:tcBorders>
              <w:left w:val="single" w:sz="4" w:space="0" w:color="auto"/>
              <w:right w:val="single" w:sz="4" w:space="0" w:color="auto"/>
            </w:tcBorders>
          </w:tcPr>
          <w:p w14:paraId="12454364" w14:textId="77777777" w:rsidR="00BF46E1" w:rsidRPr="0041528A" w:rsidRDefault="00BF46E1" w:rsidP="00195D76">
            <w:pPr>
              <w:pStyle w:val="TAC"/>
            </w:pPr>
            <w:r w:rsidRPr="0041528A">
              <w:t>31</w:t>
            </w:r>
          </w:p>
        </w:tc>
        <w:tc>
          <w:tcPr>
            <w:tcW w:w="1282" w:type="dxa"/>
            <w:tcBorders>
              <w:left w:val="single" w:sz="4" w:space="0" w:color="auto"/>
              <w:right w:val="single" w:sz="4" w:space="0" w:color="auto"/>
            </w:tcBorders>
          </w:tcPr>
          <w:p w14:paraId="06370E4D"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92C5194"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044257B0" w14:textId="77777777" w:rsidR="00BF46E1" w:rsidRPr="0041528A" w:rsidRDefault="00BF46E1" w:rsidP="00195D76">
            <w:pPr>
              <w:pStyle w:val="TAL"/>
            </w:pPr>
            <w:r w:rsidRPr="0041528A">
              <w:t>[alpha identifier is displayed with strikethrough off]</w:t>
            </w:r>
          </w:p>
        </w:tc>
      </w:tr>
      <w:tr w:rsidR="00BF46E1" w:rsidRPr="0041528A" w14:paraId="4D1B0AC5" w14:textId="77777777" w:rsidTr="00195D76">
        <w:trPr>
          <w:cantSplit/>
          <w:jc w:val="center"/>
        </w:trPr>
        <w:tc>
          <w:tcPr>
            <w:tcW w:w="737" w:type="dxa"/>
            <w:tcBorders>
              <w:left w:val="single" w:sz="4" w:space="0" w:color="auto"/>
              <w:right w:val="single" w:sz="4" w:space="0" w:color="auto"/>
            </w:tcBorders>
          </w:tcPr>
          <w:p w14:paraId="7E91DFC6" w14:textId="77777777" w:rsidR="00BF46E1" w:rsidRPr="0041528A" w:rsidRDefault="00BF46E1" w:rsidP="00195D76">
            <w:pPr>
              <w:pStyle w:val="TAC"/>
            </w:pPr>
            <w:r w:rsidRPr="0041528A">
              <w:t>32</w:t>
            </w:r>
          </w:p>
        </w:tc>
        <w:tc>
          <w:tcPr>
            <w:tcW w:w="1282" w:type="dxa"/>
            <w:tcBorders>
              <w:left w:val="single" w:sz="4" w:space="0" w:color="auto"/>
              <w:right w:val="single" w:sz="4" w:space="0" w:color="auto"/>
            </w:tcBorders>
          </w:tcPr>
          <w:p w14:paraId="3D42AC5D"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41DB3032"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10D4C1CA" w14:textId="77777777" w:rsidR="00BF46E1" w:rsidRPr="0041528A" w:rsidRDefault="00BF46E1" w:rsidP="00195D76">
            <w:pPr>
              <w:pStyle w:val="TAL"/>
            </w:pPr>
            <w:r w:rsidRPr="0041528A">
              <w:t>[option: user confirmation]</w:t>
            </w:r>
          </w:p>
        </w:tc>
      </w:tr>
      <w:tr w:rsidR="00BF46E1" w:rsidRPr="0041528A" w14:paraId="7FE61398" w14:textId="77777777" w:rsidTr="00195D76">
        <w:trPr>
          <w:cantSplit/>
          <w:jc w:val="center"/>
        </w:trPr>
        <w:tc>
          <w:tcPr>
            <w:tcW w:w="737" w:type="dxa"/>
            <w:tcBorders>
              <w:left w:val="single" w:sz="4" w:space="0" w:color="auto"/>
              <w:right w:val="single" w:sz="4" w:space="0" w:color="auto"/>
            </w:tcBorders>
          </w:tcPr>
          <w:p w14:paraId="2178FDBC" w14:textId="77777777" w:rsidR="00BF46E1" w:rsidRPr="0041528A" w:rsidRDefault="00BF46E1" w:rsidP="00195D76">
            <w:pPr>
              <w:pStyle w:val="TAC"/>
            </w:pPr>
            <w:r w:rsidRPr="0041528A">
              <w:t>33</w:t>
            </w:r>
          </w:p>
        </w:tc>
        <w:tc>
          <w:tcPr>
            <w:tcW w:w="1282" w:type="dxa"/>
            <w:tcBorders>
              <w:left w:val="single" w:sz="4" w:space="0" w:color="auto"/>
              <w:right w:val="single" w:sz="4" w:space="0" w:color="auto"/>
            </w:tcBorders>
          </w:tcPr>
          <w:p w14:paraId="39AAEAC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CFE2AE3" w14:textId="77777777" w:rsidR="00BF46E1" w:rsidRPr="0041528A" w:rsidRDefault="00BF46E1" w:rsidP="00195D76">
            <w:pPr>
              <w:pStyle w:val="TAL"/>
            </w:pPr>
            <w:r w:rsidRPr="0041528A">
              <w:t>TERMINAL RESPONSE: LAUNCH BROWSER 5.9.1</w:t>
            </w:r>
          </w:p>
        </w:tc>
        <w:tc>
          <w:tcPr>
            <w:tcW w:w="3776" w:type="dxa"/>
            <w:tcBorders>
              <w:left w:val="single" w:sz="4" w:space="0" w:color="auto"/>
              <w:right w:val="single" w:sz="4" w:space="0" w:color="auto"/>
            </w:tcBorders>
          </w:tcPr>
          <w:p w14:paraId="6DC028B2" w14:textId="77777777" w:rsidR="00BF46E1" w:rsidRPr="0041528A" w:rsidRDefault="00BF46E1" w:rsidP="00195D76">
            <w:pPr>
              <w:pStyle w:val="TAL"/>
            </w:pPr>
            <w:r w:rsidRPr="0041528A">
              <w:t>[Command performed successfully]</w:t>
            </w:r>
          </w:p>
        </w:tc>
      </w:tr>
      <w:tr w:rsidR="00BF46E1" w:rsidRPr="0041528A" w14:paraId="19C30BA5" w14:textId="77777777" w:rsidTr="00195D76">
        <w:trPr>
          <w:cantSplit/>
          <w:jc w:val="center"/>
        </w:trPr>
        <w:tc>
          <w:tcPr>
            <w:tcW w:w="737" w:type="dxa"/>
            <w:tcBorders>
              <w:left w:val="single" w:sz="4" w:space="0" w:color="auto"/>
              <w:right w:val="single" w:sz="4" w:space="0" w:color="auto"/>
            </w:tcBorders>
          </w:tcPr>
          <w:p w14:paraId="388AB3D1" w14:textId="77777777" w:rsidR="00BF46E1" w:rsidRPr="0041528A" w:rsidRDefault="00BF46E1" w:rsidP="00195D76">
            <w:pPr>
              <w:pStyle w:val="TAC"/>
            </w:pPr>
            <w:r w:rsidRPr="0041528A">
              <w:t>34</w:t>
            </w:r>
          </w:p>
        </w:tc>
        <w:tc>
          <w:tcPr>
            <w:tcW w:w="1282" w:type="dxa"/>
            <w:tcBorders>
              <w:left w:val="single" w:sz="4" w:space="0" w:color="auto"/>
              <w:right w:val="single" w:sz="4" w:space="0" w:color="auto"/>
            </w:tcBorders>
          </w:tcPr>
          <w:p w14:paraId="3C212DAC" w14:textId="77777777" w:rsidR="00BF46E1" w:rsidRPr="0041528A" w:rsidRDefault="00BF46E1" w:rsidP="00195D76">
            <w:pPr>
              <w:pStyle w:val="TAC"/>
            </w:pPr>
            <w:r w:rsidRPr="0041528A">
              <w:t xml:space="preserve">ME </w:t>
            </w:r>
            <w:r w:rsidRPr="0041528A">
              <w:sym w:font="Symbol" w:char="F0AE"/>
            </w:r>
            <w:r w:rsidRPr="0041528A">
              <w:t xml:space="preserve"> USS </w:t>
            </w:r>
          </w:p>
        </w:tc>
        <w:tc>
          <w:tcPr>
            <w:tcW w:w="2892" w:type="dxa"/>
            <w:tcBorders>
              <w:left w:val="single" w:sz="4" w:space="0" w:color="auto"/>
              <w:right w:val="single" w:sz="4" w:space="0" w:color="auto"/>
            </w:tcBorders>
          </w:tcPr>
          <w:p w14:paraId="5FE1E3AB"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77E7FC32"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2B3AE74F" w14:textId="77777777" w:rsidTr="00195D76">
        <w:trPr>
          <w:cantSplit/>
          <w:jc w:val="center"/>
        </w:trPr>
        <w:tc>
          <w:tcPr>
            <w:tcW w:w="737" w:type="dxa"/>
            <w:tcBorders>
              <w:left w:val="single" w:sz="4" w:space="0" w:color="auto"/>
              <w:right w:val="single" w:sz="4" w:space="0" w:color="auto"/>
            </w:tcBorders>
          </w:tcPr>
          <w:p w14:paraId="6AA2679F" w14:textId="77777777" w:rsidR="00BF46E1" w:rsidRPr="0041528A" w:rsidRDefault="00BF46E1" w:rsidP="00195D76">
            <w:pPr>
              <w:pStyle w:val="TAC"/>
            </w:pPr>
            <w:r w:rsidRPr="0041528A">
              <w:t>35</w:t>
            </w:r>
          </w:p>
        </w:tc>
        <w:tc>
          <w:tcPr>
            <w:tcW w:w="1282" w:type="dxa"/>
            <w:tcBorders>
              <w:left w:val="single" w:sz="4" w:space="0" w:color="auto"/>
              <w:right w:val="single" w:sz="4" w:space="0" w:color="auto"/>
            </w:tcBorders>
          </w:tcPr>
          <w:p w14:paraId="736E1ED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2A132E2"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5D29E4C9" w14:textId="77777777" w:rsidR="00BF46E1" w:rsidRPr="0041528A" w:rsidRDefault="00BF46E1" w:rsidP="00195D76">
            <w:pPr>
              <w:pStyle w:val="TAL"/>
            </w:pPr>
          </w:p>
        </w:tc>
      </w:tr>
      <w:tr w:rsidR="00BF46E1" w:rsidRPr="0041528A" w14:paraId="7FC76EA6" w14:textId="77777777" w:rsidTr="00195D76">
        <w:trPr>
          <w:cantSplit/>
          <w:jc w:val="center"/>
        </w:trPr>
        <w:tc>
          <w:tcPr>
            <w:tcW w:w="737" w:type="dxa"/>
            <w:tcBorders>
              <w:left w:val="single" w:sz="4" w:space="0" w:color="auto"/>
              <w:bottom w:val="single" w:sz="4" w:space="0" w:color="auto"/>
              <w:right w:val="single" w:sz="4" w:space="0" w:color="auto"/>
            </w:tcBorders>
          </w:tcPr>
          <w:p w14:paraId="0DC897F2" w14:textId="77777777" w:rsidR="00BF46E1" w:rsidRPr="0041528A" w:rsidRDefault="00BF46E1" w:rsidP="00195D76">
            <w:pPr>
              <w:pStyle w:val="TAC"/>
            </w:pPr>
            <w:r w:rsidRPr="0041528A">
              <w:t>36</w:t>
            </w:r>
          </w:p>
        </w:tc>
        <w:tc>
          <w:tcPr>
            <w:tcW w:w="1282" w:type="dxa"/>
            <w:tcBorders>
              <w:left w:val="single" w:sz="4" w:space="0" w:color="auto"/>
              <w:bottom w:val="single" w:sz="4" w:space="0" w:color="auto"/>
              <w:right w:val="single" w:sz="4" w:space="0" w:color="auto"/>
            </w:tcBorders>
          </w:tcPr>
          <w:p w14:paraId="6379D503"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bottom w:val="single" w:sz="4" w:space="0" w:color="auto"/>
              <w:right w:val="single" w:sz="4" w:space="0" w:color="auto"/>
            </w:tcBorders>
          </w:tcPr>
          <w:p w14:paraId="53EDB379" w14:textId="77777777" w:rsidR="00BF46E1" w:rsidRPr="0041528A" w:rsidRDefault="00BF46E1" w:rsidP="00195D76">
            <w:pPr>
              <w:pStyle w:val="TAL"/>
            </w:pPr>
            <w:r w:rsidRPr="0041528A">
              <w:t>The user verifies that the default Wap session is properly established.</w:t>
            </w:r>
          </w:p>
        </w:tc>
        <w:tc>
          <w:tcPr>
            <w:tcW w:w="3776" w:type="dxa"/>
            <w:tcBorders>
              <w:left w:val="single" w:sz="4" w:space="0" w:color="auto"/>
              <w:bottom w:val="single" w:sz="4" w:space="0" w:color="auto"/>
              <w:right w:val="single" w:sz="4" w:space="0" w:color="auto"/>
            </w:tcBorders>
          </w:tcPr>
          <w:p w14:paraId="610B0B90" w14:textId="77777777" w:rsidR="00BF46E1" w:rsidRPr="0041528A" w:rsidRDefault="00BF46E1" w:rsidP="00195D76">
            <w:pPr>
              <w:pStyle w:val="TAL"/>
            </w:pPr>
          </w:p>
        </w:tc>
      </w:tr>
    </w:tbl>
    <w:p w14:paraId="20ECC041" w14:textId="77777777" w:rsidR="00BF46E1" w:rsidRPr="0041528A" w:rsidRDefault="00BF46E1" w:rsidP="00BF46E1"/>
    <w:p w14:paraId="35985176" w14:textId="77777777" w:rsidR="00BF46E1" w:rsidRPr="0041528A" w:rsidRDefault="00BF46E1" w:rsidP="00BF46E1">
      <w:r w:rsidRPr="0041528A">
        <w:t>PROACTIVE COMMAND: LAUNCH BROWSER 5.9.1</w:t>
      </w:r>
    </w:p>
    <w:p w14:paraId="2F79D929" w14:textId="77777777" w:rsidR="00BF46E1" w:rsidRPr="0041528A" w:rsidRDefault="00BF46E1" w:rsidP="00BF46E1">
      <w:r w:rsidRPr="0041528A">
        <w:t>Logically:</w:t>
      </w:r>
    </w:p>
    <w:p w14:paraId="708CC3B2" w14:textId="77777777" w:rsidR="00BF46E1" w:rsidRPr="0041528A" w:rsidRDefault="00BF46E1" w:rsidP="0041528A">
      <w:pPr>
        <w:pStyle w:val="EW"/>
      </w:pPr>
      <w:r w:rsidRPr="0041528A">
        <w:t>Command details</w:t>
      </w:r>
    </w:p>
    <w:p w14:paraId="633C80A5" w14:textId="77777777" w:rsidR="00BF46E1" w:rsidRPr="0041528A" w:rsidRDefault="00BF46E1" w:rsidP="0041528A">
      <w:pPr>
        <w:pStyle w:val="EW"/>
      </w:pPr>
      <w:r w:rsidRPr="0041528A">
        <w:tab/>
        <w:t>Command number:</w:t>
      </w:r>
      <w:r w:rsidRPr="0041528A">
        <w:tab/>
        <w:t>1</w:t>
      </w:r>
    </w:p>
    <w:p w14:paraId="232012E2" w14:textId="77777777" w:rsidR="00BF46E1" w:rsidRPr="0041528A" w:rsidRDefault="00BF46E1" w:rsidP="0041528A">
      <w:pPr>
        <w:pStyle w:val="EW"/>
      </w:pPr>
      <w:r w:rsidRPr="0041528A">
        <w:tab/>
        <w:t>Command type:</w:t>
      </w:r>
      <w:r w:rsidRPr="0041528A">
        <w:tab/>
        <w:t>LAUNCH BROWSER</w:t>
      </w:r>
    </w:p>
    <w:p w14:paraId="208132E2" w14:textId="77777777" w:rsidR="00BF46E1" w:rsidRPr="0041528A" w:rsidRDefault="00BF46E1" w:rsidP="0041528A">
      <w:pPr>
        <w:pStyle w:val="EW"/>
      </w:pPr>
      <w:r w:rsidRPr="0041528A">
        <w:tab/>
        <w:t>Command qualifier:</w:t>
      </w:r>
      <w:r w:rsidRPr="0041528A">
        <w:tab/>
        <w:t>launch browser, if not already launched</w:t>
      </w:r>
    </w:p>
    <w:p w14:paraId="1789C638" w14:textId="77777777" w:rsidR="00BF46E1" w:rsidRPr="0041528A" w:rsidRDefault="00BF46E1" w:rsidP="0041528A">
      <w:pPr>
        <w:pStyle w:val="EW"/>
      </w:pPr>
      <w:r w:rsidRPr="0041528A">
        <w:t>Device identities</w:t>
      </w:r>
    </w:p>
    <w:p w14:paraId="1B861C13" w14:textId="77777777" w:rsidR="00BF46E1" w:rsidRPr="0041528A" w:rsidRDefault="00BF46E1" w:rsidP="0041528A">
      <w:pPr>
        <w:pStyle w:val="EW"/>
      </w:pPr>
      <w:r w:rsidRPr="0041528A">
        <w:tab/>
        <w:t>Source device:</w:t>
      </w:r>
      <w:r w:rsidRPr="0041528A">
        <w:tab/>
        <w:t>UICC</w:t>
      </w:r>
    </w:p>
    <w:p w14:paraId="02EFD48E" w14:textId="77777777" w:rsidR="00BF46E1" w:rsidRPr="0041528A" w:rsidRDefault="00BF46E1" w:rsidP="0041528A">
      <w:pPr>
        <w:pStyle w:val="EW"/>
      </w:pPr>
      <w:r w:rsidRPr="0041528A">
        <w:tab/>
        <w:t>Destination device:</w:t>
      </w:r>
      <w:r w:rsidRPr="0041528A">
        <w:tab/>
        <w:t>ME</w:t>
      </w:r>
    </w:p>
    <w:p w14:paraId="45BA0249" w14:textId="77777777" w:rsidR="00BF46E1" w:rsidRPr="0041528A" w:rsidRDefault="00BF46E1" w:rsidP="0041528A">
      <w:pPr>
        <w:pStyle w:val="EW"/>
      </w:pPr>
      <w:r w:rsidRPr="0041528A">
        <w:tab/>
        <w:t>URL</w:t>
      </w:r>
      <w:r w:rsidRPr="0041528A">
        <w:tab/>
      </w:r>
      <w:hyperlink r:id="rId39"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0BF674EE" w14:textId="77777777" w:rsidR="00BF46E1" w:rsidRPr="0041528A" w:rsidRDefault="00BF46E1" w:rsidP="0041528A">
      <w:pPr>
        <w:pStyle w:val="EW"/>
      </w:pPr>
      <w:r w:rsidRPr="0041528A">
        <w:t>Alpha Identifier</w:t>
      </w:r>
      <w:r w:rsidRPr="0041528A">
        <w:tab/>
        <w:t>"Defined URL 1"</w:t>
      </w:r>
    </w:p>
    <w:p w14:paraId="08F080BE" w14:textId="77777777" w:rsidR="00BF46E1" w:rsidRPr="0041528A" w:rsidRDefault="00BF46E1" w:rsidP="0041528A">
      <w:pPr>
        <w:pStyle w:val="EW"/>
      </w:pPr>
      <w:r w:rsidRPr="0041528A">
        <w:t>Text Attribute</w:t>
      </w:r>
    </w:p>
    <w:p w14:paraId="0D87A7EF" w14:textId="77777777" w:rsidR="00BF46E1" w:rsidRPr="0041528A" w:rsidRDefault="00BF46E1" w:rsidP="0041528A">
      <w:pPr>
        <w:pStyle w:val="EW"/>
      </w:pPr>
      <w:r w:rsidRPr="0041528A">
        <w:tab/>
        <w:t>Formatting position:</w:t>
      </w:r>
      <w:r w:rsidRPr="0041528A">
        <w:tab/>
        <w:t>0</w:t>
      </w:r>
    </w:p>
    <w:p w14:paraId="28422410" w14:textId="77777777" w:rsidR="00BF46E1" w:rsidRPr="0041528A" w:rsidRDefault="00BF46E1" w:rsidP="0041528A">
      <w:pPr>
        <w:pStyle w:val="EW"/>
      </w:pPr>
      <w:r w:rsidRPr="0041528A">
        <w:tab/>
        <w:t>Formatting length:</w:t>
      </w:r>
      <w:r w:rsidRPr="0041528A">
        <w:tab/>
        <w:t>13</w:t>
      </w:r>
    </w:p>
    <w:p w14:paraId="0C6E420C" w14:textId="77777777" w:rsidR="00BF46E1" w:rsidRPr="0041528A" w:rsidRDefault="00BF46E1" w:rsidP="0041528A">
      <w:pPr>
        <w:pStyle w:val="EW"/>
      </w:pPr>
      <w:r w:rsidRPr="0041528A">
        <w:tab/>
        <w:t>Formatting mode:</w:t>
      </w:r>
      <w:r w:rsidRPr="0041528A">
        <w:tab/>
        <w:t>Left Alignment, Normal Font, Bold Off, Italic Off, Underline Off, Strikethrough On</w:t>
      </w:r>
    </w:p>
    <w:p w14:paraId="7CE87DBA" w14:textId="77777777" w:rsidR="00BF46E1" w:rsidRPr="0041528A" w:rsidRDefault="00BF46E1" w:rsidP="0041528A">
      <w:pPr>
        <w:pStyle w:val="EX"/>
      </w:pPr>
      <w:r w:rsidRPr="0041528A">
        <w:t>Colour:</w:t>
      </w:r>
      <w:r w:rsidRPr="0041528A">
        <w:tab/>
        <w:t>Dark Green Foreground, Bright Yellow Background</w:t>
      </w:r>
    </w:p>
    <w:p w14:paraId="7E2C51B0" w14:textId="77777777" w:rsidR="00BF46E1" w:rsidRPr="0041528A" w:rsidRDefault="00BF46E1" w:rsidP="00BF46E1">
      <w:r w:rsidRPr="0041528A">
        <w:t>Coding:</w:t>
      </w:r>
    </w:p>
    <w:p w14:paraId="0546B65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68B544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4CED72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E20534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926898E"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2677D51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E37B32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9E064B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08484E4"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06EAF27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E63F48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BA8B53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23CAE4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CF60B6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620E203" w14:textId="77777777" w:rsidR="00BF46E1" w:rsidRPr="0041528A" w:rsidRDefault="00BF46E1" w:rsidP="00195D76">
            <w:pPr>
              <w:pStyle w:val="TAC"/>
            </w:pPr>
            <w:r w:rsidRPr="0041528A">
              <w:t>31</w:t>
            </w:r>
          </w:p>
        </w:tc>
      </w:tr>
      <w:tr w:rsidR="00BF46E1" w:rsidRPr="0041528A" w14:paraId="3A5D969A" w14:textId="77777777" w:rsidTr="00195D76">
        <w:trPr>
          <w:jc w:val="center"/>
        </w:trPr>
        <w:tc>
          <w:tcPr>
            <w:tcW w:w="1134" w:type="dxa"/>
            <w:tcBorders>
              <w:right w:val="single" w:sz="4" w:space="0" w:color="auto"/>
            </w:tcBorders>
          </w:tcPr>
          <w:p w14:paraId="3A2CCA5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5B14F7"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38402BC3"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10DB9E2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44DF3A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D888F07"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0AE3DF15"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62F1CC71"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713D0482"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4CE2D9ED"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5CF25C0"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6E8099E"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EC5EE8D" w14:textId="77777777" w:rsidR="00BF46E1" w:rsidRPr="0041528A" w:rsidRDefault="00BF46E1" w:rsidP="00195D76">
            <w:pPr>
              <w:pStyle w:val="TAC"/>
            </w:pPr>
            <w:r w:rsidRPr="0041528A">
              <w:t>2E</w:t>
            </w:r>
          </w:p>
        </w:tc>
      </w:tr>
      <w:tr w:rsidR="00BF46E1" w:rsidRPr="0041528A" w14:paraId="0B9B8BB3" w14:textId="77777777" w:rsidTr="00195D76">
        <w:trPr>
          <w:jc w:val="center"/>
        </w:trPr>
        <w:tc>
          <w:tcPr>
            <w:tcW w:w="1134" w:type="dxa"/>
            <w:tcBorders>
              <w:right w:val="single" w:sz="4" w:space="0" w:color="auto"/>
            </w:tcBorders>
          </w:tcPr>
          <w:p w14:paraId="336763B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0685DA9"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5EDDE67F"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01E088A2"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1DE650F2"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27BC2032"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772BE531"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6A04907E"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4C28302D"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3CCD1899"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3356ECA"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3E8009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66C80F3" w14:textId="77777777" w:rsidR="00BF46E1" w:rsidRPr="0041528A" w:rsidRDefault="00BF46E1" w:rsidP="00195D76">
            <w:pPr>
              <w:pStyle w:val="TAC"/>
            </w:pPr>
            <w:r w:rsidRPr="0041528A">
              <w:t>66</w:t>
            </w:r>
          </w:p>
        </w:tc>
      </w:tr>
      <w:tr w:rsidR="00BF46E1" w:rsidRPr="0041528A" w14:paraId="2CABB1D4" w14:textId="77777777" w:rsidTr="00195D76">
        <w:trPr>
          <w:jc w:val="center"/>
        </w:trPr>
        <w:tc>
          <w:tcPr>
            <w:tcW w:w="1134" w:type="dxa"/>
            <w:tcBorders>
              <w:right w:val="single" w:sz="4" w:space="0" w:color="auto"/>
            </w:tcBorders>
          </w:tcPr>
          <w:p w14:paraId="694B05F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E3036C1"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1AB19781"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A0E006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632A019"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F34C4C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66D330B"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564C34C4"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44912223"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0ED777E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B1E9A13"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6009B29A"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F15A6C4" w14:textId="77777777" w:rsidR="00BF46E1" w:rsidRPr="0041528A" w:rsidRDefault="00BF46E1" w:rsidP="00195D76">
            <w:pPr>
              <w:pStyle w:val="TAC"/>
            </w:pPr>
            <w:r w:rsidRPr="0041528A">
              <w:t>04</w:t>
            </w:r>
          </w:p>
        </w:tc>
      </w:tr>
      <w:tr w:rsidR="00BF46E1" w:rsidRPr="0041528A" w14:paraId="51F0D784" w14:textId="77777777" w:rsidTr="00195D76">
        <w:trPr>
          <w:jc w:val="center"/>
        </w:trPr>
        <w:tc>
          <w:tcPr>
            <w:tcW w:w="1134" w:type="dxa"/>
            <w:tcBorders>
              <w:right w:val="single" w:sz="4" w:space="0" w:color="auto"/>
            </w:tcBorders>
          </w:tcPr>
          <w:p w14:paraId="51D1D8F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A7DA2D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0DC2E60"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9EBFBDB"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4D29D860" w14:textId="77777777" w:rsidR="00BF46E1" w:rsidRPr="0041528A" w:rsidRDefault="00BF46E1" w:rsidP="00195D76">
            <w:pPr>
              <w:pStyle w:val="TAC"/>
            </w:pPr>
            <w:r w:rsidRPr="0041528A">
              <w:t>B4</w:t>
            </w:r>
          </w:p>
        </w:tc>
        <w:tc>
          <w:tcPr>
            <w:tcW w:w="567" w:type="dxa"/>
            <w:tcBorders>
              <w:top w:val="single" w:sz="4" w:space="0" w:color="auto"/>
              <w:left w:val="single" w:sz="4" w:space="0" w:color="auto"/>
            </w:tcBorders>
          </w:tcPr>
          <w:p w14:paraId="595EB038" w14:textId="77777777" w:rsidR="00BF46E1" w:rsidRPr="0041528A" w:rsidRDefault="00BF46E1" w:rsidP="00195D76">
            <w:pPr>
              <w:pStyle w:val="TAC"/>
            </w:pPr>
          </w:p>
        </w:tc>
        <w:tc>
          <w:tcPr>
            <w:tcW w:w="567" w:type="dxa"/>
            <w:tcBorders>
              <w:top w:val="single" w:sz="4" w:space="0" w:color="auto"/>
            </w:tcBorders>
          </w:tcPr>
          <w:p w14:paraId="209B29EA" w14:textId="77777777" w:rsidR="00BF46E1" w:rsidRPr="0041528A" w:rsidRDefault="00BF46E1" w:rsidP="00195D76">
            <w:pPr>
              <w:pStyle w:val="TAC"/>
            </w:pPr>
          </w:p>
        </w:tc>
        <w:tc>
          <w:tcPr>
            <w:tcW w:w="567" w:type="dxa"/>
            <w:tcBorders>
              <w:top w:val="single" w:sz="4" w:space="0" w:color="auto"/>
            </w:tcBorders>
          </w:tcPr>
          <w:p w14:paraId="7BA3BA1D" w14:textId="77777777" w:rsidR="00BF46E1" w:rsidRPr="0041528A" w:rsidRDefault="00BF46E1" w:rsidP="00195D76">
            <w:pPr>
              <w:pStyle w:val="TAC"/>
            </w:pPr>
          </w:p>
        </w:tc>
        <w:tc>
          <w:tcPr>
            <w:tcW w:w="567" w:type="dxa"/>
            <w:tcBorders>
              <w:top w:val="single" w:sz="4" w:space="0" w:color="auto"/>
            </w:tcBorders>
          </w:tcPr>
          <w:p w14:paraId="5327EF02" w14:textId="77777777" w:rsidR="00BF46E1" w:rsidRPr="0041528A" w:rsidRDefault="00BF46E1" w:rsidP="00195D76">
            <w:pPr>
              <w:pStyle w:val="TAC"/>
            </w:pPr>
          </w:p>
        </w:tc>
        <w:tc>
          <w:tcPr>
            <w:tcW w:w="567" w:type="dxa"/>
            <w:tcBorders>
              <w:top w:val="single" w:sz="4" w:space="0" w:color="auto"/>
            </w:tcBorders>
          </w:tcPr>
          <w:p w14:paraId="3E08FEF6" w14:textId="77777777" w:rsidR="00BF46E1" w:rsidRPr="0041528A" w:rsidRDefault="00BF46E1" w:rsidP="00195D76">
            <w:pPr>
              <w:pStyle w:val="TAC"/>
            </w:pPr>
          </w:p>
        </w:tc>
        <w:tc>
          <w:tcPr>
            <w:tcW w:w="567" w:type="dxa"/>
            <w:tcBorders>
              <w:top w:val="single" w:sz="4" w:space="0" w:color="auto"/>
            </w:tcBorders>
          </w:tcPr>
          <w:p w14:paraId="7A29F808" w14:textId="77777777" w:rsidR="00BF46E1" w:rsidRPr="0041528A" w:rsidRDefault="00BF46E1" w:rsidP="00195D76">
            <w:pPr>
              <w:pStyle w:val="TAC"/>
            </w:pPr>
          </w:p>
        </w:tc>
        <w:tc>
          <w:tcPr>
            <w:tcW w:w="567" w:type="dxa"/>
            <w:tcBorders>
              <w:top w:val="single" w:sz="4" w:space="0" w:color="auto"/>
            </w:tcBorders>
          </w:tcPr>
          <w:p w14:paraId="371D54DA" w14:textId="77777777" w:rsidR="00BF46E1" w:rsidRPr="0041528A" w:rsidRDefault="00BF46E1" w:rsidP="00195D76">
            <w:pPr>
              <w:pStyle w:val="TAC"/>
            </w:pPr>
          </w:p>
        </w:tc>
        <w:tc>
          <w:tcPr>
            <w:tcW w:w="567" w:type="dxa"/>
            <w:tcBorders>
              <w:top w:val="single" w:sz="4" w:space="0" w:color="auto"/>
            </w:tcBorders>
          </w:tcPr>
          <w:p w14:paraId="7B4CF21A" w14:textId="77777777" w:rsidR="00BF46E1" w:rsidRPr="0041528A" w:rsidRDefault="00BF46E1" w:rsidP="00195D76">
            <w:pPr>
              <w:pStyle w:val="TAC"/>
            </w:pPr>
          </w:p>
        </w:tc>
      </w:tr>
    </w:tbl>
    <w:p w14:paraId="1F88B766" w14:textId="77777777" w:rsidR="00BF46E1" w:rsidRPr="0041528A" w:rsidRDefault="00BF46E1" w:rsidP="00BF46E1"/>
    <w:p w14:paraId="5AF092BA" w14:textId="77777777" w:rsidR="00BF46E1" w:rsidRPr="0041528A" w:rsidRDefault="00BF46E1" w:rsidP="00BF46E1">
      <w:r w:rsidRPr="0041528A">
        <w:t>PROACTIVE COMMAND: LAUNCH BROWSER 5.9.2</w:t>
      </w:r>
    </w:p>
    <w:p w14:paraId="5A39DF22" w14:textId="77777777" w:rsidR="00BF46E1" w:rsidRPr="0041528A" w:rsidRDefault="00BF46E1" w:rsidP="00BF46E1">
      <w:r w:rsidRPr="0041528A">
        <w:t>Logically:</w:t>
      </w:r>
    </w:p>
    <w:p w14:paraId="7931F4F6" w14:textId="77777777" w:rsidR="00BF46E1" w:rsidRPr="0041528A" w:rsidRDefault="00BF46E1" w:rsidP="0041528A">
      <w:pPr>
        <w:pStyle w:val="EW"/>
      </w:pPr>
      <w:r w:rsidRPr="0041528A">
        <w:t>Command details</w:t>
      </w:r>
    </w:p>
    <w:p w14:paraId="0C8F8ADD" w14:textId="77777777" w:rsidR="00BF46E1" w:rsidRPr="0041528A" w:rsidRDefault="00BF46E1" w:rsidP="0041528A">
      <w:pPr>
        <w:pStyle w:val="EW"/>
      </w:pPr>
      <w:r w:rsidRPr="0041528A">
        <w:lastRenderedPageBreak/>
        <w:tab/>
        <w:t>Command number:</w:t>
      </w:r>
      <w:r w:rsidRPr="0041528A">
        <w:tab/>
        <w:t>1</w:t>
      </w:r>
    </w:p>
    <w:p w14:paraId="79CEFFBF" w14:textId="77777777" w:rsidR="00BF46E1" w:rsidRPr="0041528A" w:rsidRDefault="00BF46E1" w:rsidP="0041528A">
      <w:pPr>
        <w:pStyle w:val="EW"/>
      </w:pPr>
      <w:r w:rsidRPr="0041528A">
        <w:tab/>
        <w:t>Command type:</w:t>
      </w:r>
      <w:r w:rsidRPr="0041528A">
        <w:tab/>
        <w:t>LAUNCH BROWSER</w:t>
      </w:r>
    </w:p>
    <w:p w14:paraId="15363CD3" w14:textId="77777777" w:rsidR="00BF46E1" w:rsidRPr="0041528A" w:rsidRDefault="00BF46E1" w:rsidP="0041528A">
      <w:pPr>
        <w:pStyle w:val="EW"/>
      </w:pPr>
      <w:r w:rsidRPr="0041528A">
        <w:tab/>
        <w:t>Command qualifier:</w:t>
      </w:r>
      <w:r w:rsidRPr="0041528A">
        <w:tab/>
        <w:t>launch browser, if not already launched</w:t>
      </w:r>
    </w:p>
    <w:p w14:paraId="5CC816A2" w14:textId="77777777" w:rsidR="00BF46E1" w:rsidRPr="0041528A" w:rsidRDefault="00BF46E1" w:rsidP="0041528A">
      <w:pPr>
        <w:pStyle w:val="EW"/>
      </w:pPr>
      <w:r w:rsidRPr="0041528A">
        <w:t>Device identities</w:t>
      </w:r>
    </w:p>
    <w:p w14:paraId="03193699" w14:textId="77777777" w:rsidR="00BF46E1" w:rsidRPr="0041528A" w:rsidRDefault="00BF46E1" w:rsidP="0041528A">
      <w:pPr>
        <w:pStyle w:val="EW"/>
      </w:pPr>
      <w:r w:rsidRPr="0041528A">
        <w:tab/>
        <w:t>Source device:</w:t>
      </w:r>
      <w:r w:rsidRPr="0041528A">
        <w:tab/>
        <w:t>UICC</w:t>
      </w:r>
    </w:p>
    <w:p w14:paraId="795034B7" w14:textId="77777777" w:rsidR="00BF46E1" w:rsidRPr="0041528A" w:rsidRDefault="00BF46E1" w:rsidP="0041528A">
      <w:pPr>
        <w:pStyle w:val="EW"/>
      </w:pPr>
      <w:r w:rsidRPr="0041528A">
        <w:tab/>
        <w:t>Destination device:</w:t>
      </w:r>
      <w:r w:rsidRPr="0041528A">
        <w:tab/>
        <w:t>ME</w:t>
      </w:r>
    </w:p>
    <w:p w14:paraId="150345F9" w14:textId="77777777" w:rsidR="00BF46E1" w:rsidRPr="0041528A" w:rsidRDefault="00BF46E1" w:rsidP="0041528A">
      <w:pPr>
        <w:pStyle w:val="EW"/>
      </w:pPr>
      <w:r w:rsidRPr="0041528A">
        <w:tab/>
        <w:t>URL</w:t>
      </w:r>
      <w:r w:rsidRPr="0041528A">
        <w:tab/>
      </w:r>
      <w:hyperlink r:id="rId40"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39A024D1" w14:textId="77777777" w:rsidR="00BF46E1" w:rsidRPr="0041528A" w:rsidRDefault="00BF46E1" w:rsidP="0041528A">
      <w:pPr>
        <w:pStyle w:val="EW"/>
      </w:pPr>
      <w:r w:rsidRPr="0041528A">
        <w:t>Alpha Identifier</w:t>
      </w:r>
      <w:r w:rsidRPr="0041528A">
        <w:tab/>
        <w:t>"Defined URL 2"</w:t>
      </w:r>
    </w:p>
    <w:p w14:paraId="4FB14B14" w14:textId="77777777" w:rsidR="00BF46E1" w:rsidRPr="0041528A" w:rsidRDefault="00BF46E1" w:rsidP="0041528A">
      <w:pPr>
        <w:pStyle w:val="EW"/>
      </w:pPr>
      <w:r w:rsidRPr="0041528A">
        <w:t>Text Attribute</w:t>
      </w:r>
    </w:p>
    <w:p w14:paraId="5F9A2058" w14:textId="77777777" w:rsidR="00BF46E1" w:rsidRPr="0041528A" w:rsidRDefault="00BF46E1" w:rsidP="0041528A">
      <w:pPr>
        <w:pStyle w:val="EW"/>
      </w:pPr>
      <w:r w:rsidRPr="0041528A">
        <w:tab/>
        <w:t>Formatting position:</w:t>
      </w:r>
      <w:r w:rsidRPr="0041528A">
        <w:tab/>
        <w:t>0</w:t>
      </w:r>
    </w:p>
    <w:p w14:paraId="36D7C741" w14:textId="77777777" w:rsidR="00BF46E1" w:rsidRPr="0041528A" w:rsidRDefault="00BF46E1" w:rsidP="0041528A">
      <w:pPr>
        <w:pStyle w:val="EW"/>
      </w:pPr>
      <w:r w:rsidRPr="0041528A">
        <w:tab/>
        <w:t>Formatting length:</w:t>
      </w:r>
      <w:r w:rsidRPr="0041528A">
        <w:tab/>
        <w:t>13</w:t>
      </w:r>
    </w:p>
    <w:p w14:paraId="0F03E90D"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2410426F" w14:textId="77777777" w:rsidR="00BF46E1" w:rsidRPr="0041528A" w:rsidRDefault="00BF46E1" w:rsidP="0041528A">
      <w:pPr>
        <w:pStyle w:val="EX"/>
      </w:pPr>
      <w:r w:rsidRPr="0041528A">
        <w:t>Colour:</w:t>
      </w:r>
      <w:r w:rsidRPr="0041528A">
        <w:tab/>
        <w:t>Dark Green Foreground, Bright Yellow Background</w:t>
      </w:r>
    </w:p>
    <w:p w14:paraId="1ED16455" w14:textId="77777777" w:rsidR="00BF46E1" w:rsidRPr="0041528A" w:rsidRDefault="00BF46E1" w:rsidP="00BF46E1">
      <w:r w:rsidRPr="0041528A">
        <w:t>Coding:</w:t>
      </w:r>
    </w:p>
    <w:p w14:paraId="6202D9B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48B107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266E3E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040CA29"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098732B"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386FE2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CD10D9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B03112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FB5E0F5"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4F83DE0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0E9E09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75A4BE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E1F0CE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83FAD7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DEFD353" w14:textId="77777777" w:rsidR="00BF46E1" w:rsidRPr="0041528A" w:rsidRDefault="00BF46E1" w:rsidP="00195D76">
            <w:pPr>
              <w:pStyle w:val="TAC"/>
            </w:pPr>
            <w:r w:rsidRPr="0041528A">
              <w:t>31</w:t>
            </w:r>
          </w:p>
        </w:tc>
      </w:tr>
      <w:tr w:rsidR="00BF46E1" w:rsidRPr="0041528A" w14:paraId="357FC725" w14:textId="77777777" w:rsidTr="00195D76">
        <w:trPr>
          <w:jc w:val="center"/>
        </w:trPr>
        <w:tc>
          <w:tcPr>
            <w:tcW w:w="1134" w:type="dxa"/>
            <w:tcBorders>
              <w:right w:val="single" w:sz="4" w:space="0" w:color="auto"/>
            </w:tcBorders>
          </w:tcPr>
          <w:p w14:paraId="06035BB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9E1E441"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79FE5F9C"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2EA6E73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402343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39A74D3"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0780C81A"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72895440"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19720E0B"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479179F6"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300B486"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D1A5092"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591CD5A" w14:textId="77777777" w:rsidR="00BF46E1" w:rsidRPr="0041528A" w:rsidRDefault="00BF46E1" w:rsidP="00195D76">
            <w:pPr>
              <w:pStyle w:val="TAC"/>
            </w:pPr>
            <w:r w:rsidRPr="0041528A">
              <w:t>2E</w:t>
            </w:r>
          </w:p>
        </w:tc>
      </w:tr>
      <w:tr w:rsidR="00BF46E1" w:rsidRPr="0041528A" w14:paraId="541930E4" w14:textId="77777777" w:rsidTr="00195D76">
        <w:trPr>
          <w:jc w:val="center"/>
        </w:trPr>
        <w:tc>
          <w:tcPr>
            <w:tcW w:w="1134" w:type="dxa"/>
            <w:tcBorders>
              <w:right w:val="single" w:sz="4" w:space="0" w:color="auto"/>
            </w:tcBorders>
          </w:tcPr>
          <w:p w14:paraId="02079AE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8CF50AF"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44573A92"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616EBA4B"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6FEDC57B"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0FBDF1A7"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04EC51CA"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790A55BF"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1C887667"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3A330431"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2349D2C"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477E84D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BBBF0FE" w14:textId="77777777" w:rsidR="00BF46E1" w:rsidRPr="0041528A" w:rsidRDefault="00BF46E1" w:rsidP="00195D76">
            <w:pPr>
              <w:pStyle w:val="TAC"/>
            </w:pPr>
            <w:r w:rsidRPr="0041528A">
              <w:t>66</w:t>
            </w:r>
          </w:p>
        </w:tc>
      </w:tr>
      <w:tr w:rsidR="00BF46E1" w:rsidRPr="0041528A" w14:paraId="4C0A05F3" w14:textId="77777777" w:rsidTr="00195D76">
        <w:trPr>
          <w:jc w:val="center"/>
        </w:trPr>
        <w:tc>
          <w:tcPr>
            <w:tcW w:w="1134" w:type="dxa"/>
            <w:tcBorders>
              <w:right w:val="single" w:sz="4" w:space="0" w:color="auto"/>
            </w:tcBorders>
          </w:tcPr>
          <w:p w14:paraId="657574E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6123567"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397A3CE"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4B740B8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DEBE169"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1D33540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52B9D68"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05428B35"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64E31D5C"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77EA399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FB080FD"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1516504"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A9D3514" w14:textId="77777777" w:rsidR="00BF46E1" w:rsidRPr="0041528A" w:rsidRDefault="00BF46E1" w:rsidP="00195D76">
            <w:pPr>
              <w:pStyle w:val="TAC"/>
            </w:pPr>
            <w:r w:rsidRPr="0041528A">
              <w:t>04</w:t>
            </w:r>
          </w:p>
        </w:tc>
      </w:tr>
      <w:tr w:rsidR="00BF46E1" w:rsidRPr="0041528A" w14:paraId="19030853" w14:textId="77777777" w:rsidTr="00195D76">
        <w:trPr>
          <w:jc w:val="center"/>
        </w:trPr>
        <w:tc>
          <w:tcPr>
            <w:tcW w:w="1134" w:type="dxa"/>
            <w:tcBorders>
              <w:right w:val="single" w:sz="4" w:space="0" w:color="auto"/>
            </w:tcBorders>
          </w:tcPr>
          <w:p w14:paraId="3793124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030B67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7D58F96"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6F22D7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3C7A62B" w14:textId="77777777" w:rsidR="00BF46E1" w:rsidRPr="0041528A" w:rsidRDefault="00BF46E1" w:rsidP="00195D76">
            <w:pPr>
              <w:pStyle w:val="TAC"/>
            </w:pPr>
            <w:r w:rsidRPr="0041528A">
              <w:t>B4</w:t>
            </w:r>
          </w:p>
        </w:tc>
        <w:tc>
          <w:tcPr>
            <w:tcW w:w="567" w:type="dxa"/>
            <w:tcBorders>
              <w:top w:val="single" w:sz="4" w:space="0" w:color="auto"/>
              <w:left w:val="single" w:sz="4" w:space="0" w:color="auto"/>
            </w:tcBorders>
          </w:tcPr>
          <w:p w14:paraId="0D3E9B56" w14:textId="77777777" w:rsidR="00BF46E1" w:rsidRPr="0041528A" w:rsidRDefault="00BF46E1" w:rsidP="00195D76">
            <w:pPr>
              <w:pStyle w:val="TAC"/>
            </w:pPr>
          </w:p>
        </w:tc>
        <w:tc>
          <w:tcPr>
            <w:tcW w:w="567" w:type="dxa"/>
            <w:tcBorders>
              <w:top w:val="single" w:sz="4" w:space="0" w:color="auto"/>
            </w:tcBorders>
          </w:tcPr>
          <w:p w14:paraId="35D9F24F" w14:textId="77777777" w:rsidR="00BF46E1" w:rsidRPr="0041528A" w:rsidRDefault="00BF46E1" w:rsidP="00195D76">
            <w:pPr>
              <w:pStyle w:val="TAC"/>
            </w:pPr>
          </w:p>
        </w:tc>
        <w:tc>
          <w:tcPr>
            <w:tcW w:w="567" w:type="dxa"/>
            <w:tcBorders>
              <w:top w:val="single" w:sz="4" w:space="0" w:color="auto"/>
            </w:tcBorders>
          </w:tcPr>
          <w:p w14:paraId="05317FCB" w14:textId="77777777" w:rsidR="00BF46E1" w:rsidRPr="0041528A" w:rsidRDefault="00BF46E1" w:rsidP="00195D76">
            <w:pPr>
              <w:pStyle w:val="TAC"/>
            </w:pPr>
          </w:p>
        </w:tc>
        <w:tc>
          <w:tcPr>
            <w:tcW w:w="567" w:type="dxa"/>
            <w:tcBorders>
              <w:top w:val="single" w:sz="4" w:space="0" w:color="auto"/>
            </w:tcBorders>
          </w:tcPr>
          <w:p w14:paraId="57003FF9" w14:textId="77777777" w:rsidR="00BF46E1" w:rsidRPr="0041528A" w:rsidRDefault="00BF46E1" w:rsidP="00195D76">
            <w:pPr>
              <w:pStyle w:val="TAC"/>
            </w:pPr>
          </w:p>
        </w:tc>
        <w:tc>
          <w:tcPr>
            <w:tcW w:w="567" w:type="dxa"/>
            <w:tcBorders>
              <w:top w:val="single" w:sz="4" w:space="0" w:color="auto"/>
            </w:tcBorders>
          </w:tcPr>
          <w:p w14:paraId="3FA31A42" w14:textId="77777777" w:rsidR="00BF46E1" w:rsidRPr="0041528A" w:rsidRDefault="00BF46E1" w:rsidP="00195D76">
            <w:pPr>
              <w:pStyle w:val="TAC"/>
            </w:pPr>
          </w:p>
        </w:tc>
        <w:tc>
          <w:tcPr>
            <w:tcW w:w="567" w:type="dxa"/>
            <w:tcBorders>
              <w:top w:val="single" w:sz="4" w:space="0" w:color="auto"/>
            </w:tcBorders>
          </w:tcPr>
          <w:p w14:paraId="6F3337E8" w14:textId="77777777" w:rsidR="00BF46E1" w:rsidRPr="0041528A" w:rsidRDefault="00BF46E1" w:rsidP="00195D76">
            <w:pPr>
              <w:pStyle w:val="TAC"/>
            </w:pPr>
          </w:p>
        </w:tc>
        <w:tc>
          <w:tcPr>
            <w:tcW w:w="567" w:type="dxa"/>
            <w:tcBorders>
              <w:top w:val="single" w:sz="4" w:space="0" w:color="auto"/>
            </w:tcBorders>
          </w:tcPr>
          <w:p w14:paraId="1AF4A8A2" w14:textId="77777777" w:rsidR="00BF46E1" w:rsidRPr="0041528A" w:rsidRDefault="00BF46E1" w:rsidP="00195D76">
            <w:pPr>
              <w:pStyle w:val="TAC"/>
            </w:pPr>
          </w:p>
        </w:tc>
        <w:tc>
          <w:tcPr>
            <w:tcW w:w="567" w:type="dxa"/>
            <w:tcBorders>
              <w:top w:val="single" w:sz="4" w:space="0" w:color="auto"/>
            </w:tcBorders>
          </w:tcPr>
          <w:p w14:paraId="36F61150" w14:textId="77777777" w:rsidR="00BF46E1" w:rsidRPr="0041528A" w:rsidRDefault="00BF46E1" w:rsidP="00195D76">
            <w:pPr>
              <w:pStyle w:val="TAC"/>
            </w:pPr>
          </w:p>
        </w:tc>
      </w:tr>
    </w:tbl>
    <w:p w14:paraId="24631EF6" w14:textId="77777777" w:rsidR="00BF46E1" w:rsidRPr="0041528A" w:rsidRDefault="00BF46E1" w:rsidP="00BF46E1"/>
    <w:p w14:paraId="09A78FCC" w14:textId="77777777" w:rsidR="00BF46E1" w:rsidRPr="0041528A" w:rsidRDefault="00BF46E1" w:rsidP="00BF46E1">
      <w:r w:rsidRPr="0041528A">
        <w:t>PROACTIVE COMMAND: LAUNCH BROWSER 5.9.3</w:t>
      </w:r>
    </w:p>
    <w:p w14:paraId="7C444312" w14:textId="77777777" w:rsidR="00BF46E1" w:rsidRPr="0041528A" w:rsidRDefault="00BF46E1" w:rsidP="00BF46E1">
      <w:r w:rsidRPr="0041528A">
        <w:t>Logically:</w:t>
      </w:r>
    </w:p>
    <w:p w14:paraId="61CE120F" w14:textId="77777777" w:rsidR="00BF46E1" w:rsidRPr="0041528A" w:rsidRDefault="00BF46E1" w:rsidP="0041528A">
      <w:pPr>
        <w:pStyle w:val="EW"/>
      </w:pPr>
      <w:r w:rsidRPr="0041528A">
        <w:t>Command details</w:t>
      </w:r>
    </w:p>
    <w:p w14:paraId="3997A17E" w14:textId="77777777" w:rsidR="00BF46E1" w:rsidRPr="0041528A" w:rsidRDefault="00BF46E1" w:rsidP="0041528A">
      <w:pPr>
        <w:pStyle w:val="EW"/>
      </w:pPr>
      <w:r w:rsidRPr="0041528A">
        <w:tab/>
        <w:t>Command number:</w:t>
      </w:r>
      <w:r w:rsidRPr="0041528A">
        <w:tab/>
        <w:t>1</w:t>
      </w:r>
    </w:p>
    <w:p w14:paraId="091B22AA" w14:textId="77777777" w:rsidR="00BF46E1" w:rsidRPr="0041528A" w:rsidRDefault="00BF46E1" w:rsidP="0041528A">
      <w:pPr>
        <w:pStyle w:val="EW"/>
      </w:pPr>
      <w:r w:rsidRPr="0041528A">
        <w:tab/>
        <w:t>Command type:</w:t>
      </w:r>
      <w:r w:rsidRPr="0041528A">
        <w:tab/>
        <w:t>LAUNCH BROWSER</w:t>
      </w:r>
    </w:p>
    <w:p w14:paraId="710D7699" w14:textId="77777777" w:rsidR="00BF46E1" w:rsidRPr="0041528A" w:rsidRDefault="00BF46E1" w:rsidP="0041528A">
      <w:pPr>
        <w:pStyle w:val="EW"/>
      </w:pPr>
      <w:r w:rsidRPr="0041528A">
        <w:tab/>
        <w:t>Command qualifier:</w:t>
      </w:r>
      <w:r w:rsidRPr="0041528A">
        <w:tab/>
        <w:t>launch browser, if not already launched</w:t>
      </w:r>
    </w:p>
    <w:p w14:paraId="2C8BB72E" w14:textId="77777777" w:rsidR="00BF46E1" w:rsidRPr="0041528A" w:rsidRDefault="00BF46E1" w:rsidP="0041528A">
      <w:pPr>
        <w:pStyle w:val="EW"/>
      </w:pPr>
      <w:r w:rsidRPr="0041528A">
        <w:t>Device identities</w:t>
      </w:r>
    </w:p>
    <w:p w14:paraId="06FF3343" w14:textId="77777777" w:rsidR="00BF46E1" w:rsidRPr="0041528A" w:rsidRDefault="00BF46E1" w:rsidP="0041528A">
      <w:pPr>
        <w:pStyle w:val="EW"/>
      </w:pPr>
      <w:r w:rsidRPr="0041528A">
        <w:tab/>
        <w:t>Source device:</w:t>
      </w:r>
      <w:r w:rsidRPr="0041528A">
        <w:tab/>
        <w:t>UICC</w:t>
      </w:r>
    </w:p>
    <w:p w14:paraId="075E32C3" w14:textId="77777777" w:rsidR="00BF46E1" w:rsidRPr="0041528A" w:rsidRDefault="00BF46E1" w:rsidP="0041528A">
      <w:pPr>
        <w:pStyle w:val="EW"/>
      </w:pPr>
      <w:r w:rsidRPr="0041528A">
        <w:tab/>
        <w:t>Destination device:</w:t>
      </w:r>
      <w:r w:rsidRPr="0041528A">
        <w:tab/>
        <w:t>ME</w:t>
      </w:r>
    </w:p>
    <w:p w14:paraId="43CE16C4" w14:textId="77777777" w:rsidR="00BF46E1" w:rsidRPr="0041528A" w:rsidRDefault="00BF46E1" w:rsidP="0041528A">
      <w:pPr>
        <w:pStyle w:val="EW"/>
      </w:pPr>
      <w:r w:rsidRPr="0041528A">
        <w:tab/>
        <w:t>URL</w:t>
      </w:r>
      <w:r w:rsidRPr="0041528A">
        <w:tab/>
      </w:r>
      <w:hyperlink r:id="rId41"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544C3252" w14:textId="77777777" w:rsidR="00BF46E1" w:rsidRPr="0041528A" w:rsidRDefault="00BF46E1" w:rsidP="0041528A">
      <w:pPr>
        <w:pStyle w:val="EX"/>
      </w:pPr>
      <w:r w:rsidRPr="0041528A">
        <w:t>Alpha Identifier</w:t>
      </w:r>
      <w:r w:rsidRPr="0041528A">
        <w:tab/>
        <w:t>"Defined URL 3"</w:t>
      </w:r>
    </w:p>
    <w:p w14:paraId="0A335AD2" w14:textId="77777777" w:rsidR="00BF46E1" w:rsidRPr="0041528A" w:rsidRDefault="00BF46E1" w:rsidP="00BF46E1">
      <w:r w:rsidRPr="0041528A">
        <w:t>Coding:</w:t>
      </w:r>
    </w:p>
    <w:p w14:paraId="6F2FD46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1B0764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8F42A0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9FDAB81"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3A966F4"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54DF787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C1DD85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001F47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60BAE01"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291F281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B52D2E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370BC4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6F3047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40051C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B4E30BC" w14:textId="77777777" w:rsidR="00BF46E1" w:rsidRPr="0041528A" w:rsidRDefault="00BF46E1" w:rsidP="00195D76">
            <w:pPr>
              <w:pStyle w:val="TAC"/>
            </w:pPr>
            <w:r w:rsidRPr="0041528A">
              <w:t>31</w:t>
            </w:r>
          </w:p>
        </w:tc>
      </w:tr>
      <w:tr w:rsidR="00BF46E1" w:rsidRPr="0041528A" w14:paraId="6626E6C6" w14:textId="77777777" w:rsidTr="00195D76">
        <w:trPr>
          <w:jc w:val="center"/>
        </w:trPr>
        <w:tc>
          <w:tcPr>
            <w:tcW w:w="1134" w:type="dxa"/>
            <w:tcBorders>
              <w:right w:val="single" w:sz="4" w:space="0" w:color="auto"/>
            </w:tcBorders>
          </w:tcPr>
          <w:p w14:paraId="29B6AE2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042F922"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045C82B1"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6C0E850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4118D3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06381F9"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747E051F"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21976409"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47E564CB"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46588A13"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DB5DBEF"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4C34247"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1D2918E" w14:textId="77777777" w:rsidR="00BF46E1" w:rsidRPr="0041528A" w:rsidRDefault="00BF46E1" w:rsidP="00195D76">
            <w:pPr>
              <w:pStyle w:val="TAC"/>
            </w:pPr>
            <w:r w:rsidRPr="0041528A">
              <w:t>2E</w:t>
            </w:r>
          </w:p>
        </w:tc>
      </w:tr>
      <w:tr w:rsidR="00BF46E1" w:rsidRPr="0041528A" w14:paraId="05A54130" w14:textId="77777777" w:rsidTr="00195D76">
        <w:trPr>
          <w:jc w:val="center"/>
        </w:trPr>
        <w:tc>
          <w:tcPr>
            <w:tcW w:w="1134" w:type="dxa"/>
            <w:tcBorders>
              <w:right w:val="single" w:sz="4" w:space="0" w:color="auto"/>
            </w:tcBorders>
          </w:tcPr>
          <w:p w14:paraId="7D70333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46A87EC"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15ED3DC8"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4967DB5A"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3056E04A"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0FE7537F"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387AF618"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603FD115"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0B44EEB8"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E86C562"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34F37D0"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11D001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099C19B" w14:textId="77777777" w:rsidR="00BF46E1" w:rsidRPr="0041528A" w:rsidRDefault="00BF46E1" w:rsidP="00195D76">
            <w:pPr>
              <w:pStyle w:val="TAC"/>
            </w:pPr>
            <w:r w:rsidRPr="0041528A">
              <w:t>66</w:t>
            </w:r>
          </w:p>
        </w:tc>
      </w:tr>
      <w:tr w:rsidR="00BF46E1" w:rsidRPr="0041528A" w14:paraId="2E80BB14" w14:textId="77777777" w:rsidTr="00195D76">
        <w:trPr>
          <w:jc w:val="center"/>
        </w:trPr>
        <w:tc>
          <w:tcPr>
            <w:tcW w:w="1134" w:type="dxa"/>
            <w:tcBorders>
              <w:right w:val="single" w:sz="4" w:space="0" w:color="auto"/>
            </w:tcBorders>
          </w:tcPr>
          <w:p w14:paraId="2FC274C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207B650"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CE9ECBD"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052BC1B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AB24B29"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4FA560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2C27D25"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6A47B5ED"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5C1B3BDC"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1BD43CF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832B11C" w14:textId="77777777" w:rsidR="00BF46E1" w:rsidRPr="0041528A" w:rsidRDefault="00BF46E1" w:rsidP="00195D76">
            <w:pPr>
              <w:pStyle w:val="TAC"/>
            </w:pPr>
            <w:r w:rsidRPr="0041528A">
              <w:t>33</w:t>
            </w:r>
          </w:p>
        </w:tc>
        <w:tc>
          <w:tcPr>
            <w:tcW w:w="567" w:type="dxa"/>
            <w:tcBorders>
              <w:top w:val="single" w:sz="4" w:space="0" w:color="auto"/>
              <w:left w:val="single" w:sz="4" w:space="0" w:color="auto"/>
            </w:tcBorders>
          </w:tcPr>
          <w:p w14:paraId="0BC1448F" w14:textId="77777777" w:rsidR="00BF46E1" w:rsidRPr="0041528A" w:rsidRDefault="00BF46E1" w:rsidP="00195D76">
            <w:pPr>
              <w:pStyle w:val="TAC"/>
            </w:pPr>
          </w:p>
        </w:tc>
        <w:tc>
          <w:tcPr>
            <w:tcW w:w="567" w:type="dxa"/>
            <w:tcBorders>
              <w:top w:val="single" w:sz="4" w:space="0" w:color="auto"/>
            </w:tcBorders>
          </w:tcPr>
          <w:p w14:paraId="106FDD12" w14:textId="77777777" w:rsidR="00BF46E1" w:rsidRPr="0041528A" w:rsidRDefault="00BF46E1" w:rsidP="00195D76">
            <w:pPr>
              <w:pStyle w:val="TAC"/>
            </w:pPr>
          </w:p>
        </w:tc>
      </w:tr>
    </w:tbl>
    <w:p w14:paraId="1B95C94E" w14:textId="77777777" w:rsidR="00BF46E1" w:rsidRPr="0041528A" w:rsidRDefault="00BF46E1" w:rsidP="00BF46E1"/>
    <w:p w14:paraId="5C588369" w14:textId="77777777" w:rsidR="00BF46E1" w:rsidRPr="0041528A" w:rsidRDefault="00BF46E1" w:rsidP="00BF46E1">
      <w:r w:rsidRPr="0041528A">
        <w:t>TERMINAL RESPONSE: LAUNCH BROWSER 5.9.1</w:t>
      </w:r>
    </w:p>
    <w:p w14:paraId="4AB63753" w14:textId="77777777" w:rsidR="00BF46E1" w:rsidRPr="0041528A" w:rsidRDefault="00BF46E1" w:rsidP="00BF46E1">
      <w:r w:rsidRPr="0041528A">
        <w:t>Logically:</w:t>
      </w:r>
    </w:p>
    <w:p w14:paraId="4B753F5F" w14:textId="77777777" w:rsidR="00BF46E1" w:rsidRPr="0041528A" w:rsidRDefault="00BF46E1" w:rsidP="0041528A">
      <w:pPr>
        <w:pStyle w:val="EW"/>
      </w:pPr>
      <w:r w:rsidRPr="0041528A">
        <w:t>Command details</w:t>
      </w:r>
    </w:p>
    <w:p w14:paraId="6C0CFFA4" w14:textId="77777777" w:rsidR="00BF46E1" w:rsidRPr="0041528A" w:rsidRDefault="00BF46E1" w:rsidP="0041528A">
      <w:pPr>
        <w:pStyle w:val="EW"/>
      </w:pPr>
      <w:r w:rsidRPr="0041528A">
        <w:tab/>
        <w:t>Command number:</w:t>
      </w:r>
      <w:r w:rsidRPr="0041528A">
        <w:tab/>
        <w:t>1</w:t>
      </w:r>
    </w:p>
    <w:p w14:paraId="49B83881" w14:textId="77777777" w:rsidR="00BF46E1" w:rsidRPr="0041528A" w:rsidRDefault="00BF46E1" w:rsidP="0041528A">
      <w:pPr>
        <w:pStyle w:val="EW"/>
      </w:pPr>
      <w:r w:rsidRPr="0041528A">
        <w:tab/>
        <w:t>Command type:</w:t>
      </w:r>
      <w:r w:rsidRPr="0041528A">
        <w:tab/>
        <w:t>LAUNCH BROWSER</w:t>
      </w:r>
    </w:p>
    <w:p w14:paraId="3B5C8581" w14:textId="77777777" w:rsidR="00BF46E1" w:rsidRPr="0041528A" w:rsidRDefault="00BF46E1" w:rsidP="0041528A">
      <w:pPr>
        <w:pStyle w:val="EW"/>
      </w:pPr>
      <w:r w:rsidRPr="0041528A">
        <w:tab/>
        <w:t>Command qualifier:</w:t>
      </w:r>
      <w:r w:rsidRPr="0041528A">
        <w:tab/>
        <w:t>launch browser, if not already launched</w:t>
      </w:r>
    </w:p>
    <w:p w14:paraId="677A7B21" w14:textId="77777777" w:rsidR="00BF46E1" w:rsidRPr="0041528A" w:rsidRDefault="00BF46E1" w:rsidP="0041528A">
      <w:pPr>
        <w:pStyle w:val="EW"/>
      </w:pPr>
      <w:r w:rsidRPr="0041528A">
        <w:t>Device identities</w:t>
      </w:r>
    </w:p>
    <w:p w14:paraId="60D295F3" w14:textId="77777777" w:rsidR="00BF46E1" w:rsidRPr="0041528A" w:rsidRDefault="00BF46E1" w:rsidP="0041528A">
      <w:pPr>
        <w:pStyle w:val="EW"/>
      </w:pPr>
      <w:r w:rsidRPr="0041528A">
        <w:tab/>
        <w:t>Source device:</w:t>
      </w:r>
      <w:r w:rsidRPr="0041528A">
        <w:tab/>
        <w:t>ME</w:t>
      </w:r>
    </w:p>
    <w:p w14:paraId="09CF79E0" w14:textId="77777777" w:rsidR="00BF46E1" w:rsidRPr="0041528A" w:rsidRDefault="00BF46E1" w:rsidP="0041528A">
      <w:pPr>
        <w:pStyle w:val="EW"/>
      </w:pPr>
      <w:r w:rsidRPr="0041528A">
        <w:tab/>
        <w:t>Destination device:</w:t>
      </w:r>
      <w:r w:rsidRPr="0041528A">
        <w:tab/>
        <w:t>UICC</w:t>
      </w:r>
    </w:p>
    <w:p w14:paraId="77833DBE" w14:textId="77777777" w:rsidR="00BF46E1" w:rsidRPr="0041528A" w:rsidRDefault="00BF46E1" w:rsidP="0041528A">
      <w:pPr>
        <w:pStyle w:val="EW"/>
      </w:pPr>
      <w:r w:rsidRPr="0041528A">
        <w:t>Result</w:t>
      </w:r>
    </w:p>
    <w:p w14:paraId="00E4AB25" w14:textId="77777777" w:rsidR="00BF46E1" w:rsidRPr="0041528A" w:rsidRDefault="00BF46E1" w:rsidP="0041528A">
      <w:pPr>
        <w:pStyle w:val="EX"/>
      </w:pPr>
      <w:r w:rsidRPr="0041528A">
        <w:tab/>
        <w:t>General Result:</w:t>
      </w:r>
      <w:r w:rsidRPr="0041528A">
        <w:tab/>
        <w:t>Command performed successfully</w:t>
      </w:r>
    </w:p>
    <w:p w14:paraId="5F866D80" w14:textId="77777777" w:rsidR="00BF46E1" w:rsidRPr="0041528A" w:rsidRDefault="00BF46E1" w:rsidP="00BF46E1">
      <w:r w:rsidRPr="0041528A">
        <w:t>Coding:</w:t>
      </w:r>
    </w:p>
    <w:p w14:paraId="4323B72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97EFF4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C35DE1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9969F9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274CE9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625C72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254FBC8"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014BE36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75EAAC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5CB348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FAB950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4813A4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CA4D47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A778E9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7A5AA32" w14:textId="77777777" w:rsidR="00BF46E1" w:rsidRPr="0041528A" w:rsidRDefault="00BF46E1" w:rsidP="00195D76">
            <w:pPr>
              <w:pStyle w:val="TAC"/>
            </w:pPr>
            <w:r w:rsidRPr="0041528A">
              <w:t>00</w:t>
            </w:r>
          </w:p>
        </w:tc>
      </w:tr>
    </w:tbl>
    <w:p w14:paraId="28133835" w14:textId="77777777" w:rsidR="00BF46E1" w:rsidRPr="0041528A" w:rsidRDefault="00BF46E1" w:rsidP="00BF46E1"/>
    <w:p w14:paraId="046009B2" w14:textId="77777777" w:rsidR="00BF46E1" w:rsidRPr="0041528A" w:rsidRDefault="00BF46E1" w:rsidP="00BF46E1">
      <w:pPr>
        <w:pStyle w:val="H6"/>
      </w:pPr>
      <w:r w:rsidRPr="0041528A">
        <w:t>27.22.4.26.5.9.5</w:t>
      </w:r>
      <w:r w:rsidRPr="0041528A">
        <w:tab/>
        <w:t>Test Requirement</w:t>
      </w:r>
    </w:p>
    <w:p w14:paraId="7360AD3B" w14:textId="77777777" w:rsidR="00BF46E1" w:rsidRPr="0041528A" w:rsidRDefault="00BF46E1" w:rsidP="00BF46E1">
      <w:r w:rsidRPr="0041528A">
        <w:t>The ME shall operate in the manner defined in expected sequences 5.9.</w:t>
      </w:r>
    </w:p>
    <w:p w14:paraId="5EE299C8" w14:textId="77777777" w:rsidR="00BF46E1" w:rsidRPr="0041528A" w:rsidRDefault="00BF46E1" w:rsidP="00BF46E1">
      <w:pPr>
        <w:pStyle w:val="H6"/>
      </w:pPr>
      <w:r w:rsidRPr="0041528A">
        <w:t>27.22.4.26.5.10</w:t>
      </w:r>
      <w:r w:rsidRPr="0041528A">
        <w:tab/>
        <w:t>LAUNCH BROWSER (support of Text Attribute – Foreground and Background Colour)</w:t>
      </w:r>
    </w:p>
    <w:p w14:paraId="3632767B" w14:textId="77777777" w:rsidR="00BF46E1" w:rsidRPr="0041528A" w:rsidRDefault="00BF46E1" w:rsidP="00BF46E1">
      <w:pPr>
        <w:pStyle w:val="H6"/>
      </w:pPr>
      <w:r w:rsidRPr="0041528A">
        <w:t>27.22.4.26.5.10.1</w:t>
      </w:r>
      <w:r w:rsidRPr="0041528A">
        <w:tab/>
        <w:t>Definition and applicability</w:t>
      </w:r>
    </w:p>
    <w:p w14:paraId="48F82AF1" w14:textId="77777777" w:rsidR="00BF46E1" w:rsidRPr="0041528A" w:rsidRDefault="00BF46E1" w:rsidP="00BF46E1">
      <w:r w:rsidRPr="0041528A">
        <w:t>See clause 3.2.2.</w:t>
      </w:r>
    </w:p>
    <w:p w14:paraId="73944CB8" w14:textId="77777777" w:rsidR="00BF46E1" w:rsidRPr="0041528A" w:rsidRDefault="00BF46E1" w:rsidP="00BF46E1">
      <w:pPr>
        <w:pStyle w:val="H6"/>
      </w:pPr>
      <w:r w:rsidRPr="0041528A">
        <w:t>27.22.4.26.5.10.2</w:t>
      </w:r>
      <w:r w:rsidRPr="0041528A">
        <w:tab/>
        <w:t>Conformance requirements</w:t>
      </w:r>
    </w:p>
    <w:p w14:paraId="1B5021A3" w14:textId="77777777" w:rsidR="00BF46E1" w:rsidRPr="0041528A" w:rsidRDefault="00BF46E1" w:rsidP="00BF46E1">
      <w:r w:rsidRPr="0041528A">
        <w:t>The ME shall support the LAUNCH BROWSER Proactive UICC Command as defined in:</w:t>
      </w:r>
    </w:p>
    <w:p w14:paraId="6C27282E" w14:textId="77777777" w:rsidR="00BF46E1" w:rsidRPr="0041528A" w:rsidRDefault="00BF46E1" w:rsidP="00BF46E1">
      <w:pPr>
        <w:pStyle w:val="B1"/>
      </w:pPr>
      <w:r w:rsidRPr="0041528A">
        <w:t>-</w:t>
      </w:r>
      <w:r w:rsidRPr="0041528A">
        <w:tab/>
        <w:t>TS 31.111 [15] clause 5.2, clauses 6.4.26 and 6.6.26, clause 8.6, clause 8.7, clause 8.48, clause 9.2, clause 8.2, clause 8.47, clause 8.49, clause 8.50, clause 8.15, clause 8.31 and clause 8.70.</w:t>
      </w:r>
    </w:p>
    <w:p w14:paraId="353D4EDE" w14:textId="77777777" w:rsidR="00BF46E1" w:rsidRPr="0041528A" w:rsidRDefault="00BF46E1" w:rsidP="00BF46E1">
      <w:pPr>
        <w:pStyle w:val="H6"/>
      </w:pPr>
      <w:r w:rsidRPr="0041528A">
        <w:t>27.22.4.26.5.10.3</w:t>
      </w:r>
      <w:r w:rsidRPr="0041528A">
        <w:tab/>
        <w:t>Test purpose</w:t>
      </w:r>
    </w:p>
    <w:p w14:paraId="0C0772B1" w14:textId="77777777" w:rsidR="00BF46E1" w:rsidRPr="0041528A" w:rsidRDefault="00BF46E1" w:rsidP="00BF46E1">
      <w:r w:rsidRPr="0041528A">
        <w:t>To verify that the ME performs a proper user confirmation with an alpha identifier according to the foreground and background colour text attribute configuration, launches the Wap session required in LAUNCH BROWSER and returns a successful result in the TERMINAL RESPONSE command send to the UICC.</w:t>
      </w:r>
    </w:p>
    <w:p w14:paraId="14C7B430" w14:textId="77777777" w:rsidR="00BF46E1" w:rsidRPr="0041528A" w:rsidRDefault="00BF46E1" w:rsidP="00BF46E1">
      <w:pPr>
        <w:pStyle w:val="H6"/>
      </w:pPr>
      <w:r w:rsidRPr="0041528A">
        <w:t>27.22.4.26.5.10.4</w:t>
      </w:r>
      <w:r w:rsidRPr="0041528A">
        <w:tab/>
        <w:t>Method of test</w:t>
      </w:r>
    </w:p>
    <w:p w14:paraId="4C585EA4" w14:textId="77777777" w:rsidR="00BF46E1" w:rsidRPr="0041528A" w:rsidRDefault="00BF46E1" w:rsidP="00BF46E1">
      <w:pPr>
        <w:pStyle w:val="H6"/>
      </w:pPr>
      <w:r w:rsidRPr="0041528A">
        <w:t>27.22.4.26.5.10.4.1</w:t>
      </w:r>
      <w:r w:rsidRPr="0041528A">
        <w:tab/>
        <w:t>Initial conditions</w:t>
      </w:r>
    </w:p>
    <w:p w14:paraId="7533A52C" w14:textId="77777777" w:rsidR="00BF46E1" w:rsidRPr="0041528A" w:rsidRDefault="00BF46E1" w:rsidP="00BF46E1">
      <w:r w:rsidRPr="0041528A">
        <w:t>The ME is connected to the USIM Simulator and the USS.</w:t>
      </w:r>
    </w:p>
    <w:p w14:paraId="595482E4" w14:textId="77777777" w:rsidR="00BF46E1" w:rsidRPr="0041528A" w:rsidRDefault="00BF46E1" w:rsidP="00BF46E1">
      <w:r w:rsidRPr="0041528A">
        <w:t>The elementary files are coded as USIM Application Toolkit default.</w:t>
      </w:r>
    </w:p>
    <w:p w14:paraId="1A2E530D" w14:textId="77777777" w:rsidR="00BF46E1" w:rsidRPr="0041528A" w:rsidRDefault="00BF46E1" w:rsidP="00BF46E1">
      <w:r w:rsidRPr="0041528A">
        <w:t>Prior to this test the ME shall have been powered on and performed the PROFILE DOWNLOAD procedure.</w:t>
      </w:r>
    </w:p>
    <w:p w14:paraId="7E34D49D" w14:textId="77777777" w:rsidR="00BF46E1" w:rsidRPr="0041528A" w:rsidRDefault="00BF46E1" w:rsidP="00BF46E1">
      <w:r w:rsidRPr="0041528A">
        <w:t>A valid access to 2 different Wap gateways is required:</w:t>
      </w:r>
    </w:p>
    <w:p w14:paraId="4BCD8265" w14:textId="77777777" w:rsidR="00BF46E1" w:rsidRPr="0041528A" w:rsidRDefault="00BF46E1" w:rsidP="00BF46E1">
      <w:pPr>
        <w:pStyle w:val="B1"/>
      </w:pPr>
      <w:r w:rsidRPr="0041528A">
        <w:t>-</w:t>
      </w:r>
      <w:r w:rsidRPr="0041528A">
        <w:tab/>
        <w:t>the default Wap parameters (IP address, gateway/proxy identity, called number, URL …) of the tested mobile shall be properly filled to access one of the gateways ("default gateway")</w:t>
      </w:r>
    </w:p>
    <w:p w14:paraId="2610442B" w14:textId="77777777" w:rsidR="00BF46E1" w:rsidRPr="0041528A" w:rsidRDefault="00BF46E1" w:rsidP="00BF46E1">
      <w:pPr>
        <w:pStyle w:val="B1"/>
      </w:pPr>
      <w:r w:rsidRPr="0041528A">
        <w:t>With that default gateway we shall be able to access to an URL different from the default one.</w:t>
      </w:r>
    </w:p>
    <w:p w14:paraId="5913F98A" w14:textId="77777777" w:rsidR="00BF46E1" w:rsidRPr="0041528A" w:rsidRDefault="00BF46E1" w:rsidP="00BF46E1">
      <w:pPr>
        <w:pStyle w:val="B1"/>
      </w:pPr>
      <w:r w:rsidRPr="0041528A">
        <w:t>-</w:t>
      </w:r>
      <w:r w:rsidRPr="0041528A">
        <w:tab/>
        <w:t>another gateway with an IP address different from the one defined in default Wap parameters.</w:t>
      </w:r>
    </w:p>
    <w:p w14:paraId="6E590DC1" w14:textId="77777777" w:rsidR="00BF46E1" w:rsidRPr="0041528A" w:rsidDel="00E83944" w:rsidRDefault="00BF46E1" w:rsidP="00BF46E1">
      <w:r w:rsidRPr="0041528A">
        <w:t>The Bearer Parameters defined in 27.22.4.26.1.4.1 shall be used.</w:t>
      </w:r>
    </w:p>
    <w:p w14:paraId="69719128" w14:textId="63B21B9F" w:rsidR="00BF46E1" w:rsidRPr="0041528A" w:rsidRDefault="00BF46E1" w:rsidP="00BF46E1">
      <w:r w:rsidRPr="0041528A">
        <w:t>The ME is in idle mode. To ensure that there are no active PDP contexts established until the proactive command is fetched, the USS shall be configured to ignore any PDP context activation request before the LAUNCH BROWSER command is fetched.</w:t>
      </w:r>
    </w:p>
    <w:p w14:paraId="44DAA909" w14:textId="77777777" w:rsidR="00BF46E1" w:rsidRPr="0041528A" w:rsidRDefault="00BF46E1" w:rsidP="00BF46E1">
      <w:r w:rsidRPr="0041528A">
        <w:t>For URL requests resulting from the LAUNCH BROWSER command execution the USS shall be configured to respond with an HTTP status error code (4xx "Client Error" or 5xx "Server Error") to URL requests which do not match the Default URL or the URL provided in the proactive command. At the same time the USS shall ignore these URL requests regarding the test case verdict generation.</w:t>
      </w:r>
    </w:p>
    <w:p w14:paraId="1393A1A1" w14:textId="77777777" w:rsidR="00BF46E1" w:rsidRPr="0041528A" w:rsidRDefault="00BF46E1" w:rsidP="00BF46E1">
      <w:pPr>
        <w:pStyle w:val="H6"/>
      </w:pPr>
      <w:r w:rsidRPr="0041528A">
        <w:lastRenderedPageBreak/>
        <w:t>27.22.4.26.5.10.4.2</w:t>
      </w:r>
      <w:r w:rsidRPr="0041528A">
        <w:tab/>
        <w:t>Procedure</w:t>
      </w:r>
    </w:p>
    <w:p w14:paraId="21AC4B6C" w14:textId="77777777" w:rsidR="00BF46E1" w:rsidRPr="0041528A" w:rsidRDefault="00BF46E1" w:rsidP="00BF46E1">
      <w:pPr>
        <w:pStyle w:val="TH"/>
      </w:pPr>
      <w:r w:rsidRPr="0041528A">
        <w:t>Expected Sequence 5.10 (LAUNCH BROWSER, connect to the specified URL with Text Attribute – Foreground and Background Colour)</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66AAF6AB"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69D62EF8" w14:textId="77777777" w:rsidR="00BF46E1" w:rsidRPr="0041528A" w:rsidRDefault="00BF46E1" w:rsidP="00195D76">
            <w:pPr>
              <w:pStyle w:val="TAH"/>
            </w:pPr>
            <w:r w:rsidRPr="0041528A">
              <w:t>Step</w:t>
            </w:r>
          </w:p>
        </w:tc>
        <w:tc>
          <w:tcPr>
            <w:tcW w:w="1282" w:type="dxa"/>
            <w:tcBorders>
              <w:top w:val="single" w:sz="6" w:space="0" w:color="auto"/>
              <w:left w:val="single" w:sz="6" w:space="0" w:color="auto"/>
              <w:bottom w:val="single" w:sz="4" w:space="0" w:color="auto"/>
              <w:right w:val="single" w:sz="6" w:space="0" w:color="auto"/>
            </w:tcBorders>
          </w:tcPr>
          <w:p w14:paraId="58D4DDE6"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bottom w:val="single" w:sz="4" w:space="0" w:color="auto"/>
              <w:right w:val="single" w:sz="6" w:space="0" w:color="auto"/>
            </w:tcBorders>
          </w:tcPr>
          <w:p w14:paraId="7951996B"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4" w:space="0" w:color="auto"/>
              <w:right w:val="single" w:sz="6" w:space="0" w:color="auto"/>
            </w:tcBorders>
          </w:tcPr>
          <w:p w14:paraId="4A77880B" w14:textId="77777777" w:rsidR="00BF46E1" w:rsidRPr="0041528A" w:rsidRDefault="00BF46E1" w:rsidP="00195D76">
            <w:pPr>
              <w:pStyle w:val="TAH"/>
            </w:pPr>
            <w:r w:rsidRPr="0041528A">
              <w:t>Comments</w:t>
            </w:r>
          </w:p>
        </w:tc>
      </w:tr>
      <w:tr w:rsidR="00BF46E1" w:rsidRPr="0041528A" w14:paraId="54617D99" w14:textId="77777777" w:rsidTr="00195D76">
        <w:trPr>
          <w:cantSplit/>
          <w:jc w:val="center"/>
        </w:trPr>
        <w:tc>
          <w:tcPr>
            <w:tcW w:w="737" w:type="dxa"/>
            <w:tcBorders>
              <w:top w:val="single" w:sz="4" w:space="0" w:color="auto"/>
              <w:left w:val="single" w:sz="4" w:space="0" w:color="auto"/>
              <w:right w:val="single" w:sz="4" w:space="0" w:color="auto"/>
            </w:tcBorders>
          </w:tcPr>
          <w:p w14:paraId="47C5F4CF" w14:textId="77777777" w:rsidR="00BF46E1" w:rsidRPr="0041528A" w:rsidRDefault="00BF46E1" w:rsidP="00195D76">
            <w:pPr>
              <w:pStyle w:val="TAC"/>
            </w:pPr>
            <w:r w:rsidRPr="0041528A">
              <w:t>0</w:t>
            </w:r>
          </w:p>
        </w:tc>
        <w:tc>
          <w:tcPr>
            <w:tcW w:w="1282" w:type="dxa"/>
            <w:tcBorders>
              <w:top w:val="single" w:sz="4" w:space="0" w:color="auto"/>
              <w:left w:val="single" w:sz="4" w:space="0" w:color="auto"/>
              <w:right w:val="single" w:sz="4" w:space="0" w:color="auto"/>
            </w:tcBorders>
          </w:tcPr>
          <w:p w14:paraId="104D7840" w14:textId="77777777" w:rsidR="00BF46E1" w:rsidRPr="0041528A" w:rsidRDefault="00BF46E1" w:rsidP="00195D76">
            <w:pPr>
              <w:pStyle w:val="TAC"/>
            </w:pPr>
            <w:r w:rsidRPr="0041528A">
              <w:t>ME</w:t>
            </w:r>
          </w:p>
        </w:tc>
        <w:tc>
          <w:tcPr>
            <w:tcW w:w="2892" w:type="dxa"/>
            <w:tcBorders>
              <w:top w:val="single" w:sz="4" w:space="0" w:color="auto"/>
              <w:left w:val="single" w:sz="4" w:space="0" w:color="auto"/>
              <w:right w:val="single" w:sz="4" w:space="0" w:color="auto"/>
            </w:tcBorders>
          </w:tcPr>
          <w:p w14:paraId="070AFAEE" w14:textId="77777777" w:rsidR="00BF46E1" w:rsidRPr="0041528A" w:rsidRDefault="00BF46E1" w:rsidP="00195D76">
            <w:pPr>
              <w:pStyle w:val="TAL"/>
            </w:pPr>
          </w:p>
        </w:tc>
        <w:tc>
          <w:tcPr>
            <w:tcW w:w="3776" w:type="dxa"/>
            <w:tcBorders>
              <w:top w:val="single" w:sz="4" w:space="0" w:color="auto"/>
              <w:left w:val="single" w:sz="4" w:space="0" w:color="auto"/>
              <w:right w:val="single" w:sz="4" w:space="0" w:color="auto"/>
            </w:tcBorders>
          </w:tcPr>
          <w:p w14:paraId="4B494178" w14:textId="77777777" w:rsidR="00BF46E1" w:rsidRPr="0041528A" w:rsidRDefault="00BF46E1" w:rsidP="00195D76">
            <w:pPr>
              <w:pStyle w:val="TAL"/>
            </w:pPr>
            <w:r w:rsidRPr="0041528A">
              <w:t>[The ME is in idle mode and the browser's cache shall have been cleared.]</w:t>
            </w:r>
          </w:p>
        </w:tc>
      </w:tr>
      <w:tr w:rsidR="00BF46E1" w:rsidRPr="0041528A" w14:paraId="25935AD4" w14:textId="77777777" w:rsidTr="00195D76">
        <w:trPr>
          <w:cantSplit/>
          <w:jc w:val="center"/>
        </w:trPr>
        <w:tc>
          <w:tcPr>
            <w:tcW w:w="737" w:type="dxa"/>
            <w:tcBorders>
              <w:left w:val="single" w:sz="4" w:space="0" w:color="auto"/>
              <w:right w:val="single" w:sz="4" w:space="0" w:color="auto"/>
            </w:tcBorders>
          </w:tcPr>
          <w:p w14:paraId="3B1C2ABA" w14:textId="77777777" w:rsidR="00BF46E1" w:rsidRPr="0041528A" w:rsidRDefault="00BF46E1" w:rsidP="00195D76">
            <w:pPr>
              <w:pStyle w:val="TAC"/>
            </w:pPr>
            <w:r w:rsidRPr="0041528A">
              <w:t>1</w:t>
            </w:r>
          </w:p>
        </w:tc>
        <w:tc>
          <w:tcPr>
            <w:tcW w:w="1282" w:type="dxa"/>
            <w:tcBorders>
              <w:left w:val="single" w:sz="4" w:space="0" w:color="auto"/>
              <w:right w:val="single" w:sz="4" w:space="0" w:color="auto"/>
            </w:tcBorders>
          </w:tcPr>
          <w:p w14:paraId="429FFAB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E62DDFC" w14:textId="77777777" w:rsidR="00BF46E1" w:rsidRPr="0041528A" w:rsidRDefault="00BF46E1" w:rsidP="00195D76">
            <w:pPr>
              <w:pStyle w:val="TAL"/>
            </w:pPr>
            <w:r w:rsidRPr="0041528A">
              <w:t>PROACTIVE COMMAND PENDING: LAUNCH BROWSER 5.10.1</w:t>
            </w:r>
          </w:p>
        </w:tc>
        <w:tc>
          <w:tcPr>
            <w:tcW w:w="3776" w:type="dxa"/>
            <w:tcBorders>
              <w:left w:val="single" w:sz="4" w:space="0" w:color="auto"/>
              <w:right w:val="single" w:sz="4" w:space="0" w:color="auto"/>
            </w:tcBorders>
          </w:tcPr>
          <w:p w14:paraId="01EABE4E" w14:textId="77777777" w:rsidR="00BF46E1" w:rsidRPr="0041528A" w:rsidRDefault="00BF46E1" w:rsidP="00195D76">
            <w:pPr>
              <w:pStyle w:val="TAL"/>
            </w:pPr>
          </w:p>
        </w:tc>
      </w:tr>
      <w:tr w:rsidR="00BF46E1" w:rsidRPr="0041528A" w14:paraId="08899388" w14:textId="77777777" w:rsidTr="00195D76">
        <w:trPr>
          <w:cantSplit/>
          <w:jc w:val="center"/>
        </w:trPr>
        <w:tc>
          <w:tcPr>
            <w:tcW w:w="737" w:type="dxa"/>
            <w:tcBorders>
              <w:left w:val="single" w:sz="4" w:space="0" w:color="auto"/>
              <w:right w:val="single" w:sz="4" w:space="0" w:color="auto"/>
            </w:tcBorders>
          </w:tcPr>
          <w:p w14:paraId="21103C1B" w14:textId="77777777" w:rsidR="00BF46E1" w:rsidRPr="0041528A" w:rsidRDefault="00BF46E1" w:rsidP="00195D76">
            <w:pPr>
              <w:pStyle w:val="TAC"/>
            </w:pPr>
            <w:r w:rsidRPr="0041528A">
              <w:t>2</w:t>
            </w:r>
          </w:p>
        </w:tc>
        <w:tc>
          <w:tcPr>
            <w:tcW w:w="1282" w:type="dxa"/>
            <w:tcBorders>
              <w:left w:val="single" w:sz="4" w:space="0" w:color="auto"/>
              <w:right w:val="single" w:sz="4" w:space="0" w:color="auto"/>
            </w:tcBorders>
          </w:tcPr>
          <w:p w14:paraId="06DE8E0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2FC9C69"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50091C25" w14:textId="77777777" w:rsidR="00BF46E1" w:rsidRPr="0041528A" w:rsidRDefault="00BF46E1" w:rsidP="00195D76">
            <w:pPr>
              <w:pStyle w:val="TAL"/>
            </w:pPr>
          </w:p>
        </w:tc>
      </w:tr>
      <w:tr w:rsidR="00BF46E1" w:rsidRPr="0041528A" w14:paraId="4E542BEE" w14:textId="77777777" w:rsidTr="00195D76">
        <w:trPr>
          <w:cantSplit/>
          <w:jc w:val="center"/>
        </w:trPr>
        <w:tc>
          <w:tcPr>
            <w:tcW w:w="737" w:type="dxa"/>
            <w:tcBorders>
              <w:left w:val="single" w:sz="4" w:space="0" w:color="auto"/>
              <w:right w:val="single" w:sz="4" w:space="0" w:color="auto"/>
            </w:tcBorders>
          </w:tcPr>
          <w:p w14:paraId="20ED84F3" w14:textId="77777777" w:rsidR="00BF46E1" w:rsidRPr="0041528A" w:rsidRDefault="00BF46E1" w:rsidP="00195D76">
            <w:pPr>
              <w:pStyle w:val="TAC"/>
            </w:pPr>
            <w:r w:rsidRPr="0041528A">
              <w:t>3</w:t>
            </w:r>
          </w:p>
        </w:tc>
        <w:tc>
          <w:tcPr>
            <w:tcW w:w="1282" w:type="dxa"/>
            <w:tcBorders>
              <w:left w:val="single" w:sz="4" w:space="0" w:color="auto"/>
              <w:right w:val="single" w:sz="4" w:space="0" w:color="auto"/>
            </w:tcBorders>
          </w:tcPr>
          <w:p w14:paraId="53122F2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BA6B816" w14:textId="77777777" w:rsidR="00BF46E1" w:rsidRPr="0041528A" w:rsidRDefault="00BF46E1" w:rsidP="00195D76">
            <w:pPr>
              <w:pStyle w:val="TAL"/>
            </w:pPr>
            <w:r w:rsidRPr="0041528A">
              <w:t>PROACTIVE COMMAND: LAUNCH BROWSER 5.10.1</w:t>
            </w:r>
          </w:p>
        </w:tc>
        <w:tc>
          <w:tcPr>
            <w:tcW w:w="3776" w:type="dxa"/>
            <w:tcBorders>
              <w:left w:val="single" w:sz="4" w:space="0" w:color="auto"/>
              <w:right w:val="single" w:sz="4" w:space="0" w:color="auto"/>
            </w:tcBorders>
          </w:tcPr>
          <w:p w14:paraId="45F11F8D"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0D21EA89" w14:textId="77777777" w:rsidTr="00195D76">
        <w:trPr>
          <w:cantSplit/>
          <w:jc w:val="center"/>
        </w:trPr>
        <w:tc>
          <w:tcPr>
            <w:tcW w:w="737" w:type="dxa"/>
            <w:tcBorders>
              <w:left w:val="single" w:sz="4" w:space="0" w:color="auto"/>
              <w:right w:val="single" w:sz="4" w:space="0" w:color="auto"/>
            </w:tcBorders>
          </w:tcPr>
          <w:p w14:paraId="0E261CC9" w14:textId="77777777" w:rsidR="00BF46E1" w:rsidRPr="0041528A" w:rsidRDefault="00BF46E1" w:rsidP="00195D76">
            <w:pPr>
              <w:pStyle w:val="TAC"/>
            </w:pPr>
            <w:r w:rsidRPr="0041528A">
              <w:t>4</w:t>
            </w:r>
          </w:p>
        </w:tc>
        <w:tc>
          <w:tcPr>
            <w:tcW w:w="1282" w:type="dxa"/>
            <w:tcBorders>
              <w:left w:val="single" w:sz="4" w:space="0" w:color="auto"/>
              <w:right w:val="single" w:sz="4" w:space="0" w:color="auto"/>
            </w:tcBorders>
          </w:tcPr>
          <w:p w14:paraId="672AFDE5"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75B20D7"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7E07D276" w14:textId="77777777" w:rsidR="00BF46E1" w:rsidRPr="0041528A" w:rsidRDefault="00BF46E1" w:rsidP="00195D76">
            <w:pPr>
              <w:pStyle w:val="TAL"/>
            </w:pPr>
            <w:r w:rsidRPr="0041528A">
              <w:t>[alpha identifier is displayed with foreground and background colour according to the text attribute configuration]</w:t>
            </w:r>
          </w:p>
        </w:tc>
      </w:tr>
      <w:tr w:rsidR="00BF46E1" w:rsidRPr="0041528A" w14:paraId="7E16E62F" w14:textId="77777777" w:rsidTr="00195D76">
        <w:trPr>
          <w:cantSplit/>
          <w:jc w:val="center"/>
        </w:trPr>
        <w:tc>
          <w:tcPr>
            <w:tcW w:w="737" w:type="dxa"/>
            <w:tcBorders>
              <w:left w:val="single" w:sz="4" w:space="0" w:color="auto"/>
              <w:right w:val="single" w:sz="4" w:space="0" w:color="auto"/>
            </w:tcBorders>
          </w:tcPr>
          <w:p w14:paraId="692F525F" w14:textId="77777777" w:rsidR="00BF46E1" w:rsidRPr="0041528A" w:rsidRDefault="00BF46E1" w:rsidP="00195D76">
            <w:pPr>
              <w:pStyle w:val="TAC"/>
            </w:pPr>
            <w:r w:rsidRPr="0041528A">
              <w:t>5</w:t>
            </w:r>
          </w:p>
        </w:tc>
        <w:tc>
          <w:tcPr>
            <w:tcW w:w="1282" w:type="dxa"/>
            <w:tcBorders>
              <w:left w:val="single" w:sz="4" w:space="0" w:color="auto"/>
              <w:right w:val="single" w:sz="4" w:space="0" w:color="auto"/>
            </w:tcBorders>
          </w:tcPr>
          <w:p w14:paraId="57780716"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32B4CB82"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5CEFFF02" w14:textId="77777777" w:rsidR="00BF46E1" w:rsidRPr="0041528A" w:rsidRDefault="00BF46E1" w:rsidP="00195D76">
            <w:pPr>
              <w:pStyle w:val="TAL"/>
            </w:pPr>
            <w:r w:rsidRPr="0041528A">
              <w:t>[option: user confirmation]</w:t>
            </w:r>
          </w:p>
        </w:tc>
      </w:tr>
      <w:tr w:rsidR="00BF46E1" w:rsidRPr="0041528A" w14:paraId="2EA6A252" w14:textId="77777777" w:rsidTr="00195D76">
        <w:trPr>
          <w:cantSplit/>
          <w:jc w:val="center"/>
        </w:trPr>
        <w:tc>
          <w:tcPr>
            <w:tcW w:w="737" w:type="dxa"/>
            <w:tcBorders>
              <w:left w:val="single" w:sz="4" w:space="0" w:color="auto"/>
              <w:right w:val="single" w:sz="4" w:space="0" w:color="auto"/>
            </w:tcBorders>
          </w:tcPr>
          <w:p w14:paraId="4F899FF2" w14:textId="77777777" w:rsidR="00BF46E1" w:rsidRPr="0041528A" w:rsidRDefault="00BF46E1" w:rsidP="00195D76">
            <w:pPr>
              <w:pStyle w:val="TAC"/>
            </w:pPr>
            <w:r w:rsidRPr="0041528A">
              <w:t>6</w:t>
            </w:r>
          </w:p>
        </w:tc>
        <w:tc>
          <w:tcPr>
            <w:tcW w:w="1282" w:type="dxa"/>
            <w:tcBorders>
              <w:left w:val="single" w:sz="4" w:space="0" w:color="auto"/>
              <w:right w:val="single" w:sz="4" w:space="0" w:color="auto"/>
            </w:tcBorders>
          </w:tcPr>
          <w:p w14:paraId="6DC9DEF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47B20E3" w14:textId="77777777" w:rsidR="00BF46E1" w:rsidRPr="0041528A" w:rsidRDefault="00BF46E1" w:rsidP="00195D76">
            <w:pPr>
              <w:pStyle w:val="TAL"/>
            </w:pPr>
            <w:r w:rsidRPr="0041528A">
              <w:t>TERMINAL RESPONSE: LAUNCH BROWSER 5.10.1</w:t>
            </w:r>
          </w:p>
        </w:tc>
        <w:tc>
          <w:tcPr>
            <w:tcW w:w="3776" w:type="dxa"/>
            <w:tcBorders>
              <w:left w:val="single" w:sz="4" w:space="0" w:color="auto"/>
              <w:right w:val="single" w:sz="4" w:space="0" w:color="auto"/>
            </w:tcBorders>
          </w:tcPr>
          <w:p w14:paraId="32A9942F" w14:textId="77777777" w:rsidR="00BF46E1" w:rsidRPr="0041528A" w:rsidRDefault="00BF46E1" w:rsidP="00195D76">
            <w:pPr>
              <w:pStyle w:val="TAL"/>
            </w:pPr>
            <w:r w:rsidRPr="0041528A">
              <w:t>[Command performed successfully]</w:t>
            </w:r>
          </w:p>
        </w:tc>
      </w:tr>
      <w:tr w:rsidR="00BF46E1" w:rsidRPr="0041528A" w14:paraId="47972DDF" w14:textId="77777777" w:rsidTr="00195D76">
        <w:trPr>
          <w:cantSplit/>
          <w:jc w:val="center"/>
        </w:trPr>
        <w:tc>
          <w:tcPr>
            <w:tcW w:w="737" w:type="dxa"/>
            <w:tcBorders>
              <w:left w:val="single" w:sz="4" w:space="0" w:color="auto"/>
              <w:right w:val="single" w:sz="4" w:space="0" w:color="auto"/>
            </w:tcBorders>
          </w:tcPr>
          <w:p w14:paraId="49ADF60F" w14:textId="77777777" w:rsidR="00BF46E1" w:rsidRPr="0041528A" w:rsidRDefault="00BF46E1" w:rsidP="00195D76">
            <w:pPr>
              <w:pStyle w:val="TAC"/>
            </w:pPr>
            <w:r w:rsidRPr="0041528A">
              <w:t>7</w:t>
            </w:r>
          </w:p>
        </w:tc>
        <w:tc>
          <w:tcPr>
            <w:tcW w:w="1282" w:type="dxa"/>
            <w:tcBorders>
              <w:left w:val="single" w:sz="4" w:space="0" w:color="auto"/>
              <w:right w:val="single" w:sz="4" w:space="0" w:color="auto"/>
            </w:tcBorders>
          </w:tcPr>
          <w:p w14:paraId="31C58839"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4" w:space="0" w:color="auto"/>
              <w:right w:val="single" w:sz="4" w:space="0" w:color="auto"/>
            </w:tcBorders>
          </w:tcPr>
          <w:p w14:paraId="0207C655"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7F505343"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422135EC" w14:textId="77777777" w:rsidTr="00195D76">
        <w:trPr>
          <w:cantSplit/>
          <w:jc w:val="center"/>
        </w:trPr>
        <w:tc>
          <w:tcPr>
            <w:tcW w:w="737" w:type="dxa"/>
            <w:tcBorders>
              <w:left w:val="single" w:sz="4" w:space="0" w:color="auto"/>
              <w:right w:val="single" w:sz="4" w:space="0" w:color="auto"/>
            </w:tcBorders>
          </w:tcPr>
          <w:p w14:paraId="0DC7B096" w14:textId="77777777" w:rsidR="00BF46E1" w:rsidRPr="0041528A" w:rsidRDefault="00BF46E1" w:rsidP="00195D76">
            <w:pPr>
              <w:pStyle w:val="TAC"/>
            </w:pPr>
            <w:r w:rsidRPr="0041528A">
              <w:t>8</w:t>
            </w:r>
          </w:p>
        </w:tc>
        <w:tc>
          <w:tcPr>
            <w:tcW w:w="1282" w:type="dxa"/>
            <w:tcBorders>
              <w:left w:val="single" w:sz="4" w:space="0" w:color="auto"/>
              <w:right w:val="single" w:sz="4" w:space="0" w:color="auto"/>
            </w:tcBorders>
          </w:tcPr>
          <w:p w14:paraId="40CE258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F82D7B4"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1999F38D" w14:textId="77777777" w:rsidR="00BF46E1" w:rsidRPr="0041528A" w:rsidRDefault="00BF46E1" w:rsidP="00195D76">
            <w:pPr>
              <w:pStyle w:val="TAL"/>
            </w:pPr>
          </w:p>
        </w:tc>
      </w:tr>
      <w:tr w:rsidR="00BF46E1" w:rsidRPr="0041528A" w14:paraId="28D386FA" w14:textId="77777777" w:rsidTr="00195D76">
        <w:trPr>
          <w:cantSplit/>
          <w:jc w:val="center"/>
        </w:trPr>
        <w:tc>
          <w:tcPr>
            <w:tcW w:w="737" w:type="dxa"/>
            <w:tcBorders>
              <w:left w:val="single" w:sz="4" w:space="0" w:color="auto"/>
              <w:right w:val="single" w:sz="4" w:space="0" w:color="auto"/>
            </w:tcBorders>
          </w:tcPr>
          <w:p w14:paraId="0F1E8670" w14:textId="77777777" w:rsidR="00BF46E1" w:rsidRPr="0041528A" w:rsidRDefault="00BF46E1" w:rsidP="00195D76">
            <w:pPr>
              <w:pStyle w:val="TAC"/>
            </w:pPr>
            <w:r w:rsidRPr="0041528A">
              <w:t>9</w:t>
            </w:r>
          </w:p>
        </w:tc>
        <w:tc>
          <w:tcPr>
            <w:tcW w:w="1282" w:type="dxa"/>
            <w:tcBorders>
              <w:left w:val="single" w:sz="4" w:space="0" w:color="auto"/>
              <w:right w:val="single" w:sz="4" w:space="0" w:color="auto"/>
            </w:tcBorders>
          </w:tcPr>
          <w:p w14:paraId="21183927"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39554511" w14:textId="77777777" w:rsidR="00BF46E1" w:rsidRPr="0041528A" w:rsidRDefault="00BF46E1" w:rsidP="00195D76">
            <w:pPr>
              <w:pStyle w:val="TAL"/>
            </w:pPr>
            <w:r w:rsidRPr="0041528A">
              <w:t>The user verifies that the default Wap session is properly established.</w:t>
            </w:r>
            <w:r w:rsidRPr="0041528A">
              <w:br/>
              <w:t>The user shall attempt to close the browser or shall at least set the ME to the idle screen.</w:t>
            </w:r>
          </w:p>
        </w:tc>
        <w:tc>
          <w:tcPr>
            <w:tcW w:w="3776" w:type="dxa"/>
            <w:tcBorders>
              <w:left w:val="single" w:sz="4" w:space="0" w:color="auto"/>
              <w:right w:val="single" w:sz="4" w:space="0" w:color="auto"/>
            </w:tcBorders>
          </w:tcPr>
          <w:p w14:paraId="174763FC" w14:textId="77777777" w:rsidR="00BF46E1" w:rsidRPr="0041528A" w:rsidRDefault="00BF46E1" w:rsidP="00195D76">
            <w:pPr>
              <w:pStyle w:val="TAL"/>
            </w:pPr>
          </w:p>
        </w:tc>
      </w:tr>
      <w:tr w:rsidR="00BF46E1" w:rsidRPr="0041528A" w14:paraId="68FE4067" w14:textId="77777777" w:rsidTr="00195D76">
        <w:trPr>
          <w:cantSplit/>
          <w:jc w:val="center"/>
        </w:trPr>
        <w:tc>
          <w:tcPr>
            <w:tcW w:w="737" w:type="dxa"/>
            <w:tcBorders>
              <w:left w:val="single" w:sz="4" w:space="0" w:color="auto"/>
              <w:right w:val="single" w:sz="4" w:space="0" w:color="auto"/>
            </w:tcBorders>
          </w:tcPr>
          <w:p w14:paraId="55EDE2C9" w14:textId="77777777" w:rsidR="00BF46E1" w:rsidRPr="0041528A" w:rsidRDefault="00BF46E1" w:rsidP="00195D76">
            <w:pPr>
              <w:pStyle w:val="TAC"/>
            </w:pPr>
            <w:r w:rsidRPr="0041528A">
              <w:t>10</w:t>
            </w:r>
          </w:p>
        </w:tc>
        <w:tc>
          <w:tcPr>
            <w:tcW w:w="1282" w:type="dxa"/>
            <w:tcBorders>
              <w:left w:val="single" w:sz="4" w:space="0" w:color="auto"/>
              <w:right w:val="single" w:sz="4" w:space="0" w:color="auto"/>
            </w:tcBorders>
          </w:tcPr>
          <w:p w14:paraId="22221B2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179653E" w14:textId="77777777" w:rsidR="00BF46E1" w:rsidRPr="0041528A" w:rsidRDefault="00BF46E1" w:rsidP="00195D76">
            <w:pPr>
              <w:pStyle w:val="TAL"/>
            </w:pPr>
            <w:r w:rsidRPr="0041528A">
              <w:t>PROACTIVE COMMAND PENDING: LAUNCH BROWSER 5.10.2</w:t>
            </w:r>
          </w:p>
        </w:tc>
        <w:tc>
          <w:tcPr>
            <w:tcW w:w="3776" w:type="dxa"/>
            <w:tcBorders>
              <w:left w:val="single" w:sz="4" w:space="0" w:color="auto"/>
              <w:right w:val="single" w:sz="4" w:space="0" w:color="auto"/>
            </w:tcBorders>
          </w:tcPr>
          <w:p w14:paraId="792DB178" w14:textId="77777777" w:rsidR="00BF46E1" w:rsidRPr="0041528A" w:rsidRDefault="00BF46E1" w:rsidP="00195D76">
            <w:pPr>
              <w:pStyle w:val="TAL"/>
            </w:pPr>
          </w:p>
        </w:tc>
      </w:tr>
      <w:tr w:rsidR="00BF46E1" w:rsidRPr="0041528A" w14:paraId="4B538F7E" w14:textId="77777777" w:rsidTr="00195D76">
        <w:trPr>
          <w:cantSplit/>
          <w:jc w:val="center"/>
        </w:trPr>
        <w:tc>
          <w:tcPr>
            <w:tcW w:w="737" w:type="dxa"/>
            <w:tcBorders>
              <w:left w:val="single" w:sz="4" w:space="0" w:color="auto"/>
              <w:right w:val="single" w:sz="4" w:space="0" w:color="auto"/>
            </w:tcBorders>
          </w:tcPr>
          <w:p w14:paraId="7CF99A56" w14:textId="77777777" w:rsidR="00BF46E1" w:rsidRPr="0041528A" w:rsidRDefault="00BF46E1" w:rsidP="00195D76">
            <w:pPr>
              <w:pStyle w:val="TAC"/>
            </w:pPr>
            <w:r w:rsidRPr="0041528A">
              <w:t>11</w:t>
            </w:r>
          </w:p>
        </w:tc>
        <w:tc>
          <w:tcPr>
            <w:tcW w:w="1282" w:type="dxa"/>
            <w:tcBorders>
              <w:left w:val="single" w:sz="4" w:space="0" w:color="auto"/>
              <w:right w:val="single" w:sz="4" w:space="0" w:color="auto"/>
            </w:tcBorders>
          </w:tcPr>
          <w:p w14:paraId="0EA2DD2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90B5AEB"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63ABA7DC" w14:textId="77777777" w:rsidR="00BF46E1" w:rsidRPr="0041528A" w:rsidRDefault="00BF46E1" w:rsidP="00195D76">
            <w:pPr>
              <w:pStyle w:val="TAL"/>
            </w:pPr>
          </w:p>
        </w:tc>
      </w:tr>
      <w:tr w:rsidR="00BF46E1" w:rsidRPr="0041528A" w14:paraId="6CAD0024" w14:textId="77777777" w:rsidTr="00195D76">
        <w:trPr>
          <w:cantSplit/>
          <w:jc w:val="center"/>
        </w:trPr>
        <w:tc>
          <w:tcPr>
            <w:tcW w:w="737" w:type="dxa"/>
            <w:tcBorders>
              <w:left w:val="single" w:sz="4" w:space="0" w:color="auto"/>
              <w:right w:val="single" w:sz="4" w:space="0" w:color="auto"/>
            </w:tcBorders>
          </w:tcPr>
          <w:p w14:paraId="5FB4B62E" w14:textId="77777777" w:rsidR="00BF46E1" w:rsidRPr="0041528A" w:rsidRDefault="00BF46E1" w:rsidP="00195D76">
            <w:pPr>
              <w:pStyle w:val="TAC"/>
            </w:pPr>
            <w:r w:rsidRPr="0041528A">
              <w:t>12</w:t>
            </w:r>
          </w:p>
        </w:tc>
        <w:tc>
          <w:tcPr>
            <w:tcW w:w="1282" w:type="dxa"/>
            <w:tcBorders>
              <w:left w:val="single" w:sz="4" w:space="0" w:color="auto"/>
              <w:right w:val="single" w:sz="4" w:space="0" w:color="auto"/>
            </w:tcBorders>
          </w:tcPr>
          <w:p w14:paraId="32BDE1A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986561A" w14:textId="77777777" w:rsidR="00BF46E1" w:rsidRPr="0041528A" w:rsidRDefault="00BF46E1" w:rsidP="00195D76">
            <w:pPr>
              <w:pStyle w:val="TAL"/>
            </w:pPr>
            <w:r w:rsidRPr="0041528A">
              <w:t>PROACTIVE COMMAND: LAUNCH BROWSER 5.10.2</w:t>
            </w:r>
          </w:p>
        </w:tc>
        <w:tc>
          <w:tcPr>
            <w:tcW w:w="3776" w:type="dxa"/>
            <w:tcBorders>
              <w:left w:val="single" w:sz="4" w:space="0" w:color="auto"/>
              <w:right w:val="single" w:sz="4" w:space="0" w:color="auto"/>
            </w:tcBorders>
          </w:tcPr>
          <w:p w14:paraId="71A1F125" w14:textId="77777777" w:rsidR="00BF46E1" w:rsidRPr="0041528A" w:rsidRDefault="00BF46E1" w:rsidP="00195D76">
            <w:pPr>
              <w:pStyle w:val="TAL"/>
            </w:pPr>
            <w:r w:rsidRPr="0041528A">
              <w:t>[connect to the defined URL, "launch browser, if not already launched", no null alpha id]</w:t>
            </w:r>
          </w:p>
        </w:tc>
      </w:tr>
      <w:tr w:rsidR="00BF46E1" w:rsidRPr="0041528A" w14:paraId="4587CB8E" w14:textId="77777777" w:rsidTr="00195D76">
        <w:trPr>
          <w:cantSplit/>
          <w:jc w:val="center"/>
        </w:trPr>
        <w:tc>
          <w:tcPr>
            <w:tcW w:w="737" w:type="dxa"/>
            <w:tcBorders>
              <w:left w:val="single" w:sz="4" w:space="0" w:color="auto"/>
              <w:right w:val="single" w:sz="4" w:space="0" w:color="auto"/>
            </w:tcBorders>
          </w:tcPr>
          <w:p w14:paraId="43EB4DE7" w14:textId="77777777" w:rsidR="00BF46E1" w:rsidRPr="0041528A" w:rsidRDefault="00BF46E1" w:rsidP="00195D76">
            <w:pPr>
              <w:pStyle w:val="TAC"/>
            </w:pPr>
            <w:r w:rsidRPr="0041528A">
              <w:t>13</w:t>
            </w:r>
          </w:p>
        </w:tc>
        <w:tc>
          <w:tcPr>
            <w:tcW w:w="1282" w:type="dxa"/>
            <w:tcBorders>
              <w:left w:val="single" w:sz="4" w:space="0" w:color="auto"/>
              <w:right w:val="single" w:sz="4" w:space="0" w:color="auto"/>
            </w:tcBorders>
          </w:tcPr>
          <w:p w14:paraId="35187541"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6570C65" w14:textId="77777777" w:rsidR="00BF46E1" w:rsidRPr="0041528A" w:rsidRDefault="00BF46E1" w:rsidP="00195D76">
            <w:pPr>
              <w:pStyle w:val="TAL"/>
            </w:pPr>
            <w:r w:rsidRPr="0041528A">
              <w:t>ME displays the alpha identifier</w:t>
            </w:r>
          </w:p>
        </w:tc>
        <w:tc>
          <w:tcPr>
            <w:tcW w:w="3776" w:type="dxa"/>
            <w:tcBorders>
              <w:left w:val="single" w:sz="4" w:space="0" w:color="auto"/>
              <w:right w:val="single" w:sz="4" w:space="0" w:color="auto"/>
            </w:tcBorders>
          </w:tcPr>
          <w:p w14:paraId="548320A2" w14:textId="77777777" w:rsidR="00BF46E1" w:rsidRPr="0041528A" w:rsidRDefault="00BF46E1" w:rsidP="00195D76">
            <w:pPr>
              <w:pStyle w:val="TAL"/>
            </w:pPr>
            <w:r w:rsidRPr="0041528A">
              <w:t>[alpha identifier is displayed with ME's default foreground and background colour]</w:t>
            </w:r>
          </w:p>
        </w:tc>
      </w:tr>
      <w:tr w:rsidR="00BF46E1" w:rsidRPr="0041528A" w14:paraId="58C53A4D" w14:textId="77777777" w:rsidTr="00195D76">
        <w:trPr>
          <w:cantSplit/>
          <w:jc w:val="center"/>
        </w:trPr>
        <w:tc>
          <w:tcPr>
            <w:tcW w:w="737" w:type="dxa"/>
            <w:tcBorders>
              <w:left w:val="single" w:sz="4" w:space="0" w:color="auto"/>
              <w:right w:val="single" w:sz="4" w:space="0" w:color="auto"/>
            </w:tcBorders>
          </w:tcPr>
          <w:p w14:paraId="0598E539" w14:textId="77777777" w:rsidR="00BF46E1" w:rsidRPr="0041528A" w:rsidRDefault="00BF46E1" w:rsidP="00195D76">
            <w:pPr>
              <w:pStyle w:val="TAC"/>
            </w:pPr>
            <w:r w:rsidRPr="0041528A">
              <w:t>14</w:t>
            </w:r>
          </w:p>
        </w:tc>
        <w:tc>
          <w:tcPr>
            <w:tcW w:w="1282" w:type="dxa"/>
            <w:tcBorders>
              <w:left w:val="single" w:sz="4" w:space="0" w:color="auto"/>
              <w:right w:val="single" w:sz="4" w:space="0" w:color="auto"/>
            </w:tcBorders>
          </w:tcPr>
          <w:p w14:paraId="559E7EFE"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right w:val="single" w:sz="4" w:space="0" w:color="auto"/>
            </w:tcBorders>
          </w:tcPr>
          <w:p w14:paraId="3C7AB475" w14:textId="77777777" w:rsidR="00BF46E1" w:rsidRPr="0041528A" w:rsidRDefault="00BF46E1" w:rsidP="00195D76">
            <w:pPr>
              <w:pStyle w:val="TAL"/>
            </w:pPr>
            <w:r w:rsidRPr="0041528A">
              <w:t>The user may have to confirm the launch browser.</w:t>
            </w:r>
          </w:p>
        </w:tc>
        <w:tc>
          <w:tcPr>
            <w:tcW w:w="3776" w:type="dxa"/>
            <w:tcBorders>
              <w:left w:val="single" w:sz="4" w:space="0" w:color="auto"/>
              <w:right w:val="single" w:sz="4" w:space="0" w:color="auto"/>
            </w:tcBorders>
          </w:tcPr>
          <w:p w14:paraId="4A69D2B5" w14:textId="77777777" w:rsidR="00BF46E1" w:rsidRPr="0041528A" w:rsidRDefault="00BF46E1" w:rsidP="00195D76">
            <w:pPr>
              <w:pStyle w:val="TAL"/>
            </w:pPr>
            <w:r w:rsidRPr="0041528A">
              <w:t>[option: user confirmation]</w:t>
            </w:r>
          </w:p>
        </w:tc>
      </w:tr>
      <w:tr w:rsidR="00BF46E1" w:rsidRPr="0041528A" w14:paraId="6166C066" w14:textId="77777777" w:rsidTr="00195D76">
        <w:trPr>
          <w:cantSplit/>
          <w:jc w:val="center"/>
        </w:trPr>
        <w:tc>
          <w:tcPr>
            <w:tcW w:w="737" w:type="dxa"/>
            <w:tcBorders>
              <w:left w:val="single" w:sz="4" w:space="0" w:color="auto"/>
              <w:right w:val="single" w:sz="4" w:space="0" w:color="auto"/>
            </w:tcBorders>
          </w:tcPr>
          <w:p w14:paraId="215A7FEE" w14:textId="77777777" w:rsidR="00BF46E1" w:rsidRPr="0041528A" w:rsidRDefault="00BF46E1" w:rsidP="00195D76">
            <w:pPr>
              <w:pStyle w:val="TAC"/>
            </w:pPr>
            <w:r w:rsidRPr="0041528A">
              <w:t>15</w:t>
            </w:r>
          </w:p>
        </w:tc>
        <w:tc>
          <w:tcPr>
            <w:tcW w:w="1282" w:type="dxa"/>
            <w:tcBorders>
              <w:left w:val="single" w:sz="4" w:space="0" w:color="auto"/>
              <w:right w:val="single" w:sz="4" w:space="0" w:color="auto"/>
            </w:tcBorders>
          </w:tcPr>
          <w:p w14:paraId="27EA8CC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C27746C" w14:textId="77777777" w:rsidR="00BF46E1" w:rsidRPr="0041528A" w:rsidRDefault="00BF46E1" w:rsidP="00195D76">
            <w:pPr>
              <w:pStyle w:val="TAL"/>
            </w:pPr>
            <w:r w:rsidRPr="0041528A">
              <w:t>TERMINAL RESPONSE: LAUNCH BROWSER 5.10.1</w:t>
            </w:r>
          </w:p>
        </w:tc>
        <w:tc>
          <w:tcPr>
            <w:tcW w:w="3776" w:type="dxa"/>
            <w:tcBorders>
              <w:left w:val="single" w:sz="4" w:space="0" w:color="auto"/>
              <w:right w:val="single" w:sz="4" w:space="0" w:color="auto"/>
            </w:tcBorders>
          </w:tcPr>
          <w:p w14:paraId="40AA5409" w14:textId="77777777" w:rsidR="00BF46E1" w:rsidRPr="0041528A" w:rsidRDefault="00BF46E1" w:rsidP="00195D76">
            <w:pPr>
              <w:pStyle w:val="TAL"/>
            </w:pPr>
            <w:r w:rsidRPr="0041528A">
              <w:t>[Command performed successfully]</w:t>
            </w:r>
          </w:p>
        </w:tc>
      </w:tr>
      <w:tr w:rsidR="00BF46E1" w:rsidRPr="0041528A" w14:paraId="1A7C7254" w14:textId="77777777" w:rsidTr="00195D76">
        <w:trPr>
          <w:cantSplit/>
          <w:jc w:val="center"/>
        </w:trPr>
        <w:tc>
          <w:tcPr>
            <w:tcW w:w="737" w:type="dxa"/>
            <w:tcBorders>
              <w:left w:val="single" w:sz="4" w:space="0" w:color="auto"/>
              <w:right w:val="single" w:sz="4" w:space="0" w:color="auto"/>
            </w:tcBorders>
          </w:tcPr>
          <w:p w14:paraId="3DEFEECF" w14:textId="77777777" w:rsidR="00BF46E1" w:rsidRPr="0041528A" w:rsidRDefault="00BF46E1" w:rsidP="00195D76">
            <w:pPr>
              <w:pStyle w:val="TAC"/>
            </w:pPr>
            <w:r w:rsidRPr="0041528A">
              <w:t>16</w:t>
            </w:r>
          </w:p>
        </w:tc>
        <w:tc>
          <w:tcPr>
            <w:tcW w:w="1282" w:type="dxa"/>
            <w:tcBorders>
              <w:left w:val="single" w:sz="4" w:space="0" w:color="auto"/>
              <w:right w:val="single" w:sz="4" w:space="0" w:color="auto"/>
            </w:tcBorders>
          </w:tcPr>
          <w:p w14:paraId="38A9484D" w14:textId="77777777" w:rsidR="00BF46E1" w:rsidRPr="0041528A" w:rsidRDefault="00BF46E1" w:rsidP="00195D76">
            <w:pPr>
              <w:pStyle w:val="TAC"/>
            </w:pPr>
            <w:r w:rsidRPr="0041528A">
              <w:t xml:space="preserve">ME </w:t>
            </w:r>
            <w:r w:rsidRPr="0041528A">
              <w:sym w:font="Symbol" w:char="F0AE"/>
            </w:r>
            <w:r w:rsidRPr="0041528A">
              <w:t xml:space="preserve"> USS </w:t>
            </w:r>
          </w:p>
        </w:tc>
        <w:tc>
          <w:tcPr>
            <w:tcW w:w="2892" w:type="dxa"/>
            <w:tcBorders>
              <w:left w:val="single" w:sz="4" w:space="0" w:color="auto"/>
              <w:right w:val="single" w:sz="4" w:space="0" w:color="auto"/>
            </w:tcBorders>
          </w:tcPr>
          <w:p w14:paraId="5147884A" w14:textId="77777777" w:rsidR="00BF46E1" w:rsidRPr="0041528A" w:rsidRDefault="00BF46E1" w:rsidP="00195D76">
            <w:pPr>
              <w:pStyle w:val="TAL"/>
            </w:pPr>
            <w:r w:rsidRPr="0041528A">
              <w:t>The ME attempts to launch the session with the default Wap parameters and the URL specified in LAUNCH BROWSER command.</w:t>
            </w:r>
          </w:p>
        </w:tc>
        <w:tc>
          <w:tcPr>
            <w:tcW w:w="3776" w:type="dxa"/>
            <w:tcBorders>
              <w:left w:val="single" w:sz="4" w:space="0" w:color="auto"/>
              <w:right w:val="single" w:sz="4" w:space="0" w:color="auto"/>
            </w:tcBorders>
          </w:tcPr>
          <w:p w14:paraId="40446250"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0915F5F5" w14:textId="77777777" w:rsidTr="00195D76">
        <w:trPr>
          <w:cantSplit/>
          <w:jc w:val="center"/>
        </w:trPr>
        <w:tc>
          <w:tcPr>
            <w:tcW w:w="737" w:type="dxa"/>
            <w:tcBorders>
              <w:left w:val="single" w:sz="4" w:space="0" w:color="auto"/>
              <w:right w:val="single" w:sz="4" w:space="0" w:color="auto"/>
            </w:tcBorders>
          </w:tcPr>
          <w:p w14:paraId="333ABD22" w14:textId="77777777" w:rsidR="00BF46E1" w:rsidRPr="0041528A" w:rsidRDefault="00BF46E1" w:rsidP="00195D76">
            <w:pPr>
              <w:pStyle w:val="TAC"/>
            </w:pPr>
            <w:r w:rsidRPr="0041528A">
              <w:t>17</w:t>
            </w:r>
          </w:p>
        </w:tc>
        <w:tc>
          <w:tcPr>
            <w:tcW w:w="1282" w:type="dxa"/>
            <w:tcBorders>
              <w:left w:val="single" w:sz="4" w:space="0" w:color="auto"/>
              <w:right w:val="single" w:sz="4" w:space="0" w:color="auto"/>
            </w:tcBorders>
          </w:tcPr>
          <w:p w14:paraId="6F76992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3DEDBF7" w14:textId="77777777" w:rsidR="00BF46E1" w:rsidRPr="0041528A" w:rsidRDefault="00BF46E1" w:rsidP="00195D76">
            <w:pPr>
              <w:pStyle w:val="TAL"/>
            </w:pPr>
            <w:r w:rsidRPr="0041528A">
              <w:t>PROACTIVE UICC SESSION ENDED</w:t>
            </w:r>
          </w:p>
        </w:tc>
        <w:tc>
          <w:tcPr>
            <w:tcW w:w="3776" w:type="dxa"/>
            <w:tcBorders>
              <w:left w:val="single" w:sz="4" w:space="0" w:color="auto"/>
              <w:right w:val="single" w:sz="4" w:space="0" w:color="auto"/>
            </w:tcBorders>
          </w:tcPr>
          <w:p w14:paraId="07A96861" w14:textId="77777777" w:rsidR="00BF46E1" w:rsidRPr="0041528A" w:rsidRDefault="00BF46E1" w:rsidP="00195D76">
            <w:pPr>
              <w:pStyle w:val="TAL"/>
            </w:pPr>
          </w:p>
        </w:tc>
      </w:tr>
      <w:tr w:rsidR="00BF46E1" w:rsidRPr="0041528A" w14:paraId="66E819B9" w14:textId="77777777" w:rsidTr="00195D76">
        <w:trPr>
          <w:cantSplit/>
          <w:jc w:val="center"/>
        </w:trPr>
        <w:tc>
          <w:tcPr>
            <w:tcW w:w="737" w:type="dxa"/>
            <w:tcBorders>
              <w:left w:val="single" w:sz="4" w:space="0" w:color="auto"/>
              <w:bottom w:val="single" w:sz="4" w:space="0" w:color="auto"/>
              <w:right w:val="single" w:sz="4" w:space="0" w:color="auto"/>
            </w:tcBorders>
          </w:tcPr>
          <w:p w14:paraId="2A896BA2" w14:textId="77777777" w:rsidR="00BF46E1" w:rsidRPr="0041528A" w:rsidRDefault="00BF46E1" w:rsidP="00195D76">
            <w:pPr>
              <w:pStyle w:val="TAC"/>
            </w:pPr>
            <w:r w:rsidRPr="0041528A">
              <w:t>18</w:t>
            </w:r>
          </w:p>
        </w:tc>
        <w:tc>
          <w:tcPr>
            <w:tcW w:w="1282" w:type="dxa"/>
            <w:tcBorders>
              <w:left w:val="single" w:sz="4" w:space="0" w:color="auto"/>
              <w:bottom w:val="single" w:sz="4" w:space="0" w:color="auto"/>
              <w:right w:val="single" w:sz="4" w:space="0" w:color="auto"/>
            </w:tcBorders>
          </w:tcPr>
          <w:p w14:paraId="74F2DF18"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4" w:space="0" w:color="auto"/>
              <w:bottom w:val="single" w:sz="4" w:space="0" w:color="auto"/>
              <w:right w:val="single" w:sz="4" w:space="0" w:color="auto"/>
            </w:tcBorders>
          </w:tcPr>
          <w:p w14:paraId="2465933B" w14:textId="77777777" w:rsidR="00BF46E1" w:rsidRPr="0041528A" w:rsidRDefault="00BF46E1" w:rsidP="00195D76">
            <w:pPr>
              <w:pStyle w:val="TAL"/>
            </w:pPr>
            <w:r w:rsidRPr="0041528A">
              <w:t>The user verifies that the default Wap session is properly established.</w:t>
            </w:r>
          </w:p>
        </w:tc>
        <w:tc>
          <w:tcPr>
            <w:tcW w:w="3776" w:type="dxa"/>
            <w:tcBorders>
              <w:left w:val="single" w:sz="4" w:space="0" w:color="auto"/>
              <w:bottom w:val="single" w:sz="4" w:space="0" w:color="auto"/>
              <w:right w:val="single" w:sz="4" w:space="0" w:color="auto"/>
            </w:tcBorders>
          </w:tcPr>
          <w:p w14:paraId="67CE0D7B" w14:textId="77777777" w:rsidR="00BF46E1" w:rsidRPr="0041528A" w:rsidRDefault="00BF46E1" w:rsidP="00195D76">
            <w:pPr>
              <w:pStyle w:val="TAL"/>
            </w:pPr>
          </w:p>
        </w:tc>
      </w:tr>
    </w:tbl>
    <w:p w14:paraId="712FB994" w14:textId="77777777" w:rsidR="00BF46E1" w:rsidRPr="0041528A" w:rsidRDefault="00BF46E1" w:rsidP="00BF46E1"/>
    <w:p w14:paraId="4EEF47C5" w14:textId="77777777" w:rsidR="00BF46E1" w:rsidRPr="0041528A" w:rsidRDefault="00BF46E1" w:rsidP="00BF46E1">
      <w:r w:rsidRPr="0041528A">
        <w:t>PROACTIVE COMMAND: LAUNCH BROWSER 5.10.1</w:t>
      </w:r>
    </w:p>
    <w:p w14:paraId="4CA124B6" w14:textId="77777777" w:rsidR="00BF46E1" w:rsidRPr="0041528A" w:rsidRDefault="00BF46E1" w:rsidP="00BF46E1">
      <w:r w:rsidRPr="0041528A">
        <w:t>Logically:</w:t>
      </w:r>
    </w:p>
    <w:p w14:paraId="5D0A3348" w14:textId="77777777" w:rsidR="00BF46E1" w:rsidRPr="0041528A" w:rsidRDefault="00BF46E1" w:rsidP="0041528A">
      <w:pPr>
        <w:pStyle w:val="EW"/>
      </w:pPr>
      <w:r w:rsidRPr="0041528A">
        <w:t>Command details</w:t>
      </w:r>
    </w:p>
    <w:p w14:paraId="6B5E30D6" w14:textId="77777777" w:rsidR="00BF46E1" w:rsidRPr="0041528A" w:rsidRDefault="00BF46E1" w:rsidP="0041528A">
      <w:pPr>
        <w:pStyle w:val="EW"/>
      </w:pPr>
      <w:r w:rsidRPr="0041528A">
        <w:tab/>
        <w:t>Command number:</w:t>
      </w:r>
      <w:r w:rsidRPr="0041528A">
        <w:tab/>
        <w:t>1</w:t>
      </w:r>
    </w:p>
    <w:p w14:paraId="17848039" w14:textId="77777777" w:rsidR="00BF46E1" w:rsidRPr="0041528A" w:rsidRDefault="00BF46E1" w:rsidP="0041528A">
      <w:pPr>
        <w:pStyle w:val="EW"/>
      </w:pPr>
      <w:r w:rsidRPr="0041528A">
        <w:tab/>
        <w:t>Command type:</w:t>
      </w:r>
      <w:r w:rsidRPr="0041528A">
        <w:tab/>
        <w:t>LAUNCH BROWSER</w:t>
      </w:r>
    </w:p>
    <w:p w14:paraId="5137D58F" w14:textId="77777777" w:rsidR="00BF46E1" w:rsidRPr="0041528A" w:rsidRDefault="00BF46E1" w:rsidP="0041528A">
      <w:pPr>
        <w:pStyle w:val="EW"/>
      </w:pPr>
      <w:r w:rsidRPr="0041528A">
        <w:tab/>
        <w:t>Command qualifier:</w:t>
      </w:r>
      <w:r w:rsidRPr="0041528A">
        <w:tab/>
        <w:t>launch browser, if not already launched</w:t>
      </w:r>
    </w:p>
    <w:p w14:paraId="6608BA65" w14:textId="77777777" w:rsidR="00BF46E1" w:rsidRPr="0041528A" w:rsidRDefault="00BF46E1" w:rsidP="0041528A">
      <w:pPr>
        <w:pStyle w:val="EW"/>
      </w:pPr>
      <w:r w:rsidRPr="0041528A">
        <w:t>Device identities</w:t>
      </w:r>
    </w:p>
    <w:p w14:paraId="77E3A0A9" w14:textId="77777777" w:rsidR="00BF46E1" w:rsidRPr="0041528A" w:rsidRDefault="00BF46E1" w:rsidP="0041528A">
      <w:pPr>
        <w:pStyle w:val="EW"/>
      </w:pPr>
      <w:r w:rsidRPr="0041528A">
        <w:tab/>
        <w:t>Source device:</w:t>
      </w:r>
      <w:r w:rsidRPr="0041528A">
        <w:tab/>
        <w:t>UICC</w:t>
      </w:r>
    </w:p>
    <w:p w14:paraId="729769C7" w14:textId="77777777" w:rsidR="00BF46E1" w:rsidRPr="0041528A" w:rsidRDefault="00BF46E1" w:rsidP="0041528A">
      <w:pPr>
        <w:pStyle w:val="EW"/>
      </w:pPr>
      <w:r w:rsidRPr="0041528A">
        <w:tab/>
        <w:t>Destination device:</w:t>
      </w:r>
      <w:r w:rsidRPr="0041528A">
        <w:tab/>
        <w:t>ME</w:t>
      </w:r>
    </w:p>
    <w:p w14:paraId="35C1F732" w14:textId="77777777" w:rsidR="00BF46E1" w:rsidRPr="0041528A" w:rsidRDefault="00BF46E1" w:rsidP="0041528A">
      <w:pPr>
        <w:pStyle w:val="EW"/>
      </w:pPr>
      <w:r w:rsidRPr="0041528A">
        <w:lastRenderedPageBreak/>
        <w:tab/>
        <w:t>URL</w:t>
      </w:r>
      <w:r w:rsidRPr="0041528A">
        <w:tab/>
      </w:r>
      <w:hyperlink r:id="rId42"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6D351566" w14:textId="77777777" w:rsidR="00BF46E1" w:rsidRPr="0041528A" w:rsidRDefault="00BF46E1" w:rsidP="0041528A">
      <w:pPr>
        <w:pStyle w:val="EW"/>
      </w:pPr>
      <w:r w:rsidRPr="0041528A">
        <w:t>Alpha Identifier</w:t>
      </w:r>
      <w:r w:rsidRPr="0041528A">
        <w:tab/>
        <w:t>"Defined URL 1"</w:t>
      </w:r>
    </w:p>
    <w:p w14:paraId="2882DAE6" w14:textId="77777777" w:rsidR="00BF46E1" w:rsidRPr="0041528A" w:rsidRDefault="00BF46E1" w:rsidP="0041528A">
      <w:pPr>
        <w:pStyle w:val="EW"/>
      </w:pPr>
      <w:r w:rsidRPr="0041528A">
        <w:t>Text Attribute</w:t>
      </w:r>
    </w:p>
    <w:p w14:paraId="3F14724F" w14:textId="77777777" w:rsidR="00BF46E1" w:rsidRPr="0041528A" w:rsidRDefault="00BF46E1" w:rsidP="0041528A">
      <w:pPr>
        <w:pStyle w:val="EW"/>
      </w:pPr>
      <w:r w:rsidRPr="0041528A">
        <w:tab/>
        <w:t>Formatting position:</w:t>
      </w:r>
      <w:r w:rsidRPr="0041528A">
        <w:tab/>
        <w:t>0</w:t>
      </w:r>
    </w:p>
    <w:p w14:paraId="0E7228DA" w14:textId="77777777" w:rsidR="00BF46E1" w:rsidRPr="0041528A" w:rsidRDefault="00BF46E1" w:rsidP="0041528A">
      <w:pPr>
        <w:pStyle w:val="EW"/>
      </w:pPr>
      <w:r w:rsidRPr="0041528A">
        <w:tab/>
        <w:t>Formatting length:</w:t>
      </w:r>
      <w:r w:rsidRPr="0041528A">
        <w:tab/>
        <w:t>13</w:t>
      </w:r>
    </w:p>
    <w:p w14:paraId="4C95F91A"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30824658" w14:textId="77777777" w:rsidR="00BF46E1" w:rsidRPr="0041528A" w:rsidRDefault="00BF46E1" w:rsidP="0041528A">
      <w:pPr>
        <w:pStyle w:val="EX"/>
      </w:pPr>
      <w:r w:rsidRPr="0041528A">
        <w:t>Colour:</w:t>
      </w:r>
      <w:r w:rsidRPr="0041528A">
        <w:tab/>
        <w:t>Dark Green Foreground, Bright Yellow Background</w:t>
      </w:r>
    </w:p>
    <w:p w14:paraId="10D16707" w14:textId="77777777" w:rsidR="00BF46E1" w:rsidRPr="0041528A" w:rsidRDefault="00BF46E1" w:rsidP="00BF46E1">
      <w:r w:rsidRPr="0041528A">
        <w:t>Coding:</w:t>
      </w:r>
    </w:p>
    <w:p w14:paraId="4C6A2ED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1D2FFB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093C9E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0B51D39"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F2EF50B"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77B589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202C8D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FE0939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58BB2E6"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7B5AE94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9B382A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6A866A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5763B8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3D597D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42F9E26" w14:textId="77777777" w:rsidR="00BF46E1" w:rsidRPr="0041528A" w:rsidRDefault="00BF46E1" w:rsidP="00195D76">
            <w:pPr>
              <w:pStyle w:val="TAC"/>
            </w:pPr>
            <w:r w:rsidRPr="0041528A">
              <w:t>31</w:t>
            </w:r>
          </w:p>
        </w:tc>
      </w:tr>
      <w:tr w:rsidR="00BF46E1" w:rsidRPr="0041528A" w14:paraId="4BD32EA6" w14:textId="77777777" w:rsidTr="00195D76">
        <w:trPr>
          <w:jc w:val="center"/>
        </w:trPr>
        <w:tc>
          <w:tcPr>
            <w:tcW w:w="1134" w:type="dxa"/>
            <w:tcBorders>
              <w:right w:val="single" w:sz="4" w:space="0" w:color="auto"/>
            </w:tcBorders>
          </w:tcPr>
          <w:p w14:paraId="76A9805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FAEBBBD"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4D652BFC"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3D5532B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887A45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6B7B1B5"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60295760"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2D09E9EC"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705FD9B9"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283089FE"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92A8B72"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0347AC5"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8568FB1" w14:textId="77777777" w:rsidR="00BF46E1" w:rsidRPr="0041528A" w:rsidRDefault="00BF46E1" w:rsidP="00195D76">
            <w:pPr>
              <w:pStyle w:val="TAC"/>
            </w:pPr>
            <w:r w:rsidRPr="0041528A">
              <w:t>2E</w:t>
            </w:r>
          </w:p>
        </w:tc>
      </w:tr>
      <w:tr w:rsidR="00BF46E1" w:rsidRPr="0041528A" w14:paraId="10AFC852" w14:textId="77777777" w:rsidTr="00195D76">
        <w:trPr>
          <w:jc w:val="center"/>
        </w:trPr>
        <w:tc>
          <w:tcPr>
            <w:tcW w:w="1134" w:type="dxa"/>
            <w:tcBorders>
              <w:right w:val="single" w:sz="4" w:space="0" w:color="auto"/>
            </w:tcBorders>
          </w:tcPr>
          <w:p w14:paraId="7FB17CB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70AF763"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5AC168B4"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48DAB621"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0989E9AE"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0AD67BF3"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615DD48B"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67AFCC55"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5E3ED209"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B0C9875"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1D419DA4"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79496DF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10BE729" w14:textId="77777777" w:rsidR="00BF46E1" w:rsidRPr="0041528A" w:rsidRDefault="00BF46E1" w:rsidP="00195D76">
            <w:pPr>
              <w:pStyle w:val="TAC"/>
            </w:pPr>
            <w:r w:rsidRPr="0041528A">
              <w:t>66</w:t>
            </w:r>
          </w:p>
        </w:tc>
      </w:tr>
      <w:tr w:rsidR="00BF46E1" w:rsidRPr="0041528A" w14:paraId="10043B41" w14:textId="77777777" w:rsidTr="00195D76">
        <w:trPr>
          <w:jc w:val="center"/>
        </w:trPr>
        <w:tc>
          <w:tcPr>
            <w:tcW w:w="1134" w:type="dxa"/>
            <w:tcBorders>
              <w:right w:val="single" w:sz="4" w:space="0" w:color="auto"/>
            </w:tcBorders>
          </w:tcPr>
          <w:p w14:paraId="42A49CA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01A623F"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F37F1D6"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0458E9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77CD7C7"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B6ED6B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6301A33"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6E69E9B2"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70374354"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131EDC7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1FD5B56"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FA5C75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5DDFB72" w14:textId="77777777" w:rsidR="00BF46E1" w:rsidRPr="0041528A" w:rsidRDefault="00BF46E1" w:rsidP="00195D76">
            <w:pPr>
              <w:pStyle w:val="TAC"/>
            </w:pPr>
            <w:r w:rsidRPr="0041528A">
              <w:t>04</w:t>
            </w:r>
          </w:p>
        </w:tc>
      </w:tr>
      <w:tr w:rsidR="00BF46E1" w:rsidRPr="0041528A" w14:paraId="3E395B24" w14:textId="77777777" w:rsidTr="00195D76">
        <w:trPr>
          <w:jc w:val="center"/>
        </w:trPr>
        <w:tc>
          <w:tcPr>
            <w:tcW w:w="1134" w:type="dxa"/>
            <w:tcBorders>
              <w:right w:val="single" w:sz="4" w:space="0" w:color="auto"/>
            </w:tcBorders>
          </w:tcPr>
          <w:p w14:paraId="0D61E33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F575E9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5D4D957"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61A2BCA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B2BB7D8" w14:textId="77777777" w:rsidR="00BF46E1" w:rsidRPr="0041528A" w:rsidRDefault="00BF46E1" w:rsidP="00195D76">
            <w:pPr>
              <w:pStyle w:val="TAC"/>
            </w:pPr>
            <w:r w:rsidRPr="0041528A">
              <w:t>B4</w:t>
            </w:r>
          </w:p>
        </w:tc>
        <w:tc>
          <w:tcPr>
            <w:tcW w:w="567" w:type="dxa"/>
            <w:tcBorders>
              <w:top w:val="single" w:sz="4" w:space="0" w:color="auto"/>
              <w:left w:val="single" w:sz="4" w:space="0" w:color="auto"/>
            </w:tcBorders>
          </w:tcPr>
          <w:p w14:paraId="1738B243" w14:textId="77777777" w:rsidR="00BF46E1" w:rsidRPr="0041528A" w:rsidRDefault="00BF46E1" w:rsidP="00195D76">
            <w:pPr>
              <w:pStyle w:val="TAC"/>
            </w:pPr>
          </w:p>
        </w:tc>
        <w:tc>
          <w:tcPr>
            <w:tcW w:w="567" w:type="dxa"/>
            <w:tcBorders>
              <w:top w:val="single" w:sz="4" w:space="0" w:color="auto"/>
            </w:tcBorders>
          </w:tcPr>
          <w:p w14:paraId="751B712E" w14:textId="77777777" w:rsidR="00BF46E1" w:rsidRPr="0041528A" w:rsidRDefault="00BF46E1" w:rsidP="00195D76">
            <w:pPr>
              <w:pStyle w:val="TAC"/>
            </w:pPr>
          </w:p>
        </w:tc>
        <w:tc>
          <w:tcPr>
            <w:tcW w:w="567" w:type="dxa"/>
            <w:tcBorders>
              <w:top w:val="single" w:sz="4" w:space="0" w:color="auto"/>
            </w:tcBorders>
          </w:tcPr>
          <w:p w14:paraId="38D1DE6F" w14:textId="77777777" w:rsidR="00BF46E1" w:rsidRPr="0041528A" w:rsidRDefault="00BF46E1" w:rsidP="00195D76">
            <w:pPr>
              <w:pStyle w:val="TAC"/>
            </w:pPr>
          </w:p>
        </w:tc>
        <w:tc>
          <w:tcPr>
            <w:tcW w:w="567" w:type="dxa"/>
            <w:tcBorders>
              <w:top w:val="single" w:sz="4" w:space="0" w:color="auto"/>
            </w:tcBorders>
          </w:tcPr>
          <w:p w14:paraId="664F1161" w14:textId="77777777" w:rsidR="00BF46E1" w:rsidRPr="0041528A" w:rsidRDefault="00BF46E1" w:rsidP="00195D76">
            <w:pPr>
              <w:pStyle w:val="TAC"/>
            </w:pPr>
          </w:p>
        </w:tc>
        <w:tc>
          <w:tcPr>
            <w:tcW w:w="567" w:type="dxa"/>
            <w:tcBorders>
              <w:top w:val="single" w:sz="4" w:space="0" w:color="auto"/>
            </w:tcBorders>
          </w:tcPr>
          <w:p w14:paraId="025A93E7" w14:textId="77777777" w:rsidR="00BF46E1" w:rsidRPr="0041528A" w:rsidRDefault="00BF46E1" w:rsidP="00195D76">
            <w:pPr>
              <w:pStyle w:val="TAC"/>
            </w:pPr>
          </w:p>
        </w:tc>
        <w:tc>
          <w:tcPr>
            <w:tcW w:w="567" w:type="dxa"/>
            <w:tcBorders>
              <w:top w:val="single" w:sz="4" w:space="0" w:color="auto"/>
            </w:tcBorders>
          </w:tcPr>
          <w:p w14:paraId="67E8BA57" w14:textId="77777777" w:rsidR="00BF46E1" w:rsidRPr="0041528A" w:rsidRDefault="00BF46E1" w:rsidP="00195D76">
            <w:pPr>
              <w:pStyle w:val="TAC"/>
            </w:pPr>
          </w:p>
        </w:tc>
        <w:tc>
          <w:tcPr>
            <w:tcW w:w="567" w:type="dxa"/>
            <w:tcBorders>
              <w:top w:val="single" w:sz="4" w:space="0" w:color="auto"/>
            </w:tcBorders>
          </w:tcPr>
          <w:p w14:paraId="66418900" w14:textId="77777777" w:rsidR="00BF46E1" w:rsidRPr="0041528A" w:rsidRDefault="00BF46E1" w:rsidP="00195D76">
            <w:pPr>
              <w:pStyle w:val="TAC"/>
            </w:pPr>
          </w:p>
        </w:tc>
        <w:tc>
          <w:tcPr>
            <w:tcW w:w="567" w:type="dxa"/>
            <w:tcBorders>
              <w:top w:val="single" w:sz="4" w:space="0" w:color="auto"/>
            </w:tcBorders>
          </w:tcPr>
          <w:p w14:paraId="7B31BD55" w14:textId="77777777" w:rsidR="00BF46E1" w:rsidRPr="0041528A" w:rsidRDefault="00BF46E1" w:rsidP="00195D76">
            <w:pPr>
              <w:pStyle w:val="TAC"/>
            </w:pPr>
          </w:p>
        </w:tc>
      </w:tr>
    </w:tbl>
    <w:p w14:paraId="396A5842" w14:textId="77777777" w:rsidR="00BF46E1" w:rsidRPr="0041528A" w:rsidRDefault="00BF46E1" w:rsidP="00BF46E1"/>
    <w:p w14:paraId="3FC8B032" w14:textId="77777777" w:rsidR="00BF46E1" w:rsidRPr="0041528A" w:rsidRDefault="00BF46E1" w:rsidP="00BF46E1">
      <w:r w:rsidRPr="0041528A">
        <w:t>PROACTIVE COMMAND: LAUNCH BROWSER 5.10.2</w:t>
      </w:r>
    </w:p>
    <w:p w14:paraId="111C4E4D" w14:textId="77777777" w:rsidR="00BF46E1" w:rsidRPr="0041528A" w:rsidRDefault="00BF46E1" w:rsidP="00BF46E1">
      <w:r w:rsidRPr="0041528A">
        <w:t>Logically:</w:t>
      </w:r>
    </w:p>
    <w:p w14:paraId="05F4952D" w14:textId="77777777" w:rsidR="00BF46E1" w:rsidRPr="0041528A" w:rsidRDefault="00BF46E1" w:rsidP="0041528A">
      <w:pPr>
        <w:pStyle w:val="EW"/>
      </w:pPr>
      <w:r w:rsidRPr="0041528A">
        <w:t>Command details</w:t>
      </w:r>
    </w:p>
    <w:p w14:paraId="130B917A" w14:textId="77777777" w:rsidR="00BF46E1" w:rsidRPr="0041528A" w:rsidRDefault="00BF46E1" w:rsidP="0041528A">
      <w:pPr>
        <w:pStyle w:val="EW"/>
      </w:pPr>
      <w:r w:rsidRPr="0041528A">
        <w:tab/>
        <w:t>Command number:</w:t>
      </w:r>
      <w:r w:rsidRPr="0041528A">
        <w:tab/>
        <w:t>1</w:t>
      </w:r>
    </w:p>
    <w:p w14:paraId="3DD8BCA7" w14:textId="77777777" w:rsidR="00BF46E1" w:rsidRPr="0041528A" w:rsidRDefault="00BF46E1" w:rsidP="0041528A">
      <w:pPr>
        <w:pStyle w:val="EW"/>
      </w:pPr>
      <w:r w:rsidRPr="0041528A">
        <w:tab/>
        <w:t>Command type:</w:t>
      </w:r>
      <w:r w:rsidRPr="0041528A">
        <w:tab/>
        <w:t>LAUNCH BROWSER</w:t>
      </w:r>
    </w:p>
    <w:p w14:paraId="3ECA2983" w14:textId="77777777" w:rsidR="00BF46E1" w:rsidRPr="0041528A" w:rsidRDefault="00BF46E1" w:rsidP="0041528A">
      <w:pPr>
        <w:pStyle w:val="EW"/>
      </w:pPr>
      <w:r w:rsidRPr="0041528A">
        <w:tab/>
        <w:t>Command qualifier:</w:t>
      </w:r>
      <w:r w:rsidRPr="0041528A">
        <w:tab/>
        <w:t>launch browser, if not already launched</w:t>
      </w:r>
    </w:p>
    <w:p w14:paraId="6CA74E12" w14:textId="77777777" w:rsidR="00BF46E1" w:rsidRPr="0041528A" w:rsidRDefault="00BF46E1" w:rsidP="0041528A">
      <w:pPr>
        <w:pStyle w:val="EW"/>
      </w:pPr>
      <w:r w:rsidRPr="0041528A">
        <w:t>Device identities</w:t>
      </w:r>
    </w:p>
    <w:p w14:paraId="696AED51" w14:textId="77777777" w:rsidR="00BF46E1" w:rsidRPr="0041528A" w:rsidRDefault="00BF46E1" w:rsidP="0041528A">
      <w:pPr>
        <w:pStyle w:val="EW"/>
      </w:pPr>
      <w:r w:rsidRPr="0041528A">
        <w:tab/>
        <w:t>Source device:</w:t>
      </w:r>
      <w:r w:rsidRPr="0041528A">
        <w:tab/>
        <w:t>UICC</w:t>
      </w:r>
    </w:p>
    <w:p w14:paraId="461F221A" w14:textId="77777777" w:rsidR="00BF46E1" w:rsidRPr="0041528A" w:rsidRDefault="00BF46E1" w:rsidP="0041528A">
      <w:pPr>
        <w:pStyle w:val="EW"/>
      </w:pPr>
      <w:r w:rsidRPr="0041528A">
        <w:tab/>
        <w:t>Destination device:</w:t>
      </w:r>
      <w:r w:rsidRPr="0041528A">
        <w:tab/>
        <w:t>ME</w:t>
      </w:r>
    </w:p>
    <w:p w14:paraId="336C2BF1" w14:textId="77777777" w:rsidR="00BF46E1" w:rsidRPr="0041528A" w:rsidRDefault="00BF46E1" w:rsidP="0041528A">
      <w:pPr>
        <w:pStyle w:val="EW"/>
      </w:pPr>
      <w:r w:rsidRPr="0041528A">
        <w:tab/>
        <w:t>URL</w:t>
      </w:r>
      <w:r w:rsidRPr="0041528A">
        <w:tab/>
      </w:r>
      <w:hyperlink r:id="rId43"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57DE96FD" w14:textId="77777777" w:rsidR="00BF46E1" w:rsidRPr="0041528A" w:rsidRDefault="00BF46E1" w:rsidP="0041528A">
      <w:pPr>
        <w:pStyle w:val="EX"/>
      </w:pPr>
      <w:r w:rsidRPr="0041528A">
        <w:t>Alpha Identifier</w:t>
      </w:r>
      <w:r w:rsidRPr="0041528A">
        <w:tab/>
        <w:t>"Defined URL 2"</w:t>
      </w:r>
    </w:p>
    <w:p w14:paraId="11534AF8" w14:textId="77777777" w:rsidR="00BF46E1" w:rsidRPr="0041528A" w:rsidRDefault="00BF46E1" w:rsidP="00BF46E1">
      <w:r w:rsidRPr="0041528A">
        <w:t>Coding:</w:t>
      </w:r>
    </w:p>
    <w:p w14:paraId="436FC48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93A6E7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1D2CD2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F160D49"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C08B6D6"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455AF96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E1E86B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423BB7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9DC27B6"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3DEC5CA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FAACC2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666E66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4A30A3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DCC9EC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DF4F3D2" w14:textId="77777777" w:rsidR="00BF46E1" w:rsidRPr="0041528A" w:rsidRDefault="00BF46E1" w:rsidP="00195D76">
            <w:pPr>
              <w:pStyle w:val="TAC"/>
            </w:pPr>
            <w:r w:rsidRPr="0041528A">
              <w:t>31</w:t>
            </w:r>
          </w:p>
        </w:tc>
      </w:tr>
      <w:tr w:rsidR="00BF46E1" w:rsidRPr="0041528A" w14:paraId="60BF22D5" w14:textId="77777777" w:rsidTr="00195D76">
        <w:trPr>
          <w:jc w:val="center"/>
        </w:trPr>
        <w:tc>
          <w:tcPr>
            <w:tcW w:w="1134" w:type="dxa"/>
            <w:tcBorders>
              <w:right w:val="single" w:sz="4" w:space="0" w:color="auto"/>
            </w:tcBorders>
          </w:tcPr>
          <w:p w14:paraId="31ADC23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201C8FE"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4988BDDF"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1DE8E8C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B361EA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6431E79"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47F4E312"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18B7FE96"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65AE7A2F"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71925807"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6480785"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4554046"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58F97CB" w14:textId="77777777" w:rsidR="00BF46E1" w:rsidRPr="0041528A" w:rsidRDefault="00BF46E1" w:rsidP="00195D76">
            <w:pPr>
              <w:pStyle w:val="TAC"/>
            </w:pPr>
            <w:r w:rsidRPr="0041528A">
              <w:t>2E</w:t>
            </w:r>
          </w:p>
        </w:tc>
      </w:tr>
      <w:tr w:rsidR="00BF46E1" w:rsidRPr="0041528A" w14:paraId="1B384BC0" w14:textId="77777777" w:rsidTr="00195D76">
        <w:trPr>
          <w:jc w:val="center"/>
        </w:trPr>
        <w:tc>
          <w:tcPr>
            <w:tcW w:w="1134" w:type="dxa"/>
            <w:tcBorders>
              <w:right w:val="single" w:sz="4" w:space="0" w:color="auto"/>
            </w:tcBorders>
          </w:tcPr>
          <w:p w14:paraId="1FA8284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11E495F"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51F1749D"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3713803B"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022B1F12"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4B539B87"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61826767"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62C5D7B2"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5AF0BC7A"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07B74FA"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B4380CB"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7B0F41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A91ECDB" w14:textId="77777777" w:rsidR="00BF46E1" w:rsidRPr="0041528A" w:rsidRDefault="00BF46E1" w:rsidP="00195D76">
            <w:pPr>
              <w:pStyle w:val="TAC"/>
            </w:pPr>
            <w:r w:rsidRPr="0041528A">
              <w:t>66</w:t>
            </w:r>
          </w:p>
        </w:tc>
      </w:tr>
      <w:tr w:rsidR="00BF46E1" w:rsidRPr="0041528A" w14:paraId="2E177A16" w14:textId="77777777" w:rsidTr="00195D76">
        <w:trPr>
          <w:jc w:val="center"/>
        </w:trPr>
        <w:tc>
          <w:tcPr>
            <w:tcW w:w="1134" w:type="dxa"/>
            <w:tcBorders>
              <w:right w:val="single" w:sz="4" w:space="0" w:color="auto"/>
            </w:tcBorders>
          </w:tcPr>
          <w:p w14:paraId="59BED57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90F684F"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F2155C6"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CE453D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E7025F5"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F6D083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4E0E226"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5250A02C"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7A1DA60D"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5E783A6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5658105" w14:textId="77777777" w:rsidR="00BF46E1" w:rsidRPr="0041528A" w:rsidRDefault="00BF46E1" w:rsidP="00195D76">
            <w:pPr>
              <w:pStyle w:val="TAC"/>
            </w:pPr>
            <w:r w:rsidRPr="0041528A">
              <w:t>32</w:t>
            </w:r>
          </w:p>
        </w:tc>
        <w:tc>
          <w:tcPr>
            <w:tcW w:w="567" w:type="dxa"/>
            <w:tcBorders>
              <w:top w:val="single" w:sz="4" w:space="0" w:color="auto"/>
              <w:left w:val="single" w:sz="4" w:space="0" w:color="auto"/>
            </w:tcBorders>
          </w:tcPr>
          <w:p w14:paraId="62138377" w14:textId="77777777" w:rsidR="00BF46E1" w:rsidRPr="0041528A" w:rsidRDefault="00BF46E1" w:rsidP="00195D76">
            <w:pPr>
              <w:pStyle w:val="TAC"/>
            </w:pPr>
          </w:p>
        </w:tc>
        <w:tc>
          <w:tcPr>
            <w:tcW w:w="567" w:type="dxa"/>
            <w:tcBorders>
              <w:top w:val="single" w:sz="4" w:space="0" w:color="auto"/>
            </w:tcBorders>
          </w:tcPr>
          <w:p w14:paraId="21A76697" w14:textId="77777777" w:rsidR="00BF46E1" w:rsidRPr="0041528A" w:rsidRDefault="00BF46E1" w:rsidP="00195D76">
            <w:pPr>
              <w:pStyle w:val="TAC"/>
            </w:pPr>
          </w:p>
        </w:tc>
      </w:tr>
    </w:tbl>
    <w:p w14:paraId="55B35F8E" w14:textId="77777777" w:rsidR="00BF46E1" w:rsidRPr="0041528A" w:rsidRDefault="00BF46E1" w:rsidP="00BF46E1"/>
    <w:p w14:paraId="5D65A1F3" w14:textId="77777777" w:rsidR="00BF46E1" w:rsidRPr="0041528A" w:rsidRDefault="00BF46E1" w:rsidP="00BF46E1">
      <w:r w:rsidRPr="0041528A">
        <w:t>TERMINAL RESPONSE: LAUNCH BROWSER 5.10.1</w:t>
      </w:r>
    </w:p>
    <w:p w14:paraId="1F02DF8A" w14:textId="77777777" w:rsidR="00BF46E1" w:rsidRPr="0041528A" w:rsidRDefault="00BF46E1" w:rsidP="00BF46E1">
      <w:r w:rsidRPr="0041528A">
        <w:t>Logically:</w:t>
      </w:r>
    </w:p>
    <w:p w14:paraId="4C467910" w14:textId="77777777" w:rsidR="00BF46E1" w:rsidRPr="0041528A" w:rsidRDefault="00BF46E1" w:rsidP="0041528A">
      <w:pPr>
        <w:pStyle w:val="EW"/>
      </w:pPr>
      <w:r w:rsidRPr="0041528A">
        <w:t>Command details</w:t>
      </w:r>
    </w:p>
    <w:p w14:paraId="469F430A" w14:textId="77777777" w:rsidR="00BF46E1" w:rsidRPr="0041528A" w:rsidRDefault="00BF46E1" w:rsidP="0041528A">
      <w:pPr>
        <w:pStyle w:val="EW"/>
      </w:pPr>
      <w:r w:rsidRPr="0041528A">
        <w:tab/>
        <w:t>Command number:</w:t>
      </w:r>
      <w:r w:rsidRPr="0041528A">
        <w:tab/>
        <w:t>1</w:t>
      </w:r>
    </w:p>
    <w:p w14:paraId="66DBA382" w14:textId="77777777" w:rsidR="00BF46E1" w:rsidRPr="0041528A" w:rsidRDefault="00BF46E1" w:rsidP="0041528A">
      <w:pPr>
        <w:pStyle w:val="EW"/>
      </w:pPr>
      <w:r w:rsidRPr="0041528A">
        <w:tab/>
        <w:t>Command type:</w:t>
      </w:r>
      <w:r w:rsidRPr="0041528A">
        <w:tab/>
        <w:t>LAUNCH BROWSER</w:t>
      </w:r>
    </w:p>
    <w:p w14:paraId="131C9A01" w14:textId="77777777" w:rsidR="00BF46E1" w:rsidRPr="0041528A" w:rsidRDefault="00BF46E1" w:rsidP="0041528A">
      <w:pPr>
        <w:pStyle w:val="EW"/>
      </w:pPr>
      <w:r w:rsidRPr="0041528A">
        <w:tab/>
        <w:t>Command qualifier:</w:t>
      </w:r>
      <w:r w:rsidRPr="0041528A">
        <w:tab/>
        <w:t>launch browser, if not already launched</w:t>
      </w:r>
    </w:p>
    <w:p w14:paraId="4B4CE1CB" w14:textId="77777777" w:rsidR="00BF46E1" w:rsidRPr="0041528A" w:rsidRDefault="00BF46E1" w:rsidP="0041528A">
      <w:pPr>
        <w:pStyle w:val="EW"/>
      </w:pPr>
      <w:r w:rsidRPr="0041528A">
        <w:t>Device identities</w:t>
      </w:r>
    </w:p>
    <w:p w14:paraId="5F7F02E2" w14:textId="77777777" w:rsidR="00BF46E1" w:rsidRPr="0041528A" w:rsidRDefault="00BF46E1" w:rsidP="0041528A">
      <w:pPr>
        <w:pStyle w:val="EW"/>
      </w:pPr>
      <w:r w:rsidRPr="0041528A">
        <w:tab/>
        <w:t>Source device:</w:t>
      </w:r>
      <w:r w:rsidRPr="0041528A">
        <w:tab/>
        <w:t>ME</w:t>
      </w:r>
    </w:p>
    <w:p w14:paraId="269E85A6" w14:textId="77777777" w:rsidR="00BF46E1" w:rsidRPr="0041528A" w:rsidRDefault="00BF46E1" w:rsidP="0041528A">
      <w:pPr>
        <w:pStyle w:val="EW"/>
      </w:pPr>
      <w:r w:rsidRPr="0041528A">
        <w:tab/>
        <w:t>Destination device:</w:t>
      </w:r>
      <w:r w:rsidRPr="0041528A">
        <w:tab/>
        <w:t>UICC</w:t>
      </w:r>
    </w:p>
    <w:p w14:paraId="2A79FA36" w14:textId="77777777" w:rsidR="00BF46E1" w:rsidRPr="0041528A" w:rsidRDefault="00BF46E1" w:rsidP="0041528A">
      <w:pPr>
        <w:pStyle w:val="EW"/>
      </w:pPr>
      <w:r w:rsidRPr="0041528A">
        <w:t>Result</w:t>
      </w:r>
    </w:p>
    <w:p w14:paraId="2480B958" w14:textId="77777777" w:rsidR="00BF46E1" w:rsidRPr="0041528A" w:rsidRDefault="00BF46E1" w:rsidP="0041528A">
      <w:pPr>
        <w:pStyle w:val="EX"/>
      </w:pPr>
      <w:r w:rsidRPr="0041528A">
        <w:tab/>
        <w:t>General Result:</w:t>
      </w:r>
      <w:r w:rsidRPr="0041528A">
        <w:tab/>
        <w:t>Command performed successfully</w:t>
      </w:r>
    </w:p>
    <w:p w14:paraId="795322A2" w14:textId="77777777" w:rsidR="00BF46E1" w:rsidRPr="0041528A" w:rsidRDefault="00BF46E1" w:rsidP="00BF46E1">
      <w:r w:rsidRPr="0041528A">
        <w:t>Coding:</w:t>
      </w:r>
    </w:p>
    <w:p w14:paraId="05648D8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5054E8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D9529A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E6C212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5405FE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1AB39F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0DBA30D"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650B204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6E16B7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0E4151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908CB1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1635D9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C0A1A7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AA6DC7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E649DC5" w14:textId="77777777" w:rsidR="00BF46E1" w:rsidRPr="0041528A" w:rsidRDefault="00BF46E1" w:rsidP="00195D76">
            <w:pPr>
              <w:pStyle w:val="TAC"/>
            </w:pPr>
            <w:r w:rsidRPr="0041528A">
              <w:t>00</w:t>
            </w:r>
          </w:p>
        </w:tc>
      </w:tr>
    </w:tbl>
    <w:p w14:paraId="17A37C13" w14:textId="77777777" w:rsidR="00BF46E1" w:rsidRPr="0041528A" w:rsidRDefault="00BF46E1" w:rsidP="00BF46E1"/>
    <w:p w14:paraId="75DB9A40" w14:textId="77777777" w:rsidR="00BF46E1" w:rsidRPr="0041528A" w:rsidRDefault="00BF46E1" w:rsidP="00BF46E1">
      <w:pPr>
        <w:pStyle w:val="H6"/>
      </w:pPr>
      <w:r w:rsidRPr="0041528A">
        <w:lastRenderedPageBreak/>
        <w:t>27.22.4.26.5.10.5</w:t>
      </w:r>
      <w:r w:rsidRPr="0041528A">
        <w:tab/>
        <w:t>Test Requirement</w:t>
      </w:r>
    </w:p>
    <w:p w14:paraId="04B96FAE" w14:textId="77777777" w:rsidR="00BF46E1" w:rsidRPr="0041528A" w:rsidRDefault="00BF46E1" w:rsidP="00BF46E1">
      <w:r w:rsidRPr="0041528A">
        <w:t>The ME shall operate in the manner defined in expected sequences 5.10.</w:t>
      </w:r>
    </w:p>
    <w:p w14:paraId="58FE2560" w14:textId="77777777" w:rsidR="00BF46E1" w:rsidRPr="0041528A" w:rsidRDefault="00BF46E1" w:rsidP="00BF46E1">
      <w:pPr>
        <w:pStyle w:val="Heading5"/>
      </w:pPr>
      <w:bookmarkStart w:id="26" w:name="_Toc146313058"/>
      <w:r w:rsidRPr="0041528A">
        <w:t>27.22.4.26.6</w:t>
      </w:r>
      <w:r w:rsidRPr="0041528A">
        <w:tab/>
        <w:t>LAUNCH BROWSER (UCS2 Display in Chinese)</w:t>
      </w:r>
      <w:bookmarkEnd w:id="26"/>
    </w:p>
    <w:p w14:paraId="28ECB270" w14:textId="77777777" w:rsidR="00BF46E1" w:rsidRPr="0041528A" w:rsidRDefault="00BF46E1" w:rsidP="00BF46E1">
      <w:pPr>
        <w:pStyle w:val="H6"/>
      </w:pPr>
      <w:r w:rsidRPr="0041528A">
        <w:t>27.22.4.26.6.1</w:t>
      </w:r>
      <w:r w:rsidRPr="0041528A">
        <w:tab/>
        <w:t>Definition and applicability</w:t>
      </w:r>
    </w:p>
    <w:p w14:paraId="1B862F02" w14:textId="77777777" w:rsidR="00BF46E1" w:rsidRPr="0041528A" w:rsidRDefault="00BF46E1" w:rsidP="00BF46E1">
      <w:r w:rsidRPr="0041528A">
        <w:t>See clause 3.2.2.</w:t>
      </w:r>
    </w:p>
    <w:p w14:paraId="05C61BAC" w14:textId="77777777" w:rsidR="00BF46E1" w:rsidRPr="0041528A" w:rsidRDefault="00BF46E1" w:rsidP="00BF46E1">
      <w:pPr>
        <w:pStyle w:val="H6"/>
      </w:pPr>
      <w:r w:rsidRPr="0041528A">
        <w:t>27.22.4.26.6.2</w:t>
      </w:r>
      <w:r w:rsidRPr="0041528A">
        <w:tab/>
        <w:t>Conformance requirements</w:t>
      </w:r>
    </w:p>
    <w:p w14:paraId="1C2054F3" w14:textId="77777777" w:rsidR="00BF46E1" w:rsidRPr="0041528A" w:rsidRDefault="00BF46E1" w:rsidP="00BF46E1">
      <w:r w:rsidRPr="0041528A">
        <w:t>The ME shall support the LAUNCH BROWSER Proactive UICC Command as defined in:</w:t>
      </w:r>
    </w:p>
    <w:p w14:paraId="1F67C259" w14:textId="77777777" w:rsidR="00BF46E1" w:rsidRPr="0041528A" w:rsidRDefault="00BF46E1" w:rsidP="00BF46E1">
      <w:pPr>
        <w:pStyle w:val="B1"/>
      </w:pPr>
      <w:r w:rsidRPr="0041528A">
        <w:t>-</w:t>
      </w:r>
      <w:r w:rsidRPr="0041528A">
        <w:tab/>
        <w:t>TS 31.111 [15] clause 5.2, clauses 6.4.26 and 6.6.26, clause 8.6, clause 8.7, clause 8.48, clause 9.2, clause 8.2, clause 8.47, optional clause 8.49, optional clause 8.50, clause 8.15 and clause 8.31.</w:t>
      </w:r>
    </w:p>
    <w:p w14:paraId="6A97A287" w14:textId="77777777" w:rsidR="00BF46E1" w:rsidRPr="0041528A" w:rsidRDefault="00BF46E1" w:rsidP="00BF46E1">
      <w:pPr>
        <w:keepNext/>
        <w:keepLines/>
      </w:pPr>
      <w:r w:rsidRPr="0041528A">
        <w:t>Additionally the ME shall support the UCS2 facility for the coding of the Chinese characters, as defined in:</w:t>
      </w:r>
    </w:p>
    <w:p w14:paraId="5642F8D9" w14:textId="77777777" w:rsidR="00BF46E1" w:rsidRPr="0041528A" w:rsidRDefault="00BF46E1" w:rsidP="00BF46E1">
      <w:pPr>
        <w:pStyle w:val="B1"/>
      </w:pPr>
      <w:r w:rsidRPr="0041528A">
        <w:t>-</w:t>
      </w:r>
      <w:r w:rsidRPr="0041528A">
        <w:tab/>
        <w:t>ISO/IEC 10646 [17].</w:t>
      </w:r>
    </w:p>
    <w:p w14:paraId="62517492" w14:textId="77777777" w:rsidR="00BF46E1" w:rsidRPr="0041528A" w:rsidRDefault="00BF46E1" w:rsidP="00BF46E1">
      <w:pPr>
        <w:pStyle w:val="H6"/>
      </w:pPr>
      <w:r w:rsidRPr="0041528A">
        <w:t>27.22.4.26.6.3</w:t>
      </w:r>
      <w:r w:rsidRPr="0041528A">
        <w:tab/>
        <w:t>Test purpose</w:t>
      </w:r>
    </w:p>
    <w:p w14:paraId="69F1F9C6" w14:textId="77777777" w:rsidR="00BF46E1" w:rsidRPr="0041528A" w:rsidRDefault="00BF46E1" w:rsidP="00BF46E1">
      <w:r w:rsidRPr="0041528A">
        <w:t>To verify that the ME performs a proper user confirmation with an USC2 alpha identifier, launches the Wap session required in LAUNCH BROWSER and returns a successful result in the TERMINAL RESPONSE command send to the UICC.</w:t>
      </w:r>
    </w:p>
    <w:p w14:paraId="030820FC" w14:textId="42DA9002" w:rsidR="00BF46E1" w:rsidRPr="0041528A" w:rsidRDefault="00BF46E1" w:rsidP="00BF46E1">
      <w:pPr>
        <w:pStyle w:val="H6"/>
      </w:pPr>
      <w:r w:rsidRPr="0041528A">
        <w:t>27.22.4.26.6.4</w:t>
      </w:r>
      <w:r w:rsidRPr="0041528A">
        <w:tab/>
        <w:t>Method of test</w:t>
      </w:r>
    </w:p>
    <w:p w14:paraId="69E62748" w14:textId="77777777" w:rsidR="00BF46E1" w:rsidRPr="0041528A" w:rsidRDefault="00BF46E1" w:rsidP="00BF46E1">
      <w:pPr>
        <w:pStyle w:val="H6"/>
      </w:pPr>
      <w:r w:rsidRPr="0041528A">
        <w:t>27.22.4.26.6.4.1</w:t>
      </w:r>
      <w:r w:rsidRPr="0041528A">
        <w:tab/>
        <w:t>Initial conditions</w:t>
      </w:r>
    </w:p>
    <w:p w14:paraId="3D7DD6CA" w14:textId="77777777" w:rsidR="00BF46E1" w:rsidRPr="0041528A" w:rsidRDefault="00BF46E1" w:rsidP="00BF46E1">
      <w:r w:rsidRPr="0041528A">
        <w:t>The ME is connected to the USIM Simulator and the USS.</w:t>
      </w:r>
    </w:p>
    <w:p w14:paraId="1FA5E7DD" w14:textId="77777777" w:rsidR="00BF46E1" w:rsidRPr="0041528A" w:rsidRDefault="00BF46E1" w:rsidP="00BF46E1">
      <w:r w:rsidRPr="0041528A">
        <w:t>The elementary files are coded as USIM Application Toolkit default.</w:t>
      </w:r>
    </w:p>
    <w:p w14:paraId="3ABCD304" w14:textId="77777777" w:rsidR="00BF46E1" w:rsidRPr="0041528A" w:rsidRDefault="00BF46E1" w:rsidP="00BF46E1">
      <w:r w:rsidRPr="0041528A">
        <w:t>Prior to this test the ME shall have been powered on and performed the PROFILE DOWNLOAD procedure.</w:t>
      </w:r>
    </w:p>
    <w:p w14:paraId="78F81019" w14:textId="77777777" w:rsidR="00BF46E1" w:rsidRPr="0041528A" w:rsidRDefault="00BF46E1" w:rsidP="00BF46E1">
      <w:r w:rsidRPr="0041528A">
        <w:t>A valid access to 2 different Wap gateways is required:</w:t>
      </w:r>
    </w:p>
    <w:p w14:paraId="5F8E9281" w14:textId="77777777" w:rsidR="00BF46E1" w:rsidRPr="0041528A" w:rsidRDefault="00BF46E1" w:rsidP="00BF46E1">
      <w:pPr>
        <w:pStyle w:val="B1"/>
      </w:pPr>
      <w:r w:rsidRPr="0041528A">
        <w:t>-</w:t>
      </w:r>
      <w:r w:rsidRPr="0041528A">
        <w:tab/>
        <w:t>the default Wap parameters (IP address, gateway/proxy identity, called number, URL …) of the tested mobile shall be properly filled to access one of the gateways ("default gateway").</w:t>
      </w:r>
    </w:p>
    <w:p w14:paraId="7B974FC7" w14:textId="77777777" w:rsidR="00BF46E1" w:rsidRPr="0041528A" w:rsidRDefault="00BF46E1" w:rsidP="00BF46E1">
      <w:pPr>
        <w:pStyle w:val="B1"/>
      </w:pPr>
      <w:r w:rsidRPr="0041528A">
        <w:t>With that default gateway we shall be able to access to an URL different from the default one.</w:t>
      </w:r>
    </w:p>
    <w:p w14:paraId="76DC7B3A" w14:textId="77777777" w:rsidR="00BF46E1" w:rsidRPr="0041528A" w:rsidRDefault="00BF46E1" w:rsidP="00BF46E1">
      <w:pPr>
        <w:pStyle w:val="B1"/>
      </w:pPr>
      <w:r w:rsidRPr="0041528A">
        <w:t>-</w:t>
      </w:r>
      <w:r w:rsidRPr="0041528A">
        <w:tab/>
        <w:t>another gateway with an IP address different from the one defined in default Wap parameters.</w:t>
      </w:r>
    </w:p>
    <w:p w14:paraId="03705CAE" w14:textId="55D3701F" w:rsidR="00BF46E1" w:rsidRPr="0041528A" w:rsidRDefault="00BF46E1" w:rsidP="00BF46E1">
      <w:r w:rsidRPr="0041528A">
        <w:t>The mobile is busy in a Wap session, the user navigates in pages different from the URL defined by default in Wap parameters.</w:t>
      </w:r>
    </w:p>
    <w:p w14:paraId="08A03563" w14:textId="77777777" w:rsidR="00BF46E1" w:rsidRPr="0041528A" w:rsidRDefault="00BF46E1" w:rsidP="00BF46E1">
      <w:r w:rsidRPr="0041528A">
        <w:t>For URL requests resulting from the LAUNCH BROWSER command execution the USS shall be configured to respond with an HTTP status error code (4xx "Client Error" or 5xx "Server Error") to URL requests which do not match the Default URL or the URL provided in the proactive command. At the same time the USS shall ignore these URL requests regarding the test case verdict generation.</w:t>
      </w:r>
    </w:p>
    <w:p w14:paraId="052CD6F5" w14:textId="77777777" w:rsidR="00BF46E1" w:rsidRPr="0041528A" w:rsidRDefault="00BF46E1" w:rsidP="00BF46E1">
      <w:r w:rsidRPr="0041528A">
        <w:t>The browser's cache shall have been cleared before execution of the test sequence.</w:t>
      </w:r>
    </w:p>
    <w:p w14:paraId="243F2D21" w14:textId="77777777" w:rsidR="00BF46E1" w:rsidRPr="0041528A" w:rsidRDefault="00BF46E1" w:rsidP="00BF46E1">
      <w:r w:rsidRPr="0041528A">
        <w:t>The Bearer Parameters defined in 27.22.4.26.1.4.1 shall be used.</w:t>
      </w:r>
    </w:p>
    <w:p w14:paraId="26B30057" w14:textId="77777777" w:rsidR="00BF46E1" w:rsidRPr="0041528A" w:rsidRDefault="00BF46E1" w:rsidP="00BF46E1">
      <w:pPr>
        <w:pStyle w:val="H6"/>
      </w:pPr>
      <w:r w:rsidRPr="0041528A">
        <w:lastRenderedPageBreak/>
        <w:t>27.22.4.26.6.4.2</w:t>
      </w:r>
      <w:r w:rsidRPr="0041528A">
        <w:tab/>
        <w:t>Procedure</w:t>
      </w:r>
    </w:p>
    <w:p w14:paraId="3C20C9AB" w14:textId="77777777" w:rsidR="00BF46E1" w:rsidRPr="0041528A" w:rsidRDefault="00BF46E1" w:rsidP="00BF46E1">
      <w:pPr>
        <w:pStyle w:val="TH"/>
      </w:pPr>
      <w:r w:rsidRPr="0041528A">
        <w:t>Expected Sequence 6.1 (LAUNCH BROWSER, use the existing browser, connect to the specified URL, UCS2 in Chinese)</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6EE855BA" w14:textId="77777777" w:rsidTr="00195D76">
        <w:trPr>
          <w:cantSplit/>
          <w:jc w:val="center"/>
        </w:trPr>
        <w:tc>
          <w:tcPr>
            <w:tcW w:w="737" w:type="dxa"/>
            <w:tcBorders>
              <w:top w:val="single" w:sz="6" w:space="0" w:color="auto"/>
              <w:left w:val="single" w:sz="6" w:space="0" w:color="auto"/>
              <w:right w:val="single" w:sz="6" w:space="0" w:color="auto"/>
            </w:tcBorders>
          </w:tcPr>
          <w:p w14:paraId="50E58A93"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110200FF"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14ECF714"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1CF75D5" w14:textId="77777777" w:rsidR="00BF46E1" w:rsidRPr="0041528A" w:rsidRDefault="00BF46E1" w:rsidP="00195D76">
            <w:pPr>
              <w:pStyle w:val="TAH"/>
            </w:pPr>
            <w:r w:rsidRPr="0041528A">
              <w:t>Comments</w:t>
            </w:r>
          </w:p>
        </w:tc>
      </w:tr>
      <w:tr w:rsidR="00BF46E1" w:rsidRPr="0041528A" w14:paraId="1E0280B0" w14:textId="77777777" w:rsidTr="00195D76">
        <w:trPr>
          <w:cantSplit/>
          <w:jc w:val="center"/>
        </w:trPr>
        <w:tc>
          <w:tcPr>
            <w:tcW w:w="737" w:type="dxa"/>
            <w:tcBorders>
              <w:top w:val="single" w:sz="6" w:space="0" w:color="auto"/>
              <w:left w:val="single" w:sz="6" w:space="0" w:color="auto"/>
              <w:right w:val="single" w:sz="6" w:space="0" w:color="auto"/>
            </w:tcBorders>
          </w:tcPr>
          <w:p w14:paraId="622DA93E" w14:textId="77777777" w:rsidR="00BF46E1" w:rsidRPr="0041528A" w:rsidRDefault="00BF46E1" w:rsidP="00195D76">
            <w:pPr>
              <w:pStyle w:val="TAC"/>
            </w:pPr>
            <w:r w:rsidRPr="0041528A">
              <w:t>0</w:t>
            </w:r>
          </w:p>
        </w:tc>
        <w:tc>
          <w:tcPr>
            <w:tcW w:w="1282" w:type="dxa"/>
            <w:tcBorders>
              <w:top w:val="single" w:sz="6" w:space="0" w:color="auto"/>
              <w:left w:val="single" w:sz="6" w:space="0" w:color="auto"/>
              <w:right w:val="single" w:sz="6" w:space="0" w:color="auto"/>
            </w:tcBorders>
          </w:tcPr>
          <w:p w14:paraId="0CC2A64A" w14:textId="77777777" w:rsidR="00BF46E1" w:rsidRPr="0041528A" w:rsidRDefault="00BF46E1" w:rsidP="00195D76">
            <w:pPr>
              <w:pStyle w:val="TAC"/>
            </w:pPr>
            <w:r w:rsidRPr="0041528A">
              <w:t>ME</w:t>
            </w:r>
          </w:p>
        </w:tc>
        <w:tc>
          <w:tcPr>
            <w:tcW w:w="2892" w:type="dxa"/>
            <w:tcBorders>
              <w:top w:val="single" w:sz="6" w:space="0" w:color="auto"/>
              <w:left w:val="single" w:sz="6" w:space="0" w:color="auto"/>
              <w:right w:val="single" w:sz="6" w:space="0" w:color="auto"/>
            </w:tcBorders>
          </w:tcPr>
          <w:p w14:paraId="2272148A" w14:textId="77777777" w:rsidR="00BF46E1" w:rsidRPr="0041528A" w:rsidRDefault="00BF46E1" w:rsidP="00195D76">
            <w:pPr>
              <w:pStyle w:val="TAL"/>
            </w:pPr>
            <w:r w:rsidRPr="0041528A">
              <w:t>The user is navigating in a Wap session (not the URL specified in the test sequence).</w:t>
            </w:r>
          </w:p>
        </w:tc>
        <w:tc>
          <w:tcPr>
            <w:tcW w:w="3776" w:type="dxa"/>
            <w:tcBorders>
              <w:top w:val="single" w:sz="6" w:space="0" w:color="auto"/>
              <w:left w:val="single" w:sz="6" w:space="0" w:color="auto"/>
              <w:right w:val="single" w:sz="6" w:space="0" w:color="auto"/>
            </w:tcBorders>
          </w:tcPr>
          <w:p w14:paraId="0D8AB9B1" w14:textId="77777777" w:rsidR="00BF46E1" w:rsidRPr="0041528A" w:rsidRDefault="00BF46E1" w:rsidP="00195D76">
            <w:pPr>
              <w:pStyle w:val="TAL"/>
            </w:pPr>
            <w:r w:rsidRPr="0041528A">
              <w:t>[Browser is in use, the current session is not secured]</w:t>
            </w:r>
          </w:p>
        </w:tc>
      </w:tr>
      <w:tr w:rsidR="00BF46E1" w:rsidRPr="0041528A" w14:paraId="58B11DE0" w14:textId="77777777" w:rsidTr="00195D76">
        <w:trPr>
          <w:cantSplit/>
          <w:jc w:val="center"/>
        </w:trPr>
        <w:tc>
          <w:tcPr>
            <w:tcW w:w="737" w:type="dxa"/>
            <w:tcBorders>
              <w:left w:val="single" w:sz="6" w:space="0" w:color="auto"/>
              <w:right w:val="single" w:sz="6" w:space="0" w:color="auto"/>
            </w:tcBorders>
          </w:tcPr>
          <w:p w14:paraId="610F9B0E" w14:textId="77777777" w:rsidR="00BF46E1" w:rsidRPr="0041528A" w:rsidRDefault="00BF46E1" w:rsidP="00195D76">
            <w:pPr>
              <w:pStyle w:val="TAC"/>
            </w:pPr>
            <w:r w:rsidRPr="0041528A">
              <w:t>1</w:t>
            </w:r>
          </w:p>
        </w:tc>
        <w:tc>
          <w:tcPr>
            <w:tcW w:w="1282" w:type="dxa"/>
            <w:tcBorders>
              <w:left w:val="single" w:sz="6" w:space="0" w:color="auto"/>
              <w:right w:val="single" w:sz="6" w:space="0" w:color="auto"/>
            </w:tcBorders>
          </w:tcPr>
          <w:p w14:paraId="2EBC4DF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908BDF4" w14:textId="77777777" w:rsidR="00BF46E1" w:rsidRPr="0041528A" w:rsidRDefault="00BF46E1" w:rsidP="00195D76">
            <w:pPr>
              <w:pStyle w:val="TAL"/>
            </w:pPr>
            <w:r w:rsidRPr="0041528A">
              <w:t>PROACTIVE COMMAND PENDING: LAUNCH BROWSER 6.1.1</w:t>
            </w:r>
          </w:p>
        </w:tc>
        <w:tc>
          <w:tcPr>
            <w:tcW w:w="3776" w:type="dxa"/>
            <w:tcBorders>
              <w:left w:val="single" w:sz="6" w:space="0" w:color="auto"/>
              <w:right w:val="single" w:sz="6" w:space="0" w:color="auto"/>
            </w:tcBorders>
          </w:tcPr>
          <w:p w14:paraId="2F6BE15B" w14:textId="77777777" w:rsidR="00BF46E1" w:rsidRPr="0041528A" w:rsidRDefault="00BF46E1" w:rsidP="00195D76">
            <w:pPr>
              <w:pStyle w:val="TAL"/>
            </w:pPr>
          </w:p>
        </w:tc>
      </w:tr>
      <w:tr w:rsidR="00BF46E1" w:rsidRPr="0041528A" w14:paraId="1AE1B7EE" w14:textId="77777777" w:rsidTr="00195D76">
        <w:trPr>
          <w:cantSplit/>
          <w:jc w:val="center"/>
        </w:trPr>
        <w:tc>
          <w:tcPr>
            <w:tcW w:w="737" w:type="dxa"/>
            <w:tcBorders>
              <w:left w:val="single" w:sz="6" w:space="0" w:color="auto"/>
              <w:right w:val="single" w:sz="6" w:space="0" w:color="auto"/>
            </w:tcBorders>
          </w:tcPr>
          <w:p w14:paraId="1DD3EE99"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66751D5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5F3E142"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68157977" w14:textId="77777777" w:rsidR="00BF46E1" w:rsidRPr="0041528A" w:rsidRDefault="00BF46E1" w:rsidP="00195D76">
            <w:pPr>
              <w:pStyle w:val="TAL"/>
            </w:pPr>
          </w:p>
        </w:tc>
      </w:tr>
      <w:tr w:rsidR="00BF46E1" w:rsidRPr="0041528A" w14:paraId="7CD833BE" w14:textId="77777777" w:rsidTr="00195D76">
        <w:trPr>
          <w:cantSplit/>
          <w:jc w:val="center"/>
        </w:trPr>
        <w:tc>
          <w:tcPr>
            <w:tcW w:w="737" w:type="dxa"/>
            <w:tcBorders>
              <w:left w:val="single" w:sz="6" w:space="0" w:color="auto"/>
              <w:right w:val="single" w:sz="6" w:space="0" w:color="auto"/>
            </w:tcBorders>
          </w:tcPr>
          <w:p w14:paraId="6059D5F0"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7171460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19885B0" w14:textId="77777777" w:rsidR="00BF46E1" w:rsidRPr="0041528A" w:rsidRDefault="00BF46E1" w:rsidP="00195D76">
            <w:pPr>
              <w:pStyle w:val="TAL"/>
            </w:pPr>
            <w:r w:rsidRPr="0041528A">
              <w:t>PROACTIVE COMMAND: LAUNCH BROWSER 6.1.1</w:t>
            </w:r>
          </w:p>
        </w:tc>
        <w:tc>
          <w:tcPr>
            <w:tcW w:w="3776" w:type="dxa"/>
            <w:tcBorders>
              <w:left w:val="single" w:sz="6" w:space="0" w:color="auto"/>
              <w:right w:val="single" w:sz="6" w:space="0" w:color="auto"/>
            </w:tcBorders>
          </w:tcPr>
          <w:p w14:paraId="734D7040" w14:textId="77777777" w:rsidR="00BF46E1" w:rsidRPr="0041528A" w:rsidRDefault="00BF46E1" w:rsidP="00195D76">
            <w:pPr>
              <w:pStyle w:val="TAL"/>
            </w:pPr>
            <w:r w:rsidRPr="0041528A">
              <w:t>[connect to the defined URL, "use the existing browser", alpha id. In UCS2]</w:t>
            </w:r>
          </w:p>
        </w:tc>
      </w:tr>
      <w:tr w:rsidR="00BF46E1" w:rsidRPr="0041528A" w14:paraId="3A93B152" w14:textId="77777777" w:rsidTr="00195D76">
        <w:trPr>
          <w:cantSplit/>
          <w:jc w:val="center"/>
        </w:trPr>
        <w:tc>
          <w:tcPr>
            <w:tcW w:w="737" w:type="dxa"/>
            <w:tcBorders>
              <w:left w:val="single" w:sz="6" w:space="0" w:color="auto"/>
              <w:right w:val="single" w:sz="6" w:space="0" w:color="auto"/>
            </w:tcBorders>
          </w:tcPr>
          <w:p w14:paraId="0D4600D4"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519A81C8"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2F71BB69" w14:textId="77777777" w:rsidR="00BF46E1" w:rsidRPr="0041528A" w:rsidRDefault="00BF46E1" w:rsidP="00195D76">
            <w:pPr>
              <w:pStyle w:val="TAL"/>
            </w:pPr>
            <w:r w:rsidRPr="0041528A">
              <w:t>ME displays the alpha identifier</w:t>
            </w:r>
          </w:p>
          <w:p w14:paraId="392F783F" w14:textId="77777777" w:rsidR="00BF46E1" w:rsidRPr="0041528A" w:rsidRDefault="00BF46E1" w:rsidP="00195D76">
            <w:pPr>
              <w:pStyle w:val="TAL"/>
            </w:pPr>
            <w:r w:rsidRPr="0041528A">
              <w:t>"</w:t>
            </w:r>
            <w:r w:rsidRPr="0041528A">
              <w:rPr>
                <w:rFonts w:ascii="MS Gothic" w:eastAsia="MS Gothic" w:hAnsi="MS Gothic" w:cs="MS Gothic"/>
              </w:rPr>
              <w:t>你好</w:t>
            </w:r>
            <w:r w:rsidRPr="0041528A">
              <w:t>"</w:t>
            </w:r>
          </w:p>
        </w:tc>
        <w:tc>
          <w:tcPr>
            <w:tcW w:w="3776" w:type="dxa"/>
            <w:tcBorders>
              <w:left w:val="single" w:sz="6" w:space="0" w:color="auto"/>
              <w:right w:val="single" w:sz="6" w:space="0" w:color="auto"/>
            </w:tcBorders>
          </w:tcPr>
          <w:p w14:paraId="6D24DF34" w14:textId="77777777" w:rsidR="00BF46E1" w:rsidRPr="0041528A" w:rsidRDefault="00BF46E1" w:rsidP="00195D76">
            <w:pPr>
              <w:pStyle w:val="TAL"/>
            </w:pPr>
            <w:r w:rsidRPr="0041528A">
              <w:t>["Hello" in Chinese]</w:t>
            </w:r>
          </w:p>
        </w:tc>
      </w:tr>
      <w:tr w:rsidR="00BF46E1" w:rsidRPr="0041528A" w14:paraId="3D17DC85" w14:textId="77777777" w:rsidTr="00195D76">
        <w:trPr>
          <w:cantSplit/>
          <w:jc w:val="center"/>
        </w:trPr>
        <w:tc>
          <w:tcPr>
            <w:tcW w:w="737" w:type="dxa"/>
            <w:tcBorders>
              <w:left w:val="single" w:sz="6" w:space="0" w:color="auto"/>
              <w:right w:val="single" w:sz="6" w:space="0" w:color="auto"/>
            </w:tcBorders>
          </w:tcPr>
          <w:p w14:paraId="4F067220"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45551F93"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6DA91E18" w14:textId="77777777" w:rsidR="00BF46E1" w:rsidRPr="0041528A" w:rsidRDefault="00BF46E1" w:rsidP="00195D76">
            <w:pPr>
              <w:pStyle w:val="TAL"/>
            </w:pPr>
            <w:r w:rsidRPr="0041528A">
              <w:t>The user confirms the launch browser.</w:t>
            </w:r>
          </w:p>
        </w:tc>
        <w:tc>
          <w:tcPr>
            <w:tcW w:w="3776" w:type="dxa"/>
            <w:tcBorders>
              <w:left w:val="single" w:sz="6" w:space="0" w:color="auto"/>
              <w:right w:val="single" w:sz="6" w:space="0" w:color="auto"/>
            </w:tcBorders>
          </w:tcPr>
          <w:p w14:paraId="0BF47ACE" w14:textId="77777777" w:rsidR="00BF46E1" w:rsidRPr="0041528A" w:rsidRDefault="00BF46E1" w:rsidP="00195D76">
            <w:pPr>
              <w:pStyle w:val="TAL"/>
            </w:pPr>
            <w:r w:rsidRPr="0041528A">
              <w:t>[user confirmation]</w:t>
            </w:r>
          </w:p>
        </w:tc>
      </w:tr>
      <w:tr w:rsidR="00BF46E1" w:rsidRPr="0041528A" w14:paraId="69CB43FE" w14:textId="77777777" w:rsidTr="00195D76">
        <w:trPr>
          <w:cantSplit/>
          <w:jc w:val="center"/>
        </w:trPr>
        <w:tc>
          <w:tcPr>
            <w:tcW w:w="737" w:type="dxa"/>
            <w:tcBorders>
              <w:left w:val="single" w:sz="6" w:space="0" w:color="auto"/>
              <w:right w:val="single" w:sz="6" w:space="0" w:color="auto"/>
            </w:tcBorders>
          </w:tcPr>
          <w:p w14:paraId="5773B02F"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0C3ADB1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8F29C13" w14:textId="77777777" w:rsidR="00BF46E1" w:rsidRPr="0041528A" w:rsidRDefault="00BF46E1" w:rsidP="00195D76">
            <w:pPr>
              <w:pStyle w:val="TAL"/>
            </w:pPr>
            <w:r w:rsidRPr="0041528A">
              <w:t>TERMINAL RESPONSE: LAUNCH BROWSER 6.1.1</w:t>
            </w:r>
          </w:p>
        </w:tc>
        <w:tc>
          <w:tcPr>
            <w:tcW w:w="3776" w:type="dxa"/>
            <w:tcBorders>
              <w:left w:val="single" w:sz="6" w:space="0" w:color="auto"/>
              <w:right w:val="single" w:sz="6" w:space="0" w:color="auto"/>
            </w:tcBorders>
          </w:tcPr>
          <w:p w14:paraId="1E5A65A3" w14:textId="77777777" w:rsidR="00BF46E1" w:rsidRPr="0041528A" w:rsidRDefault="00BF46E1" w:rsidP="00195D76">
            <w:pPr>
              <w:pStyle w:val="TAL"/>
            </w:pPr>
            <w:r w:rsidRPr="0041528A">
              <w:t>[Command performed successfully]</w:t>
            </w:r>
          </w:p>
          <w:p w14:paraId="0CF9E4CD" w14:textId="77777777" w:rsidR="00BF46E1" w:rsidRPr="0041528A" w:rsidRDefault="00BF46E1" w:rsidP="00195D76">
            <w:pPr>
              <w:pStyle w:val="TAL"/>
            </w:pPr>
            <w:r w:rsidRPr="0041528A">
              <w:t xml:space="preserve"> </w:t>
            </w:r>
          </w:p>
        </w:tc>
      </w:tr>
      <w:tr w:rsidR="00BF46E1" w:rsidRPr="0041528A" w14:paraId="0138B9FF" w14:textId="77777777" w:rsidTr="00195D76">
        <w:trPr>
          <w:cantSplit/>
          <w:jc w:val="center"/>
        </w:trPr>
        <w:tc>
          <w:tcPr>
            <w:tcW w:w="737" w:type="dxa"/>
            <w:tcBorders>
              <w:left w:val="single" w:sz="6" w:space="0" w:color="auto"/>
              <w:right w:val="single" w:sz="6" w:space="0" w:color="auto"/>
            </w:tcBorders>
          </w:tcPr>
          <w:p w14:paraId="35FC57F7"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2CC77FC4"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6" w:space="0" w:color="auto"/>
              <w:right w:val="single" w:sz="6" w:space="0" w:color="auto"/>
            </w:tcBorders>
          </w:tcPr>
          <w:p w14:paraId="7C7D3E4B" w14:textId="77777777" w:rsidR="00BF46E1" w:rsidRPr="0041528A" w:rsidRDefault="00BF46E1" w:rsidP="00195D76">
            <w:pPr>
              <w:pStyle w:val="TAL"/>
            </w:pPr>
            <w:r w:rsidRPr="0041528A">
              <w:t>The ME does not close the existing session and attempts to connect the URL specified in LAUNCH BROWSER command.</w:t>
            </w:r>
          </w:p>
        </w:tc>
        <w:tc>
          <w:tcPr>
            <w:tcW w:w="3776" w:type="dxa"/>
            <w:tcBorders>
              <w:left w:val="single" w:sz="6" w:space="0" w:color="auto"/>
              <w:right w:val="single" w:sz="6" w:space="0" w:color="auto"/>
            </w:tcBorders>
          </w:tcPr>
          <w:p w14:paraId="6BCBB702"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4633C246" w14:textId="77777777" w:rsidTr="00195D76">
        <w:trPr>
          <w:cantSplit/>
          <w:jc w:val="center"/>
        </w:trPr>
        <w:tc>
          <w:tcPr>
            <w:tcW w:w="737" w:type="dxa"/>
            <w:tcBorders>
              <w:left w:val="single" w:sz="6" w:space="0" w:color="auto"/>
              <w:right w:val="single" w:sz="6" w:space="0" w:color="auto"/>
            </w:tcBorders>
          </w:tcPr>
          <w:p w14:paraId="78441F42"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68702CF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27942F7"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710ACBA7" w14:textId="77777777" w:rsidR="00BF46E1" w:rsidRPr="0041528A" w:rsidRDefault="00BF46E1" w:rsidP="00195D76">
            <w:pPr>
              <w:pStyle w:val="TAL"/>
            </w:pPr>
          </w:p>
        </w:tc>
      </w:tr>
      <w:tr w:rsidR="00BF46E1" w:rsidRPr="0041528A" w14:paraId="70A3142F" w14:textId="77777777" w:rsidTr="00195D76">
        <w:trPr>
          <w:cantSplit/>
          <w:jc w:val="center"/>
        </w:trPr>
        <w:tc>
          <w:tcPr>
            <w:tcW w:w="737" w:type="dxa"/>
            <w:tcBorders>
              <w:left w:val="single" w:sz="6" w:space="0" w:color="auto"/>
              <w:bottom w:val="single" w:sz="6" w:space="0" w:color="auto"/>
              <w:right w:val="single" w:sz="6" w:space="0" w:color="auto"/>
            </w:tcBorders>
          </w:tcPr>
          <w:p w14:paraId="4AB0D3F7" w14:textId="77777777" w:rsidR="00BF46E1" w:rsidRPr="0041528A" w:rsidRDefault="00BF46E1" w:rsidP="00195D76">
            <w:pPr>
              <w:pStyle w:val="TAC"/>
            </w:pPr>
            <w:r w:rsidRPr="0041528A">
              <w:t>9</w:t>
            </w:r>
          </w:p>
        </w:tc>
        <w:tc>
          <w:tcPr>
            <w:tcW w:w="1282" w:type="dxa"/>
            <w:tcBorders>
              <w:left w:val="single" w:sz="6" w:space="0" w:color="auto"/>
              <w:bottom w:val="single" w:sz="6" w:space="0" w:color="auto"/>
              <w:right w:val="single" w:sz="6" w:space="0" w:color="auto"/>
            </w:tcBorders>
          </w:tcPr>
          <w:p w14:paraId="7CC09114"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6" w:space="0" w:color="auto"/>
              <w:right w:val="single" w:sz="6" w:space="0" w:color="auto"/>
            </w:tcBorders>
          </w:tcPr>
          <w:p w14:paraId="028AB11E" w14:textId="77777777" w:rsidR="00BF46E1" w:rsidRPr="0041528A" w:rsidRDefault="00BF46E1" w:rsidP="00195D76">
            <w:pPr>
              <w:pStyle w:val="TAL"/>
            </w:pPr>
            <w:r w:rsidRPr="0041528A">
              <w:t>The user verifies that the URL is connected; and the previous URL can be retrieved.</w:t>
            </w:r>
          </w:p>
        </w:tc>
        <w:tc>
          <w:tcPr>
            <w:tcW w:w="3776" w:type="dxa"/>
            <w:tcBorders>
              <w:left w:val="single" w:sz="6" w:space="0" w:color="auto"/>
              <w:bottom w:val="single" w:sz="6" w:space="0" w:color="auto"/>
              <w:right w:val="single" w:sz="6" w:space="0" w:color="auto"/>
            </w:tcBorders>
          </w:tcPr>
          <w:p w14:paraId="1DB98153" w14:textId="77777777" w:rsidR="00BF46E1" w:rsidRPr="0041528A" w:rsidRDefault="00BF46E1" w:rsidP="00195D76">
            <w:pPr>
              <w:pStyle w:val="TAL"/>
            </w:pPr>
          </w:p>
        </w:tc>
      </w:tr>
    </w:tbl>
    <w:p w14:paraId="3B4A4769" w14:textId="77777777" w:rsidR="00BF46E1" w:rsidRPr="0041528A" w:rsidRDefault="00BF46E1" w:rsidP="00BF46E1"/>
    <w:p w14:paraId="2BA25632" w14:textId="77777777" w:rsidR="00BF46E1" w:rsidRPr="0041528A" w:rsidRDefault="00BF46E1" w:rsidP="00BF46E1">
      <w:r w:rsidRPr="0041528A">
        <w:t>PROACTIVE COMMAND: LAUNCH BROWSER  6.1.1</w:t>
      </w:r>
    </w:p>
    <w:p w14:paraId="0DD187D8" w14:textId="77777777" w:rsidR="00BF46E1" w:rsidRPr="0041528A" w:rsidRDefault="00BF46E1" w:rsidP="00BF46E1">
      <w:r w:rsidRPr="0041528A">
        <w:t>Logically:</w:t>
      </w:r>
    </w:p>
    <w:p w14:paraId="3A552E7A" w14:textId="77777777" w:rsidR="00BF46E1" w:rsidRPr="0041528A" w:rsidRDefault="00BF46E1" w:rsidP="0041528A">
      <w:pPr>
        <w:pStyle w:val="EW"/>
      </w:pPr>
      <w:r w:rsidRPr="0041528A">
        <w:t>Command details</w:t>
      </w:r>
    </w:p>
    <w:p w14:paraId="70E4E352" w14:textId="77777777" w:rsidR="00BF46E1" w:rsidRPr="0041528A" w:rsidRDefault="00BF46E1" w:rsidP="0041528A">
      <w:pPr>
        <w:pStyle w:val="EW"/>
      </w:pPr>
      <w:r w:rsidRPr="0041528A">
        <w:tab/>
        <w:t>Command number:</w:t>
      </w:r>
      <w:r w:rsidRPr="0041528A">
        <w:tab/>
        <w:t>1</w:t>
      </w:r>
    </w:p>
    <w:p w14:paraId="17F1BB4D" w14:textId="77777777" w:rsidR="00BF46E1" w:rsidRPr="0041528A" w:rsidRDefault="00BF46E1" w:rsidP="0041528A">
      <w:pPr>
        <w:pStyle w:val="EW"/>
      </w:pPr>
      <w:r w:rsidRPr="0041528A">
        <w:tab/>
        <w:t>Command type:</w:t>
      </w:r>
      <w:r w:rsidRPr="0041528A">
        <w:tab/>
        <w:t>LAUNCH BROWSER</w:t>
      </w:r>
    </w:p>
    <w:p w14:paraId="2FAB2BDA" w14:textId="77777777" w:rsidR="00BF46E1" w:rsidRPr="0041528A" w:rsidRDefault="00BF46E1" w:rsidP="0041528A">
      <w:pPr>
        <w:pStyle w:val="EW"/>
      </w:pPr>
      <w:r w:rsidRPr="0041528A">
        <w:tab/>
        <w:t>Command qualifier:</w:t>
      </w:r>
      <w:r w:rsidRPr="0041528A">
        <w:tab/>
        <w:t>use the existing browser</w:t>
      </w:r>
    </w:p>
    <w:p w14:paraId="54BE0A7C" w14:textId="77777777" w:rsidR="00BF46E1" w:rsidRPr="0041528A" w:rsidRDefault="00BF46E1" w:rsidP="0041528A">
      <w:pPr>
        <w:pStyle w:val="EW"/>
      </w:pPr>
      <w:r w:rsidRPr="0041528A">
        <w:t>Device identities</w:t>
      </w:r>
    </w:p>
    <w:p w14:paraId="19A50B0B" w14:textId="77777777" w:rsidR="00BF46E1" w:rsidRPr="0041528A" w:rsidRDefault="00BF46E1" w:rsidP="0041528A">
      <w:pPr>
        <w:pStyle w:val="EW"/>
      </w:pPr>
      <w:r w:rsidRPr="0041528A">
        <w:tab/>
        <w:t>Source device:</w:t>
      </w:r>
      <w:r w:rsidRPr="0041528A">
        <w:tab/>
        <w:t>UICC</w:t>
      </w:r>
    </w:p>
    <w:p w14:paraId="6BA57039" w14:textId="77777777" w:rsidR="00BF46E1" w:rsidRPr="0041528A" w:rsidRDefault="00BF46E1" w:rsidP="0041528A">
      <w:pPr>
        <w:pStyle w:val="EW"/>
      </w:pPr>
      <w:r w:rsidRPr="0041528A">
        <w:tab/>
        <w:t>Destination device:</w:t>
      </w:r>
      <w:r w:rsidRPr="0041528A">
        <w:tab/>
        <w:t>ME</w:t>
      </w:r>
    </w:p>
    <w:p w14:paraId="44CF22A2" w14:textId="77777777" w:rsidR="00BF46E1" w:rsidRPr="0041528A" w:rsidRDefault="00BF46E1" w:rsidP="0041528A">
      <w:pPr>
        <w:pStyle w:val="EW"/>
      </w:pPr>
      <w:r w:rsidRPr="0041528A">
        <w:tab/>
        <w:t>URL</w:t>
      </w:r>
      <w:r w:rsidRPr="0041528A">
        <w:tab/>
      </w:r>
      <w:hyperlink r:id="rId44"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5970784B" w14:textId="77777777" w:rsidR="00BF46E1" w:rsidRPr="0041528A" w:rsidRDefault="00BF46E1" w:rsidP="0041528A">
      <w:pPr>
        <w:pStyle w:val="EW"/>
      </w:pPr>
      <w:r w:rsidRPr="0041528A">
        <w:t>Alpha Identifier</w:t>
      </w:r>
    </w:p>
    <w:p w14:paraId="4AC3AE1C" w14:textId="2B813579" w:rsidR="00BF46E1" w:rsidRPr="0041528A" w:rsidRDefault="00BF46E1" w:rsidP="0041528A">
      <w:pPr>
        <w:pStyle w:val="EW"/>
      </w:pPr>
      <w:r w:rsidRPr="0041528A">
        <w:tab/>
        <w:t>Data coding scheme:</w:t>
      </w:r>
      <w:r w:rsidRPr="0041528A">
        <w:tab/>
        <w:t>UCS2 (16 bits)</w:t>
      </w:r>
    </w:p>
    <w:p w14:paraId="4FFB5258" w14:textId="77777777" w:rsidR="00BF46E1" w:rsidRPr="0041528A" w:rsidRDefault="00BF46E1" w:rsidP="0041528A">
      <w:pPr>
        <w:pStyle w:val="EX"/>
      </w:pPr>
      <w:r w:rsidRPr="0041528A">
        <w:tab/>
        <w:t>Text:</w:t>
      </w:r>
      <w:r w:rsidRPr="0041528A">
        <w:tab/>
        <w:t>"</w:t>
      </w:r>
      <w:r w:rsidRPr="0041528A">
        <w:rPr>
          <w:rFonts w:ascii="MS Gothic" w:eastAsia="MS Gothic" w:hAnsi="MS Gothic" w:cs="MS Gothic"/>
        </w:rPr>
        <w:t>你好</w:t>
      </w:r>
      <w:r w:rsidRPr="0041528A">
        <w:t>"</w:t>
      </w:r>
    </w:p>
    <w:p w14:paraId="7792E291" w14:textId="77777777" w:rsidR="00BF46E1" w:rsidRPr="0041528A" w:rsidRDefault="00BF46E1" w:rsidP="00BF46E1">
      <w:r w:rsidRPr="0041528A">
        <w:t>Coding:</w:t>
      </w:r>
    </w:p>
    <w:p w14:paraId="590AC46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D3740C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D1D29F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2DEAE76"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3D7A947"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2385DC6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1659D4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24EC32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2A137EF"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2DEBAF5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5B20BB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A797D3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1C6B21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EAA7B1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D40E252" w14:textId="77777777" w:rsidR="00BF46E1" w:rsidRPr="0041528A" w:rsidRDefault="00BF46E1" w:rsidP="00195D76">
            <w:pPr>
              <w:pStyle w:val="TAC"/>
            </w:pPr>
            <w:r w:rsidRPr="0041528A">
              <w:t>31</w:t>
            </w:r>
          </w:p>
        </w:tc>
      </w:tr>
      <w:tr w:rsidR="00BF46E1" w:rsidRPr="0041528A" w14:paraId="21611607" w14:textId="77777777" w:rsidTr="00195D76">
        <w:trPr>
          <w:jc w:val="center"/>
        </w:trPr>
        <w:tc>
          <w:tcPr>
            <w:tcW w:w="1134" w:type="dxa"/>
            <w:tcBorders>
              <w:right w:val="single" w:sz="4" w:space="0" w:color="auto"/>
            </w:tcBorders>
          </w:tcPr>
          <w:p w14:paraId="3BBCD5B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6602CB1"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429F6043"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773CBBA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FF7392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A576374"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058F4976"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6501F221"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16B2DA05"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6662B939"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4689D84"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C6FBAAD"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5596414" w14:textId="77777777" w:rsidR="00BF46E1" w:rsidRPr="0041528A" w:rsidRDefault="00BF46E1" w:rsidP="00195D76">
            <w:pPr>
              <w:pStyle w:val="TAC"/>
            </w:pPr>
            <w:r w:rsidRPr="0041528A">
              <w:t>2E</w:t>
            </w:r>
          </w:p>
        </w:tc>
      </w:tr>
      <w:tr w:rsidR="00BF46E1" w:rsidRPr="0041528A" w14:paraId="2BFF76BB" w14:textId="77777777" w:rsidTr="00195D76">
        <w:trPr>
          <w:jc w:val="center"/>
        </w:trPr>
        <w:tc>
          <w:tcPr>
            <w:tcW w:w="1134" w:type="dxa"/>
            <w:tcBorders>
              <w:right w:val="single" w:sz="4" w:space="0" w:color="auto"/>
            </w:tcBorders>
          </w:tcPr>
          <w:p w14:paraId="2496DE5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ADB7FC0"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61C0B6AC"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392CE117"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09C40BD2"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4106304F"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2578294F"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0DD570AD"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5050606F"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36905605"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A40D388"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040000D2" w14:textId="77777777" w:rsidR="00BF46E1" w:rsidRPr="0041528A" w:rsidRDefault="00BF46E1" w:rsidP="00195D76">
            <w:pPr>
              <w:pStyle w:val="TAC"/>
            </w:pPr>
            <w:smartTag w:uri="urn:schemas-microsoft-com:office:smarttags" w:element="metricconverter">
              <w:smartTagPr>
                <w:attr w:name="ProductID" w:val="4F"/>
              </w:smartTagPr>
              <w:r w:rsidRPr="0041528A">
                <w:t>4F</w:t>
              </w:r>
            </w:smartTag>
          </w:p>
        </w:tc>
        <w:tc>
          <w:tcPr>
            <w:tcW w:w="567" w:type="dxa"/>
            <w:tcBorders>
              <w:top w:val="single" w:sz="4" w:space="0" w:color="auto"/>
              <w:left w:val="single" w:sz="4" w:space="0" w:color="auto"/>
              <w:bottom w:val="single" w:sz="4" w:space="0" w:color="auto"/>
              <w:right w:val="single" w:sz="4" w:space="0" w:color="auto"/>
            </w:tcBorders>
          </w:tcPr>
          <w:p w14:paraId="0F2C27CC" w14:textId="77777777" w:rsidR="00BF46E1" w:rsidRPr="0041528A" w:rsidRDefault="00BF46E1" w:rsidP="00195D76">
            <w:pPr>
              <w:pStyle w:val="TAC"/>
            </w:pPr>
            <w:r w:rsidRPr="0041528A">
              <w:t>60</w:t>
            </w:r>
          </w:p>
        </w:tc>
      </w:tr>
      <w:tr w:rsidR="00BF46E1" w:rsidRPr="0041528A" w14:paraId="5D077EDD" w14:textId="77777777" w:rsidTr="00195D76">
        <w:trPr>
          <w:jc w:val="center"/>
        </w:trPr>
        <w:tc>
          <w:tcPr>
            <w:tcW w:w="1134" w:type="dxa"/>
            <w:tcBorders>
              <w:right w:val="single" w:sz="4" w:space="0" w:color="auto"/>
            </w:tcBorders>
          </w:tcPr>
          <w:p w14:paraId="027AB19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7FA9BAF"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24334F29" w14:textId="77777777" w:rsidR="00BF46E1" w:rsidRPr="0041528A" w:rsidRDefault="00BF46E1" w:rsidP="00195D76">
            <w:pPr>
              <w:pStyle w:val="TAC"/>
            </w:pPr>
            <w:r w:rsidRPr="0041528A">
              <w:t>7D</w:t>
            </w:r>
          </w:p>
        </w:tc>
        <w:tc>
          <w:tcPr>
            <w:tcW w:w="567" w:type="dxa"/>
            <w:tcBorders>
              <w:top w:val="single" w:sz="4" w:space="0" w:color="auto"/>
              <w:left w:val="single" w:sz="4" w:space="0" w:color="auto"/>
            </w:tcBorders>
          </w:tcPr>
          <w:p w14:paraId="5F70A66B" w14:textId="77777777" w:rsidR="00BF46E1" w:rsidRPr="0041528A" w:rsidRDefault="00BF46E1" w:rsidP="00195D76">
            <w:pPr>
              <w:pStyle w:val="TAC"/>
            </w:pPr>
          </w:p>
        </w:tc>
        <w:tc>
          <w:tcPr>
            <w:tcW w:w="567" w:type="dxa"/>
            <w:tcBorders>
              <w:top w:val="single" w:sz="4" w:space="0" w:color="auto"/>
            </w:tcBorders>
          </w:tcPr>
          <w:p w14:paraId="7FAD3E7E" w14:textId="77777777" w:rsidR="00BF46E1" w:rsidRPr="0041528A" w:rsidRDefault="00BF46E1" w:rsidP="00195D76">
            <w:pPr>
              <w:pStyle w:val="TAC"/>
            </w:pPr>
          </w:p>
        </w:tc>
        <w:tc>
          <w:tcPr>
            <w:tcW w:w="567" w:type="dxa"/>
            <w:tcBorders>
              <w:top w:val="single" w:sz="4" w:space="0" w:color="auto"/>
            </w:tcBorders>
          </w:tcPr>
          <w:p w14:paraId="34436FFE" w14:textId="77777777" w:rsidR="00BF46E1" w:rsidRPr="0041528A" w:rsidRDefault="00BF46E1" w:rsidP="00195D76">
            <w:pPr>
              <w:pStyle w:val="TAC"/>
            </w:pPr>
          </w:p>
        </w:tc>
        <w:tc>
          <w:tcPr>
            <w:tcW w:w="567" w:type="dxa"/>
            <w:tcBorders>
              <w:top w:val="single" w:sz="4" w:space="0" w:color="auto"/>
            </w:tcBorders>
          </w:tcPr>
          <w:p w14:paraId="1A2C45CF" w14:textId="77777777" w:rsidR="00BF46E1" w:rsidRPr="0041528A" w:rsidRDefault="00BF46E1" w:rsidP="00195D76">
            <w:pPr>
              <w:pStyle w:val="TAC"/>
            </w:pPr>
          </w:p>
        </w:tc>
        <w:tc>
          <w:tcPr>
            <w:tcW w:w="567" w:type="dxa"/>
            <w:tcBorders>
              <w:top w:val="single" w:sz="4" w:space="0" w:color="auto"/>
            </w:tcBorders>
          </w:tcPr>
          <w:p w14:paraId="2F7EC435" w14:textId="77777777" w:rsidR="00BF46E1" w:rsidRPr="0041528A" w:rsidRDefault="00BF46E1" w:rsidP="00195D76">
            <w:pPr>
              <w:pStyle w:val="TAC"/>
            </w:pPr>
          </w:p>
        </w:tc>
        <w:tc>
          <w:tcPr>
            <w:tcW w:w="567" w:type="dxa"/>
            <w:tcBorders>
              <w:top w:val="single" w:sz="4" w:space="0" w:color="auto"/>
            </w:tcBorders>
          </w:tcPr>
          <w:p w14:paraId="2D39ECF6" w14:textId="77777777" w:rsidR="00BF46E1" w:rsidRPr="0041528A" w:rsidRDefault="00BF46E1" w:rsidP="00195D76">
            <w:pPr>
              <w:pStyle w:val="TAC"/>
            </w:pPr>
          </w:p>
        </w:tc>
        <w:tc>
          <w:tcPr>
            <w:tcW w:w="567" w:type="dxa"/>
            <w:tcBorders>
              <w:top w:val="single" w:sz="4" w:space="0" w:color="auto"/>
            </w:tcBorders>
          </w:tcPr>
          <w:p w14:paraId="22446CB1" w14:textId="77777777" w:rsidR="00BF46E1" w:rsidRPr="0041528A" w:rsidRDefault="00BF46E1" w:rsidP="00195D76">
            <w:pPr>
              <w:pStyle w:val="TAC"/>
            </w:pPr>
          </w:p>
        </w:tc>
        <w:tc>
          <w:tcPr>
            <w:tcW w:w="567" w:type="dxa"/>
            <w:tcBorders>
              <w:top w:val="single" w:sz="4" w:space="0" w:color="auto"/>
            </w:tcBorders>
          </w:tcPr>
          <w:p w14:paraId="360A752E" w14:textId="77777777" w:rsidR="00BF46E1" w:rsidRPr="0041528A" w:rsidRDefault="00BF46E1" w:rsidP="00195D76">
            <w:pPr>
              <w:pStyle w:val="TAC"/>
            </w:pPr>
          </w:p>
        </w:tc>
        <w:tc>
          <w:tcPr>
            <w:tcW w:w="567" w:type="dxa"/>
            <w:tcBorders>
              <w:top w:val="single" w:sz="4" w:space="0" w:color="auto"/>
            </w:tcBorders>
          </w:tcPr>
          <w:p w14:paraId="4A3E2600" w14:textId="77777777" w:rsidR="00BF46E1" w:rsidRPr="0041528A" w:rsidRDefault="00BF46E1" w:rsidP="00195D76">
            <w:pPr>
              <w:pStyle w:val="TAC"/>
            </w:pPr>
          </w:p>
        </w:tc>
        <w:tc>
          <w:tcPr>
            <w:tcW w:w="567" w:type="dxa"/>
            <w:tcBorders>
              <w:top w:val="single" w:sz="4" w:space="0" w:color="auto"/>
            </w:tcBorders>
          </w:tcPr>
          <w:p w14:paraId="4D44A1FE" w14:textId="77777777" w:rsidR="00BF46E1" w:rsidRPr="0041528A" w:rsidRDefault="00BF46E1" w:rsidP="00195D76">
            <w:pPr>
              <w:pStyle w:val="TAC"/>
            </w:pPr>
          </w:p>
        </w:tc>
      </w:tr>
    </w:tbl>
    <w:p w14:paraId="039ACC37" w14:textId="77777777" w:rsidR="00BF46E1" w:rsidRPr="0041528A" w:rsidRDefault="00BF46E1" w:rsidP="00BF46E1"/>
    <w:p w14:paraId="64990AFB" w14:textId="77777777" w:rsidR="00BF46E1" w:rsidRPr="0041528A" w:rsidRDefault="00BF46E1" w:rsidP="00BF46E1">
      <w:r w:rsidRPr="0041528A">
        <w:t>TERMINAL RESPONSE: LAUNCH BROWSER 6.1.1</w:t>
      </w:r>
    </w:p>
    <w:p w14:paraId="5E473771" w14:textId="77777777" w:rsidR="00BF46E1" w:rsidRPr="0041528A" w:rsidRDefault="00BF46E1" w:rsidP="00BF46E1">
      <w:r w:rsidRPr="0041528A">
        <w:t>Logically:</w:t>
      </w:r>
    </w:p>
    <w:p w14:paraId="6D26D858" w14:textId="77777777" w:rsidR="00BF46E1" w:rsidRPr="0041528A" w:rsidRDefault="00BF46E1" w:rsidP="0041528A">
      <w:pPr>
        <w:pStyle w:val="EW"/>
      </w:pPr>
      <w:r w:rsidRPr="0041528A">
        <w:t>Command details</w:t>
      </w:r>
    </w:p>
    <w:p w14:paraId="06469033" w14:textId="77777777" w:rsidR="00BF46E1" w:rsidRPr="0041528A" w:rsidRDefault="00BF46E1" w:rsidP="0041528A">
      <w:pPr>
        <w:pStyle w:val="EW"/>
      </w:pPr>
      <w:r w:rsidRPr="0041528A">
        <w:tab/>
        <w:t>Command number:</w:t>
      </w:r>
      <w:r w:rsidRPr="0041528A">
        <w:tab/>
        <w:t>1</w:t>
      </w:r>
    </w:p>
    <w:p w14:paraId="5C169B1D" w14:textId="77777777" w:rsidR="00BF46E1" w:rsidRPr="0041528A" w:rsidRDefault="00BF46E1" w:rsidP="0041528A">
      <w:pPr>
        <w:pStyle w:val="EW"/>
      </w:pPr>
      <w:r w:rsidRPr="0041528A">
        <w:tab/>
        <w:t>Command type:</w:t>
      </w:r>
      <w:r w:rsidRPr="0041528A">
        <w:tab/>
        <w:t>LAUNCH BROWSER</w:t>
      </w:r>
    </w:p>
    <w:p w14:paraId="6A499647" w14:textId="77777777" w:rsidR="00BF46E1" w:rsidRPr="0041528A" w:rsidRDefault="00BF46E1" w:rsidP="0041528A">
      <w:pPr>
        <w:pStyle w:val="EW"/>
      </w:pPr>
      <w:r w:rsidRPr="0041528A">
        <w:tab/>
        <w:t>Command qualifier:</w:t>
      </w:r>
      <w:r w:rsidRPr="0041528A">
        <w:tab/>
        <w:t>use the existing browser</w:t>
      </w:r>
    </w:p>
    <w:p w14:paraId="24170D78" w14:textId="77777777" w:rsidR="00BF46E1" w:rsidRPr="0041528A" w:rsidRDefault="00BF46E1" w:rsidP="0041528A">
      <w:pPr>
        <w:pStyle w:val="EW"/>
      </w:pPr>
      <w:r w:rsidRPr="0041528A">
        <w:lastRenderedPageBreak/>
        <w:t>Device identities</w:t>
      </w:r>
    </w:p>
    <w:p w14:paraId="236C68BF" w14:textId="77777777" w:rsidR="00BF46E1" w:rsidRPr="0041528A" w:rsidRDefault="00BF46E1" w:rsidP="0041528A">
      <w:pPr>
        <w:pStyle w:val="EW"/>
      </w:pPr>
      <w:r w:rsidRPr="0041528A">
        <w:tab/>
        <w:t>Source device:</w:t>
      </w:r>
      <w:r w:rsidRPr="0041528A">
        <w:tab/>
        <w:t>ME</w:t>
      </w:r>
    </w:p>
    <w:p w14:paraId="10FB2B0D" w14:textId="77777777" w:rsidR="00BF46E1" w:rsidRPr="0041528A" w:rsidRDefault="00BF46E1" w:rsidP="0041528A">
      <w:pPr>
        <w:pStyle w:val="EW"/>
      </w:pPr>
      <w:r w:rsidRPr="0041528A">
        <w:tab/>
        <w:t>Destination device:</w:t>
      </w:r>
      <w:r w:rsidRPr="0041528A">
        <w:tab/>
        <w:t>UICC</w:t>
      </w:r>
    </w:p>
    <w:p w14:paraId="0EAF4607" w14:textId="77777777" w:rsidR="00BF46E1" w:rsidRPr="0041528A" w:rsidRDefault="00BF46E1" w:rsidP="0041528A">
      <w:pPr>
        <w:pStyle w:val="EW"/>
      </w:pPr>
      <w:r w:rsidRPr="0041528A">
        <w:t>Result</w:t>
      </w:r>
    </w:p>
    <w:p w14:paraId="751E25C6" w14:textId="77777777" w:rsidR="00BF46E1" w:rsidRPr="0041528A" w:rsidRDefault="00BF46E1" w:rsidP="0041528A">
      <w:pPr>
        <w:pStyle w:val="EX"/>
      </w:pPr>
      <w:r w:rsidRPr="0041528A">
        <w:tab/>
        <w:t>General Result:</w:t>
      </w:r>
      <w:r w:rsidRPr="0041528A">
        <w:tab/>
        <w:t>Command performed successfully</w:t>
      </w:r>
    </w:p>
    <w:p w14:paraId="209C15B7" w14:textId="77777777" w:rsidR="00BF46E1" w:rsidRPr="0041528A" w:rsidRDefault="00BF46E1" w:rsidP="00BF46E1">
      <w:r w:rsidRPr="0041528A">
        <w:t>Coding:</w:t>
      </w:r>
    </w:p>
    <w:p w14:paraId="1EF9DFD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686E07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30C936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47F593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48D7C0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2DAE59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2A79B2A"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32F8800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253C03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200EE1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8BBD85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96700C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F95D29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1BC03A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4E5FF7A" w14:textId="77777777" w:rsidR="00BF46E1" w:rsidRPr="0041528A" w:rsidRDefault="00BF46E1" w:rsidP="00195D76">
            <w:pPr>
              <w:pStyle w:val="TAC"/>
            </w:pPr>
            <w:r w:rsidRPr="0041528A">
              <w:t>00</w:t>
            </w:r>
          </w:p>
        </w:tc>
      </w:tr>
    </w:tbl>
    <w:p w14:paraId="4F5CD87E" w14:textId="77777777" w:rsidR="00BF46E1" w:rsidRPr="0041528A" w:rsidRDefault="00BF46E1" w:rsidP="00BF46E1"/>
    <w:p w14:paraId="37EA2F44" w14:textId="77777777" w:rsidR="00BF46E1" w:rsidRPr="0041528A" w:rsidRDefault="00BF46E1" w:rsidP="00BF46E1">
      <w:pPr>
        <w:pStyle w:val="H6"/>
      </w:pPr>
      <w:r w:rsidRPr="0041528A">
        <w:t>27.22.4.26.6.5</w:t>
      </w:r>
      <w:r w:rsidRPr="0041528A">
        <w:tab/>
        <w:t>Test requirement</w:t>
      </w:r>
    </w:p>
    <w:p w14:paraId="2E242736" w14:textId="77777777" w:rsidR="00BF46E1" w:rsidRPr="0041528A" w:rsidRDefault="00BF46E1" w:rsidP="00BF46E1">
      <w:r w:rsidRPr="0041528A">
        <w:t>The ME shall operate in the manner defined in expected sequence 6.1.</w:t>
      </w:r>
    </w:p>
    <w:p w14:paraId="3C00FE7C" w14:textId="77777777" w:rsidR="00BF46E1" w:rsidRPr="0041528A" w:rsidRDefault="00BF46E1" w:rsidP="00BF46E1">
      <w:pPr>
        <w:pStyle w:val="Heading5"/>
      </w:pPr>
      <w:bookmarkStart w:id="27" w:name="_Toc146313059"/>
      <w:r w:rsidRPr="0041528A">
        <w:t>27.22.4.26.7</w:t>
      </w:r>
      <w:r w:rsidRPr="0041528A">
        <w:tab/>
        <w:t>LAUNCH BROWSER (UCS2 Display in Katakana)</w:t>
      </w:r>
      <w:bookmarkEnd w:id="27"/>
    </w:p>
    <w:p w14:paraId="0D2FB9E9" w14:textId="77777777" w:rsidR="00BF46E1" w:rsidRPr="0041528A" w:rsidRDefault="00BF46E1" w:rsidP="00BF46E1">
      <w:pPr>
        <w:pStyle w:val="H6"/>
      </w:pPr>
      <w:r w:rsidRPr="0041528A">
        <w:t>27.22.4.26.7.1</w:t>
      </w:r>
      <w:r w:rsidRPr="0041528A">
        <w:tab/>
        <w:t>Definition and applicability</w:t>
      </w:r>
    </w:p>
    <w:p w14:paraId="7AFBD178" w14:textId="77777777" w:rsidR="00BF46E1" w:rsidRPr="0041528A" w:rsidRDefault="00BF46E1" w:rsidP="00BF46E1">
      <w:r w:rsidRPr="0041528A">
        <w:t>See clause 3.2.2.</w:t>
      </w:r>
    </w:p>
    <w:p w14:paraId="299FE0C8" w14:textId="77777777" w:rsidR="00BF46E1" w:rsidRPr="0041528A" w:rsidRDefault="00BF46E1" w:rsidP="00BF46E1">
      <w:pPr>
        <w:pStyle w:val="H6"/>
      </w:pPr>
      <w:r w:rsidRPr="0041528A">
        <w:t>27.22.4.26.7.2</w:t>
      </w:r>
      <w:r w:rsidRPr="0041528A">
        <w:tab/>
        <w:t>Conformance requirements</w:t>
      </w:r>
    </w:p>
    <w:p w14:paraId="757F199E" w14:textId="77777777" w:rsidR="00BF46E1" w:rsidRPr="0041528A" w:rsidRDefault="00BF46E1" w:rsidP="00BF46E1">
      <w:r w:rsidRPr="0041528A">
        <w:t>The ME shall support the LAUNCH BROWSER Proactive UICC Command as defined in:</w:t>
      </w:r>
    </w:p>
    <w:p w14:paraId="2806AEBF" w14:textId="77777777" w:rsidR="00BF46E1" w:rsidRPr="0041528A" w:rsidRDefault="00BF46E1" w:rsidP="00BF46E1">
      <w:pPr>
        <w:pStyle w:val="B1"/>
      </w:pPr>
      <w:r w:rsidRPr="0041528A">
        <w:t>-</w:t>
      </w:r>
      <w:r w:rsidRPr="0041528A">
        <w:tab/>
        <w:t>TS 31.111 [15] clause 5.2, clauses 6.4.26 and 6.6.26, clause 8.6, clause 8.7, clause 8.48, clause 9.2, clause 8.2, clause 8.47, optional clause 8.49, optional clause 8.50, clause 8.15 and clause 8.31.</w:t>
      </w:r>
    </w:p>
    <w:p w14:paraId="236AA20A" w14:textId="77777777" w:rsidR="00BF46E1" w:rsidRPr="0041528A" w:rsidRDefault="00BF46E1" w:rsidP="00BF46E1">
      <w:pPr>
        <w:keepNext/>
        <w:keepLines/>
      </w:pPr>
      <w:r w:rsidRPr="0041528A">
        <w:t>Additionally the ME shall support the UCS2 facility for the coding of the Katakana characters, as defined in:</w:t>
      </w:r>
    </w:p>
    <w:p w14:paraId="4CD72C81" w14:textId="77777777" w:rsidR="00BF46E1" w:rsidRPr="0041528A" w:rsidRDefault="00BF46E1" w:rsidP="00BF46E1">
      <w:pPr>
        <w:pStyle w:val="B1"/>
      </w:pPr>
      <w:r w:rsidRPr="0041528A">
        <w:t>-</w:t>
      </w:r>
      <w:r w:rsidRPr="0041528A">
        <w:tab/>
        <w:t>ISO/IEC 10646 [17].</w:t>
      </w:r>
    </w:p>
    <w:p w14:paraId="75D326A7" w14:textId="77777777" w:rsidR="00BF46E1" w:rsidRPr="0041528A" w:rsidRDefault="00BF46E1" w:rsidP="00BF46E1">
      <w:pPr>
        <w:pStyle w:val="H6"/>
      </w:pPr>
      <w:r w:rsidRPr="0041528A">
        <w:t>27.22.4.26.7.3</w:t>
      </w:r>
      <w:r w:rsidRPr="0041528A">
        <w:tab/>
        <w:t>Test purpose</w:t>
      </w:r>
    </w:p>
    <w:p w14:paraId="407ED40C" w14:textId="77777777" w:rsidR="00BF46E1" w:rsidRPr="0041528A" w:rsidRDefault="00BF46E1" w:rsidP="00BF46E1">
      <w:r w:rsidRPr="0041528A">
        <w:t>To verify that the ME performs a proper user confirmation with an USC2 alpha identifier, launches the Wap session required in LAUNCH BROWSER and returns a successful result in the TERMINAL RESPONSE command send to the UICC.</w:t>
      </w:r>
    </w:p>
    <w:p w14:paraId="5C99A21B" w14:textId="16ED1F21" w:rsidR="00BF46E1" w:rsidRPr="0041528A" w:rsidRDefault="00BF46E1" w:rsidP="00BF46E1">
      <w:pPr>
        <w:pStyle w:val="H6"/>
      </w:pPr>
      <w:r w:rsidRPr="0041528A">
        <w:t>27.22.4.26.7.4</w:t>
      </w:r>
      <w:r w:rsidRPr="0041528A">
        <w:tab/>
        <w:t>Method of test</w:t>
      </w:r>
    </w:p>
    <w:p w14:paraId="0CECC62B" w14:textId="77777777" w:rsidR="00BF46E1" w:rsidRPr="0041528A" w:rsidRDefault="00BF46E1" w:rsidP="00BF46E1">
      <w:pPr>
        <w:pStyle w:val="H6"/>
      </w:pPr>
      <w:r w:rsidRPr="0041528A">
        <w:t>27.22.4.26.7.4.1</w:t>
      </w:r>
      <w:r w:rsidRPr="0041528A">
        <w:tab/>
        <w:t>Initial conditions</w:t>
      </w:r>
    </w:p>
    <w:p w14:paraId="727B29B9" w14:textId="77777777" w:rsidR="00BF46E1" w:rsidRPr="0041528A" w:rsidRDefault="00BF46E1" w:rsidP="00BF46E1">
      <w:r w:rsidRPr="0041528A">
        <w:t>The ME is connected to the USIM Simulator and the USS.</w:t>
      </w:r>
    </w:p>
    <w:p w14:paraId="79FC90B2" w14:textId="77777777" w:rsidR="00BF46E1" w:rsidRPr="0041528A" w:rsidRDefault="00BF46E1" w:rsidP="00BF46E1">
      <w:r w:rsidRPr="0041528A">
        <w:t>The elementary files are coded as USIM Application Toolkit default.</w:t>
      </w:r>
    </w:p>
    <w:p w14:paraId="6947EB7B" w14:textId="77777777" w:rsidR="00BF46E1" w:rsidRPr="0041528A" w:rsidRDefault="00BF46E1" w:rsidP="00BF46E1">
      <w:r w:rsidRPr="0041528A">
        <w:t>Prior to this test the ME shall have been powered on and performed the PROFILE DOWNLOAD procedure.</w:t>
      </w:r>
    </w:p>
    <w:p w14:paraId="0721C067" w14:textId="77777777" w:rsidR="00BF46E1" w:rsidRPr="0041528A" w:rsidRDefault="00BF46E1" w:rsidP="00BF46E1">
      <w:r w:rsidRPr="0041528A">
        <w:t>A valid access to 2 different Wap gateways is required:</w:t>
      </w:r>
    </w:p>
    <w:p w14:paraId="34DEE66B" w14:textId="77777777" w:rsidR="00BF46E1" w:rsidRPr="0041528A" w:rsidRDefault="00BF46E1" w:rsidP="00BF46E1">
      <w:pPr>
        <w:pStyle w:val="B1"/>
      </w:pPr>
      <w:r w:rsidRPr="0041528A">
        <w:t>-</w:t>
      </w:r>
      <w:r w:rsidRPr="0041528A">
        <w:tab/>
        <w:t>the default Wap parameters (IP address, gateway/proxy identity, called number, URL …) of the tested mobile shall be properly filled to access one of the gateways ("default gateway").</w:t>
      </w:r>
    </w:p>
    <w:p w14:paraId="663A56C8" w14:textId="77777777" w:rsidR="00BF46E1" w:rsidRPr="0041528A" w:rsidRDefault="00BF46E1" w:rsidP="00BF46E1">
      <w:pPr>
        <w:pStyle w:val="B1"/>
      </w:pPr>
      <w:r w:rsidRPr="0041528A">
        <w:t>With that default gateway we shall be able to access to an URL different from the default one.</w:t>
      </w:r>
    </w:p>
    <w:p w14:paraId="67203489" w14:textId="77777777" w:rsidR="00BF46E1" w:rsidRPr="0041528A" w:rsidRDefault="00BF46E1" w:rsidP="00BF46E1">
      <w:pPr>
        <w:pStyle w:val="B1"/>
      </w:pPr>
      <w:r w:rsidRPr="0041528A">
        <w:t>-</w:t>
      </w:r>
      <w:r w:rsidRPr="0041528A">
        <w:tab/>
        <w:t>another gateway with an IP address different from the one defined in default Wap parameters.</w:t>
      </w:r>
    </w:p>
    <w:p w14:paraId="598C4B9A" w14:textId="21CFE2FF" w:rsidR="00BF46E1" w:rsidRPr="0041528A" w:rsidRDefault="00BF46E1" w:rsidP="00BF46E1">
      <w:r w:rsidRPr="0041528A">
        <w:t>The mobile is busy in a Wap session, the user navigates in pages different from the URL defined by default in Wap parameters.</w:t>
      </w:r>
    </w:p>
    <w:p w14:paraId="763D38FF" w14:textId="77777777" w:rsidR="00BF46E1" w:rsidRPr="0041528A" w:rsidRDefault="00BF46E1" w:rsidP="00BF46E1">
      <w:r w:rsidRPr="0041528A">
        <w:t xml:space="preserve">For URL requests resulting from the LAUNCH BROWSER command execution the USS shall be configured to respond with an HTTP status error code (4xx "Client Error" or 5xx "Server Error") to URL requests which do not match </w:t>
      </w:r>
      <w:r w:rsidRPr="0041528A">
        <w:lastRenderedPageBreak/>
        <w:t>the Default URL or the URL provided in the proactive command. At the same time the USS shall ignore these URL requests regarding the test case verdict generation.</w:t>
      </w:r>
    </w:p>
    <w:p w14:paraId="25C0779D" w14:textId="77777777" w:rsidR="00BF46E1" w:rsidRPr="0041528A" w:rsidRDefault="00BF46E1" w:rsidP="00BF46E1">
      <w:r w:rsidRPr="0041528A">
        <w:t>The browser's cache shall have been cleared before execution of the test sequence.</w:t>
      </w:r>
    </w:p>
    <w:p w14:paraId="63B987F1" w14:textId="77777777" w:rsidR="00BF46E1" w:rsidRPr="0041528A" w:rsidRDefault="00BF46E1" w:rsidP="00BF46E1">
      <w:r w:rsidRPr="0041528A">
        <w:t>The Bearer Parameters defined in 27.22.4.26.1.4.1 shall be used.</w:t>
      </w:r>
    </w:p>
    <w:p w14:paraId="5FA11472" w14:textId="77777777" w:rsidR="00BF46E1" w:rsidRPr="0041528A" w:rsidRDefault="00BF46E1" w:rsidP="00BF46E1">
      <w:pPr>
        <w:pStyle w:val="H6"/>
      </w:pPr>
      <w:r w:rsidRPr="0041528A">
        <w:t>27.22.4.26.7.4.2</w:t>
      </w:r>
      <w:r w:rsidRPr="0041528A">
        <w:tab/>
        <w:t>Procedure</w:t>
      </w:r>
    </w:p>
    <w:p w14:paraId="419A48D5" w14:textId="77777777" w:rsidR="00BF46E1" w:rsidRPr="0041528A" w:rsidRDefault="00BF46E1" w:rsidP="00BF46E1">
      <w:pPr>
        <w:pStyle w:val="TH"/>
      </w:pPr>
      <w:r w:rsidRPr="0041528A">
        <w:t>Expected Sequence 7.1 (LAUNCH BROWSER, use the existing browser, connect to the specified URL, UCS2 in Katakana)</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20FA693D" w14:textId="77777777" w:rsidTr="00195D76">
        <w:trPr>
          <w:cantSplit/>
          <w:jc w:val="center"/>
        </w:trPr>
        <w:tc>
          <w:tcPr>
            <w:tcW w:w="737" w:type="dxa"/>
            <w:tcBorders>
              <w:top w:val="single" w:sz="6" w:space="0" w:color="auto"/>
              <w:left w:val="single" w:sz="6" w:space="0" w:color="auto"/>
              <w:right w:val="single" w:sz="6" w:space="0" w:color="auto"/>
            </w:tcBorders>
          </w:tcPr>
          <w:p w14:paraId="56E8F10A"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4173E86C"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16A83E45"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4F699809" w14:textId="77777777" w:rsidR="00BF46E1" w:rsidRPr="0041528A" w:rsidRDefault="00BF46E1" w:rsidP="00195D76">
            <w:pPr>
              <w:pStyle w:val="TAH"/>
            </w:pPr>
            <w:r w:rsidRPr="0041528A">
              <w:t>Comments</w:t>
            </w:r>
          </w:p>
        </w:tc>
      </w:tr>
      <w:tr w:rsidR="00BF46E1" w:rsidRPr="0041528A" w14:paraId="22E52545" w14:textId="77777777" w:rsidTr="00195D76">
        <w:trPr>
          <w:cantSplit/>
          <w:jc w:val="center"/>
        </w:trPr>
        <w:tc>
          <w:tcPr>
            <w:tcW w:w="737" w:type="dxa"/>
            <w:tcBorders>
              <w:top w:val="single" w:sz="6" w:space="0" w:color="auto"/>
              <w:left w:val="single" w:sz="6" w:space="0" w:color="auto"/>
              <w:right w:val="single" w:sz="6" w:space="0" w:color="auto"/>
            </w:tcBorders>
          </w:tcPr>
          <w:p w14:paraId="41A40614" w14:textId="77777777" w:rsidR="00BF46E1" w:rsidRPr="0041528A" w:rsidRDefault="00BF46E1" w:rsidP="00195D76">
            <w:pPr>
              <w:pStyle w:val="TAC"/>
            </w:pPr>
            <w:r w:rsidRPr="0041528A">
              <w:t>0</w:t>
            </w:r>
          </w:p>
        </w:tc>
        <w:tc>
          <w:tcPr>
            <w:tcW w:w="1282" w:type="dxa"/>
            <w:tcBorders>
              <w:top w:val="single" w:sz="6" w:space="0" w:color="auto"/>
              <w:left w:val="single" w:sz="6" w:space="0" w:color="auto"/>
              <w:right w:val="single" w:sz="6" w:space="0" w:color="auto"/>
            </w:tcBorders>
          </w:tcPr>
          <w:p w14:paraId="4C89FA97" w14:textId="77777777" w:rsidR="00BF46E1" w:rsidRPr="0041528A" w:rsidRDefault="00BF46E1" w:rsidP="00195D76">
            <w:pPr>
              <w:pStyle w:val="TAC"/>
            </w:pPr>
            <w:r w:rsidRPr="0041528A">
              <w:t>ME</w:t>
            </w:r>
          </w:p>
        </w:tc>
        <w:tc>
          <w:tcPr>
            <w:tcW w:w="2892" w:type="dxa"/>
            <w:tcBorders>
              <w:top w:val="single" w:sz="6" w:space="0" w:color="auto"/>
              <w:left w:val="single" w:sz="6" w:space="0" w:color="auto"/>
              <w:right w:val="single" w:sz="6" w:space="0" w:color="auto"/>
            </w:tcBorders>
          </w:tcPr>
          <w:p w14:paraId="645F5E13" w14:textId="77777777" w:rsidR="00BF46E1" w:rsidRPr="0041528A" w:rsidRDefault="00BF46E1" w:rsidP="00195D76">
            <w:pPr>
              <w:pStyle w:val="TAL"/>
            </w:pPr>
            <w:r w:rsidRPr="0041528A">
              <w:t>The user is navigating in a Wap session (not the URL defined in the test sequence).</w:t>
            </w:r>
          </w:p>
        </w:tc>
        <w:tc>
          <w:tcPr>
            <w:tcW w:w="3776" w:type="dxa"/>
            <w:tcBorders>
              <w:top w:val="single" w:sz="6" w:space="0" w:color="auto"/>
              <w:left w:val="single" w:sz="6" w:space="0" w:color="auto"/>
              <w:right w:val="single" w:sz="6" w:space="0" w:color="auto"/>
            </w:tcBorders>
          </w:tcPr>
          <w:p w14:paraId="39A8FC55" w14:textId="77777777" w:rsidR="00BF46E1" w:rsidRPr="0041528A" w:rsidRDefault="00BF46E1" w:rsidP="00195D76">
            <w:pPr>
              <w:pStyle w:val="TAL"/>
            </w:pPr>
            <w:r w:rsidRPr="0041528A">
              <w:t>[Browser is in use, the current session is not secured]]</w:t>
            </w:r>
          </w:p>
        </w:tc>
      </w:tr>
      <w:tr w:rsidR="00BF46E1" w:rsidRPr="0041528A" w14:paraId="5FA11C2A" w14:textId="77777777" w:rsidTr="00195D76">
        <w:trPr>
          <w:cantSplit/>
          <w:jc w:val="center"/>
        </w:trPr>
        <w:tc>
          <w:tcPr>
            <w:tcW w:w="737" w:type="dxa"/>
            <w:tcBorders>
              <w:left w:val="single" w:sz="6" w:space="0" w:color="auto"/>
              <w:right w:val="single" w:sz="6" w:space="0" w:color="auto"/>
            </w:tcBorders>
          </w:tcPr>
          <w:p w14:paraId="4BD37A1E" w14:textId="77777777" w:rsidR="00BF46E1" w:rsidRPr="0041528A" w:rsidRDefault="00BF46E1" w:rsidP="00195D76">
            <w:pPr>
              <w:pStyle w:val="TAC"/>
            </w:pPr>
            <w:r w:rsidRPr="0041528A">
              <w:t>1</w:t>
            </w:r>
          </w:p>
        </w:tc>
        <w:tc>
          <w:tcPr>
            <w:tcW w:w="1282" w:type="dxa"/>
            <w:tcBorders>
              <w:left w:val="single" w:sz="6" w:space="0" w:color="auto"/>
              <w:right w:val="single" w:sz="6" w:space="0" w:color="auto"/>
            </w:tcBorders>
          </w:tcPr>
          <w:p w14:paraId="0B00B7A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5915017" w14:textId="77777777" w:rsidR="00BF46E1" w:rsidRPr="0041528A" w:rsidRDefault="00BF46E1" w:rsidP="00195D76">
            <w:pPr>
              <w:pStyle w:val="TAL"/>
            </w:pPr>
            <w:r w:rsidRPr="0041528A">
              <w:t>PROACTIVE COMMAND PENDING: LAUNCH BROWSER 7.1.1</w:t>
            </w:r>
          </w:p>
        </w:tc>
        <w:tc>
          <w:tcPr>
            <w:tcW w:w="3776" w:type="dxa"/>
            <w:tcBorders>
              <w:left w:val="single" w:sz="6" w:space="0" w:color="auto"/>
              <w:right w:val="single" w:sz="6" w:space="0" w:color="auto"/>
            </w:tcBorders>
          </w:tcPr>
          <w:p w14:paraId="22BA4977" w14:textId="77777777" w:rsidR="00BF46E1" w:rsidRPr="0041528A" w:rsidRDefault="00BF46E1" w:rsidP="00195D76">
            <w:pPr>
              <w:pStyle w:val="TAL"/>
            </w:pPr>
          </w:p>
        </w:tc>
      </w:tr>
      <w:tr w:rsidR="00BF46E1" w:rsidRPr="0041528A" w14:paraId="06A50285" w14:textId="77777777" w:rsidTr="00195D76">
        <w:trPr>
          <w:cantSplit/>
          <w:jc w:val="center"/>
        </w:trPr>
        <w:tc>
          <w:tcPr>
            <w:tcW w:w="737" w:type="dxa"/>
            <w:tcBorders>
              <w:left w:val="single" w:sz="6" w:space="0" w:color="auto"/>
              <w:right w:val="single" w:sz="6" w:space="0" w:color="auto"/>
            </w:tcBorders>
          </w:tcPr>
          <w:p w14:paraId="42C27177"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3887C5E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BBF5F45"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07B6B0B0" w14:textId="77777777" w:rsidR="00BF46E1" w:rsidRPr="0041528A" w:rsidRDefault="00BF46E1" w:rsidP="00195D76">
            <w:pPr>
              <w:pStyle w:val="TAL"/>
            </w:pPr>
          </w:p>
        </w:tc>
      </w:tr>
      <w:tr w:rsidR="00BF46E1" w:rsidRPr="0041528A" w14:paraId="09E2D344" w14:textId="77777777" w:rsidTr="00195D76">
        <w:trPr>
          <w:cantSplit/>
          <w:jc w:val="center"/>
        </w:trPr>
        <w:tc>
          <w:tcPr>
            <w:tcW w:w="737" w:type="dxa"/>
            <w:tcBorders>
              <w:left w:val="single" w:sz="6" w:space="0" w:color="auto"/>
              <w:right w:val="single" w:sz="6" w:space="0" w:color="auto"/>
            </w:tcBorders>
          </w:tcPr>
          <w:p w14:paraId="035E4CBC"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53B2866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2DB5A3E" w14:textId="77777777" w:rsidR="00BF46E1" w:rsidRPr="0041528A" w:rsidRDefault="00BF46E1" w:rsidP="00195D76">
            <w:pPr>
              <w:pStyle w:val="TAL"/>
            </w:pPr>
            <w:r w:rsidRPr="0041528A">
              <w:t>PROACTIVE COMMAND: LAUNCH BROWSER 7.1.1</w:t>
            </w:r>
          </w:p>
        </w:tc>
        <w:tc>
          <w:tcPr>
            <w:tcW w:w="3776" w:type="dxa"/>
            <w:tcBorders>
              <w:left w:val="single" w:sz="6" w:space="0" w:color="auto"/>
              <w:right w:val="single" w:sz="6" w:space="0" w:color="auto"/>
            </w:tcBorders>
          </w:tcPr>
          <w:p w14:paraId="3421A5CF" w14:textId="77777777" w:rsidR="00BF46E1" w:rsidRPr="0041528A" w:rsidRDefault="00BF46E1" w:rsidP="00195D76">
            <w:pPr>
              <w:pStyle w:val="TAL"/>
            </w:pPr>
            <w:r w:rsidRPr="0041528A">
              <w:t>[connect to the defined URL, "use the existing browser", alpha id. In UCS2]</w:t>
            </w:r>
          </w:p>
        </w:tc>
      </w:tr>
      <w:tr w:rsidR="00BF46E1" w:rsidRPr="0041528A" w14:paraId="54E1AFDE" w14:textId="77777777" w:rsidTr="00195D76">
        <w:trPr>
          <w:cantSplit/>
          <w:jc w:val="center"/>
        </w:trPr>
        <w:tc>
          <w:tcPr>
            <w:tcW w:w="737" w:type="dxa"/>
            <w:tcBorders>
              <w:left w:val="single" w:sz="6" w:space="0" w:color="auto"/>
              <w:right w:val="single" w:sz="6" w:space="0" w:color="auto"/>
            </w:tcBorders>
          </w:tcPr>
          <w:p w14:paraId="5DCF92BF"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7F3D8851"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76A390F2" w14:textId="77777777" w:rsidR="00BF46E1" w:rsidRPr="0041528A" w:rsidRDefault="00BF46E1" w:rsidP="00195D76">
            <w:pPr>
              <w:pStyle w:val="TAL"/>
            </w:pPr>
            <w:r w:rsidRPr="0041528A">
              <w:t>ME displays the alpha identifier</w:t>
            </w:r>
          </w:p>
          <w:p w14:paraId="7BFC8820" w14:textId="77777777" w:rsidR="00BF46E1" w:rsidRPr="0041528A" w:rsidRDefault="00BF46E1" w:rsidP="00195D76">
            <w:pPr>
              <w:pStyle w:val="TAL"/>
            </w:pPr>
            <w:r w:rsidRPr="0041528A">
              <w:t>"</w:t>
            </w:r>
            <w:r w:rsidRPr="0041528A">
              <w:rPr>
                <w:rFonts w:ascii="Yu Gothic" w:eastAsia="Yu Gothic" w:hAnsi="Yu Gothic" w:cs="Yu Gothic"/>
                <w:szCs w:val="18"/>
              </w:rPr>
              <w:t>ル</w:t>
            </w:r>
            <w:r w:rsidRPr="0041528A">
              <w:t>"</w:t>
            </w:r>
          </w:p>
        </w:tc>
        <w:tc>
          <w:tcPr>
            <w:tcW w:w="3776" w:type="dxa"/>
            <w:tcBorders>
              <w:left w:val="single" w:sz="6" w:space="0" w:color="auto"/>
              <w:right w:val="single" w:sz="6" w:space="0" w:color="auto"/>
            </w:tcBorders>
          </w:tcPr>
          <w:p w14:paraId="21FF2957" w14:textId="77777777" w:rsidR="00BF46E1" w:rsidRPr="0041528A" w:rsidRDefault="00BF46E1" w:rsidP="00195D76">
            <w:pPr>
              <w:pStyle w:val="TAL"/>
            </w:pPr>
            <w:r w:rsidRPr="0041528A">
              <w:t>[Character in Katakana]</w:t>
            </w:r>
          </w:p>
        </w:tc>
      </w:tr>
      <w:tr w:rsidR="00BF46E1" w:rsidRPr="0041528A" w14:paraId="1C52EF20" w14:textId="77777777" w:rsidTr="00195D76">
        <w:trPr>
          <w:cantSplit/>
          <w:jc w:val="center"/>
        </w:trPr>
        <w:tc>
          <w:tcPr>
            <w:tcW w:w="737" w:type="dxa"/>
            <w:tcBorders>
              <w:left w:val="single" w:sz="6" w:space="0" w:color="auto"/>
              <w:right w:val="single" w:sz="6" w:space="0" w:color="auto"/>
            </w:tcBorders>
          </w:tcPr>
          <w:p w14:paraId="7124B981"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28ED6C3F"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375E7365" w14:textId="77777777" w:rsidR="00BF46E1" w:rsidRPr="0041528A" w:rsidRDefault="00BF46E1" w:rsidP="00195D76">
            <w:pPr>
              <w:pStyle w:val="TAL"/>
            </w:pPr>
            <w:r w:rsidRPr="0041528A">
              <w:t>The user confirms the launch browser.</w:t>
            </w:r>
          </w:p>
        </w:tc>
        <w:tc>
          <w:tcPr>
            <w:tcW w:w="3776" w:type="dxa"/>
            <w:tcBorders>
              <w:left w:val="single" w:sz="6" w:space="0" w:color="auto"/>
              <w:right w:val="single" w:sz="6" w:space="0" w:color="auto"/>
            </w:tcBorders>
          </w:tcPr>
          <w:p w14:paraId="3D7DC09C" w14:textId="77777777" w:rsidR="00BF46E1" w:rsidRPr="0041528A" w:rsidRDefault="00BF46E1" w:rsidP="00195D76">
            <w:pPr>
              <w:pStyle w:val="TAL"/>
            </w:pPr>
            <w:r w:rsidRPr="0041528A">
              <w:t>[user confirmation]</w:t>
            </w:r>
          </w:p>
        </w:tc>
      </w:tr>
      <w:tr w:rsidR="00BF46E1" w:rsidRPr="0041528A" w14:paraId="5134D78F" w14:textId="77777777" w:rsidTr="00195D76">
        <w:trPr>
          <w:cantSplit/>
          <w:jc w:val="center"/>
        </w:trPr>
        <w:tc>
          <w:tcPr>
            <w:tcW w:w="737" w:type="dxa"/>
            <w:tcBorders>
              <w:left w:val="single" w:sz="6" w:space="0" w:color="auto"/>
              <w:right w:val="single" w:sz="6" w:space="0" w:color="auto"/>
            </w:tcBorders>
          </w:tcPr>
          <w:p w14:paraId="34AC58EC"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52DC155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02BD956" w14:textId="77777777" w:rsidR="00BF46E1" w:rsidRPr="0041528A" w:rsidRDefault="00BF46E1" w:rsidP="00195D76">
            <w:pPr>
              <w:pStyle w:val="TAL"/>
            </w:pPr>
            <w:r w:rsidRPr="0041528A">
              <w:t>TERMINAL RESPONSE: LAUNCH BROWSER 7.1.1</w:t>
            </w:r>
          </w:p>
        </w:tc>
        <w:tc>
          <w:tcPr>
            <w:tcW w:w="3776" w:type="dxa"/>
            <w:tcBorders>
              <w:left w:val="single" w:sz="6" w:space="0" w:color="auto"/>
              <w:right w:val="single" w:sz="6" w:space="0" w:color="auto"/>
            </w:tcBorders>
          </w:tcPr>
          <w:p w14:paraId="0D3DA890" w14:textId="77777777" w:rsidR="00BF46E1" w:rsidRPr="0041528A" w:rsidRDefault="00BF46E1" w:rsidP="00195D76">
            <w:pPr>
              <w:pStyle w:val="TAL"/>
            </w:pPr>
            <w:r w:rsidRPr="0041528A">
              <w:t>[Command performed successfully]</w:t>
            </w:r>
          </w:p>
          <w:p w14:paraId="11785A82" w14:textId="77777777" w:rsidR="00BF46E1" w:rsidRPr="0041528A" w:rsidRDefault="00BF46E1" w:rsidP="00195D76">
            <w:pPr>
              <w:pStyle w:val="TAL"/>
            </w:pPr>
            <w:r w:rsidRPr="0041528A">
              <w:t xml:space="preserve"> </w:t>
            </w:r>
          </w:p>
        </w:tc>
      </w:tr>
      <w:tr w:rsidR="00BF46E1" w:rsidRPr="0041528A" w14:paraId="3C36B2F3" w14:textId="77777777" w:rsidTr="00195D76">
        <w:trPr>
          <w:cantSplit/>
          <w:jc w:val="center"/>
        </w:trPr>
        <w:tc>
          <w:tcPr>
            <w:tcW w:w="737" w:type="dxa"/>
            <w:tcBorders>
              <w:left w:val="single" w:sz="6" w:space="0" w:color="auto"/>
              <w:right w:val="single" w:sz="6" w:space="0" w:color="auto"/>
            </w:tcBorders>
          </w:tcPr>
          <w:p w14:paraId="733E7AD6"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3EFB678B"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6" w:space="0" w:color="auto"/>
              <w:right w:val="single" w:sz="6" w:space="0" w:color="auto"/>
            </w:tcBorders>
          </w:tcPr>
          <w:p w14:paraId="4DC00674" w14:textId="77777777" w:rsidR="00BF46E1" w:rsidRPr="0041528A" w:rsidRDefault="00BF46E1" w:rsidP="00195D76">
            <w:pPr>
              <w:pStyle w:val="TAL"/>
            </w:pPr>
            <w:r w:rsidRPr="0041528A">
              <w:t>The ME does not close the existing session and attempts to connect the URL specified in LAUNCH BROWSER command.</w:t>
            </w:r>
          </w:p>
        </w:tc>
        <w:tc>
          <w:tcPr>
            <w:tcW w:w="3776" w:type="dxa"/>
            <w:tcBorders>
              <w:left w:val="single" w:sz="6" w:space="0" w:color="auto"/>
              <w:right w:val="single" w:sz="6" w:space="0" w:color="auto"/>
            </w:tcBorders>
          </w:tcPr>
          <w:p w14:paraId="5AC46A81" w14:textId="77777777" w:rsidR="00BF46E1" w:rsidRPr="0041528A" w:rsidRDefault="00BF46E1" w:rsidP="00195D76">
            <w:pPr>
              <w:pStyle w:val="TAL"/>
            </w:pPr>
            <w:r w:rsidRPr="0041528A">
              <w:t>[The USS shall handle the request of additional URLs as defined in the initial conditions clause]</w:t>
            </w:r>
          </w:p>
        </w:tc>
      </w:tr>
      <w:tr w:rsidR="00BF46E1" w:rsidRPr="0041528A" w14:paraId="101592D7" w14:textId="77777777" w:rsidTr="00195D76">
        <w:trPr>
          <w:cantSplit/>
          <w:jc w:val="center"/>
        </w:trPr>
        <w:tc>
          <w:tcPr>
            <w:tcW w:w="737" w:type="dxa"/>
            <w:tcBorders>
              <w:left w:val="single" w:sz="6" w:space="0" w:color="auto"/>
              <w:right w:val="single" w:sz="6" w:space="0" w:color="auto"/>
            </w:tcBorders>
          </w:tcPr>
          <w:p w14:paraId="197BF72F"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43C696E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498B533"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616C3AB8" w14:textId="77777777" w:rsidR="00BF46E1" w:rsidRPr="0041528A" w:rsidRDefault="00BF46E1" w:rsidP="00195D76">
            <w:pPr>
              <w:pStyle w:val="TAL"/>
            </w:pPr>
          </w:p>
        </w:tc>
      </w:tr>
      <w:tr w:rsidR="00BF46E1" w:rsidRPr="0041528A" w14:paraId="27B10EDA" w14:textId="77777777" w:rsidTr="00195D76">
        <w:trPr>
          <w:cantSplit/>
          <w:jc w:val="center"/>
        </w:trPr>
        <w:tc>
          <w:tcPr>
            <w:tcW w:w="737" w:type="dxa"/>
            <w:tcBorders>
              <w:left w:val="single" w:sz="6" w:space="0" w:color="auto"/>
              <w:bottom w:val="single" w:sz="6" w:space="0" w:color="auto"/>
              <w:right w:val="single" w:sz="6" w:space="0" w:color="auto"/>
            </w:tcBorders>
          </w:tcPr>
          <w:p w14:paraId="26AF0E76" w14:textId="77777777" w:rsidR="00BF46E1" w:rsidRPr="0041528A" w:rsidRDefault="00BF46E1" w:rsidP="00195D76">
            <w:pPr>
              <w:pStyle w:val="TAC"/>
            </w:pPr>
            <w:r w:rsidRPr="0041528A">
              <w:t>9</w:t>
            </w:r>
          </w:p>
        </w:tc>
        <w:tc>
          <w:tcPr>
            <w:tcW w:w="1282" w:type="dxa"/>
            <w:tcBorders>
              <w:left w:val="single" w:sz="6" w:space="0" w:color="auto"/>
              <w:bottom w:val="single" w:sz="6" w:space="0" w:color="auto"/>
              <w:right w:val="single" w:sz="6" w:space="0" w:color="auto"/>
            </w:tcBorders>
          </w:tcPr>
          <w:p w14:paraId="24CA7BDE"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6" w:space="0" w:color="auto"/>
              <w:right w:val="single" w:sz="6" w:space="0" w:color="auto"/>
            </w:tcBorders>
          </w:tcPr>
          <w:p w14:paraId="06FEB391" w14:textId="77777777" w:rsidR="00BF46E1" w:rsidRPr="0041528A" w:rsidRDefault="00BF46E1" w:rsidP="00195D76">
            <w:pPr>
              <w:pStyle w:val="TAL"/>
            </w:pPr>
            <w:r w:rsidRPr="0041528A">
              <w:t>The user verifies that the URL is connected; and the previous URL can be retrieved.</w:t>
            </w:r>
          </w:p>
        </w:tc>
        <w:tc>
          <w:tcPr>
            <w:tcW w:w="3776" w:type="dxa"/>
            <w:tcBorders>
              <w:left w:val="single" w:sz="6" w:space="0" w:color="auto"/>
              <w:bottom w:val="single" w:sz="6" w:space="0" w:color="auto"/>
              <w:right w:val="single" w:sz="6" w:space="0" w:color="auto"/>
            </w:tcBorders>
          </w:tcPr>
          <w:p w14:paraId="743B72D3" w14:textId="77777777" w:rsidR="00BF46E1" w:rsidRPr="0041528A" w:rsidRDefault="00BF46E1" w:rsidP="00195D76">
            <w:pPr>
              <w:pStyle w:val="TAL"/>
            </w:pPr>
          </w:p>
        </w:tc>
      </w:tr>
    </w:tbl>
    <w:p w14:paraId="4E9380F5" w14:textId="77777777" w:rsidR="00BF46E1" w:rsidRPr="0041528A" w:rsidRDefault="00BF46E1" w:rsidP="00BF46E1"/>
    <w:p w14:paraId="0BC726F3" w14:textId="77777777" w:rsidR="00BF46E1" w:rsidRPr="0041528A" w:rsidRDefault="00BF46E1" w:rsidP="00BF46E1">
      <w:r w:rsidRPr="0041528A">
        <w:t>PROACTIVE COMMAND: LAUNCH BROWSER  7.1.1</w:t>
      </w:r>
    </w:p>
    <w:p w14:paraId="722DF9FD" w14:textId="77777777" w:rsidR="00BF46E1" w:rsidRPr="0041528A" w:rsidRDefault="00BF46E1" w:rsidP="00BF46E1">
      <w:r w:rsidRPr="0041528A">
        <w:t>Logically:</w:t>
      </w:r>
    </w:p>
    <w:p w14:paraId="68DC4436" w14:textId="77777777" w:rsidR="00BF46E1" w:rsidRPr="0041528A" w:rsidRDefault="00BF46E1" w:rsidP="0041528A">
      <w:pPr>
        <w:pStyle w:val="EW"/>
      </w:pPr>
      <w:r w:rsidRPr="0041528A">
        <w:t>Command details</w:t>
      </w:r>
    </w:p>
    <w:p w14:paraId="6531BBA2" w14:textId="77777777" w:rsidR="00BF46E1" w:rsidRPr="0041528A" w:rsidRDefault="00BF46E1" w:rsidP="0041528A">
      <w:pPr>
        <w:pStyle w:val="EW"/>
      </w:pPr>
      <w:r w:rsidRPr="0041528A">
        <w:tab/>
        <w:t>Command number:</w:t>
      </w:r>
      <w:r w:rsidRPr="0041528A">
        <w:tab/>
        <w:t>1</w:t>
      </w:r>
    </w:p>
    <w:p w14:paraId="3FF824E5" w14:textId="77777777" w:rsidR="00BF46E1" w:rsidRPr="0041528A" w:rsidRDefault="00BF46E1" w:rsidP="0041528A">
      <w:pPr>
        <w:pStyle w:val="EW"/>
      </w:pPr>
      <w:r w:rsidRPr="0041528A">
        <w:tab/>
        <w:t>Command type:</w:t>
      </w:r>
      <w:r w:rsidRPr="0041528A">
        <w:tab/>
        <w:t>LAUNCH BROWSER</w:t>
      </w:r>
    </w:p>
    <w:p w14:paraId="2DAC4660" w14:textId="77777777" w:rsidR="00BF46E1" w:rsidRPr="0041528A" w:rsidRDefault="00BF46E1" w:rsidP="0041528A">
      <w:pPr>
        <w:pStyle w:val="EW"/>
      </w:pPr>
      <w:r w:rsidRPr="0041528A">
        <w:tab/>
        <w:t>Command qualifier:</w:t>
      </w:r>
      <w:r w:rsidRPr="0041528A">
        <w:tab/>
        <w:t>use the existing browser</w:t>
      </w:r>
    </w:p>
    <w:p w14:paraId="45149AE7" w14:textId="77777777" w:rsidR="00BF46E1" w:rsidRPr="0041528A" w:rsidRDefault="00BF46E1" w:rsidP="0041528A">
      <w:pPr>
        <w:pStyle w:val="EW"/>
      </w:pPr>
      <w:r w:rsidRPr="0041528A">
        <w:t>Device identities</w:t>
      </w:r>
    </w:p>
    <w:p w14:paraId="42877B71" w14:textId="77777777" w:rsidR="00BF46E1" w:rsidRPr="0041528A" w:rsidRDefault="00BF46E1" w:rsidP="0041528A">
      <w:pPr>
        <w:pStyle w:val="EW"/>
      </w:pPr>
      <w:r w:rsidRPr="0041528A">
        <w:tab/>
        <w:t>Source device:</w:t>
      </w:r>
      <w:r w:rsidRPr="0041528A">
        <w:tab/>
        <w:t>UICC</w:t>
      </w:r>
    </w:p>
    <w:p w14:paraId="62976AA0" w14:textId="77777777" w:rsidR="00BF46E1" w:rsidRPr="0041528A" w:rsidRDefault="00BF46E1" w:rsidP="0041528A">
      <w:pPr>
        <w:pStyle w:val="EW"/>
      </w:pPr>
      <w:r w:rsidRPr="0041528A">
        <w:tab/>
        <w:t>Destination device:</w:t>
      </w:r>
      <w:r w:rsidRPr="0041528A">
        <w:tab/>
        <w:t>ME</w:t>
      </w:r>
    </w:p>
    <w:p w14:paraId="65E26E63" w14:textId="77777777" w:rsidR="00BF46E1" w:rsidRPr="0041528A" w:rsidRDefault="00BF46E1" w:rsidP="0041528A">
      <w:pPr>
        <w:pStyle w:val="EW"/>
      </w:pPr>
      <w:r w:rsidRPr="0041528A">
        <w:tab/>
        <w:t>URL</w:t>
      </w:r>
      <w:r w:rsidRPr="0041528A">
        <w:tab/>
      </w:r>
      <w:hyperlink r:id="rId45" w:history="1">
        <w:r w:rsidRPr="0041528A">
          <w:rPr>
            <w:rStyle w:val="Hyperlink"/>
          </w:rPr>
          <w:t>http://xxx.yyy.zzz</w:t>
        </w:r>
      </w:hyperlink>
      <w:r w:rsidRPr="0041528A">
        <w:t xml:space="preserve"> (Note: this URL shall be different from the default URL, but it can be reached from the gateway defined by default in the browser parameters of the mobile)</w:t>
      </w:r>
    </w:p>
    <w:p w14:paraId="3AB1CC3E" w14:textId="77777777" w:rsidR="00BF46E1" w:rsidRPr="0041528A" w:rsidRDefault="00BF46E1" w:rsidP="0041528A">
      <w:pPr>
        <w:pStyle w:val="EW"/>
      </w:pPr>
      <w:r w:rsidRPr="0041528A">
        <w:t>Alpha Identifier</w:t>
      </w:r>
    </w:p>
    <w:p w14:paraId="51F53F2A" w14:textId="3F441858" w:rsidR="00BF46E1" w:rsidRPr="0041528A" w:rsidRDefault="00BF46E1" w:rsidP="0041528A">
      <w:pPr>
        <w:pStyle w:val="EW"/>
      </w:pPr>
      <w:r w:rsidRPr="0041528A">
        <w:tab/>
        <w:t>Data coding scheme:</w:t>
      </w:r>
      <w:r w:rsidRPr="0041528A">
        <w:tab/>
        <w:t>UCS2 (16 bits)</w:t>
      </w:r>
    </w:p>
    <w:p w14:paraId="48850387" w14:textId="77777777" w:rsidR="00BF46E1" w:rsidRPr="0041528A" w:rsidRDefault="00BF46E1" w:rsidP="0041528A">
      <w:pPr>
        <w:pStyle w:val="EX"/>
      </w:pPr>
      <w:r w:rsidRPr="0041528A">
        <w:tab/>
        <w:t>Text:</w:t>
      </w:r>
      <w:r w:rsidRPr="0041528A">
        <w:tab/>
        <w:t>"</w:t>
      </w:r>
      <w:r w:rsidRPr="0041528A">
        <w:rPr>
          <w:rFonts w:ascii="Yu Gothic" w:eastAsia="Yu Gothic" w:hAnsi="Yu Gothic" w:cs="Yu Gothic"/>
          <w:szCs w:val="18"/>
        </w:rPr>
        <w:t>ル</w:t>
      </w:r>
      <w:r w:rsidRPr="0041528A">
        <w:t>"</w:t>
      </w:r>
    </w:p>
    <w:p w14:paraId="31E520A5" w14:textId="77777777" w:rsidR="00BF46E1" w:rsidRPr="0041528A" w:rsidRDefault="00BF46E1" w:rsidP="00BF46E1">
      <w:r w:rsidRPr="0041528A">
        <w:t>Coding:</w:t>
      </w:r>
    </w:p>
    <w:p w14:paraId="3E22222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59D8B2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E85CFB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E7EA89A"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C16DEDB"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2470594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51D5A2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218327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55567E3"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387F22B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063A99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A6EAB6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2B341B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1EC54B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27B0C8F" w14:textId="77777777" w:rsidR="00BF46E1" w:rsidRPr="0041528A" w:rsidRDefault="00BF46E1" w:rsidP="00195D76">
            <w:pPr>
              <w:pStyle w:val="TAC"/>
            </w:pPr>
            <w:r w:rsidRPr="0041528A">
              <w:t>31</w:t>
            </w:r>
          </w:p>
        </w:tc>
      </w:tr>
      <w:tr w:rsidR="00BF46E1" w:rsidRPr="0041528A" w14:paraId="1312C545" w14:textId="77777777" w:rsidTr="00195D76">
        <w:trPr>
          <w:jc w:val="center"/>
        </w:trPr>
        <w:tc>
          <w:tcPr>
            <w:tcW w:w="1134" w:type="dxa"/>
            <w:tcBorders>
              <w:top w:val="single" w:sz="4" w:space="0" w:color="auto"/>
              <w:right w:val="single" w:sz="4" w:space="0" w:color="auto"/>
            </w:tcBorders>
          </w:tcPr>
          <w:p w14:paraId="67EF989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DBE327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4A22BD6"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C788449" w14:textId="77777777" w:rsidR="00BF46E1" w:rsidRPr="0041528A" w:rsidRDefault="00BF46E1" w:rsidP="00195D76">
            <w:pPr>
              <w:pStyle w:val="TAC"/>
            </w:pPr>
            <w:r w:rsidRPr="0041528A">
              <w:t xml:space="preserve">03        </w:t>
            </w:r>
          </w:p>
        </w:tc>
        <w:tc>
          <w:tcPr>
            <w:tcW w:w="567" w:type="dxa"/>
            <w:tcBorders>
              <w:top w:val="single" w:sz="4" w:space="0" w:color="auto"/>
              <w:left w:val="single" w:sz="4" w:space="0" w:color="auto"/>
              <w:bottom w:val="single" w:sz="4" w:space="0" w:color="auto"/>
              <w:right w:val="single" w:sz="4" w:space="0" w:color="auto"/>
            </w:tcBorders>
          </w:tcPr>
          <w:p w14:paraId="4677D2AA"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7DD99E0B"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2091077B"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76D8BA5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371B8C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CCB93F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8F888E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1A8F0D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2C49A9" w14:textId="77777777" w:rsidR="00BF46E1" w:rsidRPr="0041528A" w:rsidRDefault="00BF46E1" w:rsidP="00195D76">
            <w:pPr>
              <w:pStyle w:val="TAC"/>
            </w:pPr>
          </w:p>
        </w:tc>
      </w:tr>
      <w:tr w:rsidR="00BF46E1" w:rsidRPr="0041528A" w14:paraId="368566DF" w14:textId="77777777" w:rsidTr="00195D76">
        <w:trPr>
          <w:jc w:val="center"/>
        </w:trPr>
        <w:tc>
          <w:tcPr>
            <w:tcW w:w="1134" w:type="dxa"/>
            <w:tcBorders>
              <w:right w:val="single" w:sz="4" w:space="0" w:color="auto"/>
            </w:tcBorders>
          </w:tcPr>
          <w:p w14:paraId="5226989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DB9DA37"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4DF52A46"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5163A56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6CD68C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139D756"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6306E2DE"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1A3A5CAE"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4C02469E"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0E5BF936"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9744FF9"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E2D0EF8"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1A448B1" w14:textId="77777777" w:rsidR="00BF46E1" w:rsidRPr="0041528A" w:rsidRDefault="00BF46E1" w:rsidP="00195D76">
            <w:pPr>
              <w:pStyle w:val="TAC"/>
            </w:pPr>
            <w:r w:rsidRPr="0041528A">
              <w:t>2E</w:t>
            </w:r>
          </w:p>
        </w:tc>
      </w:tr>
      <w:tr w:rsidR="00BF46E1" w:rsidRPr="0041528A" w14:paraId="5EE22016" w14:textId="77777777" w:rsidTr="00195D76">
        <w:trPr>
          <w:jc w:val="center"/>
        </w:trPr>
        <w:tc>
          <w:tcPr>
            <w:tcW w:w="1134" w:type="dxa"/>
            <w:tcBorders>
              <w:right w:val="single" w:sz="4" w:space="0" w:color="auto"/>
            </w:tcBorders>
          </w:tcPr>
          <w:p w14:paraId="36C8582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EEB5DAF"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6675EA46"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54A96841"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021163E1"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70314F2E"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2EB78A81"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52494BE8"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60F1E356"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3AAB5533" w14:textId="77777777" w:rsidR="00BF46E1" w:rsidRPr="0041528A" w:rsidRDefault="00BF46E1" w:rsidP="00195D76">
            <w:pPr>
              <w:pStyle w:val="TAC"/>
            </w:pPr>
            <w:r w:rsidRPr="0041528A">
              <w:t xml:space="preserve">03        </w:t>
            </w:r>
          </w:p>
        </w:tc>
        <w:tc>
          <w:tcPr>
            <w:tcW w:w="567" w:type="dxa"/>
            <w:tcBorders>
              <w:top w:val="single" w:sz="4" w:space="0" w:color="auto"/>
              <w:left w:val="single" w:sz="4" w:space="0" w:color="auto"/>
              <w:bottom w:val="single" w:sz="4" w:space="0" w:color="auto"/>
              <w:right w:val="single" w:sz="4" w:space="0" w:color="auto"/>
            </w:tcBorders>
          </w:tcPr>
          <w:p w14:paraId="59F06223"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75F1C608"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574721A2" w14:textId="77777777" w:rsidR="00BF46E1" w:rsidRPr="0041528A" w:rsidRDefault="00BF46E1" w:rsidP="00195D76">
            <w:pPr>
              <w:pStyle w:val="TAC"/>
            </w:pPr>
            <w:r w:rsidRPr="0041528A">
              <w:t>EB</w:t>
            </w:r>
          </w:p>
        </w:tc>
      </w:tr>
    </w:tbl>
    <w:p w14:paraId="23F5DCD6" w14:textId="77777777" w:rsidR="00BF46E1" w:rsidRPr="0041528A" w:rsidRDefault="00BF46E1" w:rsidP="00BF46E1"/>
    <w:p w14:paraId="2A25C659" w14:textId="77777777" w:rsidR="00BF46E1" w:rsidRPr="0041528A" w:rsidRDefault="00BF46E1" w:rsidP="00BF46E1">
      <w:r w:rsidRPr="0041528A">
        <w:lastRenderedPageBreak/>
        <w:t>TERMINAL RESPONSE: LAUNCH BROWSER 7.1.1</w:t>
      </w:r>
    </w:p>
    <w:p w14:paraId="06371E8D" w14:textId="77777777" w:rsidR="00BF46E1" w:rsidRPr="0041528A" w:rsidRDefault="00BF46E1" w:rsidP="00BF46E1">
      <w:r w:rsidRPr="0041528A">
        <w:t>Logically:</w:t>
      </w:r>
    </w:p>
    <w:p w14:paraId="0B9BAF03" w14:textId="77777777" w:rsidR="00BF46E1" w:rsidRPr="0041528A" w:rsidRDefault="00BF46E1" w:rsidP="0041528A">
      <w:pPr>
        <w:pStyle w:val="EW"/>
      </w:pPr>
      <w:r w:rsidRPr="0041528A">
        <w:t>Command details</w:t>
      </w:r>
    </w:p>
    <w:p w14:paraId="6E95CADF" w14:textId="77777777" w:rsidR="00BF46E1" w:rsidRPr="0041528A" w:rsidRDefault="00BF46E1" w:rsidP="0041528A">
      <w:pPr>
        <w:pStyle w:val="EW"/>
      </w:pPr>
      <w:r w:rsidRPr="0041528A">
        <w:tab/>
        <w:t>Command number:</w:t>
      </w:r>
      <w:r w:rsidRPr="0041528A">
        <w:tab/>
        <w:t>1</w:t>
      </w:r>
    </w:p>
    <w:p w14:paraId="0394C37A" w14:textId="77777777" w:rsidR="00BF46E1" w:rsidRPr="0041528A" w:rsidRDefault="00BF46E1" w:rsidP="0041528A">
      <w:pPr>
        <w:pStyle w:val="EW"/>
      </w:pPr>
      <w:r w:rsidRPr="0041528A">
        <w:tab/>
        <w:t>Command type:</w:t>
      </w:r>
      <w:r w:rsidRPr="0041528A">
        <w:tab/>
        <w:t>LAUNCH BROWSER</w:t>
      </w:r>
    </w:p>
    <w:p w14:paraId="7D1BD989" w14:textId="77777777" w:rsidR="00BF46E1" w:rsidRPr="0041528A" w:rsidRDefault="00BF46E1" w:rsidP="0041528A">
      <w:pPr>
        <w:pStyle w:val="EW"/>
      </w:pPr>
      <w:r w:rsidRPr="0041528A">
        <w:tab/>
        <w:t>Command qualifier:</w:t>
      </w:r>
      <w:r w:rsidRPr="0041528A">
        <w:tab/>
        <w:t>use the existing browser</w:t>
      </w:r>
    </w:p>
    <w:p w14:paraId="30756225" w14:textId="77777777" w:rsidR="00BF46E1" w:rsidRPr="0041528A" w:rsidRDefault="00BF46E1" w:rsidP="0041528A">
      <w:pPr>
        <w:pStyle w:val="EW"/>
      </w:pPr>
      <w:r w:rsidRPr="0041528A">
        <w:t>Device identities</w:t>
      </w:r>
    </w:p>
    <w:p w14:paraId="2242E535" w14:textId="77777777" w:rsidR="00BF46E1" w:rsidRPr="0041528A" w:rsidRDefault="00BF46E1" w:rsidP="0041528A">
      <w:pPr>
        <w:pStyle w:val="EW"/>
      </w:pPr>
      <w:r w:rsidRPr="0041528A">
        <w:tab/>
        <w:t>Source device:</w:t>
      </w:r>
      <w:r w:rsidRPr="0041528A">
        <w:tab/>
        <w:t>ME</w:t>
      </w:r>
    </w:p>
    <w:p w14:paraId="7B5FEBD5" w14:textId="77777777" w:rsidR="00BF46E1" w:rsidRPr="0041528A" w:rsidRDefault="00BF46E1" w:rsidP="0041528A">
      <w:pPr>
        <w:pStyle w:val="EW"/>
      </w:pPr>
      <w:r w:rsidRPr="0041528A">
        <w:tab/>
        <w:t>Destination device:</w:t>
      </w:r>
      <w:r w:rsidRPr="0041528A">
        <w:tab/>
        <w:t>UICC</w:t>
      </w:r>
    </w:p>
    <w:p w14:paraId="29E73275" w14:textId="77777777" w:rsidR="00BF46E1" w:rsidRPr="0041528A" w:rsidRDefault="00BF46E1" w:rsidP="0041528A">
      <w:pPr>
        <w:pStyle w:val="EW"/>
      </w:pPr>
      <w:r w:rsidRPr="0041528A">
        <w:t>Result</w:t>
      </w:r>
    </w:p>
    <w:p w14:paraId="25877185" w14:textId="77777777" w:rsidR="00BF46E1" w:rsidRPr="0041528A" w:rsidRDefault="00BF46E1" w:rsidP="0041528A">
      <w:pPr>
        <w:pStyle w:val="EX"/>
      </w:pPr>
      <w:r w:rsidRPr="0041528A">
        <w:tab/>
        <w:t>General Result:</w:t>
      </w:r>
      <w:r w:rsidRPr="0041528A">
        <w:tab/>
        <w:t>Command performed successfully</w:t>
      </w:r>
    </w:p>
    <w:p w14:paraId="581ACBF0" w14:textId="77777777" w:rsidR="00BF46E1" w:rsidRPr="0041528A" w:rsidRDefault="00BF46E1" w:rsidP="00BF46E1">
      <w:r w:rsidRPr="0041528A">
        <w:t>Coding:</w:t>
      </w:r>
    </w:p>
    <w:p w14:paraId="170EA11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9B6C0E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74790B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F881C7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3B7F1F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2CA858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E720628"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4762EC2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90A297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5E4EAB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A0DEC7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336481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47925B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6A8217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B18991E" w14:textId="77777777" w:rsidR="00BF46E1" w:rsidRPr="0041528A" w:rsidRDefault="00BF46E1" w:rsidP="00195D76">
            <w:pPr>
              <w:pStyle w:val="TAC"/>
            </w:pPr>
            <w:r w:rsidRPr="0041528A">
              <w:t>00</w:t>
            </w:r>
          </w:p>
        </w:tc>
      </w:tr>
    </w:tbl>
    <w:p w14:paraId="03144AAC" w14:textId="77777777" w:rsidR="00BF46E1" w:rsidRPr="0041528A" w:rsidRDefault="00BF46E1" w:rsidP="00BF46E1"/>
    <w:p w14:paraId="3C8164A7" w14:textId="77777777" w:rsidR="00BF46E1" w:rsidRPr="0041528A" w:rsidRDefault="00BF46E1" w:rsidP="00BF46E1">
      <w:pPr>
        <w:pStyle w:val="H6"/>
      </w:pPr>
      <w:r w:rsidRPr="0041528A">
        <w:t>27.22.4.26.7.5</w:t>
      </w:r>
      <w:r w:rsidRPr="0041528A">
        <w:tab/>
        <w:t>Test requirement</w:t>
      </w:r>
    </w:p>
    <w:p w14:paraId="4AFF2F0A" w14:textId="60AD0456" w:rsidR="00BF46E1" w:rsidRDefault="00BF46E1" w:rsidP="00BF46E1">
      <w:r w:rsidRPr="0041528A">
        <w:t>The ME shall operate in the manner defined in expected sequence 7.1.</w:t>
      </w:r>
    </w:p>
    <w:p w14:paraId="52B7CF56" w14:textId="77777777" w:rsidR="0076548D" w:rsidRPr="0078413B" w:rsidRDefault="0076548D" w:rsidP="0076548D">
      <w:pPr>
        <w:pStyle w:val="Heading5"/>
        <w:overflowPunct w:val="0"/>
        <w:autoSpaceDE w:val="0"/>
        <w:autoSpaceDN w:val="0"/>
        <w:adjustRightInd w:val="0"/>
        <w:ind w:left="0" w:firstLine="0"/>
        <w:textAlignment w:val="baseline"/>
        <w:rPr>
          <w:rFonts w:eastAsia="DengXian"/>
          <w:lang w:val="en-US"/>
        </w:rPr>
      </w:pPr>
      <w:bookmarkStart w:id="28" w:name="_Toc146313060"/>
      <w:r w:rsidRPr="0078413B">
        <w:rPr>
          <w:rFonts w:eastAsia="DengXian"/>
          <w:lang w:val="en-US"/>
        </w:rPr>
        <w:t>27.22.4.26.</w:t>
      </w:r>
      <w:r w:rsidRPr="0078413B">
        <w:rPr>
          <w:rFonts w:eastAsia="DengXian" w:hint="eastAsia"/>
          <w:lang w:val="en-US"/>
        </w:rPr>
        <w:t>8</w:t>
      </w:r>
      <w:r w:rsidRPr="001D1909">
        <w:tab/>
      </w:r>
      <w:r w:rsidRPr="0078413B">
        <w:rPr>
          <w:rFonts w:eastAsia="DengXian"/>
          <w:lang w:val="en-US"/>
        </w:rPr>
        <w:t>LAUNCH BROWSER (NG-RAN bearer)</w:t>
      </w:r>
      <w:bookmarkEnd w:id="28"/>
    </w:p>
    <w:p w14:paraId="7099FF24" w14:textId="77777777" w:rsidR="0076548D" w:rsidRPr="0078413B" w:rsidRDefault="0076548D" w:rsidP="0076548D">
      <w:pPr>
        <w:pStyle w:val="H6"/>
        <w:overflowPunct w:val="0"/>
        <w:autoSpaceDE w:val="0"/>
        <w:autoSpaceDN w:val="0"/>
        <w:adjustRightInd w:val="0"/>
        <w:textAlignment w:val="baseline"/>
        <w:rPr>
          <w:rFonts w:eastAsia="DengXian"/>
          <w:lang w:val="en-US"/>
        </w:rPr>
      </w:pPr>
      <w:r w:rsidRPr="0078413B">
        <w:rPr>
          <w:rFonts w:eastAsia="DengXian"/>
          <w:lang w:val="en-US"/>
        </w:rPr>
        <w:t>27.22.4.26.</w:t>
      </w:r>
      <w:r w:rsidRPr="0078413B">
        <w:rPr>
          <w:rFonts w:eastAsia="DengXian" w:hint="eastAsia"/>
          <w:lang w:val="en-US"/>
        </w:rPr>
        <w:t>8</w:t>
      </w:r>
      <w:r w:rsidRPr="0078413B">
        <w:rPr>
          <w:rFonts w:eastAsia="DengXian"/>
          <w:lang w:val="en-US"/>
        </w:rPr>
        <w:t>.1</w:t>
      </w:r>
      <w:r w:rsidRPr="001D1909">
        <w:tab/>
      </w:r>
      <w:r w:rsidRPr="0078413B">
        <w:rPr>
          <w:rFonts w:eastAsia="DengXian"/>
          <w:lang w:val="en-US"/>
        </w:rPr>
        <w:t>Definition and applicability</w:t>
      </w:r>
    </w:p>
    <w:p w14:paraId="5EDDED4E" w14:textId="77777777" w:rsidR="0076548D" w:rsidRPr="001D1909" w:rsidRDefault="0076548D" w:rsidP="0076548D">
      <w:r w:rsidRPr="001D1909">
        <w:t>See clause 3.2.2.</w:t>
      </w:r>
    </w:p>
    <w:p w14:paraId="02E5B277" w14:textId="77777777" w:rsidR="0076548D" w:rsidRPr="001D1909" w:rsidRDefault="0076548D" w:rsidP="0076548D">
      <w:pPr>
        <w:pStyle w:val="H6"/>
        <w:overflowPunct w:val="0"/>
        <w:autoSpaceDE w:val="0"/>
        <w:autoSpaceDN w:val="0"/>
        <w:adjustRightInd w:val="0"/>
        <w:textAlignment w:val="baseline"/>
      </w:pPr>
      <w:r w:rsidRPr="001D1909">
        <w:t>27.22.4.26.</w:t>
      </w:r>
      <w:r>
        <w:rPr>
          <w:rFonts w:eastAsiaTheme="minorEastAsia" w:hint="eastAsia"/>
          <w:lang w:eastAsia="zh-CN"/>
        </w:rPr>
        <w:t>8</w:t>
      </w:r>
      <w:r w:rsidRPr="001D1909">
        <w:t>.2</w:t>
      </w:r>
      <w:r w:rsidRPr="001D1909">
        <w:tab/>
        <w:t xml:space="preserve">Conformance </w:t>
      </w:r>
      <w:r w:rsidRPr="0078413B">
        <w:rPr>
          <w:rFonts w:eastAsia="DengXian"/>
          <w:lang w:val="en-US"/>
        </w:rPr>
        <w:t>requirements</w:t>
      </w:r>
    </w:p>
    <w:p w14:paraId="40FC2CA3" w14:textId="77777777" w:rsidR="0076548D" w:rsidRPr="001D1909" w:rsidRDefault="0076548D" w:rsidP="0076548D">
      <w:r w:rsidRPr="001D1909">
        <w:t>The ME shall support the LAUNCH BROWSER Proactive UICC Command as defined in:</w:t>
      </w:r>
    </w:p>
    <w:p w14:paraId="254945E8" w14:textId="77777777" w:rsidR="0076548D" w:rsidRPr="0078413B" w:rsidRDefault="0076548D" w:rsidP="0076548D">
      <w:pPr>
        <w:pStyle w:val="B1"/>
        <w:rPr>
          <w:rFonts w:eastAsiaTheme="minorEastAsia"/>
          <w:lang w:eastAsia="zh-CN"/>
        </w:rPr>
      </w:pPr>
      <w:r w:rsidRPr="001D1909">
        <w:t>-</w:t>
      </w:r>
      <w:r w:rsidRPr="001D1909">
        <w:tab/>
        <w:t>TS 31.111 [15] clause 5.2, clauses 6.4.26 and 6.6.26, clause 8.6, clause 8.7, clause 8.48, clause 9.2, clause 8.2, clause 8.47, clause 8.49, clause 8.50, clause 8.15 and clause 8.31</w:t>
      </w:r>
      <w:r>
        <w:rPr>
          <w:rFonts w:eastAsiaTheme="minorEastAsia" w:hint="eastAsia"/>
          <w:lang w:eastAsia="zh-CN"/>
        </w:rPr>
        <w:t>.</w:t>
      </w:r>
    </w:p>
    <w:p w14:paraId="070B93DA" w14:textId="77777777" w:rsidR="0076548D" w:rsidRPr="001D1909" w:rsidRDefault="0076548D" w:rsidP="0076548D">
      <w:pPr>
        <w:pStyle w:val="H6"/>
        <w:overflowPunct w:val="0"/>
        <w:autoSpaceDE w:val="0"/>
        <w:autoSpaceDN w:val="0"/>
        <w:adjustRightInd w:val="0"/>
        <w:textAlignment w:val="baseline"/>
      </w:pPr>
      <w:r w:rsidRPr="001D1909">
        <w:t>27.22.4.26.</w:t>
      </w:r>
      <w:r>
        <w:rPr>
          <w:rFonts w:eastAsiaTheme="minorEastAsia" w:hint="eastAsia"/>
          <w:lang w:eastAsia="zh-CN"/>
        </w:rPr>
        <w:t>8</w:t>
      </w:r>
      <w:r w:rsidRPr="001D1909">
        <w:t>.3</w:t>
      </w:r>
      <w:r w:rsidRPr="001D1909">
        <w:tab/>
        <w:t>Test purpose</w:t>
      </w:r>
    </w:p>
    <w:p w14:paraId="6233B902" w14:textId="482E4813" w:rsidR="0076548D" w:rsidRPr="001D1909" w:rsidRDefault="0076548D" w:rsidP="0076548D">
      <w:pPr>
        <w:rPr>
          <w:lang w:eastAsia="zh-CN"/>
        </w:rPr>
      </w:pPr>
      <w:r w:rsidRPr="001D1909">
        <w:t xml:space="preserve">To verify that when the ME is in </w:t>
      </w:r>
      <w:r w:rsidR="00627C5F">
        <w:t>connected</w:t>
      </w:r>
      <w:r w:rsidR="00627C5F" w:rsidRPr="001D1909">
        <w:t xml:space="preserve"> </w:t>
      </w:r>
      <w:r w:rsidRPr="001D1909">
        <w:t>state, it launches properly the browser session required in LAUNCH BROWSER, and returns a successful result in the TERMINAL RESPONSE command</w:t>
      </w:r>
      <w:r>
        <w:rPr>
          <w:rFonts w:hint="eastAsia"/>
          <w:lang w:eastAsia="zh-CN"/>
        </w:rPr>
        <w:t>.</w:t>
      </w:r>
    </w:p>
    <w:p w14:paraId="754D5F02" w14:textId="3266BB4A" w:rsidR="0076548D" w:rsidRPr="001D1909" w:rsidRDefault="0076548D" w:rsidP="0076548D">
      <w:pPr>
        <w:pStyle w:val="H6"/>
        <w:overflowPunct w:val="0"/>
        <w:autoSpaceDE w:val="0"/>
        <w:autoSpaceDN w:val="0"/>
        <w:adjustRightInd w:val="0"/>
        <w:textAlignment w:val="baseline"/>
      </w:pPr>
      <w:r w:rsidRPr="001D1909">
        <w:t>27.22.4.26.</w:t>
      </w:r>
      <w:r>
        <w:rPr>
          <w:rFonts w:eastAsiaTheme="minorEastAsia" w:hint="eastAsia"/>
          <w:lang w:eastAsia="zh-CN"/>
        </w:rPr>
        <w:t>8</w:t>
      </w:r>
      <w:r w:rsidRPr="001D1909">
        <w:t>.4</w:t>
      </w:r>
      <w:r w:rsidRPr="001D1909">
        <w:tab/>
        <w:t>Method of test</w:t>
      </w:r>
    </w:p>
    <w:p w14:paraId="3442D566" w14:textId="77777777" w:rsidR="0076548D" w:rsidRPr="002C5AAA" w:rsidRDefault="0076548D" w:rsidP="0076548D">
      <w:pPr>
        <w:pStyle w:val="H6"/>
        <w:overflowPunct w:val="0"/>
        <w:autoSpaceDE w:val="0"/>
        <w:autoSpaceDN w:val="0"/>
        <w:adjustRightInd w:val="0"/>
        <w:textAlignment w:val="baseline"/>
        <w:rPr>
          <w:rFonts w:eastAsiaTheme="minorEastAsia"/>
          <w:lang w:eastAsia="zh-CN"/>
        </w:rPr>
      </w:pPr>
      <w:r w:rsidRPr="001D1909">
        <w:t>27.22.4.26.</w:t>
      </w:r>
      <w:r>
        <w:rPr>
          <w:rFonts w:eastAsiaTheme="minorEastAsia" w:hint="eastAsia"/>
          <w:lang w:eastAsia="zh-CN"/>
        </w:rPr>
        <w:t>8</w:t>
      </w:r>
      <w:r w:rsidRPr="001D1909">
        <w:t>.4.1</w:t>
      </w:r>
      <w:r w:rsidRPr="001D1909">
        <w:tab/>
        <w:t>Initial conditions</w:t>
      </w:r>
    </w:p>
    <w:p w14:paraId="033C3F9E" w14:textId="1499E856" w:rsidR="00CA6728" w:rsidRDefault="0076548D" w:rsidP="00CA6728">
      <w:r w:rsidRPr="001D1909">
        <w:t xml:space="preserve">The ME is connected to the USIM Simulator and the NG-SS. </w:t>
      </w:r>
      <w:r w:rsidR="00CA6728">
        <w:t xml:space="preserve">NG-SS is configured with the IMSI within the USIM application, the home domain name, public and private user identities together with the shared secret key of IMS AKA algorithm, related to the IMS private user identity (IMPI) that is configured on the UICC card equipped into the </w:t>
      </w:r>
      <w:r w:rsidR="00CA6728">
        <w:rPr>
          <w:lang w:val="en-US" w:eastAsia="zh-CN"/>
        </w:rPr>
        <w:t>ME</w:t>
      </w:r>
      <w:r w:rsidR="00CA6728">
        <w:t>.</w:t>
      </w:r>
      <w:r w:rsidR="00CA6728">
        <w:rPr>
          <w:lang w:val="en-US" w:eastAsia="zh-CN"/>
        </w:rPr>
        <w:t xml:space="preserve"> </w:t>
      </w:r>
      <w:r w:rsidR="00CA6728">
        <w:t>NG-SS is able to perform IMS AKA authentication for the IMPI, according to 3GPP TS 33.203 [45] clause 6.1.</w:t>
      </w:r>
    </w:p>
    <w:p w14:paraId="39613EA1" w14:textId="77777777" w:rsidR="00CA6728" w:rsidRDefault="00CA6728" w:rsidP="00CA6728">
      <w:r>
        <w:t>The NG-RAN parameters of the NG-SS are:</w:t>
      </w:r>
    </w:p>
    <w:p w14:paraId="62AC831A" w14:textId="77777777" w:rsidR="00CA6728" w:rsidRDefault="00CA6728" w:rsidP="00CA6728">
      <w:pPr>
        <w:pStyle w:val="B1"/>
      </w:pPr>
      <w:r>
        <w:t>-</w:t>
      </w:r>
      <w:r>
        <w:tab/>
        <w:t>Mobile Country Code (MCC) = 001;</w:t>
      </w:r>
    </w:p>
    <w:p w14:paraId="0F2E5A69" w14:textId="77777777" w:rsidR="00CA6728" w:rsidRDefault="00CA6728" w:rsidP="00CA6728">
      <w:pPr>
        <w:pStyle w:val="B1"/>
      </w:pPr>
      <w:r>
        <w:t>-</w:t>
      </w:r>
      <w:r>
        <w:tab/>
        <w:t>Mobile Network Code (MNC) = 01;</w:t>
      </w:r>
    </w:p>
    <w:p w14:paraId="004F1915" w14:textId="77777777" w:rsidR="00CA6728" w:rsidRDefault="00CA6728" w:rsidP="00CA6728">
      <w:pPr>
        <w:pStyle w:val="B1"/>
        <w:rPr>
          <w:rFonts w:eastAsia="SimSun"/>
          <w:lang w:eastAsia="zh-CN"/>
        </w:rPr>
      </w:pPr>
      <w:r>
        <w:t>-</w:t>
      </w:r>
      <w:r>
        <w:tab/>
        <w:t>Tracking Area Code (TAC) = 000001</w:t>
      </w:r>
      <w:r>
        <w:rPr>
          <w:rFonts w:eastAsia="SimSun" w:hint="eastAsia"/>
          <w:lang w:val="en-US" w:eastAsia="zh-CN"/>
        </w:rPr>
        <w:t>.</w:t>
      </w:r>
    </w:p>
    <w:p w14:paraId="030185B2" w14:textId="7581F12C" w:rsidR="0076548D" w:rsidRDefault="0076548D" w:rsidP="0076548D">
      <w:pPr>
        <w:rPr>
          <w:lang w:eastAsia="zh-CN"/>
        </w:rPr>
      </w:pPr>
      <w:r w:rsidRPr="001D1909">
        <w:t>Prior to this test the ME shall have been powered on and performed the PROFILE DOWNLOAD procedure.</w:t>
      </w:r>
    </w:p>
    <w:p w14:paraId="08F74BA5" w14:textId="47E8137F" w:rsidR="00577279" w:rsidRPr="001D1909" w:rsidRDefault="00577279" w:rsidP="00577279">
      <w:r>
        <w:t>For sequence 8.1 t</w:t>
      </w:r>
      <w:r w:rsidRPr="001D1909">
        <w:t>he default NG-RAN UICC</w:t>
      </w:r>
      <w:r>
        <w:t xml:space="preserve"> is used.</w:t>
      </w:r>
      <w:r w:rsidRPr="001D1909">
        <w:t xml:space="preserve"> </w:t>
      </w:r>
      <w:r>
        <w:t>Sequences 8.2, 8.3, 8.4 and 8.5 use the d</w:t>
      </w:r>
      <w:r w:rsidRPr="0025336B">
        <w:t>efault NG-RAN ISIM</w:t>
      </w:r>
      <w:r>
        <w:noBreakHyphen/>
      </w:r>
      <w:r w:rsidRPr="0025336B">
        <w:t>UICC</w:t>
      </w:r>
      <w:r>
        <w:t>. T</w:t>
      </w:r>
      <w:r w:rsidRPr="001D1909">
        <w:t>he default NG-RAN parameters are used</w:t>
      </w:r>
      <w:r>
        <w:t>.</w:t>
      </w:r>
    </w:p>
    <w:p w14:paraId="2B8AD499" w14:textId="77777777" w:rsidR="00C828DE" w:rsidRPr="001D1909" w:rsidRDefault="00C828DE" w:rsidP="00C828DE">
      <w:r w:rsidRPr="001D1909">
        <w:lastRenderedPageBreak/>
        <w:t xml:space="preserve">The Allowed S-NSSAI list is configured in NG-SS as </w:t>
      </w:r>
      <w:r>
        <w:t>'</w:t>
      </w:r>
      <w:r w:rsidRPr="001D1909">
        <w:t>01 01 01 01</w:t>
      </w:r>
      <w:r>
        <w:t>'.</w:t>
      </w:r>
    </w:p>
    <w:p w14:paraId="3D9B040B" w14:textId="77777777" w:rsidR="00577279" w:rsidRPr="00034433" w:rsidRDefault="00577279" w:rsidP="00577279">
      <w:pPr>
        <w:rPr>
          <w:lang w:eastAsia="zh-CN"/>
        </w:rPr>
      </w:pPr>
      <w:r w:rsidRPr="001D1909">
        <w:t>The browser's cache shall have been cleared before execution of the test sequence.</w:t>
      </w:r>
    </w:p>
    <w:p w14:paraId="7EF6ECA3" w14:textId="77777777" w:rsidR="00577279" w:rsidRDefault="00577279" w:rsidP="00577279">
      <w:pPr>
        <w:rPr>
          <w:rFonts w:eastAsia="SimSun"/>
          <w:lang w:val="en-US" w:eastAsia="zh-CN"/>
        </w:rPr>
      </w:pPr>
      <w:r>
        <w:rPr>
          <w:rFonts w:eastAsia="SimSun" w:hint="eastAsia"/>
          <w:lang w:val="en-US" w:eastAsia="zh-CN"/>
        </w:rPr>
        <w:t xml:space="preserve">For </w:t>
      </w:r>
      <w:r>
        <w:t xml:space="preserve">Expected Sequence </w:t>
      </w:r>
      <w:r>
        <w:rPr>
          <w:rFonts w:hint="eastAsia"/>
          <w:lang w:eastAsia="zh-CN"/>
        </w:rPr>
        <w:t>8</w:t>
      </w:r>
      <w:r>
        <w:t>.</w:t>
      </w:r>
      <w:r>
        <w:rPr>
          <w:rFonts w:eastAsia="SimSun"/>
          <w:lang w:val="en-US" w:eastAsia="zh-CN"/>
        </w:rPr>
        <w:t>2</w:t>
      </w:r>
      <w:r>
        <w:rPr>
          <w:rFonts w:eastAsia="SimSun" w:hint="eastAsia"/>
          <w:lang w:val="en-US" w:eastAsia="zh-CN"/>
        </w:rPr>
        <w:t xml:space="preserve">, </w:t>
      </w:r>
      <w:r>
        <w:t>Service n°30</w:t>
      </w:r>
      <w:r>
        <w:rPr>
          <w:rFonts w:eastAsia="SimSun" w:hint="eastAsia"/>
          <w:lang w:val="en-US" w:eastAsia="zh-CN"/>
        </w:rPr>
        <w:t xml:space="preserve"> </w:t>
      </w:r>
      <w:r w:rsidRPr="0041528A">
        <w:t>"</w:t>
      </w:r>
      <w:r>
        <w:t>Call Control by USIM</w:t>
      </w:r>
      <w:r w:rsidRPr="0041528A">
        <w:t>"</w:t>
      </w:r>
      <w:r>
        <w:rPr>
          <w:rFonts w:eastAsia="SimSun" w:hint="eastAsia"/>
          <w:lang w:val="en-US" w:eastAsia="zh-CN"/>
        </w:rPr>
        <w:t xml:space="preserve"> shall be available in </w:t>
      </w:r>
      <w:r>
        <w:rPr>
          <w:b/>
        </w:rPr>
        <w:t>EF</w:t>
      </w:r>
      <w:r>
        <w:rPr>
          <w:b/>
          <w:vertAlign w:val="subscript"/>
        </w:rPr>
        <w:t>UST</w:t>
      </w:r>
      <w:r>
        <w:rPr>
          <w:rFonts w:eastAsia="SimSun" w:hint="eastAsia"/>
          <w:b/>
          <w:vertAlign w:val="subscript"/>
          <w:lang w:val="en-US" w:eastAsia="zh-CN"/>
        </w:rPr>
        <w:t>.</w:t>
      </w:r>
    </w:p>
    <w:p w14:paraId="30FE8213" w14:textId="77777777" w:rsidR="0076548D" w:rsidRPr="0078413B" w:rsidRDefault="0076548D" w:rsidP="0076548D">
      <w:pPr>
        <w:pStyle w:val="H6"/>
        <w:overflowPunct w:val="0"/>
        <w:autoSpaceDE w:val="0"/>
        <w:autoSpaceDN w:val="0"/>
        <w:adjustRightInd w:val="0"/>
        <w:textAlignment w:val="baseline"/>
        <w:rPr>
          <w:rFonts w:eastAsia="DengXian"/>
          <w:lang w:val="en-US"/>
        </w:rPr>
      </w:pPr>
      <w:r w:rsidRPr="0078413B">
        <w:rPr>
          <w:rFonts w:eastAsia="DengXian"/>
          <w:lang w:val="en-US"/>
        </w:rPr>
        <w:t>27.22.4.26.</w:t>
      </w:r>
      <w:r w:rsidRPr="0078413B">
        <w:rPr>
          <w:rFonts w:eastAsia="DengXian" w:hint="eastAsia"/>
          <w:lang w:val="en-US"/>
        </w:rPr>
        <w:t>8</w:t>
      </w:r>
      <w:r>
        <w:rPr>
          <w:rFonts w:eastAsia="DengXian"/>
          <w:lang w:val="en-US"/>
        </w:rPr>
        <w:t>.4.2</w:t>
      </w:r>
      <w:r w:rsidRPr="001D1909">
        <w:tab/>
      </w:r>
      <w:r w:rsidRPr="0078413B">
        <w:rPr>
          <w:rFonts w:eastAsia="DengXian"/>
          <w:lang w:val="en-US"/>
        </w:rPr>
        <w:t>Procedure</w:t>
      </w:r>
    </w:p>
    <w:p w14:paraId="2ED0E8FF" w14:textId="77777777" w:rsidR="0076548D" w:rsidRDefault="0076548D" w:rsidP="0076548D">
      <w:pPr>
        <w:pStyle w:val="TH"/>
        <w:rPr>
          <w:rFonts w:eastAsiaTheme="minorEastAsia"/>
          <w:lang w:eastAsia="zh-CN"/>
        </w:rPr>
      </w:pPr>
      <w:r w:rsidRPr="001D1909">
        <w:t xml:space="preserve">Expected Sequence </w:t>
      </w:r>
      <w:r>
        <w:rPr>
          <w:rFonts w:eastAsiaTheme="minorEastAsia" w:hint="eastAsia"/>
          <w:lang w:eastAsia="zh-CN"/>
        </w:rPr>
        <w:t>8</w:t>
      </w:r>
      <w:r w:rsidRPr="001D1909">
        <w:t xml:space="preserve">.1 (LAUNCH BROWSER, </w:t>
      </w:r>
      <w:r w:rsidRPr="00034433">
        <w:t>only NG-RAN bearer specified and gateway proxy identity</w:t>
      </w:r>
      <w:r w:rsidRPr="001D1909">
        <w:t>)</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76548D" w:rsidRPr="001D1909" w14:paraId="25CD9795" w14:textId="77777777" w:rsidTr="00A178EF">
        <w:trPr>
          <w:cantSplit/>
          <w:jc w:val="center"/>
        </w:trPr>
        <w:tc>
          <w:tcPr>
            <w:tcW w:w="737" w:type="dxa"/>
            <w:tcBorders>
              <w:top w:val="single" w:sz="6" w:space="0" w:color="auto"/>
              <w:left w:val="single" w:sz="6" w:space="0" w:color="auto"/>
              <w:right w:val="single" w:sz="6" w:space="0" w:color="auto"/>
            </w:tcBorders>
          </w:tcPr>
          <w:p w14:paraId="1F874D2A" w14:textId="77777777" w:rsidR="0076548D" w:rsidRPr="001D1909" w:rsidRDefault="0076548D" w:rsidP="00A178EF">
            <w:pPr>
              <w:pStyle w:val="TAH"/>
            </w:pPr>
            <w:r w:rsidRPr="001D1909">
              <w:t>Step</w:t>
            </w:r>
          </w:p>
        </w:tc>
        <w:tc>
          <w:tcPr>
            <w:tcW w:w="1282" w:type="dxa"/>
            <w:tcBorders>
              <w:top w:val="single" w:sz="6" w:space="0" w:color="auto"/>
              <w:left w:val="single" w:sz="6" w:space="0" w:color="auto"/>
              <w:right w:val="single" w:sz="6" w:space="0" w:color="auto"/>
            </w:tcBorders>
          </w:tcPr>
          <w:p w14:paraId="24A80586" w14:textId="77777777" w:rsidR="0076548D" w:rsidRPr="001D1909" w:rsidRDefault="0076548D" w:rsidP="00A178EF">
            <w:pPr>
              <w:pStyle w:val="TAH"/>
            </w:pPr>
            <w:r w:rsidRPr="001D1909">
              <w:t>Direction</w:t>
            </w:r>
          </w:p>
        </w:tc>
        <w:tc>
          <w:tcPr>
            <w:tcW w:w="2892" w:type="dxa"/>
            <w:tcBorders>
              <w:top w:val="single" w:sz="6" w:space="0" w:color="auto"/>
              <w:left w:val="single" w:sz="6" w:space="0" w:color="auto"/>
              <w:right w:val="single" w:sz="6" w:space="0" w:color="auto"/>
            </w:tcBorders>
          </w:tcPr>
          <w:p w14:paraId="5CE8A12C" w14:textId="77777777" w:rsidR="0076548D" w:rsidRPr="001D1909" w:rsidRDefault="0076548D" w:rsidP="00A178EF">
            <w:pPr>
              <w:pStyle w:val="TAH"/>
            </w:pPr>
            <w:r w:rsidRPr="001D1909">
              <w:t>MESSAGE / Action</w:t>
            </w:r>
          </w:p>
        </w:tc>
        <w:tc>
          <w:tcPr>
            <w:tcW w:w="3776" w:type="dxa"/>
            <w:tcBorders>
              <w:top w:val="single" w:sz="6" w:space="0" w:color="auto"/>
              <w:left w:val="single" w:sz="6" w:space="0" w:color="auto"/>
              <w:bottom w:val="single" w:sz="6" w:space="0" w:color="auto"/>
              <w:right w:val="single" w:sz="6" w:space="0" w:color="auto"/>
            </w:tcBorders>
          </w:tcPr>
          <w:p w14:paraId="637BF75D" w14:textId="77777777" w:rsidR="0076548D" w:rsidRPr="001D1909" w:rsidRDefault="0076548D" w:rsidP="00A178EF">
            <w:pPr>
              <w:pStyle w:val="TAH"/>
            </w:pPr>
            <w:r w:rsidRPr="001D1909">
              <w:t>Comments</w:t>
            </w:r>
          </w:p>
        </w:tc>
      </w:tr>
      <w:tr w:rsidR="0076548D" w:rsidRPr="001D1909" w14:paraId="1BD55C76" w14:textId="77777777" w:rsidTr="00A178EF">
        <w:trPr>
          <w:cantSplit/>
          <w:jc w:val="center"/>
        </w:trPr>
        <w:tc>
          <w:tcPr>
            <w:tcW w:w="737" w:type="dxa"/>
            <w:tcBorders>
              <w:top w:val="single" w:sz="6" w:space="0" w:color="auto"/>
              <w:left w:val="single" w:sz="6" w:space="0" w:color="auto"/>
              <w:right w:val="single" w:sz="6" w:space="0" w:color="auto"/>
            </w:tcBorders>
          </w:tcPr>
          <w:p w14:paraId="5B3CFF13" w14:textId="77777777" w:rsidR="0076548D" w:rsidRPr="001D1909" w:rsidRDefault="0076548D" w:rsidP="00A178EF">
            <w:pPr>
              <w:pStyle w:val="TAC"/>
            </w:pPr>
            <w:r w:rsidRPr="001D1909">
              <w:t>0</w:t>
            </w:r>
          </w:p>
        </w:tc>
        <w:tc>
          <w:tcPr>
            <w:tcW w:w="1282" w:type="dxa"/>
            <w:tcBorders>
              <w:top w:val="single" w:sz="6" w:space="0" w:color="auto"/>
              <w:left w:val="single" w:sz="6" w:space="0" w:color="auto"/>
              <w:right w:val="single" w:sz="6" w:space="0" w:color="auto"/>
            </w:tcBorders>
          </w:tcPr>
          <w:p w14:paraId="4E1274D6" w14:textId="77777777" w:rsidR="0076548D" w:rsidRPr="001D1909" w:rsidRDefault="0076548D" w:rsidP="00A178EF">
            <w:pPr>
              <w:pStyle w:val="TAC"/>
            </w:pPr>
            <w:r w:rsidRPr="001D1909">
              <w:t>ME</w:t>
            </w:r>
          </w:p>
        </w:tc>
        <w:tc>
          <w:tcPr>
            <w:tcW w:w="2892" w:type="dxa"/>
            <w:tcBorders>
              <w:top w:val="single" w:sz="6" w:space="0" w:color="auto"/>
              <w:left w:val="single" w:sz="6" w:space="0" w:color="auto"/>
              <w:right w:val="single" w:sz="6" w:space="0" w:color="auto"/>
            </w:tcBorders>
          </w:tcPr>
          <w:p w14:paraId="35191607" w14:textId="77777777" w:rsidR="0076548D" w:rsidRPr="001D1909" w:rsidRDefault="0076548D" w:rsidP="00A178EF">
            <w:pPr>
              <w:pStyle w:val="TAL"/>
            </w:pPr>
          </w:p>
        </w:tc>
        <w:tc>
          <w:tcPr>
            <w:tcW w:w="3776" w:type="dxa"/>
            <w:tcBorders>
              <w:left w:val="single" w:sz="6" w:space="0" w:color="auto"/>
              <w:right w:val="single" w:sz="6" w:space="0" w:color="auto"/>
            </w:tcBorders>
          </w:tcPr>
          <w:p w14:paraId="1E6ECDAE" w14:textId="5FA4C530" w:rsidR="0076548D" w:rsidRPr="001D1909" w:rsidRDefault="0076548D" w:rsidP="00A178EF">
            <w:pPr>
              <w:pStyle w:val="TAL"/>
            </w:pPr>
            <w:r>
              <w:t xml:space="preserve">[The ME is in </w:t>
            </w:r>
            <w:r w:rsidR="00627C5F">
              <w:t xml:space="preserve">connected </w:t>
            </w:r>
            <w:r>
              <w:t>mode</w:t>
            </w:r>
            <w:r w:rsidRPr="001D1909">
              <w:t xml:space="preserve">, </w:t>
            </w:r>
            <w:r w:rsidRPr="00034433">
              <w:t>NG-RAN</w:t>
            </w:r>
            <w:r w:rsidRPr="001D1909">
              <w:t xml:space="preserve"> supported by the ME and activated, the terminal might need to be configured with an entry linking the Gateway/Proxy Identity in the proactive command with the corresponding connectivity parameters in the mobile. The browser's cache shall have been cleared.]</w:t>
            </w:r>
          </w:p>
        </w:tc>
      </w:tr>
      <w:tr w:rsidR="0076548D" w:rsidRPr="001D1909" w14:paraId="4F918704" w14:textId="77777777" w:rsidTr="00A178EF">
        <w:trPr>
          <w:cantSplit/>
          <w:jc w:val="center"/>
        </w:trPr>
        <w:tc>
          <w:tcPr>
            <w:tcW w:w="737" w:type="dxa"/>
            <w:tcBorders>
              <w:left w:val="single" w:sz="6" w:space="0" w:color="auto"/>
              <w:right w:val="single" w:sz="6" w:space="0" w:color="auto"/>
            </w:tcBorders>
          </w:tcPr>
          <w:p w14:paraId="6348E2F2" w14:textId="77777777" w:rsidR="0076548D" w:rsidRPr="001D1909" w:rsidRDefault="0076548D" w:rsidP="00A178EF">
            <w:pPr>
              <w:pStyle w:val="TAC"/>
            </w:pPr>
            <w:r w:rsidRPr="001D1909">
              <w:t>1</w:t>
            </w:r>
          </w:p>
        </w:tc>
        <w:tc>
          <w:tcPr>
            <w:tcW w:w="1282" w:type="dxa"/>
            <w:tcBorders>
              <w:left w:val="single" w:sz="6" w:space="0" w:color="auto"/>
              <w:right w:val="single" w:sz="6" w:space="0" w:color="auto"/>
            </w:tcBorders>
          </w:tcPr>
          <w:p w14:paraId="7E375413" w14:textId="77777777" w:rsidR="0076548D" w:rsidRPr="001D1909" w:rsidRDefault="0076548D" w:rsidP="00A178EF">
            <w:pPr>
              <w:pStyle w:val="TAC"/>
            </w:pPr>
            <w:r w:rsidRPr="001D1909">
              <w:t xml:space="preserve">UICC </w:t>
            </w:r>
            <w:r w:rsidRPr="001D1909">
              <w:sym w:font="Symbol" w:char="F0AE"/>
            </w:r>
            <w:r w:rsidRPr="001D1909">
              <w:t xml:space="preserve"> ME</w:t>
            </w:r>
          </w:p>
        </w:tc>
        <w:tc>
          <w:tcPr>
            <w:tcW w:w="2892" w:type="dxa"/>
            <w:tcBorders>
              <w:left w:val="single" w:sz="6" w:space="0" w:color="auto"/>
              <w:right w:val="single" w:sz="6" w:space="0" w:color="auto"/>
            </w:tcBorders>
          </w:tcPr>
          <w:p w14:paraId="2BA147E7" w14:textId="77777777" w:rsidR="0076548D" w:rsidRPr="00F624A0" w:rsidRDefault="0076548D" w:rsidP="00A178EF">
            <w:pPr>
              <w:pStyle w:val="TAL"/>
              <w:rPr>
                <w:rFonts w:eastAsiaTheme="minorEastAsia"/>
                <w:lang w:eastAsia="zh-CN"/>
              </w:rPr>
            </w:pPr>
            <w:r w:rsidRPr="001D1909">
              <w:t xml:space="preserve">PROACTIVE COMMAND PENDING: LAUNCH BROWSER </w:t>
            </w:r>
            <w:r>
              <w:rPr>
                <w:rFonts w:eastAsiaTheme="minorEastAsia" w:hint="eastAsia"/>
                <w:lang w:eastAsia="zh-CN"/>
              </w:rPr>
              <w:t>8.1.1</w:t>
            </w:r>
          </w:p>
        </w:tc>
        <w:tc>
          <w:tcPr>
            <w:tcW w:w="3776" w:type="dxa"/>
            <w:tcBorders>
              <w:left w:val="single" w:sz="6" w:space="0" w:color="auto"/>
              <w:right w:val="single" w:sz="6" w:space="0" w:color="auto"/>
            </w:tcBorders>
          </w:tcPr>
          <w:p w14:paraId="65502B14" w14:textId="77777777" w:rsidR="0076548D" w:rsidRPr="001D1909" w:rsidRDefault="0076548D" w:rsidP="00A178EF">
            <w:pPr>
              <w:pStyle w:val="TAL"/>
            </w:pPr>
          </w:p>
        </w:tc>
      </w:tr>
      <w:tr w:rsidR="0076548D" w:rsidRPr="001D1909" w14:paraId="2013FC62" w14:textId="77777777" w:rsidTr="00A178EF">
        <w:trPr>
          <w:cantSplit/>
          <w:jc w:val="center"/>
        </w:trPr>
        <w:tc>
          <w:tcPr>
            <w:tcW w:w="737" w:type="dxa"/>
            <w:tcBorders>
              <w:left w:val="single" w:sz="6" w:space="0" w:color="auto"/>
              <w:right w:val="single" w:sz="6" w:space="0" w:color="auto"/>
            </w:tcBorders>
          </w:tcPr>
          <w:p w14:paraId="1CF57BBF" w14:textId="77777777" w:rsidR="0076548D" w:rsidRPr="001D1909" w:rsidRDefault="0076548D" w:rsidP="00A178EF">
            <w:pPr>
              <w:pStyle w:val="TAC"/>
            </w:pPr>
            <w:r w:rsidRPr="001D1909">
              <w:t>2</w:t>
            </w:r>
          </w:p>
        </w:tc>
        <w:tc>
          <w:tcPr>
            <w:tcW w:w="1282" w:type="dxa"/>
            <w:tcBorders>
              <w:left w:val="single" w:sz="6" w:space="0" w:color="auto"/>
              <w:right w:val="single" w:sz="6" w:space="0" w:color="auto"/>
            </w:tcBorders>
          </w:tcPr>
          <w:p w14:paraId="10991951" w14:textId="77777777" w:rsidR="0076548D" w:rsidRPr="001D1909" w:rsidRDefault="0076548D" w:rsidP="00A178EF">
            <w:pPr>
              <w:pStyle w:val="TAC"/>
            </w:pPr>
            <w:r w:rsidRPr="001D1909">
              <w:t xml:space="preserve">ME </w:t>
            </w:r>
            <w:r w:rsidRPr="001D1909">
              <w:sym w:font="Symbol" w:char="F0AE"/>
            </w:r>
            <w:r w:rsidRPr="001D1909">
              <w:t xml:space="preserve"> UICC</w:t>
            </w:r>
          </w:p>
        </w:tc>
        <w:tc>
          <w:tcPr>
            <w:tcW w:w="2892" w:type="dxa"/>
            <w:tcBorders>
              <w:left w:val="single" w:sz="6" w:space="0" w:color="auto"/>
              <w:right w:val="single" w:sz="6" w:space="0" w:color="auto"/>
            </w:tcBorders>
          </w:tcPr>
          <w:p w14:paraId="5C6D047A" w14:textId="77777777" w:rsidR="0076548D" w:rsidRPr="001D1909" w:rsidRDefault="0076548D" w:rsidP="00A178EF">
            <w:pPr>
              <w:pStyle w:val="TAL"/>
            </w:pPr>
            <w:r w:rsidRPr="001D1909">
              <w:t>FETCH</w:t>
            </w:r>
          </w:p>
        </w:tc>
        <w:tc>
          <w:tcPr>
            <w:tcW w:w="3776" w:type="dxa"/>
            <w:tcBorders>
              <w:left w:val="single" w:sz="6" w:space="0" w:color="auto"/>
              <w:right w:val="single" w:sz="6" w:space="0" w:color="auto"/>
            </w:tcBorders>
          </w:tcPr>
          <w:p w14:paraId="5D51A42B" w14:textId="77777777" w:rsidR="0076548D" w:rsidRPr="001D1909" w:rsidRDefault="0076548D" w:rsidP="00A178EF">
            <w:pPr>
              <w:pStyle w:val="TAL"/>
            </w:pPr>
          </w:p>
        </w:tc>
      </w:tr>
      <w:tr w:rsidR="0076548D" w:rsidRPr="001D1909" w14:paraId="2A471EE0" w14:textId="77777777" w:rsidTr="00A178EF">
        <w:trPr>
          <w:cantSplit/>
          <w:jc w:val="center"/>
        </w:trPr>
        <w:tc>
          <w:tcPr>
            <w:tcW w:w="737" w:type="dxa"/>
            <w:tcBorders>
              <w:left w:val="single" w:sz="6" w:space="0" w:color="auto"/>
              <w:right w:val="single" w:sz="6" w:space="0" w:color="auto"/>
            </w:tcBorders>
          </w:tcPr>
          <w:p w14:paraId="39C6119F" w14:textId="77777777" w:rsidR="0076548D" w:rsidRPr="001D1909" w:rsidRDefault="0076548D" w:rsidP="00A178EF">
            <w:pPr>
              <w:pStyle w:val="TAC"/>
            </w:pPr>
            <w:r w:rsidRPr="001D1909">
              <w:t>3</w:t>
            </w:r>
          </w:p>
        </w:tc>
        <w:tc>
          <w:tcPr>
            <w:tcW w:w="1282" w:type="dxa"/>
            <w:tcBorders>
              <w:left w:val="single" w:sz="6" w:space="0" w:color="auto"/>
              <w:right w:val="single" w:sz="6" w:space="0" w:color="auto"/>
            </w:tcBorders>
          </w:tcPr>
          <w:p w14:paraId="7E9EC851" w14:textId="77777777" w:rsidR="0076548D" w:rsidRPr="001D1909" w:rsidRDefault="0076548D" w:rsidP="00A178EF">
            <w:pPr>
              <w:pStyle w:val="TAC"/>
            </w:pPr>
            <w:r w:rsidRPr="001D1909">
              <w:t xml:space="preserve">UICC </w:t>
            </w:r>
            <w:r w:rsidRPr="001D1909">
              <w:sym w:font="Symbol" w:char="F0AE"/>
            </w:r>
            <w:r w:rsidRPr="001D1909">
              <w:t xml:space="preserve"> ME</w:t>
            </w:r>
          </w:p>
        </w:tc>
        <w:tc>
          <w:tcPr>
            <w:tcW w:w="2892" w:type="dxa"/>
            <w:tcBorders>
              <w:left w:val="single" w:sz="6" w:space="0" w:color="auto"/>
              <w:right w:val="single" w:sz="6" w:space="0" w:color="auto"/>
            </w:tcBorders>
          </w:tcPr>
          <w:p w14:paraId="2C77B72D" w14:textId="77777777" w:rsidR="0076548D" w:rsidRPr="001D1909" w:rsidRDefault="0076548D" w:rsidP="00A178EF">
            <w:pPr>
              <w:pStyle w:val="TAL"/>
            </w:pPr>
            <w:r w:rsidRPr="001D1909">
              <w:t xml:space="preserve">PROACTIVE COMMAND: LAUNCH BROWSER </w:t>
            </w:r>
            <w:r>
              <w:rPr>
                <w:rFonts w:eastAsiaTheme="minorEastAsia" w:hint="eastAsia"/>
                <w:lang w:eastAsia="zh-CN"/>
              </w:rPr>
              <w:t>8</w:t>
            </w:r>
            <w:r w:rsidRPr="001D1909">
              <w:t>.</w:t>
            </w:r>
            <w:r>
              <w:rPr>
                <w:rFonts w:eastAsiaTheme="minorEastAsia" w:hint="eastAsia"/>
                <w:lang w:eastAsia="zh-CN"/>
              </w:rPr>
              <w:t>1</w:t>
            </w:r>
            <w:r w:rsidRPr="001D1909">
              <w:t>.1</w:t>
            </w:r>
          </w:p>
        </w:tc>
        <w:tc>
          <w:tcPr>
            <w:tcW w:w="3776" w:type="dxa"/>
            <w:tcBorders>
              <w:left w:val="single" w:sz="6" w:space="0" w:color="auto"/>
              <w:right w:val="single" w:sz="6" w:space="0" w:color="auto"/>
            </w:tcBorders>
          </w:tcPr>
          <w:p w14:paraId="07BAF49F" w14:textId="77777777" w:rsidR="0076548D" w:rsidRPr="001D1909" w:rsidRDefault="0076548D" w:rsidP="00A178EF">
            <w:pPr>
              <w:pStyle w:val="TAL"/>
            </w:pPr>
            <w:r w:rsidRPr="001D1909">
              <w:t>[connect to the defined URL, "launch browser, if not already launched, 1 bearer specified, gateway/proxy id specified]</w:t>
            </w:r>
          </w:p>
        </w:tc>
      </w:tr>
      <w:tr w:rsidR="0076548D" w:rsidRPr="001D1909" w14:paraId="7B8F88C8" w14:textId="77777777" w:rsidTr="00A178EF">
        <w:trPr>
          <w:cantSplit/>
          <w:jc w:val="center"/>
        </w:trPr>
        <w:tc>
          <w:tcPr>
            <w:tcW w:w="737" w:type="dxa"/>
            <w:tcBorders>
              <w:left w:val="single" w:sz="6" w:space="0" w:color="auto"/>
              <w:right w:val="single" w:sz="6" w:space="0" w:color="auto"/>
            </w:tcBorders>
          </w:tcPr>
          <w:p w14:paraId="05784A2D" w14:textId="77777777" w:rsidR="0076548D" w:rsidRPr="001D1909" w:rsidRDefault="0076548D" w:rsidP="00A178EF">
            <w:pPr>
              <w:pStyle w:val="TAC"/>
            </w:pPr>
            <w:r w:rsidRPr="001D1909">
              <w:t>4</w:t>
            </w:r>
          </w:p>
        </w:tc>
        <w:tc>
          <w:tcPr>
            <w:tcW w:w="1282" w:type="dxa"/>
            <w:tcBorders>
              <w:left w:val="single" w:sz="6" w:space="0" w:color="auto"/>
              <w:right w:val="single" w:sz="6" w:space="0" w:color="auto"/>
            </w:tcBorders>
          </w:tcPr>
          <w:p w14:paraId="72C248CE" w14:textId="77777777" w:rsidR="0076548D" w:rsidRPr="001D1909" w:rsidRDefault="0076548D" w:rsidP="00A178EF">
            <w:pPr>
              <w:pStyle w:val="TAC"/>
            </w:pPr>
            <w:r w:rsidRPr="001D1909">
              <w:t xml:space="preserve">ME </w:t>
            </w:r>
            <w:r w:rsidRPr="001D1909">
              <w:sym w:font="Symbol" w:char="F0AE"/>
            </w:r>
            <w:r w:rsidRPr="001D1909">
              <w:t xml:space="preserve"> USER</w:t>
            </w:r>
          </w:p>
        </w:tc>
        <w:tc>
          <w:tcPr>
            <w:tcW w:w="2892" w:type="dxa"/>
            <w:tcBorders>
              <w:left w:val="single" w:sz="6" w:space="0" w:color="auto"/>
              <w:right w:val="single" w:sz="6" w:space="0" w:color="auto"/>
            </w:tcBorders>
          </w:tcPr>
          <w:p w14:paraId="22700A56" w14:textId="77777777" w:rsidR="0076548D" w:rsidRPr="001D1909" w:rsidRDefault="0076548D" w:rsidP="00A178EF">
            <w:pPr>
              <w:pStyle w:val="TAL"/>
            </w:pPr>
            <w:r w:rsidRPr="001D1909">
              <w:t>ME may display a default message</w:t>
            </w:r>
          </w:p>
        </w:tc>
        <w:tc>
          <w:tcPr>
            <w:tcW w:w="3776" w:type="dxa"/>
            <w:tcBorders>
              <w:left w:val="single" w:sz="6" w:space="0" w:color="auto"/>
              <w:right w:val="single" w:sz="6" w:space="0" w:color="auto"/>
            </w:tcBorders>
          </w:tcPr>
          <w:p w14:paraId="3F4956B1" w14:textId="77777777" w:rsidR="0076548D" w:rsidRPr="001D1909" w:rsidRDefault="0076548D" w:rsidP="00A178EF">
            <w:pPr>
              <w:pStyle w:val="TAL"/>
            </w:pPr>
          </w:p>
        </w:tc>
      </w:tr>
      <w:tr w:rsidR="0076548D" w:rsidRPr="001D1909" w14:paraId="435FA033" w14:textId="77777777" w:rsidTr="00A178EF">
        <w:trPr>
          <w:cantSplit/>
          <w:jc w:val="center"/>
        </w:trPr>
        <w:tc>
          <w:tcPr>
            <w:tcW w:w="737" w:type="dxa"/>
            <w:tcBorders>
              <w:left w:val="single" w:sz="6" w:space="0" w:color="auto"/>
              <w:right w:val="single" w:sz="6" w:space="0" w:color="auto"/>
            </w:tcBorders>
          </w:tcPr>
          <w:p w14:paraId="4C7F619B" w14:textId="77777777" w:rsidR="0076548D" w:rsidRPr="001D1909" w:rsidRDefault="0076548D" w:rsidP="00A178EF">
            <w:pPr>
              <w:pStyle w:val="TAC"/>
            </w:pPr>
            <w:r w:rsidRPr="001D1909">
              <w:t>5</w:t>
            </w:r>
          </w:p>
        </w:tc>
        <w:tc>
          <w:tcPr>
            <w:tcW w:w="1282" w:type="dxa"/>
            <w:tcBorders>
              <w:left w:val="single" w:sz="6" w:space="0" w:color="auto"/>
              <w:right w:val="single" w:sz="6" w:space="0" w:color="auto"/>
            </w:tcBorders>
          </w:tcPr>
          <w:p w14:paraId="4DD06860" w14:textId="77777777" w:rsidR="0076548D" w:rsidRPr="001D1909" w:rsidRDefault="0076548D" w:rsidP="00A178EF">
            <w:pPr>
              <w:pStyle w:val="TAC"/>
            </w:pPr>
            <w:r w:rsidRPr="001D1909">
              <w:t xml:space="preserve">USER </w:t>
            </w:r>
            <w:r w:rsidRPr="001D1909">
              <w:sym w:font="Symbol" w:char="F0AE"/>
            </w:r>
            <w:r w:rsidRPr="001D1909">
              <w:t xml:space="preserve"> ME</w:t>
            </w:r>
          </w:p>
        </w:tc>
        <w:tc>
          <w:tcPr>
            <w:tcW w:w="2892" w:type="dxa"/>
            <w:tcBorders>
              <w:left w:val="single" w:sz="6" w:space="0" w:color="auto"/>
              <w:right w:val="single" w:sz="6" w:space="0" w:color="auto"/>
            </w:tcBorders>
          </w:tcPr>
          <w:p w14:paraId="4F410863" w14:textId="77777777" w:rsidR="0076548D" w:rsidRPr="001D1909" w:rsidRDefault="0076548D" w:rsidP="00A178EF">
            <w:pPr>
              <w:pStyle w:val="TAL"/>
            </w:pPr>
            <w:r w:rsidRPr="001D1909">
              <w:t>The user may confirm the launch browser.</w:t>
            </w:r>
          </w:p>
        </w:tc>
        <w:tc>
          <w:tcPr>
            <w:tcW w:w="3776" w:type="dxa"/>
            <w:tcBorders>
              <w:left w:val="single" w:sz="6" w:space="0" w:color="auto"/>
              <w:right w:val="single" w:sz="6" w:space="0" w:color="auto"/>
            </w:tcBorders>
          </w:tcPr>
          <w:p w14:paraId="0CEB8BD2" w14:textId="77777777" w:rsidR="0076548D" w:rsidRPr="001D1909" w:rsidRDefault="0076548D" w:rsidP="00A178EF">
            <w:pPr>
              <w:pStyle w:val="TAL"/>
            </w:pPr>
            <w:r w:rsidRPr="001D1909">
              <w:t>[option: user confirmation]</w:t>
            </w:r>
          </w:p>
        </w:tc>
      </w:tr>
      <w:tr w:rsidR="0076548D" w:rsidRPr="001D1909" w14:paraId="733A22A6" w14:textId="77777777" w:rsidTr="00A178EF">
        <w:trPr>
          <w:cantSplit/>
          <w:jc w:val="center"/>
        </w:trPr>
        <w:tc>
          <w:tcPr>
            <w:tcW w:w="737" w:type="dxa"/>
            <w:tcBorders>
              <w:left w:val="single" w:sz="6" w:space="0" w:color="auto"/>
              <w:right w:val="single" w:sz="6" w:space="0" w:color="auto"/>
            </w:tcBorders>
          </w:tcPr>
          <w:p w14:paraId="4691A51C" w14:textId="77777777" w:rsidR="0076548D" w:rsidRPr="001D1909" w:rsidRDefault="0076548D" w:rsidP="00A178EF">
            <w:pPr>
              <w:pStyle w:val="TAC"/>
            </w:pPr>
            <w:r w:rsidRPr="001D1909">
              <w:t>6</w:t>
            </w:r>
          </w:p>
        </w:tc>
        <w:tc>
          <w:tcPr>
            <w:tcW w:w="1282" w:type="dxa"/>
            <w:tcBorders>
              <w:left w:val="single" w:sz="6" w:space="0" w:color="auto"/>
              <w:right w:val="single" w:sz="6" w:space="0" w:color="auto"/>
            </w:tcBorders>
          </w:tcPr>
          <w:p w14:paraId="5C78022E" w14:textId="77777777" w:rsidR="0076548D" w:rsidRPr="001D1909" w:rsidRDefault="0076548D" w:rsidP="00A178EF">
            <w:pPr>
              <w:pStyle w:val="TAC"/>
            </w:pPr>
            <w:r w:rsidRPr="001D1909">
              <w:t xml:space="preserve">ME </w:t>
            </w:r>
            <w:r w:rsidRPr="001D1909">
              <w:sym w:font="Symbol" w:char="F0AE"/>
            </w:r>
            <w:r w:rsidRPr="001D1909">
              <w:t xml:space="preserve"> UICC</w:t>
            </w:r>
          </w:p>
        </w:tc>
        <w:tc>
          <w:tcPr>
            <w:tcW w:w="2892" w:type="dxa"/>
            <w:tcBorders>
              <w:left w:val="single" w:sz="6" w:space="0" w:color="auto"/>
              <w:right w:val="single" w:sz="6" w:space="0" w:color="auto"/>
            </w:tcBorders>
          </w:tcPr>
          <w:p w14:paraId="02F884D8" w14:textId="77777777" w:rsidR="0076548D" w:rsidRPr="001D1909" w:rsidRDefault="0076548D" w:rsidP="00A178EF">
            <w:pPr>
              <w:pStyle w:val="TAL"/>
            </w:pPr>
            <w:r w:rsidRPr="001D1909">
              <w:t xml:space="preserve">TERMINAL RESPONSE: LAUNCH BROWSER </w:t>
            </w:r>
            <w:r>
              <w:rPr>
                <w:rFonts w:eastAsiaTheme="minorEastAsia" w:hint="eastAsia"/>
                <w:lang w:eastAsia="zh-CN"/>
              </w:rPr>
              <w:t>8</w:t>
            </w:r>
            <w:r w:rsidRPr="001D1909">
              <w:t>.</w:t>
            </w:r>
            <w:r>
              <w:rPr>
                <w:rFonts w:eastAsiaTheme="minorEastAsia" w:hint="eastAsia"/>
                <w:lang w:eastAsia="zh-CN"/>
              </w:rPr>
              <w:t>1</w:t>
            </w:r>
            <w:r w:rsidRPr="001D1909">
              <w:t>.1</w:t>
            </w:r>
          </w:p>
        </w:tc>
        <w:tc>
          <w:tcPr>
            <w:tcW w:w="3776" w:type="dxa"/>
            <w:tcBorders>
              <w:left w:val="single" w:sz="6" w:space="0" w:color="auto"/>
              <w:right w:val="single" w:sz="6" w:space="0" w:color="auto"/>
            </w:tcBorders>
          </w:tcPr>
          <w:p w14:paraId="130CF5B0" w14:textId="77777777" w:rsidR="0076548D" w:rsidRPr="001D1909" w:rsidRDefault="0076548D" w:rsidP="00A178EF">
            <w:pPr>
              <w:pStyle w:val="TAL"/>
            </w:pPr>
            <w:r w:rsidRPr="001D1909">
              <w:t xml:space="preserve">[Command performed successfully] </w:t>
            </w:r>
          </w:p>
        </w:tc>
      </w:tr>
      <w:tr w:rsidR="0076548D" w:rsidRPr="001D1909" w14:paraId="2D3EF1EC" w14:textId="77777777" w:rsidTr="00A178EF">
        <w:trPr>
          <w:cantSplit/>
          <w:jc w:val="center"/>
        </w:trPr>
        <w:tc>
          <w:tcPr>
            <w:tcW w:w="737" w:type="dxa"/>
            <w:tcBorders>
              <w:left w:val="single" w:sz="6" w:space="0" w:color="auto"/>
              <w:right w:val="single" w:sz="6" w:space="0" w:color="auto"/>
            </w:tcBorders>
          </w:tcPr>
          <w:p w14:paraId="1850369D" w14:textId="77777777" w:rsidR="0076548D" w:rsidRPr="001D1909" w:rsidRDefault="0076548D" w:rsidP="00A178EF">
            <w:pPr>
              <w:pStyle w:val="TAC"/>
            </w:pPr>
            <w:r w:rsidRPr="001D1909">
              <w:t>7</w:t>
            </w:r>
          </w:p>
        </w:tc>
        <w:tc>
          <w:tcPr>
            <w:tcW w:w="1282" w:type="dxa"/>
            <w:tcBorders>
              <w:left w:val="single" w:sz="6" w:space="0" w:color="auto"/>
              <w:right w:val="single" w:sz="6" w:space="0" w:color="auto"/>
            </w:tcBorders>
          </w:tcPr>
          <w:p w14:paraId="584BE5B2" w14:textId="77777777" w:rsidR="0076548D" w:rsidRPr="001D1909" w:rsidRDefault="0076548D" w:rsidP="00A178EF">
            <w:pPr>
              <w:pStyle w:val="TAC"/>
            </w:pPr>
            <w:r w:rsidRPr="001D1909">
              <w:t>ME</w:t>
            </w:r>
            <w:r w:rsidRPr="001D1909">
              <w:rPr>
                <w:rFonts w:ascii="Symbol" w:hAnsi="Symbol"/>
              </w:rPr>
              <w:t></w:t>
            </w:r>
            <w:r>
              <w:t xml:space="preserve"> </w:t>
            </w:r>
            <w:r w:rsidRPr="002657DB">
              <w:t>NG-SS</w:t>
            </w:r>
            <w:r w:rsidRPr="001D1909">
              <w:t xml:space="preserve"> </w:t>
            </w:r>
          </w:p>
        </w:tc>
        <w:tc>
          <w:tcPr>
            <w:tcW w:w="2892" w:type="dxa"/>
            <w:tcBorders>
              <w:left w:val="single" w:sz="6" w:space="0" w:color="auto"/>
              <w:right w:val="single" w:sz="6" w:space="0" w:color="auto"/>
            </w:tcBorders>
          </w:tcPr>
          <w:p w14:paraId="72B7D47F" w14:textId="77777777" w:rsidR="0076548D" w:rsidRPr="001D1909" w:rsidRDefault="0076548D" w:rsidP="00A178EF">
            <w:pPr>
              <w:pStyle w:val="TAL"/>
            </w:pPr>
            <w:r w:rsidRPr="001D1909">
              <w:t>The ME attempts to connect the URL specified in LAUNCH BROWSER command using the requested bearer and proxy identity</w:t>
            </w:r>
          </w:p>
        </w:tc>
        <w:tc>
          <w:tcPr>
            <w:tcW w:w="3776" w:type="dxa"/>
            <w:tcBorders>
              <w:left w:val="single" w:sz="6" w:space="0" w:color="auto"/>
              <w:right w:val="single" w:sz="6" w:space="0" w:color="auto"/>
            </w:tcBorders>
          </w:tcPr>
          <w:p w14:paraId="11600F7D" w14:textId="4F2DA6D7" w:rsidR="0076548D" w:rsidRPr="001D1909" w:rsidRDefault="0076548D" w:rsidP="00A178EF">
            <w:pPr>
              <w:pStyle w:val="TAL"/>
            </w:pPr>
            <w:r w:rsidRPr="001D1909">
              <w:t xml:space="preserve">[The </w:t>
            </w:r>
            <w:r w:rsidR="00627C5F">
              <w:t>NG-</w:t>
            </w:r>
            <w:r w:rsidR="00627C5F" w:rsidRPr="001D1909">
              <w:t xml:space="preserve">SS </w:t>
            </w:r>
            <w:r w:rsidRPr="001D1909">
              <w:t xml:space="preserve">shall handle the request of additional URLs as defined in the initial conditions </w:t>
            </w:r>
            <w:r>
              <w:t>clause</w:t>
            </w:r>
            <w:r w:rsidRPr="001D1909">
              <w:t>]</w:t>
            </w:r>
          </w:p>
        </w:tc>
      </w:tr>
      <w:tr w:rsidR="0076548D" w:rsidRPr="001D1909" w14:paraId="1F4175F4" w14:textId="77777777" w:rsidTr="00A178EF">
        <w:trPr>
          <w:cantSplit/>
          <w:jc w:val="center"/>
        </w:trPr>
        <w:tc>
          <w:tcPr>
            <w:tcW w:w="737" w:type="dxa"/>
            <w:tcBorders>
              <w:left w:val="single" w:sz="6" w:space="0" w:color="auto"/>
              <w:right w:val="single" w:sz="6" w:space="0" w:color="auto"/>
            </w:tcBorders>
          </w:tcPr>
          <w:p w14:paraId="62D3B776" w14:textId="77777777" w:rsidR="0076548D" w:rsidRPr="001D1909" w:rsidRDefault="0076548D" w:rsidP="00A178EF">
            <w:pPr>
              <w:pStyle w:val="TAC"/>
            </w:pPr>
            <w:r w:rsidRPr="001D1909">
              <w:t>8</w:t>
            </w:r>
          </w:p>
        </w:tc>
        <w:tc>
          <w:tcPr>
            <w:tcW w:w="1282" w:type="dxa"/>
            <w:tcBorders>
              <w:left w:val="single" w:sz="6" w:space="0" w:color="auto"/>
              <w:right w:val="single" w:sz="6" w:space="0" w:color="auto"/>
            </w:tcBorders>
          </w:tcPr>
          <w:p w14:paraId="6F3203B4" w14:textId="77777777" w:rsidR="0076548D" w:rsidRPr="001D1909" w:rsidRDefault="0076548D" w:rsidP="00A178EF">
            <w:pPr>
              <w:pStyle w:val="TAC"/>
            </w:pPr>
            <w:r w:rsidRPr="001D1909">
              <w:t xml:space="preserve">UICC </w:t>
            </w:r>
            <w:r w:rsidRPr="001D1909">
              <w:sym w:font="Symbol" w:char="F0AE"/>
            </w:r>
            <w:r w:rsidRPr="001D1909">
              <w:t xml:space="preserve"> ME</w:t>
            </w:r>
          </w:p>
        </w:tc>
        <w:tc>
          <w:tcPr>
            <w:tcW w:w="2892" w:type="dxa"/>
            <w:tcBorders>
              <w:left w:val="single" w:sz="6" w:space="0" w:color="auto"/>
              <w:right w:val="single" w:sz="6" w:space="0" w:color="auto"/>
            </w:tcBorders>
          </w:tcPr>
          <w:p w14:paraId="6CC5086C" w14:textId="77777777" w:rsidR="0076548D" w:rsidRPr="001D1909" w:rsidRDefault="0076548D" w:rsidP="00A178EF">
            <w:pPr>
              <w:pStyle w:val="TAL"/>
            </w:pPr>
            <w:r w:rsidRPr="001D1909">
              <w:t>PROACTIVE UICC SESSION ENDED</w:t>
            </w:r>
          </w:p>
        </w:tc>
        <w:tc>
          <w:tcPr>
            <w:tcW w:w="3776" w:type="dxa"/>
            <w:tcBorders>
              <w:left w:val="single" w:sz="6" w:space="0" w:color="auto"/>
              <w:right w:val="single" w:sz="6" w:space="0" w:color="auto"/>
            </w:tcBorders>
          </w:tcPr>
          <w:p w14:paraId="5DE11723" w14:textId="77777777" w:rsidR="0076548D" w:rsidRPr="001D1909" w:rsidRDefault="0076548D" w:rsidP="00A178EF">
            <w:pPr>
              <w:pStyle w:val="TAL"/>
            </w:pPr>
          </w:p>
        </w:tc>
      </w:tr>
      <w:tr w:rsidR="0076548D" w:rsidRPr="001D1909" w14:paraId="031C947A" w14:textId="77777777" w:rsidTr="00A178EF">
        <w:trPr>
          <w:cantSplit/>
          <w:jc w:val="center"/>
        </w:trPr>
        <w:tc>
          <w:tcPr>
            <w:tcW w:w="737" w:type="dxa"/>
            <w:tcBorders>
              <w:left w:val="single" w:sz="6" w:space="0" w:color="auto"/>
              <w:bottom w:val="single" w:sz="6" w:space="0" w:color="auto"/>
              <w:right w:val="single" w:sz="6" w:space="0" w:color="auto"/>
            </w:tcBorders>
          </w:tcPr>
          <w:p w14:paraId="2D56DC1F" w14:textId="77777777" w:rsidR="0076548D" w:rsidRPr="001D1909" w:rsidRDefault="0076548D" w:rsidP="00A178EF">
            <w:pPr>
              <w:pStyle w:val="TAC"/>
            </w:pPr>
            <w:r w:rsidRPr="001D1909">
              <w:t>9</w:t>
            </w:r>
          </w:p>
        </w:tc>
        <w:tc>
          <w:tcPr>
            <w:tcW w:w="1282" w:type="dxa"/>
            <w:tcBorders>
              <w:left w:val="single" w:sz="6" w:space="0" w:color="auto"/>
              <w:bottom w:val="single" w:sz="6" w:space="0" w:color="auto"/>
              <w:right w:val="single" w:sz="6" w:space="0" w:color="auto"/>
            </w:tcBorders>
          </w:tcPr>
          <w:p w14:paraId="784759DD" w14:textId="77777777" w:rsidR="0076548D" w:rsidRPr="001D1909" w:rsidRDefault="0076548D" w:rsidP="00A178EF">
            <w:pPr>
              <w:pStyle w:val="TAC"/>
            </w:pPr>
            <w:r w:rsidRPr="001D1909">
              <w:t xml:space="preserve">USER </w:t>
            </w:r>
            <w:r w:rsidRPr="001D1909">
              <w:sym w:font="Symbol" w:char="F0AE"/>
            </w:r>
            <w:r w:rsidRPr="001D1909">
              <w:t xml:space="preserve"> ME</w:t>
            </w:r>
          </w:p>
        </w:tc>
        <w:tc>
          <w:tcPr>
            <w:tcW w:w="2892" w:type="dxa"/>
            <w:tcBorders>
              <w:left w:val="single" w:sz="6" w:space="0" w:color="auto"/>
              <w:bottom w:val="single" w:sz="6" w:space="0" w:color="auto"/>
              <w:right w:val="single" w:sz="6" w:space="0" w:color="auto"/>
            </w:tcBorders>
          </w:tcPr>
          <w:p w14:paraId="644F73DC" w14:textId="77777777" w:rsidR="0076548D" w:rsidRPr="001D1909" w:rsidRDefault="0076548D" w:rsidP="00A178EF">
            <w:pPr>
              <w:pStyle w:val="TAL"/>
            </w:pPr>
            <w:r w:rsidRPr="001D1909">
              <w:t>The user verifies that the browser session is properly established with the required bearer.</w:t>
            </w:r>
          </w:p>
        </w:tc>
        <w:tc>
          <w:tcPr>
            <w:tcW w:w="3776" w:type="dxa"/>
            <w:tcBorders>
              <w:left w:val="single" w:sz="6" w:space="0" w:color="auto"/>
              <w:bottom w:val="single" w:sz="6" w:space="0" w:color="auto"/>
              <w:right w:val="single" w:sz="6" w:space="0" w:color="auto"/>
            </w:tcBorders>
          </w:tcPr>
          <w:p w14:paraId="571CB36F" w14:textId="77777777" w:rsidR="0076548D" w:rsidRPr="001D1909" w:rsidRDefault="0076548D" w:rsidP="00A178EF">
            <w:pPr>
              <w:pStyle w:val="TAL"/>
            </w:pPr>
          </w:p>
        </w:tc>
      </w:tr>
    </w:tbl>
    <w:p w14:paraId="7A78B60D" w14:textId="77777777" w:rsidR="0076548D" w:rsidRPr="00C40BF8" w:rsidRDefault="0076548D" w:rsidP="0076548D">
      <w:pPr>
        <w:rPr>
          <w:lang w:eastAsia="zh-CN"/>
        </w:rPr>
      </w:pPr>
    </w:p>
    <w:p w14:paraId="03ED179A" w14:textId="77777777" w:rsidR="0076548D" w:rsidRPr="001D1909" w:rsidRDefault="0076548D" w:rsidP="0076548D">
      <w:r w:rsidRPr="001D1909">
        <w:t xml:space="preserve">PROACTIVE COMMAND: LAUNCH BROWSER </w:t>
      </w:r>
      <w:r>
        <w:rPr>
          <w:rFonts w:hint="eastAsia"/>
          <w:lang w:eastAsia="zh-CN"/>
        </w:rPr>
        <w:t>8</w:t>
      </w:r>
      <w:r w:rsidRPr="001D1909">
        <w:t>.</w:t>
      </w:r>
      <w:r>
        <w:rPr>
          <w:rFonts w:hint="eastAsia"/>
          <w:lang w:eastAsia="zh-CN"/>
        </w:rPr>
        <w:t>1</w:t>
      </w:r>
      <w:r w:rsidRPr="001D1909">
        <w:t>.1</w:t>
      </w:r>
    </w:p>
    <w:p w14:paraId="39AF1157" w14:textId="77777777" w:rsidR="0076548D" w:rsidRPr="001D1909" w:rsidRDefault="0076548D" w:rsidP="0076548D">
      <w:r w:rsidRPr="001D1909">
        <w:t>Logically:</w:t>
      </w:r>
    </w:p>
    <w:p w14:paraId="0C38F865" w14:textId="77777777" w:rsidR="0076548D" w:rsidRPr="001D1909" w:rsidRDefault="0076548D" w:rsidP="0076548D">
      <w:pPr>
        <w:pStyle w:val="EW"/>
        <w:tabs>
          <w:tab w:val="left" w:pos="851"/>
        </w:tabs>
        <w:overflowPunct w:val="0"/>
        <w:autoSpaceDE w:val="0"/>
        <w:autoSpaceDN w:val="0"/>
        <w:adjustRightInd w:val="0"/>
        <w:ind w:left="2835" w:hanging="2551"/>
        <w:textAlignment w:val="baseline"/>
      </w:pPr>
      <w:r w:rsidRPr="001D1909">
        <w:t>Command details</w:t>
      </w:r>
    </w:p>
    <w:p w14:paraId="009E009B" w14:textId="77777777" w:rsidR="0076548D" w:rsidRPr="0078413B" w:rsidRDefault="0076548D" w:rsidP="0076548D">
      <w:pPr>
        <w:pStyle w:val="EW"/>
        <w:tabs>
          <w:tab w:val="left" w:pos="851"/>
        </w:tabs>
        <w:overflowPunct w:val="0"/>
        <w:autoSpaceDE w:val="0"/>
        <w:autoSpaceDN w:val="0"/>
        <w:adjustRightInd w:val="0"/>
        <w:ind w:left="2835" w:hanging="2551"/>
        <w:textAlignment w:val="baseline"/>
        <w:rPr>
          <w:rFonts w:eastAsia="DengXian"/>
        </w:rPr>
      </w:pPr>
      <w:r w:rsidRPr="0078413B">
        <w:rPr>
          <w:rFonts w:eastAsia="DengXian"/>
        </w:rPr>
        <w:tab/>
        <w:t>Command number:</w:t>
      </w:r>
      <w:r w:rsidRPr="0078413B">
        <w:rPr>
          <w:rFonts w:eastAsia="DengXian"/>
        </w:rPr>
        <w:tab/>
        <w:t>1</w:t>
      </w:r>
    </w:p>
    <w:p w14:paraId="4889D97B" w14:textId="77777777" w:rsidR="0076548D" w:rsidRPr="0078413B" w:rsidRDefault="0076548D" w:rsidP="0076548D">
      <w:pPr>
        <w:pStyle w:val="EW"/>
        <w:tabs>
          <w:tab w:val="left" w:pos="851"/>
        </w:tabs>
        <w:overflowPunct w:val="0"/>
        <w:autoSpaceDE w:val="0"/>
        <w:autoSpaceDN w:val="0"/>
        <w:adjustRightInd w:val="0"/>
        <w:ind w:left="2835" w:hanging="2551"/>
        <w:textAlignment w:val="baseline"/>
        <w:rPr>
          <w:rFonts w:eastAsia="DengXian"/>
        </w:rPr>
      </w:pPr>
      <w:r w:rsidRPr="0078413B">
        <w:rPr>
          <w:rFonts w:eastAsia="DengXian"/>
        </w:rPr>
        <w:tab/>
        <w:t>Command type:</w:t>
      </w:r>
      <w:r w:rsidRPr="0078413B">
        <w:rPr>
          <w:rFonts w:eastAsia="DengXian"/>
        </w:rPr>
        <w:tab/>
        <w:t>LAUNCH BROWSER</w:t>
      </w:r>
    </w:p>
    <w:p w14:paraId="6B690CBD" w14:textId="77777777" w:rsidR="0076548D" w:rsidRPr="0078413B" w:rsidRDefault="0076548D" w:rsidP="0076548D">
      <w:pPr>
        <w:pStyle w:val="EW"/>
        <w:tabs>
          <w:tab w:val="left" w:pos="851"/>
        </w:tabs>
        <w:overflowPunct w:val="0"/>
        <w:autoSpaceDE w:val="0"/>
        <w:autoSpaceDN w:val="0"/>
        <w:adjustRightInd w:val="0"/>
        <w:ind w:left="2835" w:hanging="2551"/>
        <w:textAlignment w:val="baseline"/>
        <w:rPr>
          <w:rFonts w:eastAsia="DengXian"/>
        </w:rPr>
      </w:pPr>
      <w:r w:rsidRPr="0078413B">
        <w:rPr>
          <w:rFonts w:eastAsia="DengXian"/>
        </w:rPr>
        <w:tab/>
        <w:t>Command qualifier:</w:t>
      </w:r>
      <w:r w:rsidRPr="0078413B">
        <w:rPr>
          <w:rFonts w:eastAsia="DengXian"/>
        </w:rPr>
        <w:tab/>
        <w:t>launch browser, if not already launched</w:t>
      </w:r>
    </w:p>
    <w:p w14:paraId="381A97C9" w14:textId="77777777" w:rsidR="0076548D" w:rsidRPr="001D1909" w:rsidRDefault="0076548D" w:rsidP="0076548D">
      <w:pPr>
        <w:pStyle w:val="EW"/>
        <w:tabs>
          <w:tab w:val="left" w:pos="851"/>
        </w:tabs>
        <w:overflowPunct w:val="0"/>
        <w:autoSpaceDE w:val="0"/>
        <w:autoSpaceDN w:val="0"/>
        <w:adjustRightInd w:val="0"/>
        <w:ind w:left="2835" w:hanging="2551"/>
        <w:textAlignment w:val="baseline"/>
      </w:pPr>
      <w:r w:rsidRPr="001D1909">
        <w:t>Device identities</w:t>
      </w:r>
    </w:p>
    <w:p w14:paraId="6F3DCDDD" w14:textId="77777777" w:rsidR="0076548D" w:rsidRPr="001D1909" w:rsidRDefault="0076548D" w:rsidP="0076548D">
      <w:pPr>
        <w:pStyle w:val="EW"/>
        <w:tabs>
          <w:tab w:val="left" w:pos="851"/>
        </w:tabs>
        <w:overflowPunct w:val="0"/>
        <w:autoSpaceDE w:val="0"/>
        <w:autoSpaceDN w:val="0"/>
        <w:adjustRightInd w:val="0"/>
        <w:ind w:left="2835" w:hanging="2551"/>
        <w:textAlignment w:val="baseline"/>
      </w:pPr>
      <w:r w:rsidRPr="001D1909">
        <w:tab/>
        <w:t>Source device:</w:t>
      </w:r>
      <w:r w:rsidRPr="001D1909">
        <w:tab/>
        <w:t>UICC</w:t>
      </w:r>
    </w:p>
    <w:p w14:paraId="310F7AF1" w14:textId="77777777" w:rsidR="0076548D" w:rsidRPr="001D1909" w:rsidRDefault="0076548D" w:rsidP="0076548D">
      <w:pPr>
        <w:pStyle w:val="EW"/>
        <w:tabs>
          <w:tab w:val="left" w:pos="851"/>
        </w:tabs>
        <w:overflowPunct w:val="0"/>
        <w:autoSpaceDE w:val="0"/>
        <w:autoSpaceDN w:val="0"/>
        <w:adjustRightInd w:val="0"/>
        <w:ind w:left="2835" w:hanging="2551"/>
        <w:textAlignment w:val="baseline"/>
      </w:pPr>
      <w:r w:rsidRPr="001D1909">
        <w:tab/>
        <w:t>Destination device:</w:t>
      </w:r>
      <w:r w:rsidRPr="001D1909">
        <w:tab/>
        <w:t>ME</w:t>
      </w:r>
    </w:p>
    <w:p w14:paraId="39EC3981" w14:textId="77777777" w:rsidR="0076548D" w:rsidRPr="001D1909" w:rsidRDefault="0076548D" w:rsidP="0076548D">
      <w:pPr>
        <w:pStyle w:val="EW"/>
        <w:tabs>
          <w:tab w:val="left" w:pos="851"/>
        </w:tabs>
        <w:overflowPunct w:val="0"/>
        <w:autoSpaceDE w:val="0"/>
        <w:autoSpaceDN w:val="0"/>
        <w:adjustRightInd w:val="0"/>
        <w:ind w:left="2835" w:hanging="2551"/>
        <w:textAlignment w:val="baseline"/>
      </w:pPr>
      <w:r w:rsidRPr="001D1909">
        <w:tab/>
        <w:t>URL</w:t>
      </w:r>
      <w:r w:rsidRPr="001D1909">
        <w:tab/>
      </w:r>
      <w:hyperlink r:id="rId46" w:history="1">
        <w:r w:rsidRPr="0078413B">
          <w:t>http://xxx.yyy.zzz</w:t>
        </w:r>
      </w:hyperlink>
      <w:r w:rsidRPr="001D1909">
        <w:t xml:space="preserve"> (Note: this URL shall be different from the default URL, but it can be reached from the gateway defined by default in the browser parameters of the mobile)</w:t>
      </w:r>
    </w:p>
    <w:p w14:paraId="3666EE6B" w14:textId="77777777" w:rsidR="0076548D" w:rsidRPr="001D1909" w:rsidRDefault="0076548D" w:rsidP="0076548D">
      <w:pPr>
        <w:pStyle w:val="EW"/>
        <w:tabs>
          <w:tab w:val="left" w:pos="851"/>
        </w:tabs>
        <w:overflowPunct w:val="0"/>
        <w:autoSpaceDE w:val="0"/>
        <w:autoSpaceDN w:val="0"/>
        <w:adjustRightInd w:val="0"/>
        <w:ind w:left="2835" w:hanging="2551"/>
        <w:textAlignment w:val="baseline"/>
      </w:pPr>
      <w:r w:rsidRPr="001D1909">
        <w:tab/>
        <w:t>Bearer</w:t>
      </w:r>
      <w:r w:rsidRPr="001D1909">
        <w:tab/>
      </w:r>
      <w:r w:rsidRPr="003C0409">
        <w:t>NG-RAN</w:t>
      </w:r>
    </w:p>
    <w:p w14:paraId="25D54F92" w14:textId="77777777" w:rsidR="0076548D" w:rsidRPr="001D1909" w:rsidRDefault="0076548D" w:rsidP="0076548D">
      <w:pPr>
        <w:pStyle w:val="EW"/>
        <w:tabs>
          <w:tab w:val="left" w:pos="851"/>
        </w:tabs>
        <w:overflowPunct w:val="0"/>
        <w:autoSpaceDE w:val="0"/>
        <w:autoSpaceDN w:val="0"/>
        <w:adjustRightInd w:val="0"/>
        <w:ind w:left="2835" w:hanging="2551"/>
        <w:textAlignment w:val="baseline"/>
      </w:pPr>
      <w:r w:rsidRPr="001D1909">
        <w:t>Gateway/Proxy id</w:t>
      </w:r>
      <w:r w:rsidRPr="001D1909">
        <w:tab/>
        <w:t>DCSunpacked, 8 bits data</w:t>
      </w:r>
    </w:p>
    <w:p w14:paraId="035A5F92" w14:textId="77777777" w:rsidR="0076548D" w:rsidRPr="001D1909" w:rsidRDefault="0076548D" w:rsidP="0076548D">
      <w:pPr>
        <w:pStyle w:val="EW"/>
        <w:tabs>
          <w:tab w:val="left" w:pos="851"/>
        </w:tabs>
        <w:overflowPunct w:val="0"/>
        <w:autoSpaceDE w:val="0"/>
        <w:autoSpaceDN w:val="0"/>
        <w:adjustRightInd w:val="0"/>
        <w:ind w:left="2835" w:hanging="2551"/>
        <w:textAlignment w:val="baseline"/>
      </w:pPr>
      <w:r w:rsidRPr="001D1909">
        <w:tab/>
        <w:t>Text string</w:t>
      </w:r>
      <w:r w:rsidRPr="001D1909">
        <w:tab/>
        <w:t>abc.def.ghi.jkl (different from the default IP address)</w:t>
      </w:r>
    </w:p>
    <w:p w14:paraId="3D111B1D" w14:textId="77777777" w:rsidR="0076548D" w:rsidRPr="0078413B" w:rsidRDefault="0076548D" w:rsidP="0076548D">
      <w:pPr>
        <w:overflowPunct w:val="0"/>
        <w:autoSpaceDE w:val="0"/>
        <w:autoSpaceDN w:val="0"/>
        <w:adjustRightInd w:val="0"/>
        <w:textAlignment w:val="baseline"/>
        <w:rPr>
          <w:rFonts w:eastAsia="DengXian"/>
        </w:rPr>
      </w:pPr>
      <w:r w:rsidRPr="0078413B">
        <w:rPr>
          <w:rFonts w:eastAsia="DengXian"/>
        </w:rPr>
        <w:t>Coding:</w:t>
      </w:r>
    </w:p>
    <w:p w14:paraId="5449EE6B" w14:textId="77777777" w:rsidR="0076548D" w:rsidRPr="001D1909" w:rsidRDefault="0076548D" w:rsidP="0076548D">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76548D" w:rsidRPr="001D1909" w14:paraId="70BCC552"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334C5244" w14:textId="77777777" w:rsidR="0076548D" w:rsidRPr="001D1909" w:rsidRDefault="0076548D" w:rsidP="00A178EF">
            <w:pPr>
              <w:pStyle w:val="TAL"/>
            </w:pPr>
            <w:r w:rsidRPr="001D1909">
              <w:t>BER-TLV:</w:t>
            </w:r>
          </w:p>
        </w:tc>
        <w:tc>
          <w:tcPr>
            <w:tcW w:w="567" w:type="dxa"/>
            <w:tcBorders>
              <w:top w:val="single" w:sz="4" w:space="0" w:color="auto"/>
              <w:left w:val="single" w:sz="4" w:space="0" w:color="auto"/>
              <w:bottom w:val="single" w:sz="4" w:space="0" w:color="auto"/>
              <w:right w:val="single" w:sz="4" w:space="0" w:color="auto"/>
            </w:tcBorders>
          </w:tcPr>
          <w:p w14:paraId="11FCDAEA" w14:textId="77777777" w:rsidR="0076548D" w:rsidRPr="001D1909" w:rsidRDefault="0076548D" w:rsidP="00A178EF">
            <w:pPr>
              <w:pStyle w:val="TAC"/>
            </w:pPr>
            <w:r w:rsidRPr="001D1909">
              <w:t>D0</w:t>
            </w:r>
          </w:p>
        </w:tc>
        <w:tc>
          <w:tcPr>
            <w:tcW w:w="567" w:type="dxa"/>
            <w:tcBorders>
              <w:top w:val="single" w:sz="4" w:space="0" w:color="auto"/>
              <w:left w:val="single" w:sz="4" w:space="0" w:color="auto"/>
              <w:bottom w:val="single" w:sz="4" w:space="0" w:color="auto"/>
              <w:right w:val="single" w:sz="4" w:space="0" w:color="auto"/>
            </w:tcBorders>
          </w:tcPr>
          <w:p w14:paraId="2C66FF2D" w14:textId="77777777" w:rsidR="0076548D" w:rsidRPr="001D1909" w:rsidRDefault="0076548D" w:rsidP="00A178EF">
            <w:pPr>
              <w:pStyle w:val="TAC"/>
            </w:pPr>
            <w:r w:rsidRPr="001D1909">
              <w:t>32</w:t>
            </w:r>
          </w:p>
        </w:tc>
        <w:tc>
          <w:tcPr>
            <w:tcW w:w="567" w:type="dxa"/>
            <w:tcBorders>
              <w:top w:val="single" w:sz="4" w:space="0" w:color="auto"/>
              <w:left w:val="single" w:sz="4" w:space="0" w:color="auto"/>
              <w:bottom w:val="single" w:sz="4" w:space="0" w:color="auto"/>
              <w:right w:val="single" w:sz="4" w:space="0" w:color="auto"/>
            </w:tcBorders>
          </w:tcPr>
          <w:p w14:paraId="065835B9" w14:textId="77777777" w:rsidR="0076548D" w:rsidRPr="001D1909" w:rsidRDefault="0076548D" w:rsidP="00A178EF">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01119B8E" w14:textId="77777777" w:rsidR="0076548D" w:rsidRPr="001D1909" w:rsidRDefault="0076548D" w:rsidP="00A178EF">
            <w:pPr>
              <w:pStyle w:val="TAC"/>
            </w:pPr>
            <w:r w:rsidRPr="001D1909">
              <w:t>03</w:t>
            </w:r>
          </w:p>
        </w:tc>
        <w:tc>
          <w:tcPr>
            <w:tcW w:w="567" w:type="dxa"/>
            <w:tcBorders>
              <w:top w:val="single" w:sz="4" w:space="0" w:color="auto"/>
              <w:left w:val="single" w:sz="4" w:space="0" w:color="auto"/>
              <w:bottom w:val="single" w:sz="4" w:space="0" w:color="auto"/>
              <w:right w:val="single" w:sz="4" w:space="0" w:color="auto"/>
            </w:tcBorders>
          </w:tcPr>
          <w:p w14:paraId="1B89438C" w14:textId="77777777" w:rsidR="0076548D" w:rsidRPr="001D1909" w:rsidRDefault="0076548D" w:rsidP="00A178EF">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7BF104BC" w14:textId="77777777" w:rsidR="0076548D" w:rsidRPr="001D1909" w:rsidRDefault="0076548D" w:rsidP="00A178EF">
            <w:pPr>
              <w:pStyle w:val="TAC"/>
            </w:pPr>
            <w:r w:rsidRPr="001D1909">
              <w:t>15</w:t>
            </w:r>
          </w:p>
        </w:tc>
        <w:tc>
          <w:tcPr>
            <w:tcW w:w="567" w:type="dxa"/>
            <w:tcBorders>
              <w:top w:val="single" w:sz="4" w:space="0" w:color="auto"/>
              <w:left w:val="single" w:sz="4" w:space="0" w:color="auto"/>
              <w:bottom w:val="single" w:sz="4" w:space="0" w:color="auto"/>
              <w:right w:val="single" w:sz="4" w:space="0" w:color="auto"/>
            </w:tcBorders>
          </w:tcPr>
          <w:p w14:paraId="684F9273" w14:textId="77777777" w:rsidR="0076548D" w:rsidRPr="001D1909" w:rsidRDefault="0076548D" w:rsidP="00A178EF">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4FB22875" w14:textId="77777777" w:rsidR="0076548D" w:rsidRPr="001D1909" w:rsidRDefault="0076548D" w:rsidP="00A178EF">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00C6F2D0" w14:textId="77777777" w:rsidR="0076548D" w:rsidRPr="001D1909" w:rsidRDefault="0076548D" w:rsidP="00A178EF">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6B5DD506" w14:textId="77777777" w:rsidR="0076548D" w:rsidRPr="001D1909" w:rsidRDefault="0076548D" w:rsidP="00A178EF">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09C2419E" w14:textId="77777777" w:rsidR="0076548D" w:rsidRPr="001D1909" w:rsidRDefault="0076548D" w:rsidP="00A178EF">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7C5C01C4" w14:textId="77777777" w:rsidR="0076548D" w:rsidRPr="001D1909" w:rsidRDefault="0076548D" w:rsidP="00A178EF">
            <w:pPr>
              <w:pStyle w:val="TAC"/>
            </w:pPr>
            <w:r w:rsidRPr="001D1909">
              <w:t>31</w:t>
            </w:r>
          </w:p>
        </w:tc>
      </w:tr>
      <w:tr w:rsidR="0076548D" w:rsidRPr="001D1909" w14:paraId="60CF3C5A" w14:textId="77777777" w:rsidTr="00A178EF">
        <w:trPr>
          <w:jc w:val="center"/>
        </w:trPr>
        <w:tc>
          <w:tcPr>
            <w:tcW w:w="1134" w:type="dxa"/>
            <w:tcBorders>
              <w:right w:val="single" w:sz="4" w:space="0" w:color="auto"/>
            </w:tcBorders>
          </w:tcPr>
          <w:p w14:paraId="14EAC437" w14:textId="77777777" w:rsidR="0076548D" w:rsidRPr="001D1909" w:rsidRDefault="0076548D" w:rsidP="00A178EF">
            <w:pPr>
              <w:pStyle w:val="TAL"/>
            </w:pPr>
          </w:p>
        </w:tc>
        <w:tc>
          <w:tcPr>
            <w:tcW w:w="567" w:type="dxa"/>
            <w:tcBorders>
              <w:top w:val="single" w:sz="4" w:space="0" w:color="auto"/>
              <w:left w:val="single" w:sz="4" w:space="0" w:color="auto"/>
              <w:bottom w:val="single" w:sz="4" w:space="0" w:color="auto"/>
              <w:right w:val="single" w:sz="4" w:space="0" w:color="auto"/>
            </w:tcBorders>
          </w:tcPr>
          <w:p w14:paraId="0D763B57" w14:textId="77777777" w:rsidR="0076548D" w:rsidRPr="001D1909" w:rsidRDefault="0076548D" w:rsidP="00A178EF">
            <w:pPr>
              <w:pStyle w:val="TAC"/>
            </w:pPr>
            <w:r w:rsidRPr="001D1909">
              <w:t>12</w:t>
            </w:r>
          </w:p>
        </w:tc>
        <w:tc>
          <w:tcPr>
            <w:tcW w:w="567" w:type="dxa"/>
            <w:tcBorders>
              <w:top w:val="single" w:sz="4" w:space="0" w:color="auto"/>
              <w:left w:val="single" w:sz="4" w:space="0" w:color="auto"/>
              <w:bottom w:val="single" w:sz="4" w:space="0" w:color="auto"/>
              <w:right w:val="single" w:sz="4" w:space="0" w:color="auto"/>
            </w:tcBorders>
          </w:tcPr>
          <w:p w14:paraId="0BCF256B" w14:textId="77777777" w:rsidR="0076548D" w:rsidRPr="001D1909" w:rsidRDefault="0076548D" w:rsidP="00A178EF">
            <w:pPr>
              <w:pStyle w:val="TAC"/>
            </w:pPr>
            <w:r w:rsidRPr="001D1909">
              <w:t>68</w:t>
            </w:r>
          </w:p>
        </w:tc>
        <w:tc>
          <w:tcPr>
            <w:tcW w:w="567" w:type="dxa"/>
            <w:tcBorders>
              <w:top w:val="single" w:sz="4" w:space="0" w:color="auto"/>
              <w:left w:val="single" w:sz="4" w:space="0" w:color="auto"/>
              <w:bottom w:val="single" w:sz="4" w:space="0" w:color="auto"/>
              <w:right w:val="single" w:sz="4" w:space="0" w:color="auto"/>
            </w:tcBorders>
          </w:tcPr>
          <w:p w14:paraId="24DB1ED0" w14:textId="77777777" w:rsidR="0076548D" w:rsidRPr="001D1909" w:rsidRDefault="0076548D" w:rsidP="00A178EF">
            <w:pPr>
              <w:pStyle w:val="TAC"/>
            </w:pPr>
            <w:r w:rsidRPr="001D1909">
              <w:t>74</w:t>
            </w:r>
          </w:p>
        </w:tc>
        <w:tc>
          <w:tcPr>
            <w:tcW w:w="567" w:type="dxa"/>
            <w:tcBorders>
              <w:top w:val="single" w:sz="4" w:space="0" w:color="auto"/>
              <w:left w:val="single" w:sz="4" w:space="0" w:color="auto"/>
              <w:bottom w:val="single" w:sz="4" w:space="0" w:color="auto"/>
              <w:right w:val="single" w:sz="4" w:space="0" w:color="auto"/>
            </w:tcBorders>
          </w:tcPr>
          <w:p w14:paraId="0539DA19" w14:textId="77777777" w:rsidR="0076548D" w:rsidRPr="001D1909" w:rsidRDefault="0076548D" w:rsidP="00A178EF">
            <w:pPr>
              <w:pStyle w:val="TAC"/>
            </w:pPr>
            <w:r w:rsidRPr="001D1909">
              <w:t>74</w:t>
            </w:r>
          </w:p>
        </w:tc>
        <w:tc>
          <w:tcPr>
            <w:tcW w:w="567" w:type="dxa"/>
            <w:tcBorders>
              <w:top w:val="single" w:sz="4" w:space="0" w:color="auto"/>
              <w:left w:val="single" w:sz="4" w:space="0" w:color="auto"/>
              <w:bottom w:val="single" w:sz="4" w:space="0" w:color="auto"/>
              <w:right w:val="single" w:sz="4" w:space="0" w:color="auto"/>
            </w:tcBorders>
          </w:tcPr>
          <w:p w14:paraId="17709DF8" w14:textId="77777777" w:rsidR="0076548D" w:rsidRPr="001D1909" w:rsidRDefault="0076548D" w:rsidP="00A178EF">
            <w:pPr>
              <w:pStyle w:val="TAC"/>
            </w:pPr>
            <w:r w:rsidRPr="001D1909">
              <w:t>70</w:t>
            </w:r>
          </w:p>
        </w:tc>
        <w:tc>
          <w:tcPr>
            <w:tcW w:w="567" w:type="dxa"/>
            <w:tcBorders>
              <w:top w:val="single" w:sz="4" w:space="0" w:color="auto"/>
              <w:left w:val="single" w:sz="4" w:space="0" w:color="auto"/>
              <w:bottom w:val="single" w:sz="4" w:space="0" w:color="auto"/>
              <w:right w:val="single" w:sz="4" w:space="0" w:color="auto"/>
            </w:tcBorders>
          </w:tcPr>
          <w:p w14:paraId="5668DF00" w14:textId="77777777" w:rsidR="0076548D" w:rsidRPr="001D1909" w:rsidRDefault="0076548D" w:rsidP="00A178EF">
            <w:pPr>
              <w:pStyle w:val="TAC"/>
            </w:pPr>
            <w:r w:rsidRPr="001D1909">
              <w:t>3A</w:t>
            </w:r>
          </w:p>
        </w:tc>
        <w:tc>
          <w:tcPr>
            <w:tcW w:w="567" w:type="dxa"/>
            <w:tcBorders>
              <w:top w:val="single" w:sz="4" w:space="0" w:color="auto"/>
              <w:left w:val="single" w:sz="4" w:space="0" w:color="auto"/>
              <w:bottom w:val="single" w:sz="4" w:space="0" w:color="auto"/>
              <w:right w:val="single" w:sz="4" w:space="0" w:color="auto"/>
            </w:tcBorders>
          </w:tcPr>
          <w:p w14:paraId="103FEDC7" w14:textId="77777777" w:rsidR="0076548D" w:rsidRPr="001D1909" w:rsidRDefault="0076548D" w:rsidP="00A178EF">
            <w:pPr>
              <w:pStyle w:val="TAC"/>
            </w:pPr>
            <w:r w:rsidRPr="001D1909">
              <w:t>2F</w:t>
            </w:r>
          </w:p>
        </w:tc>
        <w:tc>
          <w:tcPr>
            <w:tcW w:w="567" w:type="dxa"/>
            <w:tcBorders>
              <w:top w:val="single" w:sz="4" w:space="0" w:color="auto"/>
              <w:left w:val="single" w:sz="4" w:space="0" w:color="auto"/>
              <w:bottom w:val="single" w:sz="4" w:space="0" w:color="auto"/>
              <w:right w:val="single" w:sz="4" w:space="0" w:color="auto"/>
            </w:tcBorders>
          </w:tcPr>
          <w:p w14:paraId="7F91988C" w14:textId="77777777" w:rsidR="0076548D" w:rsidRPr="001D1909" w:rsidRDefault="0076548D" w:rsidP="00A178EF">
            <w:pPr>
              <w:pStyle w:val="TAC"/>
            </w:pPr>
            <w:r w:rsidRPr="001D1909">
              <w:t>2F</w:t>
            </w:r>
          </w:p>
        </w:tc>
        <w:tc>
          <w:tcPr>
            <w:tcW w:w="567" w:type="dxa"/>
            <w:tcBorders>
              <w:top w:val="single" w:sz="4" w:space="0" w:color="auto"/>
              <w:left w:val="single" w:sz="4" w:space="0" w:color="auto"/>
              <w:bottom w:val="single" w:sz="4" w:space="0" w:color="auto"/>
              <w:right w:val="single" w:sz="4" w:space="0" w:color="auto"/>
            </w:tcBorders>
          </w:tcPr>
          <w:p w14:paraId="0F9627FA" w14:textId="77777777" w:rsidR="0076548D" w:rsidRPr="001D1909" w:rsidRDefault="0076548D" w:rsidP="00A178EF">
            <w:pPr>
              <w:pStyle w:val="TAC"/>
            </w:pPr>
            <w:r w:rsidRPr="001D1909">
              <w:t>78</w:t>
            </w:r>
          </w:p>
        </w:tc>
        <w:tc>
          <w:tcPr>
            <w:tcW w:w="567" w:type="dxa"/>
            <w:tcBorders>
              <w:top w:val="single" w:sz="4" w:space="0" w:color="auto"/>
              <w:left w:val="single" w:sz="4" w:space="0" w:color="auto"/>
              <w:bottom w:val="single" w:sz="4" w:space="0" w:color="auto"/>
              <w:right w:val="single" w:sz="4" w:space="0" w:color="auto"/>
            </w:tcBorders>
          </w:tcPr>
          <w:p w14:paraId="0E8851B4" w14:textId="77777777" w:rsidR="0076548D" w:rsidRPr="001D1909" w:rsidRDefault="0076548D" w:rsidP="00A178EF">
            <w:pPr>
              <w:pStyle w:val="TAC"/>
            </w:pPr>
            <w:r w:rsidRPr="001D1909">
              <w:t>78</w:t>
            </w:r>
          </w:p>
        </w:tc>
        <w:tc>
          <w:tcPr>
            <w:tcW w:w="567" w:type="dxa"/>
            <w:tcBorders>
              <w:top w:val="single" w:sz="4" w:space="0" w:color="auto"/>
              <w:left w:val="single" w:sz="4" w:space="0" w:color="auto"/>
              <w:bottom w:val="single" w:sz="4" w:space="0" w:color="auto"/>
              <w:right w:val="single" w:sz="4" w:space="0" w:color="auto"/>
            </w:tcBorders>
          </w:tcPr>
          <w:p w14:paraId="1EB31C7E" w14:textId="77777777" w:rsidR="0076548D" w:rsidRPr="001D1909" w:rsidRDefault="0076548D" w:rsidP="00A178EF">
            <w:pPr>
              <w:pStyle w:val="TAC"/>
            </w:pPr>
            <w:r w:rsidRPr="001D1909">
              <w:t>78</w:t>
            </w:r>
          </w:p>
        </w:tc>
        <w:tc>
          <w:tcPr>
            <w:tcW w:w="567" w:type="dxa"/>
            <w:tcBorders>
              <w:top w:val="single" w:sz="4" w:space="0" w:color="auto"/>
              <w:left w:val="single" w:sz="4" w:space="0" w:color="auto"/>
              <w:bottom w:val="single" w:sz="4" w:space="0" w:color="auto"/>
              <w:right w:val="single" w:sz="4" w:space="0" w:color="auto"/>
            </w:tcBorders>
          </w:tcPr>
          <w:p w14:paraId="5858C6CB" w14:textId="77777777" w:rsidR="0076548D" w:rsidRPr="001D1909" w:rsidRDefault="0076548D" w:rsidP="00A178EF">
            <w:pPr>
              <w:pStyle w:val="TAC"/>
            </w:pPr>
            <w:r w:rsidRPr="001D1909">
              <w:t>2E</w:t>
            </w:r>
          </w:p>
        </w:tc>
      </w:tr>
      <w:tr w:rsidR="0076548D" w:rsidRPr="001D1909" w14:paraId="7B116F13" w14:textId="77777777" w:rsidTr="00A178EF">
        <w:trPr>
          <w:jc w:val="center"/>
        </w:trPr>
        <w:tc>
          <w:tcPr>
            <w:tcW w:w="1134" w:type="dxa"/>
            <w:tcBorders>
              <w:right w:val="single" w:sz="4" w:space="0" w:color="auto"/>
            </w:tcBorders>
          </w:tcPr>
          <w:p w14:paraId="094B2409" w14:textId="77777777" w:rsidR="0076548D" w:rsidRPr="001D1909" w:rsidRDefault="0076548D" w:rsidP="00A178EF">
            <w:pPr>
              <w:pStyle w:val="TAL"/>
            </w:pPr>
          </w:p>
        </w:tc>
        <w:tc>
          <w:tcPr>
            <w:tcW w:w="567" w:type="dxa"/>
            <w:tcBorders>
              <w:top w:val="single" w:sz="4" w:space="0" w:color="auto"/>
              <w:left w:val="single" w:sz="4" w:space="0" w:color="auto"/>
              <w:bottom w:val="single" w:sz="4" w:space="0" w:color="auto"/>
              <w:right w:val="single" w:sz="4" w:space="0" w:color="auto"/>
            </w:tcBorders>
          </w:tcPr>
          <w:p w14:paraId="22B230DB" w14:textId="77777777" w:rsidR="0076548D" w:rsidRPr="001D1909" w:rsidRDefault="0076548D" w:rsidP="00A178EF">
            <w:pPr>
              <w:pStyle w:val="TAC"/>
            </w:pPr>
            <w:r w:rsidRPr="001D1909">
              <w:t>79</w:t>
            </w:r>
          </w:p>
        </w:tc>
        <w:tc>
          <w:tcPr>
            <w:tcW w:w="567" w:type="dxa"/>
            <w:tcBorders>
              <w:top w:val="single" w:sz="4" w:space="0" w:color="auto"/>
              <w:left w:val="single" w:sz="4" w:space="0" w:color="auto"/>
              <w:bottom w:val="single" w:sz="4" w:space="0" w:color="auto"/>
              <w:right w:val="single" w:sz="4" w:space="0" w:color="auto"/>
            </w:tcBorders>
          </w:tcPr>
          <w:p w14:paraId="29091541" w14:textId="77777777" w:rsidR="0076548D" w:rsidRPr="001D1909" w:rsidRDefault="0076548D" w:rsidP="00A178EF">
            <w:pPr>
              <w:pStyle w:val="TAC"/>
            </w:pPr>
            <w:r w:rsidRPr="001D1909">
              <w:t>79</w:t>
            </w:r>
          </w:p>
        </w:tc>
        <w:tc>
          <w:tcPr>
            <w:tcW w:w="567" w:type="dxa"/>
            <w:tcBorders>
              <w:top w:val="single" w:sz="4" w:space="0" w:color="auto"/>
              <w:left w:val="single" w:sz="4" w:space="0" w:color="auto"/>
              <w:bottom w:val="single" w:sz="4" w:space="0" w:color="auto"/>
              <w:right w:val="single" w:sz="4" w:space="0" w:color="auto"/>
            </w:tcBorders>
          </w:tcPr>
          <w:p w14:paraId="5C813454" w14:textId="77777777" w:rsidR="0076548D" w:rsidRPr="001D1909" w:rsidRDefault="0076548D" w:rsidP="00A178EF">
            <w:pPr>
              <w:pStyle w:val="TAC"/>
            </w:pPr>
            <w:r w:rsidRPr="001D1909">
              <w:t>79</w:t>
            </w:r>
          </w:p>
        </w:tc>
        <w:tc>
          <w:tcPr>
            <w:tcW w:w="567" w:type="dxa"/>
            <w:tcBorders>
              <w:top w:val="single" w:sz="4" w:space="0" w:color="auto"/>
              <w:left w:val="single" w:sz="4" w:space="0" w:color="auto"/>
              <w:bottom w:val="single" w:sz="4" w:space="0" w:color="auto"/>
              <w:right w:val="single" w:sz="4" w:space="0" w:color="auto"/>
            </w:tcBorders>
          </w:tcPr>
          <w:p w14:paraId="63C172EC" w14:textId="77777777" w:rsidR="0076548D" w:rsidRPr="001D1909" w:rsidRDefault="0076548D" w:rsidP="00A178EF">
            <w:pPr>
              <w:pStyle w:val="TAC"/>
            </w:pPr>
            <w:r w:rsidRPr="001D1909">
              <w:t>2E</w:t>
            </w:r>
          </w:p>
        </w:tc>
        <w:tc>
          <w:tcPr>
            <w:tcW w:w="567" w:type="dxa"/>
            <w:tcBorders>
              <w:top w:val="single" w:sz="4" w:space="0" w:color="auto"/>
              <w:left w:val="single" w:sz="4" w:space="0" w:color="auto"/>
              <w:bottom w:val="single" w:sz="4" w:space="0" w:color="auto"/>
              <w:right w:val="single" w:sz="4" w:space="0" w:color="auto"/>
            </w:tcBorders>
          </w:tcPr>
          <w:p w14:paraId="0F62C3F8" w14:textId="77777777" w:rsidR="0076548D" w:rsidRPr="001D1909" w:rsidRDefault="0076548D" w:rsidP="00A178EF">
            <w:pPr>
              <w:pStyle w:val="TAC"/>
            </w:pPr>
            <w:r w:rsidRPr="001D1909">
              <w:t>7A</w:t>
            </w:r>
          </w:p>
        </w:tc>
        <w:tc>
          <w:tcPr>
            <w:tcW w:w="567" w:type="dxa"/>
            <w:tcBorders>
              <w:top w:val="single" w:sz="4" w:space="0" w:color="auto"/>
              <w:left w:val="single" w:sz="4" w:space="0" w:color="auto"/>
              <w:bottom w:val="single" w:sz="4" w:space="0" w:color="auto"/>
              <w:right w:val="single" w:sz="4" w:space="0" w:color="auto"/>
            </w:tcBorders>
          </w:tcPr>
          <w:p w14:paraId="5B04BAB6" w14:textId="77777777" w:rsidR="0076548D" w:rsidRPr="001D1909" w:rsidRDefault="0076548D" w:rsidP="00A178EF">
            <w:pPr>
              <w:pStyle w:val="TAC"/>
            </w:pPr>
            <w:r w:rsidRPr="001D1909">
              <w:t>7A</w:t>
            </w:r>
          </w:p>
        </w:tc>
        <w:tc>
          <w:tcPr>
            <w:tcW w:w="567" w:type="dxa"/>
            <w:tcBorders>
              <w:top w:val="single" w:sz="4" w:space="0" w:color="auto"/>
              <w:left w:val="single" w:sz="4" w:space="0" w:color="auto"/>
              <w:bottom w:val="single" w:sz="4" w:space="0" w:color="auto"/>
              <w:right w:val="single" w:sz="4" w:space="0" w:color="auto"/>
            </w:tcBorders>
          </w:tcPr>
          <w:p w14:paraId="5F7BCC1B" w14:textId="77777777" w:rsidR="0076548D" w:rsidRPr="001D1909" w:rsidRDefault="0076548D" w:rsidP="00A178EF">
            <w:pPr>
              <w:pStyle w:val="TAC"/>
            </w:pPr>
            <w:r w:rsidRPr="001D1909">
              <w:t>7A</w:t>
            </w:r>
          </w:p>
        </w:tc>
        <w:tc>
          <w:tcPr>
            <w:tcW w:w="567" w:type="dxa"/>
            <w:tcBorders>
              <w:top w:val="single" w:sz="4" w:space="0" w:color="auto"/>
              <w:left w:val="single" w:sz="4" w:space="0" w:color="auto"/>
              <w:bottom w:val="single" w:sz="4" w:space="0" w:color="auto"/>
              <w:right w:val="single" w:sz="4" w:space="0" w:color="auto"/>
            </w:tcBorders>
          </w:tcPr>
          <w:p w14:paraId="2B52088B" w14:textId="77777777" w:rsidR="0076548D" w:rsidRPr="001D1909" w:rsidRDefault="0076548D" w:rsidP="00A178EF">
            <w:pPr>
              <w:pStyle w:val="TAC"/>
            </w:pPr>
            <w:r w:rsidRPr="001D1909">
              <w:t>32</w:t>
            </w:r>
          </w:p>
        </w:tc>
        <w:tc>
          <w:tcPr>
            <w:tcW w:w="567" w:type="dxa"/>
            <w:tcBorders>
              <w:top w:val="single" w:sz="4" w:space="0" w:color="auto"/>
              <w:left w:val="single" w:sz="4" w:space="0" w:color="auto"/>
              <w:bottom w:val="single" w:sz="4" w:space="0" w:color="auto"/>
              <w:right w:val="single" w:sz="4" w:space="0" w:color="auto"/>
            </w:tcBorders>
          </w:tcPr>
          <w:p w14:paraId="051E8315" w14:textId="77777777" w:rsidR="0076548D" w:rsidRPr="001D1909" w:rsidRDefault="0076548D" w:rsidP="00A178EF">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7E977426" w14:textId="77777777" w:rsidR="0076548D" w:rsidRPr="001D1909" w:rsidRDefault="0076548D" w:rsidP="00A178EF">
            <w:pPr>
              <w:pStyle w:val="TAC"/>
            </w:pPr>
            <w:r w:rsidRPr="001D1909">
              <w:t>03</w:t>
            </w:r>
          </w:p>
        </w:tc>
        <w:tc>
          <w:tcPr>
            <w:tcW w:w="567" w:type="dxa"/>
            <w:tcBorders>
              <w:top w:val="single" w:sz="4" w:space="0" w:color="auto"/>
              <w:left w:val="single" w:sz="4" w:space="0" w:color="auto"/>
              <w:bottom w:val="single" w:sz="4" w:space="0" w:color="auto"/>
              <w:right w:val="single" w:sz="4" w:space="0" w:color="auto"/>
            </w:tcBorders>
          </w:tcPr>
          <w:p w14:paraId="134FC680" w14:textId="77777777" w:rsidR="0076548D" w:rsidRPr="001D1909" w:rsidRDefault="0076548D" w:rsidP="00A178EF">
            <w:pPr>
              <w:pStyle w:val="TAC"/>
            </w:pPr>
            <w:r w:rsidRPr="001D1909">
              <w:t>0D</w:t>
            </w:r>
          </w:p>
        </w:tc>
        <w:tc>
          <w:tcPr>
            <w:tcW w:w="567" w:type="dxa"/>
            <w:tcBorders>
              <w:top w:val="single" w:sz="4" w:space="0" w:color="auto"/>
              <w:left w:val="single" w:sz="4" w:space="0" w:color="auto"/>
              <w:bottom w:val="single" w:sz="4" w:space="0" w:color="auto"/>
              <w:right w:val="single" w:sz="4" w:space="0" w:color="auto"/>
            </w:tcBorders>
          </w:tcPr>
          <w:p w14:paraId="767ED72A" w14:textId="77777777" w:rsidR="0076548D" w:rsidRPr="001D1909" w:rsidRDefault="0076548D" w:rsidP="00A178EF">
            <w:pPr>
              <w:pStyle w:val="TAC"/>
            </w:pPr>
            <w:r w:rsidRPr="001D1909">
              <w:t>10</w:t>
            </w:r>
          </w:p>
        </w:tc>
      </w:tr>
      <w:tr w:rsidR="0076548D" w:rsidRPr="001D1909" w14:paraId="6F5DF059" w14:textId="77777777" w:rsidTr="00A178EF">
        <w:trPr>
          <w:jc w:val="center"/>
        </w:trPr>
        <w:tc>
          <w:tcPr>
            <w:tcW w:w="1134" w:type="dxa"/>
            <w:tcBorders>
              <w:right w:val="single" w:sz="4" w:space="0" w:color="auto"/>
            </w:tcBorders>
          </w:tcPr>
          <w:p w14:paraId="66DF1FD0" w14:textId="77777777" w:rsidR="0076548D" w:rsidRPr="001D1909" w:rsidRDefault="0076548D" w:rsidP="00A178EF">
            <w:pPr>
              <w:pStyle w:val="TAL"/>
            </w:pPr>
          </w:p>
        </w:tc>
        <w:tc>
          <w:tcPr>
            <w:tcW w:w="567" w:type="dxa"/>
            <w:tcBorders>
              <w:top w:val="single" w:sz="4" w:space="0" w:color="auto"/>
              <w:left w:val="single" w:sz="4" w:space="0" w:color="auto"/>
              <w:bottom w:val="single" w:sz="4" w:space="0" w:color="auto"/>
              <w:right w:val="single" w:sz="4" w:space="0" w:color="auto"/>
            </w:tcBorders>
          </w:tcPr>
          <w:p w14:paraId="18D46EC4" w14:textId="77777777" w:rsidR="0076548D" w:rsidRPr="001D1909" w:rsidRDefault="0076548D" w:rsidP="00A178EF">
            <w:pPr>
              <w:pStyle w:val="TAC"/>
            </w:pPr>
            <w:r w:rsidRPr="001D1909">
              <w:t>04</w:t>
            </w:r>
          </w:p>
        </w:tc>
        <w:tc>
          <w:tcPr>
            <w:tcW w:w="567" w:type="dxa"/>
            <w:tcBorders>
              <w:top w:val="single" w:sz="4" w:space="0" w:color="auto"/>
              <w:left w:val="single" w:sz="4" w:space="0" w:color="auto"/>
              <w:bottom w:val="single" w:sz="4" w:space="0" w:color="auto"/>
              <w:right w:val="single" w:sz="4" w:space="0" w:color="auto"/>
            </w:tcBorders>
          </w:tcPr>
          <w:p w14:paraId="28AA26E0" w14:textId="77777777" w:rsidR="0076548D" w:rsidRPr="001D1909" w:rsidRDefault="0076548D" w:rsidP="00A178EF">
            <w:pPr>
              <w:pStyle w:val="TAC"/>
            </w:pPr>
            <w:r w:rsidRPr="001D1909">
              <w:t>61</w:t>
            </w:r>
          </w:p>
        </w:tc>
        <w:tc>
          <w:tcPr>
            <w:tcW w:w="567" w:type="dxa"/>
            <w:tcBorders>
              <w:top w:val="single" w:sz="4" w:space="0" w:color="auto"/>
              <w:left w:val="single" w:sz="4" w:space="0" w:color="auto"/>
              <w:bottom w:val="single" w:sz="4" w:space="0" w:color="auto"/>
              <w:right w:val="single" w:sz="4" w:space="0" w:color="auto"/>
            </w:tcBorders>
          </w:tcPr>
          <w:p w14:paraId="22A238C4" w14:textId="77777777" w:rsidR="0076548D" w:rsidRPr="001D1909" w:rsidRDefault="0076548D" w:rsidP="00A178EF">
            <w:pPr>
              <w:pStyle w:val="TAC"/>
            </w:pPr>
            <w:r w:rsidRPr="001D1909">
              <w:t>62</w:t>
            </w:r>
          </w:p>
        </w:tc>
        <w:tc>
          <w:tcPr>
            <w:tcW w:w="567" w:type="dxa"/>
            <w:tcBorders>
              <w:top w:val="single" w:sz="4" w:space="0" w:color="auto"/>
              <w:left w:val="single" w:sz="4" w:space="0" w:color="auto"/>
              <w:bottom w:val="single" w:sz="4" w:space="0" w:color="auto"/>
              <w:right w:val="single" w:sz="4" w:space="0" w:color="auto"/>
            </w:tcBorders>
          </w:tcPr>
          <w:p w14:paraId="4468856E" w14:textId="77777777" w:rsidR="0076548D" w:rsidRPr="001D1909" w:rsidRDefault="0076548D" w:rsidP="00A178EF">
            <w:pPr>
              <w:pStyle w:val="TAC"/>
            </w:pPr>
            <w:r w:rsidRPr="001D1909">
              <w:t>63</w:t>
            </w:r>
          </w:p>
        </w:tc>
        <w:tc>
          <w:tcPr>
            <w:tcW w:w="567" w:type="dxa"/>
            <w:tcBorders>
              <w:top w:val="single" w:sz="4" w:space="0" w:color="auto"/>
              <w:left w:val="single" w:sz="4" w:space="0" w:color="auto"/>
              <w:bottom w:val="single" w:sz="4" w:space="0" w:color="auto"/>
              <w:right w:val="single" w:sz="4" w:space="0" w:color="auto"/>
            </w:tcBorders>
          </w:tcPr>
          <w:p w14:paraId="78D398B6" w14:textId="77777777" w:rsidR="0076548D" w:rsidRPr="001D1909" w:rsidRDefault="0076548D" w:rsidP="00A178EF">
            <w:pPr>
              <w:pStyle w:val="TAC"/>
            </w:pPr>
            <w:r w:rsidRPr="001D1909">
              <w:t>2E</w:t>
            </w:r>
          </w:p>
        </w:tc>
        <w:tc>
          <w:tcPr>
            <w:tcW w:w="567" w:type="dxa"/>
            <w:tcBorders>
              <w:top w:val="single" w:sz="4" w:space="0" w:color="auto"/>
              <w:left w:val="single" w:sz="4" w:space="0" w:color="auto"/>
              <w:bottom w:val="single" w:sz="4" w:space="0" w:color="auto"/>
              <w:right w:val="single" w:sz="4" w:space="0" w:color="auto"/>
            </w:tcBorders>
          </w:tcPr>
          <w:p w14:paraId="68967075" w14:textId="77777777" w:rsidR="0076548D" w:rsidRPr="001D1909" w:rsidRDefault="0076548D" w:rsidP="00A178EF">
            <w:pPr>
              <w:pStyle w:val="TAC"/>
            </w:pPr>
            <w:r w:rsidRPr="001D1909">
              <w:t>64</w:t>
            </w:r>
          </w:p>
        </w:tc>
        <w:tc>
          <w:tcPr>
            <w:tcW w:w="567" w:type="dxa"/>
            <w:tcBorders>
              <w:top w:val="single" w:sz="4" w:space="0" w:color="auto"/>
              <w:left w:val="single" w:sz="4" w:space="0" w:color="auto"/>
              <w:bottom w:val="single" w:sz="4" w:space="0" w:color="auto"/>
              <w:right w:val="single" w:sz="4" w:space="0" w:color="auto"/>
            </w:tcBorders>
          </w:tcPr>
          <w:p w14:paraId="6E651989" w14:textId="77777777" w:rsidR="0076548D" w:rsidRPr="001D1909" w:rsidRDefault="0076548D" w:rsidP="00A178EF">
            <w:pPr>
              <w:pStyle w:val="TAC"/>
            </w:pPr>
            <w:r w:rsidRPr="001D1909">
              <w:t>65</w:t>
            </w:r>
          </w:p>
        </w:tc>
        <w:tc>
          <w:tcPr>
            <w:tcW w:w="567" w:type="dxa"/>
            <w:tcBorders>
              <w:top w:val="single" w:sz="4" w:space="0" w:color="auto"/>
              <w:left w:val="single" w:sz="4" w:space="0" w:color="auto"/>
              <w:bottom w:val="single" w:sz="4" w:space="0" w:color="auto"/>
              <w:right w:val="single" w:sz="4" w:space="0" w:color="auto"/>
            </w:tcBorders>
          </w:tcPr>
          <w:p w14:paraId="37917F3A" w14:textId="77777777" w:rsidR="0076548D" w:rsidRPr="001D1909" w:rsidRDefault="0076548D" w:rsidP="00A178EF">
            <w:pPr>
              <w:pStyle w:val="TAC"/>
            </w:pPr>
            <w:r w:rsidRPr="001D1909">
              <w:t>66</w:t>
            </w:r>
          </w:p>
        </w:tc>
        <w:tc>
          <w:tcPr>
            <w:tcW w:w="567" w:type="dxa"/>
            <w:tcBorders>
              <w:top w:val="single" w:sz="4" w:space="0" w:color="auto"/>
              <w:left w:val="single" w:sz="4" w:space="0" w:color="auto"/>
              <w:bottom w:val="single" w:sz="4" w:space="0" w:color="auto"/>
              <w:right w:val="single" w:sz="4" w:space="0" w:color="auto"/>
            </w:tcBorders>
          </w:tcPr>
          <w:p w14:paraId="63CAA19F" w14:textId="77777777" w:rsidR="0076548D" w:rsidRPr="001D1909" w:rsidRDefault="0076548D" w:rsidP="00A178EF">
            <w:pPr>
              <w:pStyle w:val="TAC"/>
            </w:pPr>
            <w:r w:rsidRPr="001D1909">
              <w:t>2E</w:t>
            </w:r>
          </w:p>
        </w:tc>
        <w:tc>
          <w:tcPr>
            <w:tcW w:w="567" w:type="dxa"/>
            <w:tcBorders>
              <w:top w:val="single" w:sz="4" w:space="0" w:color="auto"/>
              <w:left w:val="single" w:sz="4" w:space="0" w:color="auto"/>
              <w:bottom w:val="single" w:sz="4" w:space="0" w:color="auto"/>
              <w:right w:val="single" w:sz="4" w:space="0" w:color="auto"/>
            </w:tcBorders>
          </w:tcPr>
          <w:p w14:paraId="6FA72A86" w14:textId="77777777" w:rsidR="0076548D" w:rsidRPr="001D1909" w:rsidRDefault="0076548D" w:rsidP="00A178EF">
            <w:pPr>
              <w:pStyle w:val="TAC"/>
            </w:pPr>
            <w:r w:rsidRPr="001D1909">
              <w:t>67</w:t>
            </w:r>
          </w:p>
        </w:tc>
        <w:tc>
          <w:tcPr>
            <w:tcW w:w="567" w:type="dxa"/>
            <w:tcBorders>
              <w:top w:val="single" w:sz="4" w:space="0" w:color="auto"/>
              <w:left w:val="single" w:sz="4" w:space="0" w:color="auto"/>
              <w:bottom w:val="single" w:sz="4" w:space="0" w:color="auto"/>
              <w:right w:val="single" w:sz="4" w:space="0" w:color="auto"/>
            </w:tcBorders>
          </w:tcPr>
          <w:p w14:paraId="7B1747BE" w14:textId="77777777" w:rsidR="0076548D" w:rsidRPr="001D1909" w:rsidRDefault="0076548D" w:rsidP="00A178EF">
            <w:pPr>
              <w:pStyle w:val="TAC"/>
            </w:pPr>
            <w:r w:rsidRPr="001D1909">
              <w:t>68</w:t>
            </w:r>
          </w:p>
        </w:tc>
        <w:tc>
          <w:tcPr>
            <w:tcW w:w="567" w:type="dxa"/>
            <w:tcBorders>
              <w:top w:val="single" w:sz="4" w:space="0" w:color="auto"/>
              <w:left w:val="single" w:sz="4" w:space="0" w:color="auto"/>
              <w:bottom w:val="single" w:sz="4" w:space="0" w:color="auto"/>
              <w:right w:val="single" w:sz="4" w:space="0" w:color="auto"/>
            </w:tcBorders>
          </w:tcPr>
          <w:p w14:paraId="472847F9" w14:textId="77777777" w:rsidR="0076548D" w:rsidRPr="001D1909" w:rsidRDefault="0076548D" w:rsidP="00A178EF">
            <w:pPr>
              <w:pStyle w:val="TAC"/>
            </w:pPr>
            <w:r w:rsidRPr="001D1909">
              <w:t>69</w:t>
            </w:r>
          </w:p>
        </w:tc>
      </w:tr>
      <w:tr w:rsidR="0076548D" w:rsidRPr="001D1909" w14:paraId="5C5854F3" w14:textId="77777777" w:rsidTr="00A178EF">
        <w:trPr>
          <w:jc w:val="center"/>
        </w:trPr>
        <w:tc>
          <w:tcPr>
            <w:tcW w:w="1134" w:type="dxa"/>
            <w:tcBorders>
              <w:right w:val="single" w:sz="4" w:space="0" w:color="auto"/>
            </w:tcBorders>
          </w:tcPr>
          <w:p w14:paraId="01DA7ED2" w14:textId="77777777" w:rsidR="0076548D" w:rsidRPr="001D1909" w:rsidRDefault="0076548D" w:rsidP="00A178EF">
            <w:pPr>
              <w:pStyle w:val="TAL"/>
            </w:pPr>
          </w:p>
        </w:tc>
        <w:tc>
          <w:tcPr>
            <w:tcW w:w="567" w:type="dxa"/>
            <w:tcBorders>
              <w:top w:val="single" w:sz="4" w:space="0" w:color="auto"/>
              <w:left w:val="single" w:sz="4" w:space="0" w:color="auto"/>
              <w:bottom w:val="single" w:sz="4" w:space="0" w:color="auto"/>
              <w:right w:val="single" w:sz="4" w:space="0" w:color="auto"/>
            </w:tcBorders>
          </w:tcPr>
          <w:p w14:paraId="363FF4C3" w14:textId="77777777" w:rsidR="0076548D" w:rsidRPr="001D1909" w:rsidRDefault="0076548D" w:rsidP="00A178EF">
            <w:pPr>
              <w:pStyle w:val="TAC"/>
            </w:pPr>
            <w:r w:rsidRPr="001D1909">
              <w:t>2E</w:t>
            </w:r>
          </w:p>
        </w:tc>
        <w:tc>
          <w:tcPr>
            <w:tcW w:w="567" w:type="dxa"/>
            <w:tcBorders>
              <w:top w:val="single" w:sz="4" w:space="0" w:color="auto"/>
              <w:left w:val="single" w:sz="4" w:space="0" w:color="auto"/>
              <w:bottom w:val="single" w:sz="4" w:space="0" w:color="auto"/>
              <w:right w:val="single" w:sz="4" w:space="0" w:color="auto"/>
            </w:tcBorders>
          </w:tcPr>
          <w:p w14:paraId="4E9DB8B4" w14:textId="77777777" w:rsidR="0076548D" w:rsidRPr="001D1909" w:rsidRDefault="0076548D" w:rsidP="00A178EF">
            <w:pPr>
              <w:pStyle w:val="TAC"/>
            </w:pPr>
            <w:r w:rsidRPr="001D1909">
              <w:t>6A</w:t>
            </w:r>
          </w:p>
        </w:tc>
        <w:tc>
          <w:tcPr>
            <w:tcW w:w="567" w:type="dxa"/>
            <w:tcBorders>
              <w:top w:val="single" w:sz="4" w:space="0" w:color="auto"/>
              <w:left w:val="single" w:sz="4" w:space="0" w:color="auto"/>
              <w:bottom w:val="single" w:sz="4" w:space="0" w:color="auto"/>
              <w:right w:val="single" w:sz="4" w:space="0" w:color="auto"/>
            </w:tcBorders>
          </w:tcPr>
          <w:p w14:paraId="13C3B666" w14:textId="77777777" w:rsidR="0076548D" w:rsidRPr="001D1909" w:rsidRDefault="0076548D" w:rsidP="00A178EF">
            <w:pPr>
              <w:pStyle w:val="TAC"/>
            </w:pPr>
            <w:r w:rsidRPr="001D1909">
              <w:t>6B</w:t>
            </w:r>
          </w:p>
        </w:tc>
        <w:tc>
          <w:tcPr>
            <w:tcW w:w="567" w:type="dxa"/>
            <w:tcBorders>
              <w:top w:val="single" w:sz="4" w:space="0" w:color="auto"/>
              <w:left w:val="single" w:sz="4" w:space="0" w:color="auto"/>
              <w:bottom w:val="single" w:sz="4" w:space="0" w:color="auto"/>
              <w:right w:val="single" w:sz="4" w:space="0" w:color="auto"/>
            </w:tcBorders>
          </w:tcPr>
          <w:p w14:paraId="563914D6" w14:textId="77777777" w:rsidR="0076548D" w:rsidRPr="001D1909" w:rsidRDefault="0076548D" w:rsidP="00A178EF">
            <w:pPr>
              <w:pStyle w:val="TAC"/>
            </w:pPr>
            <w:r w:rsidRPr="001D1909">
              <w:t>6C</w:t>
            </w:r>
          </w:p>
        </w:tc>
        <w:tc>
          <w:tcPr>
            <w:tcW w:w="567" w:type="dxa"/>
            <w:tcBorders>
              <w:top w:val="single" w:sz="4" w:space="0" w:color="auto"/>
              <w:left w:val="single" w:sz="4" w:space="0" w:color="auto"/>
              <w:bottom w:val="single" w:sz="4" w:space="0" w:color="auto"/>
              <w:right w:val="single" w:sz="4" w:space="0" w:color="auto"/>
            </w:tcBorders>
          </w:tcPr>
          <w:p w14:paraId="66E12EE8" w14:textId="77777777" w:rsidR="0076548D" w:rsidRPr="001D1909" w:rsidRDefault="0076548D" w:rsidP="00A178EF">
            <w:pPr>
              <w:pStyle w:val="TAC"/>
            </w:pPr>
          </w:p>
        </w:tc>
        <w:tc>
          <w:tcPr>
            <w:tcW w:w="567" w:type="dxa"/>
            <w:tcBorders>
              <w:top w:val="single" w:sz="4" w:space="0" w:color="auto"/>
              <w:left w:val="single" w:sz="4" w:space="0" w:color="auto"/>
              <w:bottom w:val="single" w:sz="4" w:space="0" w:color="auto"/>
              <w:right w:val="single" w:sz="4" w:space="0" w:color="auto"/>
            </w:tcBorders>
          </w:tcPr>
          <w:p w14:paraId="67D159F6" w14:textId="77777777" w:rsidR="0076548D" w:rsidRPr="001D1909" w:rsidRDefault="0076548D" w:rsidP="00A178EF">
            <w:pPr>
              <w:pStyle w:val="TAC"/>
            </w:pPr>
          </w:p>
        </w:tc>
        <w:tc>
          <w:tcPr>
            <w:tcW w:w="567" w:type="dxa"/>
            <w:tcBorders>
              <w:top w:val="single" w:sz="4" w:space="0" w:color="auto"/>
              <w:left w:val="single" w:sz="4" w:space="0" w:color="auto"/>
              <w:bottom w:val="single" w:sz="4" w:space="0" w:color="auto"/>
              <w:right w:val="single" w:sz="4" w:space="0" w:color="auto"/>
            </w:tcBorders>
          </w:tcPr>
          <w:p w14:paraId="657530D8" w14:textId="77777777" w:rsidR="0076548D" w:rsidRPr="001D1909" w:rsidRDefault="0076548D" w:rsidP="00A178EF">
            <w:pPr>
              <w:pStyle w:val="TAC"/>
            </w:pPr>
          </w:p>
        </w:tc>
        <w:tc>
          <w:tcPr>
            <w:tcW w:w="567" w:type="dxa"/>
            <w:tcBorders>
              <w:top w:val="single" w:sz="4" w:space="0" w:color="auto"/>
              <w:left w:val="single" w:sz="4" w:space="0" w:color="auto"/>
              <w:bottom w:val="single" w:sz="4" w:space="0" w:color="auto"/>
              <w:right w:val="single" w:sz="4" w:space="0" w:color="auto"/>
            </w:tcBorders>
          </w:tcPr>
          <w:p w14:paraId="5BDFBFAF" w14:textId="77777777" w:rsidR="0076548D" w:rsidRPr="001D1909" w:rsidRDefault="0076548D" w:rsidP="00A178EF">
            <w:pPr>
              <w:pStyle w:val="TAC"/>
            </w:pPr>
          </w:p>
        </w:tc>
        <w:tc>
          <w:tcPr>
            <w:tcW w:w="567" w:type="dxa"/>
            <w:tcBorders>
              <w:top w:val="single" w:sz="4" w:space="0" w:color="auto"/>
              <w:left w:val="single" w:sz="4" w:space="0" w:color="auto"/>
              <w:bottom w:val="single" w:sz="4" w:space="0" w:color="auto"/>
              <w:right w:val="single" w:sz="4" w:space="0" w:color="auto"/>
            </w:tcBorders>
          </w:tcPr>
          <w:p w14:paraId="31C98806" w14:textId="77777777" w:rsidR="0076548D" w:rsidRPr="001D1909" w:rsidRDefault="0076548D" w:rsidP="00A178EF">
            <w:pPr>
              <w:pStyle w:val="TAC"/>
            </w:pPr>
          </w:p>
        </w:tc>
        <w:tc>
          <w:tcPr>
            <w:tcW w:w="567" w:type="dxa"/>
            <w:tcBorders>
              <w:top w:val="single" w:sz="4" w:space="0" w:color="auto"/>
              <w:left w:val="single" w:sz="4" w:space="0" w:color="auto"/>
              <w:bottom w:val="single" w:sz="4" w:space="0" w:color="auto"/>
              <w:right w:val="single" w:sz="4" w:space="0" w:color="auto"/>
            </w:tcBorders>
          </w:tcPr>
          <w:p w14:paraId="1B7413CA" w14:textId="77777777" w:rsidR="0076548D" w:rsidRPr="001D1909" w:rsidRDefault="0076548D" w:rsidP="00A178EF">
            <w:pPr>
              <w:pStyle w:val="TAC"/>
            </w:pPr>
          </w:p>
        </w:tc>
        <w:tc>
          <w:tcPr>
            <w:tcW w:w="567" w:type="dxa"/>
            <w:tcBorders>
              <w:top w:val="single" w:sz="4" w:space="0" w:color="auto"/>
              <w:left w:val="single" w:sz="4" w:space="0" w:color="auto"/>
              <w:bottom w:val="single" w:sz="4" w:space="0" w:color="auto"/>
              <w:right w:val="single" w:sz="4" w:space="0" w:color="auto"/>
            </w:tcBorders>
          </w:tcPr>
          <w:p w14:paraId="4F27FC68" w14:textId="77777777" w:rsidR="0076548D" w:rsidRPr="001D1909" w:rsidRDefault="0076548D" w:rsidP="00A178EF">
            <w:pPr>
              <w:pStyle w:val="TAC"/>
            </w:pPr>
          </w:p>
        </w:tc>
        <w:tc>
          <w:tcPr>
            <w:tcW w:w="567" w:type="dxa"/>
            <w:tcBorders>
              <w:top w:val="single" w:sz="4" w:space="0" w:color="auto"/>
              <w:left w:val="single" w:sz="4" w:space="0" w:color="auto"/>
              <w:bottom w:val="single" w:sz="4" w:space="0" w:color="auto"/>
              <w:right w:val="single" w:sz="4" w:space="0" w:color="auto"/>
            </w:tcBorders>
          </w:tcPr>
          <w:p w14:paraId="4C0AFB52" w14:textId="77777777" w:rsidR="0076548D" w:rsidRPr="001D1909" w:rsidRDefault="0076548D" w:rsidP="00A178EF">
            <w:pPr>
              <w:pStyle w:val="TAC"/>
            </w:pPr>
          </w:p>
        </w:tc>
      </w:tr>
    </w:tbl>
    <w:p w14:paraId="43BFD827" w14:textId="77777777" w:rsidR="0076548D" w:rsidRPr="001D1909" w:rsidRDefault="0076548D" w:rsidP="0076548D"/>
    <w:p w14:paraId="31D41CE5" w14:textId="77777777" w:rsidR="0076548D" w:rsidRPr="0078413B" w:rsidRDefault="0076548D" w:rsidP="0076548D">
      <w:pPr>
        <w:overflowPunct w:val="0"/>
        <w:autoSpaceDE w:val="0"/>
        <w:autoSpaceDN w:val="0"/>
        <w:adjustRightInd w:val="0"/>
        <w:textAlignment w:val="baseline"/>
        <w:rPr>
          <w:rFonts w:eastAsia="DengXian"/>
        </w:rPr>
      </w:pPr>
      <w:r w:rsidRPr="0078413B">
        <w:rPr>
          <w:rFonts w:eastAsia="DengXian"/>
        </w:rPr>
        <w:t xml:space="preserve">TERMINAL RESPONSE: LAUNCH BROWSER </w:t>
      </w:r>
      <w:r w:rsidRPr="0078413B">
        <w:rPr>
          <w:rFonts w:eastAsia="DengXian" w:hint="eastAsia"/>
        </w:rPr>
        <w:t>8</w:t>
      </w:r>
      <w:r w:rsidRPr="0078413B">
        <w:rPr>
          <w:rFonts w:eastAsia="DengXian"/>
        </w:rPr>
        <w:t>.</w:t>
      </w:r>
      <w:r w:rsidRPr="0078413B">
        <w:rPr>
          <w:rFonts w:eastAsia="DengXian" w:hint="eastAsia"/>
        </w:rPr>
        <w:t>1</w:t>
      </w:r>
      <w:r w:rsidRPr="0078413B">
        <w:rPr>
          <w:rFonts w:eastAsia="DengXian"/>
        </w:rPr>
        <w:t>.1</w:t>
      </w:r>
    </w:p>
    <w:p w14:paraId="31655708" w14:textId="77777777" w:rsidR="0076548D" w:rsidRPr="0078413B" w:rsidRDefault="0076548D" w:rsidP="0076548D">
      <w:pPr>
        <w:overflowPunct w:val="0"/>
        <w:autoSpaceDE w:val="0"/>
        <w:autoSpaceDN w:val="0"/>
        <w:adjustRightInd w:val="0"/>
        <w:textAlignment w:val="baseline"/>
        <w:rPr>
          <w:rFonts w:eastAsia="DengXian"/>
        </w:rPr>
      </w:pPr>
      <w:r w:rsidRPr="0078413B">
        <w:rPr>
          <w:rFonts w:eastAsia="DengXian"/>
        </w:rPr>
        <w:t>Logically:</w:t>
      </w:r>
    </w:p>
    <w:p w14:paraId="17C89F95" w14:textId="77777777" w:rsidR="0076548D" w:rsidRPr="0078413B" w:rsidRDefault="0076548D" w:rsidP="0076548D">
      <w:pPr>
        <w:pStyle w:val="EW"/>
        <w:tabs>
          <w:tab w:val="left" w:pos="851"/>
        </w:tabs>
        <w:overflowPunct w:val="0"/>
        <w:autoSpaceDE w:val="0"/>
        <w:autoSpaceDN w:val="0"/>
        <w:adjustRightInd w:val="0"/>
        <w:ind w:left="2835" w:hanging="2551"/>
        <w:textAlignment w:val="baseline"/>
        <w:rPr>
          <w:rFonts w:eastAsia="DengXian"/>
        </w:rPr>
      </w:pPr>
      <w:r w:rsidRPr="0078413B">
        <w:rPr>
          <w:rFonts w:eastAsia="DengXian"/>
        </w:rPr>
        <w:t>Command details</w:t>
      </w:r>
    </w:p>
    <w:p w14:paraId="069ECA29" w14:textId="77777777" w:rsidR="0076548D" w:rsidRPr="0078413B" w:rsidRDefault="0076548D" w:rsidP="0076548D">
      <w:pPr>
        <w:pStyle w:val="EW"/>
        <w:tabs>
          <w:tab w:val="left" w:pos="851"/>
        </w:tabs>
        <w:ind w:left="2835" w:hanging="2551"/>
        <w:rPr>
          <w:rFonts w:eastAsia="DengXian"/>
        </w:rPr>
      </w:pPr>
      <w:r w:rsidRPr="0078413B">
        <w:rPr>
          <w:rFonts w:eastAsia="DengXian"/>
        </w:rPr>
        <w:tab/>
        <w:t>Command number:</w:t>
      </w:r>
      <w:r w:rsidRPr="0078413B">
        <w:rPr>
          <w:rFonts w:eastAsia="DengXian"/>
        </w:rPr>
        <w:tab/>
        <w:t>1</w:t>
      </w:r>
    </w:p>
    <w:p w14:paraId="14BE2EC2" w14:textId="77777777" w:rsidR="0076548D" w:rsidRPr="0078413B" w:rsidRDefault="0076548D" w:rsidP="0076548D">
      <w:pPr>
        <w:pStyle w:val="EW"/>
        <w:tabs>
          <w:tab w:val="left" w:pos="851"/>
        </w:tabs>
        <w:ind w:left="2835" w:hanging="2551"/>
        <w:rPr>
          <w:rFonts w:eastAsia="DengXian"/>
        </w:rPr>
      </w:pPr>
      <w:r w:rsidRPr="0078413B">
        <w:rPr>
          <w:rFonts w:eastAsia="DengXian"/>
        </w:rPr>
        <w:tab/>
        <w:t>Command type:</w:t>
      </w:r>
      <w:r w:rsidRPr="0078413B">
        <w:rPr>
          <w:rFonts w:eastAsia="DengXian"/>
        </w:rPr>
        <w:tab/>
        <w:t>LAUNCH BROWSER</w:t>
      </w:r>
    </w:p>
    <w:p w14:paraId="5F14943A" w14:textId="77777777" w:rsidR="0076548D" w:rsidRPr="0078413B" w:rsidRDefault="0076548D" w:rsidP="0076548D">
      <w:pPr>
        <w:pStyle w:val="EW"/>
        <w:tabs>
          <w:tab w:val="left" w:pos="851"/>
        </w:tabs>
        <w:ind w:left="2835" w:hanging="2551"/>
        <w:rPr>
          <w:rFonts w:eastAsia="DengXian"/>
        </w:rPr>
      </w:pPr>
      <w:r w:rsidRPr="0078413B">
        <w:rPr>
          <w:rFonts w:eastAsia="DengXian"/>
        </w:rPr>
        <w:tab/>
        <w:t>Command qualifier:</w:t>
      </w:r>
      <w:r w:rsidRPr="0078413B">
        <w:rPr>
          <w:rFonts w:eastAsia="DengXian"/>
        </w:rPr>
        <w:tab/>
        <w:t>launch browser, if not already launched</w:t>
      </w:r>
    </w:p>
    <w:p w14:paraId="33876769" w14:textId="77777777" w:rsidR="0076548D" w:rsidRPr="0078413B" w:rsidRDefault="0076548D" w:rsidP="0076548D">
      <w:pPr>
        <w:pStyle w:val="EW"/>
        <w:tabs>
          <w:tab w:val="left" w:pos="851"/>
        </w:tabs>
        <w:overflowPunct w:val="0"/>
        <w:autoSpaceDE w:val="0"/>
        <w:autoSpaceDN w:val="0"/>
        <w:adjustRightInd w:val="0"/>
        <w:ind w:left="2835" w:hanging="2551"/>
        <w:textAlignment w:val="baseline"/>
        <w:rPr>
          <w:rFonts w:eastAsia="DengXian"/>
        </w:rPr>
      </w:pPr>
      <w:r w:rsidRPr="0078413B">
        <w:rPr>
          <w:rFonts w:eastAsia="DengXian"/>
        </w:rPr>
        <w:t>Device identities</w:t>
      </w:r>
    </w:p>
    <w:p w14:paraId="6C970806" w14:textId="77777777" w:rsidR="0076548D" w:rsidRPr="0078413B" w:rsidRDefault="0076548D" w:rsidP="0076548D">
      <w:pPr>
        <w:pStyle w:val="EW"/>
        <w:tabs>
          <w:tab w:val="left" w:pos="851"/>
        </w:tabs>
        <w:ind w:left="2835" w:hanging="2551"/>
        <w:rPr>
          <w:rFonts w:eastAsia="DengXian"/>
        </w:rPr>
      </w:pPr>
      <w:r w:rsidRPr="0078413B">
        <w:rPr>
          <w:rFonts w:eastAsia="DengXian"/>
        </w:rPr>
        <w:tab/>
        <w:t>Source device:</w:t>
      </w:r>
      <w:r w:rsidRPr="0078413B">
        <w:rPr>
          <w:rFonts w:eastAsia="DengXian"/>
        </w:rPr>
        <w:tab/>
        <w:t>ME</w:t>
      </w:r>
    </w:p>
    <w:p w14:paraId="791BC90F" w14:textId="77777777" w:rsidR="0076548D" w:rsidRPr="0078413B" w:rsidRDefault="0076548D" w:rsidP="0076548D">
      <w:pPr>
        <w:pStyle w:val="EW"/>
        <w:tabs>
          <w:tab w:val="left" w:pos="851"/>
        </w:tabs>
        <w:ind w:left="2835" w:hanging="2551"/>
        <w:rPr>
          <w:rFonts w:eastAsia="DengXian"/>
        </w:rPr>
      </w:pPr>
      <w:r w:rsidRPr="0078413B">
        <w:rPr>
          <w:rFonts w:eastAsia="DengXian"/>
        </w:rPr>
        <w:tab/>
        <w:t>Destination device:</w:t>
      </w:r>
      <w:r w:rsidRPr="0078413B">
        <w:rPr>
          <w:rFonts w:eastAsia="DengXian"/>
        </w:rPr>
        <w:tab/>
        <w:t>UICC</w:t>
      </w:r>
    </w:p>
    <w:p w14:paraId="39FD4075" w14:textId="77777777" w:rsidR="0076548D" w:rsidRPr="0078413B" w:rsidRDefault="0076548D" w:rsidP="0076548D">
      <w:pPr>
        <w:pStyle w:val="EW"/>
        <w:tabs>
          <w:tab w:val="left" w:pos="851"/>
        </w:tabs>
        <w:overflowPunct w:val="0"/>
        <w:autoSpaceDE w:val="0"/>
        <w:autoSpaceDN w:val="0"/>
        <w:adjustRightInd w:val="0"/>
        <w:ind w:left="2835" w:hanging="2551"/>
        <w:textAlignment w:val="baseline"/>
        <w:rPr>
          <w:rFonts w:eastAsia="DengXian"/>
        </w:rPr>
      </w:pPr>
      <w:r w:rsidRPr="0078413B">
        <w:rPr>
          <w:rFonts w:eastAsia="DengXian"/>
        </w:rPr>
        <w:t>Result</w:t>
      </w:r>
    </w:p>
    <w:p w14:paraId="439E93A8" w14:textId="77777777" w:rsidR="0076548D" w:rsidRPr="0078413B" w:rsidRDefault="0076548D" w:rsidP="0076548D">
      <w:pPr>
        <w:pStyle w:val="EW"/>
        <w:tabs>
          <w:tab w:val="left" w:pos="851"/>
        </w:tabs>
        <w:ind w:left="2835" w:hanging="2551"/>
        <w:rPr>
          <w:rFonts w:eastAsia="DengXian"/>
        </w:rPr>
      </w:pPr>
      <w:r w:rsidRPr="0078413B">
        <w:rPr>
          <w:rFonts w:eastAsia="DengXian"/>
        </w:rPr>
        <w:tab/>
        <w:t>General Result:</w:t>
      </w:r>
      <w:r w:rsidRPr="0078413B">
        <w:rPr>
          <w:rFonts w:eastAsia="DengXian"/>
        </w:rPr>
        <w:tab/>
        <w:t>Command performed successfully</w:t>
      </w:r>
    </w:p>
    <w:p w14:paraId="359374FD" w14:textId="77777777" w:rsidR="0076548D" w:rsidRPr="0078413B" w:rsidRDefault="0076548D" w:rsidP="0076548D">
      <w:pPr>
        <w:overflowPunct w:val="0"/>
        <w:autoSpaceDE w:val="0"/>
        <w:autoSpaceDN w:val="0"/>
        <w:adjustRightInd w:val="0"/>
        <w:textAlignment w:val="baseline"/>
        <w:rPr>
          <w:rFonts w:eastAsia="DengXian"/>
        </w:rPr>
      </w:pPr>
      <w:r w:rsidRPr="0078413B">
        <w:rPr>
          <w:rFonts w:eastAsia="DengXian"/>
        </w:rPr>
        <w:t>Coding:</w:t>
      </w:r>
    </w:p>
    <w:p w14:paraId="74FBE965" w14:textId="77777777" w:rsidR="0076548D" w:rsidRPr="001D1909" w:rsidRDefault="0076548D" w:rsidP="0076548D">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76548D" w:rsidRPr="001D1909" w14:paraId="7DDA6912"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7F35BF93" w14:textId="77777777" w:rsidR="0076548D" w:rsidRPr="001D1909" w:rsidRDefault="0076548D" w:rsidP="00A178EF">
            <w:pPr>
              <w:pStyle w:val="TAL"/>
            </w:pPr>
            <w:r w:rsidRPr="001D1909">
              <w:t>BER-TLV:</w:t>
            </w:r>
          </w:p>
        </w:tc>
        <w:tc>
          <w:tcPr>
            <w:tcW w:w="567" w:type="dxa"/>
            <w:tcBorders>
              <w:top w:val="single" w:sz="4" w:space="0" w:color="auto"/>
              <w:left w:val="single" w:sz="4" w:space="0" w:color="auto"/>
              <w:bottom w:val="single" w:sz="4" w:space="0" w:color="auto"/>
              <w:right w:val="single" w:sz="4" w:space="0" w:color="auto"/>
            </w:tcBorders>
          </w:tcPr>
          <w:p w14:paraId="4C035C38" w14:textId="77777777" w:rsidR="0076548D" w:rsidRPr="001D1909" w:rsidRDefault="0076548D" w:rsidP="00A178EF">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37F5A6E3" w14:textId="77777777" w:rsidR="0076548D" w:rsidRPr="001D1909" w:rsidRDefault="0076548D" w:rsidP="00A178EF">
            <w:pPr>
              <w:pStyle w:val="TAC"/>
            </w:pPr>
            <w:r w:rsidRPr="001D1909">
              <w:t>03</w:t>
            </w:r>
          </w:p>
        </w:tc>
        <w:tc>
          <w:tcPr>
            <w:tcW w:w="567" w:type="dxa"/>
            <w:tcBorders>
              <w:top w:val="single" w:sz="4" w:space="0" w:color="auto"/>
              <w:left w:val="single" w:sz="4" w:space="0" w:color="auto"/>
              <w:bottom w:val="single" w:sz="4" w:space="0" w:color="auto"/>
              <w:right w:val="single" w:sz="4" w:space="0" w:color="auto"/>
            </w:tcBorders>
          </w:tcPr>
          <w:p w14:paraId="6610246F" w14:textId="77777777" w:rsidR="0076548D" w:rsidRPr="001D1909" w:rsidRDefault="0076548D" w:rsidP="00A178EF">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1452AB97" w14:textId="77777777" w:rsidR="0076548D" w:rsidRPr="001D1909" w:rsidRDefault="0076548D" w:rsidP="00A178EF">
            <w:pPr>
              <w:pStyle w:val="TAC"/>
            </w:pPr>
            <w:r w:rsidRPr="001D1909">
              <w:t>15</w:t>
            </w:r>
          </w:p>
        </w:tc>
        <w:tc>
          <w:tcPr>
            <w:tcW w:w="567" w:type="dxa"/>
            <w:tcBorders>
              <w:top w:val="single" w:sz="4" w:space="0" w:color="auto"/>
              <w:left w:val="single" w:sz="4" w:space="0" w:color="auto"/>
              <w:bottom w:val="single" w:sz="4" w:space="0" w:color="auto"/>
              <w:right w:val="single" w:sz="4" w:space="0" w:color="auto"/>
            </w:tcBorders>
          </w:tcPr>
          <w:p w14:paraId="428D7D99" w14:textId="77777777" w:rsidR="0076548D" w:rsidRPr="003C0409" w:rsidRDefault="0076548D" w:rsidP="00A178EF">
            <w:pPr>
              <w:pStyle w:val="TAC"/>
              <w:rPr>
                <w:rFonts w:eastAsiaTheme="minorEastAsia"/>
                <w:lang w:eastAsia="zh-CN"/>
              </w:rPr>
            </w:pPr>
            <w:r>
              <w:rPr>
                <w:rFonts w:eastAsiaTheme="minorEastAsia" w:hint="eastAsia"/>
                <w:lang w:eastAsia="zh-CN"/>
              </w:rPr>
              <w:t>00</w:t>
            </w:r>
          </w:p>
        </w:tc>
        <w:tc>
          <w:tcPr>
            <w:tcW w:w="567" w:type="dxa"/>
            <w:tcBorders>
              <w:top w:val="single" w:sz="4" w:space="0" w:color="auto"/>
              <w:left w:val="single" w:sz="4" w:space="0" w:color="auto"/>
              <w:bottom w:val="single" w:sz="4" w:space="0" w:color="auto"/>
              <w:right w:val="single" w:sz="4" w:space="0" w:color="auto"/>
            </w:tcBorders>
          </w:tcPr>
          <w:p w14:paraId="491823D5" w14:textId="77777777" w:rsidR="0076548D" w:rsidRPr="001D1909" w:rsidRDefault="0076548D" w:rsidP="00A178EF">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3E2386A2" w14:textId="77777777" w:rsidR="0076548D" w:rsidRPr="001D1909" w:rsidRDefault="0076548D" w:rsidP="00A178EF">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73F0D009" w14:textId="77777777" w:rsidR="0076548D" w:rsidRPr="001D1909" w:rsidRDefault="0076548D" w:rsidP="00A178EF">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7869EBA4" w14:textId="77777777" w:rsidR="0076548D" w:rsidRPr="001D1909" w:rsidRDefault="0076548D" w:rsidP="00A178EF">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1281F4E2" w14:textId="77777777" w:rsidR="0076548D" w:rsidRPr="001D1909" w:rsidRDefault="0076548D" w:rsidP="00A178EF">
            <w:pPr>
              <w:pStyle w:val="TAC"/>
            </w:pPr>
            <w:r w:rsidRPr="001D1909">
              <w:t>83</w:t>
            </w:r>
          </w:p>
        </w:tc>
        <w:tc>
          <w:tcPr>
            <w:tcW w:w="567" w:type="dxa"/>
            <w:tcBorders>
              <w:top w:val="single" w:sz="4" w:space="0" w:color="auto"/>
              <w:left w:val="single" w:sz="4" w:space="0" w:color="auto"/>
              <w:bottom w:val="single" w:sz="4" w:space="0" w:color="auto"/>
              <w:right w:val="single" w:sz="4" w:space="0" w:color="auto"/>
            </w:tcBorders>
          </w:tcPr>
          <w:p w14:paraId="1E9C30C9" w14:textId="77777777" w:rsidR="0076548D" w:rsidRPr="001D1909" w:rsidRDefault="0076548D" w:rsidP="00A178EF">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690848B6" w14:textId="77777777" w:rsidR="0076548D" w:rsidRPr="001D1909" w:rsidRDefault="0076548D" w:rsidP="00A178EF">
            <w:pPr>
              <w:pStyle w:val="TAC"/>
            </w:pPr>
            <w:r w:rsidRPr="001D1909">
              <w:t>00</w:t>
            </w:r>
          </w:p>
        </w:tc>
      </w:tr>
    </w:tbl>
    <w:p w14:paraId="782744C5" w14:textId="77777777" w:rsidR="00CA6728" w:rsidRDefault="00CA6728" w:rsidP="00CA6728"/>
    <w:p w14:paraId="3284E301" w14:textId="761107BA" w:rsidR="00CA6728" w:rsidRDefault="00CA6728" w:rsidP="00CA6728">
      <w:pPr>
        <w:pStyle w:val="TH"/>
        <w:rPr>
          <w:rFonts w:eastAsiaTheme="minorEastAsia"/>
          <w:lang w:eastAsia="zh-CN"/>
        </w:rPr>
      </w:pPr>
      <w:r>
        <w:t xml:space="preserve">Expected Sequence </w:t>
      </w:r>
      <w:r>
        <w:rPr>
          <w:rFonts w:eastAsiaTheme="minorEastAsia" w:hint="eastAsia"/>
          <w:lang w:eastAsia="zh-CN"/>
        </w:rPr>
        <w:t>8</w:t>
      </w:r>
      <w:r>
        <w:t>.</w:t>
      </w:r>
      <w:r>
        <w:rPr>
          <w:rFonts w:eastAsia="SimSun"/>
          <w:lang w:val="en-US" w:eastAsia="zh-CN"/>
        </w:rPr>
        <w:t>2</w:t>
      </w:r>
      <w:r>
        <w:t xml:space="preserve"> (LAUNCH BROWSER,</w:t>
      </w:r>
      <w:r>
        <w:rPr>
          <w:rFonts w:eastAsia="SimSun" w:hint="eastAsia"/>
          <w:lang w:val="en-US" w:eastAsia="zh-CN"/>
        </w:rPr>
        <w:t xml:space="preserve"> Trigger </w:t>
      </w:r>
      <w:r>
        <w:t>LAUNCH BROWSER</w:t>
      </w:r>
      <w:r>
        <w:rPr>
          <w:rFonts w:eastAsia="SimSun" w:hint="eastAsia"/>
          <w:lang w:val="en-US" w:eastAsia="zh-CN"/>
        </w:rPr>
        <w:t xml:space="preserve"> by CALL CONTROL</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56" w:type="dxa"/>
        </w:tblCellMar>
        <w:tblLook w:val="04A0" w:firstRow="1" w:lastRow="0" w:firstColumn="1" w:lastColumn="0" w:noHBand="0" w:noVBand="1"/>
      </w:tblPr>
      <w:tblGrid>
        <w:gridCol w:w="737"/>
        <w:gridCol w:w="1282"/>
        <w:gridCol w:w="2892"/>
        <w:gridCol w:w="3776"/>
      </w:tblGrid>
      <w:tr w:rsidR="00CA6728" w14:paraId="615B1A44" w14:textId="77777777" w:rsidTr="00E648E4">
        <w:trPr>
          <w:cantSplit/>
          <w:jc w:val="center"/>
        </w:trPr>
        <w:tc>
          <w:tcPr>
            <w:tcW w:w="737" w:type="dxa"/>
          </w:tcPr>
          <w:p w14:paraId="2F056DEA" w14:textId="77777777" w:rsidR="00CA6728" w:rsidRDefault="00CA6728" w:rsidP="00E648E4">
            <w:pPr>
              <w:pStyle w:val="TAH"/>
            </w:pPr>
            <w:r>
              <w:t>Step</w:t>
            </w:r>
          </w:p>
        </w:tc>
        <w:tc>
          <w:tcPr>
            <w:tcW w:w="1282" w:type="dxa"/>
          </w:tcPr>
          <w:p w14:paraId="7E566798" w14:textId="77777777" w:rsidR="00CA6728" w:rsidRDefault="00CA6728" w:rsidP="00E648E4">
            <w:pPr>
              <w:pStyle w:val="TAH"/>
            </w:pPr>
            <w:r>
              <w:t>Direction</w:t>
            </w:r>
          </w:p>
        </w:tc>
        <w:tc>
          <w:tcPr>
            <w:tcW w:w="2892" w:type="dxa"/>
          </w:tcPr>
          <w:p w14:paraId="53D13E42" w14:textId="77777777" w:rsidR="00CA6728" w:rsidRDefault="00CA6728" w:rsidP="00E648E4">
            <w:pPr>
              <w:pStyle w:val="TAH"/>
            </w:pPr>
            <w:r>
              <w:t>MESSAGE / Action</w:t>
            </w:r>
          </w:p>
        </w:tc>
        <w:tc>
          <w:tcPr>
            <w:tcW w:w="3776" w:type="dxa"/>
          </w:tcPr>
          <w:p w14:paraId="1D4E568D" w14:textId="77777777" w:rsidR="00CA6728" w:rsidRDefault="00CA6728" w:rsidP="00E648E4">
            <w:pPr>
              <w:pStyle w:val="TAH"/>
            </w:pPr>
            <w:r>
              <w:t>Comments</w:t>
            </w:r>
          </w:p>
        </w:tc>
      </w:tr>
      <w:tr w:rsidR="00CA6728" w14:paraId="75F9D1FE" w14:textId="77777777" w:rsidTr="00E648E4">
        <w:trPr>
          <w:cantSplit/>
          <w:jc w:val="center"/>
        </w:trPr>
        <w:tc>
          <w:tcPr>
            <w:tcW w:w="737" w:type="dxa"/>
          </w:tcPr>
          <w:p w14:paraId="7F0B81A2" w14:textId="77777777" w:rsidR="00CA6728" w:rsidRDefault="00CA6728" w:rsidP="00E648E4">
            <w:pPr>
              <w:pStyle w:val="TAC"/>
            </w:pPr>
            <w:r>
              <w:t>0</w:t>
            </w:r>
          </w:p>
        </w:tc>
        <w:tc>
          <w:tcPr>
            <w:tcW w:w="1282" w:type="dxa"/>
          </w:tcPr>
          <w:p w14:paraId="7779295F" w14:textId="77777777" w:rsidR="00CA6728" w:rsidRDefault="00CA6728" w:rsidP="00E648E4">
            <w:pPr>
              <w:pStyle w:val="TAC"/>
            </w:pPr>
            <w:r>
              <w:t>ME</w:t>
            </w:r>
          </w:p>
        </w:tc>
        <w:tc>
          <w:tcPr>
            <w:tcW w:w="2892" w:type="dxa"/>
          </w:tcPr>
          <w:p w14:paraId="7E3515B9" w14:textId="77777777" w:rsidR="00CA6728" w:rsidRDefault="00CA6728" w:rsidP="00E648E4">
            <w:pPr>
              <w:pStyle w:val="TAL"/>
              <w:rPr>
                <w:rFonts w:eastAsia="SimSun"/>
                <w:lang w:val="en-US" w:eastAsia="zh-CN"/>
              </w:rPr>
            </w:pPr>
            <w:r>
              <w:t xml:space="preserve">The </w:t>
            </w:r>
            <w:r>
              <w:rPr>
                <w:rFonts w:eastAsia="SimSun" w:hint="eastAsia"/>
                <w:snapToGrid w:val="0"/>
                <w:lang w:val="en-US" w:eastAsia="zh-CN"/>
              </w:rPr>
              <w:t>ME</w:t>
            </w:r>
            <w:r>
              <w:rPr>
                <w:snapToGrid w:val="0"/>
              </w:rPr>
              <w:t xml:space="preserve"> is configured to register for IMS after switch on</w:t>
            </w:r>
            <w:r>
              <w:rPr>
                <w:rFonts w:eastAsia="SimSun" w:hint="eastAsia"/>
                <w:snapToGrid w:val="0"/>
                <w:lang w:val="en-US" w:eastAsia="zh-CN"/>
              </w:rPr>
              <w:t>.</w:t>
            </w:r>
          </w:p>
        </w:tc>
        <w:tc>
          <w:tcPr>
            <w:tcW w:w="3776" w:type="dxa"/>
          </w:tcPr>
          <w:p w14:paraId="558F4FEB" w14:textId="77777777" w:rsidR="00CA6728" w:rsidRDefault="00CA6728" w:rsidP="00E648E4">
            <w:pPr>
              <w:pStyle w:val="TAL"/>
            </w:pPr>
            <w:r>
              <w:t>[The terminal might need to be configured with an entry linking the Gateway/Proxy Identity in the proactive command with the corresponding connectivity parameters in the mobile. The browser's cache shall have been cleared.]</w:t>
            </w:r>
          </w:p>
        </w:tc>
      </w:tr>
      <w:tr w:rsidR="00CA6728" w14:paraId="247AFA31" w14:textId="77777777" w:rsidTr="00E648E4">
        <w:trPr>
          <w:cantSplit/>
          <w:jc w:val="center"/>
        </w:trPr>
        <w:tc>
          <w:tcPr>
            <w:tcW w:w="737" w:type="dxa"/>
          </w:tcPr>
          <w:p w14:paraId="0BFA057F" w14:textId="77777777" w:rsidR="00CA6728" w:rsidRDefault="00CA6728" w:rsidP="00E648E4">
            <w:pPr>
              <w:pStyle w:val="TAC"/>
              <w:rPr>
                <w:rFonts w:eastAsia="SimSun"/>
                <w:lang w:val="en-US" w:eastAsia="zh-CN"/>
              </w:rPr>
            </w:pPr>
            <w:r>
              <w:rPr>
                <w:rFonts w:eastAsia="SimSun" w:hint="eastAsia"/>
                <w:lang w:val="en-US" w:eastAsia="zh-CN"/>
              </w:rPr>
              <w:t>1</w:t>
            </w:r>
          </w:p>
        </w:tc>
        <w:tc>
          <w:tcPr>
            <w:tcW w:w="1282" w:type="dxa"/>
          </w:tcPr>
          <w:p w14:paraId="11B1954F" w14:textId="77777777" w:rsidR="00CA6728" w:rsidRDefault="00CA6728" w:rsidP="00E648E4">
            <w:pPr>
              <w:pStyle w:val="TAC"/>
            </w:pPr>
            <w:r>
              <w:t xml:space="preserve">User </w:t>
            </w:r>
            <w:r>
              <w:rPr>
                <w:rFonts w:ascii="Symbol" w:hAnsi="Symbol"/>
              </w:rPr>
              <w:t></w:t>
            </w:r>
            <w:r>
              <w:t xml:space="preserve"> ME</w:t>
            </w:r>
          </w:p>
        </w:tc>
        <w:tc>
          <w:tcPr>
            <w:tcW w:w="2892" w:type="dxa"/>
          </w:tcPr>
          <w:p w14:paraId="64B9A5B4" w14:textId="77777777" w:rsidR="00CA6728" w:rsidRDefault="00CA6728" w:rsidP="00E648E4">
            <w:pPr>
              <w:pStyle w:val="TAL"/>
              <w:rPr>
                <w:rFonts w:eastAsia="SimSun"/>
                <w:lang w:val="en-US" w:eastAsia="zh-CN"/>
              </w:rPr>
            </w:pPr>
            <w:r>
              <w:rPr>
                <w:rFonts w:eastAsia="SimSun" w:hint="eastAsia"/>
                <w:lang w:val="en-US" w:eastAsia="zh-CN"/>
              </w:rPr>
              <w:t>The ME</w:t>
            </w:r>
            <w:r>
              <w:t xml:space="preserve"> is made to attempt an IMS voice call to "+01234567890123456789"</w:t>
            </w:r>
          </w:p>
        </w:tc>
        <w:tc>
          <w:tcPr>
            <w:tcW w:w="3776" w:type="dxa"/>
          </w:tcPr>
          <w:p w14:paraId="4116D876" w14:textId="77777777" w:rsidR="00CA6728" w:rsidRDefault="00CA6728" w:rsidP="00E648E4">
            <w:pPr>
              <w:pStyle w:val="TAL"/>
            </w:pPr>
          </w:p>
        </w:tc>
      </w:tr>
      <w:tr w:rsidR="00CA6728" w14:paraId="4D05CBB6" w14:textId="77777777" w:rsidTr="00E648E4">
        <w:trPr>
          <w:cantSplit/>
          <w:jc w:val="center"/>
        </w:trPr>
        <w:tc>
          <w:tcPr>
            <w:tcW w:w="737" w:type="dxa"/>
          </w:tcPr>
          <w:p w14:paraId="1CDCDCAE" w14:textId="77777777" w:rsidR="00CA6728" w:rsidRDefault="00CA6728" w:rsidP="00E648E4">
            <w:pPr>
              <w:pStyle w:val="TAC"/>
              <w:rPr>
                <w:rFonts w:eastAsia="SimSun"/>
                <w:lang w:val="en-US" w:eastAsia="zh-CN"/>
              </w:rPr>
            </w:pPr>
            <w:r>
              <w:rPr>
                <w:rFonts w:eastAsia="SimSun" w:hint="eastAsia"/>
                <w:lang w:val="en-US" w:eastAsia="zh-CN"/>
              </w:rPr>
              <w:t>2</w:t>
            </w:r>
          </w:p>
        </w:tc>
        <w:tc>
          <w:tcPr>
            <w:tcW w:w="1282" w:type="dxa"/>
          </w:tcPr>
          <w:p w14:paraId="600ABF7F" w14:textId="77777777" w:rsidR="00CA6728" w:rsidRDefault="00CA6728" w:rsidP="00E648E4">
            <w:pPr>
              <w:pStyle w:val="TAC"/>
            </w:pPr>
            <w:r>
              <w:t xml:space="preserve">ME </w:t>
            </w:r>
            <w:r>
              <w:rPr>
                <w:rFonts w:ascii="Symbol" w:hAnsi="Symbol"/>
              </w:rPr>
              <w:t></w:t>
            </w:r>
            <w:r>
              <w:t xml:space="preserve"> UICC</w:t>
            </w:r>
          </w:p>
        </w:tc>
        <w:tc>
          <w:tcPr>
            <w:tcW w:w="2892" w:type="dxa"/>
          </w:tcPr>
          <w:p w14:paraId="1761657F" w14:textId="6A8197CA" w:rsidR="00CA6728" w:rsidRDefault="00CA6728" w:rsidP="00E648E4">
            <w:pPr>
              <w:pStyle w:val="TAL"/>
              <w:rPr>
                <w:rFonts w:eastAsia="SimSun"/>
                <w:lang w:val="en-US" w:eastAsia="zh-CN"/>
              </w:rPr>
            </w:pPr>
            <w:r>
              <w:t xml:space="preserve">ENVELOPE CALL CONTROL </w:t>
            </w:r>
            <w:r>
              <w:rPr>
                <w:rFonts w:eastAsia="SimSun" w:hint="eastAsia"/>
                <w:lang w:val="en-US" w:eastAsia="zh-CN"/>
              </w:rPr>
              <w:t>8.</w:t>
            </w:r>
            <w:r>
              <w:rPr>
                <w:rFonts w:eastAsia="SimSun"/>
                <w:lang w:val="en-US" w:eastAsia="zh-CN"/>
              </w:rPr>
              <w:t>2</w:t>
            </w:r>
            <w:r>
              <w:rPr>
                <w:rFonts w:eastAsia="SimSun" w:hint="eastAsia"/>
                <w:lang w:val="en-US" w:eastAsia="zh-CN"/>
              </w:rPr>
              <w:t>.1</w:t>
            </w:r>
          </w:p>
        </w:tc>
        <w:tc>
          <w:tcPr>
            <w:tcW w:w="3776" w:type="dxa"/>
          </w:tcPr>
          <w:p w14:paraId="0E7F845E" w14:textId="77777777" w:rsidR="00CA6728" w:rsidRDefault="00CA6728" w:rsidP="00E648E4">
            <w:pPr>
              <w:pStyle w:val="TAL"/>
            </w:pPr>
          </w:p>
        </w:tc>
      </w:tr>
      <w:tr w:rsidR="00CA6728" w14:paraId="7F0D8E6D" w14:textId="77777777" w:rsidTr="00E648E4">
        <w:trPr>
          <w:cantSplit/>
          <w:jc w:val="center"/>
        </w:trPr>
        <w:tc>
          <w:tcPr>
            <w:tcW w:w="737" w:type="dxa"/>
          </w:tcPr>
          <w:p w14:paraId="7264DC7B" w14:textId="77777777" w:rsidR="00CA6728" w:rsidRDefault="00CA6728" w:rsidP="00E648E4">
            <w:pPr>
              <w:pStyle w:val="TAC"/>
              <w:rPr>
                <w:rFonts w:eastAsia="SimSun"/>
                <w:lang w:eastAsia="zh-CN"/>
              </w:rPr>
            </w:pPr>
            <w:r>
              <w:rPr>
                <w:rFonts w:eastAsia="SimSun" w:hint="eastAsia"/>
                <w:lang w:val="en-US" w:eastAsia="zh-CN"/>
              </w:rPr>
              <w:t>3</w:t>
            </w:r>
          </w:p>
        </w:tc>
        <w:tc>
          <w:tcPr>
            <w:tcW w:w="1282" w:type="dxa"/>
          </w:tcPr>
          <w:p w14:paraId="226B52F2" w14:textId="77777777" w:rsidR="00CA6728" w:rsidRDefault="00CA6728" w:rsidP="00E648E4">
            <w:pPr>
              <w:pStyle w:val="TAC"/>
            </w:pPr>
            <w:r>
              <w:t xml:space="preserve">UICC </w:t>
            </w:r>
            <w:r>
              <w:sym w:font="Symbol" w:char="F0AE"/>
            </w:r>
            <w:r>
              <w:t xml:space="preserve"> ME</w:t>
            </w:r>
          </w:p>
        </w:tc>
        <w:tc>
          <w:tcPr>
            <w:tcW w:w="2892" w:type="dxa"/>
          </w:tcPr>
          <w:p w14:paraId="0A59D5EC" w14:textId="030F9F08" w:rsidR="00CA6728" w:rsidRDefault="00CA6728" w:rsidP="00E648E4">
            <w:pPr>
              <w:pStyle w:val="TAL"/>
              <w:rPr>
                <w:rFonts w:eastAsiaTheme="minorEastAsia"/>
                <w:lang w:val="en-US" w:eastAsia="zh-CN"/>
              </w:rPr>
            </w:pPr>
            <w:r>
              <w:t xml:space="preserve">CALL CONTROL RESULT </w:t>
            </w:r>
            <w:r>
              <w:rPr>
                <w:rFonts w:eastAsia="SimSun" w:hint="eastAsia"/>
                <w:lang w:val="en-US" w:eastAsia="zh-CN"/>
              </w:rPr>
              <w:t>8.</w:t>
            </w:r>
            <w:r>
              <w:rPr>
                <w:rFonts w:eastAsia="SimSun"/>
                <w:lang w:val="en-US" w:eastAsia="zh-CN"/>
              </w:rPr>
              <w:t>2</w:t>
            </w:r>
            <w:r>
              <w:rPr>
                <w:rFonts w:eastAsia="SimSun" w:hint="eastAsia"/>
                <w:lang w:val="en-US" w:eastAsia="zh-CN"/>
              </w:rPr>
              <w:t>.1</w:t>
            </w:r>
          </w:p>
        </w:tc>
        <w:tc>
          <w:tcPr>
            <w:tcW w:w="3776" w:type="dxa"/>
          </w:tcPr>
          <w:p w14:paraId="33708791" w14:textId="77777777" w:rsidR="00CA6728" w:rsidRDefault="00CA6728" w:rsidP="00E648E4">
            <w:pPr>
              <w:pStyle w:val="TAL"/>
            </w:pPr>
            <w:r>
              <w:t>not Allowed</w:t>
            </w:r>
          </w:p>
        </w:tc>
      </w:tr>
      <w:tr w:rsidR="00CA6728" w14:paraId="795A9BF1" w14:textId="77777777" w:rsidTr="00E648E4">
        <w:trPr>
          <w:cantSplit/>
          <w:jc w:val="center"/>
        </w:trPr>
        <w:tc>
          <w:tcPr>
            <w:tcW w:w="737" w:type="dxa"/>
          </w:tcPr>
          <w:p w14:paraId="461DFA1C" w14:textId="77777777" w:rsidR="00CA6728" w:rsidRDefault="00CA6728" w:rsidP="00E648E4">
            <w:pPr>
              <w:pStyle w:val="TAC"/>
              <w:rPr>
                <w:rFonts w:eastAsia="SimSun"/>
                <w:lang w:val="en-US" w:eastAsia="zh-CN"/>
              </w:rPr>
            </w:pPr>
            <w:r>
              <w:rPr>
                <w:rFonts w:eastAsia="SimSun" w:hint="eastAsia"/>
                <w:lang w:val="en-US" w:eastAsia="zh-CN"/>
              </w:rPr>
              <w:t>4</w:t>
            </w:r>
          </w:p>
        </w:tc>
        <w:tc>
          <w:tcPr>
            <w:tcW w:w="1282" w:type="dxa"/>
          </w:tcPr>
          <w:p w14:paraId="0710F099" w14:textId="77777777" w:rsidR="00CA6728" w:rsidRDefault="00CA6728" w:rsidP="00E648E4">
            <w:pPr>
              <w:pStyle w:val="TAC"/>
            </w:pPr>
            <w:r>
              <w:t xml:space="preserve">UICC </w:t>
            </w:r>
            <w:r>
              <w:sym w:font="Symbol" w:char="F0AE"/>
            </w:r>
            <w:r>
              <w:t xml:space="preserve"> ME</w:t>
            </w:r>
          </w:p>
        </w:tc>
        <w:tc>
          <w:tcPr>
            <w:tcW w:w="2892" w:type="dxa"/>
          </w:tcPr>
          <w:p w14:paraId="2FEACAB1" w14:textId="363715CE" w:rsidR="00CA6728" w:rsidRDefault="00CA6728" w:rsidP="00E648E4">
            <w:pPr>
              <w:pStyle w:val="TAL"/>
              <w:rPr>
                <w:rFonts w:eastAsiaTheme="minorEastAsia"/>
                <w:lang w:eastAsia="zh-CN"/>
              </w:rPr>
            </w:pPr>
            <w:r>
              <w:t xml:space="preserve">PROACTIVE COMMAND PENDING: LAUNCH BROWSER </w:t>
            </w:r>
            <w:r>
              <w:rPr>
                <w:rFonts w:eastAsiaTheme="minorEastAsia" w:hint="eastAsia"/>
                <w:lang w:eastAsia="zh-CN"/>
              </w:rPr>
              <w:t>8.</w:t>
            </w:r>
            <w:r>
              <w:rPr>
                <w:rFonts w:eastAsiaTheme="minorEastAsia"/>
                <w:lang w:val="en-US" w:eastAsia="zh-CN"/>
              </w:rPr>
              <w:t>2</w:t>
            </w:r>
            <w:r>
              <w:rPr>
                <w:rFonts w:eastAsiaTheme="minorEastAsia" w:hint="eastAsia"/>
                <w:lang w:eastAsia="zh-CN"/>
              </w:rPr>
              <w:t>.1</w:t>
            </w:r>
          </w:p>
        </w:tc>
        <w:tc>
          <w:tcPr>
            <w:tcW w:w="3776" w:type="dxa"/>
          </w:tcPr>
          <w:p w14:paraId="5D6EA91D" w14:textId="77777777" w:rsidR="00CA6728" w:rsidRDefault="00CA6728" w:rsidP="00E648E4">
            <w:pPr>
              <w:pStyle w:val="TAL"/>
            </w:pPr>
          </w:p>
        </w:tc>
      </w:tr>
      <w:tr w:rsidR="00CA6728" w14:paraId="444EDA60" w14:textId="77777777" w:rsidTr="00E648E4">
        <w:trPr>
          <w:cantSplit/>
          <w:jc w:val="center"/>
        </w:trPr>
        <w:tc>
          <w:tcPr>
            <w:tcW w:w="737" w:type="dxa"/>
          </w:tcPr>
          <w:p w14:paraId="241D67A9" w14:textId="77777777" w:rsidR="00CA6728" w:rsidRDefault="00CA6728" w:rsidP="00E648E4">
            <w:pPr>
              <w:pStyle w:val="TAC"/>
              <w:rPr>
                <w:rFonts w:eastAsia="SimSun"/>
                <w:lang w:eastAsia="zh-CN"/>
              </w:rPr>
            </w:pPr>
            <w:r>
              <w:rPr>
                <w:rFonts w:eastAsia="SimSun" w:hint="eastAsia"/>
                <w:lang w:val="en-US" w:eastAsia="zh-CN"/>
              </w:rPr>
              <w:t>5</w:t>
            </w:r>
          </w:p>
        </w:tc>
        <w:tc>
          <w:tcPr>
            <w:tcW w:w="1282" w:type="dxa"/>
          </w:tcPr>
          <w:p w14:paraId="171E82A8" w14:textId="77777777" w:rsidR="00CA6728" w:rsidRDefault="00CA6728" w:rsidP="00E648E4">
            <w:pPr>
              <w:pStyle w:val="TAC"/>
            </w:pPr>
            <w:r>
              <w:t xml:space="preserve">ME </w:t>
            </w:r>
            <w:r>
              <w:sym w:font="Symbol" w:char="F0AE"/>
            </w:r>
            <w:r>
              <w:t xml:space="preserve"> UICC</w:t>
            </w:r>
          </w:p>
        </w:tc>
        <w:tc>
          <w:tcPr>
            <w:tcW w:w="2892" w:type="dxa"/>
          </w:tcPr>
          <w:p w14:paraId="08872CB8" w14:textId="77777777" w:rsidR="00CA6728" w:rsidRDefault="00CA6728" w:rsidP="00E648E4">
            <w:pPr>
              <w:pStyle w:val="TAL"/>
            </w:pPr>
            <w:r>
              <w:t>FETCH</w:t>
            </w:r>
          </w:p>
        </w:tc>
        <w:tc>
          <w:tcPr>
            <w:tcW w:w="3776" w:type="dxa"/>
          </w:tcPr>
          <w:p w14:paraId="44CB3F79" w14:textId="77777777" w:rsidR="00CA6728" w:rsidRDefault="00CA6728" w:rsidP="00E648E4">
            <w:pPr>
              <w:pStyle w:val="TAL"/>
            </w:pPr>
          </w:p>
        </w:tc>
      </w:tr>
      <w:tr w:rsidR="00CA6728" w14:paraId="11177C42" w14:textId="77777777" w:rsidTr="00E648E4">
        <w:trPr>
          <w:cantSplit/>
          <w:jc w:val="center"/>
        </w:trPr>
        <w:tc>
          <w:tcPr>
            <w:tcW w:w="737" w:type="dxa"/>
          </w:tcPr>
          <w:p w14:paraId="201C716A" w14:textId="77777777" w:rsidR="00CA6728" w:rsidRDefault="00CA6728" w:rsidP="00E648E4">
            <w:pPr>
              <w:pStyle w:val="TAC"/>
              <w:rPr>
                <w:rFonts w:eastAsia="SimSun"/>
                <w:lang w:eastAsia="zh-CN"/>
              </w:rPr>
            </w:pPr>
            <w:r>
              <w:rPr>
                <w:rFonts w:eastAsia="SimSun" w:hint="eastAsia"/>
                <w:lang w:val="en-US" w:eastAsia="zh-CN"/>
              </w:rPr>
              <w:t>6</w:t>
            </w:r>
          </w:p>
        </w:tc>
        <w:tc>
          <w:tcPr>
            <w:tcW w:w="1282" w:type="dxa"/>
          </w:tcPr>
          <w:p w14:paraId="7E37AF7E" w14:textId="77777777" w:rsidR="00CA6728" w:rsidRDefault="00CA6728" w:rsidP="00E648E4">
            <w:pPr>
              <w:pStyle w:val="TAC"/>
            </w:pPr>
            <w:r>
              <w:t xml:space="preserve">UICC </w:t>
            </w:r>
            <w:r>
              <w:sym w:font="Symbol" w:char="F0AE"/>
            </w:r>
            <w:r>
              <w:t xml:space="preserve"> ME</w:t>
            </w:r>
          </w:p>
        </w:tc>
        <w:tc>
          <w:tcPr>
            <w:tcW w:w="2892" w:type="dxa"/>
          </w:tcPr>
          <w:p w14:paraId="3954799F" w14:textId="13FE7C21" w:rsidR="00CA6728" w:rsidRDefault="00CA6728" w:rsidP="00E648E4">
            <w:pPr>
              <w:pStyle w:val="TAL"/>
            </w:pPr>
            <w:r>
              <w:t xml:space="preserve">PROACTIVE COMMAND: LAUNCH BROWSER </w:t>
            </w:r>
            <w:r>
              <w:rPr>
                <w:rFonts w:eastAsiaTheme="minorEastAsia" w:hint="eastAsia"/>
                <w:lang w:eastAsia="zh-CN"/>
              </w:rPr>
              <w:t>8</w:t>
            </w:r>
            <w:r>
              <w:t>.</w:t>
            </w:r>
            <w:r>
              <w:rPr>
                <w:rFonts w:eastAsiaTheme="minorEastAsia"/>
                <w:lang w:val="en-US" w:eastAsia="zh-CN"/>
              </w:rPr>
              <w:t>2</w:t>
            </w:r>
            <w:r>
              <w:t>.1</w:t>
            </w:r>
          </w:p>
        </w:tc>
        <w:tc>
          <w:tcPr>
            <w:tcW w:w="3776" w:type="dxa"/>
          </w:tcPr>
          <w:p w14:paraId="78CAA48C" w14:textId="77777777" w:rsidR="00CA6728" w:rsidRDefault="00CA6728" w:rsidP="00E648E4">
            <w:pPr>
              <w:pStyle w:val="TAL"/>
            </w:pPr>
            <w:r>
              <w:t>[connect to the defined URL, "launch browser, if not already launched, 1 bearer specified, gateway/proxy id specified]</w:t>
            </w:r>
          </w:p>
        </w:tc>
      </w:tr>
      <w:tr w:rsidR="00CA6728" w14:paraId="4DD78D4D" w14:textId="77777777" w:rsidTr="00E648E4">
        <w:trPr>
          <w:cantSplit/>
          <w:jc w:val="center"/>
        </w:trPr>
        <w:tc>
          <w:tcPr>
            <w:tcW w:w="737" w:type="dxa"/>
          </w:tcPr>
          <w:p w14:paraId="4D06AAF2" w14:textId="77777777" w:rsidR="00CA6728" w:rsidRDefault="00CA6728" w:rsidP="00E648E4">
            <w:pPr>
              <w:pStyle w:val="TAC"/>
              <w:rPr>
                <w:rFonts w:eastAsia="SimSun"/>
                <w:lang w:eastAsia="zh-CN"/>
              </w:rPr>
            </w:pPr>
            <w:r>
              <w:rPr>
                <w:rFonts w:eastAsia="SimSun" w:hint="eastAsia"/>
                <w:lang w:val="en-US" w:eastAsia="zh-CN"/>
              </w:rPr>
              <w:t>7</w:t>
            </w:r>
          </w:p>
        </w:tc>
        <w:tc>
          <w:tcPr>
            <w:tcW w:w="1282" w:type="dxa"/>
          </w:tcPr>
          <w:p w14:paraId="13D8DDE2" w14:textId="77777777" w:rsidR="00CA6728" w:rsidRDefault="00CA6728" w:rsidP="00E648E4">
            <w:pPr>
              <w:pStyle w:val="TAC"/>
            </w:pPr>
            <w:r>
              <w:t xml:space="preserve">ME </w:t>
            </w:r>
            <w:r>
              <w:sym w:font="Symbol" w:char="F0AE"/>
            </w:r>
            <w:r>
              <w:t xml:space="preserve"> USER</w:t>
            </w:r>
          </w:p>
        </w:tc>
        <w:tc>
          <w:tcPr>
            <w:tcW w:w="2892" w:type="dxa"/>
          </w:tcPr>
          <w:p w14:paraId="01C4E406" w14:textId="77777777" w:rsidR="00CA6728" w:rsidRDefault="00CA6728" w:rsidP="00E648E4">
            <w:pPr>
              <w:pStyle w:val="TAL"/>
            </w:pPr>
            <w:r>
              <w:t>ME may display a default message</w:t>
            </w:r>
          </w:p>
        </w:tc>
        <w:tc>
          <w:tcPr>
            <w:tcW w:w="3776" w:type="dxa"/>
          </w:tcPr>
          <w:p w14:paraId="796C6124" w14:textId="77777777" w:rsidR="00CA6728" w:rsidRDefault="00CA6728" w:rsidP="00E648E4">
            <w:pPr>
              <w:pStyle w:val="TAL"/>
            </w:pPr>
          </w:p>
        </w:tc>
      </w:tr>
      <w:tr w:rsidR="00CA6728" w14:paraId="21232A24" w14:textId="77777777" w:rsidTr="00E648E4">
        <w:trPr>
          <w:cantSplit/>
          <w:jc w:val="center"/>
        </w:trPr>
        <w:tc>
          <w:tcPr>
            <w:tcW w:w="737" w:type="dxa"/>
          </w:tcPr>
          <w:p w14:paraId="6154B10A" w14:textId="77777777" w:rsidR="00CA6728" w:rsidRDefault="00CA6728" w:rsidP="00E648E4">
            <w:pPr>
              <w:pStyle w:val="TAC"/>
              <w:rPr>
                <w:rFonts w:eastAsia="SimSun"/>
                <w:lang w:eastAsia="zh-CN"/>
              </w:rPr>
            </w:pPr>
            <w:r>
              <w:rPr>
                <w:rFonts w:eastAsia="SimSun" w:hint="eastAsia"/>
                <w:lang w:val="en-US" w:eastAsia="zh-CN"/>
              </w:rPr>
              <w:t>8</w:t>
            </w:r>
          </w:p>
        </w:tc>
        <w:tc>
          <w:tcPr>
            <w:tcW w:w="1282" w:type="dxa"/>
          </w:tcPr>
          <w:p w14:paraId="0918C652" w14:textId="77777777" w:rsidR="00CA6728" w:rsidRDefault="00CA6728" w:rsidP="00E648E4">
            <w:pPr>
              <w:pStyle w:val="TAC"/>
            </w:pPr>
            <w:r>
              <w:t xml:space="preserve">USER </w:t>
            </w:r>
            <w:r>
              <w:sym w:font="Symbol" w:char="F0AE"/>
            </w:r>
            <w:r>
              <w:t xml:space="preserve"> ME</w:t>
            </w:r>
          </w:p>
        </w:tc>
        <w:tc>
          <w:tcPr>
            <w:tcW w:w="2892" w:type="dxa"/>
          </w:tcPr>
          <w:p w14:paraId="167CEAAB" w14:textId="77777777" w:rsidR="00CA6728" w:rsidRDefault="00CA6728" w:rsidP="00E648E4">
            <w:pPr>
              <w:pStyle w:val="TAL"/>
            </w:pPr>
            <w:r>
              <w:t>The user may confirm the launch browser.</w:t>
            </w:r>
          </w:p>
        </w:tc>
        <w:tc>
          <w:tcPr>
            <w:tcW w:w="3776" w:type="dxa"/>
          </w:tcPr>
          <w:p w14:paraId="51436269" w14:textId="77777777" w:rsidR="00CA6728" w:rsidRDefault="00CA6728" w:rsidP="00E648E4">
            <w:pPr>
              <w:pStyle w:val="TAL"/>
            </w:pPr>
            <w:r>
              <w:t>[option: user confirmation]</w:t>
            </w:r>
          </w:p>
        </w:tc>
      </w:tr>
      <w:tr w:rsidR="00CA6728" w14:paraId="6C51CE57" w14:textId="77777777" w:rsidTr="00E648E4">
        <w:trPr>
          <w:cantSplit/>
          <w:jc w:val="center"/>
        </w:trPr>
        <w:tc>
          <w:tcPr>
            <w:tcW w:w="737" w:type="dxa"/>
          </w:tcPr>
          <w:p w14:paraId="5D14724E" w14:textId="77777777" w:rsidR="00CA6728" w:rsidRDefault="00CA6728" w:rsidP="00E648E4">
            <w:pPr>
              <w:pStyle w:val="TAC"/>
              <w:rPr>
                <w:rFonts w:eastAsia="SimSun"/>
                <w:lang w:eastAsia="zh-CN"/>
              </w:rPr>
            </w:pPr>
            <w:r>
              <w:rPr>
                <w:rFonts w:eastAsia="SimSun" w:hint="eastAsia"/>
                <w:lang w:val="en-US" w:eastAsia="zh-CN"/>
              </w:rPr>
              <w:t>9</w:t>
            </w:r>
          </w:p>
        </w:tc>
        <w:tc>
          <w:tcPr>
            <w:tcW w:w="1282" w:type="dxa"/>
          </w:tcPr>
          <w:p w14:paraId="74720242" w14:textId="77777777" w:rsidR="00CA6728" w:rsidRDefault="00CA6728" w:rsidP="00E648E4">
            <w:pPr>
              <w:pStyle w:val="TAC"/>
            </w:pPr>
            <w:r>
              <w:t xml:space="preserve">ME </w:t>
            </w:r>
            <w:r>
              <w:sym w:font="Symbol" w:char="F0AE"/>
            </w:r>
            <w:r>
              <w:t xml:space="preserve"> UICC</w:t>
            </w:r>
          </w:p>
        </w:tc>
        <w:tc>
          <w:tcPr>
            <w:tcW w:w="2892" w:type="dxa"/>
          </w:tcPr>
          <w:p w14:paraId="54CD9BB5" w14:textId="529824D0" w:rsidR="00CA6728" w:rsidRDefault="00CA6728" w:rsidP="00E648E4">
            <w:pPr>
              <w:pStyle w:val="TAL"/>
            </w:pPr>
            <w:r>
              <w:t xml:space="preserve">TERMINAL RESPONSE: LAUNCH BROWSER </w:t>
            </w:r>
            <w:r>
              <w:rPr>
                <w:rFonts w:eastAsiaTheme="minorEastAsia" w:hint="eastAsia"/>
                <w:lang w:eastAsia="zh-CN"/>
              </w:rPr>
              <w:t>8</w:t>
            </w:r>
            <w:r>
              <w:t>.</w:t>
            </w:r>
            <w:r>
              <w:rPr>
                <w:rFonts w:eastAsiaTheme="minorEastAsia"/>
                <w:lang w:val="en-US" w:eastAsia="zh-CN"/>
              </w:rPr>
              <w:t>2</w:t>
            </w:r>
            <w:r>
              <w:t>.1</w:t>
            </w:r>
          </w:p>
        </w:tc>
        <w:tc>
          <w:tcPr>
            <w:tcW w:w="3776" w:type="dxa"/>
          </w:tcPr>
          <w:p w14:paraId="6EDB40CC" w14:textId="77777777" w:rsidR="00CA6728" w:rsidRDefault="00CA6728" w:rsidP="00E648E4">
            <w:pPr>
              <w:pStyle w:val="TAL"/>
            </w:pPr>
            <w:r>
              <w:t xml:space="preserve">[Command performed successfully] </w:t>
            </w:r>
          </w:p>
        </w:tc>
      </w:tr>
      <w:tr w:rsidR="00CA6728" w14:paraId="11564DB6" w14:textId="77777777" w:rsidTr="00E648E4">
        <w:trPr>
          <w:cantSplit/>
          <w:jc w:val="center"/>
        </w:trPr>
        <w:tc>
          <w:tcPr>
            <w:tcW w:w="737" w:type="dxa"/>
          </w:tcPr>
          <w:p w14:paraId="1965BFBE" w14:textId="77777777" w:rsidR="00CA6728" w:rsidRDefault="00CA6728" w:rsidP="00E648E4">
            <w:pPr>
              <w:pStyle w:val="TAC"/>
              <w:rPr>
                <w:rFonts w:eastAsia="SimSun"/>
                <w:lang w:val="en-US" w:eastAsia="zh-CN"/>
              </w:rPr>
            </w:pPr>
            <w:r>
              <w:rPr>
                <w:rFonts w:eastAsia="SimSun" w:hint="eastAsia"/>
                <w:lang w:val="en-US" w:eastAsia="zh-CN"/>
              </w:rPr>
              <w:t>10</w:t>
            </w:r>
          </w:p>
        </w:tc>
        <w:tc>
          <w:tcPr>
            <w:tcW w:w="1282" w:type="dxa"/>
          </w:tcPr>
          <w:p w14:paraId="6F79914B" w14:textId="77777777" w:rsidR="00CA6728" w:rsidRDefault="00CA6728" w:rsidP="00E648E4">
            <w:pPr>
              <w:pStyle w:val="TAC"/>
            </w:pPr>
            <w:r>
              <w:t>ME</w:t>
            </w:r>
            <w:r>
              <w:rPr>
                <w:rFonts w:ascii="Symbol" w:hAnsi="Symbol"/>
              </w:rPr>
              <w:t></w:t>
            </w:r>
            <w:r>
              <w:t xml:space="preserve"> NG-SS </w:t>
            </w:r>
          </w:p>
        </w:tc>
        <w:tc>
          <w:tcPr>
            <w:tcW w:w="2892" w:type="dxa"/>
          </w:tcPr>
          <w:p w14:paraId="25C7F012" w14:textId="77777777" w:rsidR="00CA6728" w:rsidRDefault="00CA6728" w:rsidP="00E648E4">
            <w:pPr>
              <w:pStyle w:val="TAL"/>
            </w:pPr>
            <w:r>
              <w:t>The ME attempts to connect the URL specified in LAUNCH BROWSER command using the requested bearer and proxy identity</w:t>
            </w:r>
          </w:p>
        </w:tc>
        <w:tc>
          <w:tcPr>
            <w:tcW w:w="3776" w:type="dxa"/>
          </w:tcPr>
          <w:p w14:paraId="0251A5E7" w14:textId="77777777" w:rsidR="00CA6728" w:rsidRDefault="00CA6728" w:rsidP="00E648E4">
            <w:pPr>
              <w:pStyle w:val="TAL"/>
            </w:pPr>
            <w:r>
              <w:t>[The NG-SS shall handle the request of additional URLs as defined in the initial conditions clause]</w:t>
            </w:r>
          </w:p>
        </w:tc>
      </w:tr>
      <w:tr w:rsidR="00CA6728" w14:paraId="31753DB5" w14:textId="77777777" w:rsidTr="00E648E4">
        <w:trPr>
          <w:cantSplit/>
          <w:jc w:val="center"/>
        </w:trPr>
        <w:tc>
          <w:tcPr>
            <w:tcW w:w="737" w:type="dxa"/>
          </w:tcPr>
          <w:p w14:paraId="36EFFAD7" w14:textId="77777777" w:rsidR="00CA6728" w:rsidRDefault="00CA6728" w:rsidP="00E648E4">
            <w:pPr>
              <w:pStyle w:val="TAC"/>
              <w:rPr>
                <w:rFonts w:eastAsia="SimSun"/>
                <w:lang w:val="en-US" w:eastAsia="zh-CN"/>
              </w:rPr>
            </w:pPr>
            <w:r>
              <w:rPr>
                <w:rFonts w:eastAsia="SimSun" w:hint="eastAsia"/>
                <w:lang w:val="en-US" w:eastAsia="zh-CN"/>
              </w:rPr>
              <w:t>11</w:t>
            </w:r>
          </w:p>
        </w:tc>
        <w:tc>
          <w:tcPr>
            <w:tcW w:w="1282" w:type="dxa"/>
          </w:tcPr>
          <w:p w14:paraId="2F76CBAB" w14:textId="77777777" w:rsidR="00CA6728" w:rsidRDefault="00CA6728" w:rsidP="00E648E4">
            <w:pPr>
              <w:pStyle w:val="TAC"/>
            </w:pPr>
            <w:r>
              <w:t xml:space="preserve">UICC </w:t>
            </w:r>
            <w:r>
              <w:sym w:font="Symbol" w:char="F0AE"/>
            </w:r>
            <w:r>
              <w:t xml:space="preserve"> ME</w:t>
            </w:r>
          </w:p>
        </w:tc>
        <w:tc>
          <w:tcPr>
            <w:tcW w:w="2892" w:type="dxa"/>
          </w:tcPr>
          <w:p w14:paraId="7B70367C" w14:textId="77777777" w:rsidR="00CA6728" w:rsidRDefault="00CA6728" w:rsidP="00E648E4">
            <w:pPr>
              <w:pStyle w:val="TAL"/>
            </w:pPr>
            <w:r>
              <w:t>PROACTIVE UICC SESSION ENDED</w:t>
            </w:r>
          </w:p>
        </w:tc>
        <w:tc>
          <w:tcPr>
            <w:tcW w:w="3776" w:type="dxa"/>
          </w:tcPr>
          <w:p w14:paraId="1AE72B4F" w14:textId="77777777" w:rsidR="00CA6728" w:rsidRDefault="00CA6728" w:rsidP="00E648E4">
            <w:pPr>
              <w:pStyle w:val="TAL"/>
            </w:pPr>
          </w:p>
        </w:tc>
      </w:tr>
      <w:tr w:rsidR="00CA6728" w14:paraId="066025ED" w14:textId="77777777" w:rsidTr="00E648E4">
        <w:trPr>
          <w:cantSplit/>
          <w:jc w:val="center"/>
        </w:trPr>
        <w:tc>
          <w:tcPr>
            <w:tcW w:w="737" w:type="dxa"/>
          </w:tcPr>
          <w:p w14:paraId="79CD1195" w14:textId="77777777" w:rsidR="00CA6728" w:rsidRDefault="00CA6728" w:rsidP="00E648E4">
            <w:pPr>
              <w:pStyle w:val="TAC"/>
              <w:rPr>
                <w:rFonts w:eastAsia="SimSun"/>
                <w:lang w:val="en-US" w:eastAsia="zh-CN"/>
              </w:rPr>
            </w:pPr>
            <w:r>
              <w:rPr>
                <w:rFonts w:eastAsia="SimSun" w:hint="eastAsia"/>
                <w:lang w:val="en-US" w:eastAsia="zh-CN"/>
              </w:rPr>
              <w:t>12</w:t>
            </w:r>
          </w:p>
        </w:tc>
        <w:tc>
          <w:tcPr>
            <w:tcW w:w="1282" w:type="dxa"/>
          </w:tcPr>
          <w:p w14:paraId="4B28703F" w14:textId="77777777" w:rsidR="00CA6728" w:rsidRDefault="00CA6728" w:rsidP="00E648E4">
            <w:pPr>
              <w:pStyle w:val="TAC"/>
            </w:pPr>
            <w:r>
              <w:t xml:space="preserve">USER </w:t>
            </w:r>
            <w:r>
              <w:sym w:font="Symbol" w:char="F0AE"/>
            </w:r>
            <w:r>
              <w:t xml:space="preserve"> ME</w:t>
            </w:r>
          </w:p>
        </w:tc>
        <w:tc>
          <w:tcPr>
            <w:tcW w:w="2892" w:type="dxa"/>
          </w:tcPr>
          <w:p w14:paraId="6967091C" w14:textId="77777777" w:rsidR="00CA6728" w:rsidRDefault="00CA6728" w:rsidP="00E648E4">
            <w:pPr>
              <w:pStyle w:val="TAL"/>
            </w:pPr>
            <w:r>
              <w:t>The user verifies that the browser session is properly established with the required bearer.</w:t>
            </w:r>
          </w:p>
        </w:tc>
        <w:tc>
          <w:tcPr>
            <w:tcW w:w="3776" w:type="dxa"/>
          </w:tcPr>
          <w:p w14:paraId="30D56A6A" w14:textId="77777777" w:rsidR="00CA6728" w:rsidRDefault="00CA6728" w:rsidP="00E648E4">
            <w:pPr>
              <w:pStyle w:val="TAL"/>
            </w:pPr>
          </w:p>
        </w:tc>
      </w:tr>
    </w:tbl>
    <w:p w14:paraId="319B982A" w14:textId="77777777" w:rsidR="00CA6728" w:rsidRDefault="00CA6728" w:rsidP="00CA6728">
      <w:pPr>
        <w:rPr>
          <w:lang w:eastAsia="zh-CN"/>
        </w:rPr>
      </w:pPr>
    </w:p>
    <w:p w14:paraId="39295D66" w14:textId="291DB5B3" w:rsidR="00CA6728" w:rsidRDefault="00CA6728" w:rsidP="00CA6728">
      <w:r>
        <w:t xml:space="preserve">ENVELOPE CALL CONTROL </w:t>
      </w:r>
      <w:r>
        <w:rPr>
          <w:rFonts w:eastAsia="SimSun" w:hint="eastAsia"/>
          <w:lang w:val="en-US" w:eastAsia="zh-CN"/>
        </w:rPr>
        <w:t>8</w:t>
      </w:r>
      <w:r>
        <w:t>.</w:t>
      </w:r>
      <w:r>
        <w:rPr>
          <w:rFonts w:eastAsia="SimSun"/>
          <w:lang w:val="en-US" w:eastAsia="zh-CN"/>
        </w:rPr>
        <w:t>2</w:t>
      </w:r>
      <w:r>
        <w:t>.1</w:t>
      </w:r>
    </w:p>
    <w:p w14:paraId="02F0D93E" w14:textId="77777777" w:rsidR="00CA6728" w:rsidRDefault="00CA6728" w:rsidP="00CA6728">
      <w:r>
        <w:lastRenderedPageBreak/>
        <w:t>Logically:</w:t>
      </w:r>
    </w:p>
    <w:p w14:paraId="6CCAC210" w14:textId="77777777" w:rsidR="00CA6728" w:rsidRDefault="00CA6728" w:rsidP="00CA6728">
      <w:pPr>
        <w:pStyle w:val="EW"/>
      </w:pPr>
      <w:r>
        <w:t>Device identities</w:t>
      </w:r>
    </w:p>
    <w:p w14:paraId="3983D5E7" w14:textId="77777777" w:rsidR="00CA6728" w:rsidRDefault="00CA6728" w:rsidP="00CA6728">
      <w:pPr>
        <w:pStyle w:val="EW"/>
      </w:pPr>
      <w:r>
        <w:tab/>
        <w:t>Source device:</w:t>
      </w:r>
      <w:r>
        <w:tab/>
        <w:t>ME</w:t>
      </w:r>
    </w:p>
    <w:p w14:paraId="11B1D3AA" w14:textId="77777777" w:rsidR="00CA6728" w:rsidRDefault="00CA6728" w:rsidP="00CA6728">
      <w:pPr>
        <w:pStyle w:val="EW"/>
      </w:pPr>
      <w:r>
        <w:tab/>
        <w:t>Destination device:</w:t>
      </w:r>
      <w:r>
        <w:tab/>
        <w:t>UICC</w:t>
      </w:r>
    </w:p>
    <w:p w14:paraId="6E11E4F1" w14:textId="77777777" w:rsidR="00CA6728" w:rsidRDefault="00CA6728" w:rsidP="00CA6728">
      <w:pPr>
        <w:pStyle w:val="EW"/>
      </w:pPr>
      <w:r>
        <w:t>Address</w:t>
      </w:r>
    </w:p>
    <w:p w14:paraId="3F88D6A1" w14:textId="77777777" w:rsidR="00CA6728" w:rsidRDefault="00CA6728" w:rsidP="00CA6728">
      <w:pPr>
        <w:pStyle w:val="EW"/>
      </w:pPr>
      <w:r>
        <w:tab/>
        <w:t>TON:</w:t>
      </w:r>
      <w:r>
        <w:tab/>
        <w:t>International</w:t>
      </w:r>
    </w:p>
    <w:p w14:paraId="7F9EB9AC" w14:textId="77777777" w:rsidR="00CA6728" w:rsidRDefault="00CA6728" w:rsidP="00CA6728">
      <w:pPr>
        <w:pStyle w:val="EW"/>
      </w:pPr>
      <w:r>
        <w:tab/>
        <w:t>NPI:</w:t>
      </w:r>
      <w:r>
        <w:tab/>
        <w:t>"ISDN / telephone numbering plan" or "unknown"</w:t>
      </w:r>
    </w:p>
    <w:p w14:paraId="0745FDDD" w14:textId="77777777" w:rsidR="00CA6728" w:rsidRDefault="00CA6728" w:rsidP="00CA6728">
      <w:pPr>
        <w:pStyle w:val="EW"/>
      </w:pPr>
      <w:r>
        <w:tab/>
        <w:t>Dialling number string</w:t>
      </w:r>
      <w:r>
        <w:tab/>
        <w:t>"+01234567890123456789"</w:t>
      </w:r>
    </w:p>
    <w:p w14:paraId="2328BCDC" w14:textId="77777777" w:rsidR="00CA6728" w:rsidRDefault="00CA6728" w:rsidP="00CA6728">
      <w:pPr>
        <w:pStyle w:val="EW"/>
      </w:pPr>
      <w:r>
        <w:t>Capability configuration parameters 1</w:t>
      </w:r>
    </w:p>
    <w:p w14:paraId="6CE218E3" w14:textId="77777777" w:rsidR="00CA6728" w:rsidRDefault="00CA6728" w:rsidP="00CA6728">
      <w:pPr>
        <w:pStyle w:val="EW"/>
      </w:pPr>
      <w:r>
        <w:tab/>
        <w:t>This parameter is optional. If present, the contents shall not be checked.</w:t>
      </w:r>
    </w:p>
    <w:p w14:paraId="38E1BBEB" w14:textId="77777777" w:rsidR="00CA6728" w:rsidRDefault="00CA6728" w:rsidP="00CA6728">
      <w:pPr>
        <w:pStyle w:val="EW"/>
      </w:pPr>
      <w:r>
        <w:t>Subaddress</w:t>
      </w:r>
    </w:p>
    <w:p w14:paraId="46F2FF29" w14:textId="77777777" w:rsidR="00CA6728" w:rsidRDefault="00CA6728" w:rsidP="00CA6728">
      <w:pPr>
        <w:pStyle w:val="EW"/>
      </w:pPr>
      <w:r>
        <w:tab/>
        <w:t>This parameter is optional. If present, the contents shall not be checked.</w:t>
      </w:r>
    </w:p>
    <w:p w14:paraId="1F678EB1" w14:textId="77777777" w:rsidR="008925C8" w:rsidRDefault="008925C8" w:rsidP="008925C8">
      <w:pPr>
        <w:pStyle w:val="EW"/>
      </w:pPr>
      <w:r>
        <w:t>Location Information</w:t>
      </w:r>
    </w:p>
    <w:p w14:paraId="62D9E6ED" w14:textId="3D59D7D0" w:rsidR="008925C8" w:rsidRDefault="008925C8" w:rsidP="008925C8">
      <w:pPr>
        <w:pStyle w:val="EW"/>
        <w:rPr>
          <w:lang w:eastAsia="zh-CN"/>
        </w:rPr>
      </w:pPr>
      <w:r>
        <w:tab/>
        <w:t>Mobile Country Codes (MCC): 001</w:t>
      </w:r>
    </w:p>
    <w:p w14:paraId="5C7D0F00" w14:textId="77777777" w:rsidR="008925C8" w:rsidRDefault="008925C8" w:rsidP="008925C8">
      <w:pPr>
        <w:pStyle w:val="EW"/>
        <w:ind w:firstLine="0"/>
        <w:rPr>
          <w:lang w:eastAsia="zh-CN"/>
        </w:rPr>
      </w:pPr>
      <w:r>
        <w:t>Mobile Network Codes (MNC): 01</w:t>
      </w:r>
    </w:p>
    <w:p w14:paraId="44B56B56" w14:textId="77777777" w:rsidR="008925C8" w:rsidRDefault="008925C8" w:rsidP="008925C8">
      <w:pPr>
        <w:pStyle w:val="EW"/>
      </w:pPr>
      <w:r>
        <w:tab/>
        <w:t>Tracking Area Code (TAC) = 000001;</w:t>
      </w:r>
    </w:p>
    <w:p w14:paraId="7EE39123" w14:textId="7D6961B3" w:rsidR="008925C8" w:rsidRPr="00DA1F84" w:rsidRDefault="008925C8" w:rsidP="008925C8">
      <w:pPr>
        <w:pStyle w:val="EW"/>
      </w:pPr>
      <w:r>
        <w:tab/>
        <w:t>NG-RAN Cell Identifier (NCI): 0001 (36 bits);</w:t>
      </w:r>
    </w:p>
    <w:p w14:paraId="4D8E5ECF" w14:textId="77777777" w:rsidR="006B6724" w:rsidRDefault="006B6724" w:rsidP="006B6724">
      <w:r>
        <w:t>Coding:</w:t>
      </w:r>
    </w:p>
    <w:p w14:paraId="69D81598" w14:textId="77777777" w:rsidR="006B6724" w:rsidRDefault="006B6724" w:rsidP="006B6724">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709"/>
        <w:gridCol w:w="425"/>
        <w:gridCol w:w="567"/>
        <w:gridCol w:w="425"/>
        <w:gridCol w:w="425"/>
        <w:gridCol w:w="709"/>
        <w:gridCol w:w="709"/>
        <w:gridCol w:w="709"/>
        <w:gridCol w:w="425"/>
        <w:gridCol w:w="709"/>
        <w:gridCol w:w="425"/>
      </w:tblGrid>
      <w:tr w:rsidR="006B6724" w14:paraId="7DB4895A" w14:textId="77777777" w:rsidTr="00C70E74">
        <w:trPr>
          <w:jc w:val="center"/>
        </w:trPr>
        <w:tc>
          <w:tcPr>
            <w:tcW w:w="1134" w:type="dxa"/>
            <w:tcBorders>
              <w:top w:val="single" w:sz="4" w:space="0" w:color="auto"/>
              <w:left w:val="single" w:sz="4" w:space="0" w:color="auto"/>
              <w:bottom w:val="single" w:sz="4" w:space="0" w:color="auto"/>
              <w:right w:val="single" w:sz="4" w:space="0" w:color="auto"/>
            </w:tcBorders>
          </w:tcPr>
          <w:p w14:paraId="21C165BA" w14:textId="77777777" w:rsidR="006B6724" w:rsidRDefault="006B6724" w:rsidP="00C70E74">
            <w:pPr>
              <w:pStyle w:val="TAL"/>
            </w:pPr>
            <w:r>
              <w:t>BER-TLV:</w:t>
            </w:r>
          </w:p>
        </w:tc>
        <w:tc>
          <w:tcPr>
            <w:tcW w:w="567" w:type="dxa"/>
            <w:tcBorders>
              <w:top w:val="single" w:sz="4" w:space="0" w:color="auto"/>
              <w:left w:val="single" w:sz="4" w:space="0" w:color="auto"/>
              <w:bottom w:val="single" w:sz="4" w:space="0" w:color="auto"/>
              <w:right w:val="single" w:sz="4" w:space="0" w:color="auto"/>
            </w:tcBorders>
          </w:tcPr>
          <w:p w14:paraId="13684D91" w14:textId="77777777" w:rsidR="006B6724" w:rsidRDefault="006B6724" w:rsidP="00C70E74">
            <w:pPr>
              <w:pStyle w:val="TAC"/>
            </w:pPr>
            <w:r>
              <w:t>D4</w:t>
            </w:r>
          </w:p>
        </w:tc>
        <w:tc>
          <w:tcPr>
            <w:tcW w:w="709" w:type="dxa"/>
            <w:tcBorders>
              <w:top w:val="single" w:sz="4" w:space="0" w:color="auto"/>
              <w:left w:val="single" w:sz="4" w:space="0" w:color="auto"/>
              <w:bottom w:val="single" w:sz="4" w:space="0" w:color="auto"/>
              <w:right w:val="single" w:sz="4" w:space="0" w:color="auto"/>
            </w:tcBorders>
          </w:tcPr>
          <w:p w14:paraId="2374619C" w14:textId="77777777" w:rsidR="006B6724" w:rsidRDefault="006B6724" w:rsidP="00C70E74">
            <w:pPr>
              <w:pStyle w:val="TAC"/>
            </w:pPr>
            <w:r>
              <w:t>Note 1</w:t>
            </w:r>
          </w:p>
        </w:tc>
        <w:tc>
          <w:tcPr>
            <w:tcW w:w="425" w:type="dxa"/>
            <w:tcBorders>
              <w:top w:val="single" w:sz="4" w:space="0" w:color="auto"/>
              <w:left w:val="single" w:sz="4" w:space="0" w:color="auto"/>
              <w:bottom w:val="single" w:sz="4" w:space="0" w:color="auto"/>
              <w:right w:val="single" w:sz="4" w:space="0" w:color="auto"/>
            </w:tcBorders>
          </w:tcPr>
          <w:p w14:paraId="42D15E69" w14:textId="77777777" w:rsidR="006B6724" w:rsidRDefault="006B6724" w:rsidP="00C70E74">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751FB995" w14:textId="77777777" w:rsidR="006B6724" w:rsidRDefault="006B6724" w:rsidP="00C70E74">
            <w:pPr>
              <w:pStyle w:val="TAC"/>
            </w:pPr>
            <w:r>
              <w:t>02</w:t>
            </w:r>
          </w:p>
        </w:tc>
        <w:tc>
          <w:tcPr>
            <w:tcW w:w="425" w:type="dxa"/>
            <w:tcBorders>
              <w:top w:val="single" w:sz="4" w:space="0" w:color="auto"/>
              <w:left w:val="single" w:sz="4" w:space="0" w:color="auto"/>
              <w:bottom w:val="single" w:sz="4" w:space="0" w:color="auto"/>
              <w:right w:val="single" w:sz="4" w:space="0" w:color="auto"/>
            </w:tcBorders>
          </w:tcPr>
          <w:p w14:paraId="5D1F885B" w14:textId="77777777" w:rsidR="006B6724" w:rsidRDefault="006B6724" w:rsidP="00C70E74">
            <w:pPr>
              <w:pStyle w:val="TAC"/>
            </w:pPr>
            <w:r>
              <w:t>82</w:t>
            </w:r>
          </w:p>
        </w:tc>
        <w:tc>
          <w:tcPr>
            <w:tcW w:w="425" w:type="dxa"/>
            <w:tcBorders>
              <w:top w:val="single" w:sz="4" w:space="0" w:color="auto"/>
              <w:left w:val="single" w:sz="4" w:space="0" w:color="auto"/>
              <w:bottom w:val="single" w:sz="4" w:space="0" w:color="auto"/>
              <w:right w:val="single" w:sz="4" w:space="0" w:color="auto"/>
            </w:tcBorders>
          </w:tcPr>
          <w:p w14:paraId="1DBEF562" w14:textId="77777777" w:rsidR="006B6724" w:rsidRDefault="006B6724" w:rsidP="00C70E74">
            <w:pPr>
              <w:pStyle w:val="TAC"/>
            </w:pPr>
            <w:r>
              <w:t>81</w:t>
            </w:r>
          </w:p>
        </w:tc>
        <w:tc>
          <w:tcPr>
            <w:tcW w:w="709" w:type="dxa"/>
            <w:tcBorders>
              <w:top w:val="single" w:sz="4" w:space="0" w:color="auto"/>
              <w:left w:val="single" w:sz="4" w:space="0" w:color="auto"/>
              <w:bottom w:val="single" w:sz="4" w:space="0" w:color="auto"/>
              <w:right w:val="single" w:sz="4" w:space="0" w:color="auto"/>
            </w:tcBorders>
          </w:tcPr>
          <w:p w14:paraId="41D880C6" w14:textId="77777777" w:rsidR="006B6724" w:rsidRDefault="006B6724" w:rsidP="00C70E74">
            <w:pPr>
              <w:pStyle w:val="TAC"/>
            </w:pPr>
            <w:r>
              <w:t>86</w:t>
            </w:r>
          </w:p>
        </w:tc>
        <w:tc>
          <w:tcPr>
            <w:tcW w:w="709" w:type="dxa"/>
            <w:tcBorders>
              <w:top w:val="single" w:sz="4" w:space="0" w:color="auto"/>
              <w:left w:val="single" w:sz="4" w:space="0" w:color="auto"/>
              <w:bottom w:val="single" w:sz="4" w:space="0" w:color="auto"/>
              <w:right w:val="single" w:sz="4" w:space="0" w:color="auto"/>
            </w:tcBorders>
          </w:tcPr>
          <w:p w14:paraId="29D11368" w14:textId="77777777" w:rsidR="006B6724" w:rsidRDefault="006B6724" w:rsidP="00C70E74">
            <w:pPr>
              <w:pStyle w:val="TAC"/>
            </w:pPr>
            <w:r>
              <w:t>0B</w:t>
            </w:r>
          </w:p>
        </w:tc>
        <w:tc>
          <w:tcPr>
            <w:tcW w:w="709" w:type="dxa"/>
            <w:tcBorders>
              <w:top w:val="single" w:sz="4" w:space="0" w:color="auto"/>
              <w:left w:val="single" w:sz="4" w:space="0" w:color="auto"/>
              <w:bottom w:val="single" w:sz="4" w:space="0" w:color="auto"/>
              <w:right w:val="single" w:sz="4" w:space="0" w:color="auto"/>
            </w:tcBorders>
          </w:tcPr>
          <w:p w14:paraId="54E250B3" w14:textId="77777777" w:rsidR="006B6724" w:rsidRDefault="006B6724" w:rsidP="00C70E74">
            <w:pPr>
              <w:pStyle w:val="TAC"/>
            </w:pPr>
            <w:r>
              <w:t>91</w:t>
            </w:r>
          </w:p>
        </w:tc>
        <w:tc>
          <w:tcPr>
            <w:tcW w:w="425" w:type="dxa"/>
            <w:tcBorders>
              <w:top w:val="single" w:sz="4" w:space="0" w:color="auto"/>
              <w:left w:val="single" w:sz="4" w:space="0" w:color="auto"/>
              <w:bottom w:val="single" w:sz="4" w:space="0" w:color="auto"/>
              <w:right w:val="single" w:sz="4" w:space="0" w:color="auto"/>
            </w:tcBorders>
          </w:tcPr>
          <w:p w14:paraId="093ECDA7" w14:textId="77777777" w:rsidR="006B6724" w:rsidRDefault="006B6724" w:rsidP="00C70E74">
            <w:pPr>
              <w:pStyle w:val="TAC"/>
            </w:pPr>
            <w:r>
              <w:t>10</w:t>
            </w:r>
          </w:p>
        </w:tc>
        <w:tc>
          <w:tcPr>
            <w:tcW w:w="709" w:type="dxa"/>
            <w:tcBorders>
              <w:top w:val="single" w:sz="4" w:space="0" w:color="auto"/>
              <w:left w:val="single" w:sz="4" w:space="0" w:color="auto"/>
              <w:bottom w:val="single" w:sz="4" w:space="0" w:color="auto"/>
              <w:right w:val="single" w:sz="4" w:space="0" w:color="auto"/>
            </w:tcBorders>
          </w:tcPr>
          <w:p w14:paraId="4964455A" w14:textId="77777777" w:rsidR="006B6724" w:rsidRDefault="006B6724" w:rsidP="00C70E74">
            <w:pPr>
              <w:pStyle w:val="TAC"/>
            </w:pPr>
            <w:r>
              <w:t>32</w:t>
            </w:r>
          </w:p>
        </w:tc>
        <w:tc>
          <w:tcPr>
            <w:tcW w:w="425" w:type="dxa"/>
            <w:tcBorders>
              <w:top w:val="single" w:sz="4" w:space="0" w:color="auto"/>
              <w:left w:val="single" w:sz="4" w:space="0" w:color="auto"/>
              <w:bottom w:val="single" w:sz="4" w:space="0" w:color="auto"/>
              <w:right w:val="single" w:sz="4" w:space="0" w:color="auto"/>
            </w:tcBorders>
          </w:tcPr>
          <w:p w14:paraId="26C564B0" w14:textId="77777777" w:rsidR="006B6724" w:rsidRDefault="006B6724" w:rsidP="00C70E74">
            <w:pPr>
              <w:pStyle w:val="TAC"/>
            </w:pPr>
            <w:r>
              <w:t>54</w:t>
            </w:r>
          </w:p>
        </w:tc>
      </w:tr>
      <w:tr w:rsidR="006B6724" w14:paraId="69CA546E" w14:textId="77777777" w:rsidTr="00C70E74">
        <w:trPr>
          <w:jc w:val="center"/>
        </w:trPr>
        <w:tc>
          <w:tcPr>
            <w:tcW w:w="1134" w:type="dxa"/>
            <w:tcBorders>
              <w:top w:val="single" w:sz="4" w:space="0" w:color="auto"/>
              <w:right w:val="single" w:sz="4" w:space="0" w:color="auto"/>
            </w:tcBorders>
          </w:tcPr>
          <w:p w14:paraId="12064499" w14:textId="77777777" w:rsidR="006B6724" w:rsidRDefault="006B6724" w:rsidP="00C70E74">
            <w:pPr>
              <w:pStyle w:val="TAL"/>
            </w:pPr>
          </w:p>
        </w:tc>
        <w:tc>
          <w:tcPr>
            <w:tcW w:w="567" w:type="dxa"/>
            <w:tcBorders>
              <w:top w:val="single" w:sz="4" w:space="0" w:color="auto"/>
              <w:left w:val="single" w:sz="4" w:space="0" w:color="auto"/>
              <w:bottom w:val="single" w:sz="4" w:space="0" w:color="auto"/>
              <w:right w:val="single" w:sz="4" w:space="0" w:color="auto"/>
            </w:tcBorders>
          </w:tcPr>
          <w:p w14:paraId="158261A6" w14:textId="77777777" w:rsidR="006B6724" w:rsidRDefault="006B6724" w:rsidP="00C70E74">
            <w:pPr>
              <w:pStyle w:val="TAC"/>
            </w:pPr>
            <w:r>
              <w:t>76</w:t>
            </w:r>
          </w:p>
        </w:tc>
        <w:tc>
          <w:tcPr>
            <w:tcW w:w="709" w:type="dxa"/>
            <w:tcBorders>
              <w:top w:val="single" w:sz="4" w:space="0" w:color="auto"/>
              <w:left w:val="single" w:sz="4" w:space="0" w:color="auto"/>
              <w:bottom w:val="single" w:sz="4" w:space="0" w:color="auto"/>
              <w:right w:val="single" w:sz="4" w:space="0" w:color="auto"/>
            </w:tcBorders>
          </w:tcPr>
          <w:p w14:paraId="45E8DC65" w14:textId="77777777" w:rsidR="006B6724" w:rsidRDefault="006B6724" w:rsidP="00C70E74">
            <w:pPr>
              <w:pStyle w:val="TAC"/>
            </w:pPr>
            <w:r>
              <w:t>98</w:t>
            </w:r>
          </w:p>
        </w:tc>
        <w:tc>
          <w:tcPr>
            <w:tcW w:w="425" w:type="dxa"/>
            <w:tcBorders>
              <w:top w:val="single" w:sz="4" w:space="0" w:color="auto"/>
              <w:left w:val="single" w:sz="4" w:space="0" w:color="auto"/>
              <w:bottom w:val="single" w:sz="4" w:space="0" w:color="auto"/>
              <w:right w:val="single" w:sz="4" w:space="0" w:color="auto"/>
            </w:tcBorders>
          </w:tcPr>
          <w:p w14:paraId="115BE649" w14:textId="77777777" w:rsidR="006B6724" w:rsidRDefault="006B6724" w:rsidP="00C70E74">
            <w:pPr>
              <w:pStyle w:val="TAC"/>
            </w:pPr>
            <w:r>
              <w:t>10</w:t>
            </w:r>
          </w:p>
        </w:tc>
        <w:tc>
          <w:tcPr>
            <w:tcW w:w="567" w:type="dxa"/>
            <w:tcBorders>
              <w:top w:val="single" w:sz="4" w:space="0" w:color="auto"/>
              <w:left w:val="single" w:sz="4" w:space="0" w:color="auto"/>
              <w:bottom w:val="single" w:sz="4" w:space="0" w:color="auto"/>
              <w:right w:val="single" w:sz="4" w:space="0" w:color="auto"/>
            </w:tcBorders>
          </w:tcPr>
          <w:p w14:paraId="0D9E3EF6" w14:textId="77777777" w:rsidR="006B6724" w:rsidRDefault="006B6724" w:rsidP="00C70E74">
            <w:pPr>
              <w:pStyle w:val="TAC"/>
            </w:pPr>
            <w:r>
              <w:t>32</w:t>
            </w:r>
          </w:p>
        </w:tc>
        <w:tc>
          <w:tcPr>
            <w:tcW w:w="425" w:type="dxa"/>
            <w:tcBorders>
              <w:top w:val="single" w:sz="4" w:space="0" w:color="auto"/>
              <w:left w:val="single" w:sz="4" w:space="0" w:color="auto"/>
              <w:bottom w:val="single" w:sz="4" w:space="0" w:color="auto"/>
              <w:right w:val="single" w:sz="4" w:space="0" w:color="auto"/>
            </w:tcBorders>
          </w:tcPr>
          <w:p w14:paraId="0AE21EF0" w14:textId="77777777" w:rsidR="006B6724" w:rsidRDefault="006B6724" w:rsidP="00C70E74">
            <w:pPr>
              <w:pStyle w:val="TAC"/>
            </w:pPr>
            <w:r>
              <w:t>54</w:t>
            </w:r>
          </w:p>
        </w:tc>
        <w:tc>
          <w:tcPr>
            <w:tcW w:w="425" w:type="dxa"/>
            <w:tcBorders>
              <w:top w:val="single" w:sz="4" w:space="0" w:color="auto"/>
              <w:left w:val="single" w:sz="4" w:space="0" w:color="auto"/>
              <w:bottom w:val="single" w:sz="4" w:space="0" w:color="auto"/>
              <w:right w:val="single" w:sz="4" w:space="0" w:color="auto"/>
            </w:tcBorders>
          </w:tcPr>
          <w:p w14:paraId="1FC9A02D" w14:textId="77777777" w:rsidR="006B6724" w:rsidRDefault="006B6724" w:rsidP="00C70E74">
            <w:pPr>
              <w:pStyle w:val="TAC"/>
            </w:pPr>
            <w:r>
              <w:t>76</w:t>
            </w:r>
          </w:p>
        </w:tc>
        <w:tc>
          <w:tcPr>
            <w:tcW w:w="709" w:type="dxa"/>
            <w:tcBorders>
              <w:top w:val="single" w:sz="4" w:space="0" w:color="auto"/>
              <w:left w:val="single" w:sz="4" w:space="0" w:color="auto"/>
              <w:bottom w:val="single" w:sz="4" w:space="0" w:color="auto"/>
              <w:right w:val="single" w:sz="4" w:space="0" w:color="auto"/>
            </w:tcBorders>
          </w:tcPr>
          <w:p w14:paraId="1512A0AA" w14:textId="77777777" w:rsidR="006B6724" w:rsidRDefault="006B6724" w:rsidP="00C70E74">
            <w:pPr>
              <w:pStyle w:val="TAC"/>
            </w:pPr>
            <w:r>
              <w:t>98</w:t>
            </w:r>
          </w:p>
        </w:tc>
        <w:tc>
          <w:tcPr>
            <w:tcW w:w="709" w:type="dxa"/>
            <w:tcBorders>
              <w:top w:val="single" w:sz="4" w:space="0" w:color="auto"/>
              <w:left w:val="single" w:sz="4" w:space="0" w:color="auto"/>
              <w:bottom w:val="single" w:sz="4" w:space="0" w:color="auto"/>
              <w:right w:val="single" w:sz="4" w:space="0" w:color="auto"/>
            </w:tcBorders>
          </w:tcPr>
          <w:p w14:paraId="06AA43B9" w14:textId="77777777" w:rsidR="006B6724" w:rsidRDefault="006B6724" w:rsidP="00C70E74">
            <w:pPr>
              <w:pStyle w:val="TAC"/>
            </w:pPr>
            <w:r>
              <w:t>Note 2</w:t>
            </w:r>
          </w:p>
        </w:tc>
        <w:tc>
          <w:tcPr>
            <w:tcW w:w="709" w:type="dxa"/>
            <w:tcBorders>
              <w:top w:val="single" w:sz="4" w:space="0" w:color="auto"/>
              <w:left w:val="single" w:sz="4" w:space="0" w:color="auto"/>
              <w:bottom w:val="single" w:sz="4" w:space="0" w:color="auto"/>
              <w:right w:val="single" w:sz="4" w:space="0" w:color="auto"/>
            </w:tcBorders>
          </w:tcPr>
          <w:p w14:paraId="4CF4B8E5" w14:textId="77777777" w:rsidR="006B6724" w:rsidRDefault="006B6724" w:rsidP="00C70E74">
            <w:pPr>
              <w:pStyle w:val="TAC"/>
            </w:pPr>
            <w:r>
              <w:t>Note 3</w:t>
            </w:r>
          </w:p>
        </w:tc>
        <w:tc>
          <w:tcPr>
            <w:tcW w:w="425" w:type="dxa"/>
            <w:tcBorders>
              <w:top w:val="single" w:sz="4" w:space="0" w:color="auto"/>
              <w:left w:val="single" w:sz="4" w:space="0" w:color="auto"/>
              <w:bottom w:val="single" w:sz="4" w:space="0" w:color="auto"/>
              <w:right w:val="single" w:sz="4" w:space="0" w:color="auto"/>
            </w:tcBorders>
          </w:tcPr>
          <w:p w14:paraId="6365F4DE" w14:textId="77777777" w:rsidR="006B6724" w:rsidRDefault="006B6724" w:rsidP="00C70E74">
            <w:pPr>
              <w:pStyle w:val="TAC"/>
            </w:pPr>
            <w:r>
              <w:t>13</w:t>
            </w:r>
          </w:p>
        </w:tc>
        <w:tc>
          <w:tcPr>
            <w:tcW w:w="709" w:type="dxa"/>
            <w:tcBorders>
              <w:top w:val="single" w:sz="4" w:space="0" w:color="auto"/>
              <w:left w:val="single" w:sz="4" w:space="0" w:color="auto"/>
              <w:bottom w:val="single" w:sz="4" w:space="0" w:color="auto"/>
              <w:right w:val="single" w:sz="4" w:space="0" w:color="auto"/>
            </w:tcBorders>
          </w:tcPr>
          <w:p w14:paraId="596FD405" w14:textId="5DA338A2" w:rsidR="006B6724" w:rsidRDefault="006B6724" w:rsidP="00C70E74">
            <w:pPr>
              <w:pStyle w:val="TAC"/>
            </w:pPr>
            <w:r>
              <w:t>0B</w:t>
            </w:r>
          </w:p>
        </w:tc>
        <w:tc>
          <w:tcPr>
            <w:tcW w:w="425" w:type="dxa"/>
            <w:tcBorders>
              <w:top w:val="single" w:sz="4" w:space="0" w:color="auto"/>
              <w:left w:val="single" w:sz="4" w:space="0" w:color="auto"/>
              <w:bottom w:val="single" w:sz="4" w:space="0" w:color="auto"/>
              <w:right w:val="single" w:sz="4" w:space="0" w:color="auto"/>
            </w:tcBorders>
          </w:tcPr>
          <w:p w14:paraId="3225A8D2" w14:textId="77777777" w:rsidR="006B6724" w:rsidRDefault="006B6724" w:rsidP="00C70E74">
            <w:pPr>
              <w:pStyle w:val="TAC"/>
            </w:pPr>
            <w:r>
              <w:t>00</w:t>
            </w:r>
          </w:p>
        </w:tc>
      </w:tr>
      <w:tr w:rsidR="006B6724" w14:paraId="72175EDE" w14:textId="77777777" w:rsidTr="00C70E74">
        <w:trPr>
          <w:cantSplit/>
          <w:jc w:val="center"/>
        </w:trPr>
        <w:tc>
          <w:tcPr>
            <w:tcW w:w="1134" w:type="dxa"/>
            <w:tcBorders>
              <w:right w:val="single" w:sz="4" w:space="0" w:color="auto"/>
            </w:tcBorders>
          </w:tcPr>
          <w:p w14:paraId="1215FF7E" w14:textId="77777777" w:rsidR="006B6724" w:rsidRDefault="006B6724" w:rsidP="00C70E74">
            <w:pPr>
              <w:pStyle w:val="TAL"/>
            </w:pPr>
          </w:p>
        </w:tc>
        <w:tc>
          <w:tcPr>
            <w:tcW w:w="567" w:type="dxa"/>
            <w:tcBorders>
              <w:top w:val="single" w:sz="4" w:space="0" w:color="auto"/>
              <w:left w:val="single" w:sz="4" w:space="0" w:color="auto"/>
              <w:bottom w:val="single" w:sz="4" w:space="0" w:color="auto"/>
              <w:right w:val="single" w:sz="4" w:space="0" w:color="auto"/>
            </w:tcBorders>
          </w:tcPr>
          <w:p w14:paraId="70F73E17" w14:textId="77777777" w:rsidR="006B6724" w:rsidRDefault="006B6724" w:rsidP="00C70E74">
            <w:pPr>
              <w:pStyle w:val="TAC"/>
            </w:pPr>
            <w:r>
              <w:t>F1</w:t>
            </w:r>
          </w:p>
        </w:tc>
        <w:tc>
          <w:tcPr>
            <w:tcW w:w="709" w:type="dxa"/>
            <w:tcBorders>
              <w:top w:val="single" w:sz="4" w:space="0" w:color="auto"/>
              <w:left w:val="single" w:sz="4" w:space="0" w:color="auto"/>
              <w:bottom w:val="single" w:sz="4" w:space="0" w:color="auto"/>
              <w:right w:val="single" w:sz="4" w:space="0" w:color="auto"/>
            </w:tcBorders>
          </w:tcPr>
          <w:p w14:paraId="5815F6D5" w14:textId="77777777" w:rsidR="006B6724" w:rsidRDefault="006B6724" w:rsidP="00C70E74">
            <w:pPr>
              <w:pStyle w:val="TAC"/>
            </w:pPr>
            <w:r>
              <w:t>10</w:t>
            </w:r>
          </w:p>
        </w:tc>
        <w:tc>
          <w:tcPr>
            <w:tcW w:w="425" w:type="dxa"/>
            <w:tcBorders>
              <w:top w:val="single" w:sz="4" w:space="0" w:color="auto"/>
              <w:left w:val="single" w:sz="4" w:space="0" w:color="auto"/>
              <w:bottom w:val="single" w:sz="4" w:space="0" w:color="auto"/>
              <w:right w:val="single" w:sz="4" w:space="0" w:color="auto"/>
            </w:tcBorders>
          </w:tcPr>
          <w:p w14:paraId="5DAB3A98" w14:textId="77777777" w:rsidR="006B6724" w:rsidRDefault="006B6724" w:rsidP="00C70E74">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0CF3C4AB" w14:textId="77777777" w:rsidR="006B6724" w:rsidRDefault="006B6724" w:rsidP="00C70E74">
            <w:pPr>
              <w:pStyle w:val="TAC"/>
              <w:rPr>
                <w:rFonts w:eastAsia="SimSun"/>
                <w:lang w:val="en-US" w:eastAsia="zh-CN"/>
              </w:rPr>
            </w:pPr>
            <w:r>
              <w:t>0</w:t>
            </w:r>
            <w:r>
              <w:rPr>
                <w:rFonts w:eastAsia="SimSun" w:hint="eastAsia"/>
                <w:lang w:val="en-US" w:eastAsia="zh-CN"/>
              </w:rPr>
              <w:t>0</w:t>
            </w:r>
          </w:p>
        </w:tc>
        <w:tc>
          <w:tcPr>
            <w:tcW w:w="425" w:type="dxa"/>
            <w:tcBorders>
              <w:top w:val="single" w:sz="4" w:space="0" w:color="auto"/>
              <w:left w:val="single" w:sz="4" w:space="0" w:color="auto"/>
              <w:bottom w:val="single" w:sz="4" w:space="0" w:color="auto"/>
              <w:right w:val="single" w:sz="4" w:space="0" w:color="auto"/>
            </w:tcBorders>
          </w:tcPr>
          <w:p w14:paraId="7ECC99BA" w14:textId="77777777" w:rsidR="006B6724" w:rsidRDefault="006B6724" w:rsidP="00C70E74">
            <w:pPr>
              <w:pStyle w:val="TAC"/>
              <w:rPr>
                <w:rFonts w:eastAsia="SimSun"/>
                <w:lang w:val="en-US" w:eastAsia="zh-CN"/>
              </w:rPr>
            </w:pPr>
            <w:r>
              <w:t>0</w:t>
            </w:r>
            <w:r>
              <w:rPr>
                <w:rFonts w:eastAsia="SimSun" w:hint="eastAsia"/>
                <w:lang w:val="en-US" w:eastAsia="zh-CN"/>
              </w:rPr>
              <w:t>1</w:t>
            </w:r>
          </w:p>
        </w:tc>
        <w:tc>
          <w:tcPr>
            <w:tcW w:w="425" w:type="dxa"/>
            <w:tcBorders>
              <w:top w:val="single" w:sz="4" w:space="0" w:color="auto"/>
              <w:left w:val="single" w:sz="4" w:space="0" w:color="auto"/>
              <w:bottom w:val="single" w:sz="4" w:space="0" w:color="auto"/>
              <w:right w:val="single" w:sz="4" w:space="0" w:color="auto"/>
            </w:tcBorders>
          </w:tcPr>
          <w:p w14:paraId="0A326AF6" w14:textId="77777777" w:rsidR="006B6724" w:rsidRDefault="006B6724" w:rsidP="00C70E74">
            <w:pPr>
              <w:pStyle w:val="TAC"/>
            </w:pPr>
            <w:r>
              <w:t>00</w:t>
            </w:r>
          </w:p>
        </w:tc>
        <w:tc>
          <w:tcPr>
            <w:tcW w:w="709" w:type="dxa"/>
            <w:tcBorders>
              <w:top w:val="single" w:sz="4" w:space="0" w:color="auto"/>
              <w:left w:val="single" w:sz="4" w:space="0" w:color="auto"/>
              <w:bottom w:val="single" w:sz="4" w:space="0" w:color="auto"/>
              <w:right w:val="single" w:sz="4" w:space="0" w:color="auto"/>
            </w:tcBorders>
          </w:tcPr>
          <w:p w14:paraId="4B3E128B" w14:textId="59C0922A" w:rsidR="006B6724" w:rsidRDefault="006B6724" w:rsidP="00C70E74">
            <w:pPr>
              <w:pStyle w:val="TAC"/>
            </w:pPr>
            <w:r>
              <w:t>00</w:t>
            </w:r>
          </w:p>
        </w:tc>
        <w:tc>
          <w:tcPr>
            <w:tcW w:w="709" w:type="dxa"/>
            <w:tcBorders>
              <w:top w:val="single" w:sz="4" w:space="0" w:color="auto"/>
              <w:left w:val="single" w:sz="4" w:space="0" w:color="auto"/>
              <w:bottom w:val="single" w:sz="4" w:space="0" w:color="auto"/>
              <w:right w:val="single" w:sz="4" w:space="0" w:color="auto"/>
            </w:tcBorders>
          </w:tcPr>
          <w:p w14:paraId="275A3AA9" w14:textId="4BB44400" w:rsidR="006B6724" w:rsidRDefault="006B6724" w:rsidP="00C70E74">
            <w:pPr>
              <w:pStyle w:val="TAC"/>
            </w:pPr>
            <w:r>
              <w:t>00</w:t>
            </w:r>
          </w:p>
        </w:tc>
        <w:tc>
          <w:tcPr>
            <w:tcW w:w="709" w:type="dxa"/>
            <w:tcBorders>
              <w:top w:val="single" w:sz="4" w:space="0" w:color="auto"/>
              <w:left w:val="single" w:sz="4" w:space="0" w:color="auto"/>
              <w:bottom w:val="single" w:sz="4" w:space="0" w:color="auto"/>
              <w:right w:val="single" w:sz="4" w:space="0" w:color="auto"/>
            </w:tcBorders>
          </w:tcPr>
          <w:p w14:paraId="4B8928E8" w14:textId="77777777" w:rsidR="006B6724" w:rsidRDefault="006B6724" w:rsidP="00C70E74">
            <w:pPr>
              <w:pStyle w:val="TAC"/>
            </w:pPr>
            <w:r>
              <w:t>00</w:t>
            </w:r>
          </w:p>
        </w:tc>
        <w:tc>
          <w:tcPr>
            <w:tcW w:w="425" w:type="dxa"/>
            <w:tcBorders>
              <w:top w:val="single" w:sz="4" w:space="0" w:color="auto"/>
              <w:left w:val="single" w:sz="4" w:space="0" w:color="auto"/>
              <w:bottom w:val="single" w:sz="4" w:space="0" w:color="auto"/>
              <w:right w:val="single" w:sz="4" w:space="0" w:color="auto"/>
            </w:tcBorders>
          </w:tcPr>
          <w:p w14:paraId="67F31901" w14:textId="77777777" w:rsidR="006B6724" w:rsidRDefault="006B6724" w:rsidP="00C70E74">
            <w:pPr>
              <w:pStyle w:val="TAC"/>
            </w:pPr>
            <w:r>
              <w:t>1F</w:t>
            </w:r>
          </w:p>
        </w:tc>
        <w:tc>
          <w:tcPr>
            <w:tcW w:w="709" w:type="dxa"/>
            <w:tcBorders>
              <w:top w:val="single" w:sz="4" w:space="0" w:color="auto"/>
              <w:left w:val="single" w:sz="4" w:space="0" w:color="auto"/>
              <w:bottom w:val="single" w:sz="4" w:space="0" w:color="auto"/>
              <w:right w:val="single" w:sz="4" w:space="0" w:color="auto"/>
            </w:tcBorders>
          </w:tcPr>
          <w:p w14:paraId="74133B90" w14:textId="77777777" w:rsidR="006B6724" w:rsidRDefault="006B6724" w:rsidP="00C70E74">
            <w:pPr>
              <w:pStyle w:val="TAC"/>
            </w:pPr>
          </w:p>
        </w:tc>
        <w:tc>
          <w:tcPr>
            <w:tcW w:w="425" w:type="dxa"/>
            <w:tcBorders>
              <w:top w:val="single" w:sz="4" w:space="0" w:color="auto"/>
              <w:left w:val="single" w:sz="4" w:space="0" w:color="auto"/>
              <w:bottom w:val="single" w:sz="4" w:space="0" w:color="auto"/>
              <w:right w:val="single" w:sz="4" w:space="0" w:color="auto"/>
            </w:tcBorders>
          </w:tcPr>
          <w:p w14:paraId="20E0FB5A" w14:textId="77777777" w:rsidR="006B6724" w:rsidRDefault="006B6724" w:rsidP="00C70E74">
            <w:pPr>
              <w:pStyle w:val="TAC"/>
            </w:pPr>
          </w:p>
        </w:tc>
      </w:tr>
    </w:tbl>
    <w:p w14:paraId="059F6D2D" w14:textId="77777777" w:rsidR="006B6724" w:rsidRDefault="006B6724" w:rsidP="006B6724">
      <w:pPr>
        <w:pStyle w:val="NO"/>
      </w:pPr>
    </w:p>
    <w:p w14:paraId="4B3B2FFA" w14:textId="77777777" w:rsidR="00CA6728" w:rsidRDefault="00CA6728" w:rsidP="00CA6728">
      <w:pPr>
        <w:pStyle w:val="NO"/>
      </w:pPr>
      <w:r>
        <w:t>Note 1: Length of BER-TLV is '1A' plus the actual length of all the present optional SIMPLE-TLV data objects.</w:t>
      </w:r>
    </w:p>
    <w:p w14:paraId="38AC6B4E" w14:textId="77777777" w:rsidR="00CA6728" w:rsidRDefault="00CA6728" w:rsidP="00CA6728">
      <w:pPr>
        <w:pStyle w:val="NO"/>
      </w:pPr>
      <w:r>
        <w:t>Note 2: Capability configuration parameters 1 may be present at this place. If present, it may take up several octets.</w:t>
      </w:r>
    </w:p>
    <w:p w14:paraId="499D4EE0" w14:textId="77777777" w:rsidR="00CA6728" w:rsidRDefault="00CA6728" w:rsidP="00CA6728">
      <w:pPr>
        <w:pStyle w:val="NO"/>
      </w:pPr>
      <w:r>
        <w:t>Note 3: Subaddress may be present at this place. If present, it may take up several octets.</w:t>
      </w:r>
    </w:p>
    <w:p w14:paraId="06E07A50" w14:textId="4F71C28A" w:rsidR="00CA6728" w:rsidRDefault="00CA6728" w:rsidP="00CA6728">
      <w:r>
        <w:t xml:space="preserve">CALL CONTROL RESULT </w:t>
      </w:r>
      <w:r>
        <w:rPr>
          <w:rFonts w:eastAsia="SimSun" w:hint="eastAsia"/>
          <w:lang w:val="en-US" w:eastAsia="zh-CN"/>
        </w:rPr>
        <w:t>8</w:t>
      </w:r>
      <w:r>
        <w:t>.</w:t>
      </w:r>
      <w:r>
        <w:rPr>
          <w:rFonts w:eastAsia="SimSun"/>
          <w:lang w:val="en-US" w:eastAsia="zh-CN"/>
        </w:rPr>
        <w:t>2</w:t>
      </w:r>
      <w:r>
        <w:t>.1</w:t>
      </w:r>
    </w:p>
    <w:p w14:paraId="6CC0FCEB" w14:textId="77777777" w:rsidR="00CA6728" w:rsidRDefault="00CA6728" w:rsidP="00CA6728">
      <w:r>
        <w:t>Logically:</w:t>
      </w:r>
    </w:p>
    <w:p w14:paraId="42B3B1E2" w14:textId="77777777" w:rsidR="00CA6728" w:rsidRDefault="00CA6728" w:rsidP="00CA6728">
      <w:pPr>
        <w:pStyle w:val="EX"/>
      </w:pPr>
      <w:r>
        <w:tab/>
        <w:t>Call control result:</w:t>
      </w:r>
      <w:r>
        <w:tab/>
        <w:t>'01' = not Allowed</w:t>
      </w:r>
    </w:p>
    <w:p w14:paraId="02BBF2AA" w14:textId="77777777" w:rsidR="00CA6728" w:rsidRDefault="00CA6728" w:rsidP="00CA6728">
      <w:r>
        <w:t>Coding:</w:t>
      </w:r>
    </w:p>
    <w:p w14:paraId="7F5902C6" w14:textId="77777777" w:rsidR="00CA6728" w:rsidRDefault="00CA6728" w:rsidP="00CA6728">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tblGrid>
      <w:tr w:rsidR="00CA6728" w14:paraId="42D4BB62" w14:textId="77777777" w:rsidTr="00E648E4">
        <w:trPr>
          <w:cantSplit/>
          <w:jc w:val="center"/>
        </w:trPr>
        <w:tc>
          <w:tcPr>
            <w:tcW w:w="1134" w:type="dxa"/>
            <w:tcBorders>
              <w:top w:val="single" w:sz="4" w:space="0" w:color="auto"/>
              <w:left w:val="single" w:sz="4" w:space="0" w:color="auto"/>
              <w:bottom w:val="single" w:sz="4" w:space="0" w:color="auto"/>
              <w:right w:val="single" w:sz="4" w:space="0" w:color="auto"/>
            </w:tcBorders>
          </w:tcPr>
          <w:p w14:paraId="14CC6DC8" w14:textId="77777777" w:rsidR="00CA6728" w:rsidRDefault="00CA6728" w:rsidP="00E648E4">
            <w:pPr>
              <w:pStyle w:val="TAL"/>
            </w:pPr>
            <w:r>
              <w:t>BER-TLV:</w:t>
            </w:r>
          </w:p>
        </w:tc>
        <w:tc>
          <w:tcPr>
            <w:tcW w:w="567" w:type="dxa"/>
            <w:tcBorders>
              <w:top w:val="single" w:sz="4" w:space="0" w:color="auto"/>
              <w:left w:val="single" w:sz="4" w:space="0" w:color="auto"/>
              <w:bottom w:val="single" w:sz="4" w:space="0" w:color="auto"/>
              <w:right w:val="single" w:sz="4" w:space="0" w:color="auto"/>
            </w:tcBorders>
          </w:tcPr>
          <w:p w14:paraId="019C41D7" w14:textId="77777777" w:rsidR="00CA6728" w:rsidRDefault="00CA6728" w:rsidP="00E648E4">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629680B6" w14:textId="77777777" w:rsidR="00CA6728" w:rsidRDefault="00CA6728" w:rsidP="00E648E4">
            <w:pPr>
              <w:pStyle w:val="TAC"/>
            </w:pPr>
            <w:r>
              <w:t>00</w:t>
            </w:r>
          </w:p>
        </w:tc>
      </w:tr>
    </w:tbl>
    <w:p w14:paraId="762567CE" w14:textId="77777777" w:rsidR="00CA6728" w:rsidRDefault="00CA6728" w:rsidP="00CA6728"/>
    <w:p w14:paraId="140C3570" w14:textId="628914A2" w:rsidR="00CA6728" w:rsidRDefault="00CA6728" w:rsidP="00CA6728">
      <w:r>
        <w:t xml:space="preserve">PROACTIVE COMMAND: LAUNCH BROWSER </w:t>
      </w:r>
      <w:r>
        <w:rPr>
          <w:rFonts w:hint="eastAsia"/>
          <w:lang w:eastAsia="zh-CN"/>
        </w:rPr>
        <w:t>8.2</w:t>
      </w:r>
      <w:r>
        <w:t>.1</w:t>
      </w:r>
    </w:p>
    <w:p w14:paraId="336AB6DF" w14:textId="77777777" w:rsidR="00CA6728" w:rsidRDefault="00CA6728" w:rsidP="00CA6728">
      <w:r>
        <w:t>Logically:</w:t>
      </w:r>
    </w:p>
    <w:p w14:paraId="1FF650CC" w14:textId="77777777" w:rsidR="00CA6728" w:rsidRDefault="00CA6728" w:rsidP="00CA6728">
      <w:pPr>
        <w:pStyle w:val="EW"/>
        <w:tabs>
          <w:tab w:val="left" w:pos="851"/>
        </w:tabs>
        <w:overflowPunct w:val="0"/>
        <w:autoSpaceDE w:val="0"/>
        <w:autoSpaceDN w:val="0"/>
        <w:adjustRightInd w:val="0"/>
        <w:ind w:left="2835" w:hanging="2551"/>
        <w:textAlignment w:val="baseline"/>
      </w:pPr>
      <w:r>
        <w:t>Command details</w:t>
      </w:r>
    </w:p>
    <w:p w14:paraId="47865609" w14:textId="77777777" w:rsidR="00CA6728" w:rsidRDefault="00CA6728" w:rsidP="00CA6728">
      <w:pPr>
        <w:pStyle w:val="EW"/>
        <w:tabs>
          <w:tab w:val="left" w:pos="851"/>
        </w:tabs>
        <w:overflowPunct w:val="0"/>
        <w:autoSpaceDE w:val="0"/>
        <w:autoSpaceDN w:val="0"/>
        <w:adjustRightInd w:val="0"/>
        <w:ind w:left="2835" w:hanging="2551"/>
        <w:textAlignment w:val="baseline"/>
        <w:rPr>
          <w:rFonts w:eastAsia="DengXian"/>
        </w:rPr>
      </w:pPr>
      <w:r>
        <w:rPr>
          <w:rFonts w:eastAsia="DengXian"/>
        </w:rPr>
        <w:tab/>
        <w:t>Command number:</w:t>
      </w:r>
      <w:r>
        <w:rPr>
          <w:rFonts w:eastAsia="DengXian"/>
        </w:rPr>
        <w:tab/>
        <w:t>1</w:t>
      </w:r>
    </w:p>
    <w:p w14:paraId="079F6C64" w14:textId="77777777" w:rsidR="00CA6728" w:rsidRDefault="00CA6728" w:rsidP="00CA6728">
      <w:pPr>
        <w:pStyle w:val="EW"/>
        <w:tabs>
          <w:tab w:val="left" w:pos="851"/>
        </w:tabs>
        <w:overflowPunct w:val="0"/>
        <w:autoSpaceDE w:val="0"/>
        <w:autoSpaceDN w:val="0"/>
        <w:adjustRightInd w:val="0"/>
        <w:ind w:left="2835" w:hanging="2551"/>
        <w:textAlignment w:val="baseline"/>
        <w:rPr>
          <w:rFonts w:eastAsia="DengXian"/>
        </w:rPr>
      </w:pPr>
      <w:r>
        <w:rPr>
          <w:rFonts w:eastAsia="DengXian"/>
        </w:rPr>
        <w:tab/>
        <w:t>Command type:</w:t>
      </w:r>
      <w:r>
        <w:rPr>
          <w:rFonts w:eastAsia="DengXian"/>
        </w:rPr>
        <w:tab/>
        <w:t>LAUNCH BROWSER</w:t>
      </w:r>
    </w:p>
    <w:p w14:paraId="0A0DF8FF" w14:textId="77777777" w:rsidR="00CA6728" w:rsidRDefault="00CA6728" w:rsidP="00CA6728">
      <w:pPr>
        <w:pStyle w:val="EW"/>
        <w:tabs>
          <w:tab w:val="left" w:pos="851"/>
        </w:tabs>
        <w:overflowPunct w:val="0"/>
        <w:autoSpaceDE w:val="0"/>
        <w:autoSpaceDN w:val="0"/>
        <w:adjustRightInd w:val="0"/>
        <w:ind w:left="2835" w:hanging="2551"/>
        <w:textAlignment w:val="baseline"/>
        <w:rPr>
          <w:rFonts w:eastAsia="DengXian"/>
        </w:rPr>
      </w:pPr>
      <w:r>
        <w:rPr>
          <w:rFonts w:eastAsia="DengXian"/>
        </w:rPr>
        <w:tab/>
        <w:t>Command qualifier:</w:t>
      </w:r>
      <w:r>
        <w:rPr>
          <w:rFonts w:eastAsia="DengXian"/>
        </w:rPr>
        <w:tab/>
        <w:t>launch browser, if not already launched</w:t>
      </w:r>
    </w:p>
    <w:p w14:paraId="5515F8BF" w14:textId="77777777" w:rsidR="00CA6728" w:rsidRDefault="00CA6728" w:rsidP="00CA6728">
      <w:pPr>
        <w:pStyle w:val="EW"/>
        <w:tabs>
          <w:tab w:val="left" w:pos="851"/>
        </w:tabs>
        <w:overflowPunct w:val="0"/>
        <w:autoSpaceDE w:val="0"/>
        <w:autoSpaceDN w:val="0"/>
        <w:adjustRightInd w:val="0"/>
        <w:ind w:left="2835" w:hanging="2551"/>
        <w:textAlignment w:val="baseline"/>
      </w:pPr>
      <w:r>
        <w:t>Device identities</w:t>
      </w:r>
    </w:p>
    <w:p w14:paraId="46F4945F" w14:textId="77777777" w:rsidR="00CA6728" w:rsidRDefault="00CA6728" w:rsidP="00CA6728">
      <w:pPr>
        <w:pStyle w:val="EW"/>
        <w:tabs>
          <w:tab w:val="left" w:pos="851"/>
        </w:tabs>
        <w:overflowPunct w:val="0"/>
        <w:autoSpaceDE w:val="0"/>
        <w:autoSpaceDN w:val="0"/>
        <w:adjustRightInd w:val="0"/>
        <w:ind w:left="2835" w:hanging="2551"/>
        <w:textAlignment w:val="baseline"/>
      </w:pPr>
      <w:r>
        <w:tab/>
        <w:t>Source device:</w:t>
      </w:r>
      <w:r>
        <w:tab/>
        <w:t>UICC</w:t>
      </w:r>
    </w:p>
    <w:p w14:paraId="2FECEA50" w14:textId="77777777" w:rsidR="00CA6728" w:rsidRDefault="00CA6728" w:rsidP="00CA6728">
      <w:pPr>
        <w:pStyle w:val="EW"/>
        <w:tabs>
          <w:tab w:val="left" w:pos="851"/>
        </w:tabs>
        <w:overflowPunct w:val="0"/>
        <w:autoSpaceDE w:val="0"/>
        <w:autoSpaceDN w:val="0"/>
        <w:adjustRightInd w:val="0"/>
        <w:ind w:left="2835" w:hanging="2551"/>
        <w:textAlignment w:val="baseline"/>
      </w:pPr>
      <w:r>
        <w:tab/>
        <w:t>Destination device:</w:t>
      </w:r>
      <w:r>
        <w:tab/>
        <w:t>ME</w:t>
      </w:r>
    </w:p>
    <w:p w14:paraId="2EE5C4D2" w14:textId="77777777" w:rsidR="00CA6728" w:rsidRDefault="00CA6728" w:rsidP="00CA6728">
      <w:pPr>
        <w:pStyle w:val="EW"/>
        <w:tabs>
          <w:tab w:val="left" w:pos="851"/>
        </w:tabs>
        <w:overflowPunct w:val="0"/>
        <w:autoSpaceDE w:val="0"/>
        <w:autoSpaceDN w:val="0"/>
        <w:adjustRightInd w:val="0"/>
        <w:ind w:left="2835" w:hanging="2551"/>
        <w:textAlignment w:val="baseline"/>
      </w:pPr>
      <w:r>
        <w:tab/>
        <w:t>URL</w:t>
      </w:r>
      <w:r>
        <w:tab/>
      </w:r>
      <w:hyperlink r:id="rId47" w:history="1">
        <w:r>
          <w:t>http://xxx.yyy.zzz</w:t>
        </w:r>
      </w:hyperlink>
      <w:r>
        <w:t xml:space="preserve"> (Note: this URL shall be different from the default URL, but it can be reached from the gateway defined by default in the browser parameters of the mobile)</w:t>
      </w:r>
    </w:p>
    <w:p w14:paraId="3FBC8A40" w14:textId="77777777" w:rsidR="00CA6728" w:rsidRDefault="00CA6728" w:rsidP="00CA6728">
      <w:pPr>
        <w:pStyle w:val="EW"/>
        <w:tabs>
          <w:tab w:val="left" w:pos="851"/>
        </w:tabs>
        <w:overflowPunct w:val="0"/>
        <w:autoSpaceDE w:val="0"/>
        <w:autoSpaceDN w:val="0"/>
        <w:adjustRightInd w:val="0"/>
        <w:ind w:left="2835" w:hanging="2551"/>
        <w:textAlignment w:val="baseline"/>
      </w:pPr>
      <w:r>
        <w:tab/>
        <w:t>Bearer</w:t>
      </w:r>
      <w:r>
        <w:tab/>
        <w:t>NG-RAN</w:t>
      </w:r>
    </w:p>
    <w:p w14:paraId="3F108A8C" w14:textId="6BB2C5F1" w:rsidR="00CA6728" w:rsidRDefault="00CA6728" w:rsidP="00CA6728">
      <w:pPr>
        <w:pStyle w:val="EW"/>
        <w:tabs>
          <w:tab w:val="left" w:pos="851"/>
        </w:tabs>
        <w:overflowPunct w:val="0"/>
        <w:autoSpaceDE w:val="0"/>
        <w:autoSpaceDN w:val="0"/>
        <w:adjustRightInd w:val="0"/>
        <w:ind w:left="2835" w:hanging="2551"/>
        <w:textAlignment w:val="baseline"/>
      </w:pPr>
      <w:r>
        <w:t>Gateway/Proxy id</w:t>
      </w:r>
      <w:r>
        <w:tab/>
        <w:t>DCS</w:t>
      </w:r>
      <w:r w:rsidR="00041A30">
        <w:t xml:space="preserve"> </w:t>
      </w:r>
      <w:r>
        <w:t>unpacked, 8 bits data</w:t>
      </w:r>
    </w:p>
    <w:p w14:paraId="789FF9C4" w14:textId="77777777" w:rsidR="00CA6728" w:rsidRDefault="00CA6728" w:rsidP="00CA6728">
      <w:pPr>
        <w:pStyle w:val="EW"/>
        <w:tabs>
          <w:tab w:val="left" w:pos="851"/>
        </w:tabs>
        <w:overflowPunct w:val="0"/>
        <w:autoSpaceDE w:val="0"/>
        <w:autoSpaceDN w:val="0"/>
        <w:adjustRightInd w:val="0"/>
        <w:ind w:left="2835" w:hanging="2551"/>
        <w:textAlignment w:val="baseline"/>
      </w:pPr>
      <w:r>
        <w:tab/>
        <w:t>Text string</w:t>
      </w:r>
      <w:r>
        <w:tab/>
        <w:t>abc.def.ghi.jkl (different from the default IP address)</w:t>
      </w:r>
    </w:p>
    <w:p w14:paraId="2C3DDD66" w14:textId="77777777" w:rsidR="00CA6728" w:rsidRDefault="00CA6728" w:rsidP="00CA6728">
      <w:pPr>
        <w:overflowPunct w:val="0"/>
        <w:autoSpaceDE w:val="0"/>
        <w:autoSpaceDN w:val="0"/>
        <w:adjustRightInd w:val="0"/>
        <w:textAlignment w:val="baseline"/>
        <w:rPr>
          <w:rFonts w:eastAsia="DengXian"/>
        </w:rPr>
      </w:pPr>
      <w:r>
        <w:rPr>
          <w:rFonts w:eastAsia="DengXian"/>
        </w:rPr>
        <w:t>Coding:</w:t>
      </w:r>
    </w:p>
    <w:p w14:paraId="5C635C02" w14:textId="77777777" w:rsidR="00CA6728" w:rsidRDefault="00CA6728" w:rsidP="00CA6728">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CA6728" w14:paraId="47A58D05" w14:textId="77777777" w:rsidTr="00E648E4">
        <w:trPr>
          <w:jc w:val="center"/>
        </w:trPr>
        <w:tc>
          <w:tcPr>
            <w:tcW w:w="1134" w:type="dxa"/>
            <w:tcBorders>
              <w:top w:val="single" w:sz="4" w:space="0" w:color="auto"/>
              <w:left w:val="single" w:sz="4" w:space="0" w:color="auto"/>
              <w:bottom w:val="single" w:sz="4" w:space="0" w:color="auto"/>
              <w:right w:val="single" w:sz="4" w:space="0" w:color="auto"/>
            </w:tcBorders>
          </w:tcPr>
          <w:p w14:paraId="6ACD9D47" w14:textId="77777777" w:rsidR="00CA6728" w:rsidRDefault="00CA6728" w:rsidP="00E648E4">
            <w:pPr>
              <w:pStyle w:val="TAL"/>
            </w:pPr>
            <w:r>
              <w:t>BER-TLV:</w:t>
            </w:r>
          </w:p>
        </w:tc>
        <w:tc>
          <w:tcPr>
            <w:tcW w:w="567" w:type="dxa"/>
            <w:tcBorders>
              <w:top w:val="single" w:sz="4" w:space="0" w:color="auto"/>
              <w:left w:val="single" w:sz="4" w:space="0" w:color="auto"/>
              <w:bottom w:val="single" w:sz="4" w:space="0" w:color="auto"/>
              <w:right w:val="single" w:sz="4" w:space="0" w:color="auto"/>
            </w:tcBorders>
          </w:tcPr>
          <w:p w14:paraId="6D17A3DA" w14:textId="77777777" w:rsidR="00CA6728" w:rsidRDefault="00CA6728" w:rsidP="00E648E4">
            <w:pPr>
              <w:pStyle w:val="TAC"/>
            </w:pPr>
            <w:r>
              <w:t>D0</w:t>
            </w:r>
          </w:p>
        </w:tc>
        <w:tc>
          <w:tcPr>
            <w:tcW w:w="567" w:type="dxa"/>
            <w:tcBorders>
              <w:top w:val="single" w:sz="4" w:space="0" w:color="auto"/>
              <w:left w:val="single" w:sz="4" w:space="0" w:color="auto"/>
              <w:bottom w:val="single" w:sz="4" w:space="0" w:color="auto"/>
              <w:right w:val="single" w:sz="4" w:space="0" w:color="auto"/>
            </w:tcBorders>
          </w:tcPr>
          <w:p w14:paraId="3EF5D429" w14:textId="77777777" w:rsidR="00CA6728" w:rsidRDefault="00CA6728" w:rsidP="00E648E4">
            <w:pPr>
              <w:pStyle w:val="TAC"/>
            </w:pPr>
            <w:r>
              <w:t>32</w:t>
            </w:r>
          </w:p>
        </w:tc>
        <w:tc>
          <w:tcPr>
            <w:tcW w:w="567" w:type="dxa"/>
            <w:tcBorders>
              <w:top w:val="single" w:sz="4" w:space="0" w:color="auto"/>
              <w:left w:val="single" w:sz="4" w:space="0" w:color="auto"/>
              <w:bottom w:val="single" w:sz="4" w:space="0" w:color="auto"/>
              <w:right w:val="single" w:sz="4" w:space="0" w:color="auto"/>
            </w:tcBorders>
          </w:tcPr>
          <w:p w14:paraId="77D90D5F" w14:textId="77777777" w:rsidR="00CA6728" w:rsidRDefault="00CA6728" w:rsidP="00E648E4">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5CE2E59A" w14:textId="77777777" w:rsidR="00CA6728" w:rsidRDefault="00CA6728" w:rsidP="00E648E4">
            <w:pPr>
              <w:pStyle w:val="TAC"/>
            </w:pPr>
            <w:r>
              <w:t>03</w:t>
            </w:r>
          </w:p>
        </w:tc>
        <w:tc>
          <w:tcPr>
            <w:tcW w:w="567" w:type="dxa"/>
            <w:tcBorders>
              <w:top w:val="single" w:sz="4" w:space="0" w:color="auto"/>
              <w:left w:val="single" w:sz="4" w:space="0" w:color="auto"/>
              <w:bottom w:val="single" w:sz="4" w:space="0" w:color="auto"/>
              <w:right w:val="single" w:sz="4" w:space="0" w:color="auto"/>
            </w:tcBorders>
          </w:tcPr>
          <w:p w14:paraId="078F3AF6" w14:textId="77777777" w:rsidR="00CA6728" w:rsidRDefault="00CA6728" w:rsidP="00E648E4">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1CD5A611" w14:textId="77777777" w:rsidR="00CA6728" w:rsidRDefault="00CA6728" w:rsidP="00E648E4">
            <w:pPr>
              <w:pStyle w:val="TAC"/>
            </w:pPr>
            <w:r>
              <w:t>15</w:t>
            </w:r>
          </w:p>
        </w:tc>
        <w:tc>
          <w:tcPr>
            <w:tcW w:w="567" w:type="dxa"/>
            <w:tcBorders>
              <w:top w:val="single" w:sz="4" w:space="0" w:color="auto"/>
              <w:left w:val="single" w:sz="4" w:space="0" w:color="auto"/>
              <w:bottom w:val="single" w:sz="4" w:space="0" w:color="auto"/>
              <w:right w:val="single" w:sz="4" w:space="0" w:color="auto"/>
            </w:tcBorders>
          </w:tcPr>
          <w:p w14:paraId="4B50A494" w14:textId="77777777" w:rsidR="00CA6728" w:rsidRDefault="00CA6728" w:rsidP="00E648E4">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6FC6A9C3" w14:textId="77777777" w:rsidR="00CA6728" w:rsidRDefault="00CA6728" w:rsidP="00E648E4">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336BA28A" w14:textId="77777777" w:rsidR="00CA6728" w:rsidRDefault="00CA6728" w:rsidP="00E648E4">
            <w:pPr>
              <w:pStyle w:val="TAC"/>
            </w:pPr>
            <w:r>
              <w:t>02</w:t>
            </w:r>
          </w:p>
        </w:tc>
        <w:tc>
          <w:tcPr>
            <w:tcW w:w="567" w:type="dxa"/>
            <w:tcBorders>
              <w:top w:val="single" w:sz="4" w:space="0" w:color="auto"/>
              <w:left w:val="single" w:sz="4" w:space="0" w:color="auto"/>
              <w:bottom w:val="single" w:sz="4" w:space="0" w:color="auto"/>
              <w:right w:val="single" w:sz="4" w:space="0" w:color="auto"/>
            </w:tcBorders>
          </w:tcPr>
          <w:p w14:paraId="434755FC" w14:textId="77777777" w:rsidR="00CA6728" w:rsidRDefault="00CA6728" w:rsidP="00E648E4">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22BA73D3" w14:textId="77777777" w:rsidR="00CA6728" w:rsidRDefault="00CA6728" w:rsidP="00E648E4">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65FA1FDF" w14:textId="77777777" w:rsidR="00CA6728" w:rsidRDefault="00CA6728" w:rsidP="00E648E4">
            <w:pPr>
              <w:pStyle w:val="TAC"/>
            </w:pPr>
            <w:r>
              <w:t>31</w:t>
            </w:r>
          </w:p>
        </w:tc>
      </w:tr>
      <w:tr w:rsidR="00CA6728" w14:paraId="37126910" w14:textId="77777777" w:rsidTr="00E648E4">
        <w:trPr>
          <w:jc w:val="center"/>
        </w:trPr>
        <w:tc>
          <w:tcPr>
            <w:tcW w:w="1134" w:type="dxa"/>
            <w:tcBorders>
              <w:right w:val="single" w:sz="4" w:space="0" w:color="auto"/>
            </w:tcBorders>
          </w:tcPr>
          <w:p w14:paraId="351FDEF2" w14:textId="77777777" w:rsidR="00CA6728" w:rsidRDefault="00CA6728" w:rsidP="00E648E4">
            <w:pPr>
              <w:pStyle w:val="TAL"/>
            </w:pPr>
          </w:p>
        </w:tc>
        <w:tc>
          <w:tcPr>
            <w:tcW w:w="567" w:type="dxa"/>
            <w:tcBorders>
              <w:top w:val="single" w:sz="4" w:space="0" w:color="auto"/>
              <w:left w:val="single" w:sz="4" w:space="0" w:color="auto"/>
              <w:bottom w:val="single" w:sz="4" w:space="0" w:color="auto"/>
              <w:right w:val="single" w:sz="4" w:space="0" w:color="auto"/>
            </w:tcBorders>
          </w:tcPr>
          <w:p w14:paraId="22B8B37F" w14:textId="77777777" w:rsidR="00CA6728" w:rsidRDefault="00CA6728" w:rsidP="00E648E4">
            <w:pPr>
              <w:pStyle w:val="TAC"/>
            </w:pPr>
            <w:r>
              <w:t>12</w:t>
            </w:r>
          </w:p>
        </w:tc>
        <w:tc>
          <w:tcPr>
            <w:tcW w:w="567" w:type="dxa"/>
            <w:tcBorders>
              <w:top w:val="single" w:sz="4" w:space="0" w:color="auto"/>
              <w:left w:val="single" w:sz="4" w:space="0" w:color="auto"/>
              <w:bottom w:val="single" w:sz="4" w:space="0" w:color="auto"/>
              <w:right w:val="single" w:sz="4" w:space="0" w:color="auto"/>
            </w:tcBorders>
          </w:tcPr>
          <w:p w14:paraId="22CAD0DA" w14:textId="77777777" w:rsidR="00CA6728" w:rsidRDefault="00CA6728" w:rsidP="00E648E4">
            <w:pPr>
              <w:pStyle w:val="TAC"/>
            </w:pPr>
            <w:r>
              <w:t>68</w:t>
            </w:r>
          </w:p>
        </w:tc>
        <w:tc>
          <w:tcPr>
            <w:tcW w:w="567" w:type="dxa"/>
            <w:tcBorders>
              <w:top w:val="single" w:sz="4" w:space="0" w:color="auto"/>
              <w:left w:val="single" w:sz="4" w:space="0" w:color="auto"/>
              <w:bottom w:val="single" w:sz="4" w:space="0" w:color="auto"/>
              <w:right w:val="single" w:sz="4" w:space="0" w:color="auto"/>
            </w:tcBorders>
          </w:tcPr>
          <w:p w14:paraId="59BAFA22" w14:textId="77777777" w:rsidR="00CA6728" w:rsidRDefault="00CA6728" w:rsidP="00E648E4">
            <w:pPr>
              <w:pStyle w:val="TAC"/>
            </w:pPr>
            <w:r>
              <w:t>74</w:t>
            </w:r>
          </w:p>
        </w:tc>
        <w:tc>
          <w:tcPr>
            <w:tcW w:w="567" w:type="dxa"/>
            <w:tcBorders>
              <w:top w:val="single" w:sz="4" w:space="0" w:color="auto"/>
              <w:left w:val="single" w:sz="4" w:space="0" w:color="auto"/>
              <w:bottom w:val="single" w:sz="4" w:space="0" w:color="auto"/>
              <w:right w:val="single" w:sz="4" w:space="0" w:color="auto"/>
            </w:tcBorders>
          </w:tcPr>
          <w:p w14:paraId="751ADA5E" w14:textId="77777777" w:rsidR="00CA6728" w:rsidRDefault="00CA6728" w:rsidP="00E648E4">
            <w:pPr>
              <w:pStyle w:val="TAC"/>
            </w:pPr>
            <w:r>
              <w:t>74</w:t>
            </w:r>
          </w:p>
        </w:tc>
        <w:tc>
          <w:tcPr>
            <w:tcW w:w="567" w:type="dxa"/>
            <w:tcBorders>
              <w:top w:val="single" w:sz="4" w:space="0" w:color="auto"/>
              <w:left w:val="single" w:sz="4" w:space="0" w:color="auto"/>
              <w:bottom w:val="single" w:sz="4" w:space="0" w:color="auto"/>
              <w:right w:val="single" w:sz="4" w:space="0" w:color="auto"/>
            </w:tcBorders>
          </w:tcPr>
          <w:p w14:paraId="22383732" w14:textId="77777777" w:rsidR="00CA6728" w:rsidRDefault="00CA6728" w:rsidP="00E648E4">
            <w:pPr>
              <w:pStyle w:val="TAC"/>
            </w:pPr>
            <w:r>
              <w:t>70</w:t>
            </w:r>
          </w:p>
        </w:tc>
        <w:tc>
          <w:tcPr>
            <w:tcW w:w="567" w:type="dxa"/>
            <w:tcBorders>
              <w:top w:val="single" w:sz="4" w:space="0" w:color="auto"/>
              <w:left w:val="single" w:sz="4" w:space="0" w:color="auto"/>
              <w:bottom w:val="single" w:sz="4" w:space="0" w:color="auto"/>
              <w:right w:val="single" w:sz="4" w:space="0" w:color="auto"/>
            </w:tcBorders>
          </w:tcPr>
          <w:p w14:paraId="61AA3422" w14:textId="77777777" w:rsidR="00CA6728" w:rsidRDefault="00CA6728" w:rsidP="00E648E4">
            <w:pPr>
              <w:pStyle w:val="TAC"/>
            </w:pPr>
            <w:r>
              <w:t>3A</w:t>
            </w:r>
          </w:p>
        </w:tc>
        <w:tc>
          <w:tcPr>
            <w:tcW w:w="567" w:type="dxa"/>
            <w:tcBorders>
              <w:top w:val="single" w:sz="4" w:space="0" w:color="auto"/>
              <w:left w:val="single" w:sz="4" w:space="0" w:color="auto"/>
              <w:bottom w:val="single" w:sz="4" w:space="0" w:color="auto"/>
              <w:right w:val="single" w:sz="4" w:space="0" w:color="auto"/>
            </w:tcBorders>
          </w:tcPr>
          <w:p w14:paraId="599ED451" w14:textId="77777777" w:rsidR="00CA6728" w:rsidRDefault="00CA6728" w:rsidP="00E648E4">
            <w:pPr>
              <w:pStyle w:val="TAC"/>
            </w:pPr>
            <w:r>
              <w:t>2F</w:t>
            </w:r>
          </w:p>
        </w:tc>
        <w:tc>
          <w:tcPr>
            <w:tcW w:w="567" w:type="dxa"/>
            <w:tcBorders>
              <w:top w:val="single" w:sz="4" w:space="0" w:color="auto"/>
              <w:left w:val="single" w:sz="4" w:space="0" w:color="auto"/>
              <w:bottom w:val="single" w:sz="4" w:space="0" w:color="auto"/>
              <w:right w:val="single" w:sz="4" w:space="0" w:color="auto"/>
            </w:tcBorders>
          </w:tcPr>
          <w:p w14:paraId="3D440AB5" w14:textId="77777777" w:rsidR="00CA6728" w:rsidRDefault="00CA6728" w:rsidP="00E648E4">
            <w:pPr>
              <w:pStyle w:val="TAC"/>
            </w:pPr>
            <w:r>
              <w:t>2F</w:t>
            </w:r>
          </w:p>
        </w:tc>
        <w:tc>
          <w:tcPr>
            <w:tcW w:w="567" w:type="dxa"/>
            <w:tcBorders>
              <w:top w:val="single" w:sz="4" w:space="0" w:color="auto"/>
              <w:left w:val="single" w:sz="4" w:space="0" w:color="auto"/>
              <w:bottom w:val="single" w:sz="4" w:space="0" w:color="auto"/>
              <w:right w:val="single" w:sz="4" w:space="0" w:color="auto"/>
            </w:tcBorders>
          </w:tcPr>
          <w:p w14:paraId="765B8F14" w14:textId="77777777" w:rsidR="00CA6728" w:rsidRDefault="00CA6728" w:rsidP="00E648E4">
            <w:pPr>
              <w:pStyle w:val="TAC"/>
            </w:pPr>
            <w:r>
              <w:t>78</w:t>
            </w:r>
          </w:p>
        </w:tc>
        <w:tc>
          <w:tcPr>
            <w:tcW w:w="567" w:type="dxa"/>
            <w:tcBorders>
              <w:top w:val="single" w:sz="4" w:space="0" w:color="auto"/>
              <w:left w:val="single" w:sz="4" w:space="0" w:color="auto"/>
              <w:bottom w:val="single" w:sz="4" w:space="0" w:color="auto"/>
              <w:right w:val="single" w:sz="4" w:space="0" w:color="auto"/>
            </w:tcBorders>
          </w:tcPr>
          <w:p w14:paraId="318CDD7D" w14:textId="77777777" w:rsidR="00CA6728" w:rsidRDefault="00CA6728" w:rsidP="00E648E4">
            <w:pPr>
              <w:pStyle w:val="TAC"/>
            </w:pPr>
            <w:r>
              <w:t>78</w:t>
            </w:r>
          </w:p>
        </w:tc>
        <w:tc>
          <w:tcPr>
            <w:tcW w:w="567" w:type="dxa"/>
            <w:tcBorders>
              <w:top w:val="single" w:sz="4" w:space="0" w:color="auto"/>
              <w:left w:val="single" w:sz="4" w:space="0" w:color="auto"/>
              <w:bottom w:val="single" w:sz="4" w:space="0" w:color="auto"/>
              <w:right w:val="single" w:sz="4" w:space="0" w:color="auto"/>
            </w:tcBorders>
          </w:tcPr>
          <w:p w14:paraId="0419DB8E" w14:textId="77777777" w:rsidR="00CA6728" w:rsidRDefault="00CA6728" w:rsidP="00E648E4">
            <w:pPr>
              <w:pStyle w:val="TAC"/>
            </w:pPr>
            <w:r>
              <w:t>78</w:t>
            </w:r>
          </w:p>
        </w:tc>
        <w:tc>
          <w:tcPr>
            <w:tcW w:w="567" w:type="dxa"/>
            <w:tcBorders>
              <w:top w:val="single" w:sz="4" w:space="0" w:color="auto"/>
              <w:left w:val="single" w:sz="4" w:space="0" w:color="auto"/>
              <w:bottom w:val="single" w:sz="4" w:space="0" w:color="auto"/>
              <w:right w:val="single" w:sz="4" w:space="0" w:color="auto"/>
            </w:tcBorders>
          </w:tcPr>
          <w:p w14:paraId="6F089393" w14:textId="77777777" w:rsidR="00CA6728" w:rsidRDefault="00CA6728" w:rsidP="00E648E4">
            <w:pPr>
              <w:pStyle w:val="TAC"/>
            </w:pPr>
            <w:r>
              <w:t>2E</w:t>
            </w:r>
          </w:p>
        </w:tc>
      </w:tr>
      <w:tr w:rsidR="00CA6728" w14:paraId="0DA08D8C" w14:textId="77777777" w:rsidTr="00E648E4">
        <w:trPr>
          <w:jc w:val="center"/>
        </w:trPr>
        <w:tc>
          <w:tcPr>
            <w:tcW w:w="1134" w:type="dxa"/>
            <w:tcBorders>
              <w:right w:val="single" w:sz="4" w:space="0" w:color="auto"/>
            </w:tcBorders>
          </w:tcPr>
          <w:p w14:paraId="58554BA0" w14:textId="77777777" w:rsidR="00CA6728" w:rsidRDefault="00CA6728" w:rsidP="00E648E4">
            <w:pPr>
              <w:pStyle w:val="TAL"/>
            </w:pPr>
          </w:p>
        </w:tc>
        <w:tc>
          <w:tcPr>
            <w:tcW w:w="567" w:type="dxa"/>
            <w:tcBorders>
              <w:top w:val="single" w:sz="4" w:space="0" w:color="auto"/>
              <w:left w:val="single" w:sz="4" w:space="0" w:color="auto"/>
              <w:bottom w:val="single" w:sz="4" w:space="0" w:color="auto"/>
              <w:right w:val="single" w:sz="4" w:space="0" w:color="auto"/>
            </w:tcBorders>
          </w:tcPr>
          <w:p w14:paraId="5B431789" w14:textId="77777777" w:rsidR="00CA6728" w:rsidRDefault="00CA6728" w:rsidP="00E648E4">
            <w:pPr>
              <w:pStyle w:val="TAC"/>
            </w:pPr>
            <w:r>
              <w:t>79</w:t>
            </w:r>
          </w:p>
        </w:tc>
        <w:tc>
          <w:tcPr>
            <w:tcW w:w="567" w:type="dxa"/>
            <w:tcBorders>
              <w:top w:val="single" w:sz="4" w:space="0" w:color="auto"/>
              <w:left w:val="single" w:sz="4" w:space="0" w:color="auto"/>
              <w:bottom w:val="single" w:sz="4" w:space="0" w:color="auto"/>
              <w:right w:val="single" w:sz="4" w:space="0" w:color="auto"/>
            </w:tcBorders>
          </w:tcPr>
          <w:p w14:paraId="37EAB784" w14:textId="77777777" w:rsidR="00CA6728" w:rsidRDefault="00CA6728" w:rsidP="00E648E4">
            <w:pPr>
              <w:pStyle w:val="TAC"/>
            </w:pPr>
            <w:r>
              <w:t>79</w:t>
            </w:r>
          </w:p>
        </w:tc>
        <w:tc>
          <w:tcPr>
            <w:tcW w:w="567" w:type="dxa"/>
            <w:tcBorders>
              <w:top w:val="single" w:sz="4" w:space="0" w:color="auto"/>
              <w:left w:val="single" w:sz="4" w:space="0" w:color="auto"/>
              <w:bottom w:val="single" w:sz="4" w:space="0" w:color="auto"/>
              <w:right w:val="single" w:sz="4" w:space="0" w:color="auto"/>
            </w:tcBorders>
          </w:tcPr>
          <w:p w14:paraId="428F0723" w14:textId="77777777" w:rsidR="00CA6728" w:rsidRDefault="00CA6728" w:rsidP="00E648E4">
            <w:pPr>
              <w:pStyle w:val="TAC"/>
            </w:pPr>
            <w:r>
              <w:t>79</w:t>
            </w:r>
          </w:p>
        </w:tc>
        <w:tc>
          <w:tcPr>
            <w:tcW w:w="567" w:type="dxa"/>
            <w:tcBorders>
              <w:top w:val="single" w:sz="4" w:space="0" w:color="auto"/>
              <w:left w:val="single" w:sz="4" w:space="0" w:color="auto"/>
              <w:bottom w:val="single" w:sz="4" w:space="0" w:color="auto"/>
              <w:right w:val="single" w:sz="4" w:space="0" w:color="auto"/>
            </w:tcBorders>
          </w:tcPr>
          <w:p w14:paraId="0411AECC" w14:textId="77777777" w:rsidR="00CA6728" w:rsidRDefault="00CA6728" w:rsidP="00E648E4">
            <w:pPr>
              <w:pStyle w:val="TAC"/>
            </w:pPr>
            <w:r>
              <w:t>2E</w:t>
            </w:r>
          </w:p>
        </w:tc>
        <w:tc>
          <w:tcPr>
            <w:tcW w:w="567" w:type="dxa"/>
            <w:tcBorders>
              <w:top w:val="single" w:sz="4" w:space="0" w:color="auto"/>
              <w:left w:val="single" w:sz="4" w:space="0" w:color="auto"/>
              <w:bottom w:val="single" w:sz="4" w:space="0" w:color="auto"/>
              <w:right w:val="single" w:sz="4" w:space="0" w:color="auto"/>
            </w:tcBorders>
          </w:tcPr>
          <w:p w14:paraId="356B7CDC" w14:textId="77777777" w:rsidR="00CA6728" w:rsidRDefault="00CA6728" w:rsidP="00E648E4">
            <w:pPr>
              <w:pStyle w:val="TAC"/>
            </w:pPr>
            <w:r>
              <w:t>7A</w:t>
            </w:r>
          </w:p>
        </w:tc>
        <w:tc>
          <w:tcPr>
            <w:tcW w:w="567" w:type="dxa"/>
            <w:tcBorders>
              <w:top w:val="single" w:sz="4" w:space="0" w:color="auto"/>
              <w:left w:val="single" w:sz="4" w:space="0" w:color="auto"/>
              <w:bottom w:val="single" w:sz="4" w:space="0" w:color="auto"/>
              <w:right w:val="single" w:sz="4" w:space="0" w:color="auto"/>
            </w:tcBorders>
          </w:tcPr>
          <w:p w14:paraId="77A1D8F6" w14:textId="77777777" w:rsidR="00CA6728" w:rsidRDefault="00CA6728" w:rsidP="00E648E4">
            <w:pPr>
              <w:pStyle w:val="TAC"/>
            </w:pPr>
            <w:r>
              <w:t>7A</w:t>
            </w:r>
          </w:p>
        </w:tc>
        <w:tc>
          <w:tcPr>
            <w:tcW w:w="567" w:type="dxa"/>
            <w:tcBorders>
              <w:top w:val="single" w:sz="4" w:space="0" w:color="auto"/>
              <w:left w:val="single" w:sz="4" w:space="0" w:color="auto"/>
              <w:bottom w:val="single" w:sz="4" w:space="0" w:color="auto"/>
              <w:right w:val="single" w:sz="4" w:space="0" w:color="auto"/>
            </w:tcBorders>
          </w:tcPr>
          <w:p w14:paraId="170D5BCB" w14:textId="77777777" w:rsidR="00CA6728" w:rsidRDefault="00CA6728" w:rsidP="00E648E4">
            <w:pPr>
              <w:pStyle w:val="TAC"/>
            </w:pPr>
            <w:r>
              <w:t>7A</w:t>
            </w:r>
          </w:p>
        </w:tc>
        <w:tc>
          <w:tcPr>
            <w:tcW w:w="567" w:type="dxa"/>
            <w:tcBorders>
              <w:top w:val="single" w:sz="4" w:space="0" w:color="auto"/>
              <w:left w:val="single" w:sz="4" w:space="0" w:color="auto"/>
              <w:bottom w:val="single" w:sz="4" w:space="0" w:color="auto"/>
              <w:right w:val="single" w:sz="4" w:space="0" w:color="auto"/>
            </w:tcBorders>
          </w:tcPr>
          <w:p w14:paraId="76872920" w14:textId="77777777" w:rsidR="00CA6728" w:rsidRDefault="00CA6728" w:rsidP="00E648E4">
            <w:pPr>
              <w:pStyle w:val="TAC"/>
            </w:pPr>
            <w:r>
              <w:t>32</w:t>
            </w:r>
          </w:p>
        </w:tc>
        <w:tc>
          <w:tcPr>
            <w:tcW w:w="567" w:type="dxa"/>
            <w:tcBorders>
              <w:top w:val="single" w:sz="4" w:space="0" w:color="auto"/>
              <w:left w:val="single" w:sz="4" w:space="0" w:color="auto"/>
              <w:bottom w:val="single" w:sz="4" w:space="0" w:color="auto"/>
              <w:right w:val="single" w:sz="4" w:space="0" w:color="auto"/>
            </w:tcBorders>
          </w:tcPr>
          <w:p w14:paraId="3A419B2C" w14:textId="77777777" w:rsidR="00CA6728" w:rsidRDefault="00CA6728" w:rsidP="00E648E4">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01EACC37" w14:textId="77777777" w:rsidR="00CA6728" w:rsidRDefault="00CA6728" w:rsidP="00E648E4">
            <w:pPr>
              <w:pStyle w:val="TAC"/>
            </w:pPr>
            <w:r>
              <w:t>03</w:t>
            </w:r>
          </w:p>
        </w:tc>
        <w:tc>
          <w:tcPr>
            <w:tcW w:w="567" w:type="dxa"/>
            <w:tcBorders>
              <w:top w:val="single" w:sz="4" w:space="0" w:color="auto"/>
              <w:left w:val="single" w:sz="4" w:space="0" w:color="auto"/>
              <w:bottom w:val="single" w:sz="4" w:space="0" w:color="auto"/>
              <w:right w:val="single" w:sz="4" w:space="0" w:color="auto"/>
            </w:tcBorders>
          </w:tcPr>
          <w:p w14:paraId="27A91CAB" w14:textId="77777777" w:rsidR="00CA6728" w:rsidRDefault="00CA6728" w:rsidP="00E648E4">
            <w:pPr>
              <w:pStyle w:val="TAC"/>
            </w:pPr>
            <w:r>
              <w:t>0D</w:t>
            </w:r>
          </w:p>
        </w:tc>
        <w:tc>
          <w:tcPr>
            <w:tcW w:w="567" w:type="dxa"/>
            <w:tcBorders>
              <w:top w:val="single" w:sz="4" w:space="0" w:color="auto"/>
              <w:left w:val="single" w:sz="4" w:space="0" w:color="auto"/>
              <w:bottom w:val="single" w:sz="4" w:space="0" w:color="auto"/>
              <w:right w:val="single" w:sz="4" w:space="0" w:color="auto"/>
            </w:tcBorders>
          </w:tcPr>
          <w:p w14:paraId="1DBD98ED" w14:textId="77777777" w:rsidR="00CA6728" w:rsidRDefault="00CA6728" w:rsidP="00E648E4">
            <w:pPr>
              <w:pStyle w:val="TAC"/>
            </w:pPr>
            <w:r>
              <w:t>10</w:t>
            </w:r>
          </w:p>
        </w:tc>
      </w:tr>
      <w:tr w:rsidR="00CA6728" w14:paraId="3675249E" w14:textId="77777777" w:rsidTr="00E648E4">
        <w:trPr>
          <w:jc w:val="center"/>
        </w:trPr>
        <w:tc>
          <w:tcPr>
            <w:tcW w:w="1134" w:type="dxa"/>
            <w:tcBorders>
              <w:right w:val="single" w:sz="4" w:space="0" w:color="auto"/>
            </w:tcBorders>
          </w:tcPr>
          <w:p w14:paraId="6362F858" w14:textId="77777777" w:rsidR="00CA6728" w:rsidRDefault="00CA6728" w:rsidP="00E648E4">
            <w:pPr>
              <w:pStyle w:val="TAL"/>
            </w:pPr>
          </w:p>
        </w:tc>
        <w:tc>
          <w:tcPr>
            <w:tcW w:w="567" w:type="dxa"/>
            <w:tcBorders>
              <w:top w:val="single" w:sz="4" w:space="0" w:color="auto"/>
              <w:left w:val="single" w:sz="4" w:space="0" w:color="auto"/>
              <w:bottom w:val="single" w:sz="4" w:space="0" w:color="auto"/>
              <w:right w:val="single" w:sz="4" w:space="0" w:color="auto"/>
            </w:tcBorders>
          </w:tcPr>
          <w:p w14:paraId="66DE228E" w14:textId="77777777" w:rsidR="00CA6728" w:rsidRDefault="00CA6728" w:rsidP="00E648E4">
            <w:pPr>
              <w:pStyle w:val="TAC"/>
            </w:pPr>
            <w:r>
              <w:t>04</w:t>
            </w:r>
          </w:p>
        </w:tc>
        <w:tc>
          <w:tcPr>
            <w:tcW w:w="567" w:type="dxa"/>
            <w:tcBorders>
              <w:top w:val="single" w:sz="4" w:space="0" w:color="auto"/>
              <w:left w:val="single" w:sz="4" w:space="0" w:color="auto"/>
              <w:bottom w:val="single" w:sz="4" w:space="0" w:color="auto"/>
              <w:right w:val="single" w:sz="4" w:space="0" w:color="auto"/>
            </w:tcBorders>
          </w:tcPr>
          <w:p w14:paraId="72E09293" w14:textId="77777777" w:rsidR="00CA6728" w:rsidRDefault="00CA6728" w:rsidP="00E648E4">
            <w:pPr>
              <w:pStyle w:val="TAC"/>
            </w:pPr>
            <w:r>
              <w:t>61</w:t>
            </w:r>
          </w:p>
        </w:tc>
        <w:tc>
          <w:tcPr>
            <w:tcW w:w="567" w:type="dxa"/>
            <w:tcBorders>
              <w:top w:val="single" w:sz="4" w:space="0" w:color="auto"/>
              <w:left w:val="single" w:sz="4" w:space="0" w:color="auto"/>
              <w:bottom w:val="single" w:sz="4" w:space="0" w:color="auto"/>
              <w:right w:val="single" w:sz="4" w:space="0" w:color="auto"/>
            </w:tcBorders>
          </w:tcPr>
          <w:p w14:paraId="2C640E4F" w14:textId="77777777" w:rsidR="00CA6728" w:rsidRDefault="00CA6728" w:rsidP="00E648E4">
            <w:pPr>
              <w:pStyle w:val="TAC"/>
            </w:pPr>
            <w:r>
              <w:t>62</w:t>
            </w:r>
          </w:p>
        </w:tc>
        <w:tc>
          <w:tcPr>
            <w:tcW w:w="567" w:type="dxa"/>
            <w:tcBorders>
              <w:top w:val="single" w:sz="4" w:space="0" w:color="auto"/>
              <w:left w:val="single" w:sz="4" w:space="0" w:color="auto"/>
              <w:bottom w:val="single" w:sz="4" w:space="0" w:color="auto"/>
              <w:right w:val="single" w:sz="4" w:space="0" w:color="auto"/>
            </w:tcBorders>
          </w:tcPr>
          <w:p w14:paraId="1585BEC0" w14:textId="77777777" w:rsidR="00CA6728" w:rsidRDefault="00CA6728" w:rsidP="00E648E4">
            <w:pPr>
              <w:pStyle w:val="TAC"/>
            </w:pPr>
            <w:r>
              <w:t>63</w:t>
            </w:r>
          </w:p>
        </w:tc>
        <w:tc>
          <w:tcPr>
            <w:tcW w:w="567" w:type="dxa"/>
            <w:tcBorders>
              <w:top w:val="single" w:sz="4" w:space="0" w:color="auto"/>
              <w:left w:val="single" w:sz="4" w:space="0" w:color="auto"/>
              <w:bottom w:val="single" w:sz="4" w:space="0" w:color="auto"/>
              <w:right w:val="single" w:sz="4" w:space="0" w:color="auto"/>
            </w:tcBorders>
          </w:tcPr>
          <w:p w14:paraId="46F37B41" w14:textId="77777777" w:rsidR="00CA6728" w:rsidRDefault="00CA6728" w:rsidP="00E648E4">
            <w:pPr>
              <w:pStyle w:val="TAC"/>
            </w:pPr>
            <w:r>
              <w:t>2E</w:t>
            </w:r>
          </w:p>
        </w:tc>
        <w:tc>
          <w:tcPr>
            <w:tcW w:w="567" w:type="dxa"/>
            <w:tcBorders>
              <w:top w:val="single" w:sz="4" w:space="0" w:color="auto"/>
              <w:left w:val="single" w:sz="4" w:space="0" w:color="auto"/>
              <w:bottom w:val="single" w:sz="4" w:space="0" w:color="auto"/>
              <w:right w:val="single" w:sz="4" w:space="0" w:color="auto"/>
            </w:tcBorders>
          </w:tcPr>
          <w:p w14:paraId="05CC4C9A" w14:textId="77777777" w:rsidR="00CA6728" w:rsidRDefault="00CA6728" w:rsidP="00E648E4">
            <w:pPr>
              <w:pStyle w:val="TAC"/>
            </w:pPr>
            <w:r>
              <w:t>64</w:t>
            </w:r>
          </w:p>
        </w:tc>
        <w:tc>
          <w:tcPr>
            <w:tcW w:w="567" w:type="dxa"/>
            <w:tcBorders>
              <w:top w:val="single" w:sz="4" w:space="0" w:color="auto"/>
              <w:left w:val="single" w:sz="4" w:space="0" w:color="auto"/>
              <w:bottom w:val="single" w:sz="4" w:space="0" w:color="auto"/>
              <w:right w:val="single" w:sz="4" w:space="0" w:color="auto"/>
            </w:tcBorders>
          </w:tcPr>
          <w:p w14:paraId="09A35736" w14:textId="77777777" w:rsidR="00CA6728" w:rsidRDefault="00CA6728" w:rsidP="00E648E4">
            <w:pPr>
              <w:pStyle w:val="TAC"/>
            </w:pPr>
            <w:r>
              <w:t>65</w:t>
            </w:r>
          </w:p>
        </w:tc>
        <w:tc>
          <w:tcPr>
            <w:tcW w:w="567" w:type="dxa"/>
            <w:tcBorders>
              <w:top w:val="single" w:sz="4" w:space="0" w:color="auto"/>
              <w:left w:val="single" w:sz="4" w:space="0" w:color="auto"/>
              <w:bottom w:val="single" w:sz="4" w:space="0" w:color="auto"/>
              <w:right w:val="single" w:sz="4" w:space="0" w:color="auto"/>
            </w:tcBorders>
          </w:tcPr>
          <w:p w14:paraId="5A556CFC" w14:textId="77777777" w:rsidR="00CA6728" w:rsidRDefault="00CA6728" w:rsidP="00E648E4">
            <w:pPr>
              <w:pStyle w:val="TAC"/>
            </w:pPr>
            <w:r>
              <w:t>66</w:t>
            </w:r>
          </w:p>
        </w:tc>
        <w:tc>
          <w:tcPr>
            <w:tcW w:w="567" w:type="dxa"/>
            <w:tcBorders>
              <w:top w:val="single" w:sz="4" w:space="0" w:color="auto"/>
              <w:left w:val="single" w:sz="4" w:space="0" w:color="auto"/>
              <w:bottom w:val="single" w:sz="4" w:space="0" w:color="auto"/>
              <w:right w:val="single" w:sz="4" w:space="0" w:color="auto"/>
            </w:tcBorders>
          </w:tcPr>
          <w:p w14:paraId="1A42EC7F" w14:textId="77777777" w:rsidR="00CA6728" w:rsidRDefault="00CA6728" w:rsidP="00E648E4">
            <w:pPr>
              <w:pStyle w:val="TAC"/>
            </w:pPr>
            <w:r>
              <w:t>2E</w:t>
            </w:r>
          </w:p>
        </w:tc>
        <w:tc>
          <w:tcPr>
            <w:tcW w:w="567" w:type="dxa"/>
            <w:tcBorders>
              <w:top w:val="single" w:sz="4" w:space="0" w:color="auto"/>
              <w:left w:val="single" w:sz="4" w:space="0" w:color="auto"/>
              <w:bottom w:val="single" w:sz="4" w:space="0" w:color="auto"/>
              <w:right w:val="single" w:sz="4" w:space="0" w:color="auto"/>
            </w:tcBorders>
          </w:tcPr>
          <w:p w14:paraId="14777BA9" w14:textId="77777777" w:rsidR="00CA6728" w:rsidRDefault="00CA6728" w:rsidP="00E648E4">
            <w:pPr>
              <w:pStyle w:val="TAC"/>
            </w:pPr>
            <w:r>
              <w:t>67</w:t>
            </w:r>
          </w:p>
        </w:tc>
        <w:tc>
          <w:tcPr>
            <w:tcW w:w="567" w:type="dxa"/>
            <w:tcBorders>
              <w:top w:val="single" w:sz="4" w:space="0" w:color="auto"/>
              <w:left w:val="single" w:sz="4" w:space="0" w:color="auto"/>
              <w:bottom w:val="single" w:sz="4" w:space="0" w:color="auto"/>
              <w:right w:val="single" w:sz="4" w:space="0" w:color="auto"/>
            </w:tcBorders>
          </w:tcPr>
          <w:p w14:paraId="46CFCCB9" w14:textId="77777777" w:rsidR="00CA6728" w:rsidRDefault="00CA6728" w:rsidP="00E648E4">
            <w:pPr>
              <w:pStyle w:val="TAC"/>
            </w:pPr>
            <w:r>
              <w:t>68</w:t>
            </w:r>
          </w:p>
        </w:tc>
        <w:tc>
          <w:tcPr>
            <w:tcW w:w="567" w:type="dxa"/>
            <w:tcBorders>
              <w:top w:val="single" w:sz="4" w:space="0" w:color="auto"/>
              <w:left w:val="single" w:sz="4" w:space="0" w:color="auto"/>
              <w:bottom w:val="single" w:sz="4" w:space="0" w:color="auto"/>
              <w:right w:val="single" w:sz="4" w:space="0" w:color="auto"/>
            </w:tcBorders>
          </w:tcPr>
          <w:p w14:paraId="2CEDB63E" w14:textId="77777777" w:rsidR="00CA6728" w:rsidRDefault="00CA6728" w:rsidP="00E648E4">
            <w:pPr>
              <w:pStyle w:val="TAC"/>
            </w:pPr>
            <w:r>
              <w:t>69</w:t>
            </w:r>
          </w:p>
        </w:tc>
      </w:tr>
      <w:tr w:rsidR="00CA6728" w14:paraId="0E98B71D" w14:textId="77777777" w:rsidTr="00E648E4">
        <w:trPr>
          <w:jc w:val="center"/>
        </w:trPr>
        <w:tc>
          <w:tcPr>
            <w:tcW w:w="1134" w:type="dxa"/>
            <w:tcBorders>
              <w:right w:val="single" w:sz="4" w:space="0" w:color="auto"/>
            </w:tcBorders>
          </w:tcPr>
          <w:p w14:paraId="470A8ECD" w14:textId="77777777" w:rsidR="00CA6728" w:rsidRDefault="00CA6728" w:rsidP="00E648E4">
            <w:pPr>
              <w:pStyle w:val="TAL"/>
            </w:pPr>
          </w:p>
        </w:tc>
        <w:tc>
          <w:tcPr>
            <w:tcW w:w="567" w:type="dxa"/>
            <w:tcBorders>
              <w:top w:val="single" w:sz="4" w:space="0" w:color="auto"/>
              <w:left w:val="single" w:sz="4" w:space="0" w:color="auto"/>
              <w:bottom w:val="single" w:sz="4" w:space="0" w:color="auto"/>
              <w:right w:val="single" w:sz="4" w:space="0" w:color="auto"/>
            </w:tcBorders>
          </w:tcPr>
          <w:p w14:paraId="7B151A4C" w14:textId="77777777" w:rsidR="00CA6728" w:rsidRDefault="00CA6728" w:rsidP="00E648E4">
            <w:pPr>
              <w:pStyle w:val="TAC"/>
            </w:pPr>
            <w:r>
              <w:t>2E</w:t>
            </w:r>
          </w:p>
        </w:tc>
        <w:tc>
          <w:tcPr>
            <w:tcW w:w="567" w:type="dxa"/>
            <w:tcBorders>
              <w:top w:val="single" w:sz="4" w:space="0" w:color="auto"/>
              <w:left w:val="single" w:sz="4" w:space="0" w:color="auto"/>
              <w:bottom w:val="single" w:sz="4" w:space="0" w:color="auto"/>
              <w:right w:val="single" w:sz="4" w:space="0" w:color="auto"/>
            </w:tcBorders>
          </w:tcPr>
          <w:p w14:paraId="739ECEEA" w14:textId="77777777" w:rsidR="00CA6728" w:rsidRDefault="00CA6728" w:rsidP="00E648E4">
            <w:pPr>
              <w:pStyle w:val="TAC"/>
            </w:pPr>
            <w:r>
              <w:t>6A</w:t>
            </w:r>
          </w:p>
        </w:tc>
        <w:tc>
          <w:tcPr>
            <w:tcW w:w="567" w:type="dxa"/>
            <w:tcBorders>
              <w:top w:val="single" w:sz="4" w:space="0" w:color="auto"/>
              <w:left w:val="single" w:sz="4" w:space="0" w:color="auto"/>
              <w:bottom w:val="single" w:sz="4" w:space="0" w:color="auto"/>
              <w:right w:val="single" w:sz="4" w:space="0" w:color="auto"/>
            </w:tcBorders>
          </w:tcPr>
          <w:p w14:paraId="2E74EA35" w14:textId="77777777" w:rsidR="00CA6728" w:rsidRDefault="00CA6728" w:rsidP="00E648E4">
            <w:pPr>
              <w:pStyle w:val="TAC"/>
            </w:pPr>
            <w:r>
              <w:t>6B</w:t>
            </w:r>
          </w:p>
        </w:tc>
        <w:tc>
          <w:tcPr>
            <w:tcW w:w="567" w:type="dxa"/>
            <w:tcBorders>
              <w:top w:val="single" w:sz="4" w:space="0" w:color="auto"/>
              <w:left w:val="single" w:sz="4" w:space="0" w:color="auto"/>
              <w:bottom w:val="single" w:sz="4" w:space="0" w:color="auto"/>
              <w:right w:val="single" w:sz="4" w:space="0" w:color="auto"/>
            </w:tcBorders>
          </w:tcPr>
          <w:p w14:paraId="5649CF31" w14:textId="77777777" w:rsidR="00CA6728" w:rsidRDefault="00CA6728" w:rsidP="00E648E4">
            <w:pPr>
              <w:pStyle w:val="TAC"/>
            </w:pPr>
            <w:r>
              <w:t>6C</w:t>
            </w:r>
          </w:p>
        </w:tc>
        <w:tc>
          <w:tcPr>
            <w:tcW w:w="567" w:type="dxa"/>
            <w:tcBorders>
              <w:top w:val="single" w:sz="4" w:space="0" w:color="auto"/>
              <w:left w:val="single" w:sz="4" w:space="0" w:color="auto"/>
              <w:bottom w:val="single" w:sz="4" w:space="0" w:color="auto"/>
              <w:right w:val="single" w:sz="4" w:space="0" w:color="auto"/>
            </w:tcBorders>
          </w:tcPr>
          <w:p w14:paraId="689E5FC4" w14:textId="77777777" w:rsidR="00CA6728" w:rsidRDefault="00CA6728"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1ECCE1A9" w14:textId="77777777" w:rsidR="00CA6728" w:rsidRDefault="00CA6728"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34F9C2BF" w14:textId="77777777" w:rsidR="00CA6728" w:rsidRDefault="00CA6728"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6CB0F59F" w14:textId="77777777" w:rsidR="00CA6728" w:rsidRDefault="00CA6728"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5BCBC59A" w14:textId="77777777" w:rsidR="00CA6728" w:rsidRDefault="00CA6728"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33689411" w14:textId="77777777" w:rsidR="00CA6728" w:rsidRDefault="00CA6728"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4E0511F6" w14:textId="77777777" w:rsidR="00CA6728" w:rsidRDefault="00CA6728"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338EF6A4" w14:textId="77777777" w:rsidR="00CA6728" w:rsidRDefault="00CA6728" w:rsidP="00E648E4">
            <w:pPr>
              <w:pStyle w:val="TAC"/>
            </w:pPr>
          </w:p>
        </w:tc>
      </w:tr>
    </w:tbl>
    <w:p w14:paraId="13B59C98" w14:textId="77777777" w:rsidR="00CA6728" w:rsidRDefault="00CA6728" w:rsidP="00CA6728"/>
    <w:p w14:paraId="39452A84" w14:textId="5A5E82E6" w:rsidR="00CA6728" w:rsidRDefault="00CA6728" w:rsidP="00CA6728">
      <w:pPr>
        <w:overflowPunct w:val="0"/>
        <w:autoSpaceDE w:val="0"/>
        <w:autoSpaceDN w:val="0"/>
        <w:adjustRightInd w:val="0"/>
        <w:textAlignment w:val="baseline"/>
        <w:rPr>
          <w:rFonts w:eastAsia="DengXian"/>
        </w:rPr>
      </w:pPr>
      <w:r>
        <w:rPr>
          <w:rFonts w:eastAsia="DengXian"/>
        </w:rPr>
        <w:t xml:space="preserve">TERMINAL RESPONSE: LAUNCH BROWSER </w:t>
      </w:r>
      <w:r>
        <w:rPr>
          <w:rFonts w:eastAsia="DengXian" w:hint="eastAsia"/>
        </w:rPr>
        <w:t>8</w:t>
      </w:r>
      <w:r>
        <w:rPr>
          <w:rFonts w:eastAsia="DengXian"/>
        </w:rPr>
        <w:t>.</w:t>
      </w:r>
      <w:r>
        <w:rPr>
          <w:rFonts w:eastAsia="DengXian"/>
          <w:lang w:val="en-US" w:eastAsia="zh-CN"/>
        </w:rPr>
        <w:t>2</w:t>
      </w:r>
      <w:r>
        <w:rPr>
          <w:rFonts w:eastAsia="DengXian"/>
        </w:rPr>
        <w:t>.1</w:t>
      </w:r>
    </w:p>
    <w:p w14:paraId="2D7CE5BE" w14:textId="77777777" w:rsidR="00CA6728" w:rsidRDefault="00CA6728" w:rsidP="00CA6728">
      <w:pPr>
        <w:overflowPunct w:val="0"/>
        <w:autoSpaceDE w:val="0"/>
        <w:autoSpaceDN w:val="0"/>
        <w:adjustRightInd w:val="0"/>
        <w:textAlignment w:val="baseline"/>
        <w:rPr>
          <w:rFonts w:eastAsia="DengXian"/>
        </w:rPr>
      </w:pPr>
      <w:r>
        <w:rPr>
          <w:rFonts w:eastAsia="DengXian"/>
        </w:rPr>
        <w:t>Logically:</w:t>
      </w:r>
    </w:p>
    <w:p w14:paraId="2B86710F" w14:textId="77777777" w:rsidR="00CA6728" w:rsidRDefault="00CA6728" w:rsidP="00CA6728">
      <w:pPr>
        <w:pStyle w:val="EW"/>
        <w:tabs>
          <w:tab w:val="left" w:pos="851"/>
        </w:tabs>
        <w:overflowPunct w:val="0"/>
        <w:autoSpaceDE w:val="0"/>
        <w:autoSpaceDN w:val="0"/>
        <w:adjustRightInd w:val="0"/>
        <w:ind w:left="2835" w:hanging="2551"/>
        <w:textAlignment w:val="baseline"/>
        <w:rPr>
          <w:rFonts w:eastAsia="DengXian"/>
        </w:rPr>
      </w:pPr>
      <w:r>
        <w:rPr>
          <w:rFonts w:eastAsia="DengXian"/>
        </w:rPr>
        <w:t>Command details</w:t>
      </w:r>
    </w:p>
    <w:p w14:paraId="5FAC076B" w14:textId="77777777" w:rsidR="00CA6728" w:rsidRDefault="00CA6728" w:rsidP="00CA6728">
      <w:pPr>
        <w:pStyle w:val="EW"/>
        <w:tabs>
          <w:tab w:val="left" w:pos="851"/>
        </w:tabs>
        <w:ind w:left="2835" w:hanging="2551"/>
        <w:rPr>
          <w:rFonts w:eastAsia="DengXian"/>
        </w:rPr>
      </w:pPr>
      <w:r>
        <w:rPr>
          <w:rFonts w:eastAsia="DengXian"/>
        </w:rPr>
        <w:tab/>
        <w:t>Command number:</w:t>
      </w:r>
      <w:r>
        <w:rPr>
          <w:rFonts w:eastAsia="DengXian"/>
        </w:rPr>
        <w:tab/>
        <w:t>1</w:t>
      </w:r>
    </w:p>
    <w:p w14:paraId="65A56BD6" w14:textId="77777777" w:rsidR="00CA6728" w:rsidRDefault="00CA6728" w:rsidP="00CA6728">
      <w:pPr>
        <w:pStyle w:val="EW"/>
        <w:tabs>
          <w:tab w:val="left" w:pos="851"/>
        </w:tabs>
        <w:ind w:left="2835" w:hanging="2551"/>
        <w:rPr>
          <w:rFonts w:eastAsia="DengXian"/>
        </w:rPr>
      </w:pPr>
      <w:r>
        <w:rPr>
          <w:rFonts w:eastAsia="DengXian"/>
        </w:rPr>
        <w:tab/>
        <w:t>Command type:</w:t>
      </w:r>
      <w:r>
        <w:rPr>
          <w:rFonts w:eastAsia="DengXian"/>
        </w:rPr>
        <w:tab/>
        <w:t>LAUNCH BROWSER</w:t>
      </w:r>
    </w:p>
    <w:p w14:paraId="1626D406" w14:textId="77777777" w:rsidR="00CA6728" w:rsidRDefault="00CA6728" w:rsidP="00CA6728">
      <w:pPr>
        <w:pStyle w:val="EW"/>
        <w:tabs>
          <w:tab w:val="left" w:pos="851"/>
        </w:tabs>
        <w:ind w:left="2835" w:hanging="2551"/>
        <w:rPr>
          <w:rFonts w:eastAsia="DengXian"/>
        </w:rPr>
      </w:pPr>
      <w:r>
        <w:rPr>
          <w:rFonts w:eastAsia="DengXian"/>
        </w:rPr>
        <w:tab/>
        <w:t>Command qualifier:</w:t>
      </w:r>
      <w:r>
        <w:rPr>
          <w:rFonts w:eastAsia="DengXian"/>
        </w:rPr>
        <w:tab/>
        <w:t>launch browser, if not already launched</w:t>
      </w:r>
    </w:p>
    <w:p w14:paraId="6AA0B781" w14:textId="77777777" w:rsidR="00CA6728" w:rsidRDefault="00CA6728" w:rsidP="00CA6728">
      <w:pPr>
        <w:pStyle w:val="EW"/>
        <w:tabs>
          <w:tab w:val="left" w:pos="851"/>
        </w:tabs>
        <w:overflowPunct w:val="0"/>
        <w:autoSpaceDE w:val="0"/>
        <w:autoSpaceDN w:val="0"/>
        <w:adjustRightInd w:val="0"/>
        <w:ind w:left="2835" w:hanging="2551"/>
        <w:textAlignment w:val="baseline"/>
        <w:rPr>
          <w:rFonts w:eastAsia="DengXian"/>
        </w:rPr>
      </w:pPr>
      <w:r>
        <w:rPr>
          <w:rFonts w:eastAsia="DengXian"/>
        </w:rPr>
        <w:t>Device identities</w:t>
      </w:r>
    </w:p>
    <w:p w14:paraId="32ACBB16" w14:textId="77777777" w:rsidR="00CA6728" w:rsidRDefault="00CA6728" w:rsidP="00CA6728">
      <w:pPr>
        <w:pStyle w:val="EW"/>
        <w:tabs>
          <w:tab w:val="left" w:pos="851"/>
        </w:tabs>
        <w:ind w:left="2835" w:hanging="2551"/>
        <w:rPr>
          <w:rFonts w:eastAsia="DengXian"/>
        </w:rPr>
      </w:pPr>
      <w:r>
        <w:rPr>
          <w:rFonts w:eastAsia="DengXian"/>
        </w:rPr>
        <w:tab/>
        <w:t>Source device:</w:t>
      </w:r>
      <w:r>
        <w:rPr>
          <w:rFonts w:eastAsia="DengXian"/>
        </w:rPr>
        <w:tab/>
        <w:t>ME</w:t>
      </w:r>
    </w:p>
    <w:p w14:paraId="27921210" w14:textId="77777777" w:rsidR="00CA6728" w:rsidRDefault="00CA6728" w:rsidP="00CA6728">
      <w:pPr>
        <w:pStyle w:val="EW"/>
        <w:tabs>
          <w:tab w:val="left" w:pos="851"/>
        </w:tabs>
        <w:ind w:left="2835" w:hanging="2551"/>
        <w:rPr>
          <w:rFonts w:eastAsia="DengXian"/>
        </w:rPr>
      </w:pPr>
      <w:r>
        <w:rPr>
          <w:rFonts w:eastAsia="DengXian"/>
        </w:rPr>
        <w:tab/>
        <w:t>Destination device:</w:t>
      </w:r>
      <w:r>
        <w:rPr>
          <w:rFonts w:eastAsia="DengXian"/>
        </w:rPr>
        <w:tab/>
        <w:t>UICC</w:t>
      </w:r>
    </w:p>
    <w:p w14:paraId="29CBA5D6" w14:textId="77777777" w:rsidR="00CA6728" w:rsidRDefault="00CA6728" w:rsidP="00CA6728">
      <w:pPr>
        <w:pStyle w:val="EW"/>
        <w:tabs>
          <w:tab w:val="left" w:pos="851"/>
        </w:tabs>
        <w:overflowPunct w:val="0"/>
        <w:autoSpaceDE w:val="0"/>
        <w:autoSpaceDN w:val="0"/>
        <w:adjustRightInd w:val="0"/>
        <w:ind w:left="2835" w:hanging="2551"/>
        <w:textAlignment w:val="baseline"/>
        <w:rPr>
          <w:rFonts w:eastAsia="DengXian"/>
        </w:rPr>
      </w:pPr>
      <w:r>
        <w:rPr>
          <w:rFonts w:eastAsia="DengXian"/>
        </w:rPr>
        <w:t>Result</w:t>
      </w:r>
    </w:p>
    <w:p w14:paraId="04A5DB29" w14:textId="77777777" w:rsidR="00CA6728" w:rsidRDefault="00CA6728" w:rsidP="00CA6728">
      <w:pPr>
        <w:pStyle w:val="EW"/>
        <w:tabs>
          <w:tab w:val="left" w:pos="851"/>
        </w:tabs>
        <w:ind w:left="2835" w:hanging="2551"/>
        <w:rPr>
          <w:rFonts w:eastAsia="DengXian"/>
        </w:rPr>
      </w:pPr>
      <w:r>
        <w:rPr>
          <w:rFonts w:eastAsia="DengXian"/>
        </w:rPr>
        <w:tab/>
        <w:t>General Result:</w:t>
      </w:r>
      <w:r>
        <w:rPr>
          <w:rFonts w:eastAsia="DengXian"/>
        </w:rPr>
        <w:tab/>
        <w:t>Command performed successfully</w:t>
      </w:r>
    </w:p>
    <w:p w14:paraId="69D57441" w14:textId="77777777" w:rsidR="00CA6728" w:rsidRDefault="00CA6728" w:rsidP="00CA6728">
      <w:pPr>
        <w:overflowPunct w:val="0"/>
        <w:autoSpaceDE w:val="0"/>
        <w:autoSpaceDN w:val="0"/>
        <w:adjustRightInd w:val="0"/>
        <w:textAlignment w:val="baseline"/>
        <w:rPr>
          <w:rFonts w:eastAsia="DengXian"/>
        </w:rPr>
      </w:pPr>
      <w:r>
        <w:rPr>
          <w:rFonts w:eastAsia="DengXian"/>
        </w:rPr>
        <w:t>Coding:</w:t>
      </w:r>
    </w:p>
    <w:p w14:paraId="3CD9E2F1" w14:textId="77777777" w:rsidR="00CA6728" w:rsidRDefault="00CA6728" w:rsidP="00CA6728">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CA6728" w14:paraId="74028B7D" w14:textId="77777777" w:rsidTr="00E648E4">
        <w:trPr>
          <w:jc w:val="center"/>
        </w:trPr>
        <w:tc>
          <w:tcPr>
            <w:tcW w:w="1134" w:type="dxa"/>
            <w:tcBorders>
              <w:top w:val="single" w:sz="4" w:space="0" w:color="auto"/>
              <w:left w:val="single" w:sz="4" w:space="0" w:color="auto"/>
              <w:bottom w:val="single" w:sz="4" w:space="0" w:color="auto"/>
              <w:right w:val="single" w:sz="4" w:space="0" w:color="auto"/>
            </w:tcBorders>
          </w:tcPr>
          <w:p w14:paraId="0DE3FEA9" w14:textId="77777777" w:rsidR="00CA6728" w:rsidRDefault="00CA6728" w:rsidP="00E648E4">
            <w:pPr>
              <w:pStyle w:val="TAL"/>
            </w:pPr>
            <w:r>
              <w:t>BER-TLV:</w:t>
            </w:r>
          </w:p>
        </w:tc>
        <w:tc>
          <w:tcPr>
            <w:tcW w:w="567" w:type="dxa"/>
            <w:tcBorders>
              <w:top w:val="single" w:sz="4" w:space="0" w:color="auto"/>
              <w:left w:val="single" w:sz="4" w:space="0" w:color="auto"/>
              <w:bottom w:val="single" w:sz="4" w:space="0" w:color="auto"/>
              <w:right w:val="single" w:sz="4" w:space="0" w:color="auto"/>
            </w:tcBorders>
          </w:tcPr>
          <w:p w14:paraId="7EAD5B54" w14:textId="77777777" w:rsidR="00CA6728" w:rsidRDefault="00CA6728" w:rsidP="00E648E4">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5B959FB9" w14:textId="77777777" w:rsidR="00CA6728" w:rsidRDefault="00CA6728" w:rsidP="00E648E4">
            <w:pPr>
              <w:pStyle w:val="TAC"/>
            </w:pPr>
            <w:r>
              <w:t>03</w:t>
            </w:r>
          </w:p>
        </w:tc>
        <w:tc>
          <w:tcPr>
            <w:tcW w:w="567" w:type="dxa"/>
            <w:tcBorders>
              <w:top w:val="single" w:sz="4" w:space="0" w:color="auto"/>
              <w:left w:val="single" w:sz="4" w:space="0" w:color="auto"/>
              <w:bottom w:val="single" w:sz="4" w:space="0" w:color="auto"/>
              <w:right w:val="single" w:sz="4" w:space="0" w:color="auto"/>
            </w:tcBorders>
          </w:tcPr>
          <w:p w14:paraId="161D5FF1" w14:textId="77777777" w:rsidR="00CA6728" w:rsidRDefault="00CA6728" w:rsidP="00E648E4">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7FF64AF5" w14:textId="77777777" w:rsidR="00CA6728" w:rsidRDefault="00CA6728" w:rsidP="00E648E4">
            <w:pPr>
              <w:pStyle w:val="TAC"/>
            </w:pPr>
            <w:r>
              <w:t>15</w:t>
            </w:r>
          </w:p>
        </w:tc>
        <w:tc>
          <w:tcPr>
            <w:tcW w:w="567" w:type="dxa"/>
            <w:tcBorders>
              <w:top w:val="single" w:sz="4" w:space="0" w:color="auto"/>
              <w:left w:val="single" w:sz="4" w:space="0" w:color="auto"/>
              <w:bottom w:val="single" w:sz="4" w:space="0" w:color="auto"/>
              <w:right w:val="single" w:sz="4" w:space="0" w:color="auto"/>
            </w:tcBorders>
          </w:tcPr>
          <w:p w14:paraId="26A691DD" w14:textId="77777777" w:rsidR="00CA6728" w:rsidRDefault="00CA6728" w:rsidP="00E648E4">
            <w:pPr>
              <w:pStyle w:val="TAC"/>
              <w:rPr>
                <w:rFonts w:eastAsiaTheme="minorEastAsia"/>
                <w:lang w:eastAsia="zh-CN"/>
              </w:rPr>
            </w:pPr>
            <w:r>
              <w:rPr>
                <w:rFonts w:eastAsiaTheme="minorEastAsia" w:hint="eastAsia"/>
                <w:lang w:eastAsia="zh-CN"/>
              </w:rPr>
              <w:t>00</w:t>
            </w:r>
          </w:p>
        </w:tc>
        <w:tc>
          <w:tcPr>
            <w:tcW w:w="567" w:type="dxa"/>
            <w:tcBorders>
              <w:top w:val="single" w:sz="4" w:space="0" w:color="auto"/>
              <w:left w:val="single" w:sz="4" w:space="0" w:color="auto"/>
              <w:bottom w:val="single" w:sz="4" w:space="0" w:color="auto"/>
              <w:right w:val="single" w:sz="4" w:space="0" w:color="auto"/>
            </w:tcBorders>
          </w:tcPr>
          <w:p w14:paraId="5F36A4AC" w14:textId="77777777" w:rsidR="00CA6728" w:rsidRDefault="00CA6728" w:rsidP="00E648E4">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4E584F12" w14:textId="77777777" w:rsidR="00CA6728" w:rsidRDefault="00CA6728" w:rsidP="00E648E4">
            <w:pPr>
              <w:pStyle w:val="TAC"/>
            </w:pPr>
            <w:r>
              <w:t>02</w:t>
            </w:r>
          </w:p>
        </w:tc>
        <w:tc>
          <w:tcPr>
            <w:tcW w:w="567" w:type="dxa"/>
            <w:tcBorders>
              <w:top w:val="single" w:sz="4" w:space="0" w:color="auto"/>
              <w:left w:val="single" w:sz="4" w:space="0" w:color="auto"/>
              <w:bottom w:val="single" w:sz="4" w:space="0" w:color="auto"/>
              <w:right w:val="single" w:sz="4" w:space="0" w:color="auto"/>
            </w:tcBorders>
          </w:tcPr>
          <w:p w14:paraId="2CDE57A8" w14:textId="77777777" w:rsidR="00CA6728" w:rsidRDefault="00CA6728" w:rsidP="00E648E4">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68D59402" w14:textId="77777777" w:rsidR="00CA6728" w:rsidRDefault="00CA6728" w:rsidP="00E648E4">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649BF19B" w14:textId="77777777" w:rsidR="00CA6728" w:rsidRDefault="00CA6728" w:rsidP="00E648E4">
            <w:pPr>
              <w:pStyle w:val="TAC"/>
            </w:pPr>
            <w:r>
              <w:t>83</w:t>
            </w:r>
          </w:p>
        </w:tc>
        <w:tc>
          <w:tcPr>
            <w:tcW w:w="567" w:type="dxa"/>
            <w:tcBorders>
              <w:top w:val="single" w:sz="4" w:space="0" w:color="auto"/>
              <w:left w:val="single" w:sz="4" w:space="0" w:color="auto"/>
              <w:bottom w:val="single" w:sz="4" w:space="0" w:color="auto"/>
              <w:right w:val="single" w:sz="4" w:space="0" w:color="auto"/>
            </w:tcBorders>
          </w:tcPr>
          <w:p w14:paraId="4D90C231" w14:textId="77777777" w:rsidR="00CA6728" w:rsidRDefault="00CA6728" w:rsidP="00E648E4">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4576A772" w14:textId="77777777" w:rsidR="00CA6728" w:rsidRDefault="00CA6728" w:rsidP="00E648E4">
            <w:pPr>
              <w:pStyle w:val="TAC"/>
            </w:pPr>
            <w:r>
              <w:t>00</w:t>
            </w:r>
          </w:p>
        </w:tc>
      </w:tr>
    </w:tbl>
    <w:p w14:paraId="3EFDDA84" w14:textId="7E066892" w:rsidR="0076548D" w:rsidRDefault="0076548D" w:rsidP="0076548D"/>
    <w:p w14:paraId="68D52E68" w14:textId="3DD93CC5" w:rsidR="00635D50" w:rsidRDefault="00635D50" w:rsidP="00635D50">
      <w:pPr>
        <w:pStyle w:val="TH"/>
        <w:rPr>
          <w:rFonts w:eastAsiaTheme="minorEastAsia"/>
          <w:lang w:eastAsia="zh-CN"/>
        </w:rPr>
      </w:pPr>
      <w:r>
        <w:t xml:space="preserve">Expected Sequence </w:t>
      </w:r>
      <w:r>
        <w:rPr>
          <w:rFonts w:eastAsiaTheme="minorEastAsia" w:hint="eastAsia"/>
          <w:lang w:eastAsia="zh-CN"/>
        </w:rPr>
        <w:t>8.3</w:t>
      </w:r>
      <w:r>
        <w:t xml:space="preserve"> (LAUNCH BROWSER,</w:t>
      </w:r>
      <w:r>
        <w:rPr>
          <w:rFonts w:eastAsia="SimSun" w:hint="eastAsia"/>
          <w:lang w:val="en-US" w:eastAsia="zh-CN"/>
        </w:rPr>
        <w:t xml:space="preserve"> </w:t>
      </w:r>
      <w:r>
        <w:t>LAUNCH BROWSER,</w:t>
      </w:r>
      <w:r>
        <w:rPr>
          <w:rFonts w:eastAsia="SimSun" w:hint="eastAsia"/>
          <w:lang w:val="en-US" w:eastAsia="zh-CN"/>
        </w:rPr>
        <w:t xml:space="preserve"> Trigger </w:t>
      </w:r>
      <w:r>
        <w:t>LAUNCH BROWSER</w:t>
      </w:r>
      <w:r>
        <w:rPr>
          <w:rFonts w:eastAsia="SimSun" w:hint="eastAsia"/>
          <w:lang w:val="en-US" w:eastAsia="zh-CN"/>
        </w:rPr>
        <w:t xml:space="preserve"> by </w:t>
      </w:r>
      <w:r>
        <w:t>MT Call event)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56" w:type="dxa"/>
        </w:tblCellMar>
        <w:tblLook w:val="04A0" w:firstRow="1" w:lastRow="0" w:firstColumn="1" w:lastColumn="0" w:noHBand="0" w:noVBand="1"/>
      </w:tblPr>
      <w:tblGrid>
        <w:gridCol w:w="737"/>
        <w:gridCol w:w="1282"/>
        <w:gridCol w:w="2892"/>
        <w:gridCol w:w="3776"/>
      </w:tblGrid>
      <w:tr w:rsidR="00635D50" w14:paraId="68AEA583" w14:textId="77777777" w:rsidTr="00E648E4">
        <w:trPr>
          <w:cantSplit/>
          <w:jc w:val="center"/>
        </w:trPr>
        <w:tc>
          <w:tcPr>
            <w:tcW w:w="737" w:type="dxa"/>
          </w:tcPr>
          <w:p w14:paraId="55622D56" w14:textId="77777777" w:rsidR="00635D50" w:rsidRDefault="00635D50" w:rsidP="00E648E4">
            <w:pPr>
              <w:pStyle w:val="TAH"/>
            </w:pPr>
            <w:r>
              <w:t>Step</w:t>
            </w:r>
          </w:p>
        </w:tc>
        <w:tc>
          <w:tcPr>
            <w:tcW w:w="1282" w:type="dxa"/>
          </w:tcPr>
          <w:p w14:paraId="3272291D" w14:textId="77777777" w:rsidR="00635D50" w:rsidRDefault="00635D50" w:rsidP="00E648E4">
            <w:pPr>
              <w:pStyle w:val="TAH"/>
            </w:pPr>
            <w:r>
              <w:t>Direction</w:t>
            </w:r>
          </w:p>
        </w:tc>
        <w:tc>
          <w:tcPr>
            <w:tcW w:w="2892" w:type="dxa"/>
          </w:tcPr>
          <w:p w14:paraId="60A01473" w14:textId="77777777" w:rsidR="00635D50" w:rsidRDefault="00635D50" w:rsidP="00E648E4">
            <w:pPr>
              <w:pStyle w:val="TAH"/>
            </w:pPr>
            <w:r>
              <w:t>MESSAGE / Action</w:t>
            </w:r>
          </w:p>
        </w:tc>
        <w:tc>
          <w:tcPr>
            <w:tcW w:w="3776" w:type="dxa"/>
          </w:tcPr>
          <w:p w14:paraId="783D7496" w14:textId="77777777" w:rsidR="00635D50" w:rsidRDefault="00635D50" w:rsidP="00E648E4">
            <w:pPr>
              <w:pStyle w:val="TAH"/>
            </w:pPr>
            <w:r>
              <w:t>Comments</w:t>
            </w:r>
          </w:p>
        </w:tc>
      </w:tr>
      <w:tr w:rsidR="00635D50" w14:paraId="5C270F04" w14:textId="77777777" w:rsidTr="00E648E4">
        <w:trPr>
          <w:cantSplit/>
          <w:trHeight w:val="962"/>
          <w:jc w:val="center"/>
        </w:trPr>
        <w:tc>
          <w:tcPr>
            <w:tcW w:w="737" w:type="dxa"/>
          </w:tcPr>
          <w:p w14:paraId="0F1078B8" w14:textId="77777777" w:rsidR="00635D50" w:rsidRDefault="00635D50" w:rsidP="00E648E4">
            <w:pPr>
              <w:pStyle w:val="TAC"/>
            </w:pPr>
            <w:r>
              <w:t>0</w:t>
            </w:r>
          </w:p>
        </w:tc>
        <w:tc>
          <w:tcPr>
            <w:tcW w:w="1282" w:type="dxa"/>
          </w:tcPr>
          <w:p w14:paraId="05F3F46D" w14:textId="77777777" w:rsidR="00635D50" w:rsidRDefault="00635D50" w:rsidP="00E648E4">
            <w:pPr>
              <w:pStyle w:val="TAC"/>
            </w:pPr>
            <w:r>
              <w:t>ME</w:t>
            </w:r>
          </w:p>
        </w:tc>
        <w:tc>
          <w:tcPr>
            <w:tcW w:w="2892" w:type="dxa"/>
          </w:tcPr>
          <w:p w14:paraId="7AF4BB4E" w14:textId="77777777" w:rsidR="00635D50" w:rsidRDefault="00635D50" w:rsidP="00E648E4">
            <w:pPr>
              <w:pStyle w:val="TAL"/>
            </w:pPr>
            <w:r>
              <w:t xml:space="preserve">The </w:t>
            </w:r>
            <w:r>
              <w:rPr>
                <w:rFonts w:eastAsia="SimSun" w:hint="eastAsia"/>
                <w:snapToGrid w:val="0"/>
                <w:lang w:val="en-US" w:eastAsia="zh-CN"/>
              </w:rPr>
              <w:t>ME</w:t>
            </w:r>
            <w:r>
              <w:rPr>
                <w:snapToGrid w:val="0"/>
              </w:rPr>
              <w:t xml:space="preserve"> is configured to register for IMS after switch on</w:t>
            </w:r>
            <w:r>
              <w:rPr>
                <w:rFonts w:eastAsia="SimSun" w:hint="eastAsia"/>
                <w:snapToGrid w:val="0"/>
                <w:lang w:val="en-US" w:eastAsia="zh-CN"/>
              </w:rPr>
              <w:t>.</w:t>
            </w:r>
          </w:p>
        </w:tc>
        <w:tc>
          <w:tcPr>
            <w:tcW w:w="3776" w:type="dxa"/>
          </w:tcPr>
          <w:p w14:paraId="19C2AB01" w14:textId="77777777" w:rsidR="00635D50" w:rsidRDefault="00635D50" w:rsidP="00E648E4">
            <w:pPr>
              <w:pStyle w:val="TAL"/>
            </w:pPr>
            <w:r>
              <w:t>[</w:t>
            </w:r>
            <w:r>
              <w:rPr>
                <w:rFonts w:eastAsia="SimSun" w:hint="eastAsia"/>
                <w:lang w:val="en-US" w:eastAsia="zh-CN"/>
              </w:rPr>
              <w:t>T</w:t>
            </w:r>
            <w:r>
              <w:t>he terminal might need to be configured with an entry linking the Gateway/Proxy Identity in the proactive command with the corresponding connectivity parameters in the mobile. The browser's cache shall have been cleared.]</w:t>
            </w:r>
          </w:p>
        </w:tc>
      </w:tr>
      <w:tr w:rsidR="00635D50" w14:paraId="3B8D945B" w14:textId="77777777" w:rsidTr="00E648E4">
        <w:trPr>
          <w:cantSplit/>
          <w:jc w:val="center"/>
        </w:trPr>
        <w:tc>
          <w:tcPr>
            <w:tcW w:w="737" w:type="dxa"/>
          </w:tcPr>
          <w:p w14:paraId="6177FB7F" w14:textId="77777777" w:rsidR="00635D50" w:rsidRDefault="00635D50" w:rsidP="00E648E4">
            <w:pPr>
              <w:pStyle w:val="TAC"/>
              <w:rPr>
                <w:rFonts w:eastAsia="SimSun"/>
                <w:lang w:val="en-US" w:eastAsia="zh-CN"/>
              </w:rPr>
            </w:pPr>
            <w:r>
              <w:rPr>
                <w:rFonts w:eastAsia="SimSun" w:hint="eastAsia"/>
                <w:lang w:val="en-US" w:eastAsia="zh-CN"/>
              </w:rPr>
              <w:t>1</w:t>
            </w:r>
          </w:p>
        </w:tc>
        <w:tc>
          <w:tcPr>
            <w:tcW w:w="1282" w:type="dxa"/>
          </w:tcPr>
          <w:p w14:paraId="52F81851" w14:textId="77777777" w:rsidR="00635D50" w:rsidRDefault="00635D50" w:rsidP="00E648E4">
            <w:pPr>
              <w:pStyle w:val="TAC"/>
            </w:pPr>
            <w:r>
              <w:t xml:space="preserve">UICC </w:t>
            </w:r>
            <w:r>
              <w:rPr>
                <w:rFonts w:ascii="Symbol" w:hAnsi="Symbol"/>
              </w:rPr>
              <w:t></w:t>
            </w:r>
            <w:r>
              <w:t xml:space="preserve"> ME</w:t>
            </w:r>
          </w:p>
        </w:tc>
        <w:tc>
          <w:tcPr>
            <w:tcW w:w="2892" w:type="dxa"/>
          </w:tcPr>
          <w:p w14:paraId="12C9CBD2" w14:textId="56F35F5F" w:rsidR="00635D50" w:rsidRDefault="00635D50" w:rsidP="00E648E4">
            <w:pPr>
              <w:pStyle w:val="TAL"/>
              <w:rPr>
                <w:rFonts w:eastAsia="SimSun"/>
                <w:lang w:val="en-US" w:eastAsia="zh-CN"/>
              </w:rPr>
            </w:pPr>
            <w:r>
              <w:t xml:space="preserve">PROACTIVE COMMAND PENDING: SET UP EVENT LIST </w:t>
            </w:r>
            <w:r>
              <w:rPr>
                <w:rFonts w:eastAsia="SimSun" w:hint="eastAsia"/>
                <w:lang w:val="en-US" w:eastAsia="zh-CN"/>
              </w:rPr>
              <w:t>8.3</w:t>
            </w:r>
            <w:r>
              <w:t>.1</w:t>
            </w:r>
          </w:p>
        </w:tc>
        <w:tc>
          <w:tcPr>
            <w:tcW w:w="3776" w:type="dxa"/>
          </w:tcPr>
          <w:p w14:paraId="629CFC72" w14:textId="77777777" w:rsidR="00635D50" w:rsidRDefault="00635D50" w:rsidP="00E648E4">
            <w:pPr>
              <w:pStyle w:val="TAL"/>
            </w:pPr>
          </w:p>
        </w:tc>
      </w:tr>
      <w:tr w:rsidR="00635D50" w14:paraId="6ADA59FC" w14:textId="77777777" w:rsidTr="00E648E4">
        <w:trPr>
          <w:cantSplit/>
          <w:jc w:val="center"/>
        </w:trPr>
        <w:tc>
          <w:tcPr>
            <w:tcW w:w="737" w:type="dxa"/>
          </w:tcPr>
          <w:p w14:paraId="418132F6" w14:textId="77777777" w:rsidR="00635D50" w:rsidRDefault="00635D50" w:rsidP="00E648E4">
            <w:pPr>
              <w:pStyle w:val="TAC"/>
              <w:rPr>
                <w:rFonts w:eastAsia="SimSun"/>
                <w:lang w:val="en-US" w:eastAsia="zh-CN"/>
              </w:rPr>
            </w:pPr>
            <w:r>
              <w:rPr>
                <w:rFonts w:eastAsia="SimSun" w:hint="eastAsia"/>
                <w:lang w:val="en-US" w:eastAsia="zh-CN"/>
              </w:rPr>
              <w:t>2</w:t>
            </w:r>
          </w:p>
        </w:tc>
        <w:tc>
          <w:tcPr>
            <w:tcW w:w="1282" w:type="dxa"/>
          </w:tcPr>
          <w:p w14:paraId="148CE149" w14:textId="77777777" w:rsidR="00635D50" w:rsidRDefault="00635D50" w:rsidP="00E648E4">
            <w:pPr>
              <w:pStyle w:val="TAC"/>
            </w:pPr>
            <w:r>
              <w:t xml:space="preserve">ME </w:t>
            </w:r>
            <w:r>
              <w:rPr>
                <w:rFonts w:ascii="Symbol" w:hAnsi="Symbol"/>
              </w:rPr>
              <w:t></w:t>
            </w:r>
            <w:r>
              <w:t xml:space="preserve"> UICC</w:t>
            </w:r>
          </w:p>
        </w:tc>
        <w:tc>
          <w:tcPr>
            <w:tcW w:w="2892" w:type="dxa"/>
          </w:tcPr>
          <w:p w14:paraId="7BAB5FCB" w14:textId="77777777" w:rsidR="00635D50" w:rsidRDefault="00635D50" w:rsidP="00E648E4">
            <w:pPr>
              <w:pStyle w:val="TAL"/>
              <w:rPr>
                <w:rFonts w:eastAsia="SimSun"/>
                <w:lang w:val="en-US" w:eastAsia="zh-CN"/>
              </w:rPr>
            </w:pPr>
            <w:r>
              <w:t>FETCH</w:t>
            </w:r>
          </w:p>
        </w:tc>
        <w:tc>
          <w:tcPr>
            <w:tcW w:w="3776" w:type="dxa"/>
          </w:tcPr>
          <w:p w14:paraId="7886EA60" w14:textId="77777777" w:rsidR="00635D50" w:rsidRDefault="00635D50" w:rsidP="00E648E4">
            <w:pPr>
              <w:pStyle w:val="TAL"/>
            </w:pPr>
          </w:p>
        </w:tc>
      </w:tr>
      <w:tr w:rsidR="00635D50" w14:paraId="222CB1F1" w14:textId="77777777" w:rsidTr="00E648E4">
        <w:trPr>
          <w:cantSplit/>
          <w:jc w:val="center"/>
        </w:trPr>
        <w:tc>
          <w:tcPr>
            <w:tcW w:w="737" w:type="dxa"/>
          </w:tcPr>
          <w:p w14:paraId="55BB1527" w14:textId="77777777" w:rsidR="00635D50" w:rsidRDefault="00635D50" w:rsidP="00E648E4">
            <w:pPr>
              <w:spacing w:after="0"/>
              <w:jc w:val="center"/>
              <w:rPr>
                <w:rFonts w:ascii="Arial" w:eastAsia="SimSun" w:hAnsi="Arial"/>
                <w:sz w:val="18"/>
                <w:lang w:eastAsia="zh-CN"/>
              </w:rPr>
            </w:pPr>
            <w:r>
              <w:rPr>
                <w:rFonts w:ascii="Arial" w:eastAsia="SimSun" w:hAnsi="Arial" w:hint="eastAsia"/>
                <w:sz w:val="18"/>
                <w:lang w:val="en-US" w:eastAsia="zh-CN"/>
              </w:rPr>
              <w:t>3</w:t>
            </w:r>
          </w:p>
        </w:tc>
        <w:tc>
          <w:tcPr>
            <w:tcW w:w="1282" w:type="dxa"/>
          </w:tcPr>
          <w:p w14:paraId="052755B5" w14:textId="77777777" w:rsidR="00635D50" w:rsidRDefault="00635D50" w:rsidP="00E648E4">
            <w:pPr>
              <w:pStyle w:val="TAC"/>
            </w:pPr>
            <w:r>
              <w:t xml:space="preserve">UICC </w:t>
            </w:r>
            <w:r>
              <w:rPr>
                <w:rFonts w:ascii="Symbol" w:hAnsi="Symbol"/>
              </w:rPr>
              <w:t></w:t>
            </w:r>
            <w:r>
              <w:t xml:space="preserve"> ME</w:t>
            </w:r>
          </w:p>
        </w:tc>
        <w:tc>
          <w:tcPr>
            <w:tcW w:w="2892" w:type="dxa"/>
          </w:tcPr>
          <w:p w14:paraId="510FC0BE" w14:textId="178DA329" w:rsidR="00635D50" w:rsidRDefault="00635D50" w:rsidP="00E648E4">
            <w:pPr>
              <w:pStyle w:val="TAL"/>
            </w:pPr>
            <w:r>
              <w:t xml:space="preserve">PROACTIVE COMMAND: SET UP EVENT LIST </w:t>
            </w:r>
            <w:r>
              <w:rPr>
                <w:rFonts w:eastAsia="SimSun" w:hint="eastAsia"/>
                <w:lang w:val="en-US" w:eastAsia="zh-CN"/>
              </w:rPr>
              <w:t>8.3</w:t>
            </w:r>
            <w:r>
              <w:t>.1</w:t>
            </w:r>
          </w:p>
        </w:tc>
        <w:tc>
          <w:tcPr>
            <w:tcW w:w="3776" w:type="dxa"/>
          </w:tcPr>
          <w:p w14:paraId="64621782" w14:textId="77777777" w:rsidR="00635D50" w:rsidRDefault="00635D50" w:rsidP="00E648E4">
            <w:pPr>
              <w:pStyle w:val="TAL"/>
            </w:pPr>
          </w:p>
        </w:tc>
      </w:tr>
      <w:tr w:rsidR="00635D50" w14:paraId="6091F967" w14:textId="77777777" w:rsidTr="00E648E4">
        <w:trPr>
          <w:cantSplit/>
          <w:jc w:val="center"/>
        </w:trPr>
        <w:tc>
          <w:tcPr>
            <w:tcW w:w="737" w:type="dxa"/>
          </w:tcPr>
          <w:p w14:paraId="27B32A9E" w14:textId="77777777" w:rsidR="00635D50" w:rsidRDefault="00635D50" w:rsidP="00E648E4">
            <w:pPr>
              <w:spacing w:after="0"/>
              <w:jc w:val="center"/>
              <w:rPr>
                <w:rFonts w:ascii="Arial" w:eastAsia="SimSun" w:hAnsi="Arial"/>
                <w:sz w:val="18"/>
                <w:lang w:val="en-US" w:eastAsia="zh-CN"/>
              </w:rPr>
            </w:pPr>
            <w:r>
              <w:rPr>
                <w:rFonts w:ascii="Arial" w:eastAsia="SimSun" w:hAnsi="Arial" w:hint="eastAsia"/>
                <w:sz w:val="18"/>
                <w:lang w:val="en-US" w:eastAsia="zh-CN"/>
              </w:rPr>
              <w:t>4</w:t>
            </w:r>
          </w:p>
        </w:tc>
        <w:tc>
          <w:tcPr>
            <w:tcW w:w="1282" w:type="dxa"/>
          </w:tcPr>
          <w:p w14:paraId="1F76AE7E" w14:textId="77777777" w:rsidR="00635D50" w:rsidRDefault="00635D50" w:rsidP="00E648E4">
            <w:pPr>
              <w:pStyle w:val="TAC"/>
            </w:pPr>
            <w:r>
              <w:t xml:space="preserve">ME </w:t>
            </w:r>
            <w:r>
              <w:rPr>
                <w:rFonts w:ascii="Symbol" w:hAnsi="Symbol"/>
              </w:rPr>
              <w:t></w:t>
            </w:r>
            <w:r>
              <w:t xml:space="preserve"> UICC</w:t>
            </w:r>
          </w:p>
        </w:tc>
        <w:tc>
          <w:tcPr>
            <w:tcW w:w="2892" w:type="dxa"/>
          </w:tcPr>
          <w:p w14:paraId="2710C901" w14:textId="63F35544" w:rsidR="00635D50" w:rsidRDefault="00635D50" w:rsidP="00E648E4">
            <w:pPr>
              <w:pStyle w:val="TAL"/>
            </w:pPr>
            <w:r>
              <w:t xml:space="preserve">TERMINAL RESPONSE: SET UP EVENT LIST </w:t>
            </w:r>
            <w:r>
              <w:rPr>
                <w:rFonts w:eastAsia="SimSun" w:hint="eastAsia"/>
                <w:lang w:val="en-US" w:eastAsia="zh-CN"/>
              </w:rPr>
              <w:t>8.3</w:t>
            </w:r>
            <w:r>
              <w:t>.1</w:t>
            </w:r>
          </w:p>
        </w:tc>
        <w:tc>
          <w:tcPr>
            <w:tcW w:w="3776" w:type="dxa"/>
          </w:tcPr>
          <w:p w14:paraId="49FBEBCD" w14:textId="77777777" w:rsidR="00635D50" w:rsidRDefault="00635D50" w:rsidP="00E648E4">
            <w:pPr>
              <w:pStyle w:val="TAL"/>
            </w:pPr>
          </w:p>
        </w:tc>
      </w:tr>
      <w:tr w:rsidR="008925C8" w14:paraId="513355F6" w14:textId="77777777" w:rsidTr="00E648E4">
        <w:trPr>
          <w:cantSplit/>
          <w:jc w:val="center"/>
        </w:trPr>
        <w:tc>
          <w:tcPr>
            <w:tcW w:w="737" w:type="dxa"/>
          </w:tcPr>
          <w:p w14:paraId="5B19CDC4" w14:textId="77777777" w:rsidR="008925C8" w:rsidRDefault="008925C8" w:rsidP="008925C8">
            <w:pPr>
              <w:pStyle w:val="TAC"/>
              <w:rPr>
                <w:rFonts w:eastAsia="SimSun"/>
                <w:lang w:eastAsia="zh-CN"/>
              </w:rPr>
            </w:pPr>
            <w:r>
              <w:rPr>
                <w:rFonts w:eastAsia="SimSun" w:hint="eastAsia"/>
                <w:lang w:val="en-US" w:eastAsia="zh-CN"/>
              </w:rPr>
              <w:lastRenderedPageBreak/>
              <w:t>5</w:t>
            </w:r>
          </w:p>
        </w:tc>
        <w:tc>
          <w:tcPr>
            <w:tcW w:w="1282" w:type="dxa"/>
          </w:tcPr>
          <w:p w14:paraId="07F7C0E2" w14:textId="77777777" w:rsidR="008925C8" w:rsidRDefault="008925C8" w:rsidP="008925C8">
            <w:pPr>
              <w:pStyle w:val="TAC"/>
            </w:pPr>
            <w:r>
              <w:t>NG-SS</w:t>
            </w:r>
            <w:r>
              <w:rPr>
                <w:rFonts w:ascii="Symbol" w:hAnsi="Symbol"/>
              </w:rPr>
              <w:t></w:t>
            </w:r>
            <w:r>
              <w:t xml:space="preserve">ME </w:t>
            </w:r>
          </w:p>
        </w:tc>
        <w:tc>
          <w:tcPr>
            <w:tcW w:w="2892" w:type="dxa"/>
          </w:tcPr>
          <w:p w14:paraId="46AF4810" w14:textId="77777777" w:rsidR="008925C8" w:rsidRDefault="008925C8" w:rsidP="008925C8">
            <w:pPr>
              <w:pStyle w:val="TAL"/>
              <w:rPr>
                <w:rFonts w:eastAsiaTheme="minorEastAsia"/>
                <w:lang w:val="en-US" w:eastAsia="zh-CN"/>
              </w:rPr>
            </w:pPr>
            <w:r>
              <w:t xml:space="preserve">CALL SET UP </w:t>
            </w:r>
          </w:p>
        </w:tc>
        <w:tc>
          <w:tcPr>
            <w:tcW w:w="3776" w:type="dxa"/>
          </w:tcPr>
          <w:p w14:paraId="4D6C5CDD" w14:textId="5BAC5344" w:rsidR="008925C8" w:rsidRDefault="008925C8" w:rsidP="008925C8">
            <w:pPr>
              <w:pStyle w:val="TAL"/>
            </w:pPr>
            <w:r>
              <w:t xml:space="preserve">VoNR call shall be set up with the P-Asserted-Identity in the SIP INVITE message matched with Address in the </w:t>
            </w:r>
            <w:r w:rsidRPr="00F83E02">
              <w:t xml:space="preserve">EVENT DOWNLOAD - MT CALL </w:t>
            </w:r>
            <w:r w:rsidRPr="00F83E02">
              <w:rPr>
                <w:rFonts w:eastAsia="SimSun" w:hint="eastAsia"/>
                <w:lang w:eastAsia="zh-CN"/>
              </w:rPr>
              <w:t>8.3</w:t>
            </w:r>
            <w:r w:rsidRPr="00F83E02">
              <w:t>.</w:t>
            </w:r>
            <w:r w:rsidRPr="00F83E02">
              <w:rPr>
                <w:rFonts w:eastAsia="SimSun" w:hint="eastAsia"/>
                <w:lang w:eastAsia="zh-CN"/>
              </w:rPr>
              <w:t>1</w:t>
            </w:r>
          </w:p>
        </w:tc>
      </w:tr>
      <w:tr w:rsidR="008925C8" w14:paraId="01BAA130" w14:textId="77777777" w:rsidTr="00E648E4">
        <w:trPr>
          <w:cantSplit/>
          <w:jc w:val="center"/>
        </w:trPr>
        <w:tc>
          <w:tcPr>
            <w:tcW w:w="737" w:type="dxa"/>
          </w:tcPr>
          <w:p w14:paraId="3975A9BD" w14:textId="77777777" w:rsidR="008925C8" w:rsidRDefault="008925C8" w:rsidP="008925C8">
            <w:pPr>
              <w:pStyle w:val="TAC"/>
              <w:rPr>
                <w:rFonts w:eastAsia="SimSun"/>
                <w:lang w:val="en-US" w:eastAsia="zh-CN"/>
              </w:rPr>
            </w:pPr>
            <w:r>
              <w:rPr>
                <w:rFonts w:eastAsia="SimSun" w:hint="eastAsia"/>
                <w:lang w:val="en-US" w:eastAsia="zh-CN"/>
              </w:rPr>
              <w:t>6</w:t>
            </w:r>
          </w:p>
        </w:tc>
        <w:tc>
          <w:tcPr>
            <w:tcW w:w="1282" w:type="dxa"/>
          </w:tcPr>
          <w:p w14:paraId="71FD9CA9" w14:textId="77777777" w:rsidR="008925C8" w:rsidRDefault="008925C8" w:rsidP="008925C8">
            <w:pPr>
              <w:pStyle w:val="TAC"/>
            </w:pPr>
            <w:r>
              <w:t xml:space="preserve">ME </w:t>
            </w:r>
            <w:r>
              <w:rPr>
                <w:rFonts w:ascii="Symbol" w:hAnsi="Symbol"/>
              </w:rPr>
              <w:t></w:t>
            </w:r>
            <w:r>
              <w:t xml:space="preserve"> UICC</w:t>
            </w:r>
          </w:p>
        </w:tc>
        <w:tc>
          <w:tcPr>
            <w:tcW w:w="2892" w:type="dxa"/>
          </w:tcPr>
          <w:p w14:paraId="296FF9E7" w14:textId="79E77257" w:rsidR="008925C8" w:rsidRDefault="008925C8" w:rsidP="008925C8">
            <w:pPr>
              <w:pStyle w:val="TAL"/>
            </w:pPr>
            <w:r>
              <w:t xml:space="preserve">ENVELOPE: EVENT DOWNLOAD - MT Call </w:t>
            </w:r>
            <w:r>
              <w:rPr>
                <w:rFonts w:eastAsia="SimSun" w:hint="eastAsia"/>
                <w:lang w:val="en-US" w:eastAsia="zh-CN"/>
              </w:rPr>
              <w:t>8.3</w:t>
            </w:r>
            <w:r>
              <w:t>.1</w:t>
            </w:r>
          </w:p>
        </w:tc>
        <w:tc>
          <w:tcPr>
            <w:tcW w:w="3776" w:type="dxa"/>
          </w:tcPr>
          <w:p w14:paraId="47D2EC28" w14:textId="77777777" w:rsidR="008925C8" w:rsidRDefault="008925C8" w:rsidP="008925C8">
            <w:pPr>
              <w:pStyle w:val="TAL"/>
            </w:pPr>
          </w:p>
        </w:tc>
      </w:tr>
      <w:tr w:rsidR="008925C8" w14:paraId="7CA52C47" w14:textId="77777777" w:rsidTr="00E648E4">
        <w:trPr>
          <w:cantSplit/>
          <w:jc w:val="center"/>
        </w:trPr>
        <w:tc>
          <w:tcPr>
            <w:tcW w:w="737" w:type="dxa"/>
          </w:tcPr>
          <w:p w14:paraId="6FC65C11" w14:textId="77777777" w:rsidR="008925C8" w:rsidRDefault="008925C8" w:rsidP="008925C8">
            <w:pPr>
              <w:pStyle w:val="TAC"/>
              <w:rPr>
                <w:rFonts w:eastAsia="SimSun"/>
                <w:lang w:val="en-US" w:eastAsia="zh-CN"/>
              </w:rPr>
            </w:pPr>
            <w:r>
              <w:rPr>
                <w:rFonts w:eastAsia="SimSun" w:hint="eastAsia"/>
                <w:lang w:val="en-US" w:eastAsia="zh-CN"/>
              </w:rPr>
              <w:t>7</w:t>
            </w:r>
          </w:p>
        </w:tc>
        <w:tc>
          <w:tcPr>
            <w:tcW w:w="1282" w:type="dxa"/>
          </w:tcPr>
          <w:p w14:paraId="27C6E9C5" w14:textId="77777777" w:rsidR="008925C8" w:rsidRDefault="008925C8" w:rsidP="008925C8">
            <w:pPr>
              <w:pStyle w:val="TAC"/>
            </w:pPr>
            <w:r>
              <w:t xml:space="preserve">UICC </w:t>
            </w:r>
            <w:r>
              <w:sym w:font="Symbol" w:char="F0AE"/>
            </w:r>
            <w:r>
              <w:t xml:space="preserve"> ME</w:t>
            </w:r>
          </w:p>
        </w:tc>
        <w:tc>
          <w:tcPr>
            <w:tcW w:w="2892" w:type="dxa"/>
          </w:tcPr>
          <w:p w14:paraId="15030336" w14:textId="4BBF90E7" w:rsidR="008925C8" w:rsidRDefault="008925C8" w:rsidP="008925C8">
            <w:pPr>
              <w:pStyle w:val="TAL"/>
            </w:pPr>
            <w:r>
              <w:t xml:space="preserve">PROACTIVE COMMAND PENDING: LAUNCH BROWSER </w:t>
            </w:r>
            <w:r>
              <w:rPr>
                <w:rFonts w:eastAsiaTheme="minorEastAsia" w:hint="eastAsia"/>
                <w:lang w:eastAsia="zh-CN"/>
              </w:rPr>
              <w:t>8.3.1</w:t>
            </w:r>
          </w:p>
        </w:tc>
        <w:tc>
          <w:tcPr>
            <w:tcW w:w="3776" w:type="dxa"/>
          </w:tcPr>
          <w:p w14:paraId="2F9EDD86" w14:textId="77777777" w:rsidR="008925C8" w:rsidRDefault="008925C8" w:rsidP="008925C8">
            <w:pPr>
              <w:pStyle w:val="TAL"/>
              <w:rPr>
                <w:highlight w:val="yellow"/>
              </w:rPr>
            </w:pPr>
          </w:p>
        </w:tc>
      </w:tr>
      <w:tr w:rsidR="008925C8" w14:paraId="2C90D32B" w14:textId="77777777" w:rsidTr="00E648E4">
        <w:trPr>
          <w:cantSplit/>
          <w:jc w:val="center"/>
        </w:trPr>
        <w:tc>
          <w:tcPr>
            <w:tcW w:w="737" w:type="dxa"/>
          </w:tcPr>
          <w:p w14:paraId="67A08E63" w14:textId="77777777" w:rsidR="008925C8" w:rsidRDefault="008925C8" w:rsidP="008925C8">
            <w:pPr>
              <w:pStyle w:val="TAC"/>
              <w:rPr>
                <w:rFonts w:eastAsia="SimSun"/>
                <w:lang w:eastAsia="zh-CN"/>
              </w:rPr>
            </w:pPr>
            <w:r>
              <w:rPr>
                <w:rFonts w:eastAsia="SimSun" w:hint="eastAsia"/>
                <w:lang w:val="en-US" w:eastAsia="zh-CN"/>
              </w:rPr>
              <w:t>8</w:t>
            </w:r>
          </w:p>
        </w:tc>
        <w:tc>
          <w:tcPr>
            <w:tcW w:w="1282" w:type="dxa"/>
          </w:tcPr>
          <w:p w14:paraId="158349B4" w14:textId="77777777" w:rsidR="008925C8" w:rsidRDefault="008925C8" w:rsidP="008925C8">
            <w:pPr>
              <w:pStyle w:val="TAC"/>
            </w:pPr>
            <w:r>
              <w:t xml:space="preserve">ME </w:t>
            </w:r>
            <w:r>
              <w:sym w:font="Symbol" w:char="F0AE"/>
            </w:r>
            <w:r>
              <w:t xml:space="preserve"> UICC</w:t>
            </w:r>
          </w:p>
        </w:tc>
        <w:tc>
          <w:tcPr>
            <w:tcW w:w="2892" w:type="dxa"/>
          </w:tcPr>
          <w:p w14:paraId="68AF3AC8" w14:textId="77777777" w:rsidR="008925C8" w:rsidRDefault="008925C8" w:rsidP="008925C8">
            <w:pPr>
              <w:pStyle w:val="TAL"/>
            </w:pPr>
            <w:r>
              <w:t>FETCH</w:t>
            </w:r>
          </w:p>
        </w:tc>
        <w:tc>
          <w:tcPr>
            <w:tcW w:w="3776" w:type="dxa"/>
          </w:tcPr>
          <w:p w14:paraId="256EF3EF" w14:textId="77777777" w:rsidR="008925C8" w:rsidRDefault="008925C8" w:rsidP="008925C8">
            <w:pPr>
              <w:pStyle w:val="TAL"/>
            </w:pPr>
          </w:p>
        </w:tc>
      </w:tr>
      <w:tr w:rsidR="008925C8" w14:paraId="61FC2877" w14:textId="77777777" w:rsidTr="00E648E4">
        <w:trPr>
          <w:cantSplit/>
          <w:jc w:val="center"/>
        </w:trPr>
        <w:tc>
          <w:tcPr>
            <w:tcW w:w="737" w:type="dxa"/>
          </w:tcPr>
          <w:p w14:paraId="4B01ED11" w14:textId="77777777" w:rsidR="008925C8" w:rsidRDefault="008925C8" w:rsidP="008925C8">
            <w:pPr>
              <w:pStyle w:val="TAC"/>
              <w:rPr>
                <w:rFonts w:eastAsia="SimSun"/>
                <w:lang w:eastAsia="zh-CN"/>
              </w:rPr>
            </w:pPr>
            <w:r>
              <w:rPr>
                <w:rFonts w:eastAsia="SimSun" w:hint="eastAsia"/>
                <w:lang w:val="en-US" w:eastAsia="zh-CN"/>
              </w:rPr>
              <w:t>9</w:t>
            </w:r>
          </w:p>
        </w:tc>
        <w:tc>
          <w:tcPr>
            <w:tcW w:w="1282" w:type="dxa"/>
          </w:tcPr>
          <w:p w14:paraId="23F073DA" w14:textId="77777777" w:rsidR="008925C8" w:rsidRDefault="008925C8" w:rsidP="008925C8">
            <w:pPr>
              <w:pStyle w:val="TAC"/>
            </w:pPr>
            <w:r>
              <w:t xml:space="preserve">UICC </w:t>
            </w:r>
            <w:r>
              <w:sym w:font="Symbol" w:char="F0AE"/>
            </w:r>
            <w:r>
              <w:t xml:space="preserve"> ME</w:t>
            </w:r>
          </w:p>
        </w:tc>
        <w:tc>
          <w:tcPr>
            <w:tcW w:w="2892" w:type="dxa"/>
          </w:tcPr>
          <w:p w14:paraId="5A994165" w14:textId="0AAE76F0" w:rsidR="008925C8" w:rsidRDefault="008925C8" w:rsidP="008925C8">
            <w:pPr>
              <w:pStyle w:val="TAL"/>
            </w:pPr>
            <w:r>
              <w:t xml:space="preserve">PROACTIVE COMMAND: LAUNCH BROWSER </w:t>
            </w:r>
            <w:r>
              <w:rPr>
                <w:rFonts w:eastAsiaTheme="minorEastAsia" w:hint="eastAsia"/>
                <w:lang w:eastAsia="zh-CN"/>
              </w:rPr>
              <w:t>8.3</w:t>
            </w:r>
            <w:r>
              <w:t>.1</w:t>
            </w:r>
          </w:p>
        </w:tc>
        <w:tc>
          <w:tcPr>
            <w:tcW w:w="3776" w:type="dxa"/>
          </w:tcPr>
          <w:p w14:paraId="446E994E" w14:textId="77777777" w:rsidR="008925C8" w:rsidRDefault="008925C8" w:rsidP="008925C8">
            <w:pPr>
              <w:pStyle w:val="TAL"/>
            </w:pPr>
            <w:r>
              <w:t>[connect to the defined URL, "launch browser, if not already launched, 1 bearer specified, gateway/proxy id specified]</w:t>
            </w:r>
          </w:p>
        </w:tc>
      </w:tr>
      <w:tr w:rsidR="008925C8" w14:paraId="69C84610" w14:textId="77777777" w:rsidTr="00E648E4">
        <w:trPr>
          <w:cantSplit/>
          <w:jc w:val="center"/>
        </w:trPr>
        <w:tc>
          <w:tcPr>
            <w:tcW w:w="737" w:type="dxa"/>
          </w:tcPr>
          <w:p w14:paraId="21A942FC" w14:textId="77777777" w:rsidR="008925C8" w:rsidRDefault="008925C8" w:rsidP="008925C8">
            <w:pPr>
              <w:pStyle w:val="TAC"/>
              <w:rPr>
                <w:rFonts w:eastAsia="SimSun"/>
                <w:lang w:val="en-US" w:eastAsia="zh-CN"/>
              </w:rPr>
            </w:pPr>
            <w:r>
              <w:rPr>
                <w:rFonts w:eastAsia="SimSun" w:hint="eastAsia"/>
                <w:lang w:val="en-US" w:eastAsia="zh-CN"/>
              </w:rPr>
              <w:t>10</w:t>
            </w:r>
          </w:p>
        </w:tc>
        <w:tc>
          <w:tcPr>
            <w:tcW w:w="1282" w:type="dxa"/>
          </w:tcPr>
          <w:p w14:paraId="757B8AA5" w14:textId="77777777" w:rsidR="008925C8" w:rsidRDefault="008925C8" w:rsidP="008925C8">
            <w:pPr>
              <w:pStyle w:val="TAC"/>
            </w:pPr>
            <w:r>
              <w:t xml:space="preserve">ME </w:t>
            </w:r>
            <w:r>
              <w:sym w:font="Symbol" w:char="F0AE"/>
            </w:r>
            <w:r>
              <w:t xml:space="preserve"> USER</w:t>
            </w:r>
          </w:p>
        </w:tc>
        <w:tc>
          <w:tcPr>
            <w:tcW w:w="2892" w:type="dxa"/>
          </w:tcPr>
          <w:p w14:paraId="1F82D8A0" w14:textId="77777777" w:rsidR="008925C8" w:rsidRDefault="008925C8" w:rsidP="008925C8">
            <w:pPr>
              <w:pStyle w:val="TAL"/>
            </w:pPr>
            <w:r>
              <w:t>ME may display a default message</w:t>
            </w:r>
          </w:p>
        </w:tc>
        <w:tc>
          <w:tcPr>
            <w:tcW w:w="3776" w:type="dxa"/>
          </w:tcPr>
          <w:p w14:paraId="79BD2F30" w14:textId="77777777" w:rsidR="008925C8" w:rsidRDefault="008925C8" w:rsidP="008925C8">
            <w:pPr>
              <w:pStyle w:val="TAL"/>
            </w:pPr>
          </w:p>
        </w:tc>
      </w:tr>
      <w:tr w:rsidR="008925C8" w14:paraId="167C96CC" w14:textId="77777777" w:rsidTr="00E648E4">
        <w:trPr>
          <w:cantSplit/>
          <w:jc w:val="center"/>
        </w:trPr>
        <w:tc>
          <w:tcPr>
            <w:tcW w:w="737" w:type="dxa"/>
          </w:tcPr>
          <w:p w14:paraId="4334B6F1" w14:textId="77777777" w:rsidR="008925C8" w:rsidRDefault="008925C8" w:rsidP="008925C8">
            <w:pPr>
              <w:pStyle w:val="TAC"/>
              <w:rPr>
                <w:rFonts w:eastAsia="SimSun"/>
                <w:lang w:val="en-US" w:eastAsia="zh-CN"/>
              </w:rPr>
            </w:pPr>
            <w:r>
              <w:rPr>
                <w:rFonts w:eastAsia="SimSun" w:hint="eastAsia"/>
                <w:lang w:val="en-US" w:eastAsia="zh-CN"/>
              </w:rPr>
              <w:t>11</w:t>
            </w:r>
          </w:p>
        </w:tc>
        <w:tc>
          <w:tcPr>
            <w:tcW w:w="1282" w:type="dxa"/>
          </w:tcPr>
          <w:p w14:paraId="585B214D" w14:textId="77777777" w:rsidR="008925C8" w:rsidRDefault="008925C8" w:rsidP="008925C8">
            <w:pPr>
              <w:pStyle w:val="TAC"/>
            </w:pPr>
            <w:r>
              <w:t xml:space="preserve">USER </w:t>
            </w:r>
            <w:r>
              <w:sym w:font="Symbol" w:char="F0AE"/>
            </w:r>
            <w:r>
              <w:t xml:space="preserve"> ME</w:t>
            </w:r>
          </w:p>
        </w:tc>
        <w:tc>
          <w:tcPr>
            <w:tcW w:w="2892" w:type="dxa"/>
          </w:tcPr>
          <w:p w14:paraId="3B197A70" w14:textId="77777777" w:rsidR="008925C8" w:rsidRDefault="008925C8" w:rsidP="008925C8">
            <w:pPr>
              <w:pStyle w:val="TAL"/>
            </w:pPr>
            <w:r>
              <w:t>The user may confirm the launch browser.</w:t>
            </w:r>
          </w:p>
        </w:tc>
        <w:tc>
          <w:tcPr>
            <w:tcW w:w="3776" w:type="dxa"/>
          </w:tcPr>
          <w:p w14:paraId="5B7AF101" w14:textId="77777777" w:rsidR="008925C8" w:rsidRDefault="008925C8" w:rsidP="008925C8">
            <w:pPr>
              <w:pStyle w:val="TAL"/>
            </w:pPr>
            <w:r>
              <w:t>[option: user confirmation]</w:t>
            </w:r>
          </w:p>
        </w:tc>
      </w:tr>
      <w:tr w:rsidR="008925C8" w14:paraId="06D6522C" w14:textId="77777777" w:rsidTr="00E648E4">
        <w:trPr>
          <w:cantSplit/>
          <w:jc w:val="center"/>
        </w:trPr>
        <w:tc>
          <w:tcPr>
            <w:tcW w:w="737" w:type="dxa"/>
          </w:tcPr>
          <w:p w14:paraId="44B1C502" w14:textId="77777777" w:rsidR="008925C8" w:rsidRDefault="008925C8" w:rsidP="008925C8">
            <w:pPr>
              <w:pStyle w:val="TAC"/>
              <w:rPr>
                <w:rFonts w:eastAsia="SimSun"/>
                <w:lang w:val="en-US" w:eastAsia="zh-CN"/>
              </w:rPr>
            </w:pPr>
            <w:r>
              <w:rPr>
                <w:rFonts w:eastAsia="SimSun" w:hint="eastAsia"/>
                <w:lang w:val="en-US" w:eastAsia="zh-CN"/>
              </w:rPr>
              <w:t>12</w:t>
            </w:r>
          </w:p>
        </w:tc>
        <w:tc>
          <w:tcPr>
            <w:tcW w:w="1282" w:type="dxa"/>
          </w:tcPr>
          <w:p w14:paraId="72DFC0B4" w14:textId="77777777" w:rsidR="008925C8" w:rsidRDefault="008925C8" w:rsidP="008925C8">
            <w:pPr>
              <w:pStyle w:val="TAC"/>
            </w:pPr>
            <w:r>
              <w:t xml:space="preserve">ME </w:t>
            </w:r>
            <w:r>
              <w:sym w:font="Symbol" w:char="F0AE"/>
            </w:r>
            <w:r>
              <w:t xml:space="preserve"> UICC</w:t>
            </w:r>
          </w:p>
        </w:tc>
        <w:tc>
          <w:tcPr>
            <w:tcW w:w="2892" w:type="dxa"/>
          </w:tcPr>
          <w:p w14:paraId="0CF0B793" w14:textId="7A5350F8" w:rsidR="008925C8" w:rsidRDefault="008925C8" w:rsidP="008925C8">
            <w:pPr>
              <w:pStyle w:val="TAL"/>
            </w:pPr>
            <w:r>
              <w:t xml:space="preserve">TERMINAL RESPONSE: LAUNCH BROWSER </w:t>
            </w:r>
            <w:r>
              <w:rPr>
                <w:rFonts w:eastAsiaTheme="minorEastAsia" w:hint="eastAsia"/>
                <w:lang w:eastAsia="zh-CN"/>
              </w:rPr>
              <w:t>8.3</w:t>
            </w:r>
            <w:r>
              <w:t>.1</w:t>
            </w:r>
          </w:p>
        </w:tc>
        <w:tc>
          <w:tcPr>
            <w:tcW w:w="3776" w:type="dxa"/>
          </w:tcPr>
          <w:p w14:paraId="09BF3163" w14:textId="77777777" w:rsidR="008925C8" w:rsidRDefault="008925C8" w:rsidP="008925C8">
            <w:pPr>
              <w:pStyle w:val="TAL"/>
            </w:pPr>
            <w:r>
              <w:t xml:space="preserve">[Command performed successfully] </w:t>
            </w:r>
          </w:p>
        </w:tc>
      </w:tr>
      <w:tr w:rsidR="008925C8" w14:paraId="6C4E11F3" w14:textId="77777777" w:rsidTr="00E648E4">
        <w:trPr>
          <w:cantSplit/>
          <w:jc w:val="center"/>
        </w:trPr>
        <w:tc>
          <w:tcPr>
            <w:tcW w:w="737" w:type="dxa"/>
          </w:tcPr>
          <w:p w14:paraId="671B2618" w14:textId="77777777" w:rsidR="008925C8" w:rsidRDefault="008925C8" w:rsidP="008925C8">
            <w:pPr>
              <w:pStyle w:val="TAC"/>
              <w:rPr>
                <w:rFonts w:eastAsia="SimSun"/>
                <w:lang w:val="en-US" w:eastAsia="zh-CN"/>
              </w:rPr>
            </w:pPr>
            <w:r>
              <w:rPr>
                <w:rFonts w:eastAsia="SimSun" w:hint="eastAsia"/>
                <w:lang w:val="en-US" w:eastAsia="zh-CN"/>
              </w:rPr>
              <w:t>13</w:t>
            </w:r>
          </w:p>
        </w:tc>
        <w:tc>
          <w:tcPr>
            <w:tcW w:w="1282" w:type="dxa"/>
          </w:tcPr>
          <w:p w14:paraId="179144D5" w14:textId="77777777" w:rsidR="008925C8" w:rsidRDefault="008925C8" w:rsidP="008925C8">
            <w:pPr>
              <w:pStyle w:val="TAC"/>
            </w:pPr>
            <w:r>
              <w:t>ME</w:t>
            </w:r>
            <w:r>
              <w:rPr>
                <w:rFonts w:ascii="Symbol" w:hAnsi="Symbol"/>
              </w:rPr>
              <w:t></w:t>
            </w:r>
            <w:r>
              <w:t xml:space="preserve"> NG-SS </w:t>
            </w:r>
          </w:p>
        </w:tc>
        <w:tc>
          <w:tcPr>
            <w:tcW w:w="2892" w:type="dxa"/>
          </w:tcPr>
          <w:p w14:paraId="3B0A5840" w14:textId="77777777" w:rsidR="008925C8" w:rsidRDefault="008925C8" w:rsidP="008925C8">
            <w:pPr>
              <w:pStyle w:val="TAL"/>
            </w:pPr>
            <w:r>
              <w:t>The ME attempts to connect the URL specified in LAUNCH BROWSER command using the requested bearer and proxy identity</w:t>
            </w:r>
          </w:p>
        </w:tc>
        <w:tc>
          <w:tcPr>
            <w:tcW w:w="3776" w:type="dxa"/>
          </w:tcPr>
          <w:p w14:paraId="16E863EC" w14:textId="77777777" w:rsidR="008925C8" w:rsidRDefault="008925C8" w:rsidP="008925C8">
            <w:pPr>
              <w:pStyle w:val="TAL"/>
            </w:pPr>
            <w:r>
              <w:t>[The NG-SS shall handle the request of additional URLs as defined in the initial conditions clause]</w:t>
            </w:r>
          </w:p>
        </w:tc>
      </w:tr>
      <w:tr w:rsidR="008925C8" w14:paraId="7E4330D5" w14:textId="77777777" w:rsidTr="00E648E4">
        <w:trPr>
          <w:cantSplit/>
          <w:jc w:val="center"/>
        </w:trPr>
        <w:tc>
          <w:tcPr>
            <w:tcW w:w="737" w:type="dxa"/>
          </w:tcPr>
          <w:p w14:paraId="0A13807B" w14:textId="77777777" w:rsidR="008925C8" w:rsidRDefault="008925C8" w:rsidP="008925C8">
            <w:pPr>
              <w:pStyle w:val="TAC"/>
              <w:rPr>
                <w:rFonts w:eastAsia="SimSun"/>
                <w:lang w:val="en-US" w:eastAsia="zh-CN"/>
              </w:rPr>
            </w:pPr>
            <w:r>
              <w:rPr>
                <w:rFonts w:eastAsia="SimSun" w:hint="eastAsia"/>
                <w:lang w:val="en-US" w:eastAsia="zh-CN"/>
              </w:rPr>
              <w:t>14</w:t>
            </w:r>
          </w:p>
        </w:tc>
        <w:tc>
          <w:tcPr>
            <w:tcW w:w="1282" w:type="dxa"/>
          </w:tcPr>
          <w:p w14:paraId="2934A30F" w14:textId="77777777" w:rsidR="008925C8" w:rsidRDefault="008925C8" w:rsidP="008925C8">
            <w:pPr>
              <w:pStyle w:val="TAC"/>
            </w:pPr>
            <w:r>
              <w:t xml:space="preserve">UICC </w:t>
            </w:r>
            <w:r>
              <w:sym w:font="Symbol" w:char="F0AE"/>
            </w:r>
            <w:r>
              <w:t xml:space="preserve"> ME</w:t>
            </w:r>
          </w:p>
        </w:tc>
        <w:tc>
          <w:tcPr>
            <w:tcW w:w="2892" w:type="dxa"/>
          </w:tcPr>
          <w:p w14:paraId="63604F03" w14:textId="77777777" w:rsidR="008925C8" w:rsidRDefault="008925C8" w:rsidP="008925C8">
            <w:pPr>
              <w:pStyle w:val="TAL"/>
            </w:pPr>
            <w:r>
              <w:t>PROACTIVE UICC SESSION ENDED</w:t>
            </w:r>
          </w:p>
        </w:tc>
        <w:tc>
          <w:tcPr>
            <w:tcW w:w="3776" w:type="dxa"/>
          </w:tcPr>
          <w:p w14:paraId="00C41AC2" w14:textId="77777777" w:rsidR="008925C8" w:rsidRDefault="008925C8" w:rsidP="008925C8">
            <w:pPr>
              <w:pStyle w:val="TAL"/>
            </w:pPr>
          </w:p>
        </w:tc>
      </w:tr>
      <w:tr w:rsidR="008925C8" w14:paraId="2A0E171B" w14:textId="77777777" w:rsidTr="00E648E4">
        <w:trPr>
          <w:cantSplit/>
          <w:jc w:val="center"/>
        </w:trPr>
        <w:tc>
          <w:tcPr>
            <w:tcW w:w="737" w:type="dxa"/>
          </w:tcPr>
          <w:p w14:paraId="72B54999" w14:textId="77777777" w:rsidR="008925C8" w:rsidRDefault="008925C8" w:rsidP="008925C8">
            <w:pPr>
              <w:pStyle w:val="TAC"/>
              <w:rPr>
                <w:rFonts w:eastAsia="SimSun"/>
                <w:lang w:val="en-US" w:eastAsia="zh-CN"/>
              </w:rPr>
            </w:pPr>
            <w:r>
              <w:rPr>
                <w:rFonts w:eastAsia="SimSun" w:hint="eastAsia"/>
                <w:lang w:val="en-US" w:eastAsia="zh-CN"/>
              </w:rPr>
              <w:t>15</w:t>
            </w:r>
          </w:p>
        </w:tc>
        <w:tc>
          <w:tcPr>
            <w:tcW w:w="1282" w:type="dxa"/>
          </w:tcPr>
          <w:p w14:paraId="2FD55F74" w14:textId="77777777" w:rsidR="008925C8" w:rsidRDefault="008925C8" w:rsidP="008925C8">
            <w:pPr>
              <w:pStyle w:val="TAC"/>
            </w:pPr>
            <w:r>
              <w:t xml:space="preserve">USER </w:t>
            </w:r>
            <w:r>
              <w:sym w:font="Symbol" w:char="F0AE"/>
            </w:r>
            <w:r>
              <w:t xml:space="preserve"> ME</w:t>
            </w:r>
          </w:p>
        </w:tc>
        <w:tc>
          <w:tcPr>
            <w:tcW w:w="2892" w:type="dxa"/>
          </w:tcPr>
          <w:p w14:paraId="27BBBC22" w14:textId="77777777" w:rsidR="008925C8" w:rsidRDefault="008925C8" w:rsidP="008925C8">
            <w:pPr>
              <w:pStyle w:val="TAL"/>
            </w:pPr>
            <w:r>
              <w:t>The user verifies that the browser session is properly established with the required bearer.</w:t>
            </w:r>
          </w:p>
        </w:tc>
        <w:tc>
          <w:tcPr>
            <w:tcW w:w="3776" w:type="dxa"/>
          </w:tcPr>
          <w:p w14:paraId="682D39C5" w14:textId="77777777" w:rsidR="008925C8" w:rsidRDefault="008925C8" w:rsidP="008925C8">
            <w:pPr>
              <w:pStyle w:val="TAL"/>
            </w:pPr>
          </w:p>
        </w:tc>
      </w:tr>
    </w:tbl>
    <w:p w14:paraId="799926CB" w14:textId="77777777" w:rsidR="00635D50" w:rsidRDefault="00635D50" w:rsidP="00635D50">
      <w:pPr>
        <w:rPr>
          <w:lang w:eastAsia="zh-CN"/>
        </w:rPr>
      </w:pPr>
    </w:p>
    <w:p w14:paraId="03723E99" w14:textId="327D2067" w:rsidR="00635D50" w:rsidRDefault="00635D50" w:rsidP="00635D50">
      <w:r>
        <w:t xml:space="preserve">PROACTIVE COMMAND: SET UP EVENT LIST </w:t>
      </w:r>
      <w:r>
        <w:rPr>
          <w:rFonts w:eastAsia="SimSun" w:hint="eastAsia"/>
          <w:lang w:val="en-US" w:eastAsia="zh-CN"/>
        </w:rPr>
        <w:t>8.3</w:t>
      </w:r>
      <w:r>
        <w:t>.1</w:t>
      </w:r>
    </w:p>
    <w:p w14:paraId="50D82901" w14:textId="77777777" w:rsidR="00635D50" w:rsidRDefault="00635D50" w:rsidP="00635D50">
      <w:r>
        <w:t>Logically:</w:t>
      </w:r>
    </w:p>
    <w:p w14:paraId="0FA9F8C3" w14:textId="77777777" w:rsidR="00635D50" w:rsidRDefault="00635D50" w:rsidP="00635D50">
      <w:pPr>
        <w:pStyle w:val="EW"/>
      </w:pPr>
      <w:r>
        <w:t>Command details</w:t>
      </w:r>
    </w:p>
    <w:p w14:paraId="06B90BD0" w14:textId="77777777" w:rsidR="00635D50" w:rsidRDefault="00635D50" w:rsidP="00635D50">
      <w:pPr>
        <w:pStyle w:val="EW"/>
      </w:pPr>
      <w:r>
        <w:tab/>
        <w:t>Command number:</w:t>
      </w:r>
      <w:r>
        <w:tab/>
        <w:t>1</w:t>
      </w:r>
    </w:p>
    <w:p w14:paraId="0406DC2B" w14:textId="77777777" w:rsidR="00635D50" w:rsidRDefault="00635D50" w:rsidP="00635D50">
      <w:pPr>
        <w:pStyle w:val="EW"/>
      </w:pPr>
      <w:r>
        <w:tab/>
        <w:t>Command type:</w:t>
      </w:r>
      <w:r>
        <w:tab/>
        <w:t>SET UP EVENT LIST</w:t>
      </w:r>
    </w:p>
    <w:p w14:paraId="16391A8A" w14:textId="77777777" w:rsidR="00635D50" w:rsidRDefault="00635D50" w:rsidP="00635D50">
      <w:pPr>
        <w:pStyle w:val="EW"/>
      </w:pPr>
      <w:r>
        <w:tab/>
        <w:t>Command qualifier:</w:t>
      </w:r>
      <w:r>
        <w:tab/>
        <w:t>'00'</w:t>
      </w:r>
    </w:p>
    <w:p w14:paraId="27BBED76" w14:textId="77777777" w:rsidR="00635D50" w:rsidRDefault="00635D50" w:rsidP="00635D50">
      <w:pPr>
        <w:pStyle w:val="EW"/>
      </w:pPr>
      <w:r>
        <w:t>Device identities</w:t>
      </w:r>
    </w:p>
    <w:p w14:paraId="6F918CB9" w14:textId="77777777" w:rsidR="00635D50" w:rsidRDefault="00635D50" w:rsidP="00635D50">
      <w:pPr>
        <w:pStyle w:val="EW"/>
      </w:pPr>
      <w:r>
        <w:tab/>
        <w:t>Source device:</w:t>
      </w:r>
      <w:r>
        <w:tab/>
        <w:t>UICC</w:t>
      </w:r>
    </w:p>
    <w:p w14:paraId="3DD092A3" w14:textId="77777777" w:rsidR="00635D50" w:rsidRDefault="00635D50" w:rsidP="00635D50">
      <w:pPr>
        <w:pStyle w:val="EW"/>
      </w:pPr>
      <w:r>
        <w:tab/>
        <w:t>Destination device:</w:t>
      </w:r>
      <w:r>
        <w:tab/>
        <w:t>ME</w:t>
      </w:r>
    </w:p>
    <w:p w14:paraId="059653C1" w14:textId="77777777" w:rsidR="00635D50" w:rsidRDefault="00635D50" w:rsidP="00635D50">
      <w:pPr>
        <w:pStyle w:val="EW"/>
      </w:pPr>
      <w:r>
        <w:t>Event list</w:t>
      </w:r>
    </w:p>
    <w:p w14:paraId="7317D319" w14:textId="77777777" w:rsidR="00635D50" w:rsidRDefault="00635D50" w:rsidP="00635D50">
      <w:pPr>
        <w:pStyle w:val="EX"/>
      </w:pPr>
      <w:r>
        <w:tab/>
        <w:t>Event 1:</w:t>
      </w:r>
      <w:r>
        <w:tab/>
        <w:t>MT call</w:t>
      </w:r>
    </w:p>
    <w:p w14:paraId="740A6AED" w14:textId="77777777" w:rsidR="00635D50" w:rsidRDefault="00635D50" w:rsidP="00635D50">
      <w:r>
        <w:t>Coding:</w:t>
      </w:r>
    </w:p>
    <w:p w14:paraId="4EB5083F" w14:textId="77777777" w:rsidR="00635D50" w:rsidRDefault="00635D50" w:rsidP="00635D50">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635D50" w14:paraId="0FACDC3A" w14:textId="77777777" w:rsidTr="00E648E4">
        <w:trPr>
          <w:jc w:val="center"/>
        </w:trPr>
        <w:tc>
          <w:tcPr>
            <w:tcW w:w="1134" w:type="dxa"/>
            <w:tcBorders>
              <w:top w:val="single" w:sz="4" w:space="0" w:color="auto"/>
              <w:left w:val="single" w:sz="4" w:space="0" w:color="auto"/>
              <w:bottom w:val="single" w:sz="4" w:space="0" w:color="auto"/>
              <w:right w:val="single" w:sz="6" w:space="0" w:color="auto"/>
            </w:tcBorders>
          </w:tcPr>
          <w:p w14:paraId="120A465C" w14:textId="77777777" w:rsidR="00635D50" w:rsidRDefault="00635D50" w:rsidP="00E648E4">
            <w:pPr>
              <w:pStyle w:val="TAL"/>
            </w:pPr>
            <w:r>
              <w:t>BER-TLV:</w:t>
            </w:r>
          </w:p>
        </w:tc>
        <w:tc>
          <w:tcPr>
            <w:tcW w:w="567" w:type="dxa"/>
            <w:tcBorders>
              <w:top w:val="single" w:sz="6" w:space="0" w:color="auto"/>
              <w:left w:val="single" w:sz="6" w:space="0" w:color="auto"/>
              <w:bottom w:val="single" w:sz="6" w:space="0" w:color="auto"/>
              <w:right w:val="single" w:sz="6" w:space="0" w:color="auto"/>
            </w:tcBorders>
          </w:tcPr>
          <w:p w14:paraId="2F39F95C" w14:textId="77777777" w:rsidR="00635D50" w:rsidRDefault="00635D50" w:rsidP="00E648E4">
            <w:pPr>
              <w:pStyle w:val="TAC"/>
            </w:pPr>
            <w:r>
              <w:t>D0</w:t>
            </w:r>
          </w:p>
        </w:tc>
        <w:tc>
          <w:tcPr>
            <w:tcW w:w="567" w:type="dxa"/>
            <w:tcBorders>
              <w:top w:val="single" w:sz="6" w:space="0" w:color="auto"/>
              <w:left w:val="single" w:sz="6" w:space="0" w:color="auto"/>
              <w:bottom w:val="single" w:sz="6" w:space="0" w:color="auto"/>
              <w:right w:val="single" w:sz="6" w:space="0" w:color="auto"/>
            </w:tcBorders>
          </w:tcPr>
          <w:p w14:paraId="5E201244" w14:textId="77777777" w:rsidR="00635D50" w:rsidRDefault="00635D50" w:rsidP="00E648E4">
            <w:pPr>
              <w:pStyle w:val="TAC"/>
            </w:pPr>
            <w:r>
              <w:t>0C</w:t>
            </w:r>
          </w:p>
        </w:tc>
        <w:tc>
          <w:tcPr>
            <w:tcW w:w="567" w:type="dxa"/>
            <w:tcBorders>
              <w:top w:val="single" w:sz="6" w:space="0" w:color="auto"/>
              <w:left w:val="single" w:sz="6" w:space="0" w:color="auto"/>
              <w:bottom w:val="single" w:sz="6" w:space="0" w:color="auto"/>
              <w:right w:val="single" w:sz="6" w:space="0" w:color="auto"/>
            </w:tcBorders>
          </w:tcPr>
          <w:p w14:paraId="0F699E5C" w14:textId="77777777" w:rsidR="00635D50" w:rsidRDefault="00635D50" w:rsidP="00E648E4">
            <w:pPr>
              <w:pStyle w:val="TAC"/>
            </w:pPr>
            <w:r>
              <w:t>81</w:t>
            </w:r>
          </w:p>
        </w:tc>
        <w:tc>
          <w:tcPr>
            <w:tcW w:w="567" w:type="dxa"/>
            <w:tcBorders>
              <w:top w:val="single" w:sz="6" w:space="0" w:color="auto"/>
              <w:left w:val="single" w:sz="6" w:space="0" w:color="auto"/>
              <w:bottom w:val="single" w:sz="6" w:space="0" w:color="auto"/>
              <w:right w:val="single" w:sz="6" w:space="0" w:color="auto"/>
            </w:tcBorders>
          </w:tcPr>
          <w:p w14:paraId="61ECF939" w14:textId="77777777" w:rsidR="00635D50" w:rsidRDefault="00635D50" w:rsidP="00E648E4">
            <w:pPr>
              <w:pStyle w:val="TAC"/>
            </w:pPr>
            <w:r>
              <w:t>03</w:t>
            </w:r>
          </w:p>
        </w:tc>
        <w:tc>
          <w:tcPr>
            <w:tcW w:w="567" w:type="dxa"/>
            <w:tcBorders>
              <w:top w:val="single" w:sz="6" w:space="0" w:color="auto"/>
              <w:left w:val="single" w:sz="6" w:space="0" w:color="auto"/>
              <w:bottom w:val="single" w:sz="6" w:space="0" w:color="auto"/>
              <w:right w:val="single" w:sz="6" w:space="0" w:color="auto"/>
            </w:tcBorders>
          </w:tcPr>
          <w:p w14:paraId="5B21FCB0" w14:textId="77777777" w:rsidR="00635D50" w:rsidRDefault="00635D50" w:rsidP="00E648E4">
            <w:pPr>
              <w:pStyle w:val="TAC"/>
            </w:pPr>
            <w:r>
              <w:t>01</w:t>
            </w:r>
          </w:p>
        </w:tc>
        <w:tc>
          <w:tcPr>
            <w:tcW w:w="567" w:type="dxa"/>
            <w:tcBorders>
              <w:top w:val="single" w:sz="6" w:space="0" w:color="auto"/>
              <w:left w:val="single" w:sz="6" w:space="0" w:color="auto"/>
              <w:bottom w:val="single" w:sz="6" w:space="0" w:color="auto"/>
              <w:right w:val="single" w:sz="6" w:space="0" w:color="auto"/>
            </w:tcBorders>
          </w:tcPr>
          <w:p w14:paraId="41E7C4E1" w14:textId="77777777" w:rsidR="00635D50" w:rsidRDefault="00635D50" w:rsidP="00E648E4">
            <w:pPr>
              <w:pStyle w:val="TAC"/>
            </w:pPr>
            <w:r>
              <w:t>05</w:t>
            </w:r>
          </w:p>
        </w:tc>
        <w:tc>
          <w:tcPr>
            <w:tcW w:w="567" w:type="dxa"/>
            <w:tcBorders>
              <w:top w:val="single" w:sz="6" w:space="0" w:color="auto"/>
              <w:left w:val="single" w:sz="6" w:space="0" w:color="auto"/>
              <w:bottom w:val="single" w:sz="6" w:space="0" w:color="auto"/>
              <w:right w:val="single" w:sz="6" w:space="0" w:color="auto"/>
            </w:tcBorders>
          </w:tcPr>
          <w:p w14:paraId="7378B684" w14:textId="77777777" w:rsidR="00635D50" w:rsidRDefault="00635D50" w:rsidP="00E648E4">
            <w:pPr>
              <w:pStyle w:val="TAC"/>
            </w:pPr>
            <w:r>
              <w:t>00</w:t>
            </w:r>
          </w:p>
        </w:tc>
        <w:tc>
          <w:tcPr>
            <w:tcW w:w="567" w:type="dxa"/>
            <w:tcBorders>
              <w:top w:val="single" w:sz="6" w:space="0" w:color="auto"/>
              <w:left w:val="single" w:sz="6" w:space="0" w:color="auto"/>
              <w:bottom w:val="single" w:sz="6" w:space="0" w:color="auto"/>
              <w:right w:val="single" w:sz="6" w:space="0" w:color="auto"/>
            </w:tcBorders>
          </w:tcPr>
          <w:p w14:paraId="78FECA6E" w14:textId="77777777" w:rsidR="00635D50" w:rsidRDefault="00635D50" w:rsidP="00E648E4">
            <w:pPr>
              <w:pStyle w:val="TAC"/>
            </w:pPr>
            <w:r>
              <w:t>82</w:t>
            </w:r>
          </w:p>
        </w:tc>
        <w:tc>
          <w:tcPr>
            <w:tcW w:w="567" w:type="dxa"/>
            <w:tcBorders>
              <w:top w:val="single" w:sz="6" w:space="0" w:color="auto"/>
              <w:left w:val="single" w:sz="6" w:space="0" w:color="auto"/>
              <w:bottom w:val="single" w:sz="6" w:space="0" w:color="auto"/>
              <w:right w:val="single" w:sz="6" w:space="0" w:color="auto"/>
            </w:tcBorders>
          </w:tcPr>
          <w:p w14:paraId="61A8CE20" w14:textId="77777777" w:rsidR="00635D50" w:rsidRDefault="00635D50" w:rsidP="00E648E4">
            <w:pPr>
              <w:pStyle w:val="TAC"/>
            </w:pPr>
            <w:r>
              <w:t>02</w:t>
            </w:r>
          </w:p>
        </w:tc>
        <w:tc>
          <w:tcPr>
            <w:tcW w:w="567" w:type="dxa"/>
            <w:tcBorders>
              <w:top w:val="single" w:sz="6" w:space="0" w:color="auto"/>
              <w:left w:val="single" w:sz="6" w:space="0" w:color="auto"/>
              <w:bottom w:val="single" w:sz="6" w:space="0" w:color="auto"/>
              <w:right w:val="single" w:sz="6" w:space="0" w:color="auto"/>
            </w:tcBorders>
          </w:tcPr>
          <w:p w14:paraId="23F89EAF" w14:textId="77777777" w:rsidR="00635D50" w:rsidRDefault="00635D50" w:rsidP="00E648E4">
            <w:pPr>
              <w:pStyle w:val="TAC"/>
            </w:pPr>
            <w:r>
              <w:t>81</w:t>
            </w:r>
          </w:p>
        </w:tc>
        <w:tc>
          <w:tcPr>
            <w:tcW w:w="567" w:type="dxa"/>
            <w:tcBorders>
              <w:top w:val="single" w:sz="6" w:space="0" w:color="auto"/>
              <w:left w:val="single" w:sz="6" w:space="0" w:color="auto"/>
              <w:bottom w:val="single" w:sz="6" w:space="0" w:color="auto"/>
              <w:right w:val="single" w:sz="6" w:space="0" w:color="auto"/>
            </w:tcBorders>
          </w:tcPr>
          <w:p w14:paraId="13EC591F" w14:textId="77777777" w:rsidR="00635D50" w:rsidRDefault="00635D50" w:rsidP="00E648E4">
            <w:pPr>
              <w:pStyle w:val="TAC"/>
            </w:pPr>
            <w:r>
              <w:t>82</w:t>
            </w:r>
          </w:p>
        </w:tc>
        <w:tc>
          <w:tcPr>
            <w:tcW w:w="567" w:type="dxa"/>
            <w:tcBorders>
              <w:top w:val="single" w:sz="6" w:space="0" w:color="auto"/>
              <w:left w:val="single" w:sz="6" w:space="0" w:color="auto"/>
              <w:bottom w:val="single" w:sz="6" w:space="0" w:color="auto"/>
              <w:right w:val="single" w:sz="6" w:space="0" w:color="auto"/>
            </w:tcBorders>
          </w:tcPr>
          <w:p w14:paraId="6D23C0EB" w14:textId="77777777" w:rsidR="00635D50" w:rsidRDefault="00635D50" w:rsidP="00E648E4">
            <w:pPr>
              <w:pStyle w:val="TAC"/>
            </w:pPr>
            <w:r>
              <w:t>99</w:t>
            </w:r>
          </w:p>
        </w:tc>
      </w:tr>
      <w:tr w:rsidR="00635D50" w14:paraId="2806171D" w14:textId="77777777" w:rsidTr="00E648E4">
        <w:trPr>
          <w:jc w:val="center"/>
        </w:trPr>
        <w:tc>
          <w:tcPr>
            <w:tcW w:w="1134" w:type="dxa"/>
            <w:tcBorders>
              <w:top w:val="single" w:sz="4" w:space="0" w:color="auto"/>
              <w:right w:val="single" w:sz="6" w:space="0" w:color="auto"/>
            </w:tcBorders>
          </w:tcPr>
          <w:p w14:paraId="7589636D" w14:textId="77777777" w:rsidR="00635D50" w:rsidRDefault="00635D50" w:rsidP="00E648E4">
            <w:pPr>
              <w:pStyle w:val="TAL"/>
            </w:pPr>
          </w:p>
        </w:tc>
        <w:tc>
          <w:tcPr>
            <w:tcW w:w="567" w:type="dxa"/>
            <w:tcBorders>
              <w:top w:val="single" w:sz="6" w:space="0" w:color="auto"/>
              <w:left w:val="single" w:sz="6" w:space="0" w:color="auto"/>
              <w:bottom w:val="single" w:sz="6" w:space="0" w:color="auto"/>
              <w:right w:val="single" w:sz="6" w:space="0" w:color="auto"/>
            </w:tcBorders>
          </w:tcPr>
          <w:p w14:paraId="32B83BF1" w14:textId="77777777" w:rsidR="00635D50" w:rsidRDefault="00635D50" w:rsidP="00E648E4">
            <w:pPr>
              <w:pStyle w:val="TAC"/>
            </w:pPr>
            <w:r>
              <w:t>01</w:t>
            </w:r>
          </w:p>
        </w:tc>
        <w:tc>
          <w:tcPr>
            <w:tcW w:w="567" w:type="dxa"/>
            <w:tcBorders>
              <w:top w:val="single" w:sz="6" w:space="0" w:color="auto"/>
              <w:left w:val="single" w:sz="6" w:space="0" w:color="auto"/>
              <w:bottom w:val="single" w:sz="6" w:space="0" w:color="auto"/>
              <w:right w:val="single" w:sz="6" w:space="0" w:color="auto"/>
            </w:tcBorders>
          </w:tcPr>
          <w:p w14:paraId="60E06364" w14:textId="77777777" w:rsidR="00635D50" w:rsidRDefault="00635D50" w:rsidP="00E648E4">
            <w:pPr>
              <w:pStyle w:val="TAC"/>
            </w:pPr>
            <w:r>
              <w:t>00</w:t>
            </w:r>
          </w:p>
        </w:tc>
        <w:tc>
          <w:tcPr>
            <w:tcW w:w="567" w:type="dxa"/>
            <w:tcBorders>
              <w:top w:val="single" w:sz="6" w:space="0" w:color="auto"/>
              <w:left w:val="single" w:sz="6" w:space="0" w:color="auto"/>
              <w:bottom w:val="single" w:sz="6" w:space="0" w:color="auto"/>
              <w:right w:val="single" w:sz="6" w:space="0" w:color="auto"/>
            </w:tcBorders>
          </w:tcPr>
          <w:p w14:paraId="1B51E12D" w14:textId="77777777" w:rsidR="00635D50" w:rsidRDefault="00635D50" w:rsidP="00E648E4">
            <w:pPr>
              <w:pStyle w:val="TAC"/>
            </w:pPr>
          </w:p>
        </w:tc>
        <w:tc>
          <w:tcPr>
            <w:tcW w:w="567" w:type="dxa"/>
            <w:tcBorders>
              <w:top w:val="single" w:sz="6" w:space="0" w:color="auto"/>
              <w:left w:val="single" w:sz="6" w:space="0" w:color="auto"/>
              <w:bottom w:val="single" w:sz="6" w:space="0" w:color="auto"/>
              <w:right w:val="single" w:sz="6" w:space="0" w:color="auto"/>
            </w:tcBorders>
          </w:tcPr>
          <w:p w14:paraId="2F3839C4" w14:textId="77777777" w:rsidR="00635D50" w:rsidRDefault="00635D50" w:rsidP="00E648E4">
            <w:pPr>
              <w:pStyle w:val="TAC"/>
            </w:pPr>
          </w:p>
        </w:tc>
        <w:tc>
          <w:tcPr>
            <w:tcW w:w="567" w:type="dxa"/>
            <w:tcBorders>
              <w:top w:val="single" w:sz="6" w:space="0" w:color="auto"/>
              <w:left w:val="single" w:sz="6" w:space="0" w:color="auto"/>
              <w:bottom w:val="single" w:sz="6" w:space="0" w:color="auto"/>
              <w:right w:val="single" w:sz="6" w:space="0" w:color="auto"/>
            </w:tcBorders>
          </w:tcPr>
          <w:p w14:paraId="1B0CD372" w14:textId="77777777" w:rsidR="00635D50" w:rsidRDefault="00635D50" w:rsidP="00E648E4">
            <w:pPr>
              <w:pStyle w:val="TAC"/>
            </w:pPr>
          </w:p>
        </w:tc>
        <w:tc>
          <w:tcPr>
            <w:tcW w:w="567" w:type="dxa"/>
            <w:tcBorders>
              <w:top w:val="single" w:sz="6" w:space="0" w:color="auto"/>
              <w:left w:val="single" w:sz="6" w:space="0" w:color="auto"/>
              <w:bottom w:val="single" w:sz="6" w:space="0" w:color="auto"/>
              <w:right w:val="single" w:sz="6" w:space="0" w:color="auto"/>
            </w:tcBorders>
          </w:tcPr>
          <w:p w14:paraId="56187B94" w14:textId="77777777" w:rsidR="00635D50" w:rsidRDefault="00635D50" w:rsidP="00E648E4">
            <w:pPr>
              <w:pStyle w:val="TAC"/>
            </w:pPr>
          </w:p>
        </w:tc>
        <w:tc>
          <w:tcPr>
            <w:tcW w:w="567" w:type="dxa"/>
            <w:tcBorders>
              <w:top w:val="single" w:sz="6" w:space="0" w:color="auto"/>
              <w:left w:val="single" w:sz="6" w:space="0" w:color="auto"/>
              <w:bottom w:val="single" w:sz="6" w:space="0" w:color="auto"/>
              <w:right w:val="single" w:sz="6" w:space="0" w:color="auto"/>
            </w:tcBorders>
          </w:tcPr>
          <w:p w14:paraId="0449BB54" w14:textId="77777777" w:rsidR="00635D50" w:rsidRDefault="00635D50" w:rsidP="00E648E4">
            <w:pPr>
              <w:pStyle w:val="TAC"/>
            </w:pPr>
          </w:p>
        </w:tc>
        <w:tc>
          <w:tcPr>
            <w:tcW w:w="567" w:type="dxa"/>
            <w:tcBorders>
              <w:top w:val="single" w:sz="6" w:space="0" w:color="auto"/>
              <w:left w:val="single" w:sz="6" w:space="0" w:color="auto"/>
              <w:bottom w:val="single" w:sz="6" w:space="0" w:color="auto"/>
              <w:right w:val="single" w:sz="6" w:space="0" w:color="auto"/>
            </w:tcBorders>
          </w:tcPr>
          <w:p w14:paraId="1BA441D6" w14:textId="77777777" w:rsidR="00635D50" w:rsidRDefault="00635D50" w:rsidP="00E648E4">
            <w:pPr>
              <w:pStyle w:val="TAC"/>
            </w:pPr>
          </w:p>
        </w:tc>
        <w:tc>
          <w:tcPr>
            <w:tcW w:w="567" w:type="dxa"/>
            <w:tcBorders>
              <w:top w:val="single" w:sz="6" w:space="0" w:color="auto"/>
              <w:left w:val="single" w:sz="6" w:space="0" w:color="auto"/>
              <w:bottom w:val="single" w:sz="6" w:space="0" w:color="auto"/>
              <w:right w:val="single" w:sz="6" w:space="0" w:color="auto"/>
            </w:tcBorders>
          </w:tcPr>
          <w:p w14:paraId="077E6AB0" w14:textId="77777777" w:rsidR="00635D50" w:rsidRDefault="00635D50" w:rsidP="00E648E4">
            <w:pPr>
              <w:pStyle w:val="TAC"/>
            </w:pPr>
          </w:p>
        </w:tc>
        <w:tc>
          <w:tcPr>
            <w:tcW w:w="567" w:type="dxa"/>
            <w:tcBorders>
              <w:top w:val="single" w:sz="6" w:space="0" w:color="auto"/>
              <w:left w:val="single" w:sz="6" w:space="0" w:color="auto"/>
              <w:bottom w:val="single" w:sz="6" w:space="0" w:color="auto"/>
              <w:right w:val="single" w:sz="6" w:space="0" w:color="auto"/>
            </w:tcBorders>
          </w:tcPr>
          <w:p w14:paraId="17CFA168" w14:textId="77777777" w:rsidR="00635D50" w:rsidRDefault="00635D50" w:rsidP="00E648E4">
            <w:pPr>
              <w:pStyle w:val="TAC"/>
            </w:pPr>
          </w:p>
        </w:tc>
        <w:tc>
          <w:tcPr>
            <w:tcW w:w="567" w:type="dxa"/>
            <w:tcBorders>
              <w:top w:val="single" w:sz="6" w:space="0" w:color="auto"/>
              <w:left w:val="single" w:sz="6" w:space="0" w:color="auto"/>
              <w:bottom w:val="single" w:sz="6" w:space="0" w:color="auto"/>
              <w:right w:val="single" w:sz="6" w:space="0" w:color="auto"/>
            </w:tcBorders>
          </w:tcPr>
          <w:p w14:paraId="136FC07E" w14:textId="77777777" w:rsidR="00635D50" w:rsidRDefault="00635D50" w:rsidP="00E648E4">
            <w:pPr>
              <w:pStyle w:val="TAC"/>
            </w:pPr>
          </w:p>
        </w:tc>
        <w:tc>
          <w:tcPr>
            <w:tcW w:w="567" w:type="dxa"/>
            <w:tcBorders>
              <w:top w:val="single" w:sz="6" w:space="0" w:color="auto"/>
              <w:left w:val="single" w:sz="6" w:space="0" w:color="auto"/>
              <w:bottom w:val="single" w:sz="6" w:space="0" w:color="auto"/>
              <w:right w:val="single" w:sz="6" w:space="0" w:color="auto"/>
            </w:tcBorders>
          </w:tcPr>
          <w:p w14:paraId="41384D9B" w14:textId="77777777" w:rsidR="00635D50" w:rsidRDefault="00635D50" w:rsidP="00E648E4">
            <w:pPr>
              <w:pStyle w:val="TAC"/>
            </w:pPr>
          </w:p>
        </w:tc>
      </w:tr>
    </w:tbl>
    <w:p w14:paraId="0CB18B48" w14:textId="77777777" w:rsidR="00635D50" w:rsidRDefault="00635D50" w:rsidP="00635D50"/>
    <w:p w14:paraId="1238F12C" w14:textId="3969A495" w:rsidR="00635D50" w:rsidRDefault="00635D50" w:rsidP="00635D50">
      <w:r>
        <w:t xml:space="preserve">TERMINAL RESPONSE: SET UP EVENT LIST </w:t>
      </w:r>
      <w:r>
        <w:rPr>
          <w:rFonts w:eastAsia="SimSun" w:hint="eastAsia"/>
          <w:lang w:val="en-US" w:eastAsia="zh-CN"/>
        </w:rPr>
        <w:t>8.3</w:t>
      </w:r>
      <w:r>
        <w:t>.1</w:t>
      </w:r>
    </w:p>
    <w:p w14:paraId="2D88D850" w14:textId="77777777" w:rsidR="00635D50" w:rsidRDefault="00635D50" w:rsidP="00635D50">
      <w:r>
        <w:t>Logically:</w:t>
      </w:r>
    </w:p>
    <w:p w14:paraId="75DF38CB" w14:textId="77777777" w:rsidR="00635D50" w:rsidRDefault="00635D50" w:rsidP="00635D50">
      <w:pPr>
        <w:pStyle w:val="EW"/>
      </w:pPr>
      <w:r>
        <w:t>Command details</w:t>
      </w:r>
    </w:p>
    <w:p w14:paraId="0F92CBBF" w14:textId="77777777" w:rsidR="00635D50" w:rsidRDefault="00635D50" w:rsidP="00635D50">
      <w:pPr>
        <w:pStyle w:val="EW"/>
      </w:pPr>
      <w:r>
        <w:tab/>
        <w:t>Command number:</w:t>
      </w:r>
      <w:r>
        <w:tab/>
        <w:t>1</w:t>
      </w:r>
    </w:p>
    <w:p w14:paraId="0D9F0594" w14:textId="77777777" w:rsidR="00635D50" w:rsidRDefault="00635D50" w:rsidP="00635D50">
      <w:pPr>
        <w:pStyle w:val="EW"/>
      </w:pPr>
      <w:r>
        <w:tab/>
        <w:t>Command type:</w:t>
      </w:r>
      <w:r>
        <w:tab/>
        <w:t>SET UP EVENT LIST</w:t>
      </w:r>
    </w:p>
    <w:p w14:paraId="28A5B22B" w14:textId="77777777" w:rsidR="00635D50" w:rsidRDefault="00635D50" w:rsidP="00635D50">
      <w:pPr>
        <w:pStyle w:val="EW"/>
      </w:pPr>
      <w:r>
        <w:tab/>
        <w:t>Command qualifier:</w:t>
      </w:r>
      <w:r>
        <w:tab/>
        <w:t>'00'</w:t>
      </w:r>
    </w:p>
    <w:p w14:paraId="77B0E652" w14:textId="77777777" w:rsidR="00635D50" w:rsidRDefault="00635D50" w:rsidP="00635D50">
      <w:pPr>
        <w:pStyle w:val="EW"/>
      </w:pPr>
      <w:r>
        <w:t>Device identities</w:t>
      </w:r>
    </w:p>
    <w:p w14:paraId="5880DBA9" w14:textId="77777777" w:rsidR="00635D50" w:rsidRDefault="00635D50" w:rsidP="00635D50">
      <w:pPr>
        <w:pStyle w:val="EW"/>
      </w:pPr>
      <w:r>
        <w:tab/>
        <w:t>Source device:</w:t>
      </w:r>
      <w:r>
        <w:tab/>
        <w:t>ME</w:t>
      </w:r>
    </w:p>
    <w:p w14:paraId="6277D69B" w14:textId="77777777" w:rsidR="00635D50" w:rsidRDefault="00635D50" w:rsidP="00635D50">
      <w:pPr>
        <w:pStyle w:val="EW"/>
      </w:pPr>
      <w:r>
        <w:tab/>
        <w:t>Destination device:</w:t>
      </w:r>
      <w:r>
        <w:tab/>
        <w:t>UICC</w:t>
      </w:r>
    </w:p>
    <w:p w14:paraId="2A70EDF3" w14:textId="77777777" w:rsidR="00635D50" w:rsidRDefault="00635D50" w:rsidP="00635D50">
      <w:pPr>
        <w:pStyle w:val="EW"/>
      </w:pPr>
      <w:r>
        <w:t>Result</w:t>
      </w:r>
    </w:p>
    <w:p w14:paraId="49653D7F" w14:textId="77777777" w:rsidR="00635D50" w:rsidRDefault="00635D50" w:rsidP="00635D50">
      <w:pPr>
        <w:pStyle w:val="EX"/>
      </w:pPr>
      <w:r>
        <w:tab/>
        <w:t>General Result:</w:t>
      </w:r>
      <w:r>
        <w:tab/>
        <w:t>Command performed successfully</w:t>
      </w:r>
    </w:p>
    <w:p w14:paraId="4BF51025" w14:textId="77777777" w:rsidR="00635D50" w:rsidRDefault="00635D50" w:rsidP="00635D50">
      <w:r>
        <w:t>Coding:</w:t>
      </w:r>
    </w:p>
    <w:p w14:paraId="13794192" w14:textId="77777777" w:rsidR="00635D50" w:rsidRDefault="00635D50" w:rsidP="00635D50">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077"/>
        <w:gridCol w:w="624"/>
        <w:gridCol w:w="567"/>
        <w:gridCol w:w="567"/>
        <w:gridCol w:w="567"/>
        <w:gridCol w:w="567"/>
        <w:gridCol w:w="567"/>
        <w:gridCol w:w="567"/>
        <w:gridCol w:w="567"/>
        <w:gridCol w:w="567"/>
        <w:gridCol w:w="567"/>
        <w:gridCol w:w="567"/>
        <w:gridCol w:w="567"/>
      </w:tblGrid>
      <w:tr w:rsidR="00635D50" w14:paraId="6F32B53F" w14:textId="77777777" w:rsidTr="00E648E4">
        <w:trPr>
          <w:jc w:val="center"/>
        </w:trPr>
        <w:tc>
          <w:tcPr>
            <w:tcW w:w="1077" w:type="dxa"/>
            <w:tcBorders>
              <w:top w:val="single" w:sz="4" w:space="0" w:color="auto"/>
              <w:left w:val="single" w:sz="4" w:space="0" w:color="auto"/>
              <w:bottom w:val="single" w:sz="4" w:space="0" w:color="auto"/>
              <w:right w:val="single" w:sz="4" w:space="0" w:color="auto"/>
            </w:tcBorders>
          </w:tcPr>
          <w:p w14:paraId="2DD5479F" w14:textId="77777777" w:rsidR="00635D50" w:rsidRDefault="00635D50" w:rsidP="00E648E4">
            <w:pPr>
              <w:pStyle w:val="TAL"/>
            </w:pPr>
            <w:r>
              <w:t>BER-TLV:</w:t>
            </w:r>
          </w:p>
        </w:tc>
        <w:tc>
          <w:tcPr>
            <w:tcW w:w="624" w:type="dxa"/>
            <w:tcBorders>
              <w:top w:val="single" w:sz="4" w:space="0" w:color="auto"/>
              <w:left w:val="single" w:sz="4" w:space="0" w:color="auto"/>
              <w:bottom w:val="single" w:sz="4" w:space="0" w:color="auto"/>
              <w:right w:val="single" w:sz="4" w:space="0" w:color="auto"/>
            </w:tcBorders>
          </w:tcPr>
          <w:p w14:paraId="6A296079" w14:textId="77777777" w:rsidR="00635D50" w:rsidRDefault="00635D50" w:rsidP="00E648E4">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5066E742" w14:textId="77777777" w:rsidR="00635D50" w:rsidRDefault="00635D50" w:rsidP="00E648E4">
            <w:pPr>
              <w:pStyle w:val="TAC"/>
            </w:pPr>
            <w:r>
              <w:t>03</w:t>
            </w:r>
          </w:p>
        </w:tc>
        <w:tc>
          <w:tcPr>
            <w:tcW w:w="567" w:type="dxa"/>
            <w:tcBorders>
              <w:top w:val="single" w:sz="4" w:space="0" w:color="auto"/>
              <w:left w:val="single" w:sz="4" w:space="0" w:color="auto"/>
              <w:bottom w:val="single" w:sz="4" w:space="0" w:color="auto"/>
              <w:right w:val="single" w:sz="4" w:space="0" w:color="auto"/>
            </w:tcBorders>
          </w:tcPr>
          <w:p w14:paraId="16C2BEFF" w14:textId="77777777" w:rsidR="00635D50" w:rsidRDefault="00635D50" w:rsidP="00E648E4">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48260551" w14:textId="77777777" w:rsidR="00635D50" w:rsidRDefault="00635D50" w:rsidP="00E648E4">
            <w:pPr>
              <w:pStyle w:val="TAC"/>
            </w:pPr>
            <w:r>
              <w:t>05</w:t>
            </w:r>
          </w:p>
        </w:tc>
        <w:tc>
          <w:tcPr>
            <w:tcW w:w="567" w:type="dxa"/>
            <w:tcBorders>
              <w:top w:val="single" w:sz="4" w:space="0" w:color="auto"/>
              <w:left w:val="single" w:sz="4" w:space="0" w:color="auto"/>
              <w:bottom w:val="single" w:sz="4" w:space="0" w:color="auto"/>
              <w:right w:val="single" w:sz="4" w:space="0" w:color="auto"/>
            </w:tcBorders>
          </w:tcPr>
          <w:p w14:paraId="75A6D59B" w14:textId="77777777" w:rsidR="00635D50" w:rsidRDefault="00635D50" w:rsidP="00E648E4">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1C5D8BB4" w14:textId="77777777" w:rsidR="00635D50" w:rsidRDefault="00635D50" w:rsidP="00E648E4">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4BC53D8D" w14:textId="77777777" w:rsidR="00635D50" w:rsidRDefault="00635D50" w:rsidP="00E648E4">
            <w:pPr>
              <w:pStyle w:val="TAC"/>
            </w:pPr>
            <w:r>
              <w:t>02</w:t>
            </w:r>
          </w:p>
        </w:tc>
        <w:tc>
          <w:tcPr>
            <w:tcW w:w="567" w:type="dxa"/>
            <w:tcBorders>
              <w:top w:val="single" w:sz="4" w:space="0" w:color="auto"/>
              <w:left w:val="single" w:sz="4" w:space="0" w:color="auto"/>
              <w:bottom w:val="single" w:sz="4" w:space="0" w:color="auto"/>
              <w:right w:val="single" w:sz="4" w:space="0" w:color="auto"/>
            </w:tcBorders>
          </w:tcPr>
          <w:p w14:paraId="68D716CC" w14:textId="77777777" w:rsidR="00635D50" w:rsidRDefault="00635D50" w:rsidP="00E648E4">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1E928261" w14:textId="77777777" w:rsidR="00635D50" w:rsidRDefault="00635D50" w:rsidP="00E648E4">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75A076C9" w14:textId="77777777" w:rsidR="00635D50" w:rsidRDefault="00635D50" w:rsidP="00E648E4">
            <w:pPr>
              <w:pStyle w:val="TAC"/>
            </w:pPr>
            <w:r>
              <w:t>83</w:t>
            </w:r>
          </w:p>
        </w:tc>
        <w:tc>
          <w:tcPr>
            <w:tcW w:w="567" w:type="dxa"/>
            <w:tcBorders>
              <w:top w:val="single" w:sz="4" w:space="0" w:color="auto"/>
              <w:left w:val="single" w:sz="4" w:space="0" w:color="auto"/>
              <w:bottom w:val="single" w:sz="4" w:space="0" w:color="auto"/>
              <w:right w:val="single" w:sz="4" w:space="0" w:color="auto"/>
            </w:tcBorders>
          </w:tcPr>
          <w:p w14:paraId="27F9FC06" w14:textId="77777777" w:rsidR="00635D50" w:rsidRDefault="00635D50" w:rsidP="00E648E4">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3C464786" w14:textId="77777777" w:rsidR="00635D50" w:rsidRDefault="00635D50" w:rsidP="00E648E4">
            <w:pPr>
              <w:pStyle w:val="TAC"/>
            </w:pPr>
            <w:r>
              <w:t>00</w:t>
            </w:r>
          </w:p>
        </w:tc>
      </w:tr>
    </w:tbl>
    <w:p w14:paraId="07601C5D" w14:textId="77777777" w:rsidR="00635D50" w:rsidRDefault="00635D50" w:rsidP="00635D50"/>
    <w:p w14:paraId="0D2CD39C" w14:textId="2B381091" w:rsidR="00635D50" w:rsidRDefault="00635D50" w:rsidP="00635D50">
      <w:pPr>
        <w:rPr>
          <w:rFonts w:eastAsia="SimSun"/>
          <w:lang w:eastAsia="zh-CN"/>
        </w:rPr>
      </w:pPr>
      <w:r>
        <w:t xml:space="preserve">EVENT DOWNLOAD - MT CALL </w:t>
      </w:r>
      <w:r>
        <w:rPr>
          <w:rFonts w:eastAsia="SimSun" w:hint="eastAsia"/>
          <w:lang w:val="en-US" w:eastAsia="zh-CN"/>
        </w:rPr>
        <w:t>8.3</w:t>
      </w:r>
      <w:r>
        <w:t>.</w:t>
      </w:r>
      <w:r>
        <w:rPr>
          <w:rFonts w:eastAsia="SimSun" w:hint="eastAsia"/>
          <w:lang w:val="en-US" w:eastAsia="zh-CN"/>
        </w:rPr>
        <w:t>1</w:t>
      </w:r>
    </w:p>
    <w:p w14:paraId="0BBEC784" w14:textId="77777777" w:rsidR="00635D50" w:rsidRDefault="00635D50" w:rsidP="00635D50">
      <w:r>
        <w:t>Logically:</w:t>
      </w:r>
    </w:p>
    <w:p w14:paraId="30F8BD24" w14:textId="77777777" w:rsidR="00635D50" w:rsidRDefault="00635D50" w:rsidP="00635D50">
      <w:pPr>
        <w:pStyle w:val="EW"/>
      </w:pPr>
      <w:r>
        <w:t>Event list:</w:t>
      </w:r>
      <w:r>
        <w:tab/>
        <w:t>MT call event</w:t>
      </w:r>
    </w:p>
    <w:p w14:paraId="517CCBAB" w14:textId="77777777" w:rsidR="00635D50" w:rsidRDefault="00635D50" w:rsidP="00635D50">
      <w:pPr>
        <w:pStyle w:val="EW"/>
      </w:pPr>
      <w:r>
        <w:t>Device identities</w:t>
      </w:r>
    </w:p>
    <w:p w14:paraId="3B9E44CD" w14:textId="77777777" w:rsidR="00635D50" w:rsidRDefault="00635D50" w:rsidP="00635D50">
      <w:pPr>
        <w:pStyle w:val="EW"/>
      </w:pPr>
      <w:r>
        <w:tab/>
        <w:t>Source device:</w:t>
      </w:r>
      <w:r>
        <w:tab/>
        <w:t>Network</w:t>
      </w:r>
    </w:p>
    <w:p w14:paraId="41C2329B" w14:textId="77777777" w:rsidR="00635D50" w:rsidRDefault="00635D50" w:rsidP="00635D50">
      <w:pPr>
        <w:pStyle w:val="EW"/>
      </w:pPr>
      <w:r>
        <w:tab/>
        <w:t>Destination device:</w:t>
      </w:r>
      <w:r>
        <w:tab/>
        <w:t>UICC</w:t>
      </w:r>
    </w:p>
    <w:p w14:paraId="521C3EBF" w14:textId="77777777" w:rsidR="00635D50" w:rsidRDefault="00635D50" w:rsidP="00635D50">
      <w:pPr>
        <w:pStyle w:val="EW"/>
      </w:pPr>
      <w:r>
        <w:t>Transaction identifier:</w:t>
      </w:r>
    </w:p>
    <w:p w14:paraId="20A00872" w14:textId="77777777" w:rsidR="00635D50" w:rsidRDefault="00635D50" w:rsidP="00635D50">
      <w:pPr>
        <w:pStyle w:val="EW"/>
      </w:pPr>
      <w:r>
        <w:tab/>
        <w:t>TI value:</w:t>
      </w:r>
      <w:r>
        <w:tab/>
        <w:t>0 (bit 5-7) - If A.1/150 is supported, this shall not be verified</w:t>
      </w:r>
    </w:p>
    <w:p w14:paraId="3670B5D6" w14:textId="77777777" w:rsidR="00635D50" w:rsidRDefault="00635D50" w:rsidP="00635D50">
      <w:pPr>
        <w:pStyle w:val="EW"/>
      </w:pPr>
      <w:r>
        <w:tab/>
        <w:t>TI flag:</w:t>
      </w:r>
      <w:r>
        <w:tab/>
        <w:t>0 (bit 8)</w:t>
      </w:r>
    </w:p>
    <w:p w14:paraId="1CFCA3F8" w14:textId="77777777" w:rsidR="00635D50" w:rsidRDefault="00635D50" w:rsidP="00635D50">
      <w:pPr>
        <w:pStyle w:val="EW"/>
      </w:pPr>
      <w:r>
        <w:t>Address:</w:t>
      </w:r>
    </w:p>
    <w:p w14:paraId="2163A34E" w14:textId="1525B164" w:rsidR="008925C8" w:rsidRPr="00F83E02" w:rsidRDefault="008925C8" w:rsidP="008925C8">
      <w:pPr>
        <w:pStyle w:val="EW"/>
      </w:pPr>
      <w:r w:rsidRPr="00F83E02">
        <w:tab/>
        <w:t>TON</w:t>
      </w:r>
      <w:r w:rsidRPr="00F83E02">
        <w:tab/>
      </w:r>
      <w:r>
        <w:t>- not verified</w:t>
      </w:r>
    </w:p>
    <w:p w14:paraId="067CB7ED" w14:textId="62130C2A" w:rsidR="008925C8" w:rsidRPr="00F83E02" w:rsidRDefault="008925C8" w:rsidP="008925C8">
      <w:pPr>
        <w:pStyle w:val="EW"/>
      </w:pPr>
      <w:r w:rsidRPr="00F83E02">
        <w:tab/>
        <w:t>NPI</w:t>
      </w:r>
      <w:r w:rsidRPr="00F83E02">
        <w:tab/>
      </w:r>
      <w:r>
        <w:t>- not verified</w:t>
      </w:r>
    </w:p>
    <w:p w14:paraId="0D77FB32" w14:textId="77777777" w:rsidR="00635D50" w:rsidRDefault="00635D50" w:rsidP="00635D50">
      <w:pPr>
        <w:pStyle w:val="EX"/>
      </w:pPr>
      <w:r>
        <w:tab/>
        <w:t>Dialling number string</w:t>
      </w:r>
      <w:r>
        <w:tab/>
        <w:t>"9876"</w:t>
      </w:r>
    </w:p>
    <w:p w14:paraId="4EEC67E8" w14:textId="77777777" w:rsidR="00635D50" w:rsidRDefault="00635D50" w:rsidP="00635D50">
      <w:r>
        <w:t>Coding:</w:t>
      </w:r>
    </w:p>
    <w:p w14:paraId="5E5B18B4" w14:textId="77777777" w:rsidR="00635D50" w:rsidRDefault="00635D50" w:rsidP="00635D50">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635D50" w14:paraId="5C0A5D0E" w14:textId="77777777" w:rsidTr="00E648E4">
        <w:trPr>
          <w:jc w:val="center"/>
        </w:trPr>
        <w:tc>
          <w:tcPr>
            <w:tcW w:w="1134" w:type="dxa"/>
            <w:tcBorders>
              <w:top w:val="single" w:sz="4" w:space="0" w:color="auto"/>
              <w:left w:val="single" w:sz="4" w:space="0" w:color="auto"/>
              <w:bottom w:val="single" w:sz="4" w:space="0" w:color="auto"/>
              <w:right w:val="single" w:sz="4" w:space="0" w:color="auto"/>
            </w:tcBorders>
          </w:tcPr>
          <w:p w14:paraId="67CFA108" w14:textId="77777777" w:rsidR="00635D50" w:rsidRDefault="00635D50" w:rsidP="00E648E4">
            <w:pPr>
              <w:pStyle w:val="TAL"/>
            </w:pPr>
            <w:r>
              <w:t>BER-TLV:</w:t>
            </w:r>
          </w:p>
        </w:tc>
        <w:tc>
          <w:tcPr>
            <w:tcW w:w="567" w:type="dxa"/>
            <w:tcBorders>
              <w:top w:val="single" w:sz="4" w:space="0" w:color="auto"/>
              <w:left w:val="single" w:sz="4" w:space="0" w:color="auto"/>
              <w:bottom w:val="single" w:sz="4" w:space="0" w:color="auto"/>
              <w:right w:val="single" w:sz="4" w:space="0" w:color="auto"/>
            </w:tcBorders>
          </w:tcPr>
          <w:p w14:paraId="2361A279" w14:textId="77777777" w:rsidR="00635D50" w:rsidRDefault="00635D50" w:rsidP="00E648E4">
            <w:pPr>
              <w:pStyle w:val="TAC"/>
            </w:pPr>
            <w:r>
              <w:t>D6</w:t>
            </w:r>
          </w:p>
        </w:tc>
        <w:tc>
          <w:tcPr>
            <w:tcW w:w="567" w:type="dxa"/>
            <w:tcBorders>
              <w:top w:val="single" w:sz="4" w:space="0" w:color="auto"/>
              <w:left w:val="single" w:sz="4" w:space="0" w:color="auto"/>
              <w:bottom w:val="single" w:sz="4" w:space="0" w:color="auto"/>
              <w:right w:val="single" w:sz="4" w:space="0" w:color="auto"/>
            </w:tcBorders>
          </w:tcPr>
          <w:p w14:paraId="73A2CB61" w14:textId="77777777" w:rsidR="00635D50" w:rsidRDefault="00635D50" w:rsidP="00E648E4">
            <w:pPr>
              <w:pStyle w:val="TAC"/>
            </w:pPr>
            <w:r>
              <w:t>0F</w:t>
            </w:r>
          </w:p>
        </w:tc>
        <w:tc>
          <w:tcPr>
            <w:tcW w:w="567" w:type="dxa"/>
            <w:tcBorders>
              <w:top w:val="single" w:sz="4" w:space="0" w:color="auto"/>
              <w:left w:val="single" w:sz="4" w:space="0" w:color="auto"/>
              <w:bottom w:val="single" w:sz="4" w:space="0" w:color="auto"/>
              <w:right w:val="single" w:sz="4" w:space="0" w:color="auto"/>
            </w:tcBorders>
          </w:tcPr>
          <w:p w14:paraId="476136C2" w14:textId="77777777" w:rsidR="00635D50" w:rsidRDefault="00635D50" w:rsidP="00E648E4">
            <w:pPr>
              <w:pStyle w:val="TAC"/>
            </w:pPr>
            <w:r>
              <w:t>19</w:t>
            </w:r>
          </w:p>
        </w:tc>
        <w:tc>
          <w:tcPr>
            <w:tcW w:w="567" w:type="dxa"/>
            <w:tcBorders>
              <w:top w:val="single" w:sz="4" w:space="0" w:color="auto"/>
              <w:left w:val="single" w:sz="4" w:space="0" w:color="auto"/>
              <w:bottom w:val="single" w:sz="4" w:space="0" w:color="auto"/>
              <w:right w:val="single" w:sz="4" w:space="0" w:color="auto"/>
            </w:tcBorders>
          </w:tcPr>
          <w:p w14:paraId="777E8751" w14:textId="77777777" w:rsidR="00635D50" w:rsidRDefault="00635D50" w:rsidP="00E648E4">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4C1A1C45" w14:textId="77777777" w:rsidR="00635D50" w:rsidRDefault="00635D50" w:rsidP="00E648E4">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20BB67FF" w14:textId="77777777" w:rsidR="00635D50" w:rsidRDefault="00635D50" w:rsidP="00E648E4">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50916ED0" w14:textId="77777777" w:rsidR="00635D50" w:rsidRDefault="00635D50" w:rsidP="00E648E4">
            <w:pPr>
              <w:pStyle w:val="TAC"/>
            </w:pPr>
            <w:r>
              <w:t>02</w:t>
            </w:r>
          </w:p>
        </w:tc>
        <w:tc>
          <w:tcPr>
            <w:tcW w:w="567" w:type="dxa"/>
            <w:tcBorders>
              <w:top w:val="single" w:sz="4" w:space="0" w:color="auto"/>
              <w:left w:val="single" w:sz="4" w:space="0" w:color="auto"/>
              <w:bottom w:val="single" w:sz="4" w:space="0" w:color="auto"/>
              <w:right w:val="single" w:sz="4" w:space="0" w:color="auto"/>
            </w:tcBorders>
          </w:tcPr>
          <w:p w14:paraId="7654FED8" w14:textId="77777777" w:rsidR="00635D50" w:rsidRDefault="00635D50" w:rsidP="00E648E4">
            <w:pPr>
              <w:pStyle w:val="TAC"/>
            </w:pPr>
            <w:r>
              <w:t>83</w:t>
            </w:r>
          </w:p>
        </w:tc>
        <w:tc>
          <w:tcPr>
            <w:tcW w:w="567" w:type="dxa"/>
            <w:tcBorders>
              <w:top w:val="single" w:sz="4" w:space="0" w:color="auto"/>
              <w:left w:val="single" w:sz="4" w:space="0" w:color="auto"/>
              <w:bottom w:val="single" w:sz="4" w:space="0" w:color="auto"/>
              <w:right w:val="single" w:sz="4" w:space="0" w:color="auto"/>
            </w:tcBorders>
          </w:tcPr>
          <w:p w14:paraId="35C1AA24" w14:textId="77777777" w:rsidR="00635D50" w:rsidRDefault="00635D50" w:rsidP="00E648E4">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61A902B7" w14:textId="77777777" w:rsidR="00635D50" w:rsidRDefault="00635D50" w:rsidP="00E648E4">
            <w:pPr>
              <w:pStyle w:val="TAC"/>
            </w:pPr>
            <w:r>
              <w:t>1C</w:t>
            </w:r>
          </w:p>
        </w:tc>
        <w:tc>
          <w:tcPr>
            <w:tcW w:w="567" w:type="dxa"/>
            <w:tcBorders>
              <w:top w:val="single" w:sz="4" w:space="0" w:color="auto"/>
              <w:left w:val="single" w:sz="4" w:space="0" w:color="auto"/>
              <w:bottom w:val="single" w:sz="4" w:space="0" w:color="auto"/>
              <w:right w:val="single" w:sz="4" w:space="0" w:color="auto"/>
            </w:tcBorders>
          </w:tcPr>
          <w:p w14:paraId="2BDA05F1" w14:textId="77777777" w:rsidR="00635D50" w:rsidRDefault="00635D50" w:rsidP="00E648E4">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6622B1C2" w14:textId="77777777" w:rsidR="00635D50" w:rsidRDefault="00635D50" w:rsidP="00E648E4">
            <w:pPr>
              <w:pStyle w:val="TAC"/>
            </w:pPr>
            <w:r>
              <w:t>00</w:t>
            </w:r>
          </w:p>
        </w:tc>
      </w:tr>
      <w:tr w:rsidR="00635D50" w14:paraId="1A2F6ABE" w14:textId="77777777" w:rsidTr="00E648E4">
        <w:trPr>
          <w:jc w:val="center"/>
        </w:trPr>
        <w:tc>
          <w:tcPr>
            <w:tcW w:w="1134" w:type="dxa"/>
            <w:tcBorders>
              <w:top w:val="single" w:sz="4" w:space="0" w:color="auto"/>
              <w:right w:val="single" w:sz="4" w:space="0" w:color="auto"/>
            </w:tcBorders>
          </w:tcPr>
          <w:p w14:paraId="14A0CC6A" w14:textId="77777777" w:rsidR="00635D50" w:rsidRDefault="00635D50" w:rsidP="00E648E4">
            <w:pPr>
              <w:pStyle w:val="TAL"/>
            </w:pPr>
          </w:p>
        </w:tc>
        <w:tc>
          <w:tcPr>
            <w:tcW w:w="567" w:type="dxa"/>
            <w:tcBorders>
              <w:top w:val="single" w:sz="4" w:space="0" w:color="auto"/>
              <w:left w:val="single" w:sz="4" w:space="0" w:color="auto"/>
              <w:bottom w:val="single" w:sz="4" w:space="0" w:color="auto"/>
              <w:right w:val="single" w:sz="4" w:space="0" w:color="auto"/>
            </w:tcBorders>
          </w:tcPr>
          <w:p w14:paraId="77CEA851" w14:textId="77777777" w:rsidR="00635D50" w:rsidRDefault="00635D50" w:rsidP="00E648E4">
            <w:pPr>
              <w:pStyle w:val="TAC"/>
            </w:pPr>
            <w:r>
              <w:t>86</w:t>
            </w:r>
          </w:p>
        </w:tc>
        <w:tc>
          <w:tcPr>
            <w:tcW w:w="567" w:type="dxa"/>
            <w:tcBorders>
              <w:top w:val="single" w:sz="4" w:space="0" w:color="auto"/>
              <w:left w:val="single" w:sz="4" w:space="0" w:color="auto"/>
              <w:bottom w:val="single" w:sz="4" w:space="0" w:color="auto"/>
              <w:right w:val="single" w:sz="4" w:space="0" w:color="auto"/>
            </w:tcBorders>
          </w:tcPr>
          <w:p w14:paraId="4E1C12E7" w14:textId="77777777" w:rsidR="00635D50" w:rsidRDefault="00635D50" w:rsidP="00E648E4">
            <w:pPr>
              <w:pStyle w:val="TAC"/>
            </w:pPr>
            <w:r>
              <w:t>03</w:t>
            </w:r>
          </w:p>
        </w:tc>
        <w:tc>
          <w:tcPr>
            <w:tcW w:w="567" w:type="dxa"/>
            <w:tcBorders>
              <w:top w:val="single" w:sz="4" w:space="0" w:color="auto"/>
              <w:left w:val="single" w:sz="4" w:space="0" w:color="auto"/>
              <w:bottom w:val="single" w:sz="4" w:space="0" w:color="auto"/>
              <w:right w:val="single" w:sz="4" w:space="0" w:color="auto"/>
            </w:tcBorders>
          </w:tcPr>
          <w:p w14:paraId="260DFBEA" w14:textId="22F615C2" w:rsidR="00635D50" w:rsidRDefault="008925C8" w:rsidP="00E648E4">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01860B3D" w14:textId="77777777" w:rsidR="00635D50" w:rsidRDefault="00635D50" w:rsidP="00E648E4">
            <w:pPr>
              <w:pStyle w:val="TAC"/>
            </w:pPr>
            <w:r>
              <w:t>89</w:t>
            </w:r>
          </w:p>
        </w:tc>
        <w:tc>
          <w:tcPr>
            <w:tcW w:w="567" w:type="dxa"/>
            <w:tcBorders>
              <w:top w:val="single" w:sz="4" w:space="0" w:color="auto"/>
              <w:left w:val="single" w:sz="4" w:space="0" w:color="auto"/>
              <w:bottom w:val="single" w:sz="4" w:space="0" w:color="auto"/>
              <w:right w:val="single" w:sz="4" w:space="0" w:color="auto"/>
            </w:tcBorders>
          </w:tcPr>
          <w:p w14:paraId="0E69E4BA" w14:textId="77777777" w:rsidR="00635D50" w:rsidRDefault="00635D50" w:rsidP="00E648E4">
            <w:pPr>
              <w:pStyle w:val="TAC"/>
            </w:pPr>
            <w:r>
              <w:t>67</w:t>
            </w:r>
          </w:p>
        </w:tc>
        <w:tc>
          <w:tcPr>
            <w:tcW w:w="567" w:type="dxa"/>
            <w:tcBorders>
              <w:top w:val="single" w:sz="4" w:space="0" w:color="auto"/>
              <w:left w:val="single" w:sz="4" w:space="0" w:color="auto"/>
              <w:bottom w:val="single" w:sz="4" w:space="0" w:color="auto"/>
              <w:right w:val="single" w:sz="4" w:space="0" w:color="auto"/>
            </w:tcBorders>
          </w:tcPr>
          <w:p w14:paraId="0F786494"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18B738CE"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480AE70D"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654EC65C"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1A1C977C"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55EC1E47"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5E526667" w14:textId="77777777" w:rsidR="00635D50" w:rsidRDefault="00635D50" w:rsidP="00E648E4">
            <w:pPr>
              <w:pStyle w:val="TAC"/>
            </w:pPr>
          </w:p>
        </w:tc>
      </w:tr>
    </w:tbl>
    <w:p w14:paraId="281EAF07" w14:textId="77777777" w:rsidR="00635D50" w:rsidRDefault="00635D50" w:rsidP="00635D50"/>
    <w:p w14:paraId="3C2D5544" w14:textId="396218F0" w:rsidR="00635D50" w:rsidRDefault="00635D50" w:rsidP="00635D50">
      <w:r>
        <w:t xml:space="preserve">PROACTIVE COMMAND: LAUNCH BROWSER </w:t>
      </w:r>
      <w:r>
        <w:rPr>
          <w:rFonts w:hint="eastAsia"/>
          <w:lang w:eastAsia="zh-CN"/>
        </w:rPr>
        <w:t>8.3</w:t>
      </w:r>
      <w:r>
        <w:t>.1</w:t>
      </w:r>
    </w:p>
    <w:p w14:paraId="322CF49C" w14:textId="77777777" w:rsidR="00635D50" w:rsidRDefault="00635D50" w:rsidP="00635D50">
      <w:r>
        <w:t>Logically:</w:t>
      </w:r>
    </w:p>
    <w:p w14:paraId="01B0D586" w14:textId="77777777" w:rsidR="00635D50" w:rsidRDefault="00635D50" w:rsidP="00635D50">
      <w:pPr>
        <w:pStyle w:val="EW"/>
        <w:tabs>
          <w:tab w:val="left" w:pos="851"/>
        </w:tabs>
        <w:overflowPunct w:val="0"/>
        <w:autoSpaceDE w:val="0"/>
        <w:autoSpaceDN w:val="0"/>
        <w:adjustRightInd w:val="0"/>
        <w:ind w:left="2835" w:hanging="2551"/>
        <w:textAlignment w:val="baseline"/>
      </w:pPr>
      <w:r>
        <w:t>Command details</w:t>
      </w:r>
    </w:p>
    <w:p w14:paraId="77FC28C7" w14:textId="77777777" w:rsidR="00635D50" w:rsidRDefault="00635D50" w:rsidP="00635D50">
      <w:pPr>
        <w:pStyle w:val="EW"/>
        <w:tabs>
          <w:tab w:val="left" w:pos="851"/>
        </w:tabs>
        <w:overflowPunct w:val="0"/>
        <w:autoSpaceDE w:val="0"/>
        <w:autoSpaceDN w:val="0"/>
        <w:adjustRightInd w:val="0"/>
        <w:ind w:left="2835" w:hanging="2551"/>
        <w:textAlignment w:val="baseline"/>
        <w:rPr>
          <w:rFonts w:eastAsia="DengXian"/>
        </w:rPr>
      </w:pPr>
      <w:r>
        <w:rPr>
          <w:rFonts w:eastAsia="DengXian"/>
        </w:rPr>
        <w:tab/>
        <w:t>Command number:</w:t>
      </w:r>
      <w:r>
        <w:rPr>
          <w:rFonts w:eastAsia="DengXian"/>
        </w:rPr>
        <w:tab/>
        <w:t>1</w:t>
      </w:r>
    </w:p>
    <w:p w14:paraId="1FB555DB" w14:textId="77777777" w:rsidR="00635D50" w:rsidRDefault="00635D50" w:rsidP="00635D50">
      <w:pPr>
        <w:pStyle w:val="EW"/>
        <w:tabs>
          <w:tab w:val="left" w:pos="851"/>
        </w:tabs>
        <w:overflowPunct w:val="0"/>
        <w:autoSpaceDE w:val="0"/>
        <w:autoSpaceDN w:val="0"/>
        <w:adjustRightInd w:val="0"/>
        <w:ind w:left="2835" w:hanging="2551"/>
        <w:textAlignment w:val="baseline"/>
        <w:rPr>
          <w:rFonts w:eastAsia="DengXian"/>
        </w:rPr>
      </w:pPr>
      <w:r>
        <w:rPr>
          <w:rFonts w:eastAsia="DengXian"/>
        </w:rPr>
        <w:tab/>
        <w:t>Command type:</w:t>
      </w:r>
      <w:r>
        <w:rPr>
          <w:rFonts w:eastAsia="DengXian"/>
        </w:rPr>
        <w:tab/>
        <w:t>LAUNCH BROWSER</w:t>
      </w:r>
    </w:p>
    <w:p w14:paraId="0AAB6AD5" w14:textId="77777777" w:rsidR="00635D50" w:rsidRDefault="00635D50" w:rsidP="00635D50">
      <w:pPr>
        <w:pStyle w:val="EW"/>
        <w:tabs>
          <w:tab w:val="left" w:pos="851"/>
        </w:tabs>
        <w:overflowPunct w:val="0"/>
        <w:autoSpaceDE w:val="0"/>
        <w:autoSpaceDN w:val="0"/>
        <w:adjustRightInd w:val="0"/>
        <w:ind w:left="2835" w:hanging="2551"/>
        <w:textAlignment w:val="baseline"/>
        <w:rPr>
          <w:rFonts w:eastAsia="DengXian"/>
        </w:rPr>
      </w:pPr>
      <w:r>
        <w:rPr>
          <w:rFonts w:eastAsia="DengXian"/>
        </w:rPr>
        <w:tab/>
        <w:t>Command qualifier:</w:t>
      </w:r>
      <w:r>
        <w:rPr>
          <w:rFonts w:eastAsia="DengXian"/>
        </w:rPr>
        <w:tab/>
        <w:t>launch browser, if not already launched</w:t>
      </w:r>
    </w:p>
    <w:p w14:paraId="6D2E30A9" w14:textId="77777777" w:rsidR="00635D50" w:rsidRDefault="00635D50" w:rsidP="00635D50">
      <w:pPr>
        <w:pStyle w:val="EW"/>
        <w:tabs>
          <w:tab w:val="left" w:pos="851"/>
        </w:tabs>
        <w:overflowPunct w:val="0"/>
        <w:autoSpaceDE w:val="0"/>
        <w:autoSpaceDN w:val="0"/>
        <w:adjustRightInd w:val="0"/>
        <w:ind w:left="2835" w:hanging="2551"/>
        <w:textAlignment w:val="baseline"/>
      </w:pPr>
      <w:r>
        <w:t>Device identities</w:t>
      </w:r>
    </w:p>
    <w:p w14:paraId="200DC7F2" w14:textId="77777777" w:rsidR="00635D50" w:rsidRDefault="00635D50" w:rsidP="00635D50">
      <w:pPr>
        <w:pStyle w:val="EW"/>
        <w:tabs>
          <w:tab w:val="left" w:pos="851"/>
        </w:tabs>
        <w:overflowPunct w:val="0"/>
        <w:autoSpaceDE w:val="0"/>
        <w:autoSpaceDN w:val="0"/>
        <w:adjustRightInd w:val="0"/>
        <w:ind w:left="2835" w:hanging="2551"/>
        <w:textAlignment w:val="baseline"/>
      </w:pPr>
      <w:r>
        <w:tab/>
        <w:t>Source device:</w:t>
      </w:r>
      <w:r>
        <w:tab/>
        <w:t>UICC</w:t>
      </w:r>
    </w:p>
    <w:p w14:paraId="4BBC4ED4" w14:textId="77777777" w:rsidR="00635D50" w:rsidRDefault="00635D50" w:rsidP="00635D50">
      <w:pPr>
        <w:pStyle w:val="EW"/>
        <w:tabs>
          <w:tab w:val="left" w:pos="851"/>
        </w:tabs>
        <w:overflowPunct w:val="0"/>
        <w:autoSpaceDE w:val="0"/>
        <w:autoSpaceDN w:val="0"/>
        <w:adjustRightInd w:val="0"/>
        <w:ind w:left="2835" w:hanging="2551"/>
        <w:textAlignment w:val="baseline"/>
      </w:pPr>
      <w:r>
        <w:tab/>
        <w:t>Destination device:</w:t>
      </w:r>
      <w:r>
        <w:tab/>
        <w:t>ME</w:t>
      </w:r>
    </w:p>
    <w:p w14:paraId="1228F289" w14:textId="77777777" w:rsidR="00635D50" w:rsidRDefault="00635D50" w:rsidP="00635D50">
      <w:pPr>
        <w:pStyle w:val="EW"/>
        <w:tabs>
          <w:tab w:val="left" w:pos="851"/>
        </w:tabs>
        <w:overflowPunct w:val="0"/>
        <w:autoSpaceDE w:val="0"/>
        <w:autoSpaceDN w:val="0"/>
        <w:adjustRightInd w:val="0"/>
        <w:ind w:left="2835" w:hanging="2551"/>
        <w:textAlignment w:val="baseline"/>
      </w:pPr>
      <w:r>
        <w:tab/>
        <w:t>URL</w:t>
      </w:r>
      <w:r>
        <w:tab/>
      </w:r>
      <w:hyperlink r:id="rId48" w:history="1">
        <w:r>
          <w:t>http://xxx.yyy.zzz</w:t>
        </w:r>
      </w:hyperlink>
      <w:r>
        <w:t xml:space="preserve"> (Note: this URL shall be different from the default URL, but it can be reached from the gateway defined by default in the browser parameters of the mobile)</w:t>
      </w:r>
    </w:p>
    <w:p w14:paraId="47ED2B3D" w14:textId="77777777" w:rsidR="00635D50" w:rsidRDefault="00635D50" w:rsidP="00635D50">
      <w:pPr>
        <w:pStyle w:val="EW"/>
        <w:tabs>
          <w:tab w:val="left" w:pos="851"/>
        </w:tabs>
        <w:overflowPunct w:val="0"/>
        <w:autoSpaceDE w:val="0"/>
        <w:autoSpaceDN w:val="0"/>
        <w:adjustRightInd w:val="0"/>
        <w:ind w:left="2835" w:hanging="2551"/>
        <w:textAlignment w:val="baseline"/>
      </w:pPr>
      <w:r>
        <w:tab/>
        <w:t>Bearer</w:t>
      </w:r>
      <w:r>
        <w:tab/>
        <w:t>NG-RAN</w:t>
      </w:r>
    </w:p>
    <w:p w14:paraId="70A0A936" w14:textId="77777777" w:rsidR="00635D50" w:rsidRDefault="00635D50" w:rsidP="00635D50">
      <w:pPr>
        <w:pStyle w:val="EW"/>
        <w:tabs>
          <w:tab w:val="left" w:pos="851"/>
        </w:tabs>
        <w:overflowPunct w:val="0"/>
        <w:autoSpaceDE w:val="0"/>
        <w:autoSpaceDN w:val="0"/>
        <w:adjustRightInd w:val="0"/>
        <w:ind w:left="2835" w:hanging="2551"/>
        <w:textAlignment w:val="baseline"/>
      </w:pPr>
      <w:r>
        <w:t>Gateway/Proxy id</w:t>
      </w:r>
      <w:r>
        <w:tab/>
        <w:t>DCSunpacked, 8 bits data</w:t>
      </w:r>
    </w:p>
    <w:p w14:paraId="5E886597" w14:textId="77777777" w:rsidR="00635D50" w:rsidRDefault="00635D50" w:rsidP="00635D50">
      <w:pPr>
        <w:pStyle w:val="EW"/>
        <w:tabs>
          <w:tab w:val="left" w:pos="851"/>
        </w:tabs>
        <w:overflowPunct w:val="0"/>
        <w:autoSpaceDE w:val="0"/>
        <w:autoSpaceDN w:val="0"/>
        <w:adjustRightInd w:val="0"/>
        <w:ind w:left="2835" w:hanging="2551"/>
        <w:textAlignment w:val="baseline"/>
      </w:pPr>
      <w:r>
        <w:tab/>
        <w:t>Text string</w:t>
      </w:r>
      <w:r>
        <w:tab/>
        <w:t>abc.def.ghi.jkl (different from the default IP address)</w:t>
      </w:r>
    </w:p>
    <w:p w14:paraId="31AE3E21" w14:textId="77777777" w:rsidR="00635D50" w:rsidRDefault="00635D50" w:rsidP="00635D50">
      <w:pPr>
        <w:overflowPunct w:val="0"/>
        <w:autoSpaceDE w:val="0"/>
        <w:autoSpaceDN w:val="0"/>
        <w:adjustRightInd w:val="0"/>
        <w:textAlignment w:val="baseline"/>
        <w:rPr>
          <w:rFonts w:eastAsia="DengXian"/>
        </w:rPr>
      </w:pPr>
      <w:r>
        <w:rPr>
          <w:rFonts w:eastAsia="DengXian"/>
        </w:rPr>
        <w:t>Coding:</w:t>
      </w:r>
    </w:p>
    <w:p w14:paraId="04923D87" w14:textId="77777777" w:rsidR="00635D50" w:rsidRDefault="00635D50" w:rsidP="00635D50">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635D50" w14:paraId="724B7673" w14:textId="77777777" w:rsidTr="00E648E4">
        <w:trPr>
          <w:jc w:val="center"/>
        </w:trPr>
        <w:tc>
          <w:tcPr>
            <w:tcW w:w="1134" w:type="dxa"/>
            <w:tcBorders>
              <w:top w:val="single" w:sz="4" w:space="0" w:color="auto"/>
              <w:left w:val="single" w:sz="4" w:space="0" w:color="auto"/>
              <w:bottom w:val="single" w:sz="4" w:space="0" w:color="auto"/>
              <w:right w:val="single" w:sz="4" w:space="0" w:color="auto"/>
            </w:tcBorders>
          </w:tcPr>
          <w:p w14:paraId="794F06BB" w14:textId="77777777" w:rsidR="00635D50" w:rsidRDefault="00635D50" w:rsidP="00E648E4">
            <w:pPr>
              <w:pStyle w:val="TAL"/>
            </w:pPr>
            <w:r>
              <w:t>BER-TLV:</w:t>
            </w:r>
          </w:p>
        </w:tc>
        <w:tc>
          <w:tcPr>
            <w:tcW w:w="567" w:type="dxa"/>
            <w:tcBorders>
              <w:top w:val="single" w:sz="4" w:space="0" w:color="auto"/>
              <w:left w:val="single" w:sz="4" w:space="0" w:color="auto"/>
              <w:bottom w:val="single" w:sz="4" w:space="0" w:color="auto"/>
              <w:right w:val="single" w:sz="4" w:space="0" w:color="auto"/>
            </w:tcBorders>
          </w:tcPr>
          <w:p w14:paraId="67C237F5" w14:textId="77777777" w:rsidR="00635D50" w:rsidRDefault="00635D50" w:rsidP="00E648E4">
            <w:pPr>
              <w:pStyle w:val="TAC"/>
            </w:pPr>
            <w:r>
              <w:t>D0</w:t>
            </w:r>
          </w:p>
        </w:tc>
        <w:tc>
          <w:tcPr>
            <w:tcW w:w="567" w:type="dxa"/>
            <w:tcBorders>
              <w:top w:val="single" w:sz="4" w:space="0" w:color="auto"/>
              <w:left w:val="single" w:sz="4" w:space="0" w:color="auto"/>
              <w:bottom w:val="single" w:sz="4" w:space="0" w:color="auto"/>
              <w:right w:val="single" w:sz="4" w:space="0" w:color="auto"/>
            </w:tcBorders>
          </w:tcPr>
          <w:p w14:paraId="20E98DF1" w14:textId="77777777" w:rsidR="00635D50" w:rsidRDefault="00635D50" w:rsidP="00E648E4">
            <w:pPr>
              <w:pStyle w:val="TAC"/>
            </w:pPr>
            <w:r>
              <w:t>32</w:t>
            </w:r>
          </w:p>
        </w:tc>
        <w:tc>
          <w:tcPr>
            <w:tcW w:w="567" w:type="dxa"/>
            <w:tcBorders>
              <w:top w:val="single" w:sz="4" w:space="0" w:color="auto"/>
              <w:left w:val="single" w:sz="4" w:space="0" w:color="auto"/>
              <w:bottom w:val="single" w:sz="4" w:space="0" w:color="auto"/>
              <w:right w:val="single" w:sz="4" w:space="0" w:color="auto"/>
            </w:tcBorders>
          </w:tcPr>
          <w:p w14:paraId="3AF72B85" w14:textId="77777777" w:rsidR="00635D50" w:rsidRDefault="00635D50" w:rsidP="00E648E4">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374D6668" w14:textId="77777777" w:rsidR="00635D50" w:rsidRDefault="00635D50" w:rsidP="00E648E4">
            <w:pPr>
              <w:pStyle w:val="TAC"/>
            </w:pPr>
            <w:r>
              <w:t>03</w:t>
            </w:r>
          </w:p>
        </w:tc>
        <w:tc>
          <w:tcPr>
            <w:tcW w:w="567" w:type="dxa"/>
            <w:tcBorders>
              <w:top w:val="single" w:sz="4" w:space="0" w:color="auto"/>
              <w:left w:val="single" w:sz="4" w:space="0" w:color="auto"/>
              <w:bottom w:val="single" w:sz="4" w:space="0" w:color="auto"/>
              <w:right w:val="single" w:sz="4" w:space="0" w:color="auto"/>
            </w:tcBorders>
          </w:tcPr>
          <w:p w14:paraId="2F5E7C7F" w14:textId="77777777" w:rsidR="00635D50" w:rsidRDefault="00635D50" w:rsidP="00E648E4">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56DAF05F" w14:textId="77777777" w:rsidR="00635D50" w:rsidRDefault="00635D50" w:rsidP="00E648E4">
            <w:pPr>
              <w:pStyle w:val="TAC"/>
            </w:pPr>
            <w:r>
              <w:t>15</w:t>
            </w:r>
          </w:p>
        </w:tc>
        <w:tc>
          <w:tcPr>
            <w:tcW w:w="567" w:type="dxa"/>
            <w:tcBorders>
              <w:top w:val="single" w:sz="4" w:space="0" w:color="auto"/>
              <w:left w:val="single" w:sz="4" w:space="0" w:color="auto"/>
              <w:bottom w:val="single" w:sz="4" w:space="0" w:color="auto"/>
              <w:right w:val="single" w:sz="4" w:space="0" w:color="auto"/>
            </w:tcBorders>
          </w:tcPr>
          <w:p w14:paraId="28445D5B" w14:textId="77777777" w:rsidR="00635D50" w:rsidRDefault="00635D50" w:rsidP="00E648E4">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61BE34AA" w14:textId="77777777" w:rsidR="00635D50" w:rsidRDefault="00635D50" w:rsidP="00E648E4">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58F737F8" w14:textId="77777777" w:rsidR="00635D50" w:rsidRDefault="00635D50" w:rsidP="00E648E4">
            <w:pPr>
              <w:pStyle w:val="TAC"/>
            </w:pPr>
            <w:r>
              <w:t>02</w:t>
            </w:r>
          </w:p>
        </w:tc>
        <w:tc>
          <w:tcPr>
            <w:tcW w:w="567" w:type="dxa"/>
            <w:tcBorders>
              <w:top w:val="single" w:sz="4" w:space="0" w:color="auto"/>
              <w:left w:val="single" w:sz="4" w:space="0" w:color="auto"/>
              <w:bottom w:val="single" w:sz="4" w:space="0" w:color="auto"/>
              <w:right w:val="single" w:sz="4" w:space="0" w:color="auto"/>
            </w:tcBorders>
          </w:tcPr>
          <w:p w14:paraId="1F2B199C" w14:textId="77777777" w:rsidR="00635D50" w:rsidRDefault="00635D50" w:rsidP="00E648E4">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53823A75" w14:textId="77777777" w:rsidR="00635D50" w:rsidRDefault="00635D50" w:rsidP="00E648E4">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46096A9A" w14:textId="77777777" w:rsidR="00635D50" w:rsidRDefault="00635D50" w:rsidP="00E648E4">
            <w:pPr>
              <w:pStyle w:val="TAC"/>
            </w:pPr>
            <w:r>
              <w:t>31</w:t>
            </w:r>
          </w:p>
        </w:tc>
      </w:tr>
      <w:tr w:rsidR="00635D50" w14:paraId="6C8A7CCB" w14:textId="77777777" w:rsidTr="00E648E4">
        <w:trPr>
          <w:jc w:val="center"/>
        </w:trPr>
        <w:tc>
          <w:tcPr>
            <w:tcW w:w="1134" w:type="dxa"/>
            <w:tcBorders>
              <w:right w:val="single" w:sz="4" w:space="0" w:color="auto"/>
            </w:tcBorders>
          </w:tcPr>
          <w:p w14:paraId="540C182E" w14:textId="77777777" w:rsidR="00635D50" w:rsidRDefault="00635D50" w:rsidP="00E648E4">
            <w:pPr>
              <w:pStyle w:val="TAL"/>
            </w:pPr>
          </w:p>
        </w:tc>
        <w:tc>
          <w:tcPr>
            <w:tcW w:w="567" w:type="dxa"/>
            <w:tcBorders>
              <w:top w:val="single" w:sz="4" w:space="0" w:color="auto"/>
              <w:left w:val="single" w:sz="4" w:space="0" w:color="auto"/>
              <w:bottom w:val="single" w:sz="4" w:space="0" w:color="auto"/>
              <w:right w:val="single" w:sz="4" w:space="0" w:color="auto"/>
            </w:tcBorders>
          </w:tcPr>
          <w:p w14:paraId="6F088708" w14:textId="77777777" w:rsidR="00635D50" w:rsidRDefault="00635D50" w:rsidP="00E648E4">
            <w:pPr>
              <w:pStyle w:val="TAC"/>
            </w:pPr>
            <w:r>
              <w:t>12</w:t>
            </w:r>
          </w:p>
        </w:tc>
        <w:tc>
          <w:tcPr>
            <w:tcW w:w="567" w:type="dxa"/>
            <w:tcBorders>
              <w:top w:val="single" w:sz="4" w:space="0" w:color="auto"/>
              <w:left w:val="single" w:sz="4" w:space="0" w:color="auto"/>
              <w:bottom w:val="single" w:sz="4" w:space="0" w:color="auto"/>
              <w:right w:val="single" w:sz="4" w:space="0" w:color="auto"/>
            </w:tcBorders>
          </w:tcPr>
          <w:p w14:paraId="35313472" w14:textId="77777777" w:rsidR="00635D50" w:rsidRDefault="00635D50" w:rsidP="00E648E4">
            <w:pPr>
              <w:pStyle w:val="TAC"/>
            </w:pPr>
            <w:r>
              <w:t>68</w:t>
            </w:r>
          </w:p>
        </w:tc>
        <w:tc>
          <w:tcPr>
            <w:tcW w:w="567" w:type="dxa"/>
            <w:tcBorders>
              <w:top w:val="single" w:sz="4" w:space="0" w:color="auto"/>
              <w:left w:val="single" w:sz="4" w:space="0" w:color="auto"/>
              <w:bottom w:val="single" w:sz="4" w:space="0" w:color="auto"/>
              <w:right w:val="single" w:sz="4" w:space="0" w:color="auto"/>
            </w:tcBorders>
          </w:tcPr>
          <w:p w14:paraId="3BB5BAAD" w14:textId="77777777" w:rsidR="00635D50" w:rsidRDefault="00635D50" w:rsidP="00E648E4">
            <w:pPr>
              <w:pStyle w:val="TAC"/>
            </w:pPr>
            <w:r>
              <w:t>74</w:t>
            </w:r>
          </w:p>
        </w:tc>
        <w:tc>
          <w:tcPr>
            <w:tcW w:w="567" w:type="dxa"/>
            <w:tcBorders>
              <w:top w:val="single" w:sz="4" w:space="0" w:color="auto"/>
              <w:left w:val="single" w:sz="4" w:space="0" w:color="auto"/>
              <w:bottom w:val="single" w:sz="4" w:space="0" w:color="auto"/>
              <w:right w:val="single" w:sz="4" w:space="0" w:color="auto"/>
            </w:tcBorders>
          </w:tcPr>
          <w:p w14:paraId="45C760B4" w14:textId="77777777" w:rsidR="00635D50" w:rsidRDefault="00635D50" w:rsidP="00E648E4">
            <w:pPr>
              <w:pStyle w:val="TAC"/>
            </w:pPr>
            <w:r>
              <w:t>74</w:t>
            </w:r>
          </w:p>
        </w:tc>
        <w:tc>
          <w:tcPr>
            <w:tcW w:w="567" w:type="dxa"/>
            <w:tcBorders>
              <w:top w:val="single" w:sz="4" w:space="0" w:color="auto"/>
              <w:left w:val="single" w:sz="4" w:space="0" w:color="auto"/>
              <w:bottom w:val="single" w:sz="4" w:space="0" w:color="auto"/>
              <w:right w:val="single" w:sz="4" w:space="0" w:color="auto"/>
            </w:tcBorders>
          </w:tcPr>
          <w:p w14:paraId="0CD5BBC6" w14:textId="77777777" w:rsidR="00635D50" w:rsidRDefault="00635D50" w:rsidP="00E648E4">
            <w:pPr>
              <w:pStyle w:val="TAC"/>
            </w:pPr>
            <w:r>
              <w:t>70</w:t>
            </w:r>
          </w:p>
        </w:tc>
        <w:tc>
          <w:tcPr>
            <w:tcW w:w="567" w:type="dxa"/>
            <w:tcBorders>
              <w:top w:val="single" w:sz="4" w:space="0" w:color="auto"/>
              <w:left w:val="single" w:sz="4" w:space="0" w:color="auto"/>
              <w:bottom w:val="single" w:sz="4" w:space="0" w:color="auto"/>
              <w:right w:val="single" w:sz="4" w:space="0" w:color="auto"/>
            </w:tcBorders>
          </w:tcPr>
          <w:p w14:paraId="7E91615C" w14:textId="77777777" w:rsidR="00635D50" w:rsidRDefault="00635D50" w:rsidP="00E648E4">
            <w:pPr>
              <w:pStyle w:val="TAC"/>
            </w:pPr>
            <w:r>
              <w:t>3A</w:t>
            </w:r>
          </w:p>
        </w:tc>
        <w:tc>
          <w:tcPr>
            <w:tcW w:w="567" w:type="dxa"/>
            <w:tcBorders>
              <w:top w:val="single" w:sz="4" w:space="0" w:color="auto"/>
              <w:left w:val="single" w:sz="4" w:space="0" w:color="auto"/>
              <w:bottom w:val="single" w:sz="4" w:space="0" w:color="auto"/>
              <w:right w:val="single" w:sz="4" w:space="0" w:color="auto"/>
            </w:tcBorders>
          </w:tcPr>
          <w:p w14:paraId="2A50FCBC" w14:textId="77777777" w:rsidR="00635D50" w:rsidRDefault="00635D50" w:rsidP="00E648E4">
            <w:pPr>
              <w:pStyle w:val="TAC"/>
            </w:pPr>
            <w:r>
              <w:t>2F</w:t>
            </w:r>
          </w:p>
        </w:tc>
        <w:tc>
          <w:tcPr>
            <w:tcW w:w="567" w:type="dxa"/>
            <w:tcBorders>
              <w:top w:val="single" w:sz="4" w:space="0" w:color="auto"/>
              <w:left w:val="single" w:sz="4" w:space="0" w:color="auto"/>
              <w:bottom w:val="single" w:sz="4" w:space="0" w:color="auto"/>
              <w:right w:val="single" w:sz="4" w:space="0" w:color="auto"/>
            </w:tcBorders>
          </w:tcPr>
          <w:p w14:paraId="7FFC8AF0" w14:textId="77777777" w:rsidR="00635D50" w:rsidRDefault="00635D50" w:rsidP="00E648E4">
            <w:pPr>
              <w:pStyle w:val="TAC"/>
            </w:pPr>
            <w:r>
              <w:t>2F</w:t>
            </w:r>
          </w:p>
        </w:tc>
        <w:tc>
          <w:tcPr>
            <w:tcW w:w="567" w:type="dxa"/>
            <w:tcBorders>
              <w:top w:val="single" w:sz="4" w:space="0" w:color="auto"/>
              <w:left w:val="single" w:sz="4" w:space="0" w:color="auto"/>
              <w:bottom w:val="single" w:sz="4" w:space="0" w:color="auto"/>
              <w:right w:val="single" w:sz="4" w:space="0" w:color="auto"/>
            </w:tcBorders>
          </w:tcPr>
          <w:p w14:paraId="166B26CE" w14:textId="77777777" w:rsidR="00635D50" w:rsidRDefault="00635D50" w:rsidP="00E648E4">
            <w:pPr>
              <w:pStyle w:val="TAC"/>
            </w:pPr>
            <w:r>
              <w:t>78</w:t>
            </w:r>
          </w:p>
        </w:tc>
        <w:tc>
          <w:tcPr>
            <w:tcW w:w="567" w:type="dxa"/>
            <w:tcBorders>
              <w:top w:val="single" w:sz="4" w:space="0" w:color="auto"/>
              <w:left w:val="single" w:sz="4" w:space="0" w:color="auto"/>
              <w:bottom w:val="single" w:sz="4" w:space="0" w:color="auto"/>
              <w:right w:val="single" w:sz="4" w:space="0" w:color="auto"/>
            </w:tcBorders>
          </w:tcPr>
          <w:p w14:paraId="27BC6C01" w14:textId="77777777" w:rsidR="00635D50" w:rsidRDefault="00635D50" w:rsidP="00E648E4">
            <w:pPr>
              <w:pStyle w:val="TAC"/>
            </w:pPr>
            <w:r>
              <w:t>78</w:t>
            </w:r>
          </w:p>
        </w:tc>
        <w:tc>
          <w:tcPr>
            <w:tcW w:w="567" w:type="dxa"/>
            <w:tcBorders>
              <w:top w:val="single" w:sz="4" w:space="0" w:color="auto"/>
              <w:left w:val="single" w:sz="4" w:space="0" w:color="auto"/>
              <w:bottom w:val="single" w:sz="4" w:space="0" w:color="auto"/>
              <w:right w:val="single" w:sz="4" w:space="0" w:color="auto"/>
            </w:tcBorders>
          </w:tcPr>
          <w:p w14:paraId="02881A90" w14:textId="77777777" w:rsidR="00635D50" w:rsidRDefault="00635D50" w:rsidP="00E648E4">
            <w:pPr>
              <w:pStyle w:val="TAC"/>
            </w:pPr>
            <w:r>
              <w:t>78</w:t>
            </w:r>
          </w:p>
        </w:tc>
        <w:tc>
          <w:tcPr>
            <w:tcW w:w="567" w:type="dxa"/>
            <w:tcBorders>
              <w:top w:val="single" w:sz="4" w:space="0" w:color="auto"/>
              <w:left w:val="single" w:sz="4" w:space="0" w:color="auto"/>
              <w:bottom w:val="single" w:sz="4" w:space="0" w:color="auto"/>
              <w:right w:val="single" w:sz="4" w:space="0" w:color="auto"/>
            </w:tcBorders>
          </w:tcPr>
          <w:p w14:paraId="3A6FC2A1" w14:textId="77777777" w:rsidR="00635D50" w:rsidRDefault="00635D50" w:rsidP="00E648E4">
            <w:pPr>
              <w:pStyle w:val="TAC"/>
            </w:pPr>
            <w:r>
              <w:t>2E</w:t>
            </w:r>
          </w:p>
        </w:tc>
      </w:tr>
      <w:tr w:rsidR="00635D50" w14:paraId="35AB4B3E" w14:textId="77777777" w:rsidTr="00E648E4">
        <w:trPr>
          <w:jc w:val="center"/>
        </w:trPr>
        <w:tc>
          <w:tcPr>
            <w:tcW w:w="1134" w:type="dxa"/>
            <w:tcBorders>
              <w:right w:val="single" w:sz="4" w:space="0" w:color="auto"/>
            </w:tcBorders>
          </w:tcPr>
          <w:p w14:paraId="17E27494" w14:textId="77777777" w:rsidR="00635D50" w:rsidRDefault="00635D50" w:rsidP="00E648E4">
            <w:pPr>
              <w:pStyle w:val="TAL"/>
            </w:pPr>
          </w:p>
        </w:tc>
        <w:tc>
          <w:tcPr>
            <w:tcW w:w="567" w:type="dxa"/>
            <w:tcBorders>
              <w:top w:val="single" w:sz="4" w:space="0" w:color="auto"/>
              <w:left w:val="single" w:sz="4" w:space="0" w:color="auto"/>
              <w:bottom w:val="single" w:sz="4" w:space="0" w:color="auto"/>
              <w:right w:val="single" w:sz="4" w:space="0" w:color="auto"/>
            </w:tcBorders>
          </w:tcPr>
          <w:p w14:paraId="659F1CEB" w14:textId="77777777" w:rsidR="00635D50" w:rsidRDefault="00635D50" w:rsidP="00E648E4">
            <w:pPr>
              <w:pStyle w:val="TAC"/>
            </w:pPr>
            <w:r>
              <w:t>79</w:t>
            </w:r>
          </w:p>
        </w:tc>
        <w:tc>
          <w:tcPr>
            <w:tcW w:w="567" w:type="dxa"/>
            <w:tcBorders>
              <w:top w:val="single" w:sz="4" w:space="0" w:color="auto"/>
              <w:left w:val="single" w:sz="4" w:space="0" w:color="auto"/>
              <w:bottom w:val="single" w:sz="4" w:space="0" w:color="auto"/>
              <w:right w:val="single" w:sz="4" w:space="0" w:color="auto"/>
            </w:tcBorders>
          </w:tcPr>
          <w:p w14:paraId="24254455" w14:textId="77777777" w:rsidR="00635D50" w:rsidRDefault="00635D50" w:rsidP="00E648E4">
            <w:pPr>
              <w:pStyle w:val="TAC"/>
            </w:pPr>
            <w:r>
              <w:t>79</w:t>
            </w:r>
          </w:p>
        </w:tc>
        <w:tc>
          <w:tcPr>
            <w:tcW w:w="567" w:type="dxa"/>
            <w:tcBorders>
              <w:top w:val="single" w:sz="4" w:space="0" w:color="auto"/>
              <w:left w:val="single" w:sz="4" w:space="0" w:color="auto"/>
              <w:bottom w:val="single" w:sz="4" w:space="0" w:color="auto"/>
              <w:right w:val="single" w:sz="4" w:space="0" w:color="auto"/>
            </w:tcBorders>
          </w:tcPr>
          <w:p w14:paraId="44BB2601" w14:textId="77777777" w:rsidR="00635D50" w:rsidRDefault="00635D50" w:rsidP="00E648E4">
            <w:pPr>
              <w:pStyle w:val="TAC"/>
            </w:pPr>
            <w:r>
              <w:t>79</w:t>
            </w:r>
          </w:p>
        </w:tc>
        <w:tc>
          <w:tcPr>
            <w:tcW w:w="567" w:type="dxa"/>
            <w:tcBorders>
              <w:top w:val="single" w:sz="4" w:space="0" w:color="auto"/>
              <w:left w:val="single" w:sz="4" w:space="0" w:color="auto"/>
              <w:bottom w:val="single" w:sz="4" w:space="0" w:color="auto"/>
              <w:right w:val="single" w:sz="4" w:space="0" w:color="auto"/>
            </w:tcBorders>
          </w:tcPr>
          <w:p w14:paraId="5AADC5E2" w14:textId="77777777" w:rsidR="00635D50" w:rsidRDefault="00635D50" w:rsidP="00E648E4">
            <w:pPr>
              <w:pStyle w:val="TAC"/>
            </w:pPr>
            <w:r>
              <w:t>2E</w:t>
            </w:r>
          </w:p>
        </w:tc>
        <w:tc>
          <w:tcPr>
            <w:tcW w:w="567" w:type="dxa"/>
            <w:tcBorders>
              <w:top w:val="single" w:sz="4" w:space="0" w:color="auto"/>
              <w:left w:val="single" w:sz="4" w:space="0" w:color="auto"/>
              <w:bottom w:val="single" w:sz="4" w:space="0" w:color="auto"/>
              <w:right w:val="single" w:sz="4" w:space="0" w:color="auto"/>
            </w:tcBorders>
          </w:tcPr>
          <w:p w14:paraId="578D60EB" w14:textId="77777777" w:rsidR="00635D50" w:rsidRDefault="00635D50" w:rsidP="00E648E4">
            <w:pPr>
              <w:pStyle w:val="TAC"/>
            </w:pPr>
            <w:r>
              <w:t>7A</w:t>
            </w:r>
          </w:p>
        </w:tc>
        <w:tc>
          <w:tcPr>
            <w:tcW w:w="567" w:type="dxa"/>
            <w:tcBorders>
              <w:top w:val="single" w:sz="4" w:space="0" w:color="auto"/>
              <w:left w:val="single" w:sz="4" w:space="0" w:color="auto"/>
              <w:bottom w:val="single" w:sz="4" w:space="0" w:color="auto"/>
              <w:right w:val="single" w:sz="4" w:space="0" w:color="auto"/>
            </w:tcBorders>
          </w:tcPr>
          <w:p w14:paraId="65CBEDD6" w14:textId="77777777" w:rsidR="00635D50" w:rsidRDefault="00635D50" w:rsidP="00E648E4">
            <w:pPr>
              <w:pStyle w:val="TAC"/>
            </w:pPr>
            <w:r>
              <w:t>7A</w:t>
            </w:r>
          </w:p>
        </w:tc>
        <w:tc>
          <w:tcPr>
            <w:tcW w:w="567" w:type="dxa"/>
            <w:tcBorders>
              <w:top w:val="single" w:sz="4" w:space="0" w:color="auto"/>
              <w:left w:val="single" w:sz="4" w:space="0" w:color="auto"/>
              <w:bottom w:val="single" w:sz="4" w:space="0" w:color="auto"/>
              <w:right w:val="single" w:sz="4" w:space="0" w:color="auto"/>
            </w:tcBorders>
          </w:tcPr>
          <w:p w14:paraId="5B701C1B" w14:textId="77777777" w:rsidR="00635D50" w:rsidRDefault="00635D50" w:rsidP="00E648E4">
            <w:pPr>
              <w:pStyle w:val="TAC"/>
            </w:pPr>
            <w:r>
              <w:t>7A</w:t>
            </w:r>
          </w:p>
        </w:tc>
        <w:tc>
          <w:tcPr>
            <w:tcW w:w="567" w:type="dxa"/>
            <w:tcBorders>
              <w:top w:val="single" w:sz="4" w:space="0" w:color="auto"/>
              <w:left w:val="single" w:sz="4" w:space="0" w:color="auto"/>
              <w:bottom w:val="single" w:sz="4" w:space="0" w:color="auto"/>
              <w:right w:val="single" w:sz="4" w:space="0" w:color="auto"/>
            </w:tcBorders>
          </w:tcPr>
          <w:p w14:paraId="76F33130" w14:textId="77777777" w:rsidR="00635D50" w:rsidRDefault="00635D50" w:rsidP="00E648E4">
            <w:pPr>
              <w:pStyle w:val="TAC"/>
            </w:pPr>
            <w:r>
              <w:t>32</w:t>
            </w:r>
          </w:p>
        </w:tc>
        <w:tc>
          <w:tcPr>
            <w:tcW w:w="567" w:type="dxa"/>
            <w:tcBorders>
              <w:top w:val="single" w:sz="4" w:space="0" w:color="auto"/>
              <w:left w:val="single" w:sz="4" w:space="0" w:color="auto"/>
              <w:bottom w:val="single" w:sz="4" w:space="0" w:color="auto"/>
              <w:right w:val="single" w:sz="4" w:space="0" w:color="auto"/>
            </w:tcBorders>
          </w:tcPr>
          <w:p w14:paraId="6AB30887" w14:textId="77777777" w:rsidR="00635D50" w:rsidRDefault="00635D50" w:rsidP="00E648E4">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715B1A40" w14:textId="77777777" w:rsidR="00635D50" w:rsidRDefault="00635D50" w:rsidP="00E648E4">
            <w:pPr>
              <w:pStyle w:val="TAC"/>
            </w:pPr>
            <w:r>
              <w:t>03</w:t>
            </w:r>
          </w:p>
        </w:tc>
        <w:tc>
          <w:tcPr>
            <w:tcW w:w="567" w:type="dxa"/>
            <w:tcBorders>
              <w:top w:val="single" w:sz="4" w:space="0" w:color="auto"/>
              <w:left w:val="single" w:sz="4" w:space="0" w:color="auto"/>
              <w:bottom w:val="single" w:sz="4" w:space="0" w:color="auto"/>
              <w:right w:val="single" w:sz="4" w:space="0" w:color="auto"/>
            </w:tcBorders>
          </w:tcPr>
          <w:p w14:paraId="4F0B0914" w14:textId="77777777" w:rsidR="00635D50" w:rsidRDefault="00635D50" w:rsidP="00E648E4">
            <w:pPr>
              <w:pStyle w:val="TAC"/>
            </w:pPr>
            <w:r>
              <w:t>0D</w:t>
            </w:r>
          </w:p>
        </w:tc>
        <w:tc>
          <w:tcPr>
            <w:tcW w:w="567" w:type="dxa"/>
            <w:tcBorders>
              <w:top w:val="single" w:sz="4" w:space="0" w:color="auto"/>
              <w:left w:val="single" w:sz="4" w:space="0" w:color="auto"/>
              <w:bottom w:val="single" w:sz="4" w:space="0" w:color="auto"/>
              <w:right w:val="single" w:sz="4" w:space="0" w:color="auto"/>
            </w:tcBorders>
          </w:tcPr>
          <w:p w14:paraId="7568199B" w14:textId="77777777" w:rsidR="00635D50" w:rsidRDefault="00635D50" w:rsidP="00E648E4">
            <w:pPr>
              <w:pStyle w:val="TAC"/>
            </w:pPr>
            <w:r>
              <w:t>10</w:t>
            </w:r>
          </w:p>
        </w:tc>
      </w:tr>
      <w:tr w:rsidR="00635D50" w14:paraId="3D66C6FA" w14:textId="77777777" w:rsidTr="00E648E4">
        <w:trPr>
          <w:jc w:val="center"/>
        </w:trPr>
        <w:tc>
          <w:tcPr>
            <w:tcW w:w="1134" w:type="dxa"/>
            <w:tcBorders>
              <w:right w:val="single" w:sz="4" w:space="0" w:color="auto"/>
            </w:tcBorders>
          </w:tcPr>
          <w:p w14:paraId="07724DC9" w14:textId="77777777" w:rsidR="00635D50" w:rsidRDefault="00635D50" w:rsidP="00E648E4">
            <w:pPr>
              <w:pStyle w:val="TAL"/>
            </w:pPr>
          </w:p>
        </w:tc>
        <w:tc>
          <w:tcPr>
            <w:tcW w:w="567" w:type="dxa"/>
            <w:tcBorders>
              <w:top w:val="single" w:sz="4" w:space="0" w:color="auto"/>
              <w:left w:val="single" w:sz="4" w:space="0" w:color="auto"/>
              <w:bottom w:val="single" w:sz="4" w:space="0" w:color="auto"/>
              <w:right w:val="single" w:sz="4" w:space="0" w:color="auto"/>
            </w:tcBorders>
          </w:tcPr>
          <w:p w14:paraId="471EDDB4" w14:textId="77777777" w:rsidR="00635D50" w:rsidRDefault="00635D50" w:rsidP="00E648E4">
            <w:pPr>
              <w:pStyle w:val="TAC"/>
            </w:pPr>
            <w:r>
              <w:t>04</w:t>
            </w:r>
          </w:p>
        </w:tc>
        <w:tc>
          <w:tcPr>
            <w:tcW w:w="567" w:type="dxa"/>
            <w:tcBorders>
              <w:top w:val="single" w:sz="4" w:space="0" w:color="auto"/>
              <w:left w:val="single" w:sz="4" w:space="0" w:color="auto"/>
              <w:bottom w:val="single" w:sz="4" w:space="0" w:color="auto"/>
              <w:right w:val="single" w:sz="4" w:space="0" w:color="auto"/>
            </w:tcBorders>
          </w:tcPr>
          <w:p w14:paraId="062C1963" w14:textId="77777777" w:rsidR="00635D50" w:rsidRDefault="00635D50" w:rsidP="00E648E4">
            <w:pPr>
              <w:pStyle w:val="TAC"/>
            </w:pPr>
            <w:r>
              <w:t>61</w:t>
            </w:r>
          </w:p>
        </w:tc>
        <w:tc>
          <w:tcPr>
            <w:tcW w:w="567" w:type="dxa"/>
            <w:tcBorders>
              <w:top w:val="single" w:sz="4" w:space="0" w:color="auto"/>
              <w:left w:val="single" w:sz="4" w:space="0" w:color="auto"/>
              <w:bottom w:val="single" w:sz="4" w:space="0" w:color="auto"/>
              <w:right w:val="single" w:sz="4" w:space="0" w:color="auto"/>
            </w:tcBorders>
          </w:tcPr>
          <w:p w14:paraId="64D69A05" w14:textId="77777777" w:rsidR="00635D50" w:rsidRDefault="00635D50" w:rsidP="00E648E4">
            <w:pPr>
              <w:pStyle w:val="TAC"/>
            </w:pPr>
            <w:r>
              <w:t>62</w:t>
            </w:r>
          </w:p>
        </w:tc>
        <w:tc>
          <w:tcPr>
            <w:tcW w:w="567" w:type="dxa"/>
            <w:tcBorders>
              <w:top w:val="single" w:sz="4" w:space="0" w:color="auto"/>
              <w:left w:val="single" w:sz="4" w:space="0" w:color="auto"/>
              <w:bottom w:val="single" w:sz="4" w:space="0" w:color="auto"/>
              <w:right w:val="single" w:sz="4" w:space="0" w:color="auto"/>
            </w:tcBorders>
          </w:tcPr>
          <w:p w14:paraId="17DF8E5B" w14:textId="77777777" w:rsidR="00635D50" w:rsidRDefault="00635D50" w:rsidP="00E648E4">
            <w:pPr>
              <w:pStyle w:val="TAC"/>
            </w:pPr>
            <w:r>
              <w:t>63</w:t>
            </w:r>
          </w:p>
        </w:tc>
        <w:tc>
          <w:tcPr>
            <w:tcW w:w="567" w:type="dxa"/>
            <w:tcBorders>
              <w:top w:val="single" w:sz="4" w:space="0" w:color="auto"/>
              <w:left w:val="single" w:sz="4" w:space="0" w:color="auto"/>
              <w:bottom w:val="single" w:sz="4" w:space="0" w:color="auto"/>
              <w:right w:val="single" w:sz="4" w:space="0" w:color="auto"/>
            </w:tcBorders>
          </w:tcPr>
          <w:p w14:paraId="7664F90B" w14:textId="77777777" w:rsidR="00635D50" w:rsidRDefault="00635D50" w:rsidP="00E648E4">
            <w:pPr>
              <w:pStyle w:val="TAC"/>
            </w:pPr>
            <w:r>
              <w:t>2E</w:t>
            </w:r>
          </w:p>
        </w:tc>
        <w:tc>
          <w:tcPr>
            <w:tcW w:w="567" w:type="dxa"/>
            <w:tcBorders>
              <w:top w:val="single" w:sz="4" w:space="0" w:color="auto"/>
              <w:left w:val="single" w:sz="4" w:space="0" w:color="auto"/>
              <w:bottom w:val="single" w:sz="4" w:space="0" w:color="auto"/>
              <w:right w:val="single" w:sz="4" w:space="0" w:color="auto"/>
            </w:tcBorders>
          </w:tcPr>
          <w:p w14:paraId="1AB31FD9" w14:textId="77777777" w:rsidR="00635D50" w:rsidRDefault="00635D50" w:rsidP="00E648E4">
            <w:pPr>
              <w:pStyle w:val="TAC"/>
            </w:pPr>
            <w:r>
              <w:t>64</w:t>
            </w:r>
          </w:p>
        </w:tc>
        <w:tc>
          <w:tcPr>
            <w:tcW w:w="567" w:type="dxa"/>
            <w:tcBorders>
              <w:top w:val="single" w:sz="4" w:space="0" w:color="auto"/>
              <w:left w:val="single" w:sz="4" w:space="0" w:color="auto"/>
              <w:bottom w:val="single" w:sz="4" w:space="0" w:color="auto"/>
              <w:right w:val="single" w:sz="4" w:space="0" w:color="auto"/>
            </w:tcBorders>
          </w:tcPr>
          <w:p w14:paraId="64D97D41" w14:textId="77777777" w:rsidR="00635D50" w:rsidRDefault="00635D50" w:rsidP="00E648E4">
            <w:pPr>
              <w:pStyle w:val="TAC"/>
            </w:pPr>
            <w:r>
              <w:t>65</w:t>
            </w:r>
          </w:p>
        </w:tc>
        <w:tc>
          <w:tcPr>
            <w:tcW w:w="567" w:type="dxa"/>
            <w:tcBorders>
              <w:top w:val="single" w:sz="4" w:space="0" w:color="auto"/>
              <w:left w:val="single" w:sz="4" w:space="0" w:color="auto"/>
              <w:bottom w:val="single" w:sz="4" w:space="0" w:color="auto"/>
              <w:right w:val="single" w:sz="4" w:space="0" w:color="auto"/>
            </w:tcBorders>
          </w:tcPr>
          <w:p w14:paraId="06A71403" w14:textId="77777777" w:rsidR="00635D50" w:rsidRDefault="00635D50" w:rsidP="00E648E4">
            <w:pPr>
              <w:pStyle w:val="TAC"/>
            </w:pPr>
            <w:r>
              <w:t>66</w:t>
            </w:r>
          </w:p>
        </w:tc>
        <w:tc>
          <w:tcPr>
            <w:tcW w:w="567" w:type="dxa"/>
            <w:tcBorders>
              <w:top w:val="single" w:sz="4" w:space="0" w:color="auto"/>
              <w:left w:val="single" w:sz="4" w:space="0" w:color="auto"/>
              <w:bottom w:val="single" w:sz="4" w:space="0" w:color="auto"/>
              <w:right w:val="single" w:sz="4" w:space="0" w:color="auto"/>
            </w:tcBorders>
          </w:tcPr>
          <w:p w14:paraId="52B7720F" w14:textId="77777777" w:rsidR="00635D50" w:rsidRDefault="00635D50" w:rsidP="00E648E4">
            <w:pPr>
              <w:pStyle w:val="TAC"/>
            </w:pPr>
            <w:r>
              <w:t>2E</w:t>
            </w:r>
          </w:p>
        </w:tc>
        <w:tc>
          <w:tcPr>
            <w:tcW w:w="567" w:type="dxa"/>
            <w:tcBorders>
              <w:top w:val="single" w:sz="4" w:space="0" w:color="auto"/>
              <w:left w:val="single" w:sz="4" w:space="0" w:color="auto"/>
              <w:bottom w:val="single" w:sz="4" w:space="0" w:color="auto"/>
              <w:right w:val="single" w:sz="4" w:space="0" w:color="auto"/>
            </w:tcBorders>
          </w:tcPr>
          <w:p w14:paraId="629F816A" w14:textId="77777777" w:rsidR="00635D50" w:rsidRDefault="00635D50" w:rsidP="00E648E4">
            <w:pPr>
              <w:pStyle w:val="TAC"/>
            </w:pPr>
            <w:r>
              <w:t>67</w:t>
            </w:r>
          </w:p>
        </w:tc>
        <w:tc>
          <w:tcPr>
            <w:tcW w:w="567" w:type="dxa"/>
            <w:tcBorders>
              <w:top w:val="single" w:sz="4" w:space="0" w:color="auto"/>
              <w:left w:val="single" w:sz="4" w:space="0" w:color="auto"/>
              <w:bottom w:val="single" w:sz="4" w:space="0" w:color="auto"/>
              <w:right w:val="single" w:sz="4" w:space="0" w:color="auto"/>
            </w:tcBorders>
          </w:tcPr>
          <w:p w14:paraId="1C34A2CA" w14:textId="77777777" w:rsidR="00635D50" w:rsidRDefault="00635D50" w:rsidP="00E648E4">
            <w:pPr>
              <w:pStyle w:val="TAC"/>
            </w:pPr>
            <w:r>
              <w:t>68</w:t>
            </w:r>
          </w:p>
        </w:tc>
        <w:tc>
          <w:tcPr>
            <w:tcW w:w="567" w:type="dxa"/>
            <w:tcBorders>
              <w:top w:val="single" w:sz="4" w:space="0" w:color="auto"/>
              <w:left w:val="single" w:sz="4" w:space="0" w:color="auto"/>
              <w:bottom w:val="single" w:sz="4" w:space="0" w:color="auto"/>
              <w:right w:val="single" w:sz="4" w:space="0" w:color="auto"/>
            </w:tcBorders>
          </w:tcPr>
          <w:p w14:paraId="2A55ECB6" w14:textId="77777777" w:rsidR="00635D50" w:rsidRDefault="00635D50" w:rsidP="00E648E4">
            <w:pPr>
              <w:pStyle w:val="TAC"/>
            </w:pPr>
            <w:r>
              <w:t>69</w:t>
            </w:r>
          </w:p>
        </w:tc>
      </w:tr>
      <w:tr w:rsidR="00635D50" w14:paraId="077D8EE8" w14:textId="77777777" w:rsidTr="00E648E4">
        <w:trPr>
          <w:jc w:val="center"/>
        </w:trPr>
        <w:tc>
          <w:tcPr>
            <w:tcW w:w="1134" w:type="dxa"/>
            <w:tcBorders>
              <w:right w:val="single" w:sz="4" w:space="0" w:color="auto"/>
            </w:tcBorders>
          </w:tcPr>
          <w:p w14:paraId="2AEC3BE3" w14:textId="77777777" w:rsidR="00635D50" w:rsidRDefault="00635D50" w:rsidP="00E648E4">
            <w:pPr>
              <w:pStyle w:val="TAL"/>
            </w:pPr>
          </w:p>
        </w:tc>
        <w:tc>
          <w:tcPr>
            <w:tcW w:w="567" w:type="dxa"/>
            <w:tcBorders>
              <w:top w:val="single" w:sz="4" w:space="0" w:color="auto"/>
              <w:left w:val="single" w:sz="4" w:space="0" w:color="auto"/>
              <w:bottom w:val="single" w:sz="4" w:space="0" w:color="auto"/>
              <w:right w:val="single" w:sz="4" w:space="0" w:color="auto"/>
            </w:tcBorders>
          </w:tcPr>
          <w:p w14:paraId="43C24FDA" w14:textId="77777777" w:rsidR="00635D50" w:rsidRDefault="00635D50" w:rsidP="00E648E4">
            <w:pPr>
              <w:pStyle w:val="TAC"/>
            </w:pPr>
            <w:r>
              <w:t>2E</w:t>
            </w:r>
          </w:p>
        </w:tc>
        <w:tc>
          <w:tcPr>
            <w:tcW w:w="567" w:type="dxa"/>
            <w:tcBorders>
              <w:top w:val="single" w:sz="4" w:space="0" w:color="auto"/>
              <w:left w:val="single" w:sz="4" w:space="0" w:color="auto"/>
              <w:bottom w:val="single" w:sz="4" w:space="0" w:color="auto"/>
              <w:right w:val="single" w:sz="4" w:space="0" w:color="auto"/>
            </w:tcBorders>
          </w:tcPr>
          <w:p w14:paraId="107E369D" w14:textId="77777777" w:rsidR="00635D50" w:rsidRDefault="00635D50" w:rsidP="00E648E4">
            <w:pPr>
              <w:pStyle w:val="TAC"/>
            </w:pPr>
            <w:r>
              <w:t>6A</w:t>
            </w:r>
          </w:p>
        </w:tc>
        <w:tc>
          <w:tcPr>
            <w:tcW w:w="567" w:type="dxa"/>
            <w:tcBorders>
              <w:top w:val="single" w:sz="4" w:space="0" w:color="auto"/>
              <w:left w:val="single" w:sz="4" w:space="0" w:color="auto"/>
              <w:bottom w:val="single" w:sz="4" w:space="0" w:color="auto"/>
              <w:right w:val="single" w:sz="4" w:space="0" w:color="auto"/>
            </w:tcBorders>
          </w:tcPr>
          <w:p w14:paraId="5501E566" w14:textId="77777777" w:rsidR="00635D50" w:rsidRDefault="00635D50" w:rsidP="00E648E4">
            <w:pPr>
              <w:pStyle w:val="TAC"/>
            </w:pPr>
            <w:r>
              <w:t>6B</w:t>
            </w:r>
          </w:p>
        </w:tc>
        <w:tc>
          <w:tcPr>
            <w:tcW w:w="567" w:type="dxa"/>
            <w:tcBorders>
              <w:top w:val="single" w:sz="4" w:space="0" w:color="auto"/>
              <w:left w:val="single" w:sz="4" w:space="0" w:color="auto"/>
              <w:bottom w:val="single" w:sz="4" w:space="0" w:color="auto"/>
              <w:right w:val="single" w:sz="4" w:space="0" w:color="auto"/>
            </w:tcBorders>
          </w:tcPr>
          <w:p w14:paraId="44CA5505" w14:textId="77777777" w:rsidR="00635D50" w:rsidRDefault="00635D50" w:rsidP="00E648E4">
            <w:pPr>
              <w:pStyle w:val="TAC"/>
            </w:pPr>
            <w:r>
              <w:t>6C</w:t>
            </w:r>
          </w:p>
        </w:tc>
        <w:tc>
          <w:tcPr>
            <w:tcW w:w="567" w:type="dxa"/>
            <w:tcBorders>
              <w:top w:val="single" w:sz="4" w:space="0" w:color="auto"/>
              <w:left w:val="single" w:sz="4" w:space="0" w:color="auto"/>
              <w:bottom w:val="single" w:sz="4" w:space="0" w:color="auto"/>
              <w:right w:val="single" w:sz="4" w:space="0" w:color="auto"/>
            </w:tcBorders>
          </w:tcPr>
          <w:p w14:paraId="212C67ED"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3F9BB109"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52E37A1D"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7BD08E30"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0AEBB79C"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0FEF8C01"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73DABBE8"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2967A04E" w14:textId="77777777" w:rsidR="00635D50" w:rsidRDefault="00635D50" w:rsidP="00E648E4">
            <w:pPr>
              <w:pStyle w:val="TAC"/>
            </w:pPr>
          </w:p>
        </w:tc>
      </w:tr>
    </w:tbl>
    <w:p w14:paraId="76E00117" w14:textId="77777777" w:rsidR="00635D50" w:rsidRDefault="00635D50" w:rsidP="00635D50"/>
    <w:p w14:paraId="0A96D302" w14:textId="4F6B770F" w:rsidR="00635D50" w:rsidRDefault="00635D50" w:rsidP="00635D50">
      <w:pPr>
        <w:overflowPunct w:val="0"/>
        <w:autoSpaceDE w:val="0"/>
        <w:autoSpaceDN w:val="0"/>
        <w:adjustRightInd w:val="0"/>
        <w:textAlignment w:val="baseline"/>
        <w:rPr>
          <w:rFonts w:eastAsia="DengXian"/>
        </w:rPr>
      </w:pPr>
      <w:r>
        <w:rPr>
          <w:rFonts w:eastAsia="DengXian"/>
        </w:rPr>
        <w:t xml:space="preserve">TERMINAL RESPONSE: LAUNCH BROWSER </w:t>
      </w:r>
      <w:r>
        <w:rPr>
          <w:rFonts w:eastAsia="DengXian" w:hint="eastAsia"/>
        </w:rPr>
        <w:t>8.3</w:t>
      </w:r>
      <w:r>
        <w:rPr>
          <w:rFonts w:eastAsia="DengXian"/>
        </w:rPr>
        <w:t>.1</w:t>
      </w:r>
    </w:p>
    <w:p w14:paraId="5729ACBF" w14:textId="77777777" w:rsidR="00635D50" w:rsidRDefault="00635D50" w:rsidP="00635D50">
      <w:pPr>
        <w:overflowPunct w:val="0"/>
        <w:autoSpaceDE w:val="0"/>
        <w:autoSpaceDN w:val="0"/>
        <w:adjustRightInd w:val="0"/>
        <w:textAlignment w:val="baseline"/>
        <w:rPr>
          <w:rFonts w:eastAsia="DengXian"/>
        </w:rPr>
      </w:pPr>
      <w:r>
        <w:rPr>
          <w:rFonts w:eastAsia="DengXian"/>
        </w:rPr>
        <w:t>Logically:</w:t>
      </w:r>
    </w:p>
    <w:p w14:paraId="74D4FDFD" w14:textId="77777777" w:rsidR="00635D50" w:rsidRDefault="00635D50" w:rsidP="00635D50">
      <w:pPr>
        <w:pStyle w:val="EW"/>
        <w:tabs>
          <w:tab w:val="left" w:pos="851"/>
        </w:tabs>
        <w:overflowPunct w:val="0"/>
        <w:autoSpaceDE w:val="0"/>
        <w:autoSpaceDN w:val="0"/>
        <w:adjustRightInd w:val="0"/>
        <w:ind w:left="2835" w:hanging="2551"/>
        <w:textAlignment w:val="baseline"/>
        <w:rPr>
          <w:rFonts w:eastAsia="DengXian"/>
        </w:rPr>
      </w:pPr>
      <w:r>
        <w:rPr>
          <w:rFonts w:eastAsia="DengXian"/>
        </w:rPr>
        <w:t>Command details</w:t>
      </w:r>
    </w:p>
    <w:p w14:paraId="2A20D49D" w14:textId="77777777" w:rsidR="00635D50" w:rsidRDefault="00635D50" w:rsidP="00635D50">
      <w:pPr>
        <w:pStyle w:val="EW"/>
        <w:tabs>
          <w:tab w:val="left" w:pos="851"/>
        </w:tabs>
        <w:ind w:left="2835" w:hanging="2551"/>
        <w:rPr>
          <w:rFonts w:eastAsia="DengXian"/>
        </w:rPr>
      </w:pPr>
      <w:r>
        <w:rPr>
          <w:rFonts w:eastAsia="DengXian"/>
        </w:rPr>
        <w:tab/>
        <w:t>Command number:</w:t>
      </w:r>
      <w:r>
        <w:rPr>
          <w:rFonts w:eastAsia="DengXian"/>
        </w:rPr>
        <w:tab/>
        <w:t>1</w:t>
      </w:r>
    </w:p>
    <w:p w14:paraId="48894EB2" w14:textId="77777777" w:rsidR="00635D50" w:rsidRDefault="00635D50" w:rsidP="00635D50">
      <w:pPr>
        <w:pStyle w:val="EW"/>
        <w:tabs>
          <w:tab w:val="left" w:pos="851"/>
        </w:tabs>
        <w:ind w:left="2835" w:hanging="2551"/>
        <w:rPr>
          <w:rFonts w:eastAsia="DengXian"/>
        </w:rPr>
      </w:pPr>
      <w:r>
        <w:rPr>
          <w:rFonts w:eastAsia="DengXian"/>
        </w:rPr>
        <w:tab/>
        <w:t>Command type:</w:t>
      </w:r>
      <w:r>
        <w:rPr>
          <w:rFonts w:eastAsia="DengXian"/>
        </w:rPr>
        <w:tab/>
        <w:t>LAUNCH BROWSER</w:t>
      </w:r>
    </w:p>
    <w:p w14:paraId="569CDD54" w14:textId="77777777" w:rsidR="00635D50" w:rsidRDefault="00635D50" w:rsidP="00635D50">
      <w:pPr>
        <w:pStyle w:val="EW"/>
        <w:tabs>
          <w:tab w:val="left" w:pos="851"/>
        </w:tabs>
        <w:ind w:left="2835" w:hanging="2551"/>
        <w:rPr>
          <w:rFonts w:eastAsia="DengXian"/>
        </w:rPr>
      </w:pPr>
      <w:r>
        <w:rPr>
          <w:rFonts w:eastAsia="DengXian"/>
        </w:rPr>
        <w:tab/>
        <w:t>Command qualifier:</w:t>
      </w:r>
      <w:r>
        <w:rPr>
          <w:rFonts w:eastAsia="DengXian"/>
        </w:rPr>
        <w:tab/>
        <w:t>launch browser, if not already launched</w:t>
      </w:r>
    </w:p>
    <w:p w14:paraId="5AE3B11C" w14:textId="77777777" w:rsidR="00635D50" w:rsidRDefault="00635D50" w:rsidP="00635D50">
      <w:pPr>
        <w:pStyle w:val="EW"/>
        <w:tabs>
          <w:tab w:val="left" w:pos="851"/>
        </w:tabs>
        <w:overflowPunct w:val="0"/>
        <w:autoSpaceDE w:val="0"/>
        <w:autoSpaceDN w:val="0"/>
        <w:adjustRightInd w:val="0"/>
        <w:ind w:left="2835" w:hanging="2551"/>
        <w:textAlignment w:val="baseline"/>
        <w:rPr>
          <w:rFonts w:eastAsia="DengXian"/>
        </w:rPr>
      </w:pPr>
      <w:r>
        <w:rPr>
          <w:rFonts w:eastAsia="DengXian"/>
        </w:rPr>
        <w:t>Device identities</w:t>
      </w:r>
    </w:p>
    <w:p w14:paraId="6C0E77F4" w14:textId="77777777" w:rsidR="00635D50" w:rsidRDefault="00635D50" w:rsidP="00635D50">
      <w:pPr>
        <w:pStyle w:val="EW"/>
        <w:tabs>
          <w:tab w:val="left" w:pos="851"/>
        </w:tabs>
        <w:ind w:left="2835" w:hanging="2551"/>
        <w:rPr>
          <w:rFonts w:eastAsia="DengXian"/>
        </w:rPr>
      </w:pPr>
      <w:r>
        <w:rPr>
          <w:rFonts w:eastAsia="DengXian"/>
        </w:rPr>
        <w:tab/>
        <w:t>Source device:</w:t>
      </w:r>
      <w:r>
        <w:rPr>
          <w:rFonts w:eastAsia="DengXian"/>
        </w:rPr>
        <w:tab/>
        <w:t>ME</w:t>
      </w:r>
    </w:p>
    <w:p w14:paraId="021CC45B" w14:textId="77777777" w:rsidR="00635D50" w:rsidRDefault="00635D50" w:rsidP="00635D50">
      <w:pPr>
        <w:pStyle w:val="EW"/>
        <w:tabs>
          <w:tab w:val="left" w:pos="851"/>
        </w:tabs>
        <w:ind w:left="2835" w:hanging="2551"/>
        <w:rPr>
          <w:rFonts w:eastAsia="DengXian"/>
        </w:rPr>
      </w:pPr>
      <w:r>
        <w:rPr>
          <w:rFonts w:eastAsia="DengXian"/>
        </w:rPr>
        <w:tab/>
        <w:t>Destination device:</w:t>
      </w:r>
      <w:r>
        <w:rPr>
          <w:rFonts w:eastAsia="DengXian"/>
        </w:rPr>
        <w:tab/>
        <w:t>UICC</w:t>
      </w:r>
    </w:p>
    <w:p w14:paraId="24A57C26" w14:textId="77777777" w:rsidR="00635D50" w:rsidRDefault="00635D50" w:rsidP="00635D50">
      <w:pPr>
        <w:pStyle w:val="EW"/>
        <w:tabs>
          <w:tab w:val="left" w:pos="851"/>
        </w:tabs>
        <w:overflowPunct w:val="0"/>
        <w:autoSpaceDE w:val="0"/>
        <w:autoSpaceDN w:val="0"/>
        <w:adjustRightInd w:val="0"/>
        <w:ind w:left="2835" w:hanging="2551"/>
        <w:textAlignment w:val="baseline"/>
        <w:rPr>
          <w:rFonts w:eastAsia="DengXian"/>
        </w:rPr>
      </w:pPr>
      <w:r>
        <w:rPr>
          <w:rFonts w:eastAsia="DengXian"/>
        </w:rPr>
        <w:t>Result</w:t>
      </w:r>
    </w:p>
    <w:p w14:paraId="7B989445" w14:textId="77777777" w:rsidR="00635D50" w:rsidRDefault="00635D50" w:rsidP="00635D50">
      <w:pPr>
        <w:pStyle w:val="EW"/>
        <w:tabs>
          <w:tab w:val="left" w:pos="851"/>
        </w:tabs>
        <w:ind w:left="2835" w:hanging="2551"/>
        <w:rPr>
          <w:rFonts w:eastAsia="DengXian"/>
        </w:rPr>
      </w:pPr>
      <w:r>
        <w:rPr>
          <w:rFonts w:eastAsia="DengXian"/>
        </w:rPr>
        <w:lastRenderedPageBreak/>
        <w:tab/>
        <w:t>General Result:</w:t>
      </w:r>
      <w:r>
        <w:rPr>
          <w:rFonts w:eastAsia="DengXian"/>
        </w:rPr>
        <w:tab/>
        <w:t>Command performed successfully</w:t>
      </w:r>
    </w:p>
    <w:p w14:paraId="277D2370" w14:textId="77777777" w:rsidR="00635D50" w:rsidRDefault="00635D50" w:rsidP="00635D50">
      <w:pPr>
        <w:overflowPunct w:val="0"/>
        <w:autoSpaceDE w:val="0"/>
        <w:autoSpaceDN w:val="0"/>
        <w:adjustRightInd w:val="0"/>
        <w:textAlignment w:val="baseline"/>
        <w:rPr>
          <w:rFonts w:eastAsia="DengXian"/>
        </w:rPr>
      </w:pPr>
      <w:r>
        <w:rPr>
          <w:rFonts w:eastAsia="DengXian"/>
        </w:rPr>
        <w:t>Coding:</w:t>
      </w:r>
    </w:p>
    <w:p w14:paraId="06C549A5" w14:textId="77777777" w:rsidR="00635D50" w:rsidRDefault="00635D50" w:rsidP="00635D50">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635D50" w14:paraId="4692E92C" w14:textId="77777777" w:rsidTr="00E648E4">
        <w:trPr>
          <w:jc w:val="center"/>
        </w:trPr>
        <w:tc>
          <w:tcPr>
            <w:tcW w:w="1134" w:type="dxa"/>
            <w:tcBorders>
              <w:top w:val="single" w:sz="4" w:space="0" w:color="auto"/>
              <w:left w:val="single" w:sz="4" w:space="0" w:color="auto"/>
              <w:bottom w:val="single" w:sz="4" w:space="0" w:color="auto"/>
              <w:right w:val="single" w:sz="4" w:space="0" w:color="auto"/>
            </w:tcBorders>
          </w:tcPr>
          <w:p w14:paraId="59A6FD21" w14:textId="77777777" w:rsidR="00635D50" w:rsidRDefault="00635D50" w:rsidP="00E648E4">
            <w:pPr>
              <w:pStyle w:val="TAL"/>
            </w:pPr>
            <w:r>
              <w:t>BER-TLV:</w:t>
            </w:r>
          </w:p>
        </w:tc>
        <w:tc>
          <w:tcPr>
            <w:tcW w:w="567" w:type="dxa"/>
            <w:tcBorders>
              <w:top w:val="single" w:sz="4" w:space="0" w:color="auto"/>
              <w:left w:val="single" w:sz="4" w:space="0" w:color="auto"/>
              <w:bottom w:val="single" w:sz="4" w:space="0" w:color="auto"/>
              <w:right w:val="single" w:sz="4" w:space="0" w:color="auto"/>
            </w:tcBorders>
          </w:tcPr>
          <w:p w14:paraId="7649D20C" w14:textId="77777777" w:rsidR="00635D50" w:rsidRDefault="00635D50" w:rsidP="00E648E4">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090C0841" w14:textId="77777777" w:rsidR="00635D50" w:rsidRDefault="00635D50" w:rsidP="00E648E4">
            <w:pPr>
              <w:pStyle w:val="TAC"/>
            </w:pPr>
            <w:r>
              <w:t>03</w:t>
            </w:r>
          </w:p>
        </w:tc>
        <w:tc>
          <w:tcPr>
            <w:tcW w:w="567" w:type="dxa"/>
            <w:tcBorders>
              <w:top w:val="single" w:sz="4" w:space="0" w:color="auto"/>
              <w:left w:val="single" w:sz="4" w:space="0" w:color="auto"/>
              <w:bottom w:val="single" w:sz="4" w:space="0" w:color="auto"/>
              <w:right w:val="single" w:sz="4" w:space="0" w:color="auto"/>
            </w:tcBorders>
          </w:tcPr>
          <w:p w14:paraId="2DA55CB0" w14:textId="77777777" w:rsidR="00635D50" w:rsidRDefault="00635D50" w:rsidP="00E648E4">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3BE192D2" w14:textId="77777777" w:rsidR="00635D50" w:rsidRDefault="00635D50" w:rsidP="00E648E4">
            <w:pPr>
              <w:pStyle w:val="TAC"/>
            </w:pPr>
            <w:r>
              <w:t>15</w:t>
            </w:r>
          </w:p>
        </w:tc>
        <w:tc>
          <w:tcPr>
            <w:tcW w:w="567" w:type="dxa"/>
            <w:tcBorders>
              <w:top w:val="single" w:sz="4" w:space="0" w:color="auto"/>
              <w:left w:val="single" w:sz="4" w:space="0" w:color="auto"/>
              <w:bottom w:val="single" w:sz="4" w:space="0" w:color="auto"/>
              <w:right w:val="single" w:sz="4" w:space="0" w:color="auto"/>
            </w:tcBorders>
          </w:tcPr>
          <w:p w14:paraId="57CA55AF" w14:textId="77777777" w:rsidR="00635D50" w:rsidRDefault="00635D50" w:rsidP="00E648E4">
            <w:pPr>
              <w:pStyle w:val="TAC"/>
              <w:rPr>
                <w:rFonts w:eastAsiaTheme="minorEastAsia"/>
                <w:lang w:eastAsia="zh-CN"/>
              </w:rPr>
            </w:pPr>
            <w:r>
              <w:rPr>
                <w:rFonts w:eastAsiaTheme="minorEastAsia" w:hint="eastAsia"/>
                <w:lang w:eastAsia="zh-CN"/>
              </w:rPr>
              <w:t>00</w:t>
            </w:r>
          </w:p>
        </w:tc>
        <w:tc>
          <w:tcPr>
            <w:tcW w:w="567" w:type="dxa"/>
            <w:tcBorders>
              <w:top w:val="single" w:sz="4" w:space="0" w:color="auto"/>
              <w:left w:val="single" w:sz="4" w:space="0" w:color="auto"/>
              <w:bottom w:val="single" w:sz="4" w:space="0" w:color="auto"/>
              <w:right w:val="single" w:sz="4" w:space="0" w:color="auto"/>
            </w:tcBorders>
          </w:tcPr>
          <w:p w14:paraId="0845FAC9" w14:textId="77777777" w:rsidR="00635D50" w:rsidRDefault="00635D50" w:rsidP="00E648E4">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7FB2AD2F" w14:textId="77777777" w:rsidR="00635D50" w:rsidRDefault="00635D50" w:rsidP="00E648E4">
            <w:pPr>
              <w:pStyle w:val="TAC"/>
            </w:pPr>
            <w:r>
              <w:t>02</w:t>
            </w:r>
          </w:p>
        </w:tc>
        <w:tc>
          <w:tcPr>
            <w:tcW w:w="567" w:type="dxa"/>
            <w:tcBorders>
              <w:top w:val="single" w:sz="4" w:space="0" w:color="auto"/>
              <w:left w:val="single" w:sz="4" w:space="0" w:color="auto"/>
              <w:bottom w:val="single" w:sz="4" w:space="0" w:color="auto"/>
              <w:right w:val="single" w:sz="4" w:space="0" w:color="auto"/>
            </w:tcBorders>
          </w:tcPr>
          <w:p w14:paraId="04AADED0" w14:textId="77777777" w:rsidR="00635D50" w:rsidRDefault="00635D50" w:rsidP="00E648E4">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2A32730F" w14:textId="77777777" w:rsidR="00635D50" w:rsidRDefault="00635D50" w:rsidP="00E648E4">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6C74C157" w14:textId="77777777" w:rsidR="00635D50" w:rsidRDefault="00635D50" w:rsidP="00E648E4">
            <w:pPr>
              <w:pStyle w:val="TAC"/>
            </w:pPr>
            <w:r>
              <w:t>83</w:t>
            </w:r>
          </w:p>
        </w:tc>
        <w:tc>
          <w:tcPr>
            <w:tcW w:w="567" w:type="dxa"/>
            <w:tcBorders>
              <w:top w:val="single" w:sz="4" w:space="0" w:color="auto"/>
              <w:left w:val="single" w:sz="4" w:space="0" w:color="auto"/>
              <w:bottom w:val="single" w:sz="4" w:space="0" w:color="auto"/>
              <w:right w:val="single" w:sz="4" w:space="0" w:color="auto"/>
            </w:tcBorders>
          </w:tcPr>
          <w:p w14:paraId="562A1DF7" w14:textId="77777777" w:rsidR="00635D50" w:rsidRDefault="00635D50" w:rsidP="00E648E4">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28CC7435" w14:textId="77777777" w:rsidR="00635D50" w:rsidRDefault="00635D50" w:rsidP="00E648E4">
            <w:pPr>
              <w:pStyle w:val="TAC"/>
            </w:pPr>
            <w:r>
              <w:t>00</w:t>
            </w:r>
          </w:p>
        </w:tc>
      </w:tr>
    </w:tbl>
    <w:p w14:paraId="56E6A1AC" w14:textId="2398A97C" w:rsidR="00635D50" w:rsidRDefault="00635D50" w:rsidP="0076548D"/>
    <w:p w14:paraId="5BA9DE80" w14:textId="0D26D8D8" w:rsidR="00635D50" w:rsidRDefault="00635D50" w:rsidP="00635D50">
      <w:pPr>
        <w:pStyle w:val="TH"/>
        <w:rPr>
          <w:rFonts w:eastAsiaTheme="minorEastAsia"/>
          <w:lang w:eastAsia="zh-CN"/>
        </w:rPr>
      </w:pPr>
      <w:r>
        <w:t xml:space="preserve">Expected Sequence </w:t>
      </w:r>
      <w:r>
        <w:rPr>
          <w:rFonts w:eastAsiaTheme="minorEastAsia" w:hint="eastAsia"/>
          <w:lang w:eastAsia="zh-CN"/>
        </w:rPr>
        <w:t>8.4</w:t>
      </w:r>
      <w:r w:rsidR="00D8286F">
        <w:rPr>
          <w:rFonts w:eastAsiaTheme="minorEastAsia"/>
          <w:lang w:eastAsia="zh-CN"/>
        </w:rPr>
        <w:t xml:space="preserve"> </w:t>
      </w:r>
      <w:r>
        <w:t>(LAUNCH BROWSER,</w:t>
      </w:r>
      <w:r>
        <w:rPr>
          <w:rFonts w:eastAsia="SimSun" w:hint="eastAsia"/>
          <w:lang w:val="en-US" w:eastAsia="zh-CN"/>
        </w:rPr>
        <w:t xml:space="preserve"> </w:t>
      </w:r>
      <w:r>
        <w:rPr>
          <w:rFonts w:hint="eastAsia"/>
        </w:rPr>
        <w:t>Trigger LAUNCH BROWSER during mobile originated call</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56" w:type="dxa"/>
        </w:tblCellMar>
        <w:tblLook w:val="04A0" w:firstRow="1" w:lastRow="0" w:firstColumn="1" w:lastColumn="0" w:noHBand="0" w:noVBand="1"/>
      </w:tblPr>
      <w:tblGrid>
        <w:gridCol w:w="737"/>
        <w:gridCol w:w="1282"/>
        <w:gridCol w:w="2892"/>
        <w:gridCol w:w="3776"/>
      </w:tblGrid>
      <w:tr w:rsidR="00635D50" w14:paraId="58AF8190" w14:textId="77777777" w:rsidTr="00E648E4">
        <w:trPr>
          <w:cantSplit/>
          <w:jc w:val="center"/>
        </w:trPr>
        <w:tc>
          <w:tcPr>
            <w:tcW w:w="737" w:type="dxa"/>
          </w:tcPr>
          <w:p w14:paraId="1EC9C951" w14:textId="77777777" w:rsidR="00635D50" w:rsidRDefault="00635D50" w:rsidP="00E648E4">
            <w:pPr>
              <w:pStyle w:val="TAH"/>
            </w:pPr>
            <w:r>
              <w:t>Step</w:t>
            </w:r>
          </w:p>
        </w:tc>
        <w:tc>
          <w:tcPr>
            <w:tcW w:w="1282" w:type="dxa"/>
          </w:tcPr>
          <w:p w14:paraId="3E3CE2B8" w14:textId="77777777" w:rsidR="00635D50" w:rsidRDefault="00635D50" w:rsidP="00E648E4">
            <w:pPr>
              <w:pStyle w:val="TAH"/>
            </w:pPr>
            <w:r>
              <w:t>Direction</w:t>
            </w:r>
          </w:p>
        </w:tc>
        <w:tc>
          <w:tcPr>
            <w:tcW w:w="2892" w:type="dxa"/>
          </w:tcPr>
          <w:p w14:paraId="40D292D2" w14:textId="77777777" w:rsidR="00635D50" w:rsidRDefault="00635D50" w:rsidP="00E648E4">
            <w:pPr>
              <w:pStyle w:val="TAH"/>
            </w:pPr>
            <w:r>
              <w:t>MESSAGE / Action</w:t>
            </w:r>
          </w:p>
        </w:tc>
        <w:tc>
          <w:tcPr>
            <w:tcW w:w="3776" w:type="dxa"/>
          </w:tcPr>
          <w:p w14:paraId="6957644B" w14:textId="77777777" w:rsidR="00635D50" w:rsidRDefault="00635D50" w:rsidP="00E648E4">
            <w:pPr>
              <w:pStyle w:val="TAH"/>
            </w:pPr>
            <w:r>
              <w:t>Comments</w:t>
            </w:r>
          </w:p>
        </w:tc>
      </w:tr>
      <w:tr w:rsidR="00635D50" w14:paraId="0130A84F" w14:textId="77777777" w:rsidTr="00E648E4">
        <w:trPr>
          <w:cantSplit/>
          <w:jc w:val="center"/>
        </w:trPr>
        <w:tc>
          <w:tcPr>
            <w:tcW w:w="737" w:type="dxa"/>
          </w:tcPr>
          <w:p w14:paraId="600A55DD" w14:textId="77777777" w:rsidR="00635D50" w:rsidRDefault="00635D50" w:rsidP="00E648E4">
            <w:pPr>
              <w:pStyle w:val="TAC"/>
            </w:pPr>
            <w:r>
              <w:t>0</w:t>
            </w:r>
          </w:p>
        </w:tc>
        <w:tc>
          <w:tcPr>
            <w:tcW w:w="1282" w:type="dxa"/>
          </w:tcPr>
          <w:p w14:paraId="078CF65A" w14:textId="77777777" w:rsidR="00635D50" w:rsidRDefault="00635D50" w:rsidP="00E648E4">
            <w:pPr>
              <w:pStyle w:val="TAC"/>
            </w:pPr>
            <w:r>
              <w:t>ME</w:t>
            </w:r>
          </w:p>
        </w:tc>
        <w:tc>
          <w:tcPr>
            <w:tcW w:w="2892" w:type="dxa"/>
          </w:tcPr>
          <w:p w14:paraId="45D37FDC" w14:textId="77777777" w:rsidR="00635D50" w:rsidRPr="00577279" w:rsidRDefault="00635D50" w:rsidP="00E648E4">
            <w:pPr>
              <w:pStyle w:val="TAL"/>
              <w:rPr>
                <w:snapToGrid w:val="0"/>
              </w:rPr>
            </w:pPr>
            <w:r w:rsidRPr="00577279">
              <w:rPr>
                <w:snapToGrid w:val="0"/>
              </w:rPr>
              <w:t xml:space="preserve">The </w:t>
            </w:r>
            <w:r w:rsidRPr="00577279">
              <w:rPr>
                <w:rFonts w:hint="eastAsia"/>
                <w:snapToGrid w:val="0"/>
              </w:rPr>
              <w:t>ME</w:t>
            </w:r>
            <w:r>
              <w:rPr>
                <w:snapToGrid w:val="0"/>
              </w:rPr>
              <w:t xml:space="preserve"> is configured to register for IMS after switch on</w:t>
            </w:r>
            <w:r w:rsidRPr="00577279">
              <w:rPr>
                <w:rFonts w:hint="eastAsia"/>
                <w:snapToGrid w:val="0"/>
              </w:rPr>
              <w:t>.</w:t>
            </w:r>
          </w:p>
        </w:tc>
        <w:tc>
          <w:tcPr>
            <w:tcW w:w="3776" w:type="dxa"/>
          </w:tcPr>
          <w:p w14:paraId="5DDCF85B" w14:textId="77777777" w:rsidR="00635D50" w:rsidRDefault="00635D50" w:rsidP="00E648E4">
            <w:pPr>
              <w:pStyle w:val="TAL"/>
            </w:pPr>
            <w:r>
              <w:t>[The terminal might need to be configured with an entry linking the Gateway/Proxy Identity in the proactive command with the corresponding connectivity parameters in the mobile. The browser's cache shall have been cleared.]</w:t>
            </w:r>
          </w:p>
        </w:tc>
      </w:tr>
      <w:tr w:rsidR="00D8286F" w14:paraId="668DAFF9" w14:textId="77777777" w:rsidTr="00E648E4">
        <w:trPr>
          <w:cantSplit/>
          <w:jc w:val="center"/>
        </w:trPr>
        <w:tc>
          <w:tcPr>
            <w:tcW w:w="737" w:type="dxa"/>
          </w:tcPr>
          <w:p w14:paraId="42B58BBB" w14:textId="21F19276" w:rsidR="00D8286F" w:rsidRDefault="00D8286F" w:rsidP="00D8286F">
            <w:pPr>
              <w:spacing w:after="0"/>
              <w:jc w:val="center"/>
              <w:rPr>
                <w:rFonts w:ascii="Arial" w:eastAsia="SimSun" w:hAnsi="Arial"/>
                <w:sz w:val="18"/>
                <w:lang w:val="en-US" w:eastAsia="zh-CN"/>
              </w:rPr>
            </w:pPr>
            <w:r w:rsidRPr="003C1044">
              <w:rPr>
                <w:rFonts w:eastAsia="SimSun" w:hint="eastAsia"/>
                <w:lang w:val="en-US" w:eastAsia="zh-CN"/>
              </w:rPr>
              <w:t>1</w:t>
            </w:r>
          </w:p>
        </w:tc>
        <w:tc>
          <w:tcPr>
            <w:tcW w:w="1282" w:type="dxa"/>
          </w:tcPr>
          <w:p w14:paraId="49BE6524" w14:textId="0915E86C" w:rsidR="00D8286F" w:rsidRDefault="00D8286F" w:rsidP="00577279">
            <w:pPr>
              <w:pStyle w:val="TAC"/>
            </w:pPr>
            <w:r w:rsidRPr="003C1044">
              <w:t xml:space="preserve">User </w:t>
            </w:r>
            <w:r w:rsidR="00577279" w:rsidRPr="003C1044">
              <w:sym w:font="Symbol" w:char="F0AE"/>
            </w:r>
            <w:r w:rsidRPr="003C1044">
              <w:t xml:space="preserve"> ME</w:t>
            </w:r>
          </w:p>
        </w:tc>
        <w:tc>
          <w:tcPr>
            <w:tcW w:w="2892" w:type="dxa"/>
          </w:tcPr>
          <w:p w14:paraId="283B0413" w14:textId="55A8E817" w:rsidR="00D8286F" w:rsidRPr="00577279" w:rsidRDefault="00D8286F" w:rsidP="00577279">
            <w:pPr>
              <w:pStyle w:val="TAL"/>
              <w:rPr>
                <w:snapToGrid w:val="0"/>
              </w:rPr>
            </w:pPr>
            <w:r w:rsidRPr="00577279">
              <w:rPr>
                <w:snapToGrid w:val="0"/>
              </w:rPr>
              <w:t>Set up an IMS voice call to "+01234567890123456789"</w:t>
            </w:r>
          </w:p>
        </w:tc>
        <w:tc>
          <w:tcPr>
            <w:tcW w:w="3776" w:type="dxa"/>
          </w:tcPr>
          <w:p w14:paraId="7B181940" w14:textId="4BDCAC3F" w:rsidR="00D8286F" w:rsidRDefault="00D8286F" w:rsidP="00D8286F">
            <w:pPr>
              <w:pStyle w:val="TAL"/>
            </w:pPr>
            <w:r w:rsidRPr="003C1044">
              <w:rPr>
                <w:rFonts w:hint="eastAsia"/>
              </w:rPr>
              <w:t>Call need</w:t>
            </w:r>
            <w:r>
              <w:t>s</w:t>
            </w:r>
            <w:r w:rsidRPr="003C1044">
              <w:rPr>
                <w:rFonts w:hint="eastAsia"/>
              </w:rPr>
              <w:t xml:space="preserve"> to be connected</w:t>
            </w:r>
          </w:p>
        </w:tc>
      </w:tr>
      <w:tr w:rsidR="00D8286F" w14:paraId="5C09C3BC" w14:textId="77777777" w:rsidTr="00E648E4">
        <w:trPr>
          <w:cantSplit/>
          <w:jc w:val="center"/>
        </w:trPr>
        <w:tc>
          <w:tcPr>
            <w:tcW w:w="737" w:type="dxa"/>
          </w:tcPr>
          <w:p w14:paraId="64A4C9E2" w14:textId="7D9B093C" w:rsidR="00D8286F" w:rsidRDefault="00D8286F" w:rsidP="00D8286F">
            <w:pPr>
              <w:spacing w:after="0"/>
              <w:jc w:val="center"/>
              <w:rPr>
                <w:rFonts w:ascii="Arial" w:eastAsia="SimSun" w:hAnsi="Arial"/>
                <w:sz w:val="18"/>
                <w:lang w:eastAsia="zh-CN"/>
              </w:rPr>
            </w:pPr>
            <w:r w:rsidRPr="003C1044">
              <w:rPr>
                <w:rFonts w:eastAsia="SimSun" w:hint="eastAsia"/>
                <w:lang w:val="en-US" w:eastAsia="zh-CN"/>
              </w:rPr>
              <w:t>2</w:t>
            </w:r>
          </w:p>
        </w:tc>
        <w:tc>
          <w:tcPr>
            <w:tcW w:w="1282" w:type="dxa"/>
          </w:tcPr>
          <w:p w14:paraId="20E1C88F" w14:textId="6BC8CA52" w:rsidR="00D8286F" w:rsidRPr="00577279" w:rsidRDefault="00D8286F" w:rsidP="00577279">
            <w:pPr>
              <w:pStyle w:val="TAC"/>
            </w:pPr>
            <w:r w:rsidRPr="00577279">
              <w:rPr>
                <w:rFonts w:hint="eastAsia"/>
              </w:rPr>
              <w:t>ME</w:t>
            </w:r>
            <w:r w:rsidRPr="003C1044">
              <w:t xml:space="preserve"> </w:t>
            </w:r>
            <w:r w:rsidRPr="003C1044">
              <w:sym w:font="Symbol" w:char="F0AE"/>
            </w:r>
            <w:r>
              <w:t xml:space="preserve"> NG-SS</w:t>
            </w:r>
          </w:p>
        </w:tc>
        <w:tc>
          <w:tcPr>
            <w:tcW w:w="2892" w:type="dxa"/>
          </w:tcPr>
          <w:p w14:paraId="10D7C72E" w14:textId="6DFD36B4" w:rsidR="00D8286F" w:rsidRPr="00577279" w:rsidRDefault="00D8286F" w:rsidP="00577279">
            <w:pPr>
              <w:pStyle w:val="TAL"/>
              <w:rPr>
                <w:snapToGrid w:val="0"/>
              </w:rPr>
            </w:pPr>
            <w:r w:rsidRPr="00577279">
              <w:rPr>
                <w:snapToGrid w:val="0"/>
              </w:rPr>
              <w:t>Establish IMS voice call</w:t>
            </w:r>
          </w:p>
        </w:tc>
        <w:tc>
          <w:tcPr>
            <w:tcW w:w="3776" w:type="dxa"/>
          </w:tcPr>
          <w:p w14:paraId="4100F026" w14:textId="6FE6EB83" w:rsidR="00D8286F" w:rsidRDefault="00D8286F" w:rsidP="00D8286F">
            <w:pPr>
              <w:pStyle w:val="TAL"/>
            </w:pPr>
            <w:r>
              <w:t>The established IMS voice call needs to be held</w:t>
            </w:r>
          </w:p>
        </w:tc>
      </w:tr>
      <w:tr w:rsidR="00635D50" w14:paraId="20BC7C8C" w14:textId="77777777" w:rsidTr="00E648E4">
        <w:trPr>
          <w:cantSplit/>
          <w:jc w:val="center"/>
        </w:trPr>
        <w:tc>
          <w:tcPr>
            <w:tcW w:w="737" w:type="dxa"/>
          </w:tcPr>
          <w:p w14:paraId="7DA6ECA5" w14:textId="77777777" w:rsidR="00635D50" w:rsidRDefault="00635D50" w:rsidP="00E648E4">
            <w:pPr>
              <w:spacing w:after="0"/>
              <w:jc w:val="center"/>
              <w:rPr>
                <w:rFonts w:ascii="Arial" w:eastAsia="SimSun" w:hAnsi="Arial"/>
                <w:sz w:val="18"/>
                <w:lang w:val="en-US" w:eastAsia="zh-CN"/>
              </w:rPr>
            </w:pPr>
            <w:r>
              <w:rPr>
                <w:rFonts w:ascii="Arial" w:eastAsia="SimSun" w:hAnsi="Arial" w:hint="eastAsia"/>
                <w:sz w:val="18"/>
                <w:lang w:val="en-US" w:eastAsia="zh-CN"/>
              </w:rPr>
              <w:t>3</w:t>
            </w:r>
          </w:p>
        </w:tc>
        <w:tc>
          <w:tcPr>
            <w:tcW w:w="1282" w:type="dxa"/>
          </w:tcPr>
          <w:p w14:paraId="07D15E9F" w14:textId="77777777" w:rsidR="00635D50" w:rsidRDefault="00635D50" w:rsidP="00577279">
            <w:pPr>
              <w:pStyle w:val="TAC"/>
            </w:pPr>
            <w:r>
              <w:t xml:space="preserve">UICC </w:t>
            </w:r>
            <w:r>
              <w:sym w:font="Symbol" w:char="F0AE"/>
            </w:r>
            <w:r>
              <w:t>ME</w:t>
            </w:r>
          </w:p>
        </w:tc>
        <w:tc>
          <w:tcPr>
            <w:tcW w:w="2892" w:type="dxa"/>
          </w:tcPr>
          <w:p w14:paraId="0627A3CD" w14:textId="36DD435D" w:rsidR="00635D50" w:rsidRPr="00577279" w:rsidRDefault="00635D50" w:rsidP="00577279">
            <w:pPr>
              <w:pStyle w:val="TAL"/>
              <w:rPr>
                <w:snapToGrid w:val="0"/>
              </w:rPr>
            </w:pPr>
            <w:r w:rsidRPr="00577279">
              <w:rPr>
                <w:snapToGrid w:val="0"/>
              </w:rPr>
              <w:t xml:space="preserve">PROACTIVE COMMAND PENDING: LAUNCH BROWSER </w:t>
            </w:r>
            <w:r w:rsidRPr="00577279">
              <w:rPr>
                <w:rFonts w:hint="eastAsia"/>
                <w:snapToGrid w:val="0"/>
              </w:rPr>
              <w:t>8.4.1</w:t>
            </w:r>
          </w:p>
        </w:tc>
        <w:tc>
          <w:tcPr>
            <w:tcW w:w="3776" w:type="dxa"/>
          </w:tcPr>
          <w:p w14:paraId="39C39F21" w14:textId="77777777" w:rsidR="00635D50" w:rsidRDefault="00635D50" w:rsidP="00E648E4">
            <w:pPr>
              <w:pStyle w:val="TAL"/>
            </w:pPr>
          </w:p>
        </w:tc>
      </w:tr>
      <w:tr w:rsidR="00635D50" w14:paraId="79B683FC" w14:textId="77777777" w:rsidTr="00E648E4">
        <w:trPr>
          <w:cantSplit/>
          <w:jc w:val="center"/>
        </w:trPr>
        <w:tc>
          <w:tcPr>
            <w:tcW w:w="737" w:type="dxa"/>
          </w:tcPr>
          <w:p w14:paraId="7A02CC3D" w14:textId="77777777" w:rsidR="00635D50" w:rsidRDefault="00635D50" w:rsidP="00E648E4">
            <w:pPr>
              <w:pStyle w:val="TAC"/>
              <w:rPr>
                <w:rFonts w:eastAsia="SimSun"/>
                <w:lang w:eastAsia="zh-CN"/>
              </w:rPr>
            </w:pPr>
            <w:r>
              <w:rPr>
                <w:rFonts w:eastAsia="SimSun" w:hint="eastAsia"/>
                <w:lang w:val="en-US" w:eastAsia="zh-CN"/>
              </w:rPr>
              <w:t>4</w:t>
            </w:r>
          </w:p>
        </w:tc>
        <w:tc>
          <w:tcPr>
            <w:tcW w:w="1282" w:type="dxa"/>
          </w:tcPr>
          <w:p w14:paraId="58624801" w14:textId="77777777" w:rsidR="00635D50" w:rsidRDefault="00635D50" w:rsidP="00E648E4">
            <w:pPr>
              <w:pStyle w:val="TAC"/>
            </w:pPr>
            <w:r>
              <w:t xml:space="preserve">ME </w:t>
            </w:r>
            <w:r>
              <w:sym w:font="Symbol" w:char="F0AE"/>
            </w:r>
            <w:r>
              <w:t xml:space="preserve"> UICC</w:t>
            </w:r>
          </w:p>
        </w:tc>
        <w:tc>
          <w:tcPr>
            <w:tcW w:w="2892" w:type="dxa"/>
          </w:tcPr>
          <w:p w14:paraId="4D713457" w14:textId="77777777" w:rsidR="00635D50" w:rsidRPr="00577279" w:rsidRDefault="00635D50" w:rsidP="00E648E4">
            <w:pPr>
              <w:pStyle w:val="TAL"/>
              <w:rPr>
                <w:snapToGrid w:val="0"/>
              </w:rPr>
            </w:pPr>
            <w:r w:rsidRPr="00577279">
              <w:rPr>
                <w:snapToGrid w:val="0"/>
              </w:rPr>
              <w:t>FETCH</w:t>
            </w:r>
          </w:p>
        </w:tc>
        <w:tc>
          <w:tcPr>
            <w:tcW w:w="3776" w:type="dxa"/>
          </w:tcPr>
          <w:p w14:paraId="0AF1CF9E" w14:textId="77777777" w:rsidR="00635D50" w:rsidRDefault="00635D50" w:rsidP="00E648E4">
            <w:pPr>
              <w:pStyle w:val="TAL"/>
            </w:pPr>
          </w:p>
        </w:tc>
      </w:tr>
      <w:tr w:rsidR="00635D50" w14:paraId="142493A0" w14:textId="77777777" w:rsidTr="00E648E4">
        <w:trPr>
          <w:cantSplit/>
          <w:jc w:val="center"/>
        </w:trPr>
        <w:tc>
          <w:tcPr>
            <w:tcW w:w="737" w:type="dxa"/>
          </w:tcPr>
          <w:p w14:paraId="69F26576" w14:textId="77777777" w:rsidR="00635D50" w:rsidRDefault="00635D50" w:rsidP="00E648E4">
            <w:pPr>
              <w:pStyle w:val="TAC"/>
              <w:rPr>
                <w:rFonts w:eastAsia="SimSun"/>
                <w:lang w:eastAsia="zh-CN"/>
              </w:rPr>
            </w:pPr>
            <w:r>
              <w:rPr>
                <w:rFonts w:eastAsia="SimSun" w:hint="eastAsia"/>
                <w:lang w:val="en-US" w:eastAsia="zh-CN"/>
              </w:rPr>
              <w:t>5</w:t>
            </w:r>
          </w:p>
        </w:tc>
        <w:tc>
          <w:tcPr>
            <w:tcW w:w="1282" w:type="dxa"/>
          </w:tcPr>
          <w:p w14:paraId="132B5715" w14:textId="77777777" w:rsidR="00635D50" w:rsidRDefault="00635D50" w:rsidP="00E648E4">
            <w:pPr>
              <w:pStyle w:val="TAC"/>
            </w:pPr>
            <w:r>
              <w:t xml:space="preserve">UICC </w:t>
            </w:r>
            <w:r>
              <w:sym w:font="Symbol" w:char="F0AE"/>
            </w:r>
            <w:r>
              <w:t xml:space="preserve"> ME</w:t>
            </w:r>
          </w:p>
        </w:tc>
        <w:tc>
          <w:tcPr>
            <w:tcW w:w="2892" w:type="dxa"/>
          </w:tcPr>
          <w:p w14:paraId="00B873BC" w14:textId="336D9288" w:rsidR="00635D50" w:rsidRPr="00577279" w:rsidRDefault="00635D50" w:rsidP="00E648E4">
            <w:pPr>
              <w:pStyle w:val="TAL"/>
              <w:rPr>
                <w:snapToGrid w:val="0"/>
              </w:rPr>
            </w:pPr>
            <w:r w:rsidRPr="00577279">
              <w:rPr>
                <w:snapToGrid w:val="0"/>
              </w:rPr>
              <w:t xml:space="preserve">PROACTIVE COMMAND: LAUNCH BROWSER </w:t>
            </w:r>
            <w:r w:rsidRPr="00577279">
              <w:rPr>
                <w:rFonts w:hint="eastAsia"/>
                <w:snapToGrid w:val="0"/>
              </w:rPr>
              <w:t>8.4</w:t>
            </w:r>
            <w:r w:rsidRPr="00577279">
              <w:rPr>
                <w:snapToGrid w:val="0"/>
              </w:rPr>
              <w:t>.1</w:t>
            </w:r>
          </w:p>
        </w:tc>
        <w:tc>
          <w:tcPr>
            <w:tcW w:w="3776" w:type="dxa"/>
          </w:tcPr>
          <w:p w14:paraId="3F3CA221" w14:textId="77777777" w:rsidR="00635D50" w:rsidRDefault="00635D50" w:rsidP="00E648E4">
            <w:pPr>
              <w:pStyle w:val="TAL"/>
            </w:pPr>
            <w:r>
              <w:t>[connect to the defined URL, "launch browser, if not already launched, 1 bearer specified, gateway/proxy id specified]</w:t>
            </w:r>
          </w:p>
        </w:tc>
      </w:tr>
      <w:tr w:rsidR="00635D50" w14:paraId="34385F76" w14:textId="77777777" w:rsidTr="00E648E4">
        <w:trPr>
          <w:cantSplit/>
          <w:jc w:val="center"/>
        </w:trPr>
        <w:tc>
          <w:tcPr>
            <w:tcW w:w="737" w:type="dxa"/>
          </w:tcPr>
          <w:p w14:paraId="5A401294" w14:textId="77777777" w:rsidR="00635D50" w:rsidRDefault="00635D50" w:rsidP="00E648E4">
            <w:pPr>
              <w:pStyle w:val="TAC"/>
              <w:rPr>
                <w:rFonts w:eastAsia="SimSun"/>
                <w:lang w:eastAsia="zh-CN"/>
              </w:rPr>
            </w:pPr>
            <w:r>
              <w:rPr>
                <w:rFonts w:eastAsia="SimSun" w:hint="eastAsia"/>
                <w:lang w:val="en-US" w:eastAsia="zh-CN"/>
              </w:rPr>
              <w:t>6</w:t>
            </w:r>
          </w:p>
        </w:tc>
        <w:tc>
          <w:tcPr>
            <w:tcW w:w="1282" w:type="dxa"/>
          </w:tcPr>
          <w:p w14:paraId="67158D1B" w14:textId="77777777" w:rsidR="00635D50" w:rsidRDefault="00635D50" w:rsidP="00E648E4">
            <w:pPr>
              <w:pStyle w:val="TAC"/>
            </w:pPr>
            <w:r>
              <w:t xml:space="preserve">ME </w:t>
            </w:r>
            <w:r>
              <w:sym w:font="Symbol" w:char="F0AE"/>
            </w:r>
            <w:r>
              <w:t xml:space="preserve"> USER</w:t>
            </w:r>
          </w:p>
        </w:tc>
        <w:tc>
          <w:tcPr>
            <w:tcW w:w="2892" w:type="dxa"/>
          </w:tcPr>
          <w:p w14:paraId="40D340BE" w14:textId="77777777" w:rsidR="00635D50" w:rsidRPr="00577279" w:rsidRDefault="00635D50" w:rsidP="00E648E4">
            <w:pPr>
              <w:pStyle w:val="TAL"/>
              <w:rPr>
                <w:snapToGrid w:val="0"/>
              </w:rPr>
            </w:pPr>
            <w:r w:rsidRPr="00577279">
              <w:rPr>
                <w:snapToGrid w:val="0"/>
              </w:rPr>
              <w:t>ME may display a default message</w:t>
            </w:r>
          </w:p>
        </w:tc>
        <w:tc>
          <w:tcPr>
            <w:tcW w:w="3776" w:type="dxa"/>
          </w:tcPr>
          <w:p w14:paraId="03677D23" w14:textId="77777777" w:rsidR="00635D50" w:rsidRDefault="00635D50" w:rsidP="00E648E4">
            <w:pPr>
              <w:pStyle w:val="TAL"/>
            </w:pPr>
          </w:p>
        </w:tc>
      </w:tr>
      <w:tr w:rsidR="00635D50" w14:paraId="0022F6B1" w14:textId="77777777" w:rsidTr="00E648E4">
        <w:trPr>
          <w:cantSplit/>
          <w:jc w:val="center"/>
        </w:trPr>
        <w:tc>
          <w:tcPr>
            <w:tcW w:w="737" w:type="dxa"/>
          </w:tcPr>
          <w:p w14:paraId="71B31119" w14:textId="77777777" w:rsidR="00635D50" w:rsidRDefault="00635D50" w:rsidP="00E648E4">
            <w:pPr>
              <w:pStyle w:val="TAC"/>
              <w:rPr>
                <w:rFonts w:eastAsia="SimSun"/>
                <w:lang w:eastAsia="zh-CN"/>
              </w:rPr>
            </w:pPr>
            <w:r>
              <w:rPr>
                <w:rFonts w:eastAsia="SimSun" w:hint="eastAsia"/>
                <w:lang w:val="en-US" w:eastAsia="zh-CN"/>
              </w:rPr>
              <w:t>7</w:t>
            </w:r>
          </w:p>
        </w:tc>
        <w:tc>
          <w:tcPr>
            <w:tcW w:w="1282" w:type="dxa"/>
          </w:tcPr>
          <w:p w14:paraId="7DA3E71C" w14:textId="77777777" w:rsidR="00635D50" w:rsidRDefault="00635D50" w:rsidP="00E648E4">
            <w:pPr>
              <w:pStyle w:val="TAC"/>
            </w:pPr>
            <w:r>
              <w:t xml:space="preserve">USER </w:t>
            </w:r>
            <w:r>
              <w:sym w:font="Symbol" w:char="F0AE"/>
            </w:r>
            <w:r>
              <w:t xml:space="preserve"> ME</w:t>
            </w:r>
          </w:p>
        </w:tc>
        <w:tc>
          <w:tcPr>
            <w:tcW w:w="2892" w:type="dxa"/>
          </w:tcPr>
          <w:p w14:paraId="13E62745" w14:textId="77777777" w:rsidR="00635D50" w:rsidRPr="00577279" w:rsidRDefault="00635D50" w:rsidP="00E648E4">
            <w:pPr>
              <w:pStyle w:val="TAL"/>
              <w:rPr>
                <w:snapToGrid w:val="0"/>
              </w:rPr>
            </w:pPr>
            <w:r w:rsidRPr="00577279">
              <w:rPr>
                <w:snapToGrid w:val="0"/>
              </w:rPr>
              <w:t>The user may confirm the launch browser.</w:t>
            </w:r>
          </w:p>
        </w:tc>
        <w:tc>
          <w:tcPr>
            <w:tcW w:w="3776" w:type="dxa"/>
          </w:tcPr>
          <w:p w14:paraId="7F7D2C8C" w14:textId="77777777" w:rsidR="00635D50" w:rsidRDefault="00635D50" w:rsidP="00E648E4">
            <w:pPr>
              <w:pStyle w:val="TAL"/>
            </w:pPr>
            <w:r>
              <w:t>[option: user confirmation]</w:t>
            </w:r>
          </w:p>
        </w:tc>
      </w:tr>
      <w:tr w:rsidR="00635D50" w14:paraId="001C3A09" w14:textId="77777777" w:rsidTr="00E648E4">
        <w:trPr>
          <w:cantSplit/>
          <w:jc w:val="center"/>
        </w:trPr>
        <w:tc>
          <w:tcPr>
            <w:tcW w:w="737" w:type="dxa"/>
          </w:tcPr>
          <w:p w14:paraId="585E9348" w14:textId="77777777" w:rsidR="00635D50" w:rsidRDefault="00635D50" w:rsidP="00E648E4">
            <w:pPr>
              <w:pStyle w:val="TAC"/>
              <w:rPr>
                <w:rFonts w:eastAsia="SimSun"/>
                <w:lang w:eastAsia="zh-CN"/>
              </w:rPr>
            </w:pPr>
            <w:r>
              <w:rPr>
                <w:rFonts w:eastAsia="SimSun" w:hint="eastAsia"/>
                <w:lang w:val="en-US" w:eastAsia="zh-CN"/>
              </w:rPr>
              <w:t>8</w:t>
            </w:r>
          </w:p>
        </w:tc>
        <w:tc>
          <w:tcPr>
            <w:tcW w:w="1282" w:type="dxa"/>
          </w:tcPr>
          <w:p w14:paraId="3F4506BA" w14:textId="77777777" w:rsidR="00635D50" w:rsidRDefault="00635D50" w:rsidP="00E648E4">
            <w:pPr>
              <w:pStyle w:val="TAC"/>
            </w:pPr>
            <w:r>
              <w:t xml:space="preserve">ME </w:t>
            </w:r>
            <w:r>
              <w:sym w:font="Symbol" w:char="F0AE"/>
            </w:r>
            <w:r>
              <w:t xml:space="preserve"> UICC</w:t>
            </w:r>
          </w:p>
        </w:tc>
        <w:tc>
          <w:tcPr>
            <w:tcW w:w="2892" w:type="dxa"/>
          </w:tcPr>
          <w:p w14:paraId="561FE011" w14:textId="1EF15D27" w:rsidR="00635D50" w:rsidRPr="00577279" w:rsidRDefault="00635D50" w:rsidP="00E648E4">
            <w:pPr>
              <w:pStyle w:val="TAL"/>
              <w:rPr>
                <w:snapToGrid w:val="0"/>
              </w:rPr>
            </w:pPr>
            <w:r w:rsidRPr="00577279">
              <w:rPr>
                <w:snapToGrid w:val="0"/>
              </w:rPr>
              <w:t xml:space="preserve">TERMINAL RESPONSE: LAUNCH BROWSER </w:t>
            </w:r>
            <w:r w:rsidRPr="00577279">
              <w:rPr>
                <w:rFonts w:hint="eastAsia"/>
                <w:snapToGrid w:val="0"/>
              </w:rPr>
              <w:t>8.4</w:t>
            </w:r>
            <w:r w:rsidRPr="00577279">
              <w:rPr>
                <w:snapToGrid w:val="0"/>
              </w:rPr>
              <w:t>.1</w:t>
            </w:r>
          </w:p>
        </w:tc>
        <w:tc>
          <w:tcPr>
            <w:tcW w:w="3776" w:type="dxa"/>
          </w:tcPr>
          <w:p w14:paraId="1FE3C57E" w14:textId="77777777" w:rsidR="00635D50" w:rsidRDefault="00635D50" w:rsidP="00E648E4">
            <w:pPr>
              <w:pStyle w:val="TAL"/>
            </w:pPr>
            <w:r>
              <w:t xml:space="preserve">[Command performed successfully] </w:t>
            </w:r>
          </w:p>
        </w:tc>
      </w:tr>
      <w:tr w:rsidR="00D8286F" w14:paraId="4146C890" w14:textId="77777777" w:rsidTr="00E648E4">
        <w:trPr>
          <w:cantSplit/>
          <w:jc w:val="center"/>
        </w:trPr>
        <w:tc>
          <w:tcPr>
            <w:tcW w:w="737" w:type="dxa"/>
          </w:tcPr>
          <w:p w14:paraId="55EB14C7" w14:textId="35759B2B" w:rsidR="00D8286F" w:rsidRDefault="00D8286F" w:rsidP="00D8286F">
            <w:pPr>
              <w:pStyle w:val="TAC"/>
              <w:rPr>
                <w:rFonts w:eastAsia="SimSun"/>
                <w:lang w:val="en-US" w:eastAsia="zh-CN"/>
              </w:rPr>
            </w:pPr>
            <w:r w:rsidRPr="003C1044">
              <w:rPr>
                <w:rFonts w:eastAsia="SimSun" w:hint="eastAsia"/>
                <w:lang w:val="en-US" w:eastAsia="zh-CN"/>
              </w:rPr>
              <w:t>9</w:t>
            </w:r>
          </w:p>
        </w:tc>
        <w:tc>
          <w:tcPr>
            <w:tcW w:w="1282" w:type="dxa"/>
          </w:tcPr>
          <w:p w14:paraId="36890843" w14:textId="77895572" w:rsidR="00D8286F" w:rsidRDefault="00D8286F" w:rsidP="00D8286F">
            <w:pPr>
              <w:pStyle w:val="TAC"/>
            </w:pPr>
            <w:r w:rsidRPr="003C1044">
              <w:t>ME</w:t>
            </w:r>
            <w:r>
              <w:t xml:space="preserve"> </w:t>
            </w:r>
            <w:r w:rsidR="00577279" w:rsidRPr="003C1044">
              <w:sym w:font="Symbol" w:char="F0AE"/>
            </w:r>
            <w:r w:rsidRPr="003C1044">
              <w:t xml:space="preserve"> NG-SS</w:t>
            </w:r>
          </w:p>
        </w:tc>
        <w:tc>
          <w:tcPr>
            <w:tcW w:w="2892" w:type="dxa"/>
          </w:tcPr>
          <w:p w14:paraId="420EBEC4" w14:textId="1E3309D3" w:rsidR="00D8286F" w:rsidRPr="00577279" w:rsidRDefault="00D8286F" w:rsidP="00D8286F">
            <w:pPr>
              <w:pStyle w:val="TAL"/>
              <w:rPr>
                <w:snapToGrid w:val="0"/>
              </w:rPr>
            </w:pPr>
            <w:r w:rsidRPr="00577279">
              <w:rPr>
                <w:snapToGrid w:val="0"/>
              </w:rPr>
              <w:t>The ME attempts to connect the URL specified in LAUNCH BROWSER command using the requested bearer and proxy identity</w:t>
            </w:r>
          </w:p>
        </w:tc>
        <w:tc>
          <w:tcPr>
            <w:tcW w:w="3776" w:type="dxa"/>
          </w:tcPr>
          <w:p w14:paraId="4AB94988" w14:textId="2B47C50E" w:rsidR="00D8286F" w:rsidRDefault="00D8286F" w:rsidP="00D8286F">
            <w:pPr>
              <w:pStyle w:val="TAL"/>
            </w:pPr>
            <w:r w:rsidRPr="003C1044">
              <w:t>[The NG-SS shall handle the request of additional URLs as defined in the initial conditions clause]</w:t>
            </w:r>
          </w:p>
        </w:tc>
      </w:tr>
      <w:tr w:rsidR="00D8286F" w14:paraId="4F3335F1" w14:textId="77777777" w:rsidTr="00E648E4">
        <w:trPr>
          <w:cantSplit/>
          <w:jc w:val="center"/>
        </w:trPr>
        <w:tc>
          <w:tcPr>
            <w:tcW w:w="737" w:type="dxa"/>
          </w:tcPr>
          <w:p w14:paraId="53891434" w14:textId="18B6FF65" w:rsidR="00D8286F" w:rsidRDefault="00D8286F" w:rsidP="00D8286F">
            <w:pPr>
              <w:pStyle w:val="TAC"/>
              <w:rPr>
                <w:rFonts w:eastAsia="SimSun"/>
                <w:lang w:val="en-US" w:eastAsia="zh-CN"/>
              </w:rPr>
            </w:pPr>
            <w:r w:rsidRPr="003C1044">
              <w:rPr>
                <w:rFonts w:eastAsia="SimSun" w:hint="eastAsia"/>
                <w:lang w:val="en-US" w:eastAsia="zh-CN"/>
              </w:rPr>
              <w:t>10</w:t>
            </w:r>
          </w:p>
        </w:tc>
        <w:tc>
          <w:tcPr>
            <w:tcW w:w="1282" w:type="dxa"/>
          </w:tcPr>
          <w:p w14:paraId="4CD8EB34" w14:textId="5B8B99C5" w:rsidR="00D8286F" w:rsidRDefault="00D8286F" w:rsidP="00D8286F">
            <w:pPr>
              <w:pStyle w:val="TAC"/>
            </w:pPr>
            <w:r w:rsidRPr="003C1044">
              <w:t xml:space="preserve">UICC </w:t>
            </w:r>
            <w:r w:rsidRPr="003C1044">
              <w:sym w:font="Symbol" w:char="F0AE"/>
            </w:r>
            <w:r w:rsidRPr="003C1044">
              <w:t xml:space="preserve"> ME</w:t>
            </w:r>
          </w:p>
        </w:tc>
        <w:tc>
          <w:tcPr>
            <w:tcW w:w="2892" w:type="dxa"/>
          </w:tcPr>
          <w:p w14:paraId="38C3FB57" w14:textId="5ED4214B" w:rsidR="00D8286F" w:rsidRPr="00577279" w:rsidRDefault="00D8286F" w:rsidP="00D8286F">
            <w:pPr>
              <w:pStyle w:val="TAL"/>
              <w:rPr>
                <w:snapToGrid w:val="0"/>
              </w:rPr>
            </w:pPr>
            <w:r w:rsidRPr="00577279">
              <w:rPr>
                <w:snapToGrid w:val="0"/>
              </w:rPr>
              <w:t>PROACTIVE UICC SESSION ENDED</w:t>
            </w:r>
          </w:p>
        </w:tc>
        <w:tc>
          <w:tcPr>
            <w:tcW w:w="3776" w:type="dxa"/>
          </w:tcPr>
          <w:p w14:paraId="518DFD17" w14:textId="77777777" w:rsidR="00D8286F" w:rsidRDefault="00D8286F" w:rsidP="00D8286F">
            <w:pPr>
              <w:pStyle w:val="TAL"/>
            </w:pPr>
          </w:p>
        </w:tc>
      </w:tr>
      <w:tr w:rsidR="00D8286F" w14:paraId="6715F33F" w14:textId="77777777" w:rsidTr="00E648E4">
        <w:trPr>
          <w:cantSplit/>
          <w:jc w:val="center"/>
        </w:trPr>
        <w:tc>
          <w:tcPr>
            <w:tcW w:w="737" w:type="dxa"/>
          </w:tcPr>
          <w:p w14:paraId="7AA94F8A" w14:textId="35F763BC" w:rsidR="00D8286F" w:rsidRDefault="00D8286F" w:rsidP="00D8286F">
            <w:pPr>
              <w:pStyle w:val="TAC"/>
              <w:rPr>
                <w:rFonts w:eastAsia="SimSun"/>
                <w:lang w:val="en-US" w:eastAsia="zh-CN"/>
              </w:rPr>
            </w:pPr>
            <w:r w:rsidRPr="003C1044">
              <w:rPr>
                <w:rFonts w:eastAsia="SimSun" w:hint="eastAsia"/>
                <w:lang w:val="en-US" w:eastAsia="zh-CN"/>
              </w:rPr>
              <w:t>11</w:t>
            </w:r>
          </w:p>
        </w:tc>
        <w:tc>
          <w:tcPr>
            <w:tcW w:w="1282" w:type="dxa"/>
          </w:tcPr>
          <w:p w14:paraId="4C5D5E0A" w14:textId="6E81CCC8" w:rsidR="00D8286F" w:rsidRDefault="00D8286F" w:rsidP="00D8286F">
            <w:pPr>
              <w:pStyle w:val="TAC"/>
            </w:pPr>
            <w:r w:rsidRPr="003C1044">
              <w:t xml:space="preserve">USER </w:t>
            </w:r>
            <w:r w:rsidRPr="003C1044">
              <w:sym w:font="Symbol" w:char="F0AE"/>
            </w:r>
            <w:r w:rsidRPr="003C1044">
              <w:t xml:space="preserve"> ME</w:t>
            </w:r>
          </w:p>
        </w:tc>
        <w:tc>
          <w:tcPr>
            <w:tcW w:w="2892" w:type="dxa"/>
          </w:tcPr>
          <w:p w14:paraId="34ED77AE" w14:textId="26B486F2" w:rsidR="00D8286F" w:rsidRPr="00577279" w:rsidRDefault="00D8286F" w:rsidP="00D8286F">
            <w:pPr>
              <w:pStyle w:val="TAL"/>
              <w:rPr>
                <w:snapToGrid w:val="0"/>
              </w:rPr>
            </w:pPr>
            <w:r w:rsidRPr="00577279">
              <w:rPr>
                <w:snapToGrid w:val="0"/>
              </w:rPr>
              <w:t>The user verifies that the browser session is properly established with the required bearer.</w:t>
            </w:r>
          </w:p>
        </w:tc>
        <w:tc>
          <w:tcPr>
            <w:tcW w:w="3776" w:type="dxa"/>
          </w:tcPr>
          <w:p w14:paraId="15152415" w14:textId="76A9BBCA" w:rsidR="00D8286F" w:rsidRDefault="00D8286F" w:rsidP="00D8286F">
            <w:pPr>
              <w:pStyle w:val="TAL"/>
            </w:pPr>
            <w:r>
              <w:t>The IMS voice call can be ended</w:t>
            </w:r>
          </w:p>
        </w:tc>
      </w:tr>
    </w:tbl>
    <w:p w14:paraId="5021ABE0" w14:textId="77777777" w:rsidR="00635D50" w:rsidRDefault="00635D50" w:rsidP="00635D50">
      <w:pPr>
        <w:rPr>
          <w:lang w:eastAsia="zh-CN"/>
        </w:rPr>
      </w:pPr>
    </w:p>
    <w:p w14:paraId="4A4BCB41" w14:textId="40941A9F" w:rsidR="00635D50" w:rsidRDefault="00635D50" w:rsidP="00635D50">
      <w:r>
        <w:t xml:space="preserve">PROACTIVE COMMAND: LAUNCH BROWSER </w:t>
      </w:r>
      <w:r>
        <w:rPr>
          <w:rFonts w:hint="eastAsia"/>
          <w:lang w:eastAsia="zh-CN"/>
        </w:rPr>
        <w:t>8.4</w:t>
      </w:r>
      <w:r>
        <w:t>.1</w:t>
      </w:r>
    </w:p>
    <w:p w14:paraId="58C1466B" w14:textId="77777777" w:rsidR="00635D50" w:rsidRDefault="00635D50" w:rsidP="00635D50">
      <w:r>
        <w:t>Logically:</w:t>
      </w:r>
    </w:p>
    <w:p w14:paraId="09B74D7E" w14:textId="77777777" w:rsidR="00635D50" w:rsidRDefault="00635D50" w:rsidP="00635D50">
      <w:pPr>
        <w:pStyle w:val="EW"/>
        <w:tabs>
          <w:tab w:val="left" w:pos="851"/>
        </w:tabs>
        <w:overflowPunct w:val="0"/>
        <w:autoSpaceDE w:val="0"/>
        <w:autoSpaceDN w:val="0"/>
        <w:adjustRightInd w:val="0"/>
        <w:ind w:left="2835" w:hanging="2551"/>
        <w:textAlignment w:val="baseline"/>
      </w:pPr>
      <w:r>
        <w:t>Command details</w:t>
      </w:r>
    </w:p>
    <w:p w14:paraId="58248D59" w14:textId="77777777" w:rsidR="00635D50" w:rsidRDefault="00635D50" w:rsidP="00635D50">
      <w:pPr>
        <w:pStyle w:val="EW"/>
        <w:tabs>
          <w:tab w:val="left" w:pos="851"/>
        </w:tabs>
        <w:overflowPunct w:val="0"/>
        <w:autoSpaceDE w:val="0"/>
        <w:autoSpaceDN w:val="0"/>
        <w:adjustRightInd w:val="0"/>
        <w:ind w:left="2835" w:hanging="2551"/>
        <w:textAlignment w:val="baseline"/>
        <w:rPr>
          <w:rFonts w:eastAsia="DengXian"/>
        </w:rPr>
      </w:pPr>
      <w:r>
        <w:rPr>
          <w:rFonts w:eastAsia="DengXian"/>
        </w:rPr>
        <w:tab/>
        <w:t>Command number:</w:t>
      </w:r>
      <w:r>
        <w:rPr>
          <w:rFonts w:eastAsia="DengXian"/>
        </w:rPr>
        <w:tab/>
        <w:t>1</w:t>
      </w:r>
    </w:p>
    <w:p w14:paraId="0D4F807A" w14:textId="77777777" w:rsidR="00635D50" w:rsidRDefault="00635D50" w:rsidP="00635D50">
      <w:pPr>
        <w:pStyle w:val="EW"/>
        <w:tabs>
          <w:tab w:val="left" w:pos="851"/>
        </w:tabs>
        <w:overflowPunct w:val="0"/>
        <w:autoSpaceDE w:val="0"/>
        <w:autoSpaceDN w:val="0"/>
        <w:adjustRightInd w:val="0"/>
        <w:ind w:left="2835" w:hanging="2551"/>
        <w:textAlignment w:val="baseline"/>
        <w:rPr>
          <w:rFonts w:eastAsia="DengXian"/>
        </w:rPr>
      </w:pPr>
      <w:r>
        <w:rPr>
          <w:rFonts w:eastAsia="DengXian"/>
        </w:rPr>
        <w:tab/>
        <w:t>Command type:</w:t>
      </w:r>
      <w:r>
        <w:rPr>
          <w:rFonts w:eastAsia="DengXian"/>
        </w:rPr>
        <w:tab/>
        <w:t>LAUNCH BROWSER</w:t>
      </w:r>
    </w:p>
    <w:p w14:paraId="3E008670" w14:textId="77777777" w:rsidR="00635D50" w:rsidRDefault="00635D50" w:rsidP="00635D50">
      <w:pPr>
        <w:pStyle w:val="EW"/>
        <w:tabs>
          <w:tab w:val="left" w:pos="851"/>
        </w:tabs>
        <w:overflowPunct w:val="0"/>
        <w:autoSpaceDE w:val="0"/>
        <w:autoSpaceDN w:val="0"/>
        <w:adjustRightInd w:val="0"/>
        <w:ind w:left="2835" w:hanging="2551"/>
        <w:textAlignment w:val="baseline"/>
        <w:rPr>
          <w:rFonts w:eastAsia="DengXian"/>
        </w:rPr>
      </w:pPr>
      <w:r>
        <w:rPr>
          <w:rFonts w:eastAsia="DengXian"/>
        </w:rPr>
        <w:tab/>
        <w:t>Command qualifier:</w:t>
      </w:r>
      <w:r>
        <w:rPr>
          <w:rFonts w:eastAsia="DengXian"/>
        </w:rPr>
        <w:tab/>
        <w:t>launch browser, if not already launched</w:t>
      </w:r>
    </w:p>
    <w:p w14:paraId="3532406B" w14:textId="77777777" w:rsidR="00635D50" w:rsidRDefault="00635D50" w:rsidP="00635D50">
      <w:pPr>
        <w:pStyle w:val="EW"/>
        <w:tabs>
          <w:tab w:val="left" w:pos="851"/>
        </w:tabs>
        <w:overflowPunct w:val="0"/>
        <w:autoSpaceDE w:val="0"/>
        <w:autoSpaceDN w:val="0"/>
        <w:adjustRightInd w:val="0"/>
        <w:ind w:left="2835" w:hanging="2551"/>
        <w:textAlignment w:val="baseline"/>
      </w:pPr>
      <w:r>
        <w:t>Device identities</w:t>
      </w:r>
    </w:p>
    <w:p w14:paraId="63DE1885" w14:textId="77777777" w:rsidR="00635D50" w:rsidRDefault="00635D50" w:rsidP="00635D50">
      <w:pPr>
        <w:pStyle w:val="EW"/>
        <w:tabs>
          <w:tab w:val="left" w:pos="851"/>
        </w:tabs>
        <w:overflowPunct w:val="0"/>
        <w:autoSpaceDE w:val="0"/>
        <w:autoSpaceDN w:val="0"/>
        <w:adjustRightInd w:val="0"/>
        <w:ind w:left="2835" w:hanging="2551"/>
        <w:textAlignment w:val="baseline"/>
      </w:pPr>
      <w:r>
        <w:tab/>
        <w:t>Source device:</w:t>
      </w:r>
      <w:r>
        <w:tab/>
        <w:t>UICC</w:t>
      </w:r>
    </w:p>
    <w:p w14:paraId="5A5F8360" w14:textId="77777777" w:rsidR="00635D50" w:rsidRDefault="00635D50" w:rsidP="00635D50">
      <w:pPr>
        <w:pStyle w:val="EW"/>
        <w:tabs>
          <w:tab w:val="left" w:pos="851"/>
        </w:tabs>
        <w:overflowPunct w:val="0"/>
        <w:autoSpaceDE w:val="0"/>
        <w:autoSpaceDN w:val="0"/>
        <w:adjustRightInd w:val="0"/>
        <w:ind w:left="2835" w:hanging="2551"/>
        <w:textAlignment w:val="baseline"/>
      </w:pPr>
      <w:r>
        <w:tab/>
        <w:t>Destination device:</w:t>
      </w:r>
      <w:r>
        <w:tab/>
        <w:t>ME</w:t>
      </w:r>
    </w:p>
    <w:p w14:paraId="1D3FEAA5" w14:textId="77777777" w:rsidR="00635D50" w:rsidRDefault="00635D50" w:rsidP="00635D50">
      <w:pPr>
        <w:pStyle w:val="EW"/>
        <w:tabs>
          <w:tab w:val="left" w:pos="851"/>
        </w:tabs>
        <w:overflowPunct w:val="0"/>
        <w:autoSpaceDE w:val="0"/>
        <w:autoSpaceDN w:val="0"/>
        <w:adjustRightInd w:val="0"/>
        <w:ind w:left="2835" w:hanging="2551"/>
        <w:textAlignment w:val="baseline"/>
      </w:pPr>
      <w:r>
        <w:tab/>
        <w:t>URL</w:t>
      </w:r>
      <w:r>
        <w:tab/>
      </w:r>
      <w:hyperlink r:id="rId49" w:history="1">
        <w:r>
          <w:t>http://xxx.yyy.zzz</w:t>
        </w:r>
      </w:hyperlink>
      <w:r>
        <w:t xml:space="preserve"> (Note: this URL shall be different from the default URL, but it can be reached from the gateway defined by default in the browser parameters of the mobile)</w:t>
      </w:r>
    </w:p>
    <w:p w14:paraId="38197D94" w14:textId="77777777" w:rsidR="00635D50" w:rsidRDefault="00635D50" w:rsidP="00635D50">
      <w:pPr>
        <w:pStyle w:val="EW"/>
        <w:tabs>
          <w:tab w:val="left" w:pos="851"/>
        </w:tabs>
        <w:overflowPunct w:val="0"/>
        <w:autoSpaceDE w:val="0"/>
        <w:autoSpaceDN w:val="0"/>
        <w:adjustRightInd w:val="0"/>
        <w:ind w:left="2835" w:hanging="2551"/>
        <w:textAlignment w:val="baseline"/>
      </w:pPr>
      <w:r>
        <w:tab/>
        <w:t>Bearer</w:t>
      </w:r>
      <w:r>
        <w:tab/>
        <w:t>NG-RAN</w:t>
      </w:r>
    </w:p>
    <w:p w14:paraId="44F3751A" w14:textId="77777777" w:rsidR="00635D50" w:rsidRDefault="00635D50" w:rsidP="00635D50">
      <w:pPr>
        <w:pStyle w:val="EW"/>
        <w:tabs>
          <w:tab w:val="left" w:pos="851"/>
        </w:tabs>
        <w:overflowPunct w:val="0"/>
        <w:autoSpaceDE w:val="0"/>
        <w:autoSpaceDN w:val="0"/>
        <w:adjustRightInd w:val="0"/>
        <w:ind w:left="2835" w:hanging="2551"/>
        <w:textAlignment w:val="baseline"/>
      </w:pPr>
      <w:r>
        <w:t>Gateway/Proxy id</w:t>
      </w:r>
      <w:r>
        <w:tab/>
        <w:t>DCSunpacked, 8 bits data</w:t>
      </w:r>
    </w:p>
    <w:p w14:paraId="4AE03438" w14:textId="77777777" w:rsidR="00635D50" w:rsidRDefault="00635D50" w:rsidP="00635D50">
      <w:pPr>
        <w:pStyle w:val="EW"/>
        <w:tabs>
          <w:tab w:val="left" w:pos="851"/>
        </w:tabs>
        <w:overflowPunct w:val="0"/>
        <w:autoSpaceDE w:val="0"/>
        <w:autoSpaceDN w:val="0"/>
        <w:adjustRightInd w:val="0"/>
        <w:ind w:left="2835" w:hanging="2551"/>
        <w:textAlignment w:val="baseline"/>
      </w:pPr>
      <w:r>
        <w:tab/>
        <w:t>Text string</w:t>
      </w:r>
      <w:r>
        <w:tab/>
        <w:t>abc.def.ghi.jkl (different from the default IP address)</w:t>
      </w:r>
    </w:p>
    <w:p w14:paraId="16403704" w14:textId="77777777" w:rsidR="00635D50" w:rsidRDefault="00635D50" w:rsidP="00635D50">
      <w:pPr>
        <w:overflowPunct w:val="0"/>
        <w:autoSpaceDE w:val="0"/>
        <w:autoSpaceDN w:val="0"/>
        <w:adjustRightInd w:val="0"/>
        <w:textAlignment w:val="baseline"/>
        <w:rPr>
          <w:rFonts w:eastAsia="DengXian"/>
        </w:rPr>
      </w:pPr>
      <w:r>
        <w:rPr>
          <w:rFonts w:eastAsia="DengXian"/>
        </w:rPr>
        <w:t>Coding:</w:t>
      </w:r>
    </w:p>
    <w:p w14:paraId="388B52CB" w14:textId="77777777" w:rsidR="00635D50" w:rsidRDefault="00635D50" w:rsidP="00635D50">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635D50" w14:paraId="5EA52106" w14:textId="77777777" w:rsidTr="00E648E4">
        <w:trPr>
          <w:jc w:val="center"/>
        </w:trPr>
        <w:tc>
          <w:tcPr>
            <w:tcW w:w="1134" w:type="dxa"/>
            <w:tcBorders>
              <w:top w:val="single" w:sz="4" w:space="0" w:color="auto"/>
              <w:left w:val="single" w:sz="4" w:space="0" w:color="auto"/>
              <w:bottom w:val="single" w:sz="4" w:space="0" w:color="auto"/>
              <w:right w:val="single" w:sz="4" w:space="0" w:color="auto"/>
            </w:tcBorders>
          </w:tcPr>
          <w:p w14:paraId="53F41461" w14:textId="77777777" w:rsidR="00635D50" w:rsidRDefault="00635D50" w:rsidP="00E648E4">
            <w:pPr>
              <w:pStyle w:val="TAL"/>
            </w:pPr>
            <w:r>
              <w:t>BER-TLV:</w:t>
            </w:r>
          </w:p>
        </w:tc>
        <w:tc>
          <w:tcPr>
            <w:tcW w:w="567" w:type="dxa"/>
            <w:tcBorders>
              <w:top w:val="single" w:sz="4" w:space="0" w:color="auto"/>
              <w:left w:val="single" w:sz="4" w:space="0" w:color="auto"/>
              <w:bottom w:val="single" w:sz="4" w:space="0" w:color="auto"/>
              <w:right w:val="single" w:sz="4" w:space="0" w:color="auto"/>
            </w:tcBorders>
          </w:tcPr>
          <w:p w14:paraId="55BEB6E3" w14:textId="77777777" w:rsidR="00635D50" w:rsidRDefault="00635D50" w:rsidP="00E648E4">
            <w:pPr>
              <w:pStyle w:val="TAC"/>
            </w:pPr>
            <w:r>
              <w:t>D0</w:t>
            </w:r>
          </w:p>
        </w:tc>
        <w:tc>
          <w:tcPr>
            <w:tcW w:w="567" w:type="dxa"/>
            <w:tcBorders>
              <w:top w:val="single" w:sz="4" w:space="0" w:color="auto"/>
              <w:left w:val="single" w:sz="4" w:space="0" w:color="auto"/>
              <w:bottom w:val="single" w:sz="4" w:space="0" w:color="auto"/>
              <w:right w:val="single" w:sz="4" w:space="0" w:color="auto"/>
            </w:tcBorders>
          </w:tcPr>
          <w:p w14:paraId="107B00A7" w14:textId="77777777" w:rsidR="00635D50" w:rsidRDefault="00635D50" w:rsidP="00E648E4">
            <w:pPr>
              <w:pStyle w:val="TAC"/>
            </w:pPr>
            <w:r>
              <w:t>32</w:t>
            </w:r>
          </w:p>
        </w:tc>
        <w:tc>
          <w:tcPr>
            <w:tcW w:w="567" w:type="dxa"/>
            <w:tcBorders>
              <w:top w:val="single" w:sz="4" w:space="0" w:color="auto"/>
              <w:left w:val="single" w:sz="4" w:space="0" w:color="auto"/>
              <w:bottom w:val="single" w:sz="4" w:space="0" w:color="auto"/>
              <w:right w:val="single" w:sz="4" w:space="0" w:color="auto"/>
            </w:tcBorders>
          </w:tcPr>
          <w:p w14:paraId="59D4C681" w14:textId="77777777" w:rsidR="00635D50" w:rsidRDefault="00635D50" w:rsidP="00E648E4">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52D039C6" w14:textId="77777777" w:rsidR="00635D50" w:rsidRDefault="00635D50" w:rsidP="00E648E4">
            <w:pPr>
              <w:pStyle w:val="TAC"/>
            </w:pPr>
            <w:r>
              <w:t>03</w:t>
            </w:r>
          </w:p>
        </w:tc>
        <w:tc>
          <w:tcPr>
            <w:tcW w:w="567" w:type="dxa"/>
            <w:tcBorders>
              <w:top w:val="single" w:sz="4" w:space="0" w:color="auto"/>
              <w:left w:val="single" w:sz="4" w:space="0" w:color="auto"/>
              <w:bottom w:val="single" w:sz="4" w:space="0" w:color="auto"/>
              <w:right w:val="single" w:sz="4" w:space="0" w:color="auto"/>
            </w:tcBorders>
          </w:tcPr>
          <w:p w14:paraId="194544E3" w14:textId="77777777" w:rsidR="00635D50" w:rsidRDefault="00635D50" w:rsidP="00E648E4">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117077C8" w14:textId="77777777" w:rsidR="00635D50" w:rsidRDefault="00635D50" w:rsidP="00E648E4">
            <w:pPr>
              <w:pStyle w:val="TAC"/>
            </w:pPr>
            <w:r>
              <w:t>15</w:t>
            </w:r>
          </w:p>
        </w:tc>
        <w:tc>
          <w:tcPr>
            <w:tcW w:w="567" w:type="dxa"/>
            <w:tcBorders>
              <w:top w:val="single" w:sz="4" w:space="0" w:color="auto"/>
              <w:left w:val="single" w:sz="4" w:space="0" w:color="auto"/>
              <w:bottom w:val="single" w:sz="4" w:space="0" w:color="auto"/>
              <w:right w:val="single" w:sz="4" w:space="0" w:color="auto"/>
            </w:tcBorders>
          </w:tcPr>
          <w:p w14:paraId="22AFF9CB" w14:textId="77777777" w:rsidR="00635D50" w:rsidRDefault="00635D50" w:rsidP="00E648E4">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540E94D2" w14:textId="77777777" w:rsidR="00635D50" w:rsidRDefault="00635D50" w:rsidP="00E648E4">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4E701F58" w14:textId="77777777" w:rsidR="00635D50" w:rsidRDefault="00635D50" w:rsidP="00E648E4">
            <w:pPr>
              <w:pStyle w:val="TAC"/>
            </w:pPr>
            <w:r>
              <w:t>02</w:t>
            </w:r>
          </w:p>
        </w:tc>
        <w:tc>
          <w:tcPr>
            <w:tcW w:w="567" w:type="dxa"/>
            <w:tcBorders>
              <w:top w:val="single" w:sz="4" w:space="0" w:color="auto"/>
              <w:left w:val="single" w:sz="4" w:space="0" w:color="auto"/>
              <w:bottom w:val="single" w:sz="4" w:space="0" w:color="auto"/>
              <w:right w:val="single" w:sz="4" w:space="0" w:color="auto"/>
            </w:tcBorders>
          </w:tcPr>
          <w:p w14:paraId="3E6F51C1" w14:textId="77777777" w:rsidR="00635D50" w:rsidRDefault="00635D50" w:rsidP="00E648E4">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4FA02A56" w14:textId="77777777" w:rsidR="00635D50" w:rsidRDefault="00635D50" w:rsidP="00E648E4">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4E84FB2F" w14:textId="77777777" w:rsidR="00635D50" w:rsidRDefault="00635D50" w:rsidP="00E648E4">
            <w:pPr>
              <w:pStyle w:val="TAC"/>
            </w:pPr>
            <w:r>
              <w:t>31</w:t>
            </w:r>
          </w:p>
        </w:tc>
      </w:tr>
      <w:tr w:rsidR="00635D50" w14:paraId="49703D19" w14:textId="77777777" w:rsidTr="00E648E4">
        <w:trPr>
          <w:jc w:val="center"/>
        </w:trPr>
        <w:tc>
          <w:tcPr>
            <w:tcW w:w="1134" w:type="dxa"/>
            <w:tcBorders>
              <w:right w:val="single" w:sz="4" w:space="0" w:color="auto"/>
            </w:tcBorders>
          </w:tcPr>
          <w:p w14:paraId="7FF0D30B" w14:textId="77777777" w:rsidR="00635D50" w:rsidRDefault="00635D50" w:rsidP="00E648E4">
            <w:pPr>
              <w:pStyle w:val="TAL"/>
            </w:pPr>
          </w:p>
        </w:tc>
        <w:tc>
          <w:tcPr>
            <w:tcW w:w="567" w:type="dxa"/>
            <w:tcBorders>
              <w:top w:val="single" w:sz="4" w:space="0" w:color="auto"/>
              <w:left w:val="single" w:sz="4" w:space="0" w:color="auto"/>
              <w:bottom w:val="single" w:sz="4" w:space="0" w:color="auto"/>
              <w:right w:val="single" w:sz="4" w:space="0" w:color="auto"/>
            </w:tcBorders>
          </w:tcPr>
          <w:p w14:paraId="54DD5477" w14:textId="77777777" w:rsidR="00635D50" w:rsidRDefault="00635D50" w:rsidP="00E648E4">
            <w:pPr>
              <w:pStyle w:val="TAC"/>
            </w:pPr>
            <w:r>
              <w:t>12</w:t>
            </w:r>
          </w:p>
        </w:tc>
        <w:tc>
          <w:tcPr>
            <w:tcW w:w="567" w:type="dxa"/>
            <w:tcBorders>
              <w:top w:val="single" w:sz="4" w:space="0" w:color="auto"/>
              <w:left w:val="single" w:sz="4" w:space="0" w:color="auto"/>
              <w:bottom w:val="single" w:sz="4" w:space="0" w:color="auto"/>
              <w:right w:val="single" w:sz="4" w:space="0" w:color="auto"/>
            </w:tcBorders>
          </w:tcPr>
          <w:p w14:paraId="49FE42A7" w14:textId="77777777" w:rsidR="00635D50" w:rsidRDefault="00635D50" w:rsidP="00E648E4">
            <w:pPr>
              <w:pStyle w:val="TAC"/>
            </w:pPr>
            <w:r>
              <w:t>68</w:t>
            </w:r>
          </w:p>
        </w:tc>
        <w:tc>
          <w:tcPr>
            <w:tcW w:w="567" w:type="dxa"/>
            <w:tcBorders>
              <w:top w:val="single" w:sz="4" w:space="0" w:color="auto"/>
              <w:left w:val="single" w:sz="4" w:space="0" w:color="auto"/>
              <w:bottom w:val="single" w:sz="4" w:space="0" w:color="auto"/>
              <w:right w:val="single" w:sz="4" w:space="0" w:color="auto"/>
            </w:tcBorders>
          </w:tcPr>
          <w:p w14:paraId="3A4FF050" w14:textId="77777777" w:rsidR="00635D50" w:rsidRDefault="00635D50" w:rsidP="00E648E4">
            <w:pPr>
              <w:pStyle w:val="TAC"/>
            </w:pPr>
            <w:r>
              <w:t>74</w:t>
            </w:r>
          </w:p>
        </w:tc>
        <w:tc>
          <w:tcPr>
            <w:tcW w:w="567" w:type="dxa"/>
            <w:tcBorders>
              <w:top w:val="single" w:sz="4" w:space="0" w:color="auto"/>
              <w:left w:val="single" w:sz="4" w:space="0" w:color="auto"/>
              <w:bottom w:val="single" w:sz="4" w:space="0" w:color="auto"/>
              <w:right w:val="single" w:sz="4" w:space="0" w:color="auto"/>
            </w:tcBorders>
          </w:tcPr>
          <w:p w14:paraId="27C2F944" w14:textId="77777777" w:rsidR="00635D50" w:rsidRDefault="00635D50" w:rsidP="00E648E4">
            <w:pPr>
              <w:pStyle w:val="TAC"/>
            </w:pPr>
            <w:r>
              <w:t>74</w:t>
            </w:r>
          </w:p>
        </w:tc>
        <w:tc>
          <w:tcPr>
            <w:tcW w:w="567" w:type="dxa"/>
            <w:tcBorders>
              <w:top w:val="single" w:sz="4" w:space="0" w:color="auto"/>
              <w:left w:val="single" w:sz="4" w:space="0" w:color="auto"/>
              <w:bottom w:val="single" w:sz="4" w:space="0" w:color="auto"/>
              <w:right w:val="single" w:sz="4" w:space="0" w:color="auto"/>
            </w:tcBorders>
          </w:tcPr>
          <w:p w14:paraId="7DE17520" w14:textId="77777777" w:rsidR="00635D50" w:rsidRDefault="00635D50" w:rsidP="00E648E4">
            <w:pPr>
              <w:pStyle w:val="TAC"/>
            </w:pPr>
            <w:r>
              <w:t>70</w:t>
            </w:r>
          </w:p>
        </w:tc>
        <w:tc>
          <w:tcPr>
            <w:tcW w:w="567" w:type="dxa"/>
            <w:tcBorders>
              <w:top w:val="single" w:sz="4" w:space="0" w:color="auto"/>
              <w:left w:val="single" w:sz="4" w:space="0" w:color="auto"/>
              <w:bottom w:val="single" w:sz="4" w:space="0" w:color="auto"/>
              <w:right w:val="single" w:sz="4" w:space="0" w:color="auto"/>
            </w:tcBorders>
          </w:tcPr>
          <w:p w14:paraId="4D573B25" w14:textId="77777777" w:rsidR="00635D50" w:rsidRDefault="00635D50" w:rsidP="00E648E4">
            <w:pPr>
              <w:pStyle w:val="TAC"/>
            </w:pPr>
            <w:r>
              <w:t>3A</w:t>
            </w:r>
          </w:p>
        </w:tc>
        <w:tc>
          <w:tcPr>
            <w:tcW w:w="567" w:type="dxa"/>
            <w:tcBorders>
              <w:top w:val="single" w:sz="4" w:space="0" w:color="auto"/>
              <w:left w:val="single" w:sz="4" w:space="0" w:color="auto"/>
              <w:bottom w:val="single" w:sz="4" w:space="0" w:color="auto"/>
              <w:right w:val="single" w:sz="4" w:space="0" w:color="auto"/>
            </w:tcBorders>
          </w:tcPr>
          <w:p w14:paraId="2684D149" w14:textId="77777777" w:rsidR="00635D50" w:rsidRDefault="00635D50" w:rsidP="00E648E4">
            <w:pPr>
              <w:pStyle w:val="TAC"/>
            </w:pPr>
            <w:r>
              <w:t>2F</w:t>
            </w:r>
          </w:p>
        </w:tc>
        <w:tc>
          <w:tcPr>
            <w:tcW w:w="567" w:type="dxa"/>
            <w:tcBorders>
              <w:top w:val="single" w:sz="4" w:space="0" w:color="auto"/>
              <w:left w:val="single" w:sz="4" w:space="0" w:color="auto"/>
              <w:bottom w:val="single" w:sz="4" w:space="0" w:color="auto"/>
              <w:right w:val="single" w:sz="4" w:space="0" w:color="auto"/>
            </w:tcBorders>
          </w:tcPr>
          <w:p w14:paraId="505DA500" w14:textId="77777777" w:rsidR="00635D50" w:rsidRDefault="00635D50" w:rsidP="00E648E4">
            <w:pPr>
              <w:pStyle w:val="TAC"/>
            </w:pPr>
            <w:r>
              <w:t>2F</w:t>
            </w:r>
          </w:p>
        </w:tc>
        <w:tc>
          <w:tcPr>
            <w:tcW w:w="567" w:type="dxa"/>
            <w:tcBorders>
              <w:top w:val="single" w:sz="4" w:space="0" w:color="auto"/>
              <w:left w:val="single" w:sz="4" w:space="0" w:color="auto"/>
              <w:bottom w:val="single" w:sz="4" w:space="0" w:color="auto"/>
              <w:right w:val="single" w:sz="4" w:space="0" w:color="auto"/>
            </w:tcBorders>
          </w:tcPr>
          <w:p w14:paraId="338FD5C8" w14:textId="77777777" w:rsidR="00635D50" w:rsidRDefault="00635D50" w:rsidP="00E648E4">
            <w:pPr>
              <w:pStyle w:val="TAC"/>
            </w:pPr>
            <w:r>
              <w:t>78</w:t>
            </w:r>
          </w:p>
        </w:tc>
        <w:tc>
          <w:tcPr>
            <w:tcW w:w="567" w:type="dxa"/>
            <w:tcBorders>
              <w:top w:val="single" w:sz="4" w:space="0" w:color="auto"/>
              <w:left w:val="single" w:sz="4" w:space="0" w:color="auto"/>
              <w:bottom w:val="single" w:sz="4" w:space="0" w:color="auto"/>
              <w:right w:val="single" w:sz="4" w:space="0" w:color="auto"/>
            </w:tcBorders>
          </w:tcPr>
          <w:p w14:paraId="300918E6" w14:textId="77777777" w:rsidR="00635D50" w:rsidRDefault="00635D50" w:rsidP="00E648E4">
            <w:pPr>
              <w:pStyle w:val="TAC"/>
            </w:pPr>
            <w:r>
              <w:t>78</w:t>
            </w:r>
          </w:p>
        </w:tc>
        <w:tc>
          <w:tcPr>
            <w:tcW w:w="567" w:type="dxa"/>
            <w:tcBorders>
              <w:top w:val="single" w:sz="4" w:space="0" w:color="auto"/>
              <w:left w:val="single" w:sz="4" w:space="0" w:color="auto"/>
              <w:bottom w:val="single" w:sz="4" w:space="0" w:color="auto"/>
              <w:right w:val="single" w:sz="4" w:space="0" w:color="auto"/>
            </w:tcBorders>
          </w:tcPr>
          <w:p w14:paraId="680CEEB8" w14:textId="77777777" w:rsidR="00635D50" w:rsidRDefault="00635D50" w:rsidP="00E648E4">
            <w:pPr>
              <w:pStyle w:val="TAC"/>
            </w:pPr>
            <w:r>
              <w:t>78</w:t>
            </w:r>
          </w:p>
        </w:tc>
        <w:tc>
          <w:tcPr>
            <w:tcW w:w="567" w:type="dxa"/>
            <w:tcBorders>
              <w:top w:val="single" w:sz="4" w:space="0" w:color="auto"/>
              <w:left w:val="single" w:sz="4" w:space="0" w:color="auto"/>
              <w:bottom w:val="single" w:sz="4" w:space="0" w:color="auto"/>
              <w:right w:val="single" w:sz="4" w:space="0" w:color="auto"/>
            </w:tcBorders>
          </w:tcPr>
          <w:p w14:paraId="532EE767" w14:textId="77777777" w:rsidR="00635D50" w:rsidRDefault="00635D50" w:rsidP="00E648E4">
            <w:pPr>
              <w:pStyle w:val="TAC"/>
            </w:pPr>
            <w:r>
              <w:t>2E</w:t>
            </w:r>
          </w:p>
        </w:tc>
      </w:tr>
      <w:tr w:rsidR="00635D50" w14:paraId="265254AA" w14:textId="77777777" w:rsidTr="00E648E4">
        <w:trPr>
          <w:jc w:val="center"/>
        </w:trPr>
        <w:tc>
          <w:tcPr>
            <w:tcW w:w="1134" w:type="dxa"/>
            <w:tcBorders>
              <w:right w:val="single" w:sz="4" w:space="0" w:color="auto"/>
            </w:tcBorders>
          </w:tcPr>
          <w:p w14:paraId="71E4CA63" w14:textId="77777777" w:rsidR="00635D50" w:rsidRDefault="00635D50" w:rsidP="00E648E4">
            <w:pPr>
              <w:pStyle w:val="TAL"/>
            </w:pPr>
          </w:p>
        </w:tc>
        <w:tc>
          <w:tcPr>
            <w:tcW w:w="567" w:type="dxa"/>
            <w:tcBorders>
              <w:top w:val="single" w:sz="4" w:space="0" w:color="auto"/>
              <w:left w:val="single" w:sz="4" w:space="0" w:color="auto"/>
              <w:bottom w:val="single" w:sz="4" w:space="0" w:color="auto"/>
              <w:right w:val="single" w:sz="4" w:space="0" w:color="auto"/>
            </w:tcBorders>
          </w:tcPr>
          <w:p w14:paraId="71351DCA" w14:textId="77777777" w:rsidR="00635D50" w:rsidRDefault="00635D50" w:rsidP="00E648E4">
            <w:pPr>
              <w:pStyle w:val="TAC"/>
            </w:pPr>
            <w:r>
              <w:t>79</w:t>
            </w:r>
          </w:p>
        </w:tc>
        <w:tc>
          <w:tcPr>
            <w:tcW w:w="567" w:type="dxa"/>
            <w:tcBorders>
              <w:top w:val="single" w:sz="4" w:space="0" w:color="auto"/>
              <w:left w:val="single" w:sz="4" w:space="0" w:color="auto"/>
              <w:bottom w:val="single" w:sz="4" w:space="0" w:color="auto"/>
              <w:right w:val="single" w:sz="4" w:space="0" w:color="auto"/>
            </w:tcBorders>
          </w:tcPr>
          <w:p w14:paraId="1DC4C8E5" w14:textId="77777777" w:rsidR="00635D50" w:rsidRDefault="00635D50" w:rsidP="00E648E4">
            <w:pPr>
              <w:pStyle w:val="TAC"/>
            </w:pPr>
            <w:r>
              <w:t>79</w:t>
            </w:r>
          </w:p>
        </w:tc>
        <w:tc>
          <w:tcPr>
            <w:tcW w:w="567" w:type="dxa"/>
            <w:tcBorders>
              <w:top w:val="single" w:sz="4" w:space="0" w:color="auto"/>
              <w:left w:val="single" w:sz="4" w:space="0" w:color="auto"/>
              <w:bottom w:val="single" w:sz="4" w:space="0" w:color="auto"/>
              <w:right w:val="single" w:sz="4" w:space="0" w:color="auto"/>
            </w:tcBorders>
          </w:tcPr>
          <w:p w14:paraId="215BAC12" w14:textId="77777777" w:rsidR="00635D50" w:rsidRDefault="00635D50" w:rsidP="00E648E4">
            <w:pPr>
              <w:pStyle w:val="TAC"/>
            </w:pPr>
            <w:r>
              <w:t>79</w:t>
            </w:r>
          </w:p>
        </w:tc>
        <w:tc>
          <w:tcPr>
            <w:tcW w:w="567" w:type="dxa"/>
            <w:tcBorders>
              <w:top w:val="single" w:sz="4" w:space="0" w:color="auto"/>
              <w:left w:val="single" w:sz="4" w:space="0" w:color="auto"/>
              <w:bottom w:val="single" w:sz="4" w:space="0" w:color="auto"/>
              <w:right w:val="single" w:sz="4" w:space="0" w:color="auto"/>
            </w:tcBorders>
          </w:tcPr>
          <w:p w14:paraId="54E4EED4" w14:textId="77777777" w:rsidR="00635D50" w:rsidRDefault="00635D50" w:rsidP="00E648E4">
            <w:pPr>
              <w:pStyle w:val="TAC"/>
            </w:pPr>
            <w:r>
              <w:t>2E</w:t>
            </w:r>
          </w:p>
        </w:tc>
        <w:tc>
          <w:tcPr>
            <w:tcW w:w="567" w:type="dxa"/>
            <w:tcBorders>
              <w:top w:val="single" w:sz="4" w:space="0" w:color="auto"/>
              <w:left w:val="single" w:sz="4" w:space="0" w:color="auto"/>
              <w:bottom w:val="single" w:sz="4" w:space="0" w:color="auto"/>
              <w:right w:val="single" w:sz="4" w:space="0" w:color="auto"/>
            </w:tcBorders>
          </w:tcPr>
          <w:p w14:paraId="6DAB0F02" w14:textId="77777777" w:rsidR="00635D50" w:rsidRDefault="00635D50" w:rsidP="00E648E4">
            <w:pPr>
              <w:pStyle w:val="TAC"/>
            </w:pPr>
            <w:r>
              <w:t>7A</w:t>
            </w:r>
          </w:p>
        </w:tc>
        <w:tc>
          <w:tcPr>
            <w:tcW w:w="567" w:type="dxa"/>
            <w:tcBorders>
              <w:top w:val="single" w:sz="4" w:space="0" w:color="auto"/>
              <w:left w:val="single" w:sz="4" w:space="0" w:color="auto"/>
              <w:bottom w:val="single" w:sz="4" w:space="0" w:color="auto"/>
              <w:right w:val="single" w:sz="4" w:space="0" w:color="auto"/>
            </w:tcBorders>
          </w:tcPr>
          <w:p w14:paraId="566BB151" w14:textId="77777777" w:rsidR="00635D50" w:rsidRDefault="00635D50" w:rsidP="00E648E4">
            <w:pPr>
              <w:pStyle w:val="TAC"/>
            </w:pPr>
            <w:r>
              <w:t>7A</w:t>
            </w:r>
          </w:p>
        </w:tc>
        <w:tc>
          <w:tcPr>
            <w:tcW w:w="567" w:type="dxa"/>
            <w:tcBorders>
              <w:top w:val="single" w:sz="4" w:space="0" w:color="auto"/>
              <w:left w:val="single" w:sz="4" w:space="0" w:color="auto"/>
              <w:bottom w:val="single" w:sz="4" w:space="0" w:color="auto"/>
              <w:right w:val="single" w:sz="4" w:space="0" w:color="auto"/>
            </w:tcBorders>
          </w:tcPr>
          <w:p w14:paraId="7C7E5859" w14:textId="77777777" w:rsidR="00635D50" w:rsidRDefault="00635D50" w:rsidP="00E648E4">
            <w:pPr>
              <w:pStyle w:val="TAC"/>
            </w:pPr>
            <w:r>
              <w:t>7A</w:t>
            </w:r>
          </w:p>
        </w:tc>
        <w:tc>
          <w:tcPr>
            <w:tcW w:w="567" w:type="dxa"/>
            <w:tcBorders>
              <w:top w:val="single" w:sz="4" w:space="0" w:color="auto"/>
              <w:left w:val="single" w:sz="4" w:space="0" w:color="auto"/>
              <w:bottom w:val="single" w:sz="4" w:space="0" w:color="auto"/>
              <w:right w:val="single" w:sz="4" w:space="0" w:color="auto"/>
            </w:tcBorders>
          </w:tcPr>
          <w:p w14:paraId="16104C11" w14:textId="77777777" w:rsidR="00635D50" w:rsidRDefault="00635D50" w:rsidP="00E648E4">
            <w:pPr>
              <w:pStyle w:val="TAC"/>
            </w:pPr>
            <w:r>
              <w:t>32</w:t>
            </w:r>
          </w:p>
        </w:tc>
        <w:tc>
          <w:tcPr>
            <w:tcW w:w="567" w:type="dxa"/>
            <w:tcBorders>
              <w:top w:val="single" w:sz="4" w:space="0" w:color="auto"/>
              <w:left w:val="single" w:sz="4" w:space="0" w:color="auto"/>
              <w:bottom w:val="single" w:sz="4" w:space="0" w:color="auto"/>
              <w:right w:val="single" w:sz="4" w:space="0" w:color="auto"/>
            </w:tcBorders>
          </w:tcPr>
          <w:p w14:paraId="0A42D3DD" w14:textId="77777777" w:rsidR="00635D50" w:rsidRDefault="00635D50" w:rsidP="00E648E4">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40C674CA" w14:textId="77777777" w:rsidR="00635D50" w:rsidRDefault="00635D50" w:rsidP="00E648E4">
            <w:pPr>
              <w:pStyle w:val="TAC"/>
            </w:pPr>
            <w:r>
              <w:t>03</w:t>
            </w:r>
          </w:p>
        </w:tc>
        <w:tc>
          <w:tcPr>
            <w:tcW w:w="567" w:type="dxa"/>
            <w:tcBorders>
              <w:top w:val="single" w:sz="4" w:space="0" w:color="auto"/>
              <w:left w:val="single" w:sz="4" w:space="0" w:color="auto"/>
              <w:bottom w:val="single" w:sz="4" w:space="0" w:color="auto"/>
              <w:right w:val="single" w:sz="4" w:space="0" w:color="auto"/>
            </w:tcBorders>
          </w:tcPr>
          <w:p w14:paraId="187B495E" w14:textId="77777777" w:rsidR="00635D50" w:rsidRDefault="00635D50" w:rsidP="00E648E4">
            <w:pPr>
              <w:pStyle w:val="TAC"/>
            </w:pPr>
            <w:r>
              <w:t>0D</w:t>
            </w:r>
          </w:p>
        </w:tc>
        <w:tc>
          <w:tcPr>
            <w:tcW w:w="567" w:type="dxa"/>
            <w:tcBorders>
              <w:top w:val="single" w:sz="4" w:space="0" w:color="auto"/>
              <w:left w:val="single" w:sz="4" w:space="0" w:color="auto"/>
              <w:bottom w:val="single" w:sz="4" w:space="0" w:color="auto"/>
              <w:right w:val="single" w:sz="4" w:space="0" w:color="auto"/>
            </w:tcBorders>
          </w:tcPr>
          <w:p w14:paraId="4CBA68C6" w14:textId="77777777" w:rsidR="00635D50" w:rsidRDefault="00635D50" w:rsidP="00E648E4">
            <w:pPr>
              <w:pStyle w:val="TAC"/>
            </w:pPr>
            <w:r>
              <w:t>10</w:t>
            </w:r>
          </w:p>
        </w:tc>
      </w:tr>
      <w:tr w:rsidR="00635D50" w14:paraId="7B5814F6" w14:textId="77777777" w:rsidTr="00E648E4">
        <w:trPr>
          <w:jc w:val="center"/>
        </w:trPr>
        <w:tc>
          <w:tcPr>
            <w:tcW w:w="1134" w:type="dxa"/>
            <w:tcBorders>
              <w:right w:val="single" w:sz="4" w:space="0" w:color="auto"/>
            </w:tcBorders>
          </w:tcPr>
          <w:p w14:paraId="3F86C457" w14:textId="77777777" w:rsidR="00635D50" w:rsidRDefault="00635D50" w:rsidP="00E648E4">
            <w:pPr>
              <w:pStyle w:val="TAL"/>
            </w:pPr>
          </w:p>
        </w:tc>
        <w:tc>
          <w:tcPr>
            <w:tcW w:w="567" w:type="dxa"/>
            <w:tcBorders>
              <w:top w:val="single" w:sz="4" w:space="0" w:color="auto"/>
              <w:left w:val="single" w:sz="4" w:space="0" w:color="auto"/>
              <w:bottom w:val="single" w:sz="4" w:space="0" w:color="auto"/>
              <w:right w:val="single" w:sz="4" w:space="0" w:color="auto"/>
            </w:tcBorders>
          </w:tcPr>
          <w:p w14:paraId="30271B7E" w14:textId="77777777" w:rsidR="00635D50" w:rsidRDefault="00635D50" w:rsidP="00E648E4">
            <w:pPr>
              <w:pStyle w:val="TAC"/>
            </w:pPr>
            <w:r>
              <w:t>04</w:t>
            </w:r>
          </w:p>
        </w:tc>
        <w:tc>
          <w:tcPr>
            <w:tcW w:w="567" w:type="dxa"/>
            <w:tcBorders>
              <w:top w:val="single" w:sz="4" w:space="0" w:color="auto"/>
              <w:left w:val="single" w:sz="4" w:space="0" w:color="auto"/>
              <w:bottom w:val="single" w:sz="4" w:space="0" w:color="auto"/>
              <w:right w:val="single" w:sz="4" w:space="0" w:color="auto"/>
            </w:tcBorders>
          </w:tcPr>
          <w:p w14:paraId="67567B1A" w14:textId="77777777" w:rsidR="00635D50" w:rsidRDefault="00635D50" w:rsidP="00E648E4">
            <w:pPr>
              <w:pStyle w:val="TAC"/>
            </w:pPr>
            <w:r>
              <w:t>61</w:t>
            </w:r>
          </w:p>
        </w:tc>
        <w:tc>
          <w:tcPr>
            <w:tcW w:w="567" w:type="dxa"/>
            <w:tcBorders>
              <w:top w:val="single" w:sz="4" w:space="0" w:color="auto"/>
              <w:left w:val="single" w:sz="4" w:space="0" w:color="auto"/>
              <w:bottom w:val="single" w:sz="4" w:space="0" w:color="auto"/>
              <w:right w:val="single" w:sz="4" w:space="0" w:color="auto"/>
            </w:tcBorders>
          </w:tcPr>
          <w:p w14:paraId="7BBD7579" w14:textId="77777777" w:rsidR="00635D50" w:rsidRDefault="00635D50" w:rsidP="00E648E4">
            <w:pPr>
              <w:pStyle w:val="TAC"/>
            </w:pPr>
            <w:r>
              <w:t>62</w:t>
            </w:r>
          </w:p>
        </w:tc>
        <w:tc>
          <w:tcPr>
            <w:tcW w:w="567" w:type="dxa"/>
            <w:tcBorders>
              <w:top w:val="single" w:sz="4" w:space="0" w:color="auto"/>
              <w:left w:val="single" w:sz="4" w:space="0" w:color="auto"/>
              <w:bottom w:val="single" w:sz="4" w:space="0" w:color="auto"/>
              <w:right w:val="single" w:sz="4" w:space="0" w:color="auto"/>
            </w:tcBorders>
          </w:tcPr>
          <w:p w14:paraId="2E50ABC7" w14:textId="77777777" w:rsidR="00635D50" w:rsidRDefault="00635D50" w:rsidP="00E648E4">
            <w:pPr>
              <w:pStyle w:val="TAC"/>
            </w:pPr>
            <w:r>
              <w:t>63</w:t>
            </w:r>
          </w:p>
        </w:tc>
        <w:tc>
          <w:tcPr>
            <w:tcW w:w="567" w:type="dxa"/>
            <w:tcBorders>
              <w:top w:val="single" w:sz="4" w:space="0" w:color="auto"/>
              <w:left w:val="single" w:sz="4" w:space="0" w:color="auto"/>
              <w:bottom w:val="single" w:sz="4" w:space="0" w:color="auto"/>
              <w:right w:val="single" w:sz="4" w:space="0" w:color="auto"/>
            </w:tcBorders>
          </w:tcPr>
          <w:p w14:paraId="67DABED7" w14:textId="77777777" w:rsidR="00635D50" w:rsidRDefault="00635D50" w:rsidP="00E648E4">
            <w:pPr>
              <w:pStyle w:val="TAC"/>
            </w:pPr>
            <w:r>
              <w:t>2E</w:t>
            </w:r>
          </w:p>
        </w:tc>
        <w:tc>
          <w:tcPr>
            <w:tcW w:w="567" w:type="dxa"/>
            <w:tcBorders>
              <w:top w:val="single" w:sz="4" w:space="0" w:color="auto"/>
              <w:left w:val="single" w:sz="4" w:space="0" w:color="auto"/>
              <w:bottom w:val="single" w:sz="4" w:space="0" w:color="auto"/>
              <w:right w:val="single" w:sz="4" w:space="0" w:color="auto"/>
            </w:tcBorders>
          </w:tcPr>
          <w:p w14:paraId="4DD83E3B" w14:textId="77777777" w:rsidR="00635D50" w:rsidRDefault="00635D50" w:rsidP="00E648E4">
            <w:pPr>
              <w:pStyle w:val="TAC"/>
            </w:pPr>
            <w:r>
              <w:t>64</w:t>
            </w:r>
          </w:p>
        </w:tc>
        <w:tc>
          <w:tcPr>
            <w:tcW w:w="567" w:type="dxa"/>
            <w:tcBorders>
              <w:top w:val="single" w:sz="4" w:space="0" w:color="auto"/>
              <w:left w:val="single" w:sz="4" w:space="0" w:color="auto"/>
              <w:bottom w:val="single" w:sz="4" w:space="0" w:color="auto"/>
              <w:right w:val="single" w:sz="4" w:space="0" w:color="auto"/>
            </w:tcBorders>
          </w:tcPr>
          <w:p w14:paraId="7BD84E7F" w14:textId="77777777" w:rsidR="00635D50" w:rsidRDefault="00635D50" w:rsidP="00E648E4">
            <w:pPr>
              <w:pStyle w:val="TAC"/>
            </w:pPr>
            <w:r>
              <w:t>65</w:t>
            </w:r>
          </w:p>
        </w:tc>
        <w:tc>
          <w:tcPr>
            <w:tcW w:w="567" w:type="dxa"/>
            <w:tcBorders>
              <w:top w:val="single" w:sz="4" w:space="0" w:color="auto"/>
              <w:left w:val="single" w:sz="4" w:space="0" w:color="auto"/>
              <w:bottom w:val="single" w:sz="4" w:space="0" w:color="auto"/>
              <w:right w:val="single" w:sz="4" w:space="0" w:color="auto"/>
            </w:tcBorders>
          </w:tcPr>
          <w:p w14:paraId="34486203" w14:textId="77777777" w:rsidR="00635D50" w:rsidRDefault="00635D50" w:rsidP="00E648E4">
            <w:pPr>
              <w:pStyle w:val="TAC"/>
            </w:pPr>
            <w:r>
              <w:t>66</w:t>
            </w:r>
          </w:p>
        </w:tc>
        <w:tc>
          <w:tcPr>
            <w:tcW w:w="567" w:type="dxa"/>
            <w:tcBorders>
              <w:top w:val="single" w:sz="4" w:space="0" w:color="auto"/>
              <w:left w:val="single" w:sz="4" w:space="0" w:color="auto"/>
              <w:bottom w:val="single" w:sz="4" w:space="0" w:color="auto"/>
              <w:right w:val="single" w:sz="4" w:space="0" w:color="auto"/>
            </w:tcBorders>
          </w:tcPr>
          <w:p w14:paraId="57E4DAF0" w14:textId="77777777" w:rsidR="00635D50" w:rsidRDefault="00635D50" w:rsidP="00E648E4">
            <w:pPr>
              <w:pStyle w:val="TAC"/>
            </w:pPr>
            <w:r>
              <w:t>2E</w:t>
            </w:r>
          </w:p>
        </w:tc>
        <w:tc>
          <w:tcPr>
            <w:tcW w:w="567" w:type="dxa"/>
            <w:tcBorders>
              <w:top w:val="single" w:sz="4" w:space="0" w:color="auto"/>
              <w:left w:val="single" w:sz="4" w:space="0" w:color="auto"/>
              <w:bottom w:val="single" w:sz="4" w:space="0" w:color="auto"/>
              <w:right w:val="single" w:sz="4" w:space="0" w:color="auto"/>
            </w:tcBorders>
          </w:tcPr>
          <w:p w14:paraId="01B01ED4" w14:textId="77777777" w:rsidR="00635D50" w:rsidRDefault="00635D50" w:rsidP="00E648E4">
            <w:pPr>
              <w:pStyle w:val="TAC"/>
            </w:pPr>
            <w:r>
              <w:t>67</w:t>
            </w:r>
          </w:p>
        </w:tc>
        <w:tc>
          <w:tcPr>
            <w:tcW w:w="567" w:type="dxa"/>
            <w:tcBorders>
              <w:top w:val="single" w:sz="4" w:space="0" w:color="auto"/>
              <w:left w:val="single" w:sz="4" w:space="0" w:color="auto"/>
              <w:bottom w:val="single" w:sz="4" w:space="0" w:color="auto"/>
              <w:right w:val="single" w:sz="4" w:space="0" w:color="auto"/>
            </w:tcBorders>
          </w:tcPr>
          <w:p w14:paraId="5C9B653C" w14:textId="77777777" w:rsidR="00635D50" w:rsidRDefault="00635D50" w:rsidP="00E648E4">
            <w:pPr>
              <w:pStyle w:val="TAC"/>
            </w:pPr>
            <w:r>
              <w:t>68</w:t>
            </w:r>
          </w:p>
        </w:tc>
        <w:tc>
          <w:tcPr>
            <w:tcW w:w="567" w:type="dxa"/>
            <w:tcBorders>
              <w:top w:val="single" w:sz="4" w:space="0" w:color="auto"/>
              <w:left w:val="single" w:sz="4" w:space="0" w:color="auto"/>
              <w:bottom w:val="single" w:sz="4" w:space="0" w:color="auto"/>
              <w:right w:val="single" w:sz="4" w:space="0" w:color="auto"/>
            </w:tcBorders>
          </w:tcPr>
          <w:p w14:paraId="50878DCF" w14:textId="77777777" w:rsidR="00635D50" w:rsidRDefault="00635D50" w:rsidP="00E648E4">
            <w:pPr>
              <w:pStyle w:val="TAC"/>
            </w:pPr>
            <w:r>
              <w:t>69</w:t>
            </w:r>
          </w:p>
        </w:tc>
      </w:tr>
      <w:tr w:rsidR="00635D50" w14:paraId="227D0AD8" w14:textId="77777777" w:rsidTr="00E648E4">
        <w:trPr>
          <w:jc w:val="center"/>
        </w:trPr>
        <w:tc>
          <w:tcPr>
            <w:tcW w:w="1134" w:type="dxa"/>
            <w:tcBorders>
              <w:right w:val="single" w:sz="4" w:space="0" w:color="auto"/>
            </w:tcBorders>
          </w:tcPr>
          <w:p w14:paraId="7D292E9B" w14:textId="77777777" w:rsidR="00635D50" w:rsidRDefault="00635D50" w:rsidP="00E648E4">
            <w:pPr>
              <w:pStyle w:val="TAL"/>
            </w:pPr>
          </w:p>
        </w:tc>
        <w:tc>
          <w:tcPr>
            <w:tcW w:w="567" w:type="dxa"/>
            <w:tcBorders>
              <w:top w:val="single" w:sz="4" w:space="0" w:color="auto"/>
              <w:left w:val="single" w:sz="4" w:space="0" w:color="auto"/>
              <w:bottom w:val="single" w:sz="4" w:space="0" w:color="auto"/>
              <w:right w:val="single" w:sz="4" w:space="0" w:color="auto"/>
            </w:tcBorders>
          </w:tcPr>
          <w:p w14:paraId="2FEDD949" w14:textId="77777777" w:rsidR="00635D50" w:rsidRDefault="00635D50" w:rsidP="00E648E4">
            <w:pPr>
              <w:pStyle w:val="TAC"/>
            </w:pPr>
            <w:r>
              <w:t>2E</w:t>
            </w:r>
          </w:p>
        </w:tc>
        <w:tc>
          <w:tcPr>
            <w:tcW w:w="567" w:type="dxa"/>
            <w:tcBorders>
              <w:top w:val="single" w:sz="4" w:space="0" w:color="auto"/>
              <w:left w:val="single" w:sz="4" w:space="0" w:color="auto"/>
              <w:bottom w:val="single" w:sz="4" w:space="0" w:color="auto"/>
              <w:right w:val="single" w:sz="4" w:space="0" w:color="auto"/>
            </w:tcBorders>
          </w:tcPr>
          <w:p w14:paraId="52B58B6D" w14:textId="77777777" w:rsidR="00635D50" w:rsidRDefault="00635D50" w:rsidP="00E648E4">
            <w:pPr>
              <w:pStyle w:val="TAC"/>
            </w:pPr>
            <w:r>
              <w:t>6A</w:t>
            </w:r>
          </w:p>
        </w:tc>
        <w:tc>
          <w:tcPr>
            <w:tcW w:w="567" w:type="dxa"/>
            <w:tcBorders>
              <w:top w:val="single" w:sz="4" w:space="0" w:color="auto"/>
              <w:left w:val="single" w:sz="4" w:space="0" w:color="auto"/>
              <w:bottom w:val="single" w:sz="4" w:space="0" w:color="auto"/>
              <w:right w:val="single" w:sz="4" w:space="0" w:color="auto"/>
            </w:tcBorders>
          </w:tcPr>
          <w:p w14:paraId="19B2C07F" w14:textId="77777777" w:rsidR="00635D50" w:rsidRDefault="00635D50" w:rsidP="00E648E4">
            <w:pPr>
              <w:pStyle w:val="TAC"/>
            </w:pPr>
            <w:r>
              <w:t>6B</w:t>
            </w:r>
          </w:p>
        </w:tc>
        <w:tc>
          <w:tcPr>
            <w:tcW w:w="567" w:type="dxa"/>
            <w:tcBorders>
              <w:top w:val="single" w:sz="4" w:space="0" w:color="auto"/>
              <w:left w:val="single" w:sz="4" w:space="0" w:color="auto"/>
              <w:bottom w:val="single" w:sz="4" w:space="0" w:color="auto"/>
              <w:right w:val="single" w:sz="4" w:space="0" w:color="auto"/>
            </w:tcBorders>
          </w:tcPr>
          <w:p w14:paraId="798F9130" w14:textId="77777777" w:rsidR="00635D50" w:rsidRDefault="00635D50" w:rsidP="00E648E4">
            <w:pPr>
              <w:pStyle w:val="TAC"/>
            </w:pPr>
            <w:r>
              <w:t>6C</w:t>
            </w:r>
          </w:p>
        </w:tc>
        <w:tc>
          <w:tcPr>
            <w:tcW w:w="567" w:type="dxa"/>
            <w:tcBorders>
              <w:top w:val="single" w:sz="4" w:space="0" w:color="auto"/>
              <w:left w:val="single" w:sz="4" w:space="0" w:color="auto"/>
              <w:bottom w:val="single" w:sz="4" w:space="0" w:color="auto"/>
              <w:right w:val="single" w:sz="4" w:space="0" w:color="auto"/>
            </w:tcBorders>
          </w:tcPr>
          <w:p w14:paraId="13C1E277"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1019A4CF"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42D447CE"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64D382EC"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215296D1"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787085CC"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0FC9D3F4"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4CD50065" w14:textId="77777777" w:rsidR="00635D50" w:rsidRDefault="00635D50" w:rsidP="00E648E4">
            <w:pPr>
              <w:pStyle w:val="TAC"/>
            </w:pPr>
          </w:p>
        </w:tc>
      </w:tr>
    </w:tbl>
    <w:p w14:paraId="3215C661" w14:textId="77777777" w:rsidR="00635D50" w:rsidRDefault="00635D50" w:rsidP="00635D50"/>
    <w:p w14:paraId="08683CC7" w14:textId="26B327F6" w:rsidR="00635D50" w:rsidRDefault="00635D50" w:rsidP="00635D50">
      <w:pPr>
        <w:overflowPunct w:val="0"/>
        <w:autoSpaceDE w:val="0"/>
        <w:autoSpaceDN w:val="0"/>
        <w:adjustRightInd w:val="0"/>
        <w:textAlignment w:val="baseline"/>
        <w:rPr>
          <w:rFonts w:eastAsia="DengXian"/>
        </w:rPr>
      </w:pPr>
      <w:r>
        <w:rPr>
          <w:rFonts w:eastAsia="DengXian"/>
        </w:rPr>
        <w:t xml:space="preserve">TERMINAL RESPONSE: LAUNCH BROWSER </w:t>
      </w:r>
      <w:r>
        <w:rPr>
          <w:rFonts w:eastAsia="DengXian" w:hint="eastAsia"/>
        </w:rPr>
        <w:t>8.4</w:t>
      </w:r>
      <w:r>
        <w:rPr>
          <w:rFonts w:eastAsia="DengXian"/>
        </w:rPr>
        <w:t>.1</w:t>
      </w:r>
    </w:p>
    <w:p w14:paraId="21F040FD" w14:textId="77777777" w:rsidR="00635D50" w:rsidRDefault="00635D50" w:rsidP="00635D50">
      <w:pPr>
        <w:overflowPunct w:val="0"/>
        <w:autoSpaceDE w:val="0"/>
        <w:autoSpaceDN w:val="0"/>
        <w:adjustRightInd w:val="0"/>
        <w:textAlignment w:val="baseline"/>
        <w:rPr>
          <w:rFonts w:eastAsia="DengXian"/>
        </w:rPr>
      </w:pPr>
      <w:r>
        <w:rPr>
          <w:rFonts w:eastAsia="DengXian"/>
        </w:rPr>
        <w:t>Logically:</w:t>
      </w:r>
    </w:p>
    <w:p w14:paraId="18F9E136" w14:textId="77777777" w:rsidR="00635D50" w:rsidRDefault="00635D50" w:rsidP="00635D50">
      <w:pPr>
        <w:pStyle w:val="EW"/>
        <w:tabs>
          <w:tab w:val="left" w:pos="851"/>
        </w:tabs>
        <w:overflowPunct w:val="0"/>
        <w:autoSpaceDE w:val="0"/>
        <w:autoSpaceDN w:val="0"/>
        <w:adjustRightInd w:val="0"/>
        <w:ind w:left="2835" w:hanging="2551"/>
        <w:textAlignment w:val="baseline"/>
        <w:rPr>
          <w:rFonts w:eastAsia="DengXian"/>
        </w:rPr>
      </w:pPr>
      <w:r>
        <w:rPr>
          <w:rFonts w:eastAsia="DengXian"/>
        </w:rPr>
        <w:t>Command details</w:t>
      </w:r>
    </w:p>
    <w:p w14:paraId="45418A0B" w14:textId="77777777" w:rsidR="00635D50" w:rsidRDefault="00635D50" w:rsidP="00635D50">
      <w:pPr>
        <w:pStyle w:val="EW"/>
        <w:tabs>
          <w:tab w:val="left" w:pos="851"/>
        </w:tabs>
        <w:ind w:left="2835" w:hanging="2551"/>
        <w:rPr>
          <w:rFonts w:eastAsia="DengXian"/>
        </w:rPr>
      </w:pPr>
      <w:r>
        <w:rPr>
          <w:rFonts w:eastAsia="DengXian"/>
        </w:rPr>
        <w:tab/>
        <w:t>Command number:</w:t>
      </w:r>
      <w:r>
        <w:rPr>
          <w:rFonts w:eastAsia="DengXian"/>
        </w:rPr>
        <w:tab/>
        <w:t>1</w:t>
      </w:r>
    </w:p>
    <w:p w14:paraId="7E598F06" w14:textId="77777777" w:rsidR="00635D50" w:rsidRDefault="00635D50" w:rsidP="00635D50">
      <w:pPr>
        <w:pStyle w:val="EW"/>
        <w:tabs>
          <w:tab w:val="left" w:pos="851"/>
        </w:tabs>
        <w:ind w:left="2835" w:hanging="2551"/>
        <w:rPr>
          <w:rFonts w:eastAsia="DengXian"/>
        </w:rPr>
      </w:pPr>
      <w:r>
        <w:rPr>
          <w:rFonts w:eastAsia="DengXian"/>
        </w:rPr>
        <w:tab/>
        <w:t>Command type:</w:t>
      </w:r>
      <w:r>
        <w:rPr>
          <w:rFonts w:eastAsia="DengXian"/>
        </w:rPr>
        <w:tab/>
        <w:t>LAUNCH BROWSER</w:t>
      </w:r>
    </w:p>
    <w:p w14:paraId="4CD0E0E0" w14:textId="77777777" w:rsidR="00635D50" w:rsidRDefault="00635D50" w:rsidP="00635D50">
      <w:pPr>
        <w:pStyle w:val="EW"/>
        <w:tabs>
          <w:tab w:val="left" w:pos="851"/>
        </w:tabs>
        <w:ind w:left="2835" w:hanging="2551"/>
        <w:rPr>
          <w:rFonts w:eastAsia="DengXian"/>
        </w:rPr>
      </w:pPr>
      <w:r>
        <w:rPr>
          <w:rFonts w:eastAsia="DengXian"/>
        </w:rPr>
        <w:tab/>
        <w:t>Command qualifier:</w:t>
      </w:r>
      <w:r>
        <w:rPr>
          <w:rFonts w:eastAsia="DengXian"/>
        </w:rPr>
        <w:tab/>
        <w:t>launch browser, if not already launched</w:t>
      </w:r>
    </w:p>
    <w:p w14:paraId="044FC96B" w14:textId="77777777" w:rsidR="00635D50" w:rsidRDefault="00635D50" w:rsidP="00635D50">
      <w:pPr>
        <w:pStyle w:val="EW"/>
        <w:tabs>
          <w:tab w:val="left" w:pos="851"/>
        </w:tabs>
        <w:overflowPunct w:val="0"/>
        <w:autoSpaceDE w:val="0"/>
        <w:autoSpaceDN w:val="0"/>
        <w:adjustRightInd w:val="0"/>
        <w:ind w:left="2835" w:hanging="2551"/>
        <w:textAlignment w:val="baseline"/>
        <w:rPr>
          <w:rFonts w:eastAsia="DengXian"/>
        </w:rPr>
      </w:pPr>
      <w:r>
        <w:rPr>
          <w:rFonts w:eastAsia="DengXian"/>
        </w:rPr>
        <w:t>Device identities</w:t>
      </w:r>
    </w:p>
    <w:p w14:paraId="03EED1C3" w14:textId="77777777" w:rsidR="00635D50" w:rsidRDefault="00635D50" w:rsidP="00635D50">
      <w:pPr>
        <w:pStyle w:val="EW"/>
        <w:tabs>
          <w:tab w:val="left" w:pos="851"/>
        </w:tabs>
        <w:ind w:left="2835" w:hanging="2551"/>
        <w:rPr>
          <w:rFonts w:eastAsia="DengXian"/>
        </w:rPr>
      </w:pPr>
      <w:r>
        <w:rPr>
          <w:rFonts w:eastAsia="DengXian"/>
        </w:rPr>
        <w:tab/>
        <w:t>Source device:</w:t>
      </w:r>
      <w:r>
        <w:rPr>
          <w:rFonts w:eastAsia="DengXian"/>
        </w:rPr>
        <w:tab/>
        <w:t>ME</w:t>
      </w:r>
    </w:p>
    <w:p w14:paraId="7BF1C8AE" w14:textId="77777777" w:rsidR="00635D50" w:rsidRDefault="00635D50" w:rsidP="00635D50">
      <w:pPr>
        <w:pStyle w:val="EW"/>
        <w:tabs>
          <w:tab w:val="left" w:pos="851"/>
        </w:tabs>
        <w:ind w:left="2835" w:hanging="2551"/>
        <w:rPr>
          <w:rFonts w:eastAsia="DengXian"/>
        </w:rPr>
      </w:pPr>
      <w:r>
        <w:rPr>
          <w:rFonts w:eastAsia="DengXian"/>
        </w:rPr>
        <w:tab/>
        <w:t>Destination device:</w:t>
      </w:r>
      <w:r>
        <w:rPr>
          <w:rFonts w:eastAsia="DengXian"/>
        </w:rPr>
        <w:tab/>
        <w:t>UICC</w:t>
      </w:r>
    </w:p>
    <w:p w14:paraId="05ACA6D0" w14:textId="77777777" w:rsidR="00635D50" w:rsidRDefault="00635D50" w:rsidP="00635D50">
      <w:pPr>
        <w:pStyle w:val="EW"/>
        <w:tabs>
          <w:tab w:val="left" w:pos="851"/>
        </w:tabs>
        <w:overflowPunct w:val="0"/>
        <w:autoSpaceDE w:val="0"/>
        <w:autoSpaceDN w:val="0"/>
        <w:adjustRightInd w:val="0"/>
        <w:ind w:left="2835" w:hanging="2551"/>
        <w:textAlignment w:val="baseline"/>
        <w:rPr>
          <w:rFonts w:eastAsia="DengXian"/>
        </w:rPr>
      </w:pPr>
      <w:r>
        <w:rPr>
          <w:rFonts w:eastAsia="DengXian"/>
        </w:rPr>
        <w:t>Result</w:t>
      </w:r>
    </w:p>
    <w:p w14:paraId="4B8826BE" w14:textId="77777777" w:rsidR="00635D50" w:rsidRDefault="00635D50" w:rsidP="00635D50">
      <w:pPr>
        <w:pStyle w:val="EW"/>
        <w:tabs>
          <w:tab w:val="left" w:pos="851"/>
        </w:tabs>
        <w:ind w:left="2835" w:hanging="2551"/>
        <w:rPr>
          <w:rFonts w:eastAsia="DengXian"/>
        </w:rPr>
      </w:pPr>
      <w:r>
        <w:rPr>
          <w:rFonts w:eastAsia="DengXian"/>
        </w:rPr>
        <w:tab/>
        <w:t>General Result:</w:t>
      </w:r>
      <w:r>
        <w:rPr>
          <w:rFonts w:eastAsia="DengXian"/>
        </w:rPr>
        <w:tab/>
        <w:t>Command performed successfully</w:t>
      </w:r>
    </w:p>
    <w:p w14:paraId="4143352B" w14:textId="77777777" w:rsidR="00635D50" w:rsidRDefault="00635D50" w:rsidP="00635D50">
      <w:pPr>
        <w:overflowPunct w:val="0"/>
        <w:autoSpaceDE w:val="0"/>
        <w:autoSpaceDN w:val="0"/>
        <w:adjustRightInd w:val="0"/>
        <w:textAlignment w:val="baseline"/>
        <w:rPr>
          <w:rFonts w:eastAsia="DengXian"/>
        </w:rPr>
      </w:pPr>
      <w:r>
        <w:rPr>
          <w:rFonts w:eastAsia="DengXian"/>
        </w:rPr>
        <w:t>Coding:</w:t>
      </w:r>
    </w:p>
    <w:p w14:paraId="4A5B8CE9" w14:textId="77777777" w:rsidR="00635D50" w:rsidRDefault="00635D50" w:rsidP="00635D50">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635D50" w14:paraId="4B76FDC5" w14:textId="77777777" w:rsidTr="00E648E4">
        <w:trPr>
          <w:jc w:val="center"/>
        </w:trPr>
        <w:tc>
          <w:tcPr>
            <w:tcW w:w="1134" w:type="dxa"/>
            <w:tcBorders>
              <w:top w:val="single" w:sz="4" w:space="0" w:color="auto"/>
              <w:left w:val="single" w:sz="4" w:space="0" w:color="auto"/>
              <w:bottom w:val="single" w:sz="4" w:space="0" w:color="auto"/>
              <w:right w:val="single" w:sz="4" w:space="0" w:color="auto"/>
            </w:tcBorders>
          </w:tcPr>
          <w:p w14:paraId="35399BC4" w14:textId="77777777" w:rsidR="00635D50" w:rsidRDefault="00635D50" w:rsidP="00E648E4">
            <w:pPr>
              <w:pStyle w:val="TAL"/>
            </w:pPr>
            <w:r>
              <w:t>BER-TLV:</w:t>
            </w:r>
          </w:p>
        </w:tc>
        <w:tc>
          <w:tcPr>
            <w:tcW w:w="567" w:type="dxa"/>
            <w:tcBorders>
              <w:top w:val="single" w:sz="4" w:space="0" w:color="auto"/>
              <w:left w:val="single" w:sz="4" w:space="0" w:color="auto"/>
              <w:bottom w:val="single" w:sz="4" w:space="0" w:color="auto"/>
              <w:right w:val="single" w:sz="4" w:space="0" w:color="auto"/>
            </w:tcBorders>
          </w:tcPr>
          <w:p w14:paraId="7E196EDD" w14:textId="77777777" w:rsidR="00635D50" w:rsidRDefault="00635D50" w:rsidP="00E648E4">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30BF0B1F" w14:textId="77777777" w:rsidR="00635D50" w:rsidRDefault="00635D50" w:rsidP="00E648E4">
            <w:pPr>
              <w:pStyle w:val="TAC"/>
            </w:pPr>
            <w:r>
              <w:t>03</w:t>
            </w:r>
          </w:p>
        </w:tc>
        <w:tc>
          <w:tcPr>
            <w:tcW w:w="567" w:type="dxa"/>
            <w:tcBorders>
              <w:top w:val="single" w:sz="4" w:space="0" w:color="auto"/>
              <w:left w:val="single" w:sz="4" w:space="0" w:color="auto"/>
              <w:bottom w:val="single" w:sz="4" w:space="0" w:color="auto"/>
              <w:right w:val="single" w:sz="4" w:space="0" w:color="auto"/>
            </w:tcBorders>
          </w:tcPr>
          <w:p w14:paraId="2C1A8166" w14:textId="77777777" w:rsidR="00635D50" w:rsidRDefault="00635D50" w:rsidP="00E648E4">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0FE2F76E" w14:textId="77777777" w:rsidR="00635D50" w:rsidRDefault="00635D50" w:rsidP="00E648E4">
            <w:pPr>
              <w:pStyle w:val="TAC"/>
            </w:pPr>
            <w:r>
              <w:t>15</w:t>
            </w:r>
          </w:p>
        </w:tc>
        <w:tc>
          <w:tcPr>
            <w:tcW w:w="567" w:type="dxa"/>
            <w:tcBorders>
              <w:top w:val="single" w:sz="4" w:space="0" w:color="auto"/>
              <w:left w:val="single" w:sz="4" w:space="0" w:color="auto"/>
              <w:bottom w:val="single" w:sz="4" w:space="0" w:color="auto"/>
              <w:right w:val="single" w:sz="4" w:space="0" w:color="auto"/>
            </w:tcBorders>
          </w:tcPr>
          <w:p w14:paraId="113AF47B" w14:textId="77777777" w:rsidR="00635D50" w:rsidRDefault="00635D50" w:rsidP="00E648E4">
            <w:pPr>
              <w:pStyle w:val="TAC"/>
              <w:rPr>
                <w:rFonts w:eastAsiaTheme="minorEastAsia"/>
                <w:lang w:eastAsia="zh-CN"/>
              </w:rPr>
            </w:pPr>
            <w:r>
              <w:rPr>
                <w:rFonts w:eastAsiaTheme="minorEastAsia" w:hint="eastAsia"/>
                <w:lang w:eastAsia="zh-CN"/>
              </w:rPr>
              <w:t>00</w:t>
            </w:r>
          </w:p>
        </w:tc>
        <w:tc>
          <w:tcPr>
            <w:tcW w:w="567" w:type="dxa"/>
            <w:tcBorders>
              <w:top w:val="single" w:sz="4" w:space="0" w:color="auto"/>
              <w:left w:val="single" w:sz="4" w:space="0" w:color="auto"/>
              <w:bottom w:val="single" w:sz="4" w:space="0" w:color="auto"/>
              <w:right w:val="single" w:sz="4" w:space="0" w:color="auto"/>
            </w:tcBorders>
          </w:tcPr>
          <w:p w14:paraId="1DC1CB08" w14:textId="77777777" w:rsidR="00635D50" w:rsidRDefault="00635D50" w:rsidP="00E648E4">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2E96BC29" w14:textId="77777777" w:rsidR="00635D50" w:rsidRDefault="00635D50" w:rsidP="00E648E4">
            <w:pPr>
              <w:pStyle w:val="TAC"/>
            </w:pPr>
            <w:r>
              <w:t>02</w:t>
            </w:r>
          </w:p>
        </w:tc>
        <w:tc>
          <w:tcPr>
            <w:tcW w:w="567" w:type="dxa"/>
            <w:tcBorders>
              <w:top w:val="single" w:sz="4" w:space="0" w:color="auto"/>
              <w:left w:val="single" w:sz="4" w:space="0" w:color="auto"/>
              <w:bottom w:val="single" w:sz="4" w:space="0" w:color="auto"/>
              <w:right w:val="single" w:sz="4" w:space="0" w:color="auto"/>
            </w:tcBorders>
          </w:tcPr>
          <w:p w14:paraId="67BD4AF5" w14:textId="77777777" w:rsidR="00635D50" w:rsidRDefault="00635D50" w:rsidP="00E648E4">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63F17F94" w14:textId="77777777" w:rsidR="00635D50" w:rsidRDefault="00635D50" w:rsidP="00E648E4">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42B84428" w14:textId="77777777" w:rsidR="00635D50" w:rsidRDefault="00635D50" w:rsidP="00E648E4">
            <w:pPr>
              <w:pStyle w:val="TAC"/>
            </w:pPr>
            <w:r>
              <w:t>83</w:t>
            </w:r>
          </w:p>
        </w:tc>
        <w:tc>
          <w:tcPr>
            <w:tcW w:w="567" w:type="dxa"/>
            <w:tcBorders>
              <w:top w:val="single" w:sz="4" w:space="0" w:color="auto"/>
              <w:left w:val="single" w:sz="4" w:space="0" w:color="auto"/>
              <w:bottom w:val="single" w:sz="4" w:space="0" w:color="auto"/>
              <w:right w:val="single" w:sz="4" w:space="0" w:color="auto"/>
            </w:tcBorders>
          </w:tcPr>
          <w:p w14:paraId="321B81E2" w14:textId="77777777" w:rsidR="00635D50" w:rsidRDefault="00635D50" w:rsidP="00E648E4">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64527C4A" w14:textId="77777777" w:rsidR="00635D50" w:rsidRDefault="00635D50" w:rsidP="00E648E4">
            <w:pPr>
              <w:pStyle w:val="TAC"/>
            </w:pPr>
            <w:r>
              <w:t>00</w:t>
            </w:r>
          </w:p>
        </w:tc>
      </w:tr>
    </w:tbl>
    <w:p w14:paraId="2EF25512" w14:textId="77777777" w:rsidR="00635D50" w:rsidRDefault="00635D50" w:rsidP="00635D50"/>
    <w:p w14:paraId="354D9B0C" w14:textId="0F5B0720" w:rsidR="00635D50" w:rsidRDefault="00635D50" w:rsidP="00635D50">
      <w:pPr>
        <w:pStyle w:val="TH"/>
        <w:rPr>
          <w:rFonts w:eastAsiaTheme="minorEastAsia"/>
          <w:lang w:eastAsia="zh-CN"/>
        </w:rPr>
      </w:pPr>
      <w:r>
        <w:t xml:space="preserve">Expected Sequence </w:t>
      </w:r>
      <w:r>
        <w:rPr>
          <w:rFonts w:eastAsiaTheme="minorEastAsia" w:hint="eastAsia"/>
          <w:lang w:eastAsia="zh-CN"/>
        </w:rPr>
        <w:t>8.5</w:t>
      </w:r>
      <w:r>
        <w:t xml:space="preserve"> (LAUNCH BROWSER,</w:t>
      </w:r>
      <w:r>
        <w:rPr>
          <w:rFonts w:eastAsia="SimSun" w:hint="eastAsia"/>
          <w:lang w:val="en-US" w:eastAsia="zh-CN"/>
        </w:rPr>
        <w:t xml:space="preserve"> </w:t>
      </w:r>
      <w:r>
        <w:rPr>
          <w:rFonts w:hint="eastAsia"/>
        </w:rPr>
        <w:t>Trigger LAUNCH BROWSER during mobile terminated call</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56" w:type="dxa"/>
        </w:tblCellMar>
        <w:tblLook w:val="04A0" w:firstRow="1" w:lastRow="0" w:firstColumn="1" w:lastColumn="0" w:noHBand="0" w:noVBand="1"/>
      </w:tblPr>
      <w:tblGrid>
        <w:gridCol w:w="737"/>
        <w:gridCol w:w="1282"/>
        <w:gridCol w:w="2892"/>
        <w:gridCol w:w="3776"/>
      </w:tblGrid>
      <w:tr w:rsidR="00635D50" w14:paraId="04906C7A" w14:textId="77777777" w:rsidTr="00E648E4">
        <w:trPr>
          <w:cantSplit/>
          <w:jc w:val="center"/>
        </w:trPr>
        <w:tc>
          <w:tcPr>
            <w:tcW w:w="737" w:type="dxa"/>
          </w:tcPr>
          <w:p w14:paraId="7D41F9EA" w14:textId="77777777" w:rsidR="00635D50" w:rsidRDefault="00635D50" w:rsidP="00E648E4">
            <w:pPr>
              <w:pStyle w:val="TAH"/>
            </w:pPr>
            <w:r>
              <w:t>Step</w:t>
            </w:r>
          </w:p>
        </w:tc>
        <w:tc>
          <w:tcPr>
            <w:tcW w:w="1282" w:type="dxa"/>
          </w:tcPr>
          <w:p w14:paraId="671D8F0D" w14:textId="77777777" w:rsidR="00635D50" w:rsidRDefault="00635D50" w:rsidP="00E648E4">
            <w:pPr>
              <w:pStyle w:val="TAH"/>
            </w:pPr>
            <w:r>
              <w:t>Direction</w:t>
            </w:r>
          </w:p>
        </w:tc>
        <w:tc>
          <w:tcPr>
            <w:tcW w:w="2892" w:type="dxa"/>
          </w:tcPr>
          <w:p w14:paraId="7405C81A" w14:textId="77777777" w:rsidR="00635D50" w:rsidRDefault="00635D50" w:rsidP="00E648E4">
            <w:pPr>
              <w:pStyle w:val="TAH"/>
            </w:pPr>
            <w:r>
              <w:t>MESSAGE / Action</w:t>
            </w:r>
          </w:p>
        </w:tc>
        <w:tc>
          <w:tcPr>
            <w:tcW w:w="3776" w:type="dxa"/>
          </w:tcPr>
          <w:p w14:paraId="1CDA7A3E" w14:textId="77777777" w:rsidR="00635D50" w:rsidRDefault="00635D50" w:rsidP="00E648E4">
            <w:pPr>
              <w:pStyle w:val="TAH"/>
            </w:pPr>
            <w:r>
              <w:t>Comments</w:t>
            </w:r>
          </w:p>
        </w:tc>
      </w:tr>
      <w:tr w:rsidR="00635D50" w14:paraId="69815573" w14:textId="77777777" w:rsidTr="00E648E4">
        <w:trPr>
          <w:cantSplit/>
          <w:jc w:val="center"/>
        </w:trPr>
        <w:tc>
          <w:tcPr>
            <w:tcW w:w="737" w:type="dxa"/>
          </w:tcPr>
          <w:p w14:paraId="339E3087" w14:textId="77777777" w:rsidR="00635D50" w:rsidRDefault="00635D50" w:rsidP="00E648E4">
            <w:pPr>
              <w:pStyle w:val="TAC"/>
            </w:pPr>
            <w:r>
              <w:t>0</w:t>
            </w:r>
          </w:p>
        </w:tc>
        <w:tc>
          <w:tcPr>
            <w:tcW w:w="1282" w:type="dxa"/>
          </w:tcPr>
          <w:p w14:paraId="56B88B53" w14:textId="77777777" w:rsidR="00635D50" w:rsidRDefault="00635D50" w:rsidP="00E648E4">
            <w:pPr>
              <w:pStyle w:val="TAC"/>
            </w:pPr>
            <w:r>
              <w:t>ME</w:t>
            </w:r>
          </w:p>
        </w:tc>
        <w:tc>
          <w:tcPr>
            <w:tcW w:w="2892" w:type="dxa"/>
          </w:tcPr>
          <w:p w14:paraId="00C5D8A8" w14:textId="77777777" w:rsidR="00635D50" w:rsidRPr="00577279" w:rsidRDefault="00635D50" w:rsidP="00E648E4">
            <w:pPr>
              <w:pStyle w:val="TAL"/>
              <w:rPr>
                <w:snapToGrid w:val="0"/>
              </w:rPr>
            </w:pPr>
            <w:r w:rsidRPr="00577279">
              <w:rPr>
                <w:snapToGrid w:val="0"/>
              </w:rPr>
              <w:t xml:space="preserve">The </w:t>
            </w:r>
            <w:r w:rsidRPr="00577279">
              <w:rPr>
                <w:rFonts w:hint="eastAsia"/>
                <w:snapToGrid w:val="0"/>
              </w:rPr>
              <w:t>ME</w:t>
            </w:r>
            <w:r>
              <w:rPr>
                <w:snapToGrid w:val="0"/>
              </w:rPr>
              <w:t xml:space="preserve"> is configured to register for IMS after switch on</w:t>
            </w:r>
            <w:r w:rsidRPr="00577279">
              <w:rPr>
                <w:rFonts w:hint="eastAsia"/>
                <w:snapToGrid w:val="0"/>
              </w:rPr>
              <w:t>.</w:t>
            </w:r>
          </w:p>
        </w:tc>
        <w:tc>
          <w:tcPr>
            <w:tcW w:w="3776" w:type="dxa"/>
          </w:tcPr>
          <w:p w14:paraId="41154EEB" w14:textId="77777777" w:rsidR="00635D50" w:rsidRDefault="00635D50" w:rsidP="00E648E4">
            <w:pPr>
              <w:pStyle w:val="TAL"/>
            </w:pPr>
            <w:r>
              <w:t>[The terminal might need to be configured with an entry linking the Gateway/Proxy Identity in the proactive command with the corresponding connectivity parameters in the mobile. The browser's cache shall have been cleared.]</w:t>
            </w:r>
          </w:p>
        </w:tc>
      </w:tr>
      <w:tr w:rsidR="00D8286F" w14:paraId="5E1CF0B3" w14:textId="77777777" w:rsidTr="00E648E4">
        <w:trPr>
          <w:cantSplit/>
          <w:jc w:val="center"/>
        </w:trPr>
        <w:tc>
          <w:tcPr>
            <w:tcW w:w="737" w:type="dxa"/>
          </w:tcPr>
          <w:p w14:paraId="21B81E68" w14:textId="641338B7" w:rsidR="00D8286F" w:rsidRDefault="00D8286F" w:rsidP="00D8286F">
            <w:pPr>
              <w:spacing w:after="0"/>
              <w:jc w:val="center"/>
              <w:rPr>
                <w:rFonts w:ascii="Arial" w:eastAsia="SimSun" w:hAnsi="Arial"/>
                <w:sz w:val="18"/>
                <w:lang w:val="en-US" w:eastAsia="zh-CN"/>
              </w:rPr>
            </w:pPr>
            <w:r w:rsidRPr="004570F1">
              <w:rPr>
                <w:rFonts w:eastAsia="SimSun" w:hint="eastAsia"/>
                <w:lang w:val="en-US" w:eastAsia="zh-CN"/>
              </w:rPr>
              <w:t>1</w:t>
            </w:r>
          </w:p>
        </w:tc>
        <w:tc>
          <w:tcPr>
            <w:tcW w:w="1282" w:type="dxa"/>
          </w:tcPr>
          <w:p w14:paraId="2F733866" w14:textId="0386E82C" w:rsidR="00D8286F" w:rsidRDefault="00D8286F" w:rsidP="00D8286F">
            <w:pPr>
              <w:pStyle w:val="TAC"/>
            </w:pPr>
            <w:r w:rsidRPr="004570F1">
              <w:t>NG-SS</w:t>
            </w:r>
            <w:r>
              <w:t xml:space="preserve"> </w:t>
            </w:r>
            <w:r w:rsidRPr="004570F1">
              <w:rPr>
                <w:rFonts w:ascii="Symbol" w:hAnsi="Symbol"/>
              </w:rPr>
              <w:t></w:t>
            </w:r>
            <w:r>
              <w:rPr>
                <w:rFonts w:ascii="Symbol" w:hAnsi="Symbol"/>
              </w:rPr>
              <w:t></w:t>
            </w:r>
            <w:r w:rsidRPr="004570F1">
              <w:t xml:space="preserve">ME </w:t>
            </w:r>
          </w:p>
        </w:tc>
        <w:tc>
          <w:tcPr>
            <w:tcW w:w="2892" w:type="dxa"/>
          </w:tcPr>
          <w:p w14:paraId="724778DE" w14:textId="46C42D07" w:rsidR="00D8286F" w:rsidRPr="00577279" w:rsidRDefault="00D8286F" w:rsidP="00D8286F">
            <w:pPr>
              <w:pStyle w:val="TAL"/>
              <w:rPr>
                <w:snapToGrid w:val="0"/>
              </w:rPr>
            </w:pPr>
            <w:r w:rsidRPr="00577279">
              <w:rPr>
                <w:snapToGrid w:val="0"/>
              </w:rPr>
              <w:t>CALL SET UP</w:t>
            </w:r>
          </w:p>
        </w:tc>
        <w:tc>
          <w:tcPr>
            <w:tcW w:w="3776" w:type="dxa"/>
          </w:tcPr>
          <w:p w14:paraId="3AF4D85B" w14:textId="7A39CEB7" w:rsidR="00D8286F" w:rsidRDefault="00D8286F" w:rsidP="00D8286F">
            <w:pPr>
              <w:pStyle w:val="TAL"/>
            </w:pPr>
          </w:p>
        </w:tc>
      </w:tr>
      <w:tr w:rsidR="00D8286F" w14:paraId="45F8F32C" w14:textId="77777777" w:rsidTr="00E648E4">
        <w:trPr>
          <w:cantSplit/>
          <w:jc w:val="center"/>
        </w:trPr>
        <w:tc>
          <w:tcPr>
            <w:tcW w:w="737" w:type="dxa"/>
          </w:tcPr>
          <w:p w14:paraId="174AF479" w14:textId="506A9503" w:rsidR="00D8286F" w:rsidRDefault="00D8286F" w:rsidP="00D8286F">
            <w:pPr>
              <w:spacing w:after="0"/>
              <w:jc w:val="center"/>
              <w:rPr>
                <w:rFonts w:ascii="Arial" w:eastAsia="SimSun" w:hAnsi="Arial"/>
                <w:sz w:val="18"/>
                <w:lang w:eastAsia="zh-CN"/>
              </w:rPr>
            </w:pPr>
            <w:r w:rsidRPr="004570F1">
              <w:rPr>
                <w:rFonts w:ascii="Arial" w:eastAsia="SimSun" w:hAnsi="Arial" w:hint="eastAsia"/>
                <w:sz w:val="18"/>
                <w:lang w:val="en-US" w:eastAsia="zh-CN"/>
              </w:rPr>
              <w:t>2</w:t>
            </w:r>
          </w:p>
        </w:tc>
        <w:tc>
          <w:tcPr>
            <w:tcW w:w="1282" w:type="dxa"/>
          </w:tcPr>
          <w:p w14:paraId="31917995" w14:textId="0B7E7F12" w:rsidR="00D8286F" w:rsidRDefault="00D8286F" w:rsidP="00D8286F">
            <w:pPr>
              <w:spacing w:after="0"/>
              <w:jc w:val="center"/>
              <w:rPr>
                <w:rFonts w:ascii="Arial" w:hAnsi="Arial"/>
                <w:sz w:val="18"/>
              </w:rPr>
            </w:pPr>
            <w:r>
              <w:rPr>
                <w:rFonts w:ascii="Arial" w:hAnsi="Arial"/>
                <w:sz w:val="18"/>
              </w:rPr>
              <w:t>USER</w:t>
            </w:r>
            <w:r w:rsidRPr="004570F1">
              <w:rPr>
                <w:rFonts w:ascii="Arial" w:hAnsi="Arial"/>
                <w:sz w:val="18"/>
              </w:rPr>
              <w:t xml:space="preserve"> </w:t>
            </w:r>
            <w:r w:rsidRPr="004570F1">
              <w:sym w:font="Symbol" w:char="F0AE"/>
            </w:r>
            <w:r w:rsidRPr="004570F1">
              <w:rPr>
                <w:rFonts w:ascii="Arial" w:hAnsi="Arial" w:hint="eastAsia"/>
                <w:sz w:val="18"/>
              </w:rPr>
              <w:t xml:space="preserve"> </w:t>
            </w:r>
            <w:r>
              <w:rPr>
                <w:rFonts w:ascii="Arial" w:hAnsi="Arial"/>
                <w:sz w:val="18"/>
              </w:rPr>
              <w:t>ME</w:t>
            </w:r>
          </w:p>
        </w:tc>
        <w:tc>
          <w:tcPr>
            <w:tcW w:w="2892" w:type="dxa"/>
          </w:tcPr>
          <w:p w14:paraId="34F228BD" w14:textId="362BAC3E" w:rsidR="00D8286F" w:rsidRPr="00577279" w:rsidRDefault="00D8286F" w:rsidP="00577279">
            <w:pPr>
              <w:pStyle w:val="TAL"/>
              <w:rPr>
                <w:snapToGrid w:val="0"/>
              </w:rPr>
            </w:pPr>
            <w:r w:rsidRPr="00577279">
              <w:rPr>
                <w:snapToGrid w:val="0"/>
              </w:rPr>
              <w:t>Accept Call Set Up</w:t>
            </w:r>
          </w:p>
        </w:tc>
        <w:tc>
          <w:tcPr>
            <w:tcW w:w="3776" w:type="dxa"/>
          </w:tcPr>
          <w:p w14:paraId="4911ABCF" w14:textId="7F0F118D" w:rsidR="00D8286F" w:rsidRDefault="00D8286F" w:rsidP="00D8286F">
            <w:pPr>
              <w:pStyle w:val="TAL"/>
            </w:pPr>
            <w:r w:rsidRPr="004570F1">
              <w:rPr>
                <w:rFonts w:hint="eastAsia"/>
              </w:rPr>
              <w:t>Call need</w:t>
            </w:r>
            <w:r>
              <w:t>s</w:t>
            </w:r>
            <w:r w:rsidRPr="004570F1">
              <w:rPr>
                <w:rFonts w:hint="eastAsia"/>
              </w:rPr>
              <w:t xml:space="preserve"> to be connected and held</w:t>
            </w:r>
          </w:p>
        </w:tc>
      </w:tr>
      <w:tr w:rsidR="00D8286F" w14:paraId="324E96D4" w14:textId="77777777" w:rsidTr="00E648E4">
        <w:trPr>
          <w:cantSplit/>
          <w:jc w:val="center"/>
        </w:trPr>
        <w:tc>
          <w:tcPr>
            <w:tcW w:w="737" w:type="dxa"/>
          </w:tcPr>
          <w:p w14:paraId="7A95CA0E" w14:textId="191AF9BA" w:rsidR="00D8286F" w:rsidRDefault="00D8286F" w:rsidP="00D8286F">
            <w:pPr>
              <w:spacing w:after="0"/>
              <w:jc w:val="center"/>
              <w:rPr>
                <w:rFonts w:ascii="Arial" w:eastAsia="SimSun" w:hAnsi="Arial"/>
                <w:sz w:val="18"/>
                <w:lang w:val="en-US" w:eastAsia="zh-CN"/>
              </w:rPr>
            </w:pPr>
            <w:r w:rsidRPr="004570F1">
              <w:rPr>
                <w:rFonts w:ascii="Arial" w:eastAsia="SimSun" w:hAnsi="Arial" w:hint="eastAsia"/>
                <w:sz w:val="18"/>
                <w:lang w:val="en-US" w:eastAsia="zh-CN"/>
              </w:rPr>
              <w:t>3</w:t>
            </w:r>
          </w:p>
        </w:tc>
        <w:tc>
          <w:tcPr>
            <w:tcW w:w="1282" w:type="dxa"/>
          </w:tcPr>
          <w:p w14:paraId="5F756A94" w14:textId="668F29AA" w:rsidR="00D8286F" w:rsidRDefault="00D8286F" w:rsidP="00D8286F">
            <w:pPr>
              <w:spacing w:after="0"/>
              <w:jc w:val="center"/>
              <w:rPr>
                <w:rFonts w:ascii="Arial" w:hAnsi="Arial"/>
                <w:sz w:val="18"/>
              </w:rPr>
            </w:pPr>
            <w:r w:rsidRPr="004570F1">
              <w:rPr>
                <w:rFonts w:ascii="Arial" w:hAnsi="Arial"/>
                <w:sz w:val="18"/>
              </w:rPr>
              <w:t xml:space="preserve">UICC </w:t>
            </w:r>
            <w:r w:rsidRPr="004570F1">
              <w:sym w:font="Symbol" w:char="F0AE"/>
            </w:r>
            <w:r>
              <w:t xml:space="preserve"> </w:t>
            </w:r>
            <w:r w:rsidRPr="004570F1">
              <w:rPr>
                <w:rFonts w:ascii="Arial" w:hAnsi="Arial"/>
                <w:sz w:val="18"/>
              </w:rPr>
              <w:t>ME</w:t>
            </w:r>
          </w:p>
        </w:tc>
        <w:tc>
          <w:tcPr>
            <w:tcW w:w="2892" w:type="dxa"/>
          </w:tcPr>
          <w:p w14:paraId="36869465" w14:textId="77EE4D2A" w:rsidR="00D8286F" w:rsidRPr="00577279" w:rsidRDefault="00D8286F" w:rsidP="00577279">
            <w:pPr>
              <w:pStyle w:val="TAL"/>
              <w:rPr>
                <w:snapToGrid w:val="0"/>
              </w:rPr>
            </w:pPr>
            <w:r w:rsidRPr="00577279">
              <w:rPr>
                <w:snapToGrid w:val="0"/>
              </w:rPr>
              <w:t xml:space="preserve">PROACTIVE COMMAND PENDING: LAUNCH BROWSER </w:t>
            </w:r>
            <w:r w:rsidRPr="00577279">
              <w:rPr>
                <w:rFonts w:hint="eastAsia"/>
                <w:snapToGrid w:val="0"/>
              </w:rPr>
              <w:t>8.5.1</w:t>
            </w:r>
          </w:p>
        </w:tc>
        <w:tc>
          <w:tcPr>
            <w:tcW w:w="3776" w:type="dxa"/>
          </w:tcPr>
          <w:p w14:paraId="63F7BE5B" w14:textId="77777777" w:rsidR="00D8286F" w:rsidRDefault="00D8286F" w:rsidP="00D8286F">
            <w:pPr>
              <w:pStyle w:val="TAL"/>
            </w:pPr>
          </w:p>
        </w:tc>
      </w:tr>
      <w:tr w:rsidR="00635D50" w14:paraId="30C1910C" w14:textId="77777777" w:rsidTr="00E648E4">
        <w:trPr>
          <w:cantSplit/>
          <w:jc w:val="center"/>
        </w:trPr>
        <w:tc>
          <w:tcPr>
            <w:tcW w:w="737" w:type="dxa"/>
          </w:tcPr>
          <w:p w14:paraId="0BFD20D4" w14:textId="77777777" w:rsidR="00635D50" w:rsidRDefault="00635D50" w:rsidP="00E648E4">
            <w:pPr>
              <w:spacing w:after="0"/>
              <w:jc w:val="center"/>
              <w:rPr>
                <w:rFonts w:ascii="Arial" w:eastAsia="SimSun" w:hAnsi="Arial"/>
                <w:sz w:val="18"/>
                <w:lang w:eastAsia="zh-CN"/>
              </w:rPr>
            </w:pPr>
            <w:r>
              <w:rPr>
                <w:rFonts w:ascii="Arial" w:eastAsia="SimSun" w:hAnsi="Arial" w:hint="eastAsia"/>
                <w:sz w:val="18"/>
                <w:lang w:val="en-US" w:eastAsia="zh-CN"/>
              </w:rPr>
              <w:t>4</w:t>
            </w:r>
          </w:p>
        </w:tc>
        <w:tc>
          <w:tcPr>
            <w:tcW w:w="1282" w:type="dxa"/>
          </w:tcPr>
          <w:p w14:paraId="08E12861" w14:textId="77777777" w:rsidR="00635D50" w:rsidRDefault="00635D50" w:rsidP="00E648E4">
            <w:pPr>
              <w:spacing w:after="0"/>
              <w:jc w:val="center"/>
              <w:rPr>
                <w:rFonts w:ascii="Arial" w:hAnsi="Arial"/>
                <w:sz w:val="18"/>
              </w:rPr>
            </w:pPr>
            <w:r>
              <w:rPr>
                <w:rFonts w:ascii="Arial" w:hAnsi="Arial" w:hint="eastAsia"/>
                <w:sz w:val="18"/>
              </w:rPr>
              <w:t>ME</w:t>
            </w:r>
            <w:r>
              <w:rPr>
                <w:rFonts w:ascii="Arial" w:hAnsi="Arial"/>
                <w:sz w:val="18"/>
              </w:rPr>
              <w:t xml:space="preserve"> </w:t>
            </w:r>
            <w:r>
              <w:sym w:font="Symbol" w:char="F0AE"/>
            </w:r>
            <w:r>
              <w:rPr>
                <w:rFonts w:ascii="Arial" w:hAnsi="Arial" w:hint="eastAsia"/>
                <w:sz w:val="18"/>
              </w:rPr>
              <w:t xml:space="preserve"> UICC</w:t>
            </w:r>
          </w:p>
        </w:tc>
        <w:tc>
          <w:tcPr>
            <w:tcW w:w="2892" w:type="dxa"/>
          </w:tcPr>
          <w:p w14:paraId="40D6D007" w14:textId="77777777" w:rsidR="00635D50" w:rsidRPr="00577279" w:rsidRDefault="00635D50" w:rsidP="00577279">
            <w:pPr>
              <w:pStyle w:val="TAL"/>
              <w:rPr>
                <w:snapToGrid w:val="0"/>
              </w:rPr>
            </w:pPr>
            <w:r w:rsidRPr="00577279">
              <w:rPr>
                <w:snapToGrid w:val="0"/>
              </w:rPr>
              <w:t>FETCH</w:t>
            </w:r>
          </w:p>
        </w:tc>
        <w:tc>
          <w:tcPr>
            <w:tcW w:w="3776" w:type="dxa"/>
          </w:tcPr>
          <w:p w14:paraId="0BF77EA1" w14:textId="77777777" w:rsidR="00635D50" w:rsidRDefault="00635D50" w:rsidP="00E648E4">
            <w:pPr>
              <w:pStyle w:val="TAL"/>
            </w:pPr>
          </w:p>
        </w:tc>
      </w:tr>
      <w:tr w:rsidR="00635D50" w14:paraId="6304A8C0" w14:textId="77777777" w:rsidTr="00E648E4">
        <w:trPr>
          <w:cantSplit/>
          <w:jc w:val="center"/>
        </w:trPr>
        <w:tc>
          <w:tcPr>
            <w:tcW w:w="737" w:type="dxa"/>
          </w:tcPr>
          <w:p w14:paraId="0CE659CC" w14:textId="77777777" w:rsidR="00635D50" w:rsidRDefault="00635D50" w:rsidP="00E648E4">
            <w:pPr>
              <w:pStyle w:val="TAC"/>
              <w:rPr>
                <w:rFonts w:eastAsia="SimSun"/>
                <w:lang w:eastAsia="zh-CN"/>
              </w:rPr>
            </w:pPr>
            <w:r>
              <w:rPr>
                <w:rFonts w:eastAsia="SimSun" w:hint="eastAsia"/>
                <w:lang w:val="en-US" w:eastAsia="zh-CN"/>
              </w:rPr>
              <w:t>5</w:t>
            </w:r>
          </w:p>
        </w:tc>
        <w:tc>
          <w:tcPr>
            <w:tcW w:w="1282" w:type="dxa"/>
          </w:tcPr>
          <w:p w14:paraId="7C0F91D1" w14:textId="77777777" w:rsidR="00635D50" w:rsidRDefault="00635D50" w:rsidP="00E648E4">
            <w:pPr>
              <w:pStyle w:val="TAC"/>
            </w:pPr>
            <w:r>
              <w:t xml:space="preserve">UICC </w:t>
            </w:r>
            <w:r>
              <w:sym w:font="Symbol" w:char="F0AE"/>
            </w:r>
            <w:r>
              <w:t xml:space="preserve"> ME</w:t>
            </w:r>
          </w:p>
        </w:tc>
        <w:tc>
          <w:tcPr>
            <w:tcW w:w="2892" w:type="dxa"/>
          </w:tcPr>
          <w:p w14:paraId="7C59ED4B" w14:textId="425A6BB1" w:rsidR="00635D50" w:rsidRPr="00577279" w:rsidRDefault="00635D50" w:rsidP="00E648E4">
            <w:pPr>
              <w:pStyle w:val="TAL"/>
              <w:rPr>
                <w:snapToGrid w:val="0"/>
              </w:rPr>
            </w:pPr>
            <w:r w:rsidRPr="00577279">
              <w:rPr>
                <w:snapToGrid w:val="0"/>
              </w:rPr>
              <w:t xml:space="preserve">PROACTIVE COMMAND: LAUNCH BROWSER </w:t>
            </w:r>
            <w:r w:rsidRPr="00577279">
              <w:rPr>
                <w:rFonts w:hint="eastAsia"/>
                <w:snapToGrid w:val="0"/>
              </w:rPr>
              <w:t>8.5</w:t>
            </w:r>
            <w:r w:rsidRPr="00577279">
              <w:rPr>
                <w:snapToGrid w:val="0"/>
              </w:rPr>
              <w:t>.1</w:t>
            </w:r>
          </w:p>
        </w:tc>
        <w:tc>
          <w:tcPr>
            <w:tcW w:w="3776" w:type="dxa"/>
          </w:tcPr>
          <w:p w14:paraId="20F14584" w14:textId="77777777" w:rsidR="00635D50" w:rsidRDefault="00635D50" w:rsidP="00E648E4">
            <w:pPr>
              <w:pStyle w:val="TAL"/>
            </w:pPr>
            <w:r>
              <w:t>[connect to the defined URL, "launch browser, if not already launched, 1 bearer specified, gateway/proxy id specified]</w:t>
            </w:r>
          </w:p>
        </w:tc>
      </w:tr>
      <w:tr w:rsidR="00635D50" w14:paraId="2775897A" w14:textId="77777777" w:rsidTr="00E648E4">
        <w:trPr>
          <w:cantSplit/>
          <w:jc w:val="center"/>
        </w:trPr>
        <w:tc>
          <w:tcPr>
            <w:tcW w:w="737" w:type="dxa"/>
          </w:tcPr>
          <w:p w14:paraId="44CAB8BF" w14:textId="77777777" w:rsidR="00635D50" w:rsidRDefault="00635D50" w:rsidP="00E648E4">
            <w:pPr>
              <w:pStyle w:val="TAC"/>
              <w:rPr>
                <w:rFonts w:eastAsia="SimSun"/>
                <w:lang w:eastAsia="zh-CN"/>
              </w:rPr>
            </w:pPr>
            <w:r>
              <w:rPr>
                <w:rFonts w:eastAsia="SimSun" w:hint="eastAsia"/>
                <w:lang w:val="en-US" w:eastAsia="zh-CN"/>
              </w:rPr>
              <w:t>6</w:t>
            </w:r>
          </w:p>
        </w:tc>
        <w:tc>
          <w:tcPr>
            <w:tcW w:w="1282" w:type="dxa"/>
          </w:tcPr>
          <w:p w14:paraId="301E5FEA" w14:textId="77777777" w:rsidR="00635D50" w:rsidRDefault="00635D50" w:rsidP="00E648E4">
            <w:pPr>
              <w:pStyle w:val="TAC"/>
            </w:pPr>
            <w:r>
              <w:t xml:space="preserve">ME </w:t>
            </w:r>
            <w:r>
              <w:sym w:font="Symbol" w:char="F0AE"/>
            </w:r>
            <w:r>
              <w:t xml:space="preserve"> USER</w:t>
            </w:r>
          </w:p>
        </w:tc>
        <w:tc>
          <w:tcPr>
            <w:tcW w:w="2892" w:type="dxa"/>
          </w:tcPr>
          <w:p w14:paraId="18525666" w14:textId="77777777" w:rsidR="00635D50" w:rsidRPr="00577279" w:rsidRDefault="00635D50" w:rsidP="00E648E4">
            <w:pPr>
              <w:pStyle w:val="TAL"/>
              <w:rPr>
                <w:snapToGrid w:val="0"/>
              </w:rPr>
            </w:pPr>
            <w:r w:rsidRPr="00577279">
              <w:rPr>
                <w:snapToGrid w:val="0"/>
              </w:rPr>
              <w:t>ME may display a default message</w:t>
            </w:r>
          </w:p>
        </w:tc>
        <w:tc>
          <w:tcPr>
            <w:tcW w:w="3776" w:type="dxa"/>
          </w:tcPr>
          <w:p w14:paraId="29C937FC" w14:textId="77777777" w:rsidR="00635D50" w:rsidRDefault="00635D50" w:rsidP="00E648E4">
            <w:pPr>
              <w:pStyle w:val="TAL"/>
            </w:pPr>
          </w:p>
        </w:tc>
      </w:tr>
      <w:tr w:rsidR="00635D50" w14:paraId="2FEEBA47" w14:textId="77777777" w:rsidTr="00E648E4">
        <w:trPr>
          <w:cantSplit/>
          <w:jc w:val="center"/>
        </w:trPr>
        <w:tc>
          <w:tcPr>
            <w:tcW w:w="737" w:type="dxa"/>
          </w:tcPr>
          <w:p w14:paraId="6327D95F" w14:textId="77777777" w:rsidR="00635D50" w:rsidRDefault="00635D50" w:rsidP="00E648E4">
            <w:pPr>
              <w:pStyle w:val="TAC"/>
              <w:rPr>
                <w:rFonts w:eastAsia="SimSun"/>
                <w:lang w:eastAsia="zh-CN"/>
              </w:rPr>
            </w:pPr>
            <w:r>
              <w:rPr>
                <w:rFonts w:eastAsia="SimSun" w:hint="eastAsia"/>
                <w:lang w:val="en-US" w:eastAsia="zh-CN"/>
              </w:rPr>
              <w:t>7</w:t>
            </w:r>
          </w:p>
        </w:tc>
        <w:tc>
          <w:tcPr>
            <w:tcW w:w="1282" w:type="dxa"/>
          </w:tcPr>
          <w:p w14:paraId="0ACAF95E" w14:textId="77777777" w:rsidR="00635D50" w:rsidRDefault="00635D50" w:rsidP="00E648E4">
            <w:pPr>
              <w:pStyle w:val="TAC"/>
            </w:pPr>
            <w:r>
              <w:t xml:space="preserve">USER </w:t>
            </w:r>
            <w:r>
              <w:sym w:font="Symbol" w:char="F0AE"/>
            </w:r>
            <w:r>
              <w:t xml:space="preserve"> ME</w:t>
            </w:r>
          </w:p>
        </w:tc>
        <w:tc>
          <w:tcPr>
            <w:tcW w:w="2892" w:type="dxa"/>
          </w:tcPr>
          <w:p w14:paraId="27CD352F" w14:textId="77777777" w:rsidR="00635D50" w:rsidRPr="00577279" w:rsidRDefault="00635D50" w:rsidP="00E648E4">
            <w:pPr>
              <w:pStyle w:val="TAL"/>
              <w:rPr>
                <w:snapToGrid w:val="0"/>
              </w:rPr>
            </w:pPr>
            <w:r w:rsidRPr="00577279">
              <w:rPr>
                <w:snapToGrid w:val="0"/>
              </w:rPr>
              <w:t>The user may confirm the launch browser.</w:t>
            </w:r>
          </w:p>
        </w:tc>
        <w:tc>
          <w:tcPr>
            <w:tcW w:w="3776" w:type="dxa"/>
          </w:tcPr>
          <w:p w14:paraId="067E2219" w14:textId="77777777" w:rsidR="00635D50" w:rsidRDefault="00635D50" w:rsidP="00E648E4">
            <w:pPr>
              <w:pStyle w:val="TAL"/>
            </w:pPr>
            <w:r>
              <w:t>[option: user confirmation]</w:t>
            </w:r>
          </w:p>
        </w:tc>
      </w:tr>
      <w:tr w:rsidR="00635D50" w14:paraId="60A8FE1C" w14:textId="77777777" w:rsidTr="00E648E4">
        <w:trPr>
          <w:cantSplit/>
          <w:jc w:val="center"/>
        </w:trPr>
        <w:tc>
          <w:tcPr>
            <w:tcW w:w="737" w:type="dxa"/>
          </w:tcPr>
          <w:p w14:paraId="746CFB2C" w14:textId="77777777" w:rsidR="00635D50" w:rsidRDefault="00635D50" w:rsidP="00E648E4">
            <w:pPr>
              <w:pStyle w:val="TAC"/>
              <w:rPr>
                <w:rFonts w:eastAsia="SimSun"/>
                <w:lang w:eastAsia="zh-CN"/>
              </w:rPr>
            </w:pPr>
            <w:r>
              <w:rPr>
                <w:rFonts w:eastAsia="SimSun" w:hint="eastAsia"/>
                <w:lang w:val="en-US" w:eastAsia="zh-CN"/>
              </w:rPr>
              <w:t>8</w:t>
            </w:r>
          </w:p>
        </w:tc>
        <w:tc>
          <w:tcPr>
            <w:tcW w:w="1282" w:type="dxa"/>
          </w:tcPr>
          <w:p w14:paraId="13ECCED5" w14:textId="77777777" w:rsidR="00635D50" w:rsidRDefault="00635D50" w:rsidP="00E648E4">
            <w:pPr>
              <w:pStyle w:val="TAC"/>
            </w:pPr>
            <w:r>
              <w:t xml:space="preserve">ME </w:t>
            </w:r>
            <w:r>
              <w:sym w:font="Symbol" w:char="F0AE"/>
            </w:r>
            <w:r>
              <w:t xml:space="preserve"> UICC</w:t>
            </w:r>
          </w:p>
        </w:tc>
        <w:tc>
          <w:tcPr>
            <w:tcW w:w="2892" w:type="dxa"/>
          </w:tcPr>
          <w:p w14:paraId="7EC780FD" w14:textId="0622D95F" w:rsidR="00635D50" w:rsidRPr="00577279" w:rsidRDefault="00635D50" w:rsidP="00E648E4">
            <w:pPr>
              <w:pStyle w:val="TAL"/>
              <w:rPr>
                <w:snapToGrid w:val="0"/>
              </w:rPr>
            </w:pPr>
            <w:r w:rsidRPr="00577279">
              <w:rPr>
                <w:snapToGrid w:val="0"/>
              </w:rPr>
              <w:t xml:space="preserve">TERMINAL RESPONSE: LAUNCH BROWSER </w:t>
            </w:r>
            <w:r w:rsidRPr="00577279">
              <w:rPr>
                <w:rFonts w:hint="eastAsia"/>
                <w:snapToGrid w:val="0"/>
              </w:rPr>
              <w:t>8.5</w:t>
            </w:r>
            <w:r w:rsidRPr="00577279">
              <w:rPr>
                <w:snapToGrid w:val="0"/>
              </w:rPr>
              <w:t>.1</w:t>
            </w:r>
          </w:p>
        </w:tc>
        <w:tc>
          <w:tcPr>
            <w:tcW w:w="3776" w:type="dxa"/>
          </w:tcPr>
          <w:p w14:paraId="46AC7248" w14:textId="77777777" w:rsidR="00635D50" w:rsidRDefault="00635D50" w:rsidP="00E648E4">
            <w:pPr>
              <w:pStyle w:val="TAL"/>
            </w:pPr>
            <w:r>
              <w:t xml:space="preserve">[Command performed successfully] </w:t>
            </w:r>
          </w:p>
        </w:tc>
      </w:tr>
      <w:tr w:rsidR="00D8286F" w14:paraId="4DC7C5EA" w14:textId="77777777" w:rsidTr="00E648E4">
        <w:trPr>
          <w:cantSplit/>
          <w:jc w:val="center"/>
        </w:trPr>
        <w:tc>
          <w:tcPr>
            <w:tcW w:w="737" w:type="dxa"/>
          </w:tcPr>
          <w:p w14:paraId="4E295CBA" w14:textId="70F94579" w:rsidR="00D8286F" w:rsidRDefault="00D8286F" w:rsidP="00D8286F">
            <w:pPr>
              <w:pStyle w:val="TAC"/>
              <w:rPr>
                <w:rFonts w:eastAsia="SimSun"/>
                <w:lang w:eastAsia="zh-CN"/>
              </w:rPr>
            </w:pPr>
            <w:r w:rsidRPr="004570F1">
              <w:rPr>
                <w:rFonts w:eastAsia="SimSun" w:hint="eastAsia"/>
                <w:lang w:val="en-US" w:eastAsia="zh-CN"/>
              </w:rPr>
              <w:t>9</w:t>
            </w:r>
          </w:p>
        </w:tc>
        <w:tc>
          <w:tcPr>
            <w:tcW w:w="1282" w:type="dxa"/>
          </w:tcPr>
          <w:p w14:paraId="23D71C45" w14:textId="4BB1B6A8" w:rsidR="00D8286F" w:rsidRDefault="00D8286F" w:rsidP="00D8286F">
            <w:pPr>
              <w:pStyle w:val="TAC"/>
            </w:pPr>
            <w:r w:rsidRPr="004570F1">
              <w:t>ME</w:t>
            </w:r>
            <w:r>
              <w:t xml:space="preserve"> </w:t>
            </w:r>
            <w:r w:rsidRPr="004570F1">
              <w:rPr>
                <w:rFonts w:ascii="Symbol" w:hAnsi="Symbol"/>
              </w:rPr>
              <w:t></w:t>
            </w:r>
            <w:r w:rsidRPr="004570F1">
              <w:t xml:space="preserve"> NG-SS </w:t>
            </w:r>
          </w:p>
        </w:tc>
        <w:tc>
          <w:tcPr>
            <w:tcW w:w="2892" w:type="dxa"/>
          </w:tcPr>
          <w:p w14:paraId="0E644E99" w14:textId="0AE7983F" w:rsidR="00D8286F" w:rsidRPr="00577279" w:rsidRDefault="00D8286F" w:rsidP="00D8286F">
            <w:pPr>
              <w:pStyle w:val="TAL"/>
              <w:rPr>
                <w:snapToGrid w:val="0"/>
              </w:rPr>
            </w:pPr>
            <w:r w:rsidRPr="00577279">
              <w:rPr>
                <w:snapToGrid w:val="0"/>
              </w:rPr>
              <w:t>The ME attempts to connect the URL specified in LAUNCH BROWSER command using the requested bearer and proxy identity</w:t>
            </w:r>
          </w:p>
        </w:tc>
        <w:tc>
          <w:tcPr>
            <w:tcW w:w="3776" w:type="dxa"/>
          </w:tcPr>
          <w:p w14:paraId="3927FAA8" w14:textId="2CC04227" w:rsidR="00D8286F" w:rsidRDefault="00D8286F" w:rsidP="00D8286F">
            <w:pPr>
              <w:pStyle w:val="TAL"/>
            </w:pPr>
            <w:r w:rsidRPr="004570F1">
              <w:t>[The NG-SS shall handle the request of additional URLs as defined in the initial conditions clause]</w:t>
            </w:r>
          </w:p>
        </w:tc>
      </w:tr>
      <w:tr w:rsidR="00D8286F" w14:paraId="1C256047" w14:textId="77777777" w:rsidTr="00E648E4">
        <w:trPr>
          <w:cantSplit/>
          <w:jc w:val="center"/>
        </w:trPr>
        <w:tc>
          <w:tcPr>
            <w:tcW w:w="737" w:type="dxa"/>
          </w:tcPr>
          <w:p w14:paraId="04007568" w14:textId="043A50B8" w:rsidR="00D8286F" w:rsidRDefault="00D8286F" w:rsidP="00D8286F">
            <w:pPr>
              <w:pStyle w:val="TAC"/>
              <w:rPr>
                <w:rFonts w:eastAsia="SimSun"/>
                <w:lang w:val="en-US" w:eastAsia="zh-CN"/>
              </w:rPr>
            </w:pPr>
            <w:r w:rsidRPr="004570F1">
              <w:rPr>
                <w:rFonts w:eastAsia="SimSun" w:hint="eastAsia"/>
                <w:lang w:val="en-US" w:eastAsia="zh-CN"/>
              </w:rPr>
              <w:t>10</w:t>
            </w:r>
          </w:p>
        </w:tc>
        <w:tc>
          <w:tcPr>
            <w:tcW w:w="1282" w:type="dxa"/>
          </w:tcPr>
          <w:p w14:paraId="20A4D0A1" w14:textId="0292927B" w:rsidR="00D8286F" w:rsidRDefault="00D8286F" w:rsidP="00D8286F">
            <w:pPr>
              <w:pStyle w:val="TAC"/>
            </w:pPr>
            <w:r w:rsidRPr="004570F1">
              <w:t xml:space="preserve">UICC </w:t>
            </w:r>
            <w:r w:rsidRPr="004570F1">
              <w:sym w:font="Symbol" w:char="F0AE"/>
            </w:r>
            <w:r w:rsidRPr="004570F1">
              <w:t xml:space="preserve"> ME</w:t>
            </w:r>
          </w:p>
        </w:tc>
        <w:tc>
          <w:tcPr>
            <w:tcW w:w="2892" w:type="dxa"/>
          </w:tcPr>
          <w:p w14:paraId="6DE46CA7" w14:textId="3E60E627" w:rsidR="00D8286F" w:rsidRPr="00577279" w:rsidRDefault="00D8286F" w:rsidP="00D8286F">
            <w:pPr>
              <w:pStyle w:val="TAL"/>
              <w:rPr>
                <w:snapToGrid w:val="0"/>
              </w:rPr>
            </w:pPr>
            <w:r w:rsidRPr="00577279">
              <w:rPr>
                <w:snapToGrid w:val="0"/>
              </w:rPr>
              <w:t>PROACTIVE UICC SESSION ENDED</w:t>
            </w:r>
          </w:p>
        </w:tc>
        <w:tc>
          <w:tcPr>
            <w:tcW w:w="3776" w:type="dxa"/>
          </w:tcPr>
          <w:p w14:paraId="6F293D66" w14:textId="77777777" w:rsidR="00D8286F" w:rsidRDefault="00D8286F" w:rsidP="00D8286F">
            <w:pPr>
              <w:pStyle w:val="TAL"/>
            </w:pPr>
          </w:p>
        </w:tc>
      </w:tr>
      <w:tr w:rsidR="00D8286F" w14:paraId="7D8D51ED" w14:textId="77777777" w:rsidTr="00E648E4">
        <w:trPr>
          <w:cantSplit/>
          <w:jc w:val="center"/>
        </w:trPr>
        <w:tc>
          <w:tcPr>
            <w:tcW w:w="737" w:type="dxa"/>
          </w:tcPr>
          <w:p w14:paraId="60EB3EC3" w14:textId="56BBAC2A" w:rsidR="00D8286F" w:rsidRDefault="00D8286F" w:rsidP="00D8286F">
            <w:pPr>
              <w:pStyle w:val="TAC"/>
              <w:rPr>
                <w:rFonts w:eastAsia="SimSun"/>
                <w:lang w:val="en-US" w:eastAsia="zh-CN"/>
              </w:rPr>
            </w:pPr>
            <w:r w:rsidRPr="004570F1">
              <w:rPr>
                <w:rFonts w:eastAsia="SimSun" w:hint="eastAsia"/>
                <w:lang w:val="en-US" w:eastAsia="zh-CN"/>
              </w:rPr>
              <w:t>11</w:t>
            </w:r>
          </w:p>
        </w:tc>
        <w:tc>
          <w:tcPr>
            <w:tcW w:w="1282" w:type="dxa"/>
          </w:tcPr>
          <w:p w14:paraId="3BD396CE" w14:textId="42F0383B" w:rsidR="00D8286F" w:rsidRDefault="00D8286F" w:rsidP="00D8286F">
            <w:pPr>
              <w:pStyle w:val="TAC"/>
            </w:pPr>
            <w:r w:rsidRPr="004570F1">
              <w:t xml:space="preserve">USER </w:t>
            </w:r>
            <w:r w:rsidRPr="004570F1">
              <w:sym w:font="Symbol" w:char="F0AE"/>
            </w:r>
            <w:r w:rsidRPr="004570F1">
              <w:t xml:space="preserve"> ME</w:t>
            </w:r>
          </w:p>
        </w:tc>
        <w:tc>
          <w:tcPr>
            <w:tcW w:w="2892" w:type="dxa"/>
          </w:tcPr>
          <w:p w14:paraId="3F4D401E" w14:textId="586C6889" w:rsidR="00D8286F" w:rsidRPr="00577279" w:rsidRDefault="00D8286F" w:rsidP="00D8286F">
            <w:pPr>
              <w:pStyle w:val="TAL"/>
              <w:rPr>
                <w:snapToGrid w:val="0"/>
              </w:rPr>
            </w:pPr>
            <w:r w:rsidRPr="00577279">
              <w:rPr>
                <w:snapToGrid w:val="0"/>
              </w:rPr>
              <w:t>The user verifies that the browser session is properly established with the required bearer.</w:t>
            </w:r>
          </w:p>
        </w:tc>
        <w:tc>
          <w:tcPr>
            <w:tcW w:w="3776" w:type="dxa"/>
          </w:tcPr>
          <w:p w14:paraId="11A18C3A" w14:textId="51F3281C" w:rsidR="00D8286F" w:rsidRDefault="00D8286F" w:rsidP="00D8286F">
            <w:pPr>
              <w:pStyle w:val="TAL"/>
            </w:pPr>
            <w:r>
              <w:t>Call can be ended</w:t>
            </w:r>
          </w:p>
        </w:tc>
      </w:tr>
    </w:tbl>
    <w:p w14:paraId="318CEE87" w14:textId="77777777" w:rsidR="00635D50" w:rsidRDefault="00635D50" w:rsidP="00635D50">
      <w:pPr>
        <w:rPr>
          <w:lang w:eastAsia="zh-CN"/>
        </w:rPr>
      </w:pPr>
    </w:p>
    <w:p w14:paraId="5C5FC7D3" w14:textId="6CED367C" w:rsidR="00635D50" w:rsidRDefault="00635D50" w:rsidP="00635D50">
      <w:r>
        <w:t xml:space="preserve">PROACTIVE COMMAND: LAUNCH BROWSER </w:t>
      </w:r>
      <w:r>
        <w:rPr>
          <w:rFonts w:hint="eastAsia"/>
          <w:lang w:eastAsia="zh-CN"/>
        </w:rPr>
        <w:t>8.5</w:t>
      </w:r>
      <w:r>
        <w:t>.1</w:t>
      </w:r>
    </w:p>
    <w:p w14:paraId="6181D027" w14:textId="77777777" w:rsidR="00635D50" w:rsidRDefault="00635D50" w:rsidP="00635D50">
      <w:r>
        <w:t>Logically:</w:t>
      </w:r>
    </w:p>
    <w:p w14:paraId="4C1B5497" w14:textId="77777777" w:rsidR="00635D50" w:rsidRDefault="00635D50" w:rsidP="00635D50">
      <w:pPr>
        <w:pStyle w:val="EW"/>
        <w:tabs>
          <w:tab w:val="left" w:pos="851"/>
        </w:tabs>
        <w:overflowPunct w:val="0"/>
        <w:autoSpaceDE w:val="0"/>
        <w:autoSpaceDN w:val="0"/>
        <w:adjustRightInd w:val="0"/>
        <w:ind w:left="2835" w:hanging="2551"/>
        <w:textAlignment w:val="baseline"/>
      </w:pPr>
      <w:r>
        <w:lastRenderedPageBreak/>
        <w:t>Command details</w:t>
      </w:r>
    </w:p>
    <w:p w14:paraId="4F88F853" w14:textId="77777777" w:rsidR="00635D50" w:rsidRDefault="00635D50" w:rsidP="00635D50">
      <w:pPr>
        <w:pStyle w:val="EW"/>
        <w:tabs>
          <w:tab w:val="left" w:pos="851"/>
        </w:tabs>
        <w:overflowPunct w:val="0"/>
        <w:autoSpaceDE w:val="0"/>
        <w:autoSpaceDN w:val="0"/>
        <w:adjustRightInd w:val="0"/>
        <w:ind w:left="2835" w:hanging="2551"/>
        <w:textAlignment w:val="baseline"/>
        <w:rPr>
          <w:rFonts w:eastAsia="DengXian"/>
        </w:rPr>
      </w:pPr>
      <w:r>
        <w:rPr>
          <w:rFonts w:eastAsia="DengXian"/>
        </w:rPr>
        <w:tab/>
        <w:t>Command number:</w:t>
      </w:r>
      <w:r>
        <w:rPr>
          <w:rFonts w:eastAsia="DengXian"/>
        </w:rPr>
        <w:tab/>
        <w:t>1</w:t>
      </w:r>
    </w:p>
    <w:p w14:paraId="54AB6F54" w14:textId="77777777" w:rsidR="00635D50" w:rsidRDefault="00635D50" w:rsidP="00635D50">
      <w:pPr>
        <w:pStyle w:val="EW"/>
        <w:tabs>
          <w:tab w:val="left" w:pos="851"/>
        </w:tabs>
        <w:overflowPunct w:val="0"/>
        <w:autoSpaceDE w:val="0"/>
        <w:autoSpaceDN w:val="0"/>
        <w:adjustRightInd w:val="0"/>
        <w:ind w:left="2835" w:hanging="2551"/>
        <w:textAlignment w:val="baseline"/>
        <w:rPr>
          <w:rFonts w:eastAsia="DengXian"/>
        </w:rPr>
      </w:pPr>
      <w:r>
        <w:rPr>
          <w:rFonts w:eastAsia="DengXian"/>
        </w:rPr>
        <w:tab/>
        <w:t>Command type:</w:t>
      </w:r>
      <w:r>
        <w:rPr>
          <w:rFonts w:eastAsia="DengXian"/>
        </w:rPr>
        <w:tab/>
        <w:t>LAUNCH BROWSER</w:t>
      </w:r>
    </w:p>
    <w:p w14:paraId="4FDAC7ED" w14:textId="77777777" w:rsidR="00635D50" w:rsidRDefault="00635D50" w:rsidP="00635D50">
      <w:pPr>
        <w:pStyle w:val="EW"/>
        <w:tabs>
          <w:tab w:val="left" w:pos="851"/>
        </w:tabs>
        <w:overflowPunct w:val="0"/>
        <w:autoSpaceDE w:val="0"/>
        <w:autoSpaceDN w:val="0"/>
        <w:adjustRightInd w:val="0"/>
        <w:ind w:left="2835" w:hanging="2551"/>
        <w:textAlignment w:val="baseline"/>
        <w:rPr>
          <w:rFonts w:eastAsia="DengXian"/>
        </w:rPr>
      </w:pPr>
      <w:r>
        <w:rPr>
          <w:rFonts w:eastAsia="DengXian"/>
        </w:rPr>
        <w:tab/>
        <w:t>Command qualifier:</w:t>
      </w:r>
      <w:r>
        <w:rPr>
          <w:rFonts w:eastAsia="DengXian"/>
        </w:rPr>
        <w:tab/>
        <w:t>launch browser, if not already launched</w:t>
      </w:r>
    </w:p>
    <w:p w14:paraId="1734A3D8" w14:textId="77777777" w:rsidR="00635D50" w:rsidRDefault="00635D50" w:rsidP="00635D50">
      <w:pPr>
        <w:pStyle w:val="EW"/>
        <w:tabs>
          <w:tab w:val="left" w:pos="851"/>
        </w:tabs>
        <w:overflowPunct w:val="0"/>
        <w:autoSpaceDE w:val="0"/>
        <w:autoSpaceDN w:val="0"/>
        <w:adjustRightInd w:val="0"/>
        <w:ind w:left="2835" w:hanging="2551"/>
        <w:textAlignment w:val="baseline"/>
      </w:pPr>
      <w:r>
        <w:t>Device identities</w:t>
      </w:r>
    </w:p>
    <w:p w14:paraId="597E59A7" w14:textId="77777777" w:rsidR="00635D50" w:rsidRDefault="00635D50" w:rsidP="00635D50">
      <w:pPr>
        <w:pStyle w:val="EW"/>
        <w:tabs>
          <w:tab w:val="left" w:pos="851"/>
        </w:tabs>
        <w:overflowPunct w:val="0"/>
        <w:autoSpaceDE w:val="0"/>
        <w:autoSpaceDN w:val="0"/>
        <w:adjustRightInd w:val="0"/>
        <w:ind w:left="2835" w:hanging="2551"/>
        <w:textAlignment w:val="baseline"/>
      </w:pPr>
      <w:r>
        <w:tab/>
        <w:t>Source device:</w:t>
      </w:r>
      <w:r>
        <w:tab/>
        <w:t>UICC</w:t>
      </w:r>
    </w:p>
    <w:p w14:paraId="5F4240BF" w14:textId="77777777" w:rsidR="00635D50" w:rsidRDefault="00635D50" w:rsidP="00635D50">
      <w:pPr>
        <w:pStyle w:val="EW"/>
        <w:tabs>
          <w:tab w:val="left" w:pos="851"/>
        </w:tabs>
        <w:overflowPunct w:val="0"/>
        <w:autoSpaceDE w:val="0"/>
        <w:autoSpaceDN w:val="0"/>
        <w:adjustRightInd w:val="0"/>
        <w:ind w:left="2835" w:hanging="2551"/>
        <w:textAlignment w:val="baseline"/>
      </w:pPr>
      <w:r>
        <w:tab/>
        <w:t>Destination device:</w:t>
      </w:r>
      <w:r>
        <w:tab/>
        <w:t>ME</w:t>
      </w:r>
    </w:p>
    <w:p w14:paraId="0BBABA81" w14:textId="77777777" w:rsidR="00635D50" w:rsidRDefault="00635D50" w:rsidP="00635D50">
      <w:pPr>
        <w:pStyle w:val="EW"/>
        <w:tabs>
          <w:tab w:val="left" w:pos="851"/>
        </w:tabs>
        <w:overflowPunct w:val="0"/>
        <w:autoSpaceDE w:val="0"/>
        <w:autoSpaceDN w:val="0"/>
        <w:adjustRightInd w:val="0"/>
        <w:ind w:left="2835" w:hanging="2551"/>
        <w:textAlignment w:val="baseline"/>
      </w:pPr>
      <w:r>
        <w:tab/>
        <w:t>URL</w:t>
      </w:r>
      <w:r>
        <w:tab/>
      </w:r>
      <w:hyperlink r:id="rId50" w:history="1">
        <w:r>
          <w:t>http://xxx.yyy.zzz</w:t>
        </w:r>
      </w:hyperlink>
      <w:r>
        <w:t xml:space="preserve"> (Note: this URL shall be different from the default URL, but it can be reached from the gateway defined by default in the browser parameters of the mobile)</w:t>
      </w:r>
    </w:p>
    <w:p w14:paraId="1591958C" w14:textId="77777777" w:rsidR="00635D50" w:rsidRDefault="00635D50" w:rsidP="00635D50">
      <w:pPr>
        <w:pStyle w:val="EW"/>
        <w:tabs>
          <w:tab w:val="left" w:pos="851"/>
        </w:tabs>
        <w:overflowPunct w:val="0"/>
        <w:autoSpaceDE w:val="0"/>
        <w:autoSpaceDN w:val="0"/>
        <w:adjustRightInd w:val="0"/>
        <w:ind w:left="2835" w:hanging="2551"/>
        <w:textAlignment w:val="baseline"/>
      </w:pPr>
      <w:r>
        <w:tab/>
        <w:t>Bearer</w:t>
      </w:r>
      <w:r>
        <w:tab/>
        <w:t>NG-RAN</w:t>
      </w:r>
    </w:p>
    <w:p w14:paraId="0D22D58F" w14:textId="77777777" w:rsidR="00635D50" w:rsidRDefault="00635D50" w:rsidP="00635D50">
      <w:pPr>
        <w:pStyle w:val="EW"/>
        <w:tabs>
          <w:tab w:val="left" w:pos="851"/>
        </w:tabs>
        <w:overflowPunct w:val="0"/>
        <w:autoSpaceDE w:val="0"/>
        <w:autoSpaceDN w:val="0"/>
        <w:adjustRightInd w:val="0"/>
        <w:ind w:left="2835" w:hanging="2551"/>
        <w:textAlignment w:val="baseline"/>
      </w:pPr>
      <w:r>
        <w:t>Gateway/Proxy id</w:t>
      </w:r>
      <w:r>
        <w:tab/>
        <w:t>DCSunpacked, 8 bits data</w:t>
      </w:r>
    </w:p>
    <w:p w14:paraId="0C677D2F" w14:textId="77777777" w:rsidR="00635D50" w:rsidRDefault="00635D50" w:rsidP="00635D50">
      <w:pPr>
        <w:pStyle w:val="EW"/>
        <w:tabs>
          <w:tab w:val="left" w:pos="851"/>
        </w:tabs>
        <w:overflowPunct w:val="0"/>
        <w:autoSpaceDE w:val="0"/>
        <w:autoSpaceDN w:val="0"/>
        <w:adjustRightInd w:val="0"/>
        <w:ind w:left="2835" w:hanging="2551"/>
        <w:textAlignment w:val="baseline"/>
      </w:pPr>
      <w:r>
        <w:tab/>
        <w:t>Text string</w:t>
      </w:r>
      <w:r>
        <w:tab/>
        <w:t>abc.def.ghi.jkl (different from the default IP address)</w:t>
      </w:r>
    </w:p>
    <w:p w14:paraId="793A2A52" w14:textId="77777777" w:rsidR="00635D50" w:rsidRDefault="00635D50" w:rsidP="00635D50">
      <w:pPr>
        <w:overflowPunct w:val="0"/>
        <w:autoSpaceDE w:val="0"/>
        <w:autoSpaceDN w:val="0"/>
        <w:adjustRightInd w:val="0"/>
        <w:textAlignment w:val="baseline"/>
        <w:rPr>
          <w:rFonts w:eastAsia="DengXian"/>
        </w:rPr>
      </w:pPr>
      <w:r>
        <w:rPr>
          <w:rFonts w:eastAsia="DengXian"/>
        </w:rPr>
        <w:t>Coding:</w:t>
      </w:r>
    </w:p>
    <w:p w14:paraId="4776791C" w14:textId="77777777" w:rsidR="00635D50" w:rsidRDefault="00635D50" w:rsidP="00635D50">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635D50" w14:paraId="446BEE14" w14:textId="77777777" w:rsidTr="00E648E4">
        <w:trPr>
          <w:jc w:val="center"/>
        </w:trPr>
        <w:tc>
          <w:tcPr>
            <w:tcW w:w="1134" w:type="dxa"/>
            <w:tcBorders>
              <w:top w:val="single" w:sz="4" w:space="0" w:color="auto"/>
              <w:left w:val="single" w:sz="4" w:space="0" w:color="auto"/>
              <w:bottom w:val="single" w:sz="4" w:space="0" w:color="auto"/>
              <w:right w:val="single" w:sz="4" w:space="0" w:color="auto"/>
            </w:tcBorders>
          </w:tcPr>
          <w:p w14:paraId="2711019D" w14:textId="77777777" w:rsidR="00635D50" w:rsidRDefault="00635D50" w:rsidP="00E648E4">
            <w:pPr>
              <w:pStyle w:val="TAL"/>
            </w:pPr>
            <w:r>
              <w:t>BER-TLV:</w:t>
            </w:r>
          </w:p>
        </w:tc>
        <w:tc>
          <w:tcPr>
            <w:tcW w:w="567" w:type="dxa"/>
            <w:tcBorders>
              <w:top w:val="single" w:sz="4" w:space="0" w:color="auto"/>
              <w:left w:val="single" w:sz="4" w:space="0" w:color="auto"/>
              <w:bottom w:val="single" w:sz="4" w:space="0" w:color="auto"/>
              <w:right w:val="single" w:sz="4" w:space="0" w:color="auto"/>
            </w:tcBorders>
          </w:tcPr>
          <w:p w14:paraId="5277A0BA" w14:textId="77777777" w:rsidR="00635D50" w:rsidRDefault="00635D50" w:rsidP="00E648E4">
            <w:pPr>
              <w:pStyle w:val="TAC"/>
            </w:pPr>
            <w:r>
              <w:t>D0</w:t>
            </w:r>
          </w:p>
        </w:tc>
        <w:tc>
          <w:tcPr>
            <w:tcW w:w="567" w:type="dxa"/>
            <w:tcBorders>
              <w:top w:val="single" w:sz="4" w:space="0" w:color="auto"/>
              <w:left w:val="single" w:sz="4" w:space="0" w:color="auto"/>
              <w:bottom w:val="single" w:sz="4" w:space="0" w:color="auto"/>
              <w:right w:val="single" w:sz="4" w:space="0" w:color="auto"/>
            </w:tcBorders>
          </w:tcPr>
          <w:p w14:paraId="525DDE5B" w14:textId="77777777" w:rsidR="00635D50" w:rsidRDefault="00635D50" w:rsidP="00E648E4">
            <w:pPr>
              <w:pStyle w:val="TAC"/>
            </w:pPr>
            <w:r>
              <w:t>32</w:t>
            </w:r>
          </w:p>
        </w:tc>
        <w:tc>
          <w:tcPr>
            <w:tcW w:w="567" w:type="dxa"/>
            <w:tcBorders>
              <w:top w:val="single" w:sz="4" w:space="0" w:color="auto"/>
              <w:left w:val="single" w:sz="4" w:space="0" w:color="auto"/>
              <w:bottom w:val="single" w:sz="4" w:space="0" w:color="auto"/>
              <w:right w:val="single" w:sz="4" w:space="0" w:color="auto"/>
            </w:tcBorders>
          </w:tcPr>
          <w:p w14:paraId="76281A47" w14:textId="77777777" w:rsidR="00635D50" w:rsidRDefault="00635D50" w:rsidP="00E648E4">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7B851218" w14:textId="77777777" w:rsidR="00635D50" w:rsidRDefault="00635D50" w:rsidP="00E648E4">
            <w:pPr>
              <w:pStyle w:val="TAC"/>
            </w:pPr>
            <w:r>
              <w:t>03</w:t>
            </w:r>
          </w:p>
        </w:tc>
        <w:tc>
          <w:tcPr>
            <w:tcW w:w="567" w:type="dxa"/>
            <w:tcBorders>
              <w:top w:val="single" w:sz="4" w:space="0" w:color="auto"/>
              <w:left w:val="single" w:sz="4" w:space="0" w:color="auto"/>
              <w:bottom w:val="single" w:sz="4" w:space="0" w:color="auto"/>
              <w:right w:val="single" w:sz="4" w:space="0" w:color="auto"/>
            </w:tcBorders>
          </w:tcPr>
          <w:p w14:paraId="3B14301C" w14:textId="77777777" w:rsidR="00635D50" w:rsidRDefault="00635D50" w:rsidP="00E648E4">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108672B9" w14:textId="77777777" w:rsidR="00635D50" w:rsidRDefault="00635D50" w:rsidP="00E648E4">
            <w:pPr>
              <w:pStyle w:val="TAC"/>
            </w:pPr>
            <w:r>
              <w:t>15</w:t>
            </w:r>
          </w:p>
        </w:tc>
        <w:tc>
          <w:tcPr>
            <w:tcW w:w="567" w:type="dxa"/>
            <w:tcBorders>
              <w:top w:val="single" w:sz="4" w:space="0" w:color="auto"/>
              <w:left w:val="single" w:sz="4" w:space="0" w:color="auto"/>
              <w:bottom w:val="single" w:sz="4" w:space="0" w:color="auto"/>
              <w:right w:val="single" w:sz="4" w:space="0" w:color="auto"/>
            </w:tcBorders>
          </w:tcPr>
          <w:p w14:paraId="10EBE0CD" w14:textId="77777777" w:rsidR="00635D50" w:rsidRDefault="00635D50" w:rsidP="00E648E4">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441BD7CA" w14:textId="77777777" w:rsidR="00635D50" w:rsidRDefault="00635D50" w:rsidP="00E648E4">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7B322683" w14:textId="77777777" w:rsidR="00635D50" w:rsidRDefault="00635D50" w:rsidP="00E648E4">
            <w:pPr>
              <w:pStyle w:val="TAC"/>
            </w:pPr>
            <w:r>
              <w:t>02</w:t>
            </w:r>
          </w:p>
        </w:tc>
        <w:tc>
          <w:tcPr>
            <w:tcW w:w="567" w:type="dxa"/>
            <w:tcBorders>
              <w:top w:val="single" w:sz="4" w:space="0" w:color="auto"/>
              <w:left w:val="single" w:sz="4" w:space="0" w:color="auto"/>
              <w:bottom w:val="single" w:sz="4" w:space="0" w:color="auto"/>
              <w:right w:val="single" w:sz="4" w:space="0" w:color="auto"/>
            </w:tcBorders>
          </w:tcPr>
          <w:p w14:paraId="4DFC7064" w14:textId="77777777" w:rsidR="00635D50" w:rsidRDefault="00635D50" w:rsidP="00E648E4">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68708F75" w14:textId="77777777" w:rsidR="00635D50" w:rsidRDefault="00635D50" w:rsidP="00E648E4">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413C6142" w14:textId="77777777" w:rsidR="00635D50" w:rsidRDefault="00635D50" w:rsidP="00E648E4">
            <w:pPr>
              <w:pStyle w:val="TAC"/>
            </w:pPr>
            <w:r>
              <w:t>31</w:t>
            </w:r>
          </w:p>
        </w:tc>
      </w:tr>
      <w:tr w:rsidR="00635D50" w14:paraId="0C817A32" w14:textId="77777777" w:rsidTr="00E648E4">
        <w:trPr>
          <w:jc w:val="center"/>
        </w:trPr>
        <w:tc>
          <w:tcPr>
            <w:tcW w:w="1134" w:type="dxa"/>
            <w:tcBorders>
              <w:right w:val="single" w:sz="4" w:space="0" w:color="auto"/>
            </w:tcBorders>
          </w:tcPr>
          <w:p w14:paraId="7B994B94" w14:textId="77777777" w:rsidR="00635D50" w:rsidRDefault="00635D50" w:rsidP="00E648E4">
            <w:pPr>
              <w:pStyle w:val="TAL"/>
            </w:pPr>
          </w:p>
        </w:tc>
        <w:tc>
          <w:tcPr>
            <w:tcW w:w="567" w:type="dxa"/>
            <w:tcBorders>
              <w:top w:val="single" w:sz="4" w:space="0" w:color="auto"/>
              <w:left w:val="single" w:sz="4" w:space="0" w:color="auto"/>
              <w:bottom w:val="single" w:sz="4" w:space="0" w:color="auto"/>
              <w:right w:val="single" w:sz="4" w:space="0" w:color="auto"/>
            </w:tcBorders>
          </w:tcPr>
          <w:p w14:paraId="42F5768F" w14:textId="77777777" w:rsidR="00635D50" w:rsidRDefault="00635D50" w:rsidP="00E648E4">
            <w:pPr>
              <w:pStyle w:val="TAC"/>
            </w:pPr>
            <w:r>
              <w:t>12</w:t>
            </w:r>
          </w:p>
        </w:tc>
        <w:tc>
          <w:tcPr>
            <w:tcW w:w="567" w:type="dxa"/>
            <w:tcBorders>
              <w:top w:val="single" w:sz="4" w:space="0" w:color="auto"/>
              <w:left w:val="single" w:sz="4" w:space="0" w:color="auto"/>
              <w:bottom w:val="single" w:sz="4" w:space="0" w:color="auto"/>
              <w:right w:val="single" w:sz="4" w:space="0" w:color="auto"/>
            </w:tcBorders>
          </w:tcPr>
          <w:p w14:paraId="5DD22749" w14:textId="77777777" w:rsidR="00635D50" w:rsidRDefault="00635D50" w:rsidP="00E648E4">
            <w:pPr>
              <w:pStyle w:val="TAC"/>
            </w:pPr>
            <w:r>
              <w:t>68</w:t>
            </w:r>
          </w:p>
        </w:tc>
        <w:tc>
          <w:tcPr>
            <w:tcW w:w="567" w:type="dxa"/>
            <w:tcBorders>
              <w:top w:val="single" w:sz="4" w:space="0" w:color="auto"/>
              <w:left w:val="single" w:sz="4" w:space="0" w:color="auto"/>
              <w:bottom w:val="single" w:sz="4" w:space="0" w:color="auto"/>
              <w:right w:val="single" w:sz="4" w:space="0" w:color="auto"/>
            </w:tcBorders>
          </w:tcPr>
          <w:p w14:paraId="623A0577" w14:textId="77777777" w:rsidR="00635D50" w:rsidRDefault="00635D50" w:rsidP="00E648E4">
            <w:pPr>
              <w:pStyle w:val="TAC"/>
            </w:pPr>
            <w:r>
              <w:t>74</w:t>
            </w:r>
          </w:p>
        </w:tc>
        <w:tc>
          <w:tcPr>
            <w:tcW w:w="567" w:type="dxa"/>
            <w:tcBorders>
              <w:top w:val="single" w:sz="4" w:space="0" w:color="auto"/>
              <w:left w:val="single" w:sz="4" w:space="0" w:color="auto"/>
              <w:bottom w:val="single" w:sz="4" w:space="0" w:color="auto"/>
              <w:right w:val="single" w:sz="4" w:space="0" w:color="auto"/>
            </w:tcBorders>
          </w:tcPr>
          <w:p w14:paraId="66F0A049" w14:textId="77777777" w:rsidR="00635D50" w:rsidRDefault="00635D50" w:rsidP="00E648E4">
            <w:pPr>
              <w:pStyle w:val="TAC"/>
            </w:pPr>
            <w:r>
              <w:t>74</w:t>
            </w:r>
          </w:p>
        </w:tc>
        <w:tc>
          <w:tcPr>
            <w:tcW w:w="567" w:type="dxa"/>
            <w:tcBorders>
              <w:top w:val="single" w:sz="4" w:space="0" w:color="auto"/>
              <w:left w:val="single" w:sz="4" w:space="0" w:color="auto"/>
              <w:bottom w:val="single" w:sz="4" w:space="0" w:color="auto"/>
              <w:right w:val="single" w:sz="4" w:space="0" w:color="auto"/>
            </w:tcBorders>
          </w:tcPr>
          <w:p w14:paraId="38420C9A" w14:textId="77777777" w:rsidR="00635D50" w:rsidRDefault="00635D50" w:rsidP="00E648E4">
            <w:pPr>
              <w:pStyle w:val="TAC"/>
            </w:pPr>
            <w:r>
              <w:t>70</w:t>
            </w:r>
          </w:p>
        </w:tc>
        <w:tc>
          <w:tcPr>
            <w:tcW w:w="567" w:type="dxa"/>
            <w:tcBorders>
              <w:top w:val="single" w:sz="4" w:space="0" w:color="auto"/>
              <w:left w:val="single" w:sz="4" w:space="0" w:color="auto"/>
              <w:bottom w:val="single" w:sz="4" w:space="0" w:color="auto"/>
              <w:right w:val="single" w:sz="4" w:space="0" w:color="auto"/>
            </w:tcBorders>
          </w:tcPr>
          <w:p w14:paraId="58EA41FE" w14:textId="77777777" w:rsidR="00635D50" w:rsidRDefault="00635D50" w:rsidP="00E648E4">
            <w:pPr>
              <w:pStyle w:val="TAC"/>
            </w:pPr>
            <w:r>
              <w:t>3A</w:t>
            </w:r>
          </w:p>
        </w:tc>
        <w:tc>
          <w:tcPr>
            <w:tcW w:w="567" w:type="dxa"/>
            <w:tcBorders>
              <w:top w:val="single" w:sz="4" w:space="0" w:color="auto"/>
              <w:left w:val="single" w:sz="4" w:space="0" w:color="auto"/>
              <w:bottom w:val="single" w:sz="4" w:space="0" w:color="auto"/>
              <w:right w:val="single" w:sz="4" w:space="0" w:color="auto"/>
            </w:tcBorders>
          </w:tcPr>
          <w:p w14:paraId="2DF28325" w14:textId="77777777" w:rsidR="00635D50" w:rsidRDefault="00635D50" w:rsidP="00E648E4">
            <w:pPr>
              <w:pStyle w:val="TAC"/>
            </w:pPr>
            <w:r>
              <w:t>2F</w:t>
            </w:r>
          </w:p>
        </w:tc>
        <w:tc>
          <w:tcPr>
            <w:tcW w:w="567" w:type="dxa"/>
            <w:tcBorders>
              <w:top w:val="single" w:sz="4" w:space="0" w:color="auto"/>
              <w:left w:val="single" w:sz="4" w:space="0" w:color="auto"/>
              <w:bottom w:val="single" w:sz="4" w:space="0" w:color="auto"/>
              <w:right w:val="single" w:sz="4" w:space="0" w:color="auto"/>
            </w:tcBorders>
          </w:tcPr>
          <w:p w14:paraId="4B9DDC10" w14:textId="77777777" w:rsidR="00635D50" w:rsidRDefault="00635D50" w:rsidP="00E648E4">
            <w:pPr>
              <w:pStyle w:val="TAC"/>
            </w:pPr>
            <w:r>
              <w:t>2F</w:t>
            </w:r>
          </w:p>
        </w:tc>
        <w:tc>
          <w:tcPr>
            <w:tcW w:w="567" w:type="dxa"/>
            <w:tcBorders>
              <w:top w:val="single" w:sz="4" w:space="0" w:color="auto"/>
              <w:left w:val="single" w:sz="4" w:space="0" w:color="auto"/>
              <w:bottom w:val="single" w:sz="4" w:space="0" w:color="auto"/>
              <w:right w:val="single" w:sz="4" w:space="0" w:color="auto"/>
            </w:tcBorders>
          </w:tcPr>
          <w:p w14:paraId="02101F71" w14:textId="77777777" w:rsidR="00635D50" w:rsidRDefault="00635D50" w:rsidP="00E648E4">
            <w:pPr>
              <w:pStyle w:val="TAC"/>
            </w:pPr>
            <w:r>
              <w:t>78</w:t>
            </w:r>
          </w:p>
        </w:tc>
        <w:tc>
          <w:tcPr>
            <w:tcW w:w="567" w:type="dxa"/>
            <w:tcBorders>
              <w:top w:val="single" w:sz="4" w:space="0" w:color="auto"/>
              <w:left w:val="single" w:sz="4" w:space="0" w:color="auto"/>
              <w:bottom w:val="single" w:sz="4" w:space="0" w:color="auto"/>
              <w:right w:val="single" w:sz="4" w:space="0" w:color="auto"/>
            </w:tcBorders>
          </w:tcPr>
          <w:p w14:paraId="3F92EC6C" w14:textId="77777777" w:rsidR="00635D50" w:rsidRDefault="00635D50" w:rsidP="00E648E4">
            <w:pPr>
              <w:pStyle w:val="TAC"/>
            </w:pPr>
            <w:r>
              <w:t>78</w:t>
            </w:r>
          </w:p>
        </w:tc>
        <w:tc>
          <w:tcPr>
            <w:tcW w:w="567" w:type="dxa"/>
            <w:tcBorders>
              <w:top w:val="single" w:sz="4" w:space="0" w:color="auto"/>
              <w:left w:val="single" w:sz="4" w:space="0" w:color="auto"/>
              <w:bottom w:val="single" w:sz="4" w:space="0" w:color="auto"/>
              <w:right w:val="single" w:sz="4" w:space="0" w:color="auto"/>
            </w:tcBorders>
          </w:tcPr>
          <w:p w14:paraId="0284B1D3" w14:textId="77777777" w:rsidR="00635D50" w:rsidRDefault="00635D50" w:rsidP="00E648E4">
            <w:pPr>
              <w:pStyle w:val="TAC"/>
            </w:pPr>
            <w:r>
              <w:t>78</w:t>
            </w:r>
          </w:p>
        </w:tc>
        <w:tc>
          <w:tcPr>
            <w:tcW w:w="567" w:type="dxa"/>
            <w:tcBorders>
              <w:top w:val="single" w:sz="4" w:space="0" w:color="auto"/>
              <w:left w:val="single" w:sz="4" w:space="0" w:color="auto"/>
              <w:bottom w:val="single" w:sz="4" w:space="0" w:color="auto"/>
              <w:right w:val="single" w:sz="4" w:space="0" w:color="auto"/>
            </w:tcBorders>
          </w:tcPr>
          <w:p w14:paraId="37A693D1" w14:textId="77777777" w:rsidR="00635D50" w:rsidRDefault="00635D50" w:rsidP="00E648E4">
            <w:pPr>
              <w:pStyle w:val="TAC"/>
            </w:pPr>
            <w:r>
              <w:t>2E</w:t>
            </w:r>
          </w:p>
        </w:tc>
      </w:tr>
      <w:tr w:rsidR="00635D50" w14:paraId="2B76D14F" w14:textId="77777777" w:rsidTr="00E648E4">
        <w:trPr>
          <w:jc w:val="center"/>
        </w:trPr>
        <w:tc>
          <w:tcPr>
            <w:tcW w:w="1134" w:type="dxa"/>
            <w:tcBorders>
              <w:right w:val="single" w:sz="4" w:space="0" w:color="auto"/>
            </w:tcBorders>
          </w:tcPr>
          <w:p w14:paraId="5E397C4C" w14:textId="77777777" w:rsidR="00635D50" w:rsidRDefault="00635D50" w:rsidP="00E648E4">
            <w:pPr>
              <w:pStyle w:val="TAL"/>
            </w:pPr>
          </w:p>
        </w:tc>
        <w:tc>
          <w:tcPr>
            <w:tcW w:w="567" w:type="dxa"/>
            <w:tcBorders>
              <w:top w:val="single" w:sz="4" w:space="0" w:color="auto"/>
              <w:left w:val="single" w:sz="4" w:space="0" w:color="auto"/>
              <w:bottom w:val="single" w:sz="4" w:space="0" w:color="auto"/>
              <w:right w:val="single" w:sz="4" w:space="0" w:color="auto"/>
            </w:tcBorders>
          </w:tcPr>
          <w:p w14:paraId="5E6248EC" w14:textId="77777777" w:rsidR="00635D50" w:rsidRDefault="00635D50" w:rsidP="00E648E4">
            <w:pPr>
              <w:pStyle w:val="TAC"/>
            </w:pPr>
            <w:r>
              <w:t>79</w:t>
            </w:r>
          </w:p>
        </w:tc>
        <w:tc>
          <w:tcPr>
            <w:tcW w:w="567" w:type="dxa"/>
            <w:tcBorders>
              <w:top w:val="single" w:sz="4" w:space="0" w:color="auto"/>
              <w:left w:val="single" w:sz="4" w:space="0" w:color="auto"/>
              <w:bottom w:val="single" w:sz="4" w:space="0" w:color="auto"/>
              <w:right w:val="single" w:sz="4" w:space="0" w:color="auto"/>
            </w:tcBorders>
          </w:tcPr>
          <w:p w14:paraId="7B94735A" w14:textId="77777777" w:rsidR="00635D50" w:rsidRDefault="00635D50" w:rsidP="00E648E4">
            <w:pPr>
              <w:pStyle w:val="TAC"/>
            </w:pPr>
            <w:r>
              <w:t>79</w:t>
            </w:r>
          </w:p>
        </w:tc>
        <w:tc>
          <w:tcPr>
            <w:tcW w:w="567" w:type="dxa"/>
            <w:tcBorders>
              <w:top w:val="single" w:sz="4" w:space="0" w:color="auto"/>
              <w:left w:val="single" w:sz="4" w:space="0" w:color="auto"/>
              <w:bottom w:val="single" w:sz="4" w:space="0" w:color="auto"/>
              <w:right w:val="single" w:sz="4" w:space="0" w:color="auto"/>
            </w:tcBorders>
          </w:tcPr>
          <w:p w14:paraId="091A39F0" w14:textId="77777777" w:rsidR="00635D50" w:rsidRDefault="00635D50" w:rsidP="00E648E4">
            <w:pPr>
              <w:pStyle w:val="TAC"/>
            </w:pPr>
            <w:r>
              <w:t>79</w:t>
            </w:r>
          </w:p>
        </w:tc>
        <w:tc>
          <w:tcPr>
            <w:tcW w:w="567" w:type="dxa"/>
            <w:tcBorders>
              <w:top w:val="single" w:sz="4" w:space="0" w:color="auto"/>
              <w:left w:val="single" w:sz="4" w:space="0" w:color="auto"/>
              <w:bottom w:val="single" w:sz="4" w:space="0" w:color="auto"/>
              <w:right w:val="single" w:sz="4" w:space="0" w:color="auto"/>
            </w:tcBorders>
          </w:tcPr>
          <w:p w14:paraId="4E2D5194" w14:textId="77777777" w:rsidR="00635D50" w:rsidRDefault="00635D50" w:rsidP="00E648E4">
            <w:pPr>
              <w:pStyle w:val="TAC"/>
            </w:pPr>
            <w:r>
              <w:t>2E</w:t>
            </w:r>
          </w:p>
        </w:tc>
        <w:tc>
          <w:tcPr>
            <w:tcW w:w="567" w:type="dxa"/>
            <w:tcBorders>
              <w:top w:val="single" w:sz="4" w:space="0" w:color="auto"/>
              <w:left w:val="single" w:sz="4" w:space="0" w:color="auto"/>
              <w:bottom w:val="single" w:sz="4" w:space="0" w:color="auto"/>
              <w:right w:val="single" w:sz="4" w:space="0" w:color="auto"/>
            </w:tcBorders>
          </w:tcPr>
          <w:p w14:paraId="3B9F66BE" w14:textId="77777777" w:rsidR="00635D50" w:rsidRDefault="00635D50" w:rsidP="00E648E4">
            <w:pPr>
              <w:pStyle w:val="TAC"/>
            </w:pPr>
            <w:r>
              <w:t>7A</w:t>
            </w:r>
          </w:p>
        </w:tc>
        <w:tc>
          <w:tcPr>
            <w:tcW w:w="567" w:type="dxa"/>
            <w:tcBorders>
              <w:top w:val="single" w:sz="4" w:space="0" w:color="auto"/>
              <w:left w:val="single" w:sz="4" w:space="0" w:color="auto"/>
              <w:bottom w:val="single" w:sz="4" w:space="0" w:color="auto"/>
              <w:right w:val="single" w:sz="4" w:space="0" w:color="auto"/>
            </w:tcBorders>
          </w:tcPr>
          <w:p w14:paraId="6D3567E7" w14:textId="77777777" w:rsidR="00635D50" w:rsidRDefault="00635D50" w:rsidP="00E648E4">
            <w:pPr>
              <w:pStyle w:val="TAC"/>
            </w:pPr>
            <w:r>
              <w:t>7A</w:t>
            </w:r>
          </w:p>
        </w:tc>
        <w:tc>
          <w:tcPr>
            <w:tcW w:w="567" w:type="dxa"/>
            <w:tcBorders>
              <w:top w:val="single" w:sz="4" w:space="0" w:color="auto"/>
              <w:left w:val="single" w:sz="4" w:space="0" w:color="auto"/>
              <w:bottom w:val="single" w:sz="4" w:space="0" w:color="auto"/>
              <w:right w:val="single" w:sz="4" w:space="0" w:color="auto"/>
            </w:tcBorders>
          </w:tcPr>
          <w:p w14:paraId="34E003CD" w14:textId="77777777" w:rsidR="00635D50" w:rsidRDefault="00635D50" w:rsidP="00E648E4">
            <w:pPr>
              <w:pStyle w:val="TAC"/>
            </w:pPr>
            <w:r>
              <w:t>7A</w:t>
            </w:r>
          </w:p>
        </w:tc>
        <w:tc>
          <w:tcPr>
            <w:tcW w:w="567" w:type="dxa"/>
            <w:tcBorders>
              <w:top w:val="single" w:sz="4" w:space="0" w:color="auto"/>
              <w:left w:val="single" w:sz="4" w:space="0" w:color="auto"/>
              <w:bottom w:val="single" w:sz="4" w:space="0" w:color="auto"/>
              <w:right w:val="single" w:sz="4" w:space="0" w:color="auto"/>
            </w:tcBorders>
          </w:tcPr>
          <w:p w14:paraId="10FEA51E" w14:textId="77777777" w:rsidR="00635D50" w:rsidRDefault="00635D50" w:rsidP="00E648E4">
            <w:pPr>
              <w:pStyle w:val="TAC"/>
            </w:pPr>
            <w:r>
              <w:t>32</w:t>
            </w:r>
          </w:p>
        </w:tc>
        <w:tc>
          <w:tcPr>
            <w:tcW w:w="567" w:type="dxa"/>
            <w:tcBorders>
              <w:top w:val="single" w:sz="4" w:space="0" w:color="auto"/>
              <w:left w:val="single" w:sz="4" w:space="0" w:color="auto"/>
              <w:bottom w:val="single" w:sz="4" w:space="0" w:color="auto"/>
              <w:right w:val="single" w:sz="4" w:space="0" w:color="auto"/>
            </w:tcBorders>
          </w:tcPr>
          <w:p w14:paraId="14113AFB" w14:textId="77777777" w:rsidR="00635D50" w:rsidRDefault="00635D50" w:rsidP="00E648E4">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741062CE" w14:textId="77777777" w:rsidR="00635D50" w:rsidRDefault="00635D50" w:rsidP="00E648E4">
            <w:pPr>
              <w:pStyle w:val="TAC"/>
            </w:pPr>
            <w:r>
              <w:t>03</w:t>
            </w:r>
          </w:p>
        </w:tc>
        <w:tc>
          <w:tcPr>
            <w:tcW w:w="567" w:type="dxa"/>
            <w:tcBorders>
              <w:top w:val="single" w:sz="4" w:space="0" w:color="auto"/>
              <w:left w:val="single" w:sz="4" w:space="0" w:color="auto"/>
              <w:bottom w:val="single" w:sz="4" w:space="0" w:color="auto"/>
              <w:right w:val="single" w:sz="4" w:space="0" w:color="auto"/>
            </w:tcBorders>
          </w:tcPr>
          <w:p w14:paraId="33AB7ECF" w14:textId="77777777" w:rsidR="00635D50" w:rsidRDefault="00635D50" w:rsidP="00E648E4">
            <w:pPr>
              <w:pStyle w:val="TAC"/>
            </w:pPr>
            <w:r>
              <w:t>0D</w:t>
            </w:r>
          </w:p>
        </w:tc>
        <w:tc>
          <w:tcPr>
            <w:tcW w:w="567" w:type="dxa"/>
            <w:tcBorders>
              <w:top w:val="single" w:sz="4" w:space="0" w:color="auto"/>
              <w:left w:val="single" w:sz="4" w:space="0" w:color="auto"/>
              <w:bottom w:val="single" w:sz="4" w:space="0" w:color="auto"/>
              <w:right w:val="single" w:sz="4" w:space="0" w:color="auto"/>
            </w:tcBorders>
          </w:tcPr>
          <w:p w14:paraId="552C9C58" w14:textId="77777777" w:rsidR="00635D50" w:rsidRDefault="00635D50" w:rsidP="00E648E4">
            <w:pPr>
              <w:pStyle w:val="TAC"/>
            </w:pPr>
            <w:r>
              <w:t>10</w:t>
            </w:r>
          </w:p>
        </w:tc>
      </w:tr>
      <w:tr w:rsidR="00635D50" w14:paraId="1AFA03E7" w14:textId="77777777" w:rsidTr="00E648E4">
        <w:trPr>
          <w:jc w:val="center"/>
        </w:trPr>
        <w:tc>
          <w:tcPr>
            <w:tcW w:w="1134" w:type="dxa"/>
            <w:tcBorders>
              <w:right w:val="single" w:sz="4" w:space="0" w:color="auto"/>
            </w:tcBorders>
          </w:tcPr>
          <w:p w14:paraId="0848886A" w14:textId="77777777" w:rsidR="00635D50" w:rsidRDefault="00635D50" w:rsidP="00E648E4">
            <w:pPr>
              <w:pStyle w:val="TAL"/>
            </w:pPr>
          </w:p>
        </w:tc>
        <w:tc>
          <w:tcPr>
            <w:tcW w:w="567" w:type="dxa"/>
            <w:tcBorders>
              <w:top w:val="single" w:sz="4" w:space="0" w:color="auto"/>
              <w:left w:val="single" w:sz="4" w:space="0" w:color="auto"/>
              <w:bottom w:val="single" w:sz="4" w:space="0" w:color="auto"/>
              <w:right w:val="single" w:sz="4" w:space="0" w:color="auto"/>
            </w:tcBorders>
          </w:tcPr>
          <w:p w14:paraId="61A5ED46" w14:textId="77777777" w:rsidR="00635D50" w:rsidRDefault="00635D50" w:rsidP="00E648E4">
            <w:pPr>
              <w:pStyle w:val="TAC"/>
            </w:pPr>
            <w:r>
              <w:t>04</w:t>
            </w:r>
          </w:p>
        </w:tc>
        <w:tc>
          <w:tcPr>
            <w:tcW w:w="567" w:type="dxa"/>
            <w:tcBorders>
              <w:top w:val="single" w:sz="4" w:space="0" w:color="auto"/>
              <w:left w:val="single" w:sz="4" w:space="0" w:color="auto"/>
              <w:bottom w:val="single" w:sz="4" w:space="0" w:color="auto"/>
              <w:right w:val="single" w:sz="4" w:space="0" w:color="auto"/>
            </w:tcBorders>
          </w:tcPr>
          <w:p w14:paraId="358C7B0F" w14:textId="77777777" w:rsidR="00635D50" w:rsidRDefault="00635D50" w:rsidP="00E648E4">
            <w:pPr>
              <w:pStyle w:val="TAC"/>
            </w:pPr>
            <w:r>
              <w:t>61</w:t>
            </w:r>
          </w:p>
        </w:tc>
        <w:tc>
          <w:tcPr>
            <w:tcW w:w="567" w:type="dxa"/>
            <w:tcBorders>
              <w:top w:val="single" w:sz="4" w:space="0" w:color="auto"/>
              <w:left w:val="single" w:sz="4" w:space="0" w:color="auto"/>
              <w:bottom w:val="single" w:sz="4" w:space="0" w:color="auto"/>
              <w:right w:val="single" w:sz="4" w:space="0" w:color="auto"/>
            </w:tcBorders>
          </w:tcPr>
          <w:p w14:paraId="6959C61D" w14:textId="77777777" w:rsidR="00635D50" w:rsidRDefault="00635D50" w:rsidP="00E648E4">
            <w:pPr>
              <w:pStyle w:val="TAC"/>
            </w:pPr>
            <w:r>
              <w:t>62</w:t>
            </w:r>
          </w:p>
        </w:tc>
        <w:tc>
          <w:tcPr>
            <w:tcW w:w="567" w:type="dxa"/>
            <w:tcBorders>
              <w:top w:val="single" w:sz="4" w:space="0" w:color="auto"/>
              <w:left w:val="single" w:sz="4" w:space="0" w:color="auto"/>
              <w:bottom w:val="single" w:sz="4" w:space="0" w:color="auto"/>
              <w:right w:val="single" w:sz="4" w:space="0" w:color="auto"/>
            </w:tcBorders>
          </w:tcPr>
          <w:p w14:paraId="3412344E" w14:textId="77777777" w:rsidR="00635D50" w:rsidRDefault="00635D50" w:rsidP="00E648E4">
            <w:pPr>
              <w:pStyle w:val="TAC"/>
            </w:pPr>
            <w:r>
              <w:t>63</w:t>
            </w:r>
          </w:p>
        </w:tc>
        <w:tc>
          <w:tcPr>
            <w:tcW w:w="567" w:type="dxa"/>
            <w:tcBorders>
              <w:top w:val="single" w:sz="4" w:space="0" w:color="auto"/>
              <w:left w:val="single" w:sz="4" w:space="0" w:color="auto"/>
              <w:bottom w:val="single" w:sz="4" w:space="0" w:color="auto"/>
              <w:right w:val="single" w:sz="4" w:space="0" w:color="auto"/>
            </w:tcBorders>
          </w:tcPr>
          <w:p w14:paraId="396D7226" w14:textId="77777777" w:rsidR="00635D50" w:rsidRDefault="00635D50" w:rsidP="00E648E4">
            <w:pPr>
              <w:pStyle w:val="TAC"/>
            </w:pPr>
            <w:r>
              <w:t>2E</w:t>
            </w:r>
          </w:p>
        </w:tc>
        <w:tc>
          <w:tcPr>
            <w:tcW w:w="567" w:type="dxa"/>
            <w:tcBorders>
              <w:top w:val="single" w:sz="4" w:space="0" w:color="auto"/>
              <w:left w:val="single" w:sz="4" w:space="0" w:color="auto"/>
              <w:bottom w:val="single" w:sz="4" w:space="0" w:color="auto"/>
              <w:right w:val="single" w:sz="4" w:space="0" w:color="auto"/>
            </w:tcBorders>
          </w:tcPr>
          <w:p w14:paraId="36C0DF2B" w14:textId="77777777" w:rsidR="00635D50" w:rsidRDefault="00635D50" w:rsidP="00E648E4">
            <w:pPr>
              <w:pStyle w:val="TAC"/>
            </w:pPr>
            <w:r>
              <w:t>64</w:t>
            </w:r>
          </w:p>
        </w:tc>
        <w:tc>
          <w:tcPr>
            <w:tcW w:w="567" w:type="dxa"/>
            <w:tcBorders>
              <w:top w:val="single" w:sz="4" w:space="0" w:color="auto"/>
              <w:left w:val="single" w:sz="4" w:space="0" w:color="auto"/>
              <w:bottom w:val="single" w:sz="4" w:space="0" w:color="auto"/>
              <w:right w:val="single" w:sz="4" w:space="0" w:color="auto"/>
            </w:tcBorders>
          </w:tcPr>
          <w:p w14:paraId="203E336A" w14:textId="77777777" w:rsidR="00635D50" w:rsidRDefault="00635D50" w:rsidP="00E648E4">
            <w:pPr>
              <w:pStyle w:val="TAC"/>
            </w:pPr>
            <w:r>
              <w:t>65</w:t>
            </w:r>
          </w:p>
        </w:tc>
        <w:tc>
          <w:tcPr>
            <w:tcW w:w="567" w:type="dxa"/>
            <w:tcBorders>
              <w:top w:val="single" w:sz="4" w:space="0" w:color="auto"/>
              <w:left w:val="single" w:sz="4" w:space="0" w:color="auto"/>
              <w:bottom w:val="single" w:sz="4" w:space="0" w:color="auto"/>
              <w:right w:val="single" w:sz="4" w:space="0" w:color="auto"/>
            </w:tcBorders>
          </w:tcPr>
          <w:p w14:paraId="0D47253B" w14:textId="77777777" w:rsidR="00635D50" w:rsidRDefault="00635D50" w:rsidP="00E648E4">
            <w:pPr>
              <w:pStyle w:val="TAC"/>
            </w:pPr>
            <w:r>
              <w:t>66</w:t>
            </w:r>
          </w:p>
        </w:tc>
        <w:tc>
          <w:tcPr>
            <w:tcW w:w="567" w:type="dxa"/>
            <w:tcBorders>
              <w:top w:val="single" w:sz="4" w:space="0" w:color="auto"/>
              <w:left w:val="single" w:sz="4" w:space="0" w:color="auto"/>
              <w:bottom w:val="single" w:sz="4" w:space="0" w:color="auto"/>
              <w:right w:val="single" w:sz="4" w:space="0" w:color="auto"/>
            </w:tcBorders>
          </w:tcPr>
          <w:p w14:paraId="7D6BF2FD" w14:textId="77777777" w:rsidR="00635D50" w:rsidRDefault="00635D50" w:rsidP="00E648E4">
            <w:pPr>
              <w:pStyle w:val="TAC"/>
            </w:pPr>
            <w:r>
              <w:t>2E</w:t>
            </w:r>
          </w:p>
        </w:tc>
        <w:tc>
          <w:tcPr>
            <w:tcW w:w="567" w:type="dxa"/>
            <w:tcBorders>
              <w:top w:val="single" w:sz="4" w:space="0" w:color="auto"/>
              <w:left w:val="single" w:sz="4" w:space="0" w:color="auto"/>
              <w:bottom w:val="single" w:sz="4" w:space="0" w:color="auto"/>
              <w:right w:val="single" w:sz="4" w:space="0" w:color="auto"/>
            </w:tcBorders>
          </w:tcPr>
          <w:p w14:paraId="3155DAB5" w14:textId="77777777" w:rsidR="00635D50" w:rsidRDefault="00635D50" w:rsidP="00E648E4">
            <w:pPr>
              <w:pStyle w:val="TAC"/>
            </w:pPr>
            <w:r>
              <w:t>67</w:t>
            </w:r>
          </w:p>
        </w:tc>
        <w:tc>
          <w:tcPr>
            <w:tcW w:w="567" w:type="dxa"/>
            <w:tcBorders>
              <w:top w:val="single" w:sz="4" w:space="0" w:color="auto"/>
              <w:left w:val="single" w:sz="4" w:space="0" w:color="auto"/>
              <w:bottom w:val="single" w:sz="4" w:space="0" w:color="auto"/>
              <w:right w:val="single" w:sz="4" w:space="0" w:color="auto"/>
            </w:tcBorders>
          </w:tcPr>
          <w:p w14:paraId="45B422E7" w14:textId="77777777" w:rsidR="00635D50" w:rsidRDefault="00635D50" w:rsidP="00E648E4">
            <w:pPr>
              <w:pStyle w:val="TAC"/>
            </w:pPr>
            <w:r>
              <w:t>68</w:t>
            </w:r>
          </w:p>
        </w:tc>
        <w:tc>
          <w:tcPr>
            <w:tcW w:w="567" w:type="dxa"/>
            <w:tcBorders>
              <w:top w:val="single" w:sz="4" w:space="0" w:color="auto"/>
              <w:left w:val="single" w:sz="4" w:space="0" w:color="auto"/>
              <w:bottom w:val="single" w:sz="4" w:space="0" w:color="auto"/>
              <w:right w:val="single" w:sz="4" w:space="0" w:color="auto"/>
            </w:tcBorders>
          </w:tcPr>
          <w:p w14:paraId="2AABC6E5" w14:textId="77777777" w:rsidR="00635D50" w:rsidRDefault="00635D50" w:rsidP="00E648E4">
            <w:pPr>
              <w:pStyle w:val="TAC"/>
            </w:pPr>
            <w:r>
              <w:t>69</w:t>
            </w:r>
          </w:p>
        </w:tc>
      </w:tr>
      <w:tr w:rsidR="00635D50" w14:paraId="0B834E1B" w14:textId="77777777" w:rsidTr="00E648E4">
        <w:trPr>
          <w:jc w:val="center"/>
        </w:trPr>
        <w:tc>
          <w:tcPr>
            <w:tcW w:w="1134" w:type="dxa"/>
            <w:tcBorders>
              <w:right w:val="single" w:sz="4" w:space="0" w:color="auto"/>
            </w:tcBorders>
          </w:tcPr>
          <w:p w14:paraId="04747E0D" w14:textId="77777777" w:rsidR="00635D50" w:rsidRDefault="00635D50" w:rsidP="00E648E4">
            <w:pPr>
              <w:pStyle w:val="TAL"/>
            </w:pPr>
          </w:p>
        </w:tc>
        <w:tc>
          <w:tcPr>
            <w:tcW w:w="567" w:type="dxa"/>
            <w:tcBorders>
              <w:top w:val="single" w:sz="4" w:space="0" w:color="auto"/>
              <w:left w:val="single" w:sz="4" w:space="0" w:color="auto"/>
              <w:bottom w:val="single" w:sz="4" w:space="0" w:color="auto"/>
              <w:right w:val="single" w:sz="4" w:space="0" w:color="auto"/>
            </w:tcBorders>
          </w:tcPr>
          <w:p w14:paraId="041476FE" w14:textId="77777777" w:rsidR="00635D50" w:rsidRDefault="00635D50" w:rsidP="00E648E4">
            <w:pPr>
              <w:pStyle w:val="TAC"/>
            </w:pPr>
            <w:r>
              <w:t>2E</w:t>
            </w:r>
          </w:p>
        </w:tc>
        <w:tc>
          <w:tcPr>
            <w:tcW w:w="567" w:type="dxa"/>
            <w:tcBorders>
              <w:top w:val="single" w:sz="4" w:space="0" w:color="auto"/>
              <w:left w:val="single" w:sz="4" w:space="0" w:color="auto"/>
              <w:bottom w:val="single" w:sz="4" w:space="0" w:color="auto"/>
              <w:right w:val="single" w:sz="4" w:space="0" w:color="auto"/>
            </w:tcBorders>
          </w:tcPr>
          <w:p w14:paraId="20259F94" w14:textId="77777777" w:rsidR="00635D50" w:rsidRDefault="00635D50" w:rsidP="00E648E4">
            <w:pPr>
              <w:pStyle w:val="TAC"/>
            </w:pPr>
            <w:r>
              <w:t>6A</w:t>
            </w:r>
          </w:p>
        </w:tc>
        <w:tc>
          <w:tcPr>
            <w:tcW w:w="567" w:type="dxa"/>
            <w:tcBorders>
              <w:top w:val="single" w:sz="4" w:space="0" w:color="auto"/>
              <w:left w:val="single" w:sz="4" w:space="0" w:color="auto"/>
              <w:bottom w:val="single" w:sz="4" w:space="0" w:color="auto"/>
              <w:right w:val="single" w:sz="4" w:space="0" w:color="auto"/>
            </w:tcBorders>
          </w:tcPr>
          <w:p w14:paraId="5E67B82C" w14:textId="77777777" w:rsidR="00635D50" w:rsidRDefault="00635D50" w:rsidP="00E648E4">
            <w:pPr>
              <w:pStyle w:val="TAC"/>
            </w:pPr>
            <w:r>
              <w:t>6B</w:t>
            </w:r>
          </w:p>
        </w:tc>
        <w:tc>
          <w:tcPr>
            <w:tcW w:w="567" w:type="dxa"/>
            <w:tcBorders>
              <w:top w:val="single" w:sz="4" w:space="0" w:color="auto"/>
              <w:left w:val="single" w:sz="4" w:space="0" w:color="auto"/>
              <w:bottom w:val="single" w:sz="4" w:space="0" w:color="auto"/>
              <w:right w:val="single" w:sz="4" w:space="0" w:color="auto"/>
            </w:tcBorders>
          </w:tcPr>
          <w:p w14:paraId="4C114DCB" w14:textId="77777777" w:rsidR="00635D50" w:rsidRDefault="00635D50" w:rsidP="00E648E4">
            <w:pPr>
              <w:pStyle w:val="TAC"/>
            </w:pPr>
            <w:r>
              <w:t>6C</w:t>
            </w:r>
          </w:p>
        </w:tc>
        <w:tc>
          <w:tcPr>
            <w:tcW w:w="567" w:type="dxa"/>
            <w:tcBorders>
              <w:top w:val="single" w:sz="4" w:space="0" w:color="auto"/>
              <w:left w:val="single" w:sz="4" w:space="0" w:color="auto"/>
              <w:bottom w:val="single" w:sz="4" w:space="0" w:color="auto"/>
              <w:right w:val="single" w:sz="4" w:space="0" w:color="auto"/>
            </w:tcBorders>
          </w:tcPr>
          <w:p w14:paraId="4EE24E78"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5AE936BF"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3FE61F78"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7A520F83"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392A1B63"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1F69761D"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2BE50583" w14:textId="77777777" w:rsidR="00635D50" w:rsidRDefault="00635D50" w:rsidP="00E648E4">
            <w:pPr>
              <w:pStyle w:val="TAC"/>
            </w:pPr>
          </w:p>
        </w:tc>
        <w:tc>
          <w:tcPr>
            <w:tcW w:w="567" w:type="dxa"/>
            <w:tcBorders>
              <w:top w:val="single" w:sz="4" w:space="0" w:color="auto"/>
              <w:left w:val="single" w:sz="4" w:space="0" w:color="auto"/>
              <w:bottom w:val="single" w:sz="4" w:space="0" w:color="auto"/>
              <w:right w:val="single" w:sz="4" w:space="0" w:color="auto"/>
            </w:tcBorders>
          </w:tcPr>
          <w:p w14:paraId="0C11374D" w14:textId="77777777" w:rsidR="00635D50" w:rsidRDefault="00635D50" w:rsidP="00E648E4">
            <w:pPr>
              <w:pStyle w:val="TAC"/>
            </w:pPr>
          </w:p>
        </w:tc>
      </w:tr>
    </w:tbl>
    <w:p w14:paraId="47582013" w14:textId="77777777" w:rsidR="00635D50" w:rsidRDefault="00635D50" w:rsidP="00635D50"/>
    <w:p w14:paraId="1AD35092" w14:textId="696F130A" w:rsidR="00635D50" w:rsidRDefault="00635D50" w:rsidP="00635D50">
      <w:pPr>
        <w:overflowPunct w:val="0"/>
        <w:autoSpaceDE w:val="0"/>
        <w:autoSpaceDN w:val="0"/>
        <w:adjustRightInd w:val="0"/>
        <w:textAlignment w:val="baseline"/>
        <w:rPr>
          <w:rFonts w:eastAsia="DengXian"/>
        </w:rPr>
      </w:pPr>
      <w:r>
        <w:rPr>
          <w:rFonts w:eastAsia="DengXian"/>
        </w:rPr>
        <w:t xml:space="preserve">TERMINAL RESPONSE: LAUNCH BROWSER </w:t>
      </w:r>
      <w:r>
        <w:rPr>
          <w:rFonts w:eastAsia="DengXian" w:hint="eastAsia"/>
        </w:rPr>
        <w:t>8.5</w:t>
      </w:r>
      <w:r>
        <w:rPr>
          <w:rFonts w:eastAsia="DengXian"/>
        </w:rPr>
        <w:t>.1</w:t>
      </w:r>
    </w:p>
    <w:p w14:paraId="37C6B872" w14:textId="77777777" w:rsidR="00635D50" w:rsidRDefault="00635D50" w:rsidP="00635D50">
      <w:pPr>
        <w:overflowPunct w:val="0"/>
        <w:autoSpaceDE w:val="0"/>
        <w:autoSpaceDN w:val="0"/>
        <w:adjustRightInd w:val="0"/>
        <w:textAlignment w:val="baseline"/>
        <w:rPr>
          <w:rFonts w:eastAsia="DengXian"/>
        </w:rPr>
      </w:pPr>
      <w:r>
        <w:rPr>
          <w:rFonts w:eastAsia="DengXian"/>
        </w:rPr>
        <w:t>Logically:</w:t>
      </w:r>
    </w:p>
    <w:p w14:paraId="5D9ECB39" w14:textId="77777777" w:rsidR="00635D50" w:rsidRDefault="00635D50" w:rsidP="00635D50">
      <w:pPr>
        <w:pStyle w:val="EW"/>
        <w:tabs>
          <w:tab w:val="left" w:pos="851"/>
        </w:tabs>
        <w:overflowPunct w:val="0"/>
        <w:autoSpaceDE w:val="0"/>
        <w:autoSpaceDN w:val="0"/>
        <w:adjustRightInd w:val="0"/>
        <w:ind w:left="2835" w:hanging="2551"/>
        <w:textAlignment w:val="baseline"/>
        <w:rPr>
          <w:rFonts w:eastAsia="DengXian"/>
        </w:rPr>
      </w:pPr>
      <w:r>
        <w:rPr>
          <w:rFonts w:eastAsia="DengXian"/>
        </w:rPr>
        <w:t>Command details</w:t>
      </w:r>
    </w:p>
    <w:p w14:paraId="2FE7336F" w14:textId="77777777" w:rsidR="00635D50" w:rsidRDefault="00635D50" w:rsidP="00635D50">
      <w:pPr>
        <w:pStyle w:val="EW"/>
        <w:tabs>
          <w:tab w:val="left" w:pos="851"/>
        </w:tabs>
        <w:ind w:left="2835" w:hanging="2551"/>
        <w:rPr>
          <w:rFonts w:eastAsia="DengXian"/>
        </w:rPr>
      </w:pPr>
      <w:r>
        <w:rPr>
          <w:rFonts w:eastAsia="DengXian"/>
        </w:rPr>
        <w:tab/>
        <w:t>Command number:</w:t>
      </w:r>
      <w:r>
        <w:rPr>
          <w:rFonts w:eastAsia="DengXian"/>
        </w:rPr>
        <w:tab/>
        <w:t>1</w:t>
      </w:r>
    </w:p>
    <w:p w14:paraId="53ACE81D" w14:textId="77777777" w:rsidR="00635D50" w:rsidRDefault="00635D50" w:rsidP="00635D50">
      <w:pPr>
        <w:pStyle w:val="EW"/>
        <w:tabs>
          <w:tab w:val="left" w:pos="851"/>
        </w:tabs>
        <w:ind w:left="2835" w:hanging="2551"/>
        <w:rPr>
          <w:rFonts w:eastAsia="DengXian"/>
        </w:rPr>
      </w:pPr>
      <w:r>
        <w:rPr>
          <w:rFonts w:eastAsia="DengXian"/>
        </w:rPr>
        <w:tab/>
        <w:t>Command type:</w:t>
      </w:r>
      <w:r>
        <w:rPr>
          <w:rFonts w:eastAsia="DengXian"/>
        </w:rPr>
        <w:tab/>
        <w:t>LAUNCH BROWSER</w:t>
      </w:r>
    </w:p>
    <w:p w14:paraId="2B51829E" w14:textId="77777777" w:rsidR="00635D50" w:rsidRDefault="00635D50" w:rsidP="00635D50">
      <w:pPr>
        <w:pStyle w:val="EW"/>
        <w:tabs>
          <w:tab w:val="left" w:pos="851"/>
        </w:tabs>
        <w:ind w:left="2835" w:hanging="2551"/>
        <w:rPr>
          <w:rFonts w:eastAsia="DengXian"/>
        </w:rPr>
      </w:pPr>
      <w:r>
        <w:rPr>
          <w:rFonts w:eastAsia="DengXian"/>
        </w:rPr>
        <w:tab/>
        <w:t>Command qualifier:</w:t>
      </w:r>
      <w:r>
        <w:rPr>
          <w:rFonts w:eastAsia="DengXian"/>
        </w:rPr>
        <w:tab/>
        <w:t>launch browser, if not already launched</w:t>
      </w:r>
    </w:p>
    <w:p w14:paraId="710CB851" w14:textId="77777777" w:rsidR="00635D50" w:rsidRDefault="00635D50" w:rsidP="00635D50">
      <w:pPr>
        <w:pStyle w:val="EW"/>
        <w:tabs>
          <w:tab w:val="left" w:pos="851"/>
        </w:tabs>
        <w:overflowPunct w:val="0"/>
        <w:autoSpaceDE w:val="0"/>
        <w:autoSpaceDN w:val="0"/>
        <w:adjustRightInd w:val="0"/>
        <w:ind w:left="2835" w:hanging="2551"/>
        <w:textAlignment w:val="baseline"/>
        <w:rPr>
          <w:rFonts w:eastAsia="DengXian"/>
        </w:rPr>
      </w:pPr>
      <w:r>
        <w:rPr>
          <w:rFonts w:eastAsia="DengXian"/>
        </w:rPr>
        <w:t>Device identities</w:t>
      </w:r>
    </w:p>
    <w:p w14:paraId="1008023A" w14:textId="77777777" w:rsidR="00635D50" w:rsidRDefault="00635D50" w:rsidP="00635D50">
      <w:pPr>
        <w:pStyle w:val="EW"/>
        <w:tabs>
          <w:tab w:val="left" w:pos="851"/>
        </w:tabs>
        <w:ind w:left="2835" w:hanging="2551"/>
        <w:rPr>
          <w:rFonts w:eastAsia="DengXian"/>
        </w:rPr>
      </w:pPr>
      <w:r>
        <w:rPr>
          <w:rFonts w:eastAsia="DengXian"/>
        </w:rPr>
        <w:tab/>
        <w:t>Source device:</w:t>
      </w:r>
      <w:r>
        <w:rPr>
          <w:rFonts w:eastAsia="DengXian"/>
        </w:rPr>
        <w:tab/>
        <w:t>ME</w:t>
      </w:r>
    </w:p>
    <w:p w14:paraId="1E4A15DB" w14:textId="77777777" w:rsidR="00635D50" w:rsidRDefault="00635D50" w:rsidP="00635D50">
      <w:pPr>
        <w:pStyle w:val="EW"/>
        <w:tabs>
          <w:tab w:val="left" w:pos="851"/>
        </w:tabs>
        <w:ind w:left="2835" w:hanging="2551"/>
        <w:rPr>
          <w:rFonts w:eastAsia="DengXian"/>
        </w:rPr>
      </w:pPr>
      <w:r>
        <w:rPr>
          <w:rFonts w:eastAsia="DengXian"/>
        </w:rPr>
        <w:tab/>
        <w:t>Destination device:</w:t>
      </w:r>
      <w:r>
        <w:rPr>
          <w:rFonts w:eastAsia="DengXian"/>
        </w:rPr>
        <w:tab/>
        <w:t>UICC</w:t>
      </w:r>
    </w:p>
    <w:p w14:paraId="1B354189" w14:textId="77777777" w:rsidR="00635D50" w:rsidRDefault="00635D50" w:rsidP="00635D50">
      <w:pPr>
        <w:pStyle w:val="EW"/>
        <w:tabs>
          <w:tab w:val="left" w:pos="851"/>
        </w:tabs>
        <w:overflowPunct w:val="0"/>
        <w:autoSpaceDE w:val="0"/>
        <w:autoSpaceDN w:val="0"/>
        <w:adjustRightInd w:val="0"/>
        <w:ind w:left="2835" w:hanging="2551"/>
        <w:textAlignment w:val="baseline"/>
        <w:rPr>
          <w:rFonts w:eastAsia="DengXian"/>
        </w:rPr>
      </w:pPr>
      <w:r>
        <w:rPr>
          <w:rFonts w:eastAsia="DengXian"/>
        </w:rPr>
        <w:t>Result</w:t>
      </w:r>
    </w:p>
    <w:p w14:paraId="651FE97A" w14:textId="77777777" w:rsidR="00635D50" w:rsidRDefault="00635D50" w:rsidP="00635D50">
      <w:pPr>
        <w:pStyle w:val="EW"/>
        <w:tabs>
          <w:tab w:val="left" w:pos="851"/>
        </w:tabs>
        <w:ind w:left="2835" w:hanging="2551"/>
        <w:rPr>
          <w:rFonts w:eastAsia="DengXian"/>
        </w:rPr>
      </w:pPr>
      <w:r>
        <w:rPr>
          <w:rFonts w:eastAsia="DengXian"/>
        </w:rPr>
        <w:tab/>
        <w:t>General Result:</w:t>
      </w:r>
      <w:r>
        <w:rPr>
          <w:rFonts w:eastAsia="DengXian"/>
        </w:rPr>
        <w:tab/>
        <w:t>Command performed successfully</w:t>
      </w:r>
    </w:p>
    <w:p w14:paraId="144CDCD1" w14:textId="77777777" w:rsidR="00635D50" w:rsidRDefault="00635D50" w:rsidP="00635D50">
      <w:pPr>
        <w:overflowPunct w:val="0"/>
        <w:autoSpaceDE w:val="0"/>
        <w:autoSpaceDN w:val="0"/>
        <w:adjustRightInd w:val="0"/>
        <w:textAlignment w:val="baseline"/>
        <w:rPr>
          <w:rFonts w:eastAsia="DengXian"/>
        </w:rPr>
      </w:pPr>
      <w:r>
        <w:rPr>
          <w:rFonts w:eastAsia="DengXian"/>
        </w:rPr>
        <w:t>Coding:</w:t>
      </w:r>
    </w:p>
    <w:p w14:paraId="63BFFC30" w14:textId="77777777" w:rsidR="00635D50" w:rsidRDefault="00635D50" w:rsidP="00635D50">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635D50" w14:paraId="276C3802" w14:textId="77777777" w:rsidTr="00E648E4">
        <w:trPr>
          <w:jc w:val="center"/>
        </w:trPr>
        <w:tc>
          <w:tcPr>
            <w:tcW w:w="1134" w:type="dxa"/>
            <w:tcBorders>
              <w:top w:val="single" w:sz="4" w:space="0" w:color="auto"/>
              <w:left w:val="single" w:sz="4" w:space="0" w:color="auto"/>
              <w:bottom w:val="single" w:sz="4" w:space="0" w:color="auto"/>
              <w:right w:val="single" w:sz="4" w:space="0" w:color="auto"/>
            </w:tcBorders>
          </w:tcPr>
          <w:p w14:paraId="573ABB77" w14:textId="77777777" w:rsidR="00635D50" w:rsidRDefault="00635D50" w:rsidP="00E648E4">
            <w:pPr>
              <w:pStyle w:val="TAL"/>
            </w:pPr>
            <w:r>
              <w:t>BER-TLV:</w:t>
            </w:r>
          </w:p>
        </w:tc>
        <w:tc>
          <w:tcPr>
            <w:tcW w:w="567" w:type="dxa"/>
            <w:tcBorders>
              <w:top w:val="single" w:sz="4" w:space="0" w:color="auto"/>
              <w:left w:val="single" w:sz="4" w:space="0" w:color="auto"/>
              <w:bottom w:val="single" w:sz="4" w:space="0" w:color="auto"/>
              <w:right w:val="single" w:sz="4" w:space="0" w:color="auto"/>
            </w:tcBorders>
          </w:tcPr>
          <w:p w14:paraId="0336B201" w14:textId="77777777" w:rsidR="00635D50" w:rsidRDefault="00635D50" w:rsidP="00E648E4">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645787CF" w14:textId="77777777" w:rsidR="00635D50" w:rsidRDefault="00635D50" w:rsidP="00E648E4">
            <w:pPr>
              <w:pStyle w:val="TAC"/>
            </w:pPr>
            <w:r>
              <w:t>03</w:t>
            </w:r>
          </w:p>
        </w:tc>
        <w:tc>
          <w:tcPr>
            <w:tcW w:w="567" w:type="dxa"/>
            <w:tcBorders>
              <w:top w:val="single" w:sz="4" w:space="0" w:color="auto"/>
              <w:left w:val="single" w:sz="4" w:space="0" w:color="auto"/>
              <w:bottom w:val="single" w:sz="4" w:space="0" w:color="auto"/>
              <w:right w:val="single" w:sz="4" w:space="0" w:color="auto"/>
            </w:tcBorders>
          </w:tcPr>
          <w:p w14:paraId="0D01F9EE" w14:textId="77777777" w:rsidR="00635D50" w:rsidRDefault="00635D50" w:rsidP="00E648E4">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1FDDCEE5" w14:textId="77777777" w:rsidR="00635D50" w:rsidRDefault="00635D50" w:rsidP="00E648E4">
            <w:pPr>
              <w:pStyle w:val="TAC"/>
            </w:pPr>
            <w:r>
              <w:t>15</w:t>
            </w:r>
          </w:p>
        </w:tc>
        <w:tc>
          <w:tcPr>
            <w:tcW w:w="567" w:type="dxa"/>
            <w:tcBorders>
              <w:top w:val="single" w:sz="4" w:space="0" w:color="auto"/>
              <w:left w:val="single" w:sz="4" w:space="0" w:color="auto"/>
              <w:bottom w:val="single" w:sz="4" w:space="0" w:color="auto"/>
              <w:right w:val="single" w:sz="4" w:space="0" w:color="auto"/>
            </w:tcBorders>
          </w:tcPr>
          <w:p w14:paraId="1B56D9D8" w14:textId="77777777" w:rsidR="00635D50" w:rsidRDefault="00635D50" w:rsidP="00E648E4">
            <w:pPr>
              <w:pStyle w:val="TAC"/>
              <w:rPr>
                <w:rFonts w:eastAsiaTheme="minorEastAsia"/>
                <w:lang w:eastAsia="zh-CN"/>
              </w:rPr>
            </w:pPr>
            <w:r>
              <w:rPr>
                <w:rFonts w:eastAsiaTheme="minorEastAsia" w:hint="eastAsia"/>
                <w:lang w:eastAsia="zh-CN"/>
              </w:rPr>
              <w:t>00</w:t>
            </w:r>
          </w:p>
        </w:tc>
        <w:tc>
          <w:tcPr>
            <w:tcW w:w="567" w:type="dxa"/>
            <w:tcBorders>
              <w:top w:val="single" w:sz="4" w:space="0" w:color="auto"/>
              <w:left w:val="single" w:sz="4" w:space="0" w:color="auto"/>
              <w:bottom w:val="single" w:sz="4" w:space="0" w:color="auto"/>
              <w:right w:val="single" w:sz="4" w:space="0" w:color="auto"/>
            </w:tcBorders>
          </w:tcPr>
          <w:p w14:paraId="6DF00537" w14:textId="77777777" w:rsidR="00635D50" w:rsidRDefault="00635D50" w:rsidP="00E648E4">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2C04EF57" w14:textId="77777777" w:rsidR="00635D50" w:rsidRDefault="00635D50" w:rsidP="00E648E4">
            <w:pPr>
              <w:pStyle w:val="TAC"/>
            </w:pPr>
            <w:r>
              <w:t>02</w:t>
            </w:r>
          </w:p>
        </w:tc>
        <w:tc>
          <w:tcPr>
            <w:tcW w:w="567" w:type="dxa"/>
            <w:tcBorders>
              <w:top w:val="single" w:sz="4" w:space="0" w:color="auto"/>
              <w:left w:val="single" w:sz="4" w:space="0" w:color="auto"/>
              <w:bottom w:val="single" w:sz="4" w:space="0" w:color="auto"/>
              <w:right w:val="single" w:sz="4" w:space="0" w:color="auto"/>
            </w:tcBorders>
          </w:tcPr>
          <w:p w14:paraId="545EA6DC" w14:textId="77777777" w:rsidR="00635D50" w:rsidRDefault="00635D50" w:rsidP="00E648E4">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4E341FFC" w14:textId="77777777" w:rsidR="00635D50" w:rsidRDefault="00635D50" w:rsidP="00E648E4">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40BBED20" w14:textId="77777777" w:rsidR="00635D50" w:rsidRDefault="00635D50" w:rsidP="00E648E4">
            <w:pPr>
              <w:pStyle w:val="TAC"/>
            </w:pPr>
            <w:r>
              <w:t>83</w:t>
            </w:r>
          </w:p>
        </w:tc>
        <w:tc>
          <w:tcPr>
            <w:tcW w:w="567" w:type="dxa"/>
            <w:tcBorders>
              <w:top w:val="single" w:sz="4" w:space="0" w:color="auto"/>
              <w:left w:val="single" w:sz="4" w:space="0" w:color="auto"/>
              <w:bottom w:val="single" w:sz="4" w:space="0" w:color="auto"/>
              <w:right w:val="single" w:sz="4" w:space="0" w:color="auto"/>
            </w:tcBorders>
          </w:tcPr>
          <w:p w14:paraId="0484B1A8" w14:textId="77777777" w:rsidR="00635D50" w:rsidRDefault="00635D50" w:rsidP="00E648E4">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71A02304" w14:textId="77777777" w:rsidR="00635D50" w:rsidRDefault="00635D50" w:rsidP="00E648E4">
            <w:pPr>
              <w:pStyle w:val="TAC"/>
            </w:pPr>
            <w:r>
              <w:t>00</w:t>
            </w:r>
          </w:p>
        </w:tc>
      </w:tr>
    </w:tbl>
    <w:p w14:paraId="32AAC08E" w14:textId="77777777" w:rsidR="00635D50" w:rsidRPr="001D1909" w:rsidRDefault="00635D50" w:rsidP="0076548D"/>
    <w:p w14:paraId="2BB4C0E9" w14:textId="25666F3B" w:rsidR="0076548D" w:rsidRPr="0078413B" w:rsidRDefault="0076548D" w:rsidP="0076548D">
      <w:pPr>
        <w:pStyle w:val="H6"/>
        <w:overflowPunct w:val="0"/>
        <w:autoSpaceDE w:val="0"/>
        <w:autoSpaceDN w:val="0"/>
        <w:adjustRightInd w:val="0"/>
        <w:textAlignment w:val="baseline"/>
        <w:rPr>
          <w:rFonts w:eastAsia="DengXian"/>
          <w:lang w:val="en-US"/>
        </w:rPr>
      </w:pPr>
      <w:r w:rsidRPr="0078413B">
        <w:rPr>
          <w:rFonts w:eastAsia="DengXian"/>
          <w:lang w:val="en-US"/>
        </w:rPr>
        <w:t>27.22.4.26.</w:t>
      </w:r>
      <w:r w:rsidR="00627C5F">
        <w:rPr>
          <w:rFonts w:eastAsia="DengXian"/>
          <w:lang w:val="en-US"/>
        </w:rPr>
        <w:t>8</w:t>
      </w:r>
      <w:r w:rsidRPr="0078413B">
        <w:rPr>
          <w:rFonts w:eastAsia="DengXian"/>
          <w:lang w:val="en-US"/>
        </w:rPr>
        <w:t>.5</w:t>
      </w:r>
      <w:r w:rsidRPr="0078413B">
        <w:rPr>
          <w:rFonts w:eastAsia="DengXian"/>
          <w:lang w:val="en-US"/>
        </w:rPr>
        <w:tab/>
        <w:t>Test requirement</w:t>
      </w:r>
    </w:p>
    <w:p w14:paraId="688C520C" w14:textId="68AFEE0B" w:rsidR="0076548D" w:rsidRPr="00506B0D" w:rsidRDefault="0076548D" w:rsidP="00506B0D">
      <w:pPr>
        <w:overflowPunct w:val="0"/>
        <w:autoSpaceDE w:val="0"/>
        <w:autoSpaceDN w:val="0"/>
        <w:adjustRightInd w:val="0"/>
        <w:textAlignment w:val="baseline"/>
        <w:rPr>
          <w:rFonts w:eastAsia="DengXian"/>
        </w:rPr>
      </w:pPr>
      <w:r w:rsidRPr="002F297E">
        <w:rPr>
          <w:rFonts w:eastAsia="DengXian"/>
        </w:rPr>
        <w:t xml:space="preserve">The ME shall operate in the manner defined in expected sequence </w:t>
      </w:r>
      <w:r w:rsidRPr="002F297E">
        <w:rPr>
          <w:rFonts w:eastAsia="DengXian" w:hint="eastAsia"/>
        </w:rPr>
        <w:t>8</w:t>
      </w:r>
      <w:r w:rsidRPr="002F297E">
        <w:rPr>
          <w:rFonts w:eastAsia="DengXian"/>
        </w:rPr>
        <w:t>.1</w:t>
      </w:r>
      <w:r w:rsidR="00635D50">
        <w:rPr>
          <w:rFonts w:eastAsia="DengXian"/>
        </w:rPr>
        <w:t xml:space="preserve"> to 8.5.</w:t>
      </w:r>
    </w:p>
    <w:sectPr w:rsidR="0076548D" w:rsidRPr="00506B0D" w:rsidSect="00632EF4">
      <w:headerReference w:type="even" r:id="rId51"/>
      <w:headerReference w:type="default" r:id="rId52"/>
      <w:footerReference w:type="even" r:id="rId53"/>
      <w:footerReference w:type="default" r:id="rId54"/>
      <w:headerReference w:type="first" r:id="rId55"/>
      <w:footerReference w:type="first" r:id="rId56"/>
      <w:footnotePr>
        <w:numRestart w:val="eachSect"/>
      </w:footnotePr>
      <w:pgSz w:w="11907" w:h="16840" w:code="9"/>
      <w:pgMar w:top="1416" w:right="1133" w:bottom="1133" w:left="1133" w:header="850" w:footer="340" w:gutter="0"/>
      <w:pgNumType w:start="592"/>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175EE" w14:textId="77777777" w:rsidR="00C66199" w:rsidRDefault="00C66199">
      <w:r>
        <w:separator/>
      </w:r>
    </w:p>
  </w:endnote>
  <w:endnote w:type="continuationSeparator" w:id="0">
    <w:p w14:paraId="2D050861" w14:textId="77777777" w:rsidR="00C66199" w:rsidRDefault="00C66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G Times (WN)">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0B913" w14:textId="77777777" w:rsidR="00632EF4" w:rsidRDefault="00632E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DA68A" w14:textId="17E17D1E" w:rsidR="00597B11" w:rsidRDefault="00632EF4">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080DB" w14:textId="77777777" w:rsidR="00632EF4" w:rsidRDefault="00632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9B4FE" w14:textId="77777777" w:rsidR="00C66199" w:rsidRDefault="00C66199">
      <w:r>
        <w:separator/>
      </w:r>
    </w:p>
  </w:footnote>
  <w:footnote w:type="continuationSeparator" w:id="0">
    <w:p w14:paraId="516AF272" w14:textId="77777777" w:rsidR="00C66199" w:rsidRDefault="00C661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0708D" w14:textId="77777777" w:rsidR="00632EF4" w:rsidRDefault="00632E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59D2F" w14:textId="31ABD236" w:rsidR="00597B11" w:rsidRDefault="00632EF4">
    <w:pPr>
      <w:framePr w:h="284" w:hRule="exact" w:wrap="around" w:vAnchor="text" w:hAnchor="margin" w:xAlign="right" w:y="1"/>
      <w:rPr>
        <w:rFonts w:ascii="Arial" w:hAnsi="Arial" w:cs="Arial"/>
        <w:b/>
        <w:sz w:val="18"/>
        <w:szCs w:val="18"/>
      </w:rPr>
    </w:pPr>
    <w:r>
      <w:rPr>
        <w:rFonts w:ascii="Arial" w:hAnsi="Arial" w:cs="Arial"/>
        <w:b/>
        <w:sz w:val="18"/>
        <w:szCs w:val="18"/>
      </w:rPr>
      <w:t>3GPP TS 31.124 V17.3.0 (2024-06)</w:t>
    </w:r>
  </w:p>
  <w:p w14:paraId="5D9BC646"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C126018" w14:textId="12FF3C60" w:rsidR="00597B11" w:rsidRDefault="00632EF4">
    <w:pPr>
      <w:framePr w:h="284" w:hRule="exact" w:wrap="around" w:vAnchor="text" w:hAnchor="margin" w:y="7"/>
      <w:rPr>
        <w:rFonts w:ascii="Arial" w:hAnsi="Arial" w:cs="Arial"/>
        <w:b/>
        <w:sz w:val="18"/>
        <w:szCs w:val="18"/>
      </w:rPr>
    </w:pPr>
    <w:r>
      <w:rPr>
        <w:rFonts w:ascii="Arial" w:hAnsi="Arial" w:cs="Arial"/>
        <w:b/>
        <w:sz w:val="18"/>
        <w:szCs w:val="18"/>
      </w:rPr>
      <w:t>Release 17</w:t>
    </w:r>
  </w:p>
  <w:p w14:paraId="27FD4B71" w14:textId="77777777" w:rsidR="00597B11" w:rsidRDefault="00597B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4EB09" w14:textId="77777777" w:rsidR="00632EF4" w:rsidRDefault="00632E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7A82D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7E98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EA480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D46E0D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9C4856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9C490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18041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FEE3A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C5B68FA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06D14A5"/>
    <w:multiLevelType w:val="hybridMultilevel"/>
    <w:tmpl w:val="75F6CEAE"/>
    <w:lvl w:ilvl="0" w:tplc="94E83660">
      <w:numFmt w:val="bullet"/>
      <w:lvlText w:val="-"/>
      <w:lvlJc w:val="left"/>
      <w:pPr>
        <w:ind w:left="460" w:hanging="360"/>
      </w:pPr>
      <w:rPr>
        <w:rFonts w:ascii="Arial" w:eastAsia="Times New Roman" w:hAnsi="Arial" w:cs="Arial" w:hint="default"/>
      </w:rPr>
    </w:lvl>
    <w:lvl w:ilvl="1" w:tplc="04070003" w:tentative="1">
      <w:start w:val="1"/>
      <w:numFmt w:val="bullet"/>
      <w:lvlText w:val="o"/>
      <w:lvlJc w:val="left"/>
      <w:pPr>
        <w:ind w:left="1180" w:hanging="360"/>
      </w:pPr>
      <w:rPr>
        <w:rFonts w:ascii="Courier New" w:hAnsi="Courier New" w:cs="Courier New" w:hint="default"/>
      </w:rPr>
    </w:lvl>
    <w:lvl w:ilvl="2" w:tplc="04070005" w:tentative="1">
      <w:start w:val="1"/>
      <w:numFmt w:val="bullet"/>
      <w:lvlText w:val=""/>
      <w:lvlJc w:val="left"/>
      <w:pPr>
        <w:ind w:left="1900" w:hanging="360"/>
      </w:pPr>
      <w:rPr>
        <w:rFonts w:ascii="Wingdings" w:hAnsi="Wingdings" w:hint="default"/>
      </w:rPr>
    </w:lvl>
    <w:lvl w:ilvl="3" w:tplc="04070001" w:tentative="1">
      <w:start w:val="1"/>
      <w:numFmt w:val="bullet"/>
      <w:lvlText w:val=""/>
      <w:lvlJc w:val="left"/>
      <w:pPr>
        <w:ind w:left="2620" w:hanging="360"/>
      </w:pPr>
      <w:rPr>
        <w:rFonts w:ascii="Symbol" w:hAnsi="Symbol" w:hint="default"/>
      </w:rPr>
    </w:lvl>
    <w:lvl w:ilvl="4" w:tplc="04070003" w:tentative="1">
      <w:start w:val="1"/>
      <w:numFmt w:val="bullet"/>
      <w:lvlText w:val="o"/>
      <w:lvlJc w:val="left"/>
      <w:pPr>
        <w:ind w:left="3340" w:hanging="360"/>
      </w:pPr>
      <w:rPr>
        <w:rFonts w:ascii="Courier New" w:hAnsi="Courier New" w:cs="Courier New" w:hint="default"/>
      </w:rPr>
    </w:lvl>
    <w:lvl w:ilvl="5" w:tplc="04070005" w:tentative="1">
      <w:start w:val="1"/>
      <w:numFmt w:val="bullet"/>
      <w:lvlText w:val=""/>
      <w:lvlJc w:val="left"/>
      <w:pPr>
        <w:ind w:left="4060" w:hanging="360"/>
      </w:pPr>
      <w:rPr>
        <w:rFonts w:ascii="Wingdings" w:hAnsi="Wingdings" w:hint="default"/>
      </w:rPr>
    </w:lvl>
    <w:lvl w:ilvl="6" w:tplc="04070001" w:tentative="1">
      <w:start w:val="1"/>
      <w:numFmt w:val="bullet"/>
      <w:lvlText w:val=""/>
      <w:lvlJc w:val="left"/>
      <w:pPr>
        <w:ind w:left="4780" w:hanging="360"/>
      </w:pPr>
      <w:rPr>
        <w:rFonts w:ascii="Symbol" w:hAnsi="Symbol" w:hint="default"/>
      </w:rPr>
    </w:lvl>
    <w:lvl w:ilvl="7" w:tplc="04070003" w:tentative="1">
      <w:start w:val="1"/>
      <w:numFmt w:val="bullet"/>
      <w:lvlText w:val="o"/>
      <w:lvlJc w:val="left"/>
      <w:pPr>
        <w:ind w:left="5500" w:hanging="360"/>
      </w:pPr>
      <w:rPr>
        <w:rFonts w:ascii="Courier New" w:hAnsi="Courier New" w:cs="Courier New" w:hint="default"/>
      </w:rPr>
    </w:lvl>
    <w:lvl w:ilvl="8" w:tplc="04070005" w:tentative="1">
      <w:start w:val="1"/>
      <w:numFmt w:val="bullet"/>
      <w:lvlText w:val=""/>
      <w:lvlJc w:val="left"/>
      <w:pPr>
        <w:ind w:left="6220" w:hanging="360"/>
      </w:pPr>
      <w:rPr>
        <w:rFonts w:ascii="Wingdings" w:hAnsi="Wingdings" w:hint="default"/>
      </w:rPr>
    </w:lvl>
  </w:abstractNum>
  <w:abstractNum w:abstractNumId="11" w15:restartNumberingAfterBreak="0">
    <w:nsid w:val="07D05A91"/>
    <w:multiLevelType w:val="hybridMultilevel"/>
    <w:tmpl w:val="E58E19BE"/>
    <w:lvl w:ilvl="0" w:tplc="01D487D6">
      <w:start w:val="1"/>
      <w:numFmt w:val="bullet"/>
      <w:pStyle w:val="IBL"/>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0636841"/>
    <w:multiLevelType w:val="hybridMultilevel"/>
    <w:tmpl w:val="9384A9E6"/>
    <w:lvl w:ilvl="0" w:tplc="5DFA9312">
      <w:start w:val="1"/>
      <w:numFmt w:val="decimal"/>
      <w:pStyle w:val="IB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3E148D4"/>
    <w:multiLevelType w:val="hybridMultilevel"/>
    <w:tmpl w:val="80C6CB46"/>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7890F94"/>
    <w:multiLevelType w:val="hybridMultilevel"/>
    <w:tmpl w:val="F6327C50"/>
    <w:lvl w:ilvl="0" w:tplc="908E44AE">
      <w:start w:val="2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AA769B"/>
    <w:multiLevelType w:val="hybridMultilevel"/>
    <w:tmpl w:val="09B82798"/>
    <w:lvl w:ilvl="0" w:tplc="AF1EA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BD1685"/>
    <w:multiLevelType w:val="hybridMultilevel"/>
    <w:tmpl w:val="4058DE9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F978E9"/>
    <w:multiLevelType w:val="multilevel"/>
    <w:tmpl w:val="9C7E1708"/>
    <w:lvl w:ilvl="0">
      <w:start w:val="1"/>
      <w:numFmt w:val="bullet"/>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E97ECB"/>
    <w:multiLevelType w:val="hybridMultilevel"/>
    <w:tmpl w:val="EAE29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13259B"/>
    <w:multiLevelType w:val="hybridMultilevel"/>
    <w:tmpl w:val="BC76742C"/>
    <w:lvl w:ilvl="0" w:tplc="C7EEAAA4">
      <w:start w:val="1"/>
      <w:numFmt w:val="bullet"/>
      <w:lvlText w:val="‑"/>
      <w:lvlJc w:val="left"/>
      <w:pPr>
        <w:ind w:left="927" w:hanging="360"/>
      </w:pPr>
      <w:rPr>
        <w:rFonts w:ascii="Times New Roman" w:hAnsi="Times New Roman" w:cs="Times New Roman" w:hint="default"/>
      </w:rPr>
    </w:lvl>
    <w:lvl w:ilvl="1" w:tplc="22DE0E94">
      <w:numFmt w:val="bullet"/>
      <w:lvlText w:val="-"/>
      <w:lvlJc w:val="left"/>
      <w:pPr>
        <w:ind w:left="1647" w:hanging="360"/>
      </w:pPr>
      <w:rPr>
        <w:rFonts w:ascii="Times New Roman" w:eastAsia="Times New Roman" w:hAnsi="Times New Roman" w:cs="Times New Roman"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36A76D56"/>
    <w:multiLevelType w:val="hybridMultilevel"/>
    <w:tmpl w:val="805CE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E5F767D"/>
    <w:multiLevelType w:val="singleLevel"/>
    <w:tmpl w:val="F0B052E0"/>
    <w:lvl w:ilvl="0">
      <w:start w:val="1"/>
      <w:numFmt w:val="lowerLetter"/>
      <w:lvlText w:val="%1)"/>
      <w:legacy w:legacy="1" w:legacySpace="0" w:legacyIndent="283"/>
      <w:lvlJc w:val="left"/>
      <w:pPr>
        <w:ind w:left="567" w:hanging="283"/>
      </w:pPr>
    </w:lvl>
  </w:abstractNum>
  <w:abstractNum w:abstractNumId="23" w15:restartNumberingAfterBreak="0">
    <w:nsid w:val="48C62610"/>
    <w:multiLevelType w:val="hybridMultilevel"/>
    <w:tmpl w:val="CE8C5114"/>
    <w:lvl w:ilvl="0" w:tplc="14EE6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515C0B"/>
    <w:multiLevelType w:val="hybridMultilevel"/>
    <w:tmpl w:val="97260C2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5" w15:restartNumberingAfterBreak="0">
    <w:nsid w:val="4A2A6C66"/>
    <w:multiLevelType w:val="hybridMultilevel"/>
    <w:tmpl w:val="90F6A2CC"/>
    <w:lvl w:ilvl="0" w:tplc="01D487D6">
      <w:start w:val="2"/>
      <w:numFmt w:val="bullet"/>
      <w:pStyle w:val="IBN"/>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7E61D3"/>
    <w:multiLevelType w:val="hybridMultilevel"/>
    <w:tmpl w:val="A4B087E6"/>
    <w:lvl w:ilvl="0" w:tplc="96D02200">
      <w:numFmt w:val="bullet"/>
      <w:lvlText w:val="-"/>
      <w:lvlJc w:val="left"/>
      <w:pPr>
        <w:ind w:left="3764" w:hanging="360"/>
      </w:pPr>
      <w:rPr>
        <w:rFonts w:ascii="Times New Roman" w:eastAsia="Times New Roman" w:hAnsi="Times New Roman" w:cs="Times New Roman" w:hint="default"/>
      </w:rPr>
    </w:lvl>
    <w:lvl w:ilvl="1" w:tplc="04070003" w:tentative="1">
      <w:start w:val="1"/>
      <w:numFmt w:val="bullet"/>
      <w:lvlText w:val="o"/>
      <w:lvlJc w:val="left"/>
      <w:pPr>
        <w:ind w:left="4484" w:hanging="360"/>
      </w:pPr>
      <w:rPr>
        <w:rFonts w:ascii="Courier New" w:hAnsi="Courier New" w:cs="Courier New" w:hint="default"/>
      </w:rPr>
    </w:lvl>
    <w:lvl w:ilvl="2" w:tplc="04070005" w:tentative="1">
      <w:start w:val="1"/>
      <w:numFmt w:val="bullet"/>
      <w:lvlText w:val=""/>
      <w:lvlJc w:val="left"/>
      <w:pPr>
        <w:ind w:left="5204" w:hanging="360"/>
      </w:pPr>
      <w:rPr>
        <w:rFonts w:ascii="Wingdings" w:hAnsi="Wingdings" w:hint="default"/>
      </w:rPr>
    </w:lvl>
    <w:lvl w:ilvl="3" w:tplc="04070001" w:tentative="1">
      <w:start w:val="1"/>
      <w:numFmt w:val="bullet"/>
      <w:lvlText w:val=""/>
      <w:lvlJc w:val="left"/>
      <w:pPr>
        <w:ind w:left="5924" w:hanging="360"/>
      </w:pPr>
      <w:rPr>
        <w:rFonts w:ascii="Symbol" w:hAnsi="Symbol" w:hint="default"/>
      </w:rPr>
    </w:lvl>
    <w:lvl w:ilvl="4" w:tplc="04070003" w:tentative="1">
      <w:start w:val="1"/>
      <w:numFmt w:val="bullet"/>
      <w:lvlText w:val="o"/>
      <w:lvlJc w:val="left"/>
      <w:pPr>
        <w:ind w:left="6644" w:hanging="360"/>
      </w:pPr>
      <w:rPr>
        <w:rFonts w:ascii="Courier New" w:hAnsi="Courier New" w:cs="Courier New" w:hint="default"/>
      </w:rPr>
    </w:lvl>
    <w:lvl w:ilvl="5" w:tplc="04070005" w:tentative="1">
      <w:start w:val="1"/>
      <w:numFmt w:val="bullet"/>
      <w:lvlText w:val=""/>
      <w:lvlJc w:val="left"/>
      <w:pPr>
        <w:ind w:left="7364" w:hanging="360"/>
      </w:pPr>
      <w:rPr>
        <w:rFonts w:ascii="Wingdings" w:hAnsi="Wingdings" w:hint="default"/>
      </w:rPr>
    </w:lvl>
    <w:lvl w:ilvl="6" w:tplc="04070001" w:tentative="1">
      <w:start w:val="1"/>
      <w:numFmt w:val="bullet"/>
      <w:lvlText w:val=""/>
      <w:lvlJc w:val="left"/>
      <w:pPr>
        <w:ind w:left="8084" w:hanging="360"/>
      </w:pPr>
      <w:rPr>
        <w:rFonts w:ascii="Symbol" w:hAnsi="Symbol" w:hint="default"/>
      </w:rPr>
    </w:lvl>
    <w:lvl w:ilvl="7" w:tplc="04070003" w:tentative="1">
      <w:start w:val="1"/>
      <w:numFmt w:val="bullet"/>
      <w:lvlText w:val="o"/>
      <w:lvlJc w:val="left"/>
      <w:pPr>
        <w:ind w:left="8804" w:hanging="360"/>
      </w:pPr>
      <w:rPr>
        <w:rFonts w:ascii="Courier New" w:hAnsi="Courier New" w:cs="Courier New" w:hint="default"/>
      </w:rPr>
    </w:lvl>
    <w:lvl w:ilvl="8" w:tplc="04070005" w:tentative="1">
      <w:start w:val="1"/>
      <w:numFmt w:val="bullet"/>
      <w:lvlText w:val=""/>
      <w:lvlJc w:val="left"/>
      <w:pPr>
        <w:ind w:left="9524" w:hanging="360"/>
      </w:pPr>
      <w:rPr>
        <w:rFonts w:ascii="Wingdings" w:hAnsi="Wingdings" w:hint="default"/>
      </w:rPr>
    </w:lvl>
  </w:abstractNum>
  <w:abstractNum w:abstractNumId="27" w15:restartNumberingAfterBreak="0">
    <w:nsid w:val="57A75A4D"/>
    <w:multiLevelType w:val="hybridMultilevel"/>
    <w:tmpl w:val="B8CA968E"/>
    <w:lvl w:ilvl="0" w:tplc="DE2CBA12">
      <w:start w:val="1"/>
      <w:numFmt w:val="decimal"/>
      <w:lvlText w:val="%1)"/>
      <w:lvlJc w:val="left"/>
      <w:pPr>
        <w:ind w:left="360" w:hanging="360"/>
      </w:pPr>
      <w:rPr>
        <w:rFonts w:eastAsia="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84A514F"/>
    <w:multiLevelType w:val="hybridMultilevel"/>
    <w:tmpl w:val="632888FE"/>
    <w:lvl w:ilvl="0" w:tplc="8F9A9D1A">
      <w:start w:val="5"/>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9" w15:restartNumberingAfterBreak="0">
    <w:nsid w:val="5EFB134D"/>
    <w:multiLevelType w:val="hybridMultilevel"/>
    <w:tmpl w:val="C512F868"/>
    <w:lvl w:ilvl="0" w:tplc="04070011">
      <w:start w:val="1"/>
      <w:numFmt w:val="decimal"/>
      <w:pStyle w:val="B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13C7BF3"/>
    <w:multiLevelType w:val="hybridMultilevel"/>
    <w:tmpl w:val="CC78A110"/>
    <w:lvl w:ilvl="0" w:tplc="C7EEAAA4">
      <w:start w:val="1"/>
      <w:numFmt w:val="bullet"/>
      <w:lvlText w:val="‑"/>
      <w:lvlJc w:val="left"/>
      <w:pPr>
        <w:ind w:left="360" w:hanging="360"/>
      </w:pPr>
      <w:rPr>
        <w:rFonts w:ascii="Times New Roman" w:hAnsi="Times New Roman" w:cs="Times New Roman" w:hint="default"/>
      </w:rPr>
    </w:lvl>
    <w:lvl w:ilvl="1" w:tplc="C7EEAAA4">
      <w:start w:val="1"/>
      <w:numFmt w:val="bullet"/>
      <w:lvlText w:val="‑"/>
      <w:lvlJc w:val="left"/>
      <w:pPr>
        <w:ind w:left="1080" w:hanging="360"/>
      </w:pPr>
      <w:rPr>
        <w:rFonts w:ascii="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903A6E"/>
    <w:multiLevelType w:val="hybridMultilevel"/>
    <w:tmpl w:val="B8009180"/>
    <w:lvl w:ilvl="0" w:tplc="C7EEAA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9B3688"/>
    <w:multiLevelType w:val="hybridMultilevel"/>
    <w:tmpl w:val="77A0BF1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906B47"/>
    <w:multiLevelType w:val="hybridMultilevel"/>
    <w:tmpl w:val="3D16C8B0"/>
    <w:lvl w:ilvl="0" w:tplc="898E7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F13F03"/>
    <w:multiLevelType w:val="hybridMultilevel"/>
    <w:tmpl w:val="BF26A818"/>
    <w:lvl w:ilvl="0" w:tplc="04070011">
      <w:start w:val="1"/>
      <w:numFmt w:val="decimal"/>
      <w:pStyle w:val="IB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15358C0"/>
    <w:multiLevelType w:val="multilevel"/>
    <w:tmpl w:val="DE3E96B0"/>
    <w:lvl w:ilvl="0">
      <w:start w:val="7"/>
      <w:numFmt w:val="decimal"/>
      <w:lvlText w:val="%1)....."/>
      <w:lvlJc w:val="left"/>
      <w:pPr>
        <w:tabs>
          <w:tab w:val="num" w:pos="1440"/>
        </w:tabs>
        <w:ind w:left="1440" w:hanging="1440"/>
      </w:pPr>
      <w:rPr>
        <w:rFonts w:hint="default"/>
        <w:sz w:val="16"/>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hint="default"/>
        <w:sz w:val="16"/>
      </w:rPr>
    </w:lvl>
  </w:abstractNum>
  <w:abstractNum w:abstractNumId="36" w15:restartNumberingAfterBreak="0">
    <w:nsid w:val="755227B0"/>
    <w:multiLevelType w:val="hybridMultilevel"/>
    <w:tmpl w:val="F13E8F72"/>
    <w:lvl w:ilvl="0" w:tplc="1FF0875A">
      <w:numFmt w:val="bullet"/>
      <w:lvlText w:val="-"/>
      <w:lvlJc w:val="left"/>
      <w:pPr>
        <w:ind w:left="460" w:hanging="360"/>
      </w:pPr>
      <w:rPr>
        <w:rFonts w:ascii="Arial" w:eastAsia="Times New Roman" w:hAnsi="Arial" w:cs="Arial" w:hint="default"/>
      </w:rPr>
    </w:lvl>
    <w:lvl w:ilvl="1" w:tplc="04070003" w:tentative="1">
      <w:start w:val="1"/>
      <w:numFmt w:val="bullet"/>
      <w:lvlText w:val="o"/>
      <w:lvlJc w:val="left"/>
      <w:pPr>
        <w:ind w:left="1180" w:hanging="360"/>
      </w:pPr>
      <w:rPr>
        <w:rFonts w:ascii="Courier New" w:hAnsi="Courier New" w:cs="Courier New" w:hint="default"/>
      </w:rPr>
    </w:lvl>
    <w:lvl w:ilvl="2" w:tplc="04070005" w:tentative="1">
      <w:start w:val="1"/>
      <w:numFmt w:val="bullet"/>
      <w:lvlText w:val=""/>
      <w:lvlJc w:val="left"/>
      <w:pPr>
        <w:ind w:left="1900" w:hanging="360"/>
      </w:pPr>
      <w:rPr>
        <w:rFonts w:ascii="Wingdings" w:hAnsi="Wingdings" w:hint="default"/>
      </w:rPr>
    </w:lvl>
    <w:lvl w:ilvl="3" w:tplc="04070001" w:tentative="1">
      <w:start w:val="1"/>
      <w:numFmt w:val="bullet"/>
      <w:lvlText w:val=""/>
      <w:lvlJc w:val="left"/>
      <w:pPr>
        <w:ind w:left="2620" w:hanging="360"/>
      </w:pPr>
      <w:rPr>
        <w:rFonts w:ascii="Symbol" w:hAnsi="Symbol" w:hint="default"/>
      </w:rPr>
    </w:lvl>
    <w:lvl w:ilvl="4" w:tplc="04070003" w:tentative="1">
      <w:start w:val="1"/>
      <w:numFmt w:val="bullet"/>
      <w:lvlText w:val="o"/>
      <w:lvlJc w:val="left"/>
      <w:pPr>
        <w:ind w:left="3340" w:hanging="360"/>
      </w:pPr>
      <w:rPr>
        <w:rFonts w:ascii="Courier New" w:hAnsi="Courier New" w:cs="Courier New" w:hint="default"/>
      </w:rPr>
    </w:lvl>
    <w:lvl w:ilvl="5" w:tplc="04070005" w:tentative="1">
      <w:start w:val="1"/>
      <w:numFmt w:val="bullet"/>
      <w:lvlText w:val=""/>
      <w:lvlJc w:val="left"/>
      <w:pPr>
        <w:ind w:left="4060" w:hanging="360"/>
      </w:pPr>
      <w:rPr>
        <w:rFonts w:ascii="Wingdings" w:hAnsi="Wingdings" w:hint="default"/>
      </w:rPr>
    </w:lvl>
    <w:lvl w:ilvl="6" w:tplc="04070001" w:tentative="1">
      <w:start w:val="1"/>
      <w:numFmt w:val="bullet"/>
      <w:lvlText w:val=""/>
      <w:lvlJc w:val="left"/>
      <w:pPr>
        <w:ind w:left="4780" w:hanging="360"/>
      </w:pPr>
      <w:rPr>
        <w:rFonts w:ascii="Symbol" w:hAnsi="Symbol" w:hint="default"/>
      </w:rPr>
    </w:lvl>
    <w:lvl w:ilvl="7" w:tplc="04070003" w:tentative="1">
      <w:start w:val="1"/>
      <w:numFmt w:val="bullet"/>
      <w:lvlText w:val="o"/>
      <w:lvlJc w:val="left"/>
      <w:pPr>
        <w:ind w:left="5500" w:hanging="360"/>
      </w:pPr>
      <w:rPr>
        <w:rFonts w:ascii="Courier New" w:hAnsi="Courier New" w:cs="Courier New" w:hint="default"/>
      </w:rPr>
    </w:lvl>
    <w:lvl w:ilvl="8" w:tplc="04070005" w:tentative="1">
      <w:start w:val="1"/>
      <w:numFmt w:val="bullet"/>
      <w:lvlText w:val=""/>
      <w:lvlJc w:val="left"/>
      <w:pPr>
        <w:ind w:left="6220" w:hanging="360"/>
      </w:pPr>
      <w:rPr>
        <w:rFonts w:ascii="Wingdings" w:hAnsi="Wingdings" w:hint="default"/>
      </w:rPr>
    </w:lvl>
  </w:abstractNum>
  <w:abstractNum w:abstractNumId="37" w15:restartNumberingAfterBreak="0">
    <w:nsid w:val="76BE1984"/>
    <w:multiLevelType w:val="hybridMultilevel"/>
    <w:tmpl w:val="AFC6BA2C"/>
    <w:lvl w:ilvl="0" w:tplc="71BC9B70">
      <w:start w:val="4"/>
      <w:numFmt w:val="bullet"/>
      <w:pStyle w:val="IB1"/>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78169C"/>
    <w:multiLevelType w:val="hybridMultilevel"/>
    <w:tmpl w:val="981A86A2"/>
    <w:lvl w:ilvl="0" w:tplc="87E859F6">
      <w:start w:val="1"/>
      <w:numFmt w:val="decimal"/>
      <w:lvlText w:val="%1."/>
      <w:lvlJc w:val="left"/>
      <w:pPr>
        <w:ind w:left="460" w:hanging="360"/>
      </w:pPr>
    </w:lvl>
    <w:lvl w:ilvl="1" w:tplc="08090019">
      <w:start w:val="1"/>
      <w:numFmt w:val="lowerLetter"/>
      <w:lvlText w:val="%2."/>
      <w:lvlJc w:val="left"/>
      <w:pPr>
        <w:ind w:left="1180" w:hanging="360"/>
      </w:pPr>
    </w:lvl>
    <w:lvl w:ilvl="2" w:tplc="0809001B">
      <w:start w:val="1"/>
      <w:numFmt w:val="lowerRoman"/>
      <w:lvlText w:val="%3."/>
      <w:lvlJc w:val="right"/>
      <w:pPr>
        <w:ind w:left="1900" w:hanging="180"/>
      </w:pPr>
    </w:lvl>
    <w:lvl w:ilvl="3" w:tplc="0809000F">
      <w:start w:val="1"/>
      <w:numFmt w:val="decimal"/>
      <w:lvlText w:val="%4."/>
      <w:lvlJc w:val="left"/>
      <w:pPr>
        <w:ind w:left="2620" w:hanging="360"/>
      </w:pPr>
    </w:lvl>
    <w:lvl w:ilvl="4" w:tplc="08090019">
      <w:start w:val="1"/>
      <w:numFmt w:val="lowerLetter"/>
      <w:lvlText w:val="%5."/>
      <w:lvlJc w:val="left"/>
      <w:pPr>
        <w:ind w:left="3340" w:hanging="360"/>
      </w:pPr>
    </w:lvl>
    <w:lvl w:ilvl="5" w:tplc="0809001B">
      <w:start w:val="1"/>
      <w:numFmt w:val="lowerRoman"/>
      <w:lvlText w:val="%6."/>
      <w:lvlJc w:val="right"/>
      <w:pPr>
        <w:ind w:left="4060" w:hanging="180"/>
      </w:pPr>
    </w:lvl>
    <w:lvl w:ilvl="6" w:tplc="0809000F">
      <w:start w:val="1"/>
      <w:numFmt w:val="decimal"/>
      <w:lvlText w:val="%7."/>
      <w:lvlJc w:val="left"/>
      <w:pPr>
        <w:ind w:left="4780" w:hanging="360"/>
      </w:pPr>
    </w:lvl>
    <w:lvl w:ilvl="7" w:tplc="08090019">
      <w:start w:val="1"/>
      <w:numFmt w:val="lowerLetter"/>
      <w:lvlText w:val="%8."/>
      <w:lvlJc w:val="left"/>
      <w:pPr>
        <w:ind w:left="5500" w:hanging="360"/>
      </w:pPr>
    </w:lvl>
    <w:lvl w:ilvl="8" w:tplc="0809001B">
      <w:start w:val="1"/>
      <w:numFmt w:val="lowerRoman"/>
      <w:lvlText w:val="%9."/>
      <w:lvlJc w:val="right"/>
      <w:pPr>
        <w:ind w:left="6220" w:hanging="180"/>
      </w:pPr>
    </w:lvl>
  </w:abstractNum>
  <w:abstractNum w:abstractNumId="39"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110081"/>
    <w:multiLevelType w:val="hybridMultilevel"/>
    <w:tmpl w:val="04904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0095750">
    <w:abstractNumId w:val="9"/>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1362316921">
    <w:abstractNumId w:val="35"/>
  </w:num>
  <w:num w:numId="3" w16cid:durableId="502597190">
    <w:abstractNumId w:val="22"/>
  </w:num>
  <w:num w:numId="4" w16cid:durableId="260453621">
    <w:abstractNumId w:val="40"/>
  </w:num>
  <w:num w:numId="5" w16cid:durableId="101805067">
    <w:abstractNumId w:val="18"/>
  </w:num>
  <w:num w:numId="6" w16cid:durableId="1725567856">
    <w:abstractNumId w:val="20"/>
  </w:num>
  <w:num w:numId="7" w16cid:durableId="1163818421">
    <w:abstractNumId w:val="29"/>
  </w:num>
  <w:num w:numId="8" w16cid:durableId="29767143">
    <w:abstractNumId w:val="26"/>
  </w:num>
  <w:num w:numId="9" w16cid:durableId="1983384384">
    <w:abstractNumId w:val="14"/>
  </w:num>
  <w:num w:numId="10" w16cid:durableId="487668982">
    <w:abstractNumId w:val="8"/>
  </w:num>
  <w:num w:numId="11" w16cid:durableId="104008938">
    <w:abstractNumId w:val="7"/>
  </w:num>
  <w:num w:numId="12" w16cid:durableId="294026576">
    <w:abstractNumId w:val="6"/>
  </w:num>
  <w:num w:numId="13" w16cid:durableId="1570576861">
    <w:abstractNumId w:val="5"/>
  </w:num>
  <w:num w:numId="14" w16cid:durableId="1403605844">
    <w:abstractNumId w:val="4"/>
  </w:num>
  <w:num w:numId="15" w16cid:durableId="652829963">
    <w:abstractNumId w:val="3"/>
  </w:num>
  <w:num w:numId="16" w16cid:durableId="394084462">
    <w:abstractNumId w:val="2"/>
  </w:num>
  <w:num w:numId="17" w16cid:durableId="637338394">
    <w:abstractNumId w:val="1"/>
  </w:num>
  <w:num w:numId="18" w16cid:durableId="207183226">
    <w:abstractNumId w:val="0"/>
  </w:num>
  <w:num w:numId="19" w16cid:durableId="1523081535">
    <w:abstractNumId w:val="19"/>
  </w:num>
  <w:num w:numId="20" w16cid:durableId="935864248">
    <w:abstractNumId w:val="30"/>
  </w:num>
  <w:num w:numId="21" w16cid:durableId="165636526">
    <w:abstractNumId w:val="31"/>
  </w:num>
  <w:num w:numId="22" w16cid:durableId="1475946425">
    <w:abstractNumId w:val="32"/>
  </w:num>
  <w:num w:numId="23" w16cid:durableId="1681079871">
    <w:abstractNumId w:val="39"/>
  </w:num>
  <w:num w:numId="24" w16cid:durableId="103774941">
    <w:abstractNumId w:val="37"/>
  </w:num>
  <w:num w:numId="25" w16cid:durableId="1286616348">
    <w:abstractNumId w:val="34"/>
  </w:num>
  <w:num w:numId="26" w16cid:durableId="798842663">
    <w:abstractNumId w:val="12"/>
  </w:num>
  <w:num w:numId="27" w16cid:durableId="95559633">
    <w:abstractNumId w:val="25"/>
  </w:num>
  <w:num w:numId="28" w16cid:durableId="1953854183">
    <w:abstractNumId w:val="11"/>
  </w:num>
  <w:num w:numId="29" w16cid:durableId="179778116">
    <w:abstractNumId w:val="17"/>
  </w:num>
  <w:num w:numId="30" w16cid:durableId="1254898551">
    <w:abstractNumId w:val="21"/>
  </w:num>
  <w:num w:numId="31" w16cid:durableId="265700636">
    <w:abstractNumId w:val="36"/>
  </w:num>
  <w:num w:numId="32" w16cid:durableId="225534460">
    <w:abstractNumId w:val="10"/>
  </w:num>
  <w:num w:numId="33" w16cid:durableId="15336906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49194854">
    <w:abstractNumId w:val="27"/>
  </w:num>
  <w:num w:numId="35" w16cid:durableId="1461722851">
    <w:abstractNumId w:val="16"/>
  </w:num>
  <w:num w:numId="36" w16cid:durableId="660892776">
    <w:abstractNumId w:val="23"/>
  </w:num>
  <w:num w:numId="37" w16cid:durableId="653724180">
    <w:abstractNumId w:val="33"/>
  </w:num>
  <w:num w:numId="38" w16cid:durableId="505559972">
    <w:abstractNumId w:val="15"/>
  </w:num>
  <w:num w:numId="39" w16cid:durableId="153496464">
    <w:abstractNumId w:val="24"/>
  </w:num>
  <w:num w:numId="40" w16cid:durableId="1770853788">
    <w:abstractNumId w:val="13"/>
  </w:num>
  <w:num w:numId="41" w16cid:durableId="936061062">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9F2"/>
    <w:rsid w:val="00033397"/>
    <w:rsid w:val="00035B4F"/>
    <w:rsid w:val="00040095"/>
    <w:rsid w:val="00041A30"/>
    <w:rsid w:val="00051834"/>
    <w:rsid w:val="00054A22"/>
    <w:rsid w:val="00062023"/>
    <w:rsid w:val="000655A6"/>
    <w:rsid w:val="00080512"/>
    <w:rsid w:val="00083588"/>
    <w:rsid w:val="00092350"/>
    <w:rsid w:val="000949CB"/>
    <w:rsid w:val="00097251"/>
    <w:rsid w:val="000A0D1F"/>
    <w:rsid w:val="000A458B"/>
    <w:rsid w:val="000C47C3"/>
    <w:rsid w:val="000D58AB"/>
    <w:rsid w:val="000F021F"/>
    <w:rsid w:val="000F06BA"/>
    <w:rsid w:val="00133525"/>
    <w:rsid w:val="00134D55"/>
    <w:rsid w:val="001605B9"/>
    <w:rsid w:val="00166206"/>
    <w:rsid w:val="00195D76"/>
    <w:rsid w:val="001A4C42"/>
    <w:rsid w:val="001A7420"/>
    <w:rsid w:val="001B6637"/>
    <w:rsid w:val="001C21C3"/>
    <w:rsid w:val="001D02C2"/>
    <w:rsid w:val="001F0C1D"/>
    <w:rsid w:val="001F1132"/>
    <w:rsid w:val="001F168B"/>
    <w:rsid w:val="00200BBF"/>
    <w:rsid w:val="00213EA6"/>
    <w:rsid w:val="0021575D"/>
    <w:rsid w:val="002240B6"/>
    <w:rsid w:val="002347A2"/>
    <w:rsid w:val="002479E6"/>
    <w:rsid w:val="002675F0"/>
    <w:rsid w:val="002727DD"/>
    <w:rsid w:val="002B11B9"/>
    <w:rsid w:val="002B6339"/>
    <w:rsid w:val="002E00EE"/>
    <w:rsid w:val="002E1C50"/>
    <w:rsid w:val="002E585A"/>
    <w:rsid w:val="0030136E"/>
    <w:rsid w:val="0030384C"/>
    <w:rsid w:val="003172DC"/>
    <w:rsid w:val="0035462D"/>
    <w:rsid w:val="003765B8"/>
    <w:rsid w:val="00390CEC"/>
    <w:rsid w:val="00391D40"/>
    <w:rsid w:val="003C3971"/>
    <w:rsid w:val="003C4266"/>
    <w:rsid w:val="003D7E7B"/>
    <w:rsid w:val="003F7214"/>
    <w:rsid w:val="0041503E"/>
    <w:rsid w:val="0041528A"/>
    <w:rsid w:val="004217E9"/>
    <w:rsid w:val="00423334"/>
    <w:rsid w:val="004345EC"/>
    <w:rsid w:val="00447E8E"/>
    <w:rsid w:val="00465515"/>
    <w:rsid w:val="00470323"/>
    <w:rsid w:val="00496700"/>
    <w:rsid w:val="004B4E23"/>
    <w:rsid w:val="004D3578"/>
    <w:rsid w:val="004D7F90"/>
    <w:rsid w:val="004E06F2"/>
    <w:rsid w:val="004E0FEA"/>
    <w:rsid w:val="004E213A"/>
    <w:rsid w:val="004E6566"/>
    <w:rsid w:val="004F0988"/>
    <w:rsid w:val="004F3340"/>
    <w:rsid w:val="00506B0D"/>
    <w:rsid w:val="005200D3"/>
    <w:rsid w:val="00520F87"/>
    <w:rsid w:val="00522560"/>
    <w:rsid w:val="005307A3"/>
    <w:rsid w:val="00530E23"/>
    <w:rsid w:val="0053388B"/>
    <w:rsid w:val="00535773"/>
    <w:rsid w:val="00543E6C"/>
    <w:rsid w:val="005446E7"/>
    <w:rsid w:val="00561326"/>
    <w:rsid w:val="00565087"/>
    <w:rsid w:val="00577279"/>
    <w:rsid w:val="005859F8"/>
    <w:rsid w:val="00597B11"/>
    <w:rsid w:val="005B3C1D"/>
    <w:rsid w:val="005C2A0F"/>
    <w:rsid w:val="005C2FBF"/>
    <w:rsid w:val="005D2E01"/>
    <w:rsid w:val="005D7526"/>
    <w:rsid w:val="005E40A6"/>
    <w:rsid w:val="005E4BB2"/>
    <w:rsid w:val="00602AEA"/>
    <w:rsid w:val="00604AE5"/>
    <w:rsid w:val="00614FDF"/>
    <w:rsid w:val="00621500"/>
    <w:rsid w:val="00627C5F"/>
    <w:rsid w:val="00632EF4"/>
    <w:rsid w:val="0063543D"/>
    <w:rsid w:val="00635D50"/>
    <w:rsid w:val="00635DF4"/>
    <w:rsid w:val="00647114"/>
    <w:rsid w:val="00647117"/>
    <w:rsid w:val="006546F5"/>
    <w:rsid w:val="00662483"/>
    <w:rsid w:val="00672E5C"/>
    <w:rsid w:val="006A323F"/>
    <w:rsid w:val="006B30D0"/>
    <w:rsid w:val="006B6724"/>
    <w:rsid w:val="006C3D95"/>
    <w:rsid w:val="006E5C86"/>
    <w:rsid w:val="006F70E9"/>
    <w:rsid w:val="00701116"/>
    <w:rsid w:val="00713C44"/>
    <w:rsid w:val="0071712A"/>
    <w:rsid w:val="00734A5B"/>
    <w:rsid w:val="0074026F"/>
    <w:rsid w:val="007429F6"/>
    <w:rsid w:val="00744E76"/>
    <w:rsid w:val="0076548D"/>
    <w:rsid w:val="00774DA4"/>
    <w:rsid w:val="00781F0F"/>
    <w:rsid w:val="007944FC"/>
    <w:rsid w:val="007B600E"/>
    <w:rsid w:val="007B74F7"/>
    <w:rsid w:val="007C2658"/>
    <w:rsid w:val="007F0F4A"/>
    <w:rsid w:val="008028A4"/>
    <w:rsid w:val="008263DF"/>
    <w:rsid w:val="00830747"/>
    <w:rsid w:val="00841B73"/>
    <w:rsid w:val="008768CA"/>
    <w:rsid w:val="0088711E"/>
    <w:rsid w:val="008904FA"/>
    <w:rsid w:val="008925C8"/>
    <w:rsid w:val="008C384C"/>
    <w:rsid w:val="0090271F"/>
    <w:rsid w:val="00902E23"/>
    <w:rsid w:val="009065A0"/>
    <w:rsid w:val="009114D7"/>
    <w:rsid w:val="0091348E"/>
    <w:rsid w:val="009173A9"/>
    <w:rsid w:val="00917CCB"/>
    <w:rsid w:val="0092045E"/>
    <w:rsid w:val="00930F2E"/>
    <w:rsid w:val="00942EC2"/>
    <w:rsid w:val="009448FB"/>
    <w:rsid w:val="00944CF8"/>
    <w:rsid w:val="0096110F"/>
    <w:rsid w:val="00967DB4"/>
    <w:rsid w:val="00993668"/>
    <w:rsid w:val="009A6137"/>
    <w:rsid w:val="009B537F"/>
    <w:rsid w:val="009C21DD"/>
    <w:rsid w:val="009D7413"/>
    <w:rsid w:val="009F2B62"/>
    <w:rsid w:val="009F2C04"/>
    <w:rsid w:val="009F37B7"/>
    <w:rsid w:val="00A10F02"/>
    <w:rsid w:val="00A164B4"/>
    <w:rsid w:val="00A26956"/>
    <w:rsid w:val="00A27486"/>
    <w:rsid w:val="00A33235"/>
    <w:rsid w:val="00A360CB"/>
    <w:rsid w:val="00A53724"/>
    <w:rsid w:val="00A56066"/>
    <w:rsid w:val="00A73129"/>
    <w:rsid w:val="00A773C5"/>
    <w:rsid w:val="00A82346"/>
    <w:rsid w:val="00A86604"/>
    <w:rsid w:val="00A90672"/>
    <w:rsid w:val="00A92BA1"/>
    <w:rsid w:val="00A94B5C"/>
    <w:rsid w:val="00AC2462"/>
    <w:rsid w:val="00AC37F1"/>
    <w:rsid w:val="00AC4D4E"/>
    <w:rsid w:val="00AC5A70"/>
    <w:rsid w:val="00AC6BC6"/>
    <w:rsid w:val="00AD2C23"/>
    <w:rsid w:val="00AE65E2"/>
    <w:rsid w:val="00B03073"/>
    <w:rsid w:val="00B15449"/>
    <w:rsid w:val="00B15865"/>
    <w:rsid w:val="00B27DEC"/>
    <w:rsid w:val="00B55E08"/>
    <w:rsid w:val="00B927FC"/>
    <w:rsid w:val="00B93086"/>
    <w:rsid w:val="00BA19ED"/>
    <w:rsid w:val="00BA4B8D"/>
    <w:rsid w:val="00BB4C6C"/>
    <w:rsid w:val="00BB604C"/>
    <w:rsid w:val="00BC0F7D"/>
    <w:rsid w:val="00BD6F6E"/>
    <w:rsid w:val="00BD7D31"/>
    <w:rsid w:val="00BE3255"/>
    <w:rsid w:val="00BF128E"/>
    <w:rsid w:val="00BF46E1"/>
    <w:rsid w:val="00C0084E"/>
    <w:rsid w:val="00C074DD"/>
    <w:rsid w:val="00C1496A"/>
    <w:rsid w:val="00C16341"/>
    <w:rsid w:val="00C33079"/>
    <w:rsid w:val="00C41016"/>
    <w:rsid w:val="00C45231"/>
    <w:rsid w:val="00C6133D"/>
    <w:rsid w:val="00C6433C"/>
    <w:rsid w:val="00C6551D"/>
    <w:rsid w:val="00C66199"/>
    <w:rsid w:val="00C72628"/>
    <w:rsid w:val="00C72833"/>
    <w:rsid w:val="00C80F1D"/>
    <w:rsid w:val="00C828DE"/>
    <w:rsid w:val="00C93F40"/>
    <w:rsid w:val="00CA3D0C"/>
    <w:rsid w:val="00CA6728"/>
    <w:rsid w:val="00CE2ABF"/>
    <w:rsid w:val="00D06AE0"/>
    <w:rsid w:val="00D31239"/>
    <w:rsid w:val="00D57972"/>
    <w:rsid w:val="00D675A9"/>
    <w:rsid w:val="00D738D6"/>
    <w:rsid w:val="00D755EB"/>
    <w:rsid w:val="00D76048"/>
    <w:rsid w:val="00D8286F"/>
    <w:rsid w:val="00D87E00"/>
    <w:rsid w:val="00D9134D"/>
    <w:rsid w:val="00DA1F84"/>
    <w:rsid w:val="00DA7A03"/>
    <w:rsid w:val="00DB1818"/>
    <w:rsid w:val="00DC309B"/>
    <w:rsid w:val="00DC4DA2"/>
    <w:rsid w:val="00DD30EB"/>
    <w:rsid w:val="00DD4C17"/>
    <w:rsid w:val="00DD74A5"/>
    <w:rsid w:val="00DF2B1F"/>
    <w:rsid w:val="00DF62CD"/>
    <w:rsid w:val="00E16509"/>
    <w:rsid w:val="00E2245F"/>
    <w:rsid w:val="00E27BE7"/>
    <w:rsid w:val="00E44582"/>
    <w:rsid w:val="00E6147B"/>
    <w:rsid w:val="00E77645"/>
    <w:rsid w:val="00E822FC"/>
    <w:rsid w:val="00E85E6D"/>
    <w:rsid w:val="00EA15B0"/>
    <w:rsid w:val="00EA5EA7"/>
    <w:rsid w:val="00EA784F"/>
    <w:rsid w:val="00EB05F5"/>
    <w:rsid w:val="00EC4A25"/>
    <w:rsid w:val="00ED2D5E"/>
    <w:rsid w:val="00ED3DBE"/>
    <w:rsid w:val="00EE38C4"/>
    <w:rsid w:val="00F025A2"/>
    <w:rsid w:val="00F04712"/>
    <w:rsid w:val="00F13360"/>
    <w:rsid w:val="00F21C1D"/>
    <w:rsid w:val="00F22EC7"/>
    <w:rsid w:val="00F2660C"/>
    <w:rsid w:val="00F325C8"/>
    <w:rsid w:val="00F44D1B"/>
    <w:rsid w:val="00F653B8"/>
    <w:rsid w:val="00F76B4D"/>
    <w:rsid w:val="00F80AB5"/>
    <w:rsid w:val="00F81791"/>
    <w:rsid w:val="00F9008D"/>
    <w:rsid w:val="00FA1266"/>
    <w:rsid w:val="00FC1192"/>
    <w:rsid w:val="00FD4491"/>
    <w:rsid w:val="00FD59A6"/>
    <w:rsid w:val="00FE5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123BF98A"/>
  <w15:chartTrackingRefBased/>
  <w15:docId w15:val="{625CC4CF-68C7-4E11-95D1-AA748BED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9" w:qFormat="1"/>
    <w:lsdException w:name="heading 9" w:uiPriority="9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semiHidden="1" w:uiPriority="99" w:unhideWhenUsed="1" w:qFormat="1"/>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Title" w:qFormat="1"/>
    <w:lsdException w:name="Body Text" w:uiPriority="99"/>
    <w:lsdException w:name="Body Text Indent" w:uiPriority="99"/>
    <w:lsdException w:name="Subtitle" w:qFormat="1"/>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qFormat="1"/>
    <w:lsdException w:name="Emphasis" w:qFormat="1"/>
    <w:lsdException w:name="Document Map" w:uiPriority="99"/>
    <w:lsdException w:name="Plain Text" w:uiPriority="99"/>
    <w:lsdException w:name="Normal (Web)" w:uiPriority="99"/>
    <w:lsdException w:name="HTML Preformatted" w:uiPriority="99"/>
    <w:lsdException w:name="HTML Variable" w:semiHidden="1" w:unhideWhenUsed="1"/>
    <w:lsdException w:name="Normal Table" w:semiHidden="1" w:unhideWhenUsed="1"/>
    <w:lsdException w:name="annotation subjec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uiPriority w:val="99"/>
    <w:qFormat/>
    <w:pPr>
      <w:ind w:left="0" w:firstLine="0"/>
      <w:outlineLvl w:val="7"/>
    </w:pPr>
  </w:style>
  <w:style w:type="paragraph" w:styleId="Heading9">
    <w:name w:val="heading 9"/>
    <w:basedOn w:val="Heading8"/>
    <w:next w:val="Normal"/>
    <w:link w:val="Heading9Char"/>
    <w:uiPriority w:val="9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1"/>
    <w:qFormat/>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uiPriority w:val="99"/>
    <w:pPr>
      <w:keepLines/>
      <w:tabs>
        <w:tab w:val="center" w:pos="4536"/>
        <w:tab w:val="right" w:pos="9072"/>
      </w:tabs>
    </w:pPr>
  </w:style>
  <w:style w:type="character" w:customStyle="1" w:styleId="ZGSM">
    <w:name w:val="ZGSM"/>
  </w:style>
  <w:style w:type="paragraph" w:styleId="Header">
    <w:name w:val="header"/>
    <w:link w:val="HeaderChar"/>
    <w:uiPriority w:val="99"/>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uiPriority w:val="99"/>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uiPriority w:val="99"/>
    <w:pPr>
      <w:jc w:val="center"/>
    </w:pPr>
    <w:rPr>
      <w:i/>
    </w:rPr>
  </w:style>
  <w:style w:type="paragraph" w:customStyle="1" w:styleId="TT">
    <w:name w:val="TT"/>
    <w:basedOn w:val="Heading1"/>
    <w:next w:val="Normal"/>
    <w:uiPriority w:val="99"/>
    <w:pPr>
      <w:outlineLvl w:val="9"/>
    </w:pPr>
  </w:style>
  <w:style w:type="paragraph" w:customStyle="1" w:styleId="NF">
    <w:name w:val="NF"/>
    <w:basedOn w:val="NO"/>
    <w:uiPriority w:val="99"/>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uiPriority w:val="99"/>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uiPriority w:val="99"/>
    <w:qFormat/>
    <w:rPr>
      <w:b/>
    </w:rPr>
  </w:style>
  <w:style w:type="paragraph" w:customStyle="1" w:styleId="TAC">
    <w:name w:val="TAC"/>
    <w:basedOn w:val="TAL"/>
    <w:link w:val="TACCar"/>
    <w:qFormat/>
    <w:pPr>
      <w:jc w:val="center"/>
    </w:pPr>
  </w:style>
  <w:style w:type="paragraph" w:customStyle="1" w:styleId="LD">
    <w:name w:val="LD"/>
    <w:uiPriority w:val="99"/>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uiPriority w:val="99"/>
    <w:pPr>
      <w:spacing w:after="0"/>
    </w:pPr>
  </w:style>
  <w:style w:type="paragraph" w:customStyle="1" w:styleId="NW">
    <w:name w:val="NW"/>
    <w:basedOn w:val="NO"/>
    <w:uiPriority w:val="99"/>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sid w:val="006546F5"/>
    <w:pPr>
      <w:ind w:left="1560" w:hanging="1276"/>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uiPriority w:val="99"/>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uiPriority w:val="99"/>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uiPriority w:val="99"/>
    <w:pPr>
      <w:framePr w:wrap="notBeside" w:hAnchor="margin" w:yAlign="center"/>
      <w:widowControl w:val="0"/>
      <w:spacing w:line="240" w:lineRule="atLeast"/>
      <w:jc w:val="right"/>
    </w:pPr>
    <w:rPr>
      <w:rFonts w:ascii="Arial" w:hAnsi="Arial"/>
      <w:b/>
      <w:sz w:val="34"/>
      <w:lang w:eastAsia="en-US"/>
    </w:rPr>
  </w:style>
  <w:style w:type="paragraph" w:customStyle="1" w:styleId="ZU">
    <w:name w:val="ZU"/>
    <w:uiPriority w:val="99"/>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uiPriority w:val="99"/>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pPr>
      <w:keepNext w:val="0"/>
      <w:spacing w:before="0" w:after="240"/>
    </w:pPr>
  </w:style>
  <w:style w:type="paragraph" w:customStyle="1" w:styleId="ZG">
    <w:name w:val="ZG"/>
    <w:uiPriority w:val="99"/>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0">
    <w:name w:val="B3"/>
    <w:basedOn w:val="Normal"/>
    <w:link w:val="B3Char"/>
    <w:qFormat/>
    <w:pPr>
      <w:ind w:left="1135" w:hanging="284"/>
    </w:pPr>
  </w:style>
  <w:style w:type="paragraph" w:customStyle="1" w:styleId="B4">
    <w:name w:val="B4"/>
    <w:basedOn w:val="Normal"/>
    <w:link w:val="B4Char"/>
    <w:uiPriority w:val="99"/>
    <w:pPr>
      <w:ind w:left="1418" w:hanging="284"/>
    </w:pPr>
  </w:style>
  <w:style w:type="paragraph" w:customStyle="1" w:styleId="B5">
    <w:name w:val="B5"/>
    <w:basedOn w:val="Normal"/>
    <w:link w:val="B5Char"/>
    <w:uiPriority w:val="99"/>
    <w:pPr>
      <w:ind w:left="1702" w:hanging="284"/>
    </w:pPr>
  </w:style>
  <w:style w:type="paragraph" w:customStyle="1" w:styleId="ZTD">
    <w:name w:val="ZTD"/>
    <w:basedOn w:val="ZB"/>
    <w:uiPriority w:val="99"/>
    <w:pPr>
      <w:framePr w:hRule="auto" w:wrap="notBeside" w:y="852"/>
    </w:pPr>
    <w:rPr>
      <w:i w:val="0"/>
      <w:sz w:val="40"/>
    </w:rPr>
  </w:style>
  <w:style w:type="paragraph" w:customStyle="1" w:styleId="ZV">
    <w:name w:val="ZV"/>
    <w:basedOn w:val="ZU"/>
    <w:uiPriority w:val="99"/>
    <w:pPr>
      <w:framePr w:wrap="notBeside" w:y="16161"/>
    </w:pPr>
  </w:style>
  <w:style w:type="paragraph" w:customStyle="1" w:styleId="TAJ">
    <w:name w:val="TAJ"/>
    <w:basedOn w:val="TH"/>
    <w:uiPriority w:val="99"/>
  </w:style>
  <w:style w:type="paragraph" w:customStyle="1" w:styleId="Guidance">
    <w:name w:val="Guidance"/>
    <w:basedOn w:val="Normal"/>
    <w:uiPriority w:val="99"/>
    <w:rPr>
      <w:i/>
      <w:color w:val="0000FF"/>
    </w:rPr>
  </w:style>
  <w:style w:type="paragraph" w:styleId="BalloonText">
    <w:name w:val="Balloon Text"/>
    <w:basedOn w:val="Normal"/>
    <w:link w:val="BalloonTextChar"/>
    <w:uiPriority w:val="99"/>
    <w:rsid w:val="004F0988"/>
    <w:pPr>
      <w:spacing w:after="0"/>
    </w:pPr>
    <w:rPr>
      <w:rFonts w:ascii="Segoe UI" w:hAnsi="Segoe UI" w:cs="Segoe UI"/>
      <w:sz w:val="18"/>
      <w:szCs w:val="18"/>
    </w:rPr>
  </w:style>
  <w:style w:type="character" w:customStyle="1" w:styleId="BalloonTextChar">
    <w:name w:val="Balloon Text Char"/>
    <w:link w:val="BalloonText"/>
    <w:uiPriority w:val="99"/>
    <w:rsid w:val="004F0988"/>
    <w:rPr>
      <w:rFonts w:ascii="Segoe UI" w:hAnsi="Segoe UI" w:cs="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uiPriority w:val="99"/>
    <w:rsid w:val="00F13360"/>
    <w:rPr>
      <w:color w:val="954F72" w:themeColor="followedHyperlink"/>
      <w:u w:val="single"/>
    </w:rPr>
  </w:style>
  <w:style w:type="paragraph" w:styleId="List2">
    <w:name w:val="List 2"/>
    <w:basedOn w:val="Normal"/>
    <w:uiPriority w:val="99"/>
    <w:rsid w:val="00BF46E1"/>
    <w:pPr>
      <w:overflowPunct w:val="0"/>
      <w:autoSpaceDE w:val="0"/>
      <w:autoSpaceDN w:val="0"/>
      <w:adjustRightInd w:val="0"/>
      <w:ind w:left="566" w:hanging="283"/>
      <w:contextualSpacing/>
      <w:textAlignment w:val="baseline"/>
    </w:pPr>
    <w:rPr>
      <w:color w:val="000000"/>
      <w:lang w:eastAsia="ja-JP"/>
    </w:rPr>
  </w:style>
  <w:style w:type="paragraph" w:styleId="List3">
    <w:name w:val="List 3"/>
    <w:basedOn w:val="Normal"/>
    <w:uiPriority w:val="99"/>
    <w:rsid w:val="00BF46E1"/>
    <w:pPr>
      <w:overflowPunct w:val="0"/>
      <w:autoSpaceDE w:val="0"/>
      <w:autoSpaceDN w:val="0"/>
      <w:adjustRightInd w:val="0"/>
      <w:ind w:left="849" w:hanging="283"/>
      <w:contextualSpacing/>
      <w:textAlignment w:val="baseline"/>
    </w:pPr>
    <w:rPr>
      <w:color w:val="000000"/>
      <w:lang w:eastAsia="ja-JP"/>
    </w:rPr>
  </w:style>
  <w:style w:type="paragraph" w:styleId="List4">
    <w:name w:val="List 4"/>
    <w:basedOn w:val="Normal"/>
    <w:uiPriority w:val="99"/>
    <w:rsid w:val="00BF46E1"/>
    <w:pPr>
      <w:overflowPunct w:val="0"/>
      <w:autoSpaceDE w:val="0"/>
      <w:autoSpaceDN w:val="0"/>
      <w:adjustRightInd w:val="0"/>
      <w:ind w:left="1132" w:hanging="283"/>
      <w:contextualSpacing/>
      <w:textAlignment w:val="baseline"/>
    </w:pPr>
    <w:rPr>
      <w:color w:val="000000"/>
      <w:lang w:eastAsia="ja-JP"/>
    </w:rPr>
  </w:style>
  <w:style w:type="paragraph" w:styleId="List5">
    <w:name w:val="List 5"/>
    <w:basedOn w:val="Normal"/>
    <w:uiPriority w:val="99"/>
    <w:rsid w:val="00BF46E1"/>
    <w:pPr>
      <w:overflowPunct w:val="0"/>
      <w:autoSpaceDE w:val="0"/>
      <w:autoSpaceDN w:val="0"/>
      <w:adjustRightInd w:val="0"/>
      <w:ind w:left="1415" w:hanging="283"/>
      <w:contextualSpacing/>
      <w:textAlignment w:val="baseline"/>
    </w:pPr>
    <w:rPr>
      <w:color w:val="000000"/>
      <w:lang w:eastAsia="ja-JP"/>
    </w:rPr>
  </w:style>
  <w:style w:type="paragraph" w:styleId="BodyText">
    <w:name w:val="Body Text"/>
    <w:basedOn w:val="Normal"/>
    <w:link w:val="BodyTextChar"/>
    <w:uiPriority w:val="99"/>
    <w:rsid w:val="00BF46E1"/>
    <w:pPr>
      <w:overflowPunct w:val="0"/>
      <w:autoSpaceDE w:val="0"/>
      <w:autoSpaceDN w:val="0"/>
      <w:adjustRightInd w:val="0"/>
      <w:spacing w:after="120"/>
      <w:textAlignment w:val="baseline"/>
    </w:pPr>
    <w:rPr>
      <w:color w:val="000000"/>
      <w:lang w:eastAsia="ja-JP"/>
    </w:rPr>
  </w:style>
  <w:style w:type="character" w:customStyle="1" w:styleId="BodyTextChar">
    <w:name w:val="Body Text Char"/>
    <w:basedOn w:val="DefaultParagraphFont"/>
    <w:link w:val="BodyText"/>
    <w:uiPriority w:val="99"/>
    <w:rsid w:val="00BF46E1"/>
    <w:rPr>
      <w:color w:val="000000"/>
      <w:lang w:eastAsia="ja-JP"/>
    </w:rPr>
  </w:style>
  <w:style w:type="character" w:customStyle="1" w:styleId="Heading1Char">
    <w:name w:val="Heading 1 Char"/>
    <w:link w:val="Heading1"/>
    <w:rsid w:val="00BF46E1"/>
    <w:rPr>
      <w:rFonts w:ascii="Arial" w:hAnsi="Arial"/>
      <w:sz w:val="36"/>
      <w:lang w:eastAsia="en-US"/>
    </w:rPr>
  </w:style>
  <w:style w:type="character" w:customStyle="1" w:styleId="Heading2Char">
    <w:name w:val="Heading 2 Char"/>
    <w:link w:val="Heading2"/>
    <w:rsid w:val="00BF46E1"/>
    <w:rPr>
      <w:rFonts w:ascii="Arial" w:hAnsi="Arial"/>
      <w:sz w:val="32"/>
      <w:lang w:eastAsia="en-US"/>
    </w:rPr>
  </w:style>
  <w:style w:type="character" w:customStyle="1" w:styleId="Heading3Char">
    <w:name w:val="Heading 3 Char"/>
    <w:link w:val="Heading3"/>
    <w:rsid w:val="00BF46E1"/>
    <w:rPr>
      <w:rFonts w:ascii="Arial" w:hAnsi="Arial"/>
      <w:sz w:val="28"/>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BF46E1"/>
    <w:rPr>
      <w:rFonts w:ascii="Arial" w:hAnsi="Arial"/>
      <w:sz w:val="24"/>
      <w:lang w:eastAsia="en-US"/>
    </w:rPr>
  </w:style>
  <w:style w:type="character" w:customStyle="1" w:styleId="Heading5Char">
    <w:name w:val="Heading 5 Char"/>
    <w:link w:val="Heading5"/>
    <w:rsid w:val="00BF46E1"/>
    <w:rPr>
      <w:rFonts w:ascii="Arial" w:hAnsi="Arial"/>
      <w:sz w:val="22"/>
      <w:lang w:eastAsia="en-US"/>
    </w:rPr>
  </w:style>
  <w:style w:type="character" w:customStyle="1" w:styleId="Heading6Char">
    <w:name w:val="Heading 6 Char"/>
    <w:link w:val="Heading6"/>
    <w:rsid w:val="00BF46E1"/>
    <w:rPr>
      <w:rFonts w:ascii="Arial" w:hAnsi="Arial"/>
      <w:lang w:eastAsia="en-US"/>
    </w:rPr>
  </w:style>
  <w:style w:type="character" w:customStyle="1" w:styleId="Heading7Char">
    <w:name w:val="Heading 7 Char"/>
    <w:link w:val="Heading7"/>
    <w:rsid w:val="00BF46E1"/>
    <w:rPr>
      <w:rFonts w:ascii="Arial" w:hAnsi="Arial"/>
      <w:lang w:eastAsia="en-US"/>
    </w:rPr>
  </w:style>
  <w:style w:type="character" w:customStyle="1" w:styleId="Heading8Char">
    <w:name w:val="Heading 8 Char"/>
    <w:link w:val="Heading8"/>
    <w:uiPriority w:val="99"/>
    <w:rsid w:val="00BF46E1"/>
    <w:rPr>
      <w:rFonts w:ascii="Arial" w:hAnsi="Arial"/>
      <w:sz w:val="36"/>
      <w:lang w:eastAsia="en-US"/>
    </w:rPr>
  </w:style>
  <w:style w:type="character" w:customStyle="1" w:styleId="Heading9Char">
    <w:name w:val="Heading 9 Char"/>
    <w:link w:val="Heading9"/>
    <w:uiPriority w:val="99"/>
    <w:rsid w:val="00BF46E1"/>
    <w:rPr>
      <w:rFonts w:ascii="Arial" w:hAnsi="Arial"/>
      <w:sz w:val="36"/>
      <w:lang w:eastAsia="en-US"/>
    </w:rPr>
  </w:style>
  <w:style w:type="character" w:customStyle="1" w:styleId="H6Char1">
    <w:name w:val="H6 Char1"/>
    <w:link w:val="H6"/>
    <w:rsid w:val="00BF46E1"/>
    <w:rPr>
      <w:rFonts w:ascii="Arial" w:hAnsi="Arial"/>
      <w:lang w:eastAsia="en-US"/>
    </w:rPr>
  </w:style>
  <w:style w:type="character" w:customStyle="1" w:styleId="HeaderChar">
    <w:name w:val="Header Char"/>
    <w:link w:val="Header"/>
    <w:uiPriority w:val="99"/>
    <w:rsid w:val="00BF46E1"/>
    <w:rPr>
      <w:rFonts w:ascii="Arial" w:hAnsi="Arial"/>
      <w:b/>
      <w:sz w:val="18"/>
      <w:lang w:eastAsia="ja-JP"/>
    </w:rPr>
  </w:style>
  <w:style w:type="character" w:customStyle="1" w:styleId="TALChar">
    <w:name w:val="TAL Char"/>
    <w:link w:val="TAL"/>
    <w:qFormat/>
    <w:rsid w:val="00BF46E1"/>
    <w:rPr>
      <w:rFonts w:ascii="Arial" w:hAnsi="Arial"/>
      <w:sz w:val="18"/>
      <w:lang w:eastAsia="en-US"/>
    </w:rPr>
  </w:style>
  <w:style w:type="paragraph" w:styleId="ListNumber">
    <w:name w:val="List Number"/>
    <w:basedOn w:val="List"/>
    <w:uiPriority w:val="99"/>
    <w:rsid w:val="00BF46E1"/>
  </w:style>
  <w:style w:type="paragraph" w:styleId="List">
    <w:name w:val="List"/>
    <w:basedOn w:val="Normal"/>
    <w:uiPriority w:val="99"/>
    <w:rsid w:val="00BF46E1"/>
    <w:pPr>
      <w:overflowPunct w:val="0"/>
      <w:autoSpaceDE w:val="0"/>
      <w:autoSpaceDN w:val="0"/>
      <w:adjustRightInd w:val="0"/>
      <w:ind w:left="568" w:hanging="284"/>
      <w:textAlignment w:val="baseline"/>
    </w:pPr>
    <w:rPr>
      <w:color w:val="000000"/>
      <w:lang w:eastAsia="ja-JP"/>
    </w:rPr>
  </w:style>
  <w:style w:type="character" w:customStyle="1" w:styleId="TACCar">
    <w:name w:val="TAC Car"/>
    <w:link w:val="TAC"/>
    <w:qFormat/>
    <w:locked/>
    <w:rsid w:val="00BF46E1"/>
    <w:rPr>
      <w:rFonts w:ascii="Arial" w:hAnsi="Arial"/>
      <w:sz w:val="18"/>
      <w:lang w:eastAsia="en-US"/>
    </w:rPr>
  </w:style>
  <w:style w:type="character" w:customStyle="1" w:styleId="TAHCar">
    <w:name w:val="TAH Car"/>
    <w:link w:val="TAH"/>
    <w:uiPriority w:val="99"/>
    <w:qFormat/>
    <w:locked/>
    <w:rsid w:val="00BF46E1"/>
    <w:rPr>
      <w:rFonts w:ascii="Arial" w:hAnsi="Arial"/>
      <w:b/>
      <w:sz w:val="18"/>
      <w:lang w:eastAsia="en-US"/>
    </w:rPr>
  </w:style>
  <w:style w:type="character" w:customStyle="1" w:styleId="B1Char">
    <w:name w:val="B1 Char"/>
    <w:link w:val="B1"/>
    <w:qFormat/>
    <w:rsid w:val="00BF46E1"/>
    <w:rPr>
      <w:lang w:eastAsia="en-US"/>
    </w:rPr>
  </w:style>
  <w:style w:type="character" w:customStyle="1" w:styleId="THChar">
    <w:name w:val="TH Char"/>
    <w:link w:val="TH"/>
    <w:qFormat/>
    <w:rsid w:val="00BF46E1"/>
    <w:rPr>
      <w:rFonts w:ascii="Arial" w:hAnsi="Arial"/>
      <w:b/>
      <w:lang w:eastAsia="en-US"/>
    </w:rPr>
  </w:style>
  <w:style w:type="paragraph" w:styleId="Revision">
    <w:name w:val="Revision"/>
    <w:hidden/>
    <w:uiPriority w:val="99"/>
    <w:semiHidden/>
    <w:rsid w:val="00BF46E1"/>
    <w:rPr>
      <w:lang w:eastAsia="en-US"/>
    </w:rPr>
  </w:style>
  <w:style w:type="paragraph" w:styleId="ListParagraph">
    <w:name w:val="List Paragraph"/>
    <w:basedOn w:val="Normal"/>
    <w:uiPriority w:val="34"/>
    <w:qFormat/>
    <w:rsid w:val="00BF46E1"/>
    <w:pPr>
      <w:overflowPunct w:val="0"/>
      <w:autoSpaceDE w:val="0"/>
      <w:autoSpaceDN w:val="0"/>
      <w:adjustRightInd w:val="0"/>
      <w:spacing w:after="120" w:line="240" w:lineRule="atLeast"/>
      <w:ind w:left="720"/>
      <w:contextualSpacing/>
      <w:textAlignment w:val="baseline"/>
    </w:pPr>
    <w:rPr>
      <w:rFonts w:ascii="Malgun Gothic" w:hAnsi="Malgun Gothic"/>
      <w:color w:val="000000"/>
      <w:sz w:val="22"/>
      <w:szCs w:val="22"/>
      <w:lang w:eastAsia="de-DE"/>
    </w:rPr>
  </w:style>
  <w:style w:type="character" w:customStyle="1" w:styleId="B2Char">
    <w:name w:val="B2 Char"/>
    <w:link w:val="B2"/>
    <w:qFormat/>
    <w:rsid w:val="00BF46E1"/>
    <w:rPr>
      <w:lang w:eastAsia="en-US"/>
    </w:rPr>
  </w:style>
  <w:style w:type="character" w:customStyle="1" w:styleId="NOChar">
    <w:name w:val="NO Char"/>
    <w:link w:val="NO"/>
    <w:qFormat/>
    <w:rsid w:val="00BF46E1"/>
    <w:rPr>
      <w:lang w:eastAsia="en-US"/>
    </w:rPr>
  </w:style>
  <w:style w:type="character" w:customStyle="1" w:styleId="TFChar">
    <w:name w:val="TF Char"/>
    <w:link w:val="TF"/>
    <w:qFormat/>
    <w:locked/>
    <w:rsid w:val="00BF46E1"/>
    <w:rPr>
      <w:rFonts w:ascii="Arial" w:hAnsi="Arial"/>
      <w:b/>
      <w:lang w:eastAsia="en-US"/>
    </w:rPr>
  </w:style>
  <w:style w:type="character" w:customStyle="1" w:styleId="EXCar">
    <w:name w:val="EX Car"/>
    <w:link w:val="EX"/>
    <w:qFormat/>
    <w:locked/>
    <w:rsid w:val="00BF46E1"/>
    <w:rPr>
      <w:lang w:eastAsia="en-US"/>
    </w:rPr>
  </w:style>
  <w:style w:type="character" w:customStyle="1" w:styleId="B3Char">
    <w:name w:val="B3 Char"/>
    <w:link w:val="B30"/>
    <w:qFormat/>
    <w:rsid w:val="00BF46E1"/>
    <w:rPr>
      <w:lang w:eastAsia="en-US"/>
    </w:rPr>
  </w:style>
  <w:style w:type="character" w:customStyle="1" w:styleId="B5Char">
    <w:name w:val="B5 Char"/>
    <w:link w:val="B5"/>
    <w:uiPriority w:val="99"/>
    <w:qFormat/>
    <w:rsid w:val="00BF46E1"/>
    <w:rPr>
      <w:lang w:eastAsia="en-US"/>
    </w:rPr>
  </w:style>
  <w:style w:type="character" w:customStyle="1" w:styleId="PLChar">
    <w:name w:val="PL Char"/>
    <w:link w:val="PL"/>
    <w:qFormat/>
    <w:locked/>
    <w:rsid w:val="00BF46E1"/>
    <w:rPr>
      <w:rFonts w:ascii="Courier New" w:hAnsi="Courier New"/>
      <w:sz w:val="16"/>
      <w:lang w:eastAsia="en-US"/>
    </w:rPr>
  </w:style>
  <w:style w:type="character" w:customStyle="1" w:styleId="B4Char">
    <w:name w:val="B4 Char"/>
    <w:link w:val="B4"/>
    <w:uiPriority w:val="99"/>
    <w:qFormat/>
    <w:locked/>
    <w:rsid w:val="00BF46E1"/>
    <w:rPr>
      <w:lang w:eastAsia="en-US"/>
    </w:rPr>
  </w:style>
  <w:style w:type="character" w:customStyle="1" w:styleId="TANChar">
    <w:name w:val="TAN Char"/>
    <w:link w:val="TAN"/>
    <w:qFormat/>
    <w:rsid w:val="00BF46E1"/>
    <w:rPr>
      <w:rFonts w:ascii="Arial" w:hAnsi="Arial"/>
      <w:sz w:val="18"/>
      <w:lang w:eastAsia="en-US"/>
    </w:rPr>
  </w:style>
  <w:style w:type="paragraph" w:customStyle="1" w:styleId="B6">
    <w:name w:val="B6"/>
    <w:basedOn w:val="B5"/>
    <w:link w:val="B6Char"/>
    <w:uiPriority w:val="99"/>
    <w:qFormat/>
    <w:rsid w:val="00BF46E1"/>
    <w:pPr>
      <w:ind w:left="1985"/>
    </w:pPr>
    <w:rPr>
      <w:rFonts w:eastAsia="Malgun Gothic"/>
      <w:color w:val="000000"/>
      <w:lang w:eastAsia="ja-JP"/>
    </w:rPr>
  </w:style>
  <w:style w:type="character" w:customStyle="1" w:styleId="B6Char">
    <w:name w:val="B6 Char"/>
    <w:link w:val="B6"/>
    <w:uiPriority w:val="99"/>
    <w:qFormat/>
    <w:rsid w:val="00BF46E1"/>
    <w:rPr>
      <w:rFonts w:eastAsia="Malgun Gothic"/>
      <w:color w:val="000000"/>
      <w:lang w:eastAsia="ja-JP"/>
    </w:rPr>
  </w:style>
  <w:style w:type="character" w:customStyle="1" w:styleId="EWChar">
    <w:name w:val="EW Char"/>
    <w:link w:val="EW"/>
    <w:qFormat/>
    <w:locked/>
    <w:rsid w:val="00BF46E1"/>
    <w:rPr>
      <w:lang w:eastAsia="en-US"/>
    </w:rPr>
  </w:style>
  <w:style w:type="paragraph" w:styleId="Bibliography">
    <w:name w:val="Bibliography"/>
    <w:basedOn w:val="Normal"/>
    <w:next w:val="Normal"/>
    <w:uiPriority w:val="37"/>
    <w:semiHidden/>
    <w:unhideWhenUsed/>
    <w:rsid w:val="00604AE5"/>
  </w:style>
  <w:style w:type="paragraph" w:styleId="BlockText">
    <w:name w:val="Block Text"/>
    <w:basedOn w:val="Normal"/>
    <w:rsid w:val="00604AE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rsid w:val="00604AE5"/>
    <w:pPr>
      <w:spacing w:after="120" w:line="480" w:lineRule="auto"/>
    </w:pPr>
  </w:style>
  <w:style w:type="character" w:customStyle="1" w:styleId="BodyText2Char">
    <w:name w:val="Body Text 2 Char"/>
    <w:basedOn w:val="DefaultParagraphFont"/>
    <w:link w:val="BodyText2"/>
    <w:uiPriority w:val="99"/>
    <w:rsid w:val="00604AE5"/>
    <w:rPr>
      <w:lang w:eastAsia="en-US"/>
    </w:rPr>
  </w:style>
  <w:style w:type="paragraph" w:styleId="BodyText3">
    <w:name w:val="Body Text 3"/>
    <w:basedOn w:val="Normal"/>
    <w:link w:val="BodyText3Char"/>
    <w:uiPriority w:val="99"/>
    <w:rsid w:val="00604AE5"/>
    <w:pPr>
      <w:spacing w:after="120"/>
    </w:pPr>
    <w:rPr>
      <w:sz w:val="16"/>
      <w:szCs w:val="16"/>
    </w:rPr>
  </w:style>
  <w:style w:type="character" w:customStyle="1" w:styleId="BodyText3Char">
    <w:name w:val="Body Text 3 Char"/>
    <w:basedOn w:val="DefaultParagraphFont"/>
    <w:link w:val="BodyText3"/>
    <w:uiPriority w:val="99"/>
    <w:rsid w:val="00604AE5"/>
    <w:rPr>
      <w:sz w:val="16"/>
      <w:szCs w:val="16"/>
      <w:lang w:eastAsia="en-US"/>
    </w:rPr>
  </w:style>
  <w:style w:type="paragraph" w:styleId="BodyTextFirstIndent">
    <w:name w:val="Body Text First Indent"/>
    <w:basedOn w:val="BodyText"/>
    <w:link w:val="BodyTextFirstIndentChar"/>
    <w:rsid w:val="00604AE5"/>
    <w:pPr>
      <w:overflowPunct/>
      <w:autoSpaceDE/>
      <w:autoSpaceDN/>
      <w:adjustRightInd/>
      <w:spacing w:after="180"/>
      <w:ind w:firstLine="360"/>
      <w:textAlignment w:val="auto"/>
    </w:pPr>
    <w:rPr>
      <w:color w:val="auto"/>
      <w:lang w:eastAsia="en-US"/>
    </w:rPr>
  </w:style>
  <w:style w:type="character" w:customStyle="1" w:styleId="BodyTextFirstIndentChar">
    <w:name w:val="Body Text First Indent Char"/>
    <w:basedOn w:val="BodyTextChar"/>
    <w:link w:val="BodyTextFirstIndent"/>
    <w:rsid w:val="00604AE5"/>
    <w:rPr>
      <w:color w:val="000000"/>
      <w:lang w:eastAsia="en-US"/>
    </w:rPr>
  </w:style>
  <w:style w:type="paragraph" w:styleId="BodyTextIndent">
    <w:name w:val="Body Text Indent"/>
    <w:basedOn w:val="Normal"/>
    <w:link w:val="BodyTextIndentChar"/>
    <w:uiPriority w:val="99"/>
    <w:rsid w:val="00604AE5"/>
    <w:pPr>
      <w:spacing w:after="120"/>
      <w:ind w:left="283"/>
    </w:pPr>
  </w:style>
  <w:style w:type="character" w:customStyle="1" w:styleId="BodyTextIndentChar">
    <w:name w:val="Body Text Indent Char"/>
    <w:basedOn w:val="DefaultParagraphFont"/>
    <w:link w:val="BodyTextIndent"/>
    <w:uiPriority w:val="99"/>
    <w:rsid w:val="00604AE5"/>
    <w:rPr>
      <w:lang w:eastAsia="en-US"/>
    </w:rPr>
  </w:style>
  <w:style w:type="paragraph" w:styleId="BodyTextFirstIndent2">
    <w:name w:val="Body Text First Indent 2"/>
    <w:basedOn w:val="BodyTextIndent"/>
    <w:link w:val="BodyTextFirstIndent2Char"/>
    <w:rsid w:val="00604AE5"/>
    <w:pPr>
      <w:spacing w:after="180"/>
      <w:ind w:left="360" w:firstLine="360"/>
    </w:pPr>
  </w:style>
  <w:style w:type="character" w:customStyle="1" w:styleId="BodyTextFirstIndent2Char">
    <w:name w:val="Body Text First Indent 2 Char"/>
    <w:basedOn w:val="BodyTextIndentChar"/>
    <w:link w:val="BodyTextFirstIndent2"/>
    <w:rsid w:val="00604AE5"/>
    <w:rPr>
      <w:lang w:eastAsia="en-US"/>
    </w:rPr>
  </w:style>
  <w:style w:type="paragraph" w:styleId="BodyTextIndent2">
    <w:name w:val="Body Text Indent 2"/>
    <w:basedOn w:val="Normal"/>
    <w:link w:val="BodyTextIndent2Char"/>
    <w:uiPriority w:val="99"/>
    <w:rsid w:val="00604AE5"/>
    <w:pPr>
      <w:spacing w:after="120" w:line="480" w:lineRule="auto"/>
      <w:ind w:left="283"/>
    </w:pPr>
  </w:style>
  <w:style w:type="character" w:customStyle="1" w:styleId="BodyTextIndent2Char">
    <w:name w:val="Body Text Indent 2 Char"/>
    <w:basedOn w:val="DefaultParagraphFont"/>
    <w:link w:val="BodyTextIndent2"/>
    <w:uiPriority w:val="99"/>
    <w:rsid w:val="00604AE5"/>
    <w:rPr>
      <w:lang w:eastAsia="en-US"/>
    </w:rPr>
  </w:style>
  <w:style w:type="paragraph" w:styleId="BodyTextIndent3">
    <w:name w:val="Body Text Indent 3"/>
    <w:basedOn w:val="Normal"/>
    <w:link w:val="BodyTextIndent3Char"/>
    <w:uiPriority w:val="99"/>
    <w:rsid w:val="00604AE5"/>
    <w:pPr>
      <w:spacing w:after="120"/>
      <w:ind w:left="283"/>
    </w:pPr>
    <w:rPr>
      <w:sz w:val="16"/>
      <w:szCs w:val="16"/>
    </w:rPr>
  </w:style>
  <w:style w:type="character" w:customStyle="1" w:styleId="BodyTextIndent3Char">
    <w:name w:val="Body Text Indent 3 Char"/>
    <w:basedOn w:val="DefaultParagraphFont"/>
    <w:link w:val="BodyTextIndent3"/>
    <w:uiPriority w:val="99"/>
    <w:rsid w:val="00604AE5"/>
    <w:rPr>
      <w:sz w:val="16"/>
      <w:szCs w:val="16"/>
      <w:lang w:eastAsia="en-US"/>
    </w:rPr>
  </w:style>
  <w:style w:type="paragraph" w:styleId="Caption">
    <w:name w:val="caption"/>
    <w:basedOn w:val="Normal"/>
    <w:next w:val="Normal"/>
    <w:uiPriority w:val="99"/>
    <w:unhideWhenUsed/>
    <w:qFormat/>
    <w:rsid w:val="00604AE5"/>
    <w:pPr>
      <w:spacing w:after="200"/>
    </w:pPr>
    <w:rPr>
      <w:i/>
      <w:iCs/>
      <w:color w:val="44546A" w:themeColor="text2"/>
      <w:sz w:val="18"/>
      <w:szCs w:val="18"/>
    </w:rPr>
  </w:style>
  <w:style w:type="paragraph" w:styleId="Closing">
    <w:name w:val="Closing"/>
    <w:basedOn w:val="Normal"/>
    <w:link w:val="ClosingChar"/>
    <w:rsid w:val="00604AE5"/>
    <w:pPr>
      <w:spacing w:after="0"/>
      <w:ind w:left="4252"/>
    </w:pPr>
  </w:style>
  <w:style w:type="character" w:customStyle="1" w:styleId="ClosingChar">
    <w:name w:val="Closing Char"/>
    <w:basedOn w:val="DefaultParagraphFont"/>
    <w:link w:val="Closing"/>
    <w:rsid w:val="00604AE5"/>
    <w:rPr>
      <w:lang w:eastAsia="en-US"/>
    </w:rPr>
  </w:style>
  <w:style w:type="paragraph" w:styleId="CommentText">
    <w:name w:val="annotation text"/>
    <w:basedOn w:val="Normal"/>
    <w:link w:val="CommentTextChar"/>
    <w:uiPriority w:val="99"/>
    <w:rsid w:val="00604AE5"/>
  </w:style>
  <w:style w:type="character" w:customStyle="1" w:styleId="CommentTextChar">
    <w:name w:val="Comment Text Char"/>
    <w:basedOn w:val="DefaultParagraphFont"/>
    <w:link w:val="CommentText"/>
    <w:uiPriority w:val="99"/>
    <w:rsid w:val="00604AE5"/>
    <w:rPr>
      <w:lang w:eastAsia="en-US"/>
    </w:rPr>
  </w:style>
  <w:style w:type="paragraph" w:styleId="CommentSubject">
    <w:name w:val="annotation subject"/>
    <w:basedOn w:val="CommentText"/>
    <w:next w:val="CommentText"/>
    <w:link w:val="CommentSubjectChar"/>
    <w:uiPriority w:val="99"/>
    <w:rsid w:val="00604AE5"/>
    <w:rPr>
      <w:b/>
      <w:bCs/>
    </w:rPr>
  </w:style>
  <w:style w:type="character" w:customStyle="1" w:styleId="CommentSubjectChar">
    <w:name w:val="Comment Subject Char"/>
    <w:basedOn w:val="CommentTextChar"/>
    <w:link w:val="CommentSubject"/>
    <w:uiPriority w:val="99"/>
    <w:rsid w:val="00604AE5"/>
    <w:rPr>
      <w:b/>
      <w:bCs/>
      <w:lang w:eastAsia="en-US"/>
    </w:rPr>
  </w:style>
  <w:style w:type="paragraph" w:styleId="Date">
    <w:name w:val="Date"/>
    <w:basedOn w:val="Normal"/>
    <w:next w:val="Normal"/>
    <w:link w:val="DateChar"/>
    <w:rsid w:val="00604AE5"/>
  </w:style>
  <w:style w:type="character" w:customStyle="1" w:styleId="DateChar">
    <w:name w:val="Date Char"/>
    <w:basedOn w:val="DefaultParagraphFont"/>
    <w:link w:val="Date"/>
    <w:rsid w:val="00604AE5"/>
    <w:rPr>
      <w:lang w:eastAsia="en-US"/>
    </w:rPr>
  </w:style>
  <w:style w:type="paragraph" w:styleId="DocumentMap">
    <w:name w:val="Document Map"/>
    <w:basedOn w:val="Normal"/>
    <w:link w:val="DocumentMapChar"/>
    <w:uiPriority w:val="99"/>
    <w:rsid w:val="00604AE5"/>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604AE5"/>
    <w:rPr>
      <w:rFonts w:ascii="Segoe UI" w:hAnsi="Segoe UI" w:cs="Segoe UI"/>
      <w:sz w:val="16"/>
      <w:szCs w:val="16"/>
      <w:lang w:eastAsia="en-US"/>
    </w:rPr>
  </w:style>
  <w:style w:type="paragraph" w:styleId="E-mailSignature">
    <w:name w:val="E-mail Signature"/>
    <w:basedOn w:val="Normal"/>
    <w:link w:val="E-mailSignatureChar"/>
    <w:rsid w:val="00604AE5"/>
    <w:pPr>
      <w:spacing w:after="0"/>
    </w:pPr>
  </w:style>
  <w:style w:type="character" w:customStyle="1" w:styleId="E-mailSignatureChar">
    <w:name w:val="E-mail Signature Char"/>
    <w:basedOn w:val="DefaultParagraphFont"/>
    <w:link w:val="E-mailSignature"/>
    <w:rsid w:val="00604AE5"/>
    <w:rPr>
      <w:lang w:eastAsia="en-US"/>
    </w:rPr>
  </w:style>
  <w:style w:type="paragraph" w:styleId="EndnoteText">
    <w:name w:val="endnote text"/>
    <w:basedOn w:val="Normal"/>
    <w:link w:val="EndnoteTextChar"/>
    <w:rsid w:val="00604AE5"/>
    <w:pPr>
      <w:spacing w:after="0"/>
    </w:pPr>
  </w:style>
  <w:style w:type="character" w:customStyle="1" w:styleId="EndnoteTextChar">
    <w:name w:val="Endnote Text Char"/>
    <w:basedOn w:val="DefaultParagraphFont"/>
    <w:link w:val="EndnoteText"/>
    <w:rsid w:val="00604AE5"/>
    <w:rPr>
      <w:lang w:eastAsia="en-US"/>
    </w:rPr>
  </w:style>
  <w:style w:type="paragraph" w:styleId="EnvelopeAddress">
    <w:name w:val="envelope address"/>
    <w:basedOn w:val="Normal"/>
    <w:rsid w:val="00604AE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604AE5"/>
    <w:pPr>
      <w:spacing w:after="0"/>
    </w:pPr>
    <w:rPr>
      <w:rFonts w:asciiTheme="majorHAnsi" w:eastAsiaTheme="majorEastAsia" w:hAnsiTheme="majorHAnsi" w:cstheme="majorBidi"/>
    </w:rPr>
  </w:style>
  <w:style w:type="paragraph" w:styleId="FootnoteText">
    <w:name w:val="footnote text"/>
    <w:basedOn w:val="Normal"/>
    <w:link w:val="FootnoteTextChar"/>
    <w:uiPriority w:val="99"/>
    <w:rsid w:val="00604AE5"/>
    <w:pPr>
      <w:spacing w:after="0"/>
    </w:pPr>
  </w:style>
  <w:style w:type="character" w:customStyle="1" w:styleId="FootnoteTextChar">
    <w:name w:val="Footnote Text Char"/>
    <w:basedOn w:val="DefaultParagraphFont"/>
    <w:link w:val="FootnoteText"/>
    <w:uiPriority w:val="99"/>
    <w:rsid w:val="00604AE5"/>
    <w:rPr>
      <w:lang w:eastAsia="en-US"/>
    </w:rPr>
  </w:style>
  <w:style w:type="paragraph" w:styleId="HTMLAddress">
    <w:name w:val="HTML Address"/>
    <w:basedOn w:val="Normal"/>
    <w:link w:val="HTMLAddressChar"/>
    <w:rsid w:val="00604AE5"/>
    <w:pPr>
      <w:spacing w:after="0"/>
    </w:pPr>
    <w:rPr>
      <w:i/>
      <w:iCs/>
    </w:rPr>
  </w:style>
  <w:style w:type="character" w:customStyle="1" w:styleId="HTMLAddressChar">
    <w:name w:val="HTML Address Char"/>
    <w:basedOn w:val="DefaultParagraphFont"/>
    <w:link w:val="HTMLAddress"/>
    <w:rsid w:val="00604AE5"/>
    <w:rPr>
      <w:i/>
      <w:iCs/>
      <w:lang w:eastAsia="en-US"/>
    </w:rPr>
  </w:style>
  <w:style w:type="paragraph" w:styleId="HTMLPreformatted">
    <w:name w:val="HTML Preformatted"/>
    <w:basedOn w:val="Normal"/>
    <w:link w:val="HTMLPreformattedChar"/>
    <w:uiPriority w:val="99"/>
    <w:rsid w:val="00604AE5"/>
    <w:pPr>
      <w:spacing w:after="0"/>
    </w:pPr>
    <w:rPr>
      <w:rFonts w:ascii="Consolas" w:hAnsi="Consolas"/>
    </w:rPr>
  </w:style>
  <w:style w:type="character" w:customStyle="1" w:styleId="HTMLPreformattedChar">
    <w:name w:val="HTML Preformatted Char"/>
    <w:basedOn w:val="DefaultParagraphFont"/>
    <w:link w:val="HTMLPreformatted"/>
    <w:uiPriority w:val="99"/>
    <w:rsid w:val="00604AE5"/>
    <w:rPr>
      <w:rFonts w:ascii="Consolas" w:hAnsi="Consolas"/>
      <w:lang w:eastAsia="en-US"/>
    </w:rPr>
  </w:style>
  <w:style w:type="paragraph" w:styleId="Index1">
    <w:name w:val="index 1"/>
    <w:basedOn w:val="Normal"/>
    <w:next w:val="Normal"/>
    <w:uiPriority w:val="99"/>
    <w:rsid w:val="00604AE5"/>
    <w:pPr>
      <w:spacing w:after="0"/>
      <w:ind w:left="200" w:hanging="200"/>
    </w:pPr>
  </w:style>
  <w:style w:type="paragraph" w:styleId="Index2">
    <w:name w:val="index 2"/>
    <w:basedOn w:val="Normal"/>
    <w:next w:val="Normal"/>
    <w:uiPriority w:val="99"/>
    <w:rsid w:val="00604AE5"/>
    <w:pPr>
      <w:spacing w:after="0"/>
      <w:ind w:left="400" w:hanging="200"/>
    </w:pPr>
  </w:style>
  <w:style w:type="paragraph" w:styleId="Index3">
    <w:name w:val="index 3"/>
    <w:basedOn w:val="Normal"/>
    <w:next w:val="Normal"/>
    <w:rsid w:val="00604AE5"/>
    <w:pPr>
      <w:spacing w:after="0"/>
      <w:ind w:left="600" w:hanging="200"/>
    </w:pPr>
  </w:style>
  <w:style w:type="paragraph" w:styleId="Index4">
    <w:name w:val="index 4"/>
    <w:basedOn w:val="Normal"/>
    <w:next w:val="Normal"/>
    <w:rsid w:val="00604AE5"/>
    <w:pPr>
      <w:spacing w:after="0"/>
      <w:ind w:left="800" w:hanging="200"/>
    </w:pPr>
  </w:style>
  <w:style w:type="paragraph" w:styleId="Index5">
    <w:name w:val="index 5"/>
    <w:basedOn w:val="Normal"/>
    <w:next w:val="Normal"/>
    <w:rsid w:val="00604AE5"/>
    <w:pPr>
      <w:spacing w:after="0"/>
      <w:ind w:left="1000" w:hanging="200"/>
    </w:pPr>
  </w:style>
  <w:style w:type="paragraph" w:styleId="Index6">
    <w:name w:val="index 6"/>
    <w:basedOn w:val="Normal"/>
    <w:next w:val="Normal"/>
    <w:rsid w:val="00604AE5"/>
    <w:pPr>
      <w:spacing w:after="0"/>
      <w:ind w:left="1200" w:hanging="200"/>
    </w:pPr>
  </w:style>
  <w:style w:type="paragraph" w:styleId="Index7">
    <w:name w:val="index 7"/>
    <w:basedOn w:val="Normal"/>
    <w:next w:val="Normal"/>
    <w:rsid w:val="00604AE5"/>
    <w:pPr>
      <w:spacing w:after="0"/>
      <w:ind w:left="1400" w:hanging="200"/>
    </w:pPr>
  </w:style>
  <w:style w:type="paragraph" w:styleId="Index8">
    <w:name w:val="index 8"/>
    <w:basedOn w:val="Normal"/>
    <w:next w:val="Normal"/>
    <w:rsid w:val="00604AE5"/>
    <w:pPr>
      <w:spacing w:after="0"/>
      <w:ind w:left="1600" w:hanging="200"/>
    </w:pPr>
  </w:style>
  <w:style w:type="paragraph" w:styleId="Index9">
    <w:name w:val="index 9"/>
    <w:basedOn w:val="Normal"/>
    <w:next w:val="Normal"/>
    <w:rsid w:val="00604AE5"/>
    <w:pPr>
      <w:spacing w:after="0"/>
      <w:ind w:left="1800" w:hanging="200"/>
    </w:pPr>
  </w:style>
  <w:style w:type="paragraph" w:styleId="IndexHeading">
    <w:name w:val="index heading"/>
    <w:basedOn w:val="Normal"/>
    <w:next w:val="Index1"/>
    <w:uiPriority w:val="99"/>
    <w:rsid w:val="00604AE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04A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04AE5"/>
    <w:rPr>
      <w:i/>
      <w:iCs/>
      <w:color w:val="4472C4" w:themeColor="accent1"/>
      <w:lang w:eastAsia="en-US"/>
    </w:rPr>
  </w:style>
  <w:style w:type="paragraph" w:styleId="ListBullet">
    <w:name w:val="List Bullet"/>
    <w:basedOn w:val="Normal"/>
    <w:uiPriority w:val="99"/>
    <w:rsid w:val="00604AE5"/>
    <w:pPr>
      <w:numPr>
        <w:numId w:val="10"/>
      </w:numPr>
      <w:contextualSpacing/>
    </w:pPr>
  </w:style>
  <w:style w:type="paragraph" w:styleId="ListBullet2">
    <w:name w:val="List Bullet 2"/>
    <w:basedOn w:val="Normal"/>
    <w:uiPriority w:val="99"/>
    <w:rsid w:val="00604AE5"/>
    <w:pPr>
      <w:numPr>
        <w:numId w:val="11"/>
      </w:numPr>
      <w:contextualSpacing/>
    </w:pPr>
  </w:style>
  <w:style w:type="paragraph" w:styleId="ListBullet3">
    <w:name w:val="List Bullet 3"/>
    <w:basedOn w:val="Normal"/>
    <w:uiPriority w:val="99"/>
    <w:rsid w:val="00604AE5"/>
    <w:pPr>
      <w:numPr>
        <w:numId w:val="12"/>
      </w:numPr>
      <w:contextualSpacing/>
    </w:pPr>
  </w:style>
  <w:style w:type="paragraph" w:styleId="ListBullet4">
    <w:name w:val="List Bullet 4"/>
    <w:basedOn w:val="Normal"/>
    <w:uiPriority w:val="99"/>
    <w:rsid w:val="00604AE5"/>
    <w:pPr>
      <w:numPr>
        <w:numId w:val="13"/>
      </w:numPr>
      <w:contextualSpacing/>
    </w:pPr>
  </w:style>
  <w:style w:type="paragraph" w:styleId="ListBullet5">
    <w:name w:val="List Bullet 5"/>
    <w:basedOn w:val="Normal"/>
    <w:uiPriority w:val="99"/>
    <w:rsid w:val="00604AE5"/>
    <w:pPr>
      <w:numPr>
        <w:numId w:val="14"/>
      </w:numPr>
      <w:contextualSpacing/>
    </w:pPr>
  </w:style>
  <w:style w:type="paragraph" w:styleId="ListContinue">
    <w:name w:val="List Continue"/>
    <w:basedOn w:val="Normal"/>
    <w:rsid w:val="00604AE5"/>
    <w:pPr>
      <w:spacing w:after="120"/>
      <w:ind w:left="283"/>
      <w:contextualSpacing/>
    </w:pPr>
  </w:style>
  <w:style w:type="paragraph" w:styleId="ListContinue2">
    <w:name w:val="List Continue 2"/>
    <w:basedOn w:val="Normal"/>
    <w:rsid w:val="00604AE5"/>
    <w:pPr>
      <w:spacing w:after="120"/>
      <w:ind w:left="566"/>
      <w:contextualSpacing/>
    </w:pPr>
  </w:style>
  <w:style w:type="paragraph" w:styleId="ListContinue3">
    <w:name w:val="List Continue 3"/>
    <w:basedOn w:val="Normal"/>
    <w:rsid w:val="00604AE5"/>
    <w:pPr>
      <w:spacing w:after="120"/>
      <w:ind w:left="849"/>
      <w:contextualSpacing/>
    </w:pPr>
  </w:style>
  <w:style w:type="paragraph" w:styleId="ListContinue4">
    <w:name w:val="List Continue 4"/>
    <w:basedOn w:val="Normal"/>
    <w:rsid w:val="00604AE5"/>
    <w:pPr>
      <w:spacing w:after="120"/>
      <w:ind w:left="1132"/>
      <w:contextualSpacing/>
    </w:pPr>
  </w:style>
  <w:style w:type="paragraph" w:styleId="ListContinue5">
    <w:name w:val="List Continue 5"/>
    <w:basedOn w:val="Normal"/>
    <w:rsid w:val="00604AE5"/>
    <w:pPr>
      <w:spacing w:after="120"/>
      <w:ind w:left="1415"/>
      <w:contextualSpacing/>
    </w:pPr>
  </w:style>
  <w:style w:type="paragraph" w:styleId="ListNumber2">
    <w:name w:val="List Number 2"/>
    <w:basedOn w:val="Normal"/>
    <w:uiPriority w:val="99"/>
    <w:rsid w:val="00604AE5"/>
    <w:pPr>
      <w:numPr>
        <w:numId w:val="15"/>
      </w:numPr>
      <w:contextualSpacing/>
    </w:pPr>
  </w:style>
  <w:style w:type="paragraph" w:styleId="ListNumber3">
    <w:name w:val="List Number 3"/>
    <w:basedOn w:val="Normal"/>
    <w:uiPriority w:val="99"/>
    <w:rsid w:val="00604AE5"/>
    <w:pPr>
      <w:numPr>
        <w:numId w:val="16"/>
      </w:numPr>
      <w:contextualSpacing/>
    </w:pPr>
  </w:style>
  <w:style w:type="paragraph" w:styleId="ListNumber4">
    <w:name w:val="List Number 4"/>
    <w:basedOn w:val="Normal"/>
    <w:rsid w:val="00604AE5"/>
    <w:pPr>
      <w:numPr>
        <w:numId w:val="17"/>
      </w:numPr>
      <w:contextualSpacing/>
    </w:pPr>
  </w:style>
  <w:style w:type="paragraph" w:styleId="ListNumber5">
    <w:name w:val="List Number 5"/>
    <w:basedOn w:val="Normal"/>
    <w:rsid w:val="00604AE5"/>
    <w:pPr>
      <w:numPr>
        <w:numId w:val="18"/>
      </w:numPr>
      <w:contextualSpacing/>
    </w:pPr>
  </w:style>
  <w:style w:type="paragraph" w:styleId="MacroText">
    <w:name w:val="macro"/>
    <w:link w:val="MacroTextChar"/>
    <w:rsid w:val="00604AE5"/>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604AE5"/>
    <w:rPr>
      <w:rFonts w:ascii="Consolas" w:hAnsi="Consolas"/>
      <w:lang w:eastAsia="en-US"/>
    </w:rPr>
  </w:style>
  <w:style w:type="paragraph" w:styleId="MessageHeader">
    <w:name w:val="Message Header"/>
    <w:basedOn w:val="Normal"/>
    <w:link w:val="MessageHeaderChar"/>
    <w:rsid w:val="00604AE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604AE5"/>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604AE5"/>
    <w:rPr>
      <w:lang w:eastAsia="en-US"/>
    </w:rPr>
  </w:style>
  <w:style w:type="paragraph" w:styleId="NormalWeb">
    <w:name w:val="Normal (Web)"/>
    <w:basedOn w:val="Normal"/>
    <w:uiPriority w:val="99"/>
    <w:rsid w:val="00604AE5"/>
    <w:rPr>
      <w:sz w:val="24"/>
      <w:szCs w:val="24"/>
    </w:rPr>
  </w:style>
  <w:style w:type="paragraph" w:styleId="NormalIndent">
    <w:name w:val="Normal Indent"/>
    <w:basedOn w:val="Normal"/>
    <w:uiPriority w:val="99"/>
    <w:rsid w:val="00604AE5"/>
    <w:pPr>
      <w:ind w:left="720"/>
    </w:pPr>
  </w:style>
  <w:style w:type="paragraph" w:styleId="NoteHeading">
    <w:name w:val="Note Heading"/>
    <w:basedOn w:val="Normal"/>
    <w:next w:val="Normal"/>
    <w:link w:val="NoteHeadingChar"/>
    <w:rsid w:val="00604AE5"/>
    <w:pPr>
      <w:spacing w:after="0"/>
    </w:pPr>
  </w:style>
  <w:style w:type="character" w:customStyle="1" w:styleId="NoteHeadingChar">
    <w:name w:val="Note Heading Char"/>
    <w:basedOn w:val="DefaultParagraphFont"/>
    <w:link w:val="NoteHeading"/>
    <w:rsid w:val="00604AE5"/>
    <w:rPr>
      <w:lang w:eastAsia="en-US"/>
    </w:rPr>
  </w:style>
  <w:style w:type="paragraph" w:styleId="PlainText">
    <w:name w:val="Plain Text"/>
    <w:basedOn w:val="Normal"/>
    <w:link w:val="PlainTextChar"/>
    <w:uiPriority w:val="99"/>
    <w:rsid w:val="00604AE5"/>
    <w:pPr>
      <w:spacing w:after="0"/>
    </w:pPr>
    <w:rPr>
      <w:rFonts w:ascii="Consolas" w:hAnsi="Consolas"/>
      <w:sz w:val="21"/>
      <w:szCs w:val="21"/>
    </w:rPr>
  </w:style>
  <w:style w:type="character" w:customStyle="1" w:styleId="PlainTextChar">
    <w:name w:val="Plain Text Char"/>
    <w:basedOn w:val="DefaultParagraphFont"/>
    <w:link w:val="PlainText"/>
    <w:uiPriority w:val="99"/>
    <w:rsid w:val="00604AE5"/>
    <w:rPr>
      <w:rFonts w:ascii="Consolas" w:hAnsi="Consolas"/>
      <w:sz w:val="21"/>
      <w:szCs w:val="21"/>
      <w:lang w:eastAsia="en-US"/>
    </w:rPr>
  </w:style>
  <w:style w:type="paragraph" w:styleId="Quote">
    <w:name w:val="Quote"/>
    <w:basedOn w:val="Normal"/>
    <w:next w:val="Normal"/>
    <w:link w:val="QuoteChar"/>
    <w:uiPriority w:val="29"/>
    <w:qFormat/>
    <w:rsid w:val="00604AE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4AE5"/>
    <w:rPr>
      <w:i/>
      <w:iCs/>
      <w:color w:val="404040" w:themeColor="text1" w:themeTint="BF"/>
      <w:lang w:eastAsia="en-US"/>
    </w:rPr>
  </w:style>
  <w:style w:type="paragraph" w:styleId="Salutation">
    <w:name w:val="Salutation"/>
    <w:basedOn w:val="Normal"/>
    <w:next w:val="Normal"/>
    <w:link w:val="SalutationChar"/>
    <w:rsid w:val="00604AE5"/>
  </w:style>
  <w:style w:type="character" w:customStyle="1" w:styleId="SalutationChar">
    <w:name w:val="Salutation Char"/>
    <w:basedOn w:val="DefaultParagraphFont"/>
    <w:link w:val="Salutation"/>
    <w:rsid w:val="00604AE5"/>
    <w:rPr>
      <w:lang w:eastAsia="en-US"/>
    </w:rPr>
  </w:style>
  <w:style w:type="paragraph" w:styleId="Signature">
    <w:name w:val="Signature"/>
    <w:basedOn w:val="Normal"/>
    <w:link w:val="SignatureChar"/>
    <w:rsid w:val="00604AE5"/>
    <w:pPr>
      <w:spacing w:after="0"/>
      <w:ind w:left="4252"/>
    </w:pPr>
  </w:style>
  <w:style w:type="character" w:customStyle="1" w:styleId="SignatureChar">
    <w:name w:val="Signature Char"/>
    <w:basedOn w:val="DefaultParagraphFont"/>
    <w:link w:val="Signature"/>
    <w:rsid w:val="00604AE5"/>
    <w:rPr>
      <w:lang w:eastAsia="en-US"/>
    </w:rPr>
  </w:style>
  <w:style w:type="paragraph" w:styleId="Subtitle">
    <w:name w:val="Subtitle"/>
    <w:basedOn w:val="Normal"/>
    <w:next w:val="Normal"/>
    <w:link w:val="SubtitleChar"/>
    <w:qFormat/>
    <w:rsid w:val="00604AE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4AE5"/>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604AE5"/>
    <w:pPr>
      <w:spacing w:after="0"/>
      <w:ind w:left="200" w:hanging="200"/>
    </w:pPr>
  </w:style>
  <w:style w:type="paragraph" w:styleId="TableofFigures">
    <w:name w:val="table of figures"/>
    <w:basedOn w:val="Normal"/>
    <w:next w:val="Normal"/>
    <w:rsid w:val="00604AE5"/>
    <w:pPr>
      <w:spacing w:after="0"/>
    </w:pPr>
  </w:style>
  <w:style w:type="paragraph" w:styleId="Title">
    <w:name w:val="Title"/>
    <w:basedOn w:val="Normal"/>
    <w:next w:val="Normal"/>
    <w:link w:val="TitleChar"/>
    <w:qFormat/>
    <w:rsid w:val="00604AE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4AE5"/>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604AE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04AE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3Char2">
    <w:name w:val="B3 Char2"/>
    <w:uiPriority w:val="99"/>
    <w:rsid w:val="0076548D"/>
    <w:rPr>
      <w:rFonts w:ascii="Times New Roman" w:eastAsia="Times New Roman" w:hAnsi="Times New Roman"/>
      <w:lang w:val="en-GB" w:eastAsia="en-US"/>
    </w:rPr>
  </w:style>
  <w:style w:type="character" w:styleId="CommentReference">
    <w:name w:val="annotation reference"/>
    <w:rsid w:val="00AC4D4E"/>
    <w:rPr>
      <w:sz w:val="16"/>
    </w:rPr>
  </w:style>
  <w:style w:type="numbering" w:customStyle="1" w:styleId="NoList1">
    <w:name w:val="No List1"/>
    <w:next w:val="NoList"/>
    <w:uiPriority w:val="99"/>
    <w:semiHidden/>
    <w:rsid w:val="00AC4D4E"/>
  </w:style>
  <w:style w:type="character" w:customStyle="1" w:styleId="Heading1Char1">
    <w:name w:val="Heading 1 Char1"/>
    <w:rsid w:val="00AC4D4E"/>
    <w:rPr>
      <w:rFonts w:ascii="Arial" w:eastAsia="Times New Roman" w:hAnsi="Arial" w:cs="Times New Roman"/>
      <w:sz w:val="36"/>
      <w:szCs w:val="20"/>
      <w:lang w:val="en-GB"/>
    </w:rPr>
  </w:style>
  <w:style w:type="character" w:customStyle="1" w:styleId="Heading2Char1">
    <w:name w:val="Heading 2 Char1"/>
    <w:rsid w:val="00AC4D4E"/>
    <w:rPr>
      <w:rFonts w:ascii="Arial" w:eastAsia="Times New Roman" w:hAnsi="Arial" w:cs="Times New Roman"/>
      <w:sz w:val="32"/>
      <w:szCs w:val="20"/>
      <w:lang w:val="en-GB"/>
    </w:rPr>
  </w:style>
  <w:style w:type="character" w:customStyle="1" w:styleId="Heading3Char1">
    <w:name w:val="Heading 3 Char1"/>
    <w:rsid w:val="00AC4D4E"/>
    <w:rPr>
      <w:rFonts w:ascii="Arial" w:eastAsia="Times New Roman" w:hAnsi="Arial" w:cs="Times New Roman"/>
      <w:sz w:val="28"/>
      <w:szCs w:val="20"/>
      <w:lang w:val="en-GB"/>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uiPriority w:val="9"/>
    <w:rsid w:val="00AC4D4E"/>
    <w:rPr>
      <w:rFonts w:ascii="Arial" w:eastAsia="Times New Roman" w:hAnsi="Arial" w:cs="Times New Roman"/>
      <w:sz w:val="24"/>
      <w:szCs w:val="20"/>
      <w:lang w:val="en-GB"/>
    </w:rPr>
  </w:style>
  <w:style w:type="character" w:customStyle="1" w:styleId="Heading5Char1">
    <w:name w:val="Heading 5 Char1"/>
    <w:rsid w:val="00AC4D4E"/>
    <w:rPr>
      <w:rFonts w:ascii="Arial" w:eastAsia="Times New Roman" w:hAnsi="Arial" w:cs="Times New Roman"/>
      <w:szCs w:val="20"/>
      <w:lang w:val="en-GB"/>
    </w:rPr>
  </w:style>
  <w:style w:type="character" w:styleId="FootnoteReference">
    <w:name w:val="footnote reference"/>
    <w:rsid w:val="00AC4D4E"/>
    <w:rPr>
      <w:b/>
      <w:position w:val="6"/>
      <w:sz w:val="16"/>
    </w:rPr>
  </w:style>
  <w:style w:type="character" w:customStyle="1" w:styleId="FooterChar">
    <w:name w:val="Footer Char"/>
    <w:basedOn w:val="DefaultParagraphFont"/>
    <w:link w:val="Footer"/>
    <w:uiPriority w:val="99"/>
    <w:rsid w:val="00AC4D4E"/>
    <w:rPr>
      <w:rFonts w:ascii="Arial" w:hAnsi="Arial"/>
      <w:b/>
      <w:i/>
      <w:sz w:val="18"/>
      <w:lang w:eastAsia="ja-JP"/>
    </w:rPr>
  </w:style>
  <w:style w:type="paragraph" w:customStyle="1" w:styleId="CRCoverPage">
    <w:name w:val="CR Cover Page"/>
    <w:link w:val="CRCoverPageChar"/>
    <w:rsid w:val="00AC4D4E"/>
    <w:pPr>
      <w:spacing w:after="120"/>
    </w:pPr>
    <w:rPr>
      <w:rFonts w:ascii="Arial" w:hAnsi="Arial"/>
      <w:lang w:eastAsia="en-US"/>
    </w:rPr>
  </w:style>
  <w:style w:type="paragraph" w:customStyle="1" w:styleId="tdoc-header">
    <w:name w:val="tdoc-header"/>
    <w:uiPriority w:val="99"/>
    <w:rsid w:val="00AC4D4E"/>
    <w:rPr>
      <w:rFonts w:ascii="Arial" w:hAnsi="Arial"/>
      <w:noProof/>
      <w:sz w:val="24"/>
      <w:lang w:eastAsia="en-US"/>
    </w:rPr>
  </w:style>
  <w:style w:type="paragraph" w:customStyle="1" w:styleId="IB3">
    <w:name w:val="IB3"/>
    <w:basedOn w:val="Normal"/>
    <w:uiPriority w:val="99"/>
    <w:rsid w:val="00AC4D4E"/>
    <w:pPr>
      <w:numPr>
        <w:numId w:val="26"/>
      </w:numPr>
      <w:tabs>
        <w:tab w:val="left" w:pos="851"/>
      </w:tabs>
      <w:overflowPunct w:val="0"/>
      <w:autoSpaceDE w:val="0"/>
      <w:autoSpaceDN w:val="0"/>
      <w:adjustRightInd w:val="0"/>
      <w:ind w:left="851" w:hanging="567"/>
      <w:textAlignment w:val="baseline"/>
    </w:pPr>
  </w:style>
  <w:style w:type="paragraph" w:customStyle="1" w:styleId="IB1">
    <w:name w:val="IB1"/>
    <w:basedOn w:val="Normal"/>
    <w:uiPriority w:val="99"/>
    <w:rsid w:val="00AC4D4E"/>
    <w:pPr>
      <w:numPr>
        <w:numId w:val="24"/>
      </w:numPr>
      <w:tabs>
        <w:tab w:val="left" w:pos="284"/>
      </w:tabs>
      <w:overflowPunct w:val="0"/>
      <w:autoSpaceDE w:val="0"/>
      <w:autoSpaceDN w:val="0"/>
      <w:adjustRightInd w:val="0"/>
      <w:textAlignment w:val="baseline"/>
    </w:pPr>
  </w:style>
  <w:style w:type="paragraph" w:customStyle="1" w:styleId="IBN">
    <w:name w:val="IBN"/>
    <w:basedOn w:val="Normal"/>
    <w:uiPriority w:val="99"/>
    <w:rsid w:val="00AC4D4E"/>
    <w:pPr>
      <w:numPr>
        <w:numId w:val="27"/>
      </w:numPr>
      <w:tabs>
        <w:tab w:val="left" w:pos="567"/>
      </w:tabs>
      <w:overflowPunct w:val="0"/>
      <w:autoSpaceDE w:val="0"/>
      <w:autoSpaceDN w:val="0"/>
      <w:adjustRightInd w:val="0"/>
      <w:ind w:left="568" w:hanging="284"/>
      <w:textAlignment w:val="baseline"/>
    </w:pPr>
  </w:style>
  <w:style w:type="paragraph" w:customStyle="1" w:styleId="IBL">
    <w:name w:val="IBL"/>
    <w:basedOn w:val="Normal"/>
    <w:uiPriority w:val="99"/>
    <w:rsid w:val="00AC4D4E"/>
    <w:pPr>
      <w:numPr>
        <w:numId w:val="28"/>
      </w:numPr>
      <w:tabs>
        <w:tab w:val="left" w:pos="284"/>
      </w:tabs>
      <w:overflowPunct w:val="0"/>
      <w:autoSpaceDE w:val="0"/>
      <w:autoSpaceDN w:val="0"/>
      <w:adjustRightInd w:val="0"/>
      <w:textAlignment w:val="baseline"/>
    </w:pPr>
  </w:style>
  <w:style w:type="paragraph" w:customStyle="1" w:styleId="Logically">
    <w:name w:val="Logically"/>
    <w:basedOn w:val="Normal"/>
    <w:uiPriority w:val="99"/>
    <w:rsid w:val="00AC4D4E"/>
    <w:pPr>
      <w:keepNext/>
      <w:tabs>
        <w:tab w:val="left" w:pos="709"/>
        <w:tab w:val="left" w:pos="992"/>
        <w:tab w:val="left" w:pos="1276"/>
        <w:tab w:val="left" w:pos="1570"/>
        <w:tab w:val="left" w:pos="3544"/>
      </w:tabs>
      <w:overflowPunct w:val="0"/>
      <w:autoSpaceDE w:val="0"/>
      <w:autoSpaceDN w:val="0"/>
      <w:adjustRightInd w:val="0"/>
      <w:spacing w:after="0"/>
      <w:jc w:val="both"/>
      <w:textAlignment w:val="baseline"/>
    </w:pPr>
  </w:style>
  <w:style w:type="paragraph" w:customStyle="1" w:styleId="IB2">
    <w:name w:val="IB2"/>
    <w:basedOn w:val="Normal"/>
    <w:uiPriority w:val="99"/>
    <w:rsid w:val="00AC4D4E"/>
    <w:pPr>
      <w:numPr>
        <w:numId w:val="25"/>
      </w:numPr>
      <w:tabs>
        <w:tab w:val="left" w:pos="567"/>
      </w:tabs>
      <w:overflowPunct w:val="0"/>
      <w:autoSpaceDE w:val="0"/>
      <w:autoSpaceDN w:val="0"/>
      <w:adjustRightInd w:val="0"/>
      <w:ind w:left="568" w:hanging="284"/>
      <w:textAlignment w:val="baseline"/>
    </w:pPr>
  </w:style>
  <w:style w:type="paragraph" w:customStyle="1" w:styleId="Coding">
    <w:name w:val="Coding"/>
    <w:basedOn w:val="Normal"/>
    <w:uiPriority w:val="99"/>
    <w:rsid w:val="00AC4D4E"/>
    <w:pPr>
      <w:widowControl w:val="0"/>
      <w:tabs>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s>
      <w:overflowPunct w:val="0"/>
      <w:autoSpaceDE w:val="0"/>
      <w:autoSpaceDN w:val="0"/>
      <w:adjustRightInd w:val="0"/>
      <w:spacing w:after="0"/>
      <w:textAlignment w:val="baseline"/>
    </w:pPr>
    <w:rPr>
      <w:rFonts w:ascii="Arial" w:hAnsi="Arial"/>
    </w:rPr>
  </w:style>
  <w:style w:type="paragraph" w:customStyle="1" w:styleId="INDENT1">
    <w:name w:val="INDENT1"/>
    <w:basedOn w:val="Normal"/>
    <w:uiPriority w:val="99"/>
    <w:rsid w:val="00AC4D4E"/>
    <w:pPr>
      <w:overflowPunct w:val="0"/>
      <w:autoSpaceDE w:val="0"/>
      <w:autoSpaceDN w:val="0"/>
      <w:adjustRightInd w:val="0"/>
      <w:ind w:left="851"/>
      <w:textAlignment w:val="baseline"/>
    </w:pPr>
  </w:style>
  <w:style w:type="paragraph" w:customStyle="1" w:styleId="INDENT2">
    <w:name w:val="INDENT2"/>
    <w:basedOn w:val="Normal"/>
    <w:uiPriority w:val="99"/>
    <w:rsid w:val="00AC4D4E"/>
    <w:pPr>
      <w:overflowPunct w:val="0"/>
      <w:autoSpaceDE w:val="0"/>
      <w:autoSpaceDN w:val="0"/>
      <w:adjustRightInd w:val="0"/>
      <w:ind w:left="1135" w:hanging="284"/>
      <w:textAlignment w:val="baseline"/>
    </w:pPr>
  </w:style>
  <w:style w:type="paragraph" w:customStyle="1" w:styleId="INDENT3">
    <w:name w:val="INDENT3"/>
    <w:basedOn w:val="Normal"/>
    <w:uiPriority w:val="99"/>
    <w:rsid w:val="00AC4D4E"/>
    <w:pPr>
      <w:overflowPunct w:val="0"/>
      <w:autoSpaceDE w:val="0"/>
      <w:autoSpaceDN w:val="0"/>
      <w:adjustRightInd w:val="0"/>
      <w:ind w:left="1701" w:hanging="567"/>
      <w:textAlignment w:val="baseline"/>
    </w:pPr>
  </w:style>
  <w:style w:type="paragraph" w:customStyle="1" w:styleId="FigureTitle">
    <w:name w:val="Figure_Title"/>
    <w:basedOn w:val="Normal"/>
    <w:next w:val="Normal"/>
    <w:uiPriority w:val="99"/>
    <w:rsid w:val="00AC4D4E"/>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rPr>
  </w:style>
  <w:style w:type="paragraph" w:customStyle="1" w:styleId="RecCCITT">
    <w:name w:val="Rec_CCITT_#"/>
    <w:basedOn w:val="Normal"/>
    <w:uiPriority w:val="99"/>
    <w:rsid w:val="00AC4D4E"/>
    <w:pPr>
      <w:keepNext/>
      <w:keepLines/>
      <w:overflowPunct w:val="0"/>
      <w:autoSpaceDE w:val="0"/>
      <w:autoSpaceDN w:val="0"/>
      <w:adjustRightInd w:val="0"/>
      <w:textAlignment w:val="baseline"/>
    </w:pPr>
    <w:rPr>
      <w:b/>
    </w:rPr>
  </w:style>
  <w:style w:type="paragraph" w:customStyle="1" w:styleId="enumlev2">
    <w:name w:val="enumlev2"/>
    <w:basedOn w:val="Normal"/>
    <w:uiPriority w:val="99"/>
    <w:rsid w:val="00AC4D4E"/>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lang w:val="en-US"/>
    </w:rPr>
  </w:style>
  <w:style w:type="paragraph" w:customStyle="1" w:styleId="CouvRecTitle">
    <w:name w:val="Couv Rec Title"/>
    <w:basedOn w:val="Normal"/>
    <w:uiPriority w:val="99"/>
    <w:rsid w:val="00AC4D4E"/>
    <w:pPr>
      <w:keepNext/>
      <w:keepLines/>
      <w:overflowPunct w:val="0"/>
      <w:autoSpaceDE w:val="0"/>
      <w:autoSpaceDN w:val="0"/>
      <w:adjustRightInd w:val="0"/>
      <w:spacing w:before="240"/>
      <w:ind w:left="1418"/>
      <w:textAlignment w:val="baseline"/>
    </w:pPr>
    <w:rPr>
      <w:rFonts w:ascii="Arial" w:hAnsi="Arial"/>
      <w:b/>
      <w:sz w:val="36"/>
      <w:lang w:val="en-US"/>
    </w:rPr>
  </w:style>
  <w:style w:type="paragraph" w:customStyle="1" w:styleId="ParagrapheNormal">
    <w:name w:val="Paragraphe Normal"/>
    <w:basedOn w:val="Normal"/>
    <w:uiPriority w:val="99"/>
    <w:rsid w:val="00AC4D4E"/>
    <w:pPr>
      <w:overflowPunct w:val="0"/>
      <w:autoSpaceDE w:val="0"/>
      <w:autoSpaceDN w:val="0"/>
      <w:adjustRightInd w:val="0"/>
      <w:spacing w:after="0"/>
      <w:jc w:val="both"/>
      <w:textAlignment w:val="baseline"/>
    </w:pPr>
    <w:rPr>
      <w:rFonts w:ascii="Arial" w:hAnsi="Arial"/>
      <w:lang w:val="en-US"/>
    </w:rPr>
  </w:style>
  <w:style w:type="character" w:customStyle="1" w:styleId="ListChar">
    <w:name w:val="List Char"/>
    <w:rsid w:val="00AC4D4E"/>
    <w:rPr>
      <w:lang w:val="en-GB" w:eastAsia="en-US" w:bidi="ar-SA"/>
    </w:rPr>
  </w:style>
  <w:style w:type="character" w:customStyle="1" w:styleId="ListBulletChar">
    <w:name w:val="List Bullet Char"/>
    <w:basedOn w:val="ListChar"/>
    <w:rsid w:val="00AC4D4E"/>
    <w:rPr>
      <w:lang w:val="en-GB" w:eastAsia="en-US" w:bidi="ar-SA"/>
    </w:rPr>
  </w:style>
  <w:style w:type="character" w:customStyle="1" w:styleId="H6Char">
    <w:name w:val="H6 Char"/>
    <w:basedOn w:val="Heading5Char"/>
    <w:qFormat/>
    <w:rsid w:val="00AC4D4E"/>
    <w:rPr>
      <w:rFonts w:ascii="Arial" w:eastAsiaTheme="majorEastAsia" w:hAnsi="Arial" w:cstheme="majorBidi"/>
      <w:color w:val="2F5496" w:themeColor="accent1" w:themeShade="BF"/>
      <w:sz w:val="22"/>
      <w:szCs w:val="20"/>
      <w:lang w:val="en-GB" w:eastAsia="en-US" w:bidi="ar-SA"/>
    </w:rPr>
  </w:style>
  <w:style w:type="paragraph" w:customStyle="1" w:styleId="CommentSubject2">
    <w:name w:val="Comment Subject2"/>
    <w:basedOn w:val="CommentText"/>
    <w:next w:val="CommentText"/>
    <w:uiPriority w:val="99"/>
    <w:semiHidden/>
    <w:rsid w:val="00AC4D4E"/>
    <w:pPr>
      <w:overflowPunct w:val="0"/>
      <w:autoSpaceDE w:val="0"/>
      <w:autoSpaceDN w:val="0"/>
      <w:adjustRightInd w:val="0"/>
      <w:textAlignment w:val="baseline"/>
    </w:pPr>
    <w:rPr>
      <w:rFonts w:ascii="CG Times (WN)" w:hAnsi="CG Times (WN)"/>
      <w:b/>
      <w:bCs/>
    </w:rPr>
  </w:style>
  <w:style w:type="paragraph" w:customStyle="1" w:styleId="BalloonText1">
    <w:name w:val="Balloon Text1"/>
    <w:basedOn w:val="Normal"/>
    <w:uiPriority w:val="99"/>
    <w:semiHidden/>
    <w:rsid w:val="00AC4D4E"/>
    <w:pPr>
      <w:overflowPunct w:val="0"/>
      <w:autoSpaceDE w:val="0"/>
      <w:autoSpaceDN w:val="0"/>
      <w:adjustRightInd w:val="0"/>
      <w:textAlignment w:val="baseline"/>
    </w:pPr>
    <w:rPr>
      <w:rFonts w:ascii="Tahoma" w:hAnsi="Tahoma" w:cs="Tahoma"/>
      <w:sz w:val="16"/>
      <w:szCs w:val="16"/>
    </w:rPr>
  </w:style>
  <w:style w:type="character" w:customStyle="1" w:styleId="ListNumberChar">
    <w:name w:val="List Number Char"/>
    <w:basedOn w:val="ListChar"/>
    <w:rsid w:val="00AC4D4E"/>
    <w:rPr>
      <w:lang w:val="en-GB" w:eastAsia="en-US" w:bidi="ar-SA"/>
    </w:rPr>
  </w:style>
  <w:style w:type="paragraph" w:customStyle="1" w:styleId="istb">
    <w:name w:val="ist b"/>
    <w:basedOn w:val="Normal"/>
    <w:uiPriority w:val="99"/>
    <w:rsid w:val="00AC4D4E"/>
    <w:pPr>
      <w:overflowPunct w:val="0"/>
      <w:autoSpaceDE w:val="0"/>
      <w:autoSpaceDN w:val="0"/>
      <w:adjustRightInd w:val="0"/>
      <w:textAlignment w:val="baseline"/>
    </w:pPr>
  </w:style>
  <w:style w:type="paragraph" w:customStyle="1" w:styleId="Gh6">
    <w:name w:val="Gh6"/>
    <w:basedOn w:val="BodyText2"/>
    <w:uiPriority w:val="99"/>
    <w:rsid w:val="00AC4D4E"/>
    <w:pPr>
      <w:overflowPunct w:val="0"/>
      <w:autoSpaceDE w:val="0"/>
      <w:autoSpaceDN w:val="0"/>
      <w:adjustRightInd w:val="0"/>
      <w:spacing w:after="0" w:line="240" w:lineRule="auto"/>
      <w:textAlignment w:val="baseline"/>
    </w:pPr>
    <w:rPr>
      <w:rFonts w:ascii="Arial" w:hAnsi="Arial"/>
    </w:rPr>
  </w:style>
  <w:style w:type="paragraph" w:customStyle="1" w:styleId="G6">
    <w:name w:val="G6"/>
    <w:basedOn w:val="EQ"/>
    <w:uiPriority w:val="99"/>
    <w:rsid w:val="00AC4D4E"/>
    <w:pPr>
      <w:keepLines w:val="0"/>
      <w:tabs>
        <w:tab w:val="clear" w:pos="4536"/>
        <w:tab w:val="clear" w:pos="9072"/>
      </w:tabs>
      <w:overflowPunct w:val="0"/>
      <w:autoSpaceDE w:val="0"/>
      <w:autoSpaceDN w:val="0"/>
      <w:adjustRightInd w:val="0"/>
      <w:textAlignment w:val="baseline"/>
    </w:pPr>
    <w:rPr>
      <w:rFonts w:ascii="Arial" w:hAnsi="Arial"/>
      <w:b/>
      <w:bCs/>
    </w:rPr>
  </w:style>
  <w:style w:type="character" w:styleId="PageNumber">
    <w:name w:val="page number"/>
    <w:basedOn w:val="DefaultParagraphFont"/>
    <w:rsid w:val="00AC4D4E"/>
  </w:style>
  <w:style w:type="character" w:customStyle="1" w:styleId="berschrift1H1HuvudrubrikChar1">
    <w:name w:val="Überschrift 1.H1.Huvudrubrik Char1"/>
    <w:rsid w:val="00AC4D4E"/>
    <w:rPr>
      <w:rFonts w:ascii="Arial" w:hAnsi="Arial"/>
      <w:sz w:val="36"/>
      <w:lang w:val="en-GB" w:eastAsia="en-US" w:bidi="ar-SA"/>
    </w:rPr>
  </w:style>
  <w:style w:type="character" w:customStyle="1" w:styleId="berschrift2T2Char1">
    <w:name w:val="Überschrift 2.T2 Char1"/>
    <w:rsid w:val="00AC4D4E"/>
    <w:rPr>
      <w:rFonts w:ascii="Arial" w:hAnsi="Arial"/>
      <w:sz w:val="32"/>
      <w:lang w:val="en-GB" w:eastAsia="en-US" w:bidi="ar-SA"/>
    </w:rPr>
  </w:style>
  <w:style w:type="character" w:customStyle="1" w:styleId="berschrift3">
    <w:name w:val="Überschrift 3"/>
    <w:rsid w:val="00AC4D4E"/>
    <w:rPr>
      <w:rFonts w:ascii="Arial" w:hAnsi="Arial"/>
      <w:sz w:val="28"/>
      <w:lang w:val="en-GB" w:eastAsia="en-US" w:bidi="ar-SA"/>
    </w:rPr>
  </w:style>
  <w:style w:type="character" w:customStyle="1" w:styleId="berschrift4Char">
    <w:name w:val="Überschrift 4 Char"/>
    <w:rsid w:val="00AC4D4E"/>
    <w:rPr>
      <w:rFonts w:ascii="Arial" w:hAnsi="Arial"/>
      <w:sz w:val="24"/>
      <w:lang w:val="en-GB" w:eastAsia="en-US" w:bidi="ar-SA"/>
    </w:rPr>
  </w:style>
  <w:style w:type="paragraph" w:customStyle="1" w:styleId="CommentSubject1">
    <w:name w:val="Comment Subject1"/>
    <w:basedOn w:val="CommentText"/>
    <w:next w:val="CommentText"/>
    <w:uiPriority w:val="99"/>
    <w:semiHidden/>
    <w:rsid w:val="00AC4D4E"/>
    <w:pPr>
      <w:overflowPunct w:val="0"/>
      <w:autoSpaceDE w:val="0"/>
      <w:autoSpaceDN w:val="0"/>
      <w:adjustRightInd w:val="0"/>
      <w:textAlignment w:val="baseline"/>
    </w:pPr>
    <w:rPr>
      <w:rFonts w:ascii="CG Times (WN)" w:hAnsi="CG Times (WN)"/>
      <w:b/>
      <w:bCs/>
    </w:rPr>
  </w:style>
  <w:style w:type="paragraph" w:customStyle="1" w:styleId="B23">
    <w:name w:val="B23"/>
    <w:basedOn w:val="B1"/>
    <w:uiPriority w:val="99"/>
    <w:rsid w:val="00AC4D4E"/>
    <w:pPr>
      <w:overflowPunct w:val="0"/>
      <w:autoSpaceDE w:val="0"/>
      <w:autoSpaceDN w:val="0"/>
      <w:adjustRightInd w:val="0"/>
      <w:textAlignment w:val="baseline"/>
    </w:pPr>
    <w:rPr>
      <w:lang w:val="x-none"/>
    </w:rPr>
  </w:style>
  <w:style w:type="paragraph" w:customStyle="1" w:styleId="H7">
    <w:name w:val="H7"/>
    <w:basedOn w:val="H6"/>
    <w:uiPriority w:val="99"/>
    <w:rsid w:val="00AC4D4E"/>
    <w:pPr>
      <w:tabs>
        <w:tab w:val="num" w:pos="360"/>
      </w:tabs>
      <w:overflowPunct w:val="0"/>
      <w:autoSpaceDE w:val="0"/>
      <w:autoSpaceDN w:val="0"/>
      <w:adjustRightInd w:val="0"/>
      <w:textAlignment w:val="baseline"/>
    </w:pPr>
  </w:style>
  <w:style w:type="paragraph" w:customStyle="1" w:styleId="FL">
    <w:name w:val="FL"/>
    <w:basedOn w:val="Normal"/>
    <w:uiPriority w:val="99"/>
    <w:rsid w:val="00AC4D4E"/>
    <w:pPr>
      <w:keepNext/>
      <w:keepLines/>
      <w:overflowPunct w:val="0"/>
      <w:autoSpaceDE w:val="0"/>
      <w:autoSpaceDN w:val="0"/>
      <w:adjustRightInd w:val="0"/>
      <w:spacing w:before="60"/>
      <w:jc w:val="center"/>
      <w:textAlignment w:val="baseline"/>
    </w:pPr>
    <w:rPr>
      <w:rFonts w:ascii="Arial" w:hAnsi="Arial"/>
      <w:b/>
    </w:rPr>
  </w:style>
  <w:style w:type="paragraph" w:customStyle="1" w:styleId="EWCharChar">
    <w:name w:val="EW Char Char"/>
    <w:basedOn w:val="EXCharChar"/>
    <w:rsid w:val="00AC4D4E"/>
    <w:pPr>
      <w:spacing w:after="0"/>
    </w:pPr>
  </w:style>
  <w:style w:type="paragraph" w:customStyle="1" w:styleId="EXCharChar">
    <w:name w:val="EX Char Char"/>
    <w:basedOn w:val="Normal"/>
    <w:uiPriority w:val="99"/>
    <w:rsid w:val="00AC4D4E"/>
    <w:pPr>
      <w:keepLines/>
      <w:overflowPunct w:val="0"/>
      <w:autoSpaceDE w:val="0"/>
      <w:autoSpaceDN w:val="0"/>
      <w:adjustRightInd w:val="0"/>
      <w:ind w:left="1702" w:hanging="1418"/>
      <w:textAlignment w:val="baseline"/>
    </w:pPr>
  </w:style>
  <w:style w:type="character" w:customStyle="1" w:styleId="EXCharCharChar">
    <w:name w:val="EX Char Char Char"/>
    <w:rsid w:val="00AC4D4E"/>
    <w:rPr>
      <w:lang w:val="en-GB" w:eastAsia="en-US" w:bidi="ar-SA"/>
    </w:rPr>
  </w:style>
  <w:style w:type="character" w:customStyle="1" w:styleId="EWCharCharChar">
    <w:name w:val="EW Char Char Char"/>
    <w:basedOn w:val="EXCharCharChar"/>
    <w:rsid w:val="00AC4D4E"/>
    <w:rPr>
      <w:lang w:val="en-GB" w:eastAsia="en-US" w:bidi="ar-SA"/>
    </w:rPr>
  </w:style>
  <w:style w:type="character" w:customStyle="1" w:styleId="EXChar">
    <w:name w:val="EX Char"/>
    <w:rsid w:val="00AC4D4E"/>
    <w:rPr>
      <w:lang w:val="en-GB" w:eastAsia="en-US" w:bidi="ar-SA"/>
    </w:rPr>
  </w:style>
  <w:style w:type="paragraph" w:customStyle="1" w:styleId="H8">
    <w:name w:val="H8"/>
    <w:basedOn w:val="H6"/>
    <w:uiPriority w:val="99"/>
    <w:rsid w:val="00AC4D4E"/>
    <w:pPr>
      <w:tabs>
        <w:tab w:val="num" w:pos="360"/>
      </w:tabs>
      <w:overflowPunct w:val="0"/>
      <w:autoSpaceDE w:val="0"/>
      <w:autoSpaceDN w:val="0"/>
      <w:adjustRightInd w:val="0"/>
      <w:textAlignment w:val="baseline"/>
    </w:pPr>
  </w:style>
  <w:style w:type="paragraph" w:customStyle="1" w:styleId="B10">
    <w:name w:val="B1+"/>
    <w:basedOn w:val="B1"/>
    <w:uiPriority w:val="99"/>
    <w:rsid w:val="00AC4D4E"/>
    <w:pPr>
      <w:tabs>
        <w:tab w:val="num" w:pos="737"/>
      </w:tabs>
      <w:overflowPunct w:val="0"/>
      <w:autoSpaceDE w:val="0"/>
      <w:autoSpaceDN w:val="0"/>
      <w:adjustRightInd w:val="0"/>
      <w:ind w:left="737" w:hanging="453"/>
      <w:textAlignment w:val="baseline"/>
    </w:pPr>
    <w:rPr>
      <w:lang w:val="x-none"/>
    </w:rPr>
  </w:style>
  <w:style w:type="paragraph" w:customStyle="1" w:styleId="B3">
    <w:name w:val="B3+"/>
    <w:basedOn w:val="B30"/>
    <w:uiPriority w:val="99"/>
    <w:rsid w:val="00AC4D4E"/>
    <w:pPr>
      <w:numPr>
        <w:numId w:val="7"/>
      </w:numPr>
      <w:tabs>
        <w:tab w:val="left" w:pos="1134"/>
        <w:tab w:val="num" w:pos="1644"/>
      </w:tabs>
      <w:overflowPunct w:val="0"/>
      <w:autoSpaceDE w:val="0"/>
      <w:autoSpaceDN w:val="0"/>
      <w:adjustRightInd w:val="0"/>
      <w:ind w:left="1644" w:hanging="453"/>
      <w:textAlignment w:val="baseline"/>
    </w:pPr>
    <w:rPr>
      <w:lang w:val="x-none"/>
    </w:rPr>
  </w:style>
  <w:style w:type="character" w:customStyle="1" w:styleId="H6CharChar">
    <w:name w:val="H6 Char Char"/>
    <w:rsid w:val="00AC4D4E"/>
    <w:rPr>
      <w:rFonts w:ascii="Arial" w:hAnsi="Arial"/>
      <w:lang w:val="en-GB" w:eastAsia="en-US" w:bidi="ar-SA"/>
    </w:rPr>
  </w:style>
  <w:style w:type="paragraph" w:customStyle="1" w:styleId="H5">
    <w:name w:val="H5"/>
    <w:basedOn w:val="Heading5"/>
    <w:uiPriority w:val="99"/>
    <w:rsid w:val="00AC4D4E"/>
    <w:pPr>
      <w:keepNext w:val="0"/>
      <w:keepLines w:val="0"/>
      <w:tabs>
        <w:tab w:val="num" w:pos="360"/>
      </w:tabs>
      <w:overflowPunct w:val="0"/>
      <w:autoSpaceDE w:val="0"/>
      <w:autoSpaceDN w:val="0"/>
      <w:adjustRightInd w:val="0"/>
      <w:spacing w:before="240" w:after="60"/>
      <w:ind w:left="0" w:firstLine="0"/>
      <w:textAlignment w:val="baseline"/>
    </w:pPr>
    <w:rPr>
      <w:rFonts w:ascii="Times New Roman" w:hAnsi="Times New Roman"/>
      <w:b/>
      <w:bCs/>
      <w:i/>
      <w:iCs/>
      <w:sz w:val="26"/>
      <w:szCs w:val="26"/>
    </w:rPr>
  </w:style>
  <w:style w:type="paragraph" w:customStyle="1" w:styleId="H6nORMAL">
    <w:name w:val="H6nORMAL"/>
    <w:basedOn w:val="H6"/>
    <w:uiPriority w:val="99"/>
    <w:rsid w:val="00AC4D4E"/>
    <w:pPr>
      <w:tabs>
        <w:tab w:val="num" w:pos="360"/>
      </w:tabs>
      <w:overflowPunct w:val="0"/>
      <w:autoSpaceDE w:val="0"/>
      <w:autoSpaceDN w:val="0"/>
      <w:adjustRightInd w:val="0"/>
      <w:textAlignment w:val="baseline"/>
    </w:pPr>
  </w:style>
  <w:style w:type="character" w:customStyle="1" w:styleId="h6Char0">
    <w:name w:val="h6 Char"/>
    <w:rsid w:val="00AC4D4E"/>
    <w:rPr>
      <w:rFonts w:ascii="Arial" w:hAnsi="Arial"/>
      <w:lang w:val="en-GB" w:eastAsia="en-US" w:bidi="ar-SA"/>
    </w:rPr>
  </w:style>
  <w:style w:type="character" w:customStyle="1" w:styleId="CharChar4">
    <w:name w:val="Char Char4"/>
    <w:rsid w:val="00AC4D4E"/>
    <w:rPr>
      <w:rFonts w:ascii="Arial" w:hAnsi="Arial"/>
      <w:sz w:val="32"/>
      <w:lang w:val="en-GB" w:eastAsia="en-US" w:bidi="ar-SA"/>
    </w:rPr>
  </w:style>
  <w:style w:type="character" w:customStyle="1" w:styleId="CharChar2">
    <w:name w:val="Char Char2"/>
    <w:rsid w:val="00AC4D4E"/>
    <w:rPr>
      <w:rFonts w:ascii="Arial" w:hAnsi="Arial"/>
      <w:sz w:val="24"/>
      <w:lang w:val="en-GB" w:eastAsia="en-US" w:bidi="ar-SA"/>
    </w:rPr>
  </w:style>
  <w:style w:type="character" w:customStyle="1" w:styleId="CharChar3">
    <w:name w:val="Char Char3"/>
    <w:rsid w:val="00AC4D4E"/>
    <w:rPr>
      <w:rFonts w:ascii="Arial" w:hAnsi="Arial"/>
      <w:sz w:val="28"/>
      <w:lang w:val="en-GB" w:eastAsia="en-US" w:bidi="ar-SA"/>
    </w:rPr>
  </w:style>
  <w:style w:type="character" w:customStyle="1" w:styleId="CharChar1">
    <w:name w:val="Char Char1"/>
    <w:rsid w:val="00AC4D4E"/>
    <w:rPr>
      <w:rFonts w:ascii="Arial" w:hAnsi="Arial"/>
      <w:sz w:val="22"/>
      <w:lang w:val="en-GB" w:eastAsia="en-US" w:bidi="ar-SA"/>
    </w:rPr>
  </w:style>
  <w:style w:type="character" w:customStyle="1" w:styleId="CharChar5">
    <w:name w:val="Char Char5"/>
    <w:rsid w:val="00AC4D4E"/>
    <w:rPr>
      <w:rFonts w:ascii="Arial" w:hAnsi="Arial"/>
      <w:sz w:val="36"/>
      <w:lang w:val="en-GB" w:eastAsia="en-US" w:bidi="ar-SA"/>
    </w:rPr>
  </w:style>
  <w:style w:type="character" w:customStyle="1" w:styleId="berschrift1H1HuvudrubrikChar">
    <w:name w:val="Überschrift 1.H1.Huvudrubrik Char"/>
    <w:rsid w:val="00AC4D4E"/>
    <w:rPr>
      <w:rFonts w:ascii="Arial" w:hAnsi="Arial"/>
      <w:sz w:val="36"/>
      <w:lang w:val="en-GB" w:eastAsia="en-US" w:bidi="ar-SA"/>
    </w:rPr>
  </w:style>
  <w:style w:type="character" w:customStyle="1" w:styleId="berschrift2T2Char">
    <w:name w:val="Überschrift 2.T2 Char"/>
    <w:rsid w:val="00AC4D4E"/>
    <w:rPr>
      <w:rFonts w:ascii="Arial" w:hAnsi="Arial"/>
      <w:sz w:val="32"/>
      <w:lang w:val="en-GB" w:eastAsia="en-US" w:bidi="ar-SA"/>
    </w:rPr>
  </w:style>
  <w:style w:type="character" w:customStyle="1" w:styleId="berschrift31">
    <w:name w:val="Überschrift 31"/>
    <w:rsid w:val="00AC4D4E"/>
    <w:rPr>
      <w:rFonts w:ascii="Arial" w:hAnsi="Arial"/>
      <w:sz w:val="28"/>
      <w:lang w:val="en-GB" w:eastAsia="en-US" w:bidi="ar-SA"/>
    </w:rPr>
  </w:style>
  <w:style w:type="character" w:customStyle="1" w:styleId="CharChar10">
    <w:name w:val="Char Char10"/>
    <w:rsid w:val="00AC4D4E"/>
    <w:rPr>
      <w:rFonts w:ascii="Arial" w:hAnsi="Arial"/>
      <w:sz w:val="36"/>
      <w:lang w:val="en-GB" w:eastAsia="en-US" w:bidi="ar-SA"/>
    </w:rPr>
  </w:style>
  <w:style w:type="character" w:customStyle="1" w:styleId="CharChar9">
    <w:name w:val="Char Char9"/>
    <w:rsid w:val="00AC4D4E"/>
    <w:rPr>
      <w:rFonts w:ascii="Arial" w:hAnsi="Arial"/>
      <w:sz w:val="32"/>
      <w:lang w:val="en-GB" w:eastAsia="en-US" w:bidi="ar-SA"/>
    </w:rPr>
  </w:style>
  <w:style w:type="character" w:customStyle="1" w:styleId="CharChar8">
    <w:name w:val="Char Char8"/>
    <w:rsid w:val="00AC4D4E"/>
    <w:rPr>
      <w:rFonts w:ascii="Arial" w:hAnsi="Arial"/>
      <w:sz w:val="28"/>
      <w:lang w:val="en-GB" w:eastAsia="en-US" w:bidi="ar-SA"/>
    </w:rPr>
  </w:style>
  <w:style w:type="character" w:customStyle="1" w:styleId="CharChar7">
    <w:name w:val="Char Char7"/>
    <w:rsid w:val="00AC4D4E"/>
    <w:rPr>
      <w:rFonts w:ascii="Arial" w:hAnsi="Arial"/>
      <w:sz w:val="24"/>
      <w:lang w:val="en-GB" w:eastAsia="en-US" w:bidi="ar-SA"/>
    </w:rPr>
  </w:style>
  <w:style w:type="character" w:customStyle="1" w:styleId="CharChar6">
    <w:name w:val="Char Char6"/>
    <w:rsid w:val="00AC4D4E"/>
    <w:rPr>
      <w:rFonts w:ascii="Arial" w:hAnsi="Arial"/>
      <w:sz w:val="22"/>
      <w:lang w:val="en-GB" w:eastAsia="en-US" w:bidi="ar-SA"/>
    </w:rPr>
  </w:style>
  <w:style w:type="character" w:customStyle="1" w:styleId="berschrift32">
    <w:name w:val="Überschrift 32"/>
    <w:rsid w:val="00AC4D4E"/>
    <w:rPr>
      <w:rFonts w:ascii="Arial" w:hAnsi="Arial"/>
      <w:sz w:val="28"/>
      <w:lang w:val="en-GB" w:eastAsia="en-US" w:bidi="ar-SA"/>
    </w:rPr>
  </w:style>
  <w:style w:type="character" w:customStyle="1" w:styleId="berschrift33">
    <w:name w:val="Überschrift 33"/>
    <w:rsid w:val="00AC4D4E"/>
    <w:rPr>
      <w:rFonts w:ascii="Arial" w:hAnsi="Arial"/>
      <w:sz w:val="28"/>
      <w:lang w:val="en-GB" w:eastAsia="en-US" w:bidi="ar-SA"/>
    </w:rPr>
  </w:style>
  <w:style w:type="character" w:customStyle="1" w:styleId="berschrift34">
    <w:name w:val="Überschrift 34"/>
    <w:rsid w:val="00AC4D4E"/>
    <w:rPr>
      <w:rFonts w:ascii="Arial" w:hAnsi="Arial"/>
      <w:sz w:val="28"/>
      <w:lang w:val="en-GB" w:eastAsia="en-US" w:bidi="ar-SA"/>
    </w:rPr>
  </w:style>
  <w:style w:type="paragraph" w:customStyle="1" w:styleId="Default">
    <w:name w:val="Default"/>
    <w:uiPriority w:val="99"/>
    <w:rsid w:val="00AC4D4E"/>
    <w:pPr>
      <w:autoSpaceDE w:val="0"/>
      <w:autoSpaceDN w:val="0"/>
      <w:adjustRightInd w:val="0"/>
    </w:pPr>
    <w:rPr>
      <w:color w:val="000000"/>
      <w:sz w:val="24"/>
      <w:szCs w:val="24"/>
      <w:lang w:val="en-US" w:eastAsia="en-US"/>
    </w:rPr>
  </w:style>
  <w:style w:type="character" w:customStyle="1" w:styleId="berschrift1">
    <w:name w:val="Überschrift 1"/>
    <w:aliases w:val="H1,Huvudrubrik Char"/>
    <w:rsid w:val="00AC4D4E"/>
    <w:rPr>
      <w:rFonts w:ascii="Arial" w:hAnsi="Arial" w:cs="Arial" w:hint="default"/>
      <w:sz w:val="36"/>
      <w:lang w:val="en-GB" w:eastAsia="en-US" w:bidi="ar-SA"/>
    </w:rPr>
  </w:style>
  <w:style w:type="character" w:customStyle="1" w:styleId="berschrift2">
    <w:name w:val="Überschrift 2"/>
    <w:aliases w:val="T2 Char"/>
    <w:rsid w:val="00AC4D4E"/>
    <w:rPr>
      <w:rFonts w:ascii="Arial" w:hAnsi="Arial" w:cs="Arial" w:hint="default"/>
      <w:sz w:val="32"/>
      <w:lang w:val="en-GB" w:eastAsia="en-US" w:bidi="ar-SA"/>
    </w:rPr>
  </w:style>
  <w:style w:type="paragraph" w:customStyle="1" w:styleId="ZchnZchnChar">
    <w:name w:val="Zchn Zchn Char"/>
    <w:basedOn w:val="Normal"/>
    <w:uiPriority w:val="99"/>
    <w:semiHidden/>
    <w:rsid w:val="00AC4D4E"/>
    <w:pPr>
      <w:overflowPunct w:val="0"/>
      <w:autoSpaceDE w:val="0"/>
      <w:autoSpaceDN w:val="0"/>
      <w:adjustRightInd w:val="0"/>
      <w:spacing w:line="240" w:lineRule="exact"/>
      <w:textAlignment w:val="baseline"/>
    </w:pPr>
    <w:rPr>
      <w:rFonts w:ascii="Arial" w:hAnsi="Arial"/>
      <w:lang w:val="en-US"/>
    </w:rPr>
  </w:style>
  <w:style w:type="paragraph" w:customStyle="1" w:styleId="CharCharChar">
    <w:name w:val="Char Char Char"/>
    <w:basedOn w:val="Normal"/>
    <w:uiPriority w:val="99"/>
    <w:semiHidden/>
    <w:rsid w:val="00AC4D4E"/>
    <w:pPr>
      <w:overflowPunct w:val="0"/>
      <w:autoSpaceDE w:val="0"/>
      <w:autoSpaceDN w:val="0"/>
      <w:adjustRightInd w:val="0"/>
      <w:spacing w:line="240" w:lineRule="exact"/>
      <w:textAlignment w:val="baseline"/>
    </w:pPr>
    <w:rPr>
      <w:rFonts w:ascii="Arial" w:hAnsi="Arial"/>
      <w:lang w:val="en-US"/>
    </w:rPr>
  </w:style>
  <w:style w:type="character" w:customStyle="1" w:styleId="stringliteral">
    <w:name w:val="stringliteral"/>
    <w:rsid w:val="00AC4D4E"/>
  </w:style>
  <w:style w:type="character" w:customStyle="1" w:styleId="B1Char1">
    <w:name w:val="B1 Char1"/>
    <w:qFormat/>
    <w:rsid w:val="00AC4D4E"/>
    <w:rPr>
      <w:rFonts w:ascii="Times New Roman" w:hAnsi="Times New Roman" w:cs="Times New Roman" w:hint="default"/>
      <w:lang w:val="en-GB" w:eastAsia="en-US"/>
    </w:rPr>
  </w:style>
  <w:style w:type="character" w:customStyle="1" w:styleId="mw-headline">
    <w:name w:val="mw-headline"/>
    <w:rsid w:val="00AC4D4E"/>
  </w:style>
  <w:style w:type="character" w:customStyle="1" w:styleId="berschrift35">
    <w:name w:val="Überschrift 35"/>
    <w:rsid w:val="00AC4D4E"/>
    <w:rPr>
      <w:rFonts w:ascii="Arial" w:hAnsi="Arial"/>
      <w:sz w:val="28"/>
      <w:lang w:val="en-GB" w:eastAsia="en-US" w:bidi="ar-SA"/>
    </w:rPr>
  </w:style>
  <w:style w:type="numbering" w:customStyle="1" w:styleId="NoList11">
    <w:name w:val="No List11"/>
    <w:next w:val="NoList"/>
    <w:uiPriority w:val="99"/>
    <w:semiHidden/>
    <w:unhideWhenUsed/>
    <w:rsid w:val="00AC4D4E"/>
  </w:style>
  <w:style w:type="numbering" w:customStyle="1" w:styleId="NoList111">
    <w:name w:val="No List111"/>
    <w:next w:val="NoList"/>
    <w:uiPriority w:val="99"/>
    <w:semiHidden/>
    <w:rsid w:val="00AC4D4E"/>
  </w:style>
  <w:style w:type="numbering" w:customStyle="1" w:styleId="NoList2">
    <w:name w:val="No List2"/>
    <w:next w:val="NoList"/>
    <w:uiPriority w:val="99"/>
    <w:semiHidden/>
    <w:unhideWhenUsed/>
    <w:rsid w:val="00AC4D4E"/>
  </w:style>
  <w:style w:type="numbering" w:customStyle="1" w:styleId="NoList12">
    <w:name w:val="No List12"/>
    <w:next w:val="NoList"/>
    <w:uiPriority w:val="99"/>
    <w:semiHidden/>
    <w:rsid w:val="00AC4D4E"/>
  </w:style>
  <w:style w:type="character" w:customStyle="1" w:styleId="TAL0">
    <w:name w:val="TAL (文字)"/>
    <w:rsid w:val="00AC4D4E"/>
    <w:rPr>
      <w:rFonts w:ascii="Arial" w:eastAsia="Times New Roman" w:hAnsi="Arial"/>
      <w:sz w:val="18"/>
      <w:lang w:val="en-GB"/>
    </w:rPr>
  </w:style>
  <w:style w:type="numbering" w:customStyle="1" w:styleId="NoList3">
    <w:name w:val="No List3"/>
    <w:next w:val="NoList"/>
    <w:uiPriority w:val="99"/>
    <w:semiHidden/>
    <w:rsid w:val="00AC4D4E"/>
  </w:style>
  <w:style w:type="numbering" w:customStyle="1" w:styleId="NoList4">
    <w:name w:val="No List4"/>
    <w:next w:val="NoList"/>
    <w:uiPriority w:val="99"/>
    <w:semiHidden/>
    <w:rsid w:val="00AC4D4E"/>
  </w:style>
  <w:style w:type="numbering" w:customStyle="1" w:styleId="NoList5">
    <w:name w:val="No List5"/>
    <w:next w:val="NoList"/>
    <w:uiPriority w:val="99"/>
    <w:semiHidden/>
    <w:rsid w:val="00AC4D4E"/>
  </w:style>
  <w:style w:type="numbering" w:customStyle="1" w:styleId="NoList6">
    <w:name w:val="No List6"/>
    <w:next w:val="NoList"/>
    <w:uiPriority w:val="99"/>
    <w:semiHidden/>
    <w:rsid w:val="00AC4D4E"/>
  </w:style>
  <w:style w:type="numbering" w:customStyle="1" w:styleId="NoList7">
    <w:name w:val="No List7"/>
    <w:next w:val="NoList"/>
    <w:uiPriority w:val="99"/>
    <w:semiHidden/>
    <w:rsid w:val="00AC4D4E"/>
  </w:style>
  <w:style w:type="numbering" w:customStyle="1" w:styleId="NoList8">
    <w:name w:val="No List8"/>
    <w:next w:val="NoList"/>
    <w:uiPriority w:val="99"/>
    <w:semiHidden/>
    <w:rsid w:val="00AC4D4E"/>
  </w:style>
  <w:style w:type="numbering" w:customStyle="1" w:styleId="NoList9">
    <w:name w:val="No List9"/>
    <w:next w:val="NoList"/>
    <w:uiPriority w:val="99"/>
    <w:semiHidden/>
    <w:rsid w:val="00AC4D4E"/>
  </w:style>
  <w:style w:type="paragraph" w:customStyle="1" w:styleId="B7">
    <w:name w:val="B7"/>
    <w:basedOn w:val="B6"/>
    <w:link w:val="B7Char"/>
    <w:uiPriority w:val="99"/>
    <w:rsid w:val="00AC4D4E"/>
    <w:pPr>
      <w:overflowPunct w:val="0"/>
      <w:autoSpaceDE w:val="0"/>
      <w:autoSpaceDN w:val="0"/>
      <w:adjustRightInd w:val="0"/>
      <w:ind w:left="2269"/>
      <w:textAlignment w:val="baseline"/>
    </w:pPr>
    <w:rPr>
      <w:lang w:val="x-none"/>
    </w:rPr>
  </w:style>
  <w:style w:type="character" w:customStyle="1" w:styleId="B7Char">
    <w:name w:val="B7 Char"/>
    <w:basedOn w:val="B6Char"/>
    <w:link w:val="B7"/>
    <w:uiPriority w:val="99"/>
    <w:rsid w:val="00AC4D4E"/>
    <w:rPr>
      <w:rFonts w:eastAsia="Malgun Gothic"/>
      <w:color w:val="000000"/>
      <w:lang w:val="x-none" w:eastAsia="ja-JP"/>
    </w:rPr>
  </w:style>
  <w:style w:type="numbering" w:customStyle="1" w:styleId="NoList10">
    <w:name w:val="No List10"/>
    <w:next w:val="NoList"/>
    <w:uiPriority w:val="99"/>
    <w:semiHidden/>
    <w:unhideWhenUsed/>
    <w:rsid w:val="00AC4D4E"/>
  </w:style>
  <w:style w:type="numbering" w:customStyle="1" w:styleId="NoList1111">
    <w:name w:val="No List1111"/>
    <w:next w:val="NoList"/>
    <w:uiPriority w:val="99"/>
    <w:semiHidden/>
    <w:unhideWhenUsed/>
    <w:rsid w:val="00AC4D4E"/>
  </w:style>
  <w:style w:type="numbering" w:customStyle="1" w:styleId="NoList11111">
    <w:name w:val="No List11111"/>
    <w:next w:val="NoList"/>
    <w:uiPriority w:val="99"/>
    <w:semiHidden/>
    <w:rsid w:val="00AC4D4E"/>
  </w:style>
  <w:style w:type="numbering" w:customStyle="1" w:styleId="NoList21">
    <w:name w:val="No List21"/>
    <w:next w:val="NoList"/>
    <w:uiPriority w:val="99"/>
    <w:semiHidden/>
    <w:unhideWhenUsed/>
    <w:rsid w:val="00AC4D4E"/>
  </w:style>
  <w:style w:type="character" w:customStyle="1" w:styleId="CRSheetTitleChar">
    <w:name w:val="CRSheet Title Char"/>
    <w:basedOn w:val="DefaultParagraphFont"/>
    <w:link w:val="CRSheetTitle"/>
    <w:uiPriority w:val="99"/>
    <w:locked/>
    <w:rsid w:val="00AC4D4E"/>
    <w:rPr>
      <w:rFonts w:ascii="Arial Bold" w:eastAsia="SimSun" w:hAnsi="Arial Bold" w:cs="Arial Bold"/>
      <w:b/>
      <w:sz w:val="36"/>
      <w:szCs w:val="36"/>
    </w:rPr>
  </w:style>
  <w:style w:type="paragraph" w:customStyle="1" w:styleId="CRSheetTitle">
    <w:name w:val="CRSheet Title"/>
    <w:next w:val="Normal"/>
    <w:link w:val="CRSheetTitleChar"/>
    <w:uiPriority w:val="99"/>
    <w:qFormat/>
    <w:rsid w:val="00AC4D4E"/>
    <w:pPr>
      <w:framePr w:hSpace="180" w:wrap="around" w:hAnchor="margin" w:xAlign="center" w:y="-756"/>
      <w:spacing w:before="120" w:after="120" w:line="256" w:lineRule="auto"/>
    </w:pPr>
    <w:rPr>
      <w:rFonts w:ascii="Arial Bold" w:eastAsia="SimSun" w:hAnsi="Arial Bold" w:cs="Arial Bold"/>
      <w:b/>
      <w:sz w:val="36"/>
      <w:szCs w:val="36"/>
    </w:rPr>
  </w:style>
  <w:style w:type="character" w:customStyle="1" w:styleId="TableContentLeftChar">
    <w:name w:val="TableContentLeft Char"/>
    <w:basedOn w:val="DefaultParagraphFont"/>
    <w:link w:val="TableContentLeft"/>
    <w:locked/>
    <w:rsid w:val="00AC4D4E"/>
    <w:rPr>
      <w:rFonts w:ascii="Arial" w:eastAsia="SimSun" w:hAnsi="Arial" w:cs="Arial"/>
      <w:sz w:val="18"/>
      <w:szCs w:val="18"/>
      <w:lang w:eastAsia="de-DE" w:bidi="bn-BD"/>
    </w:rPr>
  </w:style>
  <w:style w:type="paragraph" w:customStyle="1" w:styleId="TableContentLeft">
    <w:name w:val="TableContentLeft"/>
    <w:basedOn w:val="Normal"/>
    <w:link w:val="TableContentLeftChar"/>
    <w:qFormat/>
    <w:rsid w:val="00AC4D4E"/>
    <w:pPr>
      <w:overflowPunct w:val="0"/>
      <w:autoSpaceDE w:val="0"/>
      <w:autoSpaceDN w:val="0"/>
      <w:adjustRightInd w:val="0"/>
      <w:spacing w:before="80" w:after="80" w:line="256" w:lineRule="auto"/>
      <w:textAlignment w:val="baseline"/>
    </w:pPr>
    <w:rPr>
      <w:rFonts w:ascii="Arial" w:eastAsia="SimSun" w:hAnsi="Arial" w:cs="Arial"/>
      <w:sz w:val="18"/>
      <w:szCs w:val="18"/>
      <w:lang w:eastAsia="de-DE" w:bidi="bn-BD"/>
    </w:rPr>
  </w:style>
  <w:style w:type="character" w:customStyle="1" w:styleId="TableHeaderGrayChar">
    <w:name w:val="TableHeaderGray Char"/>
    <w:basedOn w:val="DefaultParagraphFont"/>
    <w:link w:val="TableHeaderGray"/>
    <w:locked/>
    <w:rsid w:val="00AC4D4E"/>
    <w:rPr>
      <w:rFonts w:ascii="Arial" w:eastAsiaTheme="minorEastAsia" w:hAnsi="Arial" w:cs="Arial"/>
      <w:b/>
      <w:lang w:val="en-US"/>
    </w:rPr>
  </w:style>
  <w:style w:type="paragraph" w:customStyle="1" w:styleId="TableHeaderGray">
    <w:name w:val="TableHeaderGray"/>
    <w:basedOn w:val="Normal"/>
    <w:link w:val="TableHeaderGrayChar"/>
    <w:qFormat/>
    <w:rsid w:val="00AC4D4E"/>
    <w:pPr>
      <w:keepNext/>
      <w:overflowPunct w:val="0"/>
      <w:autoSpaceDE w:val="0"/>
      <w:autoSpaceDN w:val="0"/>
      <w:adjustRightInd w:val="0"/>
      <w:spacing w:before="40" w:after="40" w:line="276" w:lineRule="auto"/>
      <w:textAlignment w:val="baseline"/>
    </w:pPr>
    <w:rPr>
      <w:rFonts w:ascii="Arial" w:eastAsiaTheme="minorEastAsia" w:hAnsi="Arial" w:cs="Arial"/>
      <w:b/>
      <w:lang w:val="en-US" w:eastAsia="en-GB"/>
    </w:rPr>
  </w:style>
  <w:style w:type="character" w:customStyle="1" w:styleId="TableBulletTextChar">
    <w:name w:val="Table Bullet Text Char"/>
    <w:link w:val="TableBulletText"/>
    <w:uiPriority w:val="21"/>
    <w:locked/>
    <w:rsid w:val="00AC4D4E"/>
    <w:rPr>
      <w:rFonts w:ascii="Arial" w:eastAsia="SimSun" w:hAnsi="Arial"/>
      <w:lang w:eastAsia="de-DE"/>
    </w:rPr>
  </w:style>
  <w:style w:type="paragraph" w:customStyle="1" w:styleId="TableBulletText">
    <w:name w:val="Table Bullet Text"/>
    <w:basedOn w:val="Normal"/>
    <w:link w:val="TableBulletTextChar"/>
    <w:uiPriority w:val="21"/>
    <w:qFormat/>
    <w:rsid w:val="00AC4D4E"/>
    <w:pPr>
      <w:numPr>
        <w:numId w:val="30"/>
      </w:numPr>
      <w:tabs>
        <w:tab w:val="left" w:pos="454"/>
      </w:tabs>
      <w:overflowPunct w:val="0"/>
      <w:autoSpaceDE w:val="0"/>
      <w:autoSpaceDN w:val="0"/>
      <w:adjustRightInd w:val="0"/>
      <w:spacing w:before="40" w:after="40" w:line="276" w:lineRule="auto"/>
      <w:ind w:left="454" w:hanging="227"/>
      <w:textAlignment w:val="baseline"/>
    </w:pPr>
    <w:rPr>
      <w:rFonts w:ascii="Arial" w:eastAsia="SimSun" w:hAnsi="Arial"/>
      <w:lang w:eastAsia="de-DE"/>
    </w:rPr>
  </w:style>
  <w:style w:type="character" w:customStyle="1" w:styleId="TableCourierChar">
    <w:name w:val="TableCourier Char"/>
    <w:basedOn w:val="DefaultParagraphFont"/>
    <w:link w:val="TableCourier"/>
    <w:locked/>
    <w:rsid w:val="00AC4D4E"/>
    <w:rPr>
      <w:rFonts w:ascii="Courier New" w:eastAsiaTheme="minorEastAsia" w:hAnsi="Courier New" w:cs="Courier New"/>
      <w:sz w:val="18"/>
      <w:szCs w:val="18"/>
      <w:lang w:eastAsia="fr-FR"/>
    </w:rPr>
  </w:style>
  <w:style w:type="paragraph" w:customStyle="1" w:styleId="TableCourier">
    <w:name w:val="TableCourier"/>
    <w:basedOn w:val="Normal"/>
    <w:link w:val="TableCourierChar"/>
    <w:qFormat/>
    <w:rsid w:val="00AC4D4E"/>
    <w:pPr>
      <w:keepNext/>
      <w:overflowPunct w:val="0"/>
      <w:autoSpaceDE w:val="0"/>
      <w:autoSpaceDN w:val="0"/>
      <w:adjustRightInd w:val="0"/>
      <w:spacing w:before="120" w:after="120" w:line="276" w:lineRule="auto"/>
      <w:contextualSpacing/>
      <w:textAlignment w:val="baseline"/>
    </w:pPr>
    <w:rPr>
      <w:rFonts w:ascii="Courier New" w:eastAsiaTheme="minorEastAsia" w:hAnsi="Courier New" w:cs="Courier New"/>
      <w:sz w:val="18"/>
      <w:szCs w:val="18"/>
      <w:lang w:eastAsia="fr-FR"/>
    </w:rPr>
  </w:style>
  <w:style w:type="character" w:customStyle="1" w:styleId="10ptTableContentChar">
    <w:name w:val="10ptTableContent Char"/>
    <w:basedOn w:val="DefaultParagraphFont"/>
    <w:link w:val="10ptTableContent"/>
    <w:locked/>
    <w:rsid w:val="00AC4D4E"/>
    <w:rPr>
      <w:rFonts w:ascii="Arial" w:eastAsia="SimSun" w:hAnsi="Arial" w:cs="Arial"/>
      <w:sz w:val="24"/>
      <w:szCs w:val="26"/>
      <w:lang w:eastAsia="de-DE" w:bidi="bn-BD"/>
    </w:rPr>
  </w:style>
  <w:style w:type="paragraph" w:customStyle="1" w:styleId="10ptTableContent">
    <w:name w:val="10ptTableContent"/>
    <w:basedOn w:val="TableContentLeft"/>
    <w:link w:val="10ptTableContentChar"/>
    <w:qFormat/>
    <w:rsid w:val="00AC4D4E"/>
    <w:rPr>
      <w:sz w:val="24"/>
      <w:szCs w:val="26"/>
    </w:rPr>
  </w:style>
  <w:style w:type="character" w:styleId="PlaceholderText">
    <w:name w:val="Placeholder Text"/>
    <w:basedOn w:val="DefaultParagraphFont"/>
    <w:uiPriority w:val="99"/>
    <w:semiHidden/>
    <w:rsid w:val="00AC4D4E"/>
    <w:rPr>
      <w:color w:val="808080"/>
    </w:rPr>
  </w:style>
  <w:style w:type="character" w:customStyle="1" w:styleId="fontstyle01">
    <w:name w:val="fontstyle01"/>
    <w:basedOn w:val="DefaultParagraphFont"/>
    <w:qFormat/>
    <w:rsid w:val="00AC4D4E"/>
    <w:rPr>
      <w:rFonts w:ascii="Helvetica" w:hAnsi="Helvetica" w:cs="Helvetica" w:hint="default"/>
      <w:b w:val="0"/>
      <w:bCs w:val="0"/>
      <w:i w:val="0"/>
      <w:iCs w:val="0"/>
      <w:color w:val="000000"/>
      <w:sz w:val="24"/>
      <w:szCs w:val="24"/>
    </w:rPr>
  </w:style>
  <w:style w:type="character" w:customStyle="1" w:styleId="fontstyle21">
    <w:name w:val="fontstyle21"/>
    <w:basedOn w:val="DefaultParagraphFont"/>
    <w:rsid w:val="00AC4D4E"/>
    <w:rPr>
      <w:rFonts w:ascii="Helvetica" w:hAnsi="Helvetica" w:cs="Helvetica" w:hint="default"/>
      <w:b w:val="0"/>
      <w:bCs w:val="0"/>
      <w:i w:val="0"/>
      <w:iCs w:val="0"/>
      <w:color w:val="000000"/>
      <w:sz w:val="18"/>
      <w:szCs w:val="18"/>
    </w:rPr>
  </w:style>
  <w:style w:type="character" w:customStyle="1" w:styleId="fontstyle31">
    <w:name w:val="fontstyle31"/>
    <w:basedOn w:val="DefaultParagraphFont"/>
    <w:rsid w:val="00AC4D4E"/>
    <w:rPr>
      <w:rFonts w:ascii="Symbol" w:hAnsi="Symbol" w:hint="default"/>
      <w:b w:val="0"/>
      <w:bCs w:val="0"/>
      <w:i w:val="0"/>
      <w:iCs w:val="0"/>
      <w:color w:val="000000"/>
      <w:sz w:val="18"/>
      <w:szCs w:val="18"/>
    </w:rPr>
  </w:style>
  <w:style w:type="character" w:customStyle="1" w:styleId="fontstyle11">
    <w:name w:val="fontstyle11"/>
    <w:basedOn w:val="DefaultParagraphFont"/>
    <w:rsid w:val="00AC4D4E"/>
    <w:rPr>
      <w:rFonts w:ascii="Helvetica" w:hAnsi="Helvetica" w:cs="Helvetica" w:hint="default"/>
      <w:b w:val="0"/>
      <w:bCs w:val="0"/>
      <w:i w:val="0"/>
      <w:iCs w:val="0"/>
      <w:color w:val="000000"/>
      <w:sz w:val="18"/>
      <w:szCs w:val="18"/>
    </w:rPr>
  </w:style>
  <w:style w:type="character" w:customStyle="1" w:styleId="msoins0">
    <w:name w:val="msoins"/>
    <w:rsid w:val="00AC4D4E"/>
  </w:style>
  <w:style w:type="character" w:customStyle="1" w:styleId="TALZchn">
    <w:name w:val="TAL Zchn"/>
    <w:rsid w:val="00AC4D4E"/>
    <w:rPr>
      <w:rFonts w:ascii="Arial" w:hAnsi="Arial"/>
      <w:sz w:val="18"/>
      <w:lang w:val="en-GB" w:eastAsia="en-US"/>
    </w:rPr>
  </w:style>
  <w:style w:type="character" w:customStyle="1" w:styleId="NOZchn">
    <w:name w:val="NO Zchn"/>
    <w:rsid w:val="00AC4D4E"/>
    <w:rPr>
      <w:lang w:val="en-GB"/>
    </w:rPr>
  </w:style>
  <w:style w:type="character" w:customStyle="1" w:styleId="EditorsNoteChar">
    <w:name w:val="Editor's Note Char"/>
    <w:link w:val="EditorsNote"/>
    <w:rsid w:val="00AC4D4E"/>
    <w:rPr>
      <w:color w:val="FF0000"/>
      <w:lang w:eastAsia="en-US"/>
    </w:rPr>
  </w:style>
  <w:style w:type="character" w:customStyle="1" w:styleId="BodyTextIndent3Char1">
    <w:name w:val="Body Text Indent 3 Char1"/>
    <w:basedOn w:val="DefaultParagraphFont"/>
    <w:uiPriority w:val="99"/>
    <w:rsid w:val="00AC4D4E"/>
    <w:rPr>
      <w:rFonts w:ascii="Times New Roman" w:eastAsia="Times New Roman" w:hAnsi="Times New Roman" w:cs="Times New Roman"/>
      <w:sz w:val="16"/>
      <w:szCs w:val="16"/>
      <w:lang w:val="en-GB"/>
    </w:rPr>
  </w:style>
  <w:style w:type="character" w:customStyle="1" w:styleId="TACChar">
    <w:name w:val="TAC Char"/>
    <w:locked/>
    <w:rsid w:val="00AC4D4E"/>
    <w:rPr>
      <w:rFonts w:ascii="Arial" w:hAnsi="Arial"/>
      <w:sz w:val="18"/>
      <w:lang w:val="en-GB"/>
    </w:rPr>
  </w:style>
  <w:style w:type="character" w:customStyle="1" w:styleId="Hyperlink1">
    <w:name w:val="Hyperlink1"/>
    <w:uiPriority w:val="99"/>
    <w:rsid w:val="00AC4D4E"/>
    <w:rPr>
      <w:color w:val="0563C1"/>
      <w:u w:val="single"/>
    </w:rPr>
  </w:style>
  <w:style w:type="character" w:customStyle="1" w:styleId="FollowedHyperlink1">
    <w:name w:val="FollowedHyperlink1"/>
    <w:rsid w:val="00AC4D4E"/>
    <w:rPr>
      <w:color w:val="954F72"/>
      <w:u w:val="single"/>
    </w:rPr>
  </w:style>
  <w:style w:type="character" w:customStyle="1" w:styleId="EditorsNoteCharChar">
    <w:name w:val="Editor's Note Char Char"/>
    <w:rsid w:val="00AC4D4E"/>
    <w:rPr>
      <w:rFonts w:ascii="Times New Roman" w:eastAsia="Times New Roman" w:hAnsi="Times New Roman" w:cs="Times New Roman"/>
      <w:color w:val="FF0000"/>
      <w:sz w:val="20"/>
      <w:szCs w:val="20"/>
      <w:lang w:val="en-GB" w:eastAsia="en-US"/>
    </w:rPr>
  </w:style>
  <w:style w:type="character" w:customStyle="1" w:styleId="3Char1">
    <w:name w:val="正文文本缩进 3 Char1"/>
    <w:uiPriority w:val="99"/>
    <w:semiHidden/>
    <w:rsid w:val="00AC4D4E"/>
    <w:rPr>
      <w:rFonts w:ascii="Times New Roman" w:hAnsi="Times New Roman" w:cs="Times New Roman"/>
      <w:kern w:val="0"/>
      <w:sz w:val="16"/>
      <w:szCs w:val="16"/>
      <w:lang w:val="en-GB" w:eastAsia="en-US"/>
    </w:rPr>
  </w:style>
  <w:style w:type="character" w:customStyle="1" w:styleId="CRCoverPageChar">
    <w:name w:val="CR Cover Page Char"/>
    <w:link w:val="CRCoverPage"/>
    <w:rsid w:val="00AC4D4E"/>
    <w:rPr>
      <w:rFonts w:ascii="Arial" w:hAnsi="Arial"/>
      <w:lang w:eastAsia="en-US"/>
    </w:rPr>
  </w:style>
  <w:style w:type="character" w:customStyle="1" w:styleId="UnresolvedMention1">
    <w:name w:val="Unresolved Mention1"/>
    <w:uiPriority w:val="99"/>
    <w:semiHidden/>
    <w:unhideWhenUsed/>
    <w:rsid w:val="00AC4D4E"/>
    <w:rPr>
      <w:color w:val="605E5C"/>
      <w:shd w:val="clear" w:color="auto" w:fill="E1DFDD"/>
    </w:rPr>
  </w:style>
  <w:style w:type="paragraph" w:customStyle="1" w:styleId="msonormal0">
    <w:name w:val="msonormal"/>
    <w:basedOn w:val="Normal"/>
    <w:rsid w:val="00AC4D4E"/>
    <w:pPr>
      <w:spacing w:before="100" w:beforeAutospacing="1" w:after="100" w:afterAutospacing="1"/>
    </w:pPr>
    <w:rPr>
      <w:sz w:val="24"/>
      <w:szCs w:val="24"/>
      <w:lang w:eastAsia="en-GB"/>
    </w:rPr>
  </w:style>
  <w:style w:type="character" w:customStyle="1" w:styleId="BodyText2Char1">
    <w:name w:val="Body Text 2 Char1"/>
    <w:uiPriority w:val="99"/>
    <w:semiHidden/>
    <w:rsid w:val="00AC4D4E"/>
    <w:rPr>
      <w:rFonts w:ascii="Times New Roman" w:hAnsi="Times New Roman" w:cs="Times New Roman" w:hint="default"/>
      <w:lang w:val="en-GB" w:eastAsia="en-US"/>
    </w:rPr>
  </w:style>
  <w:style w:type="character" w:customStyle="1" w:styleId="BodyTextIndentChar1">
    <w:name w:val="Body Text Indent Char1"/>
    <w:uiPriority w:val="99"/>
    <w:semiHidden/>
    <w:rsid w:val="00AC4D4E"/>
    <w:rPr>
      <w:rFonts w:ascii="Times New Roman" w:hAnsi="Times New Roman" w:cs="Times New Roman" w:hint="default"/>
      <w:lang w:val="en-GB" w:eastAsia="en-US"/>
    </w:rPr>
  </w:style>
  <w:style w:type="character" w:customStyle="1" w:styleId="BodyTextIndent2Char1">
    <w:name w:val="Body Text Indent 2 Char1"/>
    <w:uiPriority w:val="99"/>
    <w:semiHidden/>
    <w:rsid w:val="00AC4D4E"/>
    <w:rPr>
      <w:rFonts w:ascii="Times New Roman" w:hAnsi="Times New Roman" w:cs="Times New Roman" w:hint="default"/>
      <w:lang w:val="en-GB" w:eastAsia="en-US"/>
    </w:rPr>
  </w:style>
  <w:style w:type="character" w:styleId="Strong">
    <w:name w:val="Strong"/>
    <w:qFormat/>
    <w:rsid w:val="00AC4D4E"/>
    <w:rPr>
      <w:b/>
      <w:bCs/>
      <w:sz w:val="20"/>
      <w:szCs w:val="20"/>
    </w:rPr>
  </w:style>
  <w:style w:type="paragraph" w:customStyle="1" w:styleId="B20">
    <w:name w:val="B2+"/>
    <w:basedOn w:val="B2"/>
    <w:uiPriority w:val="99"/>
    <w:rsid w:val="00AC4D4E"/>
    <w:pPr>
      <w:tabs>
        <w:tab w:val="num" w:pos="1191"/>
      </w:tabs>
      <w:overflowPunct w:val="0"/>
      <w:autoSpaceDE w:val="0"/>
      <w:autoSpaceDN w:val="0"/>
      <w:adjustRightInd w:val="0"/>
      <w:ind w:left="1191" w:hanging="454"/>
      <w:textAlignment w:val="baseline"/>
    </w:pPr>
  </w:style>
  <w:style w:type="paragraph" w:customStyle="1" w:styleId="HO">
    <w:name w:val="HO"/>
    <w:basedOn w:val="Normal"/>
    <w:uiPriority w:val="99"/>
    <w:rsid w:val="00AC4D4E"/>
    <w:pPr>
      <w:overflowPunct w:val="0"/>
      <w:autoSpaceDE w:val="0"/>
      <w:autoSpaceDN w:val="0"/>
      <w:adjustRightInd w:val="0"/>
      <w:spacing w:after="0"/>
      <w:jc w:val="right"/>
    </w:pPr>
    <w:rPr>
      <w:b/>
      <w:lang w:eastAsia="en-GB"/>
    </w:rPr>
  </w:style>
  <w:style w:type="paragraph" w:customStyle="1" w:styleId="HE">
    <w:name w:val="HE"/>
    <w:basedOn w:val="Normal"/>
    <w:uiPriority w:val="99"/>
    <w:rsid w:val="00AC4D4E"/>
    <w:pPr>
      <w:overflowPunct w:val="0"/>
      <w:autoSpaceDE w:val="0"/>
      <w:autoSpaceDN w:val="0"/>
      <w:adjustRightInd w:val="0"/>
      <w:spacing w:after="0"/>
    </w:pPr>
    <w:rPr>
      <w:b/>
      <w:lang w:eastAsia="en-GB"/>
    </w:rPr>
  </w:style>
  <w:style w:type="paragraph" w:customStyle="1" w:styleId="Titre8TableHeading">
    <w:name w:val="Titre 8.Table Heading"/>
    <w:basedOn w:val="Heading1"/>
    <w:next w:val="Normal"/>
    <w:uiPriority w:val="99"/>
    <w:rsid w:val="00AC4D4E"/>
    <w:pPr>
      <w:ind w:left="0" w:firstLine="0"/>
      <w:outlineLvl w:val="7"/>
    </w:pPr>
    <w:rPr>
      <w:lang w:eastAsia="fr-FR"/>
    </w:rPr>
  </w:style>
  <w:style w:type="paragraph" w:customStyle="1" w:styleId="BL">
    <w:name w:val="BL"/>
    <w:basedOn w:val="Normal"/>
    <w:uiPriority w:val="99"/>
    <w:rsid w:val="00AC4D4E"/>
    <w:pPr>
      <w:tabs>
        <w:tab w:val="num" w:pos="737"/>
        <w:tab w:val="left" w:pos="851"/>
      </w:tabs>
      <w:overflowPunct w:val="0"/>
      <w:autoSpaceDE w:val="0"/>
      <w:autoSpaceDN w:val="0"/>
      <w:adjustRightInd w:val="0"/>
      <w:ind w:left="737" w:hanging="453"/>
    </w:pPr>
  </w:style>
  <w:style w:type="character" w:customStyle="1" w:styleId="ZMODIFY">
    <w:name w:val="ZMODIFY"/>
    <w:rsid w:val="00AC4D4E"/>
  </w:style>
  <w:style w:type="character" w:customStyle="1" w:styleId="CharChar">
    <w:name w:val="Char Char"/>
    <w:rsid w:val="00AC4D4E"/>
    <w:rPr>
      <w:rFonts w:ascii="Arial" w:hAnsi="Arial" w:cs="Arial" w:hint="default"/>
      <w:sz w:val="32"/>
      <w:lang w:val="en-GB" w:eastAsia="en-US" w:bidi="ar-SA"/>
    </w:rPr>
  </w:style>
  <w:style w:type="character" w:customStyle="1" w:styleId="TFZchn">
    <w:name w:val="TF Zchn"/>
    <w:rsid w:val="00AC4D4E"/>
    <w:rPr>
      <w:rFonts w:ascii="Arial" w:hAnsi="Arial" w:cs="Arial" w:hint="default"/>
      <w:b/>
      <w:bCs w:val="0"/>
      <w:lang w:val="en-GB"/>
    </w:rPr>
  </w:style>
  <w:style w:type="table" w:customStyle="1" w:styleId="1">
    <w:name w:val="网格型1"/>
    <w:basedOn w:val="TableNormal"/>
    <w:rsid w:val="00AC4D4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AC4D4E"/>
    <w:rPr>
      <w:rFonts w:ascii="CG Times (WN)" w:hAnsi="CG Times (WN)" w:cs="Calibri"/>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Text1">
    <w:name w:val="Block Text1"/>
    <w:basedOn w:val="Normal"/>
    <w:next w:val="BlockText"/>
    <w:rsid w:val="00627C5F"/>
    <w:pPr>
      <w:pBdr>
        <w:top w:val="single" w:sz="2" w:space="10" w:color="4472C4"/>
        <w:left w:val="single" w:sz="2" w:space="10" w:color="4472C4"/>
        <w:bottom w:val="single" w:sz="2" w:space="10" w:color="4472C4"/>
        <w:right w:val="single" w:sz="2" w:space="10" w:color="4472C4"/>
      </w:pBdr>
      <w:ind w:left="1152" w:right="1152"/>
    </w:pPr>
    <w:rPr>
      <w:rFonts w:ascii="Calibri" w:hAnsi="Calibri"/>
      <w:i/>
      <w:iCs/>
      <w:color w:val="4472C4"/>
    </w:rPr>
  </w:style>
  <w:style w:type="paragraph" w:customStyle="1" w:styleId="Caption1">
    <w:name w:val="Caption1"/>
    <w:basedOn w:val="Normal"/>
    <w:next w:val="Normal"/>
    <w:uiPriority w:val="99"/>
    <w:unhideWhenUsed/>
    <w:qFormat/>
    <w:rsid w:val="00627C5F"/>
    <w:pPr>
      <w:spacing w:after="200"/>
    </w:pPr>
    <w:rPr>
      <w:i/>
      <w:iCs/>
      <w:color w:val="44546A"/>
      <w:sz w:val="18"/>
      <w:szCs w:val="18"/>
    </w:rPr>
  </w:style>
  <w:style w:type="paragraph" w:customStyle="1" w:styleId="EnvelopeAddress1">
    <w:name w:val="Envelope Address1"/>
    <w:basedOn w:val="Normal"/>
    <w:next w:val="EnvelopeAddress"/>
    <w:rsid w:val="00627C5F"/>
    <w:pPr>
      <w:framePr w:w="7920" w:h="1980" w:hRule="exact" w:hSpace="180" w:wrap="auto" w:hAnchor="page" w:xAlign="center" w:yAlign="bottom"/>
      <w:spacing w:after="0"/>
      <w:ind w:left="2880"/>
    </w:pPr>
    <w:rPr>
      <w:rFonts w:ascii="Calibri Light" w:hAnsi="Calibri Light"/>
      <w:sz w:val="24"/>
      <w:szCs w:val="24"/>
    </w:rPr>
  </w:style>
  <w:style w:type="paragraph" w:customStyle="1" w:styleId="EnvelopeReturn1">
    <w:name w:val="Envelope Return1"/>
    <w:basedOn w:val="Normal"/>
    <w:next w:val="EnvelopeReturn"/>
    <w:rsid w:val="00627C5F"/>
    <w:pPr>
      <w:spacing w:after="0"/>
    </w:pPr>
    <w:rPr>
      <w:rFonts w:ascii="Calibri Light" w:hAnsi="Calibri Light"/>
    </w:rPr>
  </w:style>
  <w:style w:type="paragraph" w:customStyle="1" w:styleId="IndexHeading1">
    <w:name w:val="Index Heading1"/>
    <w:basedOn w:val="Normal"/>
    <w:next w:val="Index1"/>
    <w:uiPriority w:val="99"/>
    <w:rsid w:val="00627C5F"/>
    <w:rPr>
      <w:rFonts w:ascii="Calibri Light" w:hAnsi="Calibri Light"/>
      <w:b/>
      <w:bCs/>
    </w:rPr>
  </w:style>
  <w:style w:type="paragraph" w:customStyle="1" w:styleId="IntenseQuote1">
    <w:name w:val="Intense Quote1"/>
    <w:basedOn w:val="Normal"/>
    <w:next w:val="Normal"/>
    <w:uiPriority w:val="30"/>
    <w:qFormat/>
    <w:rsid w:val="00627C5F"/>
    <w:pPr>
      <w:pBdr>
        <w:top w:val="single" w:sz="4" w:space="10" w:color="4472C4"/>
        <w:bottom w:val="single" w:sz="4" w:space="10" w:color="4472C4"/>
      </w:pBdr>
      <w:spacing w:before="360" w:after="360"/>
      <w:ind w:left="864" w:right="864"/>
      <w:jc w:val="center"/>
    </w:pPr>
    <w:rPr>
      <w:i/>
      <w:iCs/>
      <w:color w:val="4472C4"/>
    </w:rPr>
  </w:style>
  <w:style w:type="paragraph" w:customStyle="1" w:styleId="MessageHeader1">
    <w:name w:val="Message Header1"/>
    <w:basedOn w:val="Normal"/>
    <w:next w:val="MessageHeader"/>
    <w:rsid w:val="00627C5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libri Light" w:hAnsi="Calibri Light"/>
      <w:sz w:val="24"/>
      <w:szCs w:val="24"/>
      <w:lang w:val="fr-FR"/>
    </w:rPr>
  </w:style>
  <w:style w:type="paragraph" w:customStyle="1" w:styleId="Quote1">
    <w:name w:val="Quote1"/>
    <w:basedOn w:val="Normal"/>
    <w:next w:val="Normal"/>
    <w:uiPriority w:val="29"/>
    <w:qFormat/>
    <w:rsid w:val="00627C5F"/>
    <w:pPr>
      <w:spacing w:before="200" w:after="160"/>
      <w:ind w:left="864" w:right="864"/>
      <w:jc w:val="center"/>
    </w:pPr>
    <w:rPr>
      <w:i/>
      <w:iCs/>
      <w:color w:val="404040"/>
    </w:rPr>
  </w:style>
  <w:style w:type="paragraph" w:customStyle="1" w:styleId="Subtitle1">
    <w:name w:val="Subtitle1"/>
    <w:basedOn w:val="Normal"/>
    <w:next w:val="Normal"/>
    <w:qFormat/>
    <w:rsid w:val="00627C5F"/>
    <w:pPr>
      <w:numPr>
        <w:ilvl w:val="1"/>
      </w:numPr>
      <w:spacing w:after="160"/>
    </w:pPr>
    <w:rPr>
      <w:rFonts w:ascii="Calibri" w:hAnsi="Calibri"/>
      <w:color w:val="5A5A5A"/>
      <w:spacing w:val="15"/>
      <w:sz w:val="22"/>
      <w:szCs w:val="22"/>
    </w:rPr>
  </w:style>
  <w:style w:type="paragraph" w:customStyle="1" w:styleId="Title1">
    <w:name w:val="Title1"/>
    <w:basedOn w:val="Normal"/>
    <w:next w:val="Normal"/>
    <w:qFormat/>
    <w:rsid w:val="00627C5F"/>
    <w:pPr>
      <w:spacing w:after="0"/>
      <w:contextualSpacing/>
    </w:pPr>
    <w:rPr>
      <w:rFonts w:ascii="Calibri Light" w:hAnsi="Calibri Light"/>
      <w:spacing w:val="-10"/>
      <w:kern w:val="28"/>
      <w:sz w:val="56"/>
      <w:szCs w:val="56"/>
    </w:rPr>
  </w:style>
  <w:style w:type="paragraph" w:customStyle="1" w:styleId="TOAHeading1">
    <w:name w:val="TOA Heading1"/>
    <w:basedOn w:val="Normal"/>
    <w:next w:val="Normal"/>
    <w:rsid w:val="00627C5F"/>
    <w:pPr>
      <w:spacing w:before="120"/>
    </w:pPr>
    <w:rPr>
      <w:rFonts w:ascii="Calibri Light" w:hAnsi="Calibri Light"/>
      <w:b/>
      <w:bCs/>
      <w:sz w:val="24"/>
      <w:szCs w:val="24"/>
    </w:rPr>
  </w:style>
  <w:style w:type="paragraph" w:customStyle="1" w:styleId="TOCHeading1">
    <w:name w:val="TOC Heading1"/>
    <w:basedOn w:val="Heading1"/>
    <w:next w:val="Normal"/>
    <w:uiPriority w:val="39"/>
    <w:semiHidden/>
    <w:unhideWhenUsed/>
    <w:qFormat/>
    <w:rsid w:val="00627C5F"/>
    <w:pPr>
      <w:pBdr>
        <w:top w:val="none" w:sz="0" w:space="0" w:color="auto"/>
      </w:pBdr>
      <w:spacing w:after="0"/>
      <w:ind w:left="0" w:firstLine="0"/>
      <w:outlineLvl w:val="9"/>
    </w:pPr>
    <w:rPr>
      <w:rFonts w:ascii="Calibri Light" w:hAnsi="Calibri Light"/>
      <w:color w:val="2F5496"/>
      <w:sz w:val="32"/>
      <w:szCs w:val="32"/>
    </w:rPr>
  </w:style>
  <w:style w:type="character" w:customStyle="1" w:styleId="UnresolvedMention11">
    <w:name w:val="Unresolved Mention11"/>
    <w:uiPriority w:val="99"/>
    <w:semiHidden/>
    <w:unhideWhenUsed/>
    <w:rsid w:val="00627C5F"/>
    <w:rPr>
      <w:color w:val="605E5C"/>
      <w:shd w:val="clear" w:color="auto" w:fill="E1DFDD"/>
    </w:rPr>
  </w:style>
  <w:style w:type="character" w:customStyle="1" w:styleId="IntenseQuoteChar1">
    <w:name w:val="Intense Quote Char1"/>
    <w:basedOn w:val="DefaultParagraphFont"/>
    <w:uiPriority w:val="30"/>
    <w:rsid w:val="00627C5F"/>
    <w:rPr>
      <w:rFonts w:ascii="Times New Roman" w:hAnsi="Times New Roman"/>
      <w:i/>
      <w:iCs/>
      <w:color w:val="4472C4" w:themeColor="accent1"/>
      <w:lang w:val="en-GB" w:eastAsia="en-US"/>
    </w:rPr>
  </w:style>
  <w:style w:type="character" w:customStyle="1" w:styleId="MessageHeaderChar1">
    <w:name w:val="Message Header Char1"/>
    <w:basedOn w:val="DefaultParagraphFont"/>
    <w:rsid w:val="00627C5F"/>
    <w:rPr>
      <w:rFonts w:asciiTheme="majorHAnsi" w:eastAsiaTheme="majorEastAsia" w:hAnsiTheme="majorHAnsi" w:cstheme="majorBidi"/>
      <w:sz w:val="24"/>
      <w:szCs w:val="24"/>
      <w:shd w:val="pct20" w:color="auto" w:fill="auto"/>
      <w:lang w:val="en-GB" w:eastAsia="en-US"/>
    </w:rPr>
  </w:style>
  <w:style w:type="character" w:customStyle="1" w:styleId="QuoteChar1">
    <w:name w:val="Quote Char1"/>
    <w:basedOn w:val="DefaultParagraphFont"/>
    <w:uiPriority w:val="29"/>
    <w:rsid w:val="00627C5F"/>
    <w:rPr>
      <w:rFonts w:ascii="Times New Roman" w:hAnsi="Times New Roman"/>
      <w:i/>
      <w:iCs/>
      <w:color w:val="404040" w:themeColor="text1" w:themeTint="BF"/>
      <w:lang w:val="en-GB" w:eastAsia="en-US"/>
    </w:rPr>
  </w:style>
  <w:style w:type="character" w:customStyle="1" w:styleId="SubtitleChar1">
    <w:name w:val="Subtitle Char1"/>
    <w:basedOn w:val="DefaultParagraphFont"/>
    <w:rsid w:val="00627C5F"/>
    <w:rPr>
      <w:rFonts w:asciiTheme="minorHAnsi" w:eastAsiaTheme="minorEastAsia" w:hAnsiTheme="minorHAnsi" w:cstheme="minorBidi"/>
      <w:color w:val="5A5A5A" w:themeColor="text1" w:themeTint="A5"/>
      <w:spacing w:val="15"/>
      <w:sz w:val="22"/>
      <w:szCs w:val="22"/>
      <w:lang w:val="en-GB" w:eastAsia="en-US"/>
    </w:rPr>
  </w:style>
  <w:style w:type="character" w:customStyle="1" w:styleId="TitleChar1">
    <w:name w:val="Title Char1"/>
    <w:basedOn w:val="DefaultParagraphFont"/>
    <w:rsid w:val="00627C5F"/>
    <w:rPr>
      <w:rFonts w:asciiTheme="majorHAnsi" w:eastAsiaTheme="majorEastAsia" w:hAnsiTheme="majorHAnsi" w:cstheme="majorBidi"/>
      <w:spacing w:val="-10"/>
      <w:kern w:val="28"/>
      <w:sz w:val="56"/>
      <w:szCs w:val="56"/>
      <w:lang w:val="en-GB" w:eastAsia="en-US"/>
    </w:rPr>
  </w:style>
  <w:style w:type="paragraph" w:customStyle="1" w:styleId="TaC0">
    <w:name w:val="TaC"/>
    <w:basedOn w:val="Normal"/>
    <w:qFormat/>
    <w:rsid w:val="00FE563E"/>
    <w:pPr>
      <w:spacing w:after="160" w:line="259" w:lineRule="auto"/>
    </w:pPr>
    <w:rPr>
      <w:rFonts w:asciiTheme="minorHAnsi" w:eastAsiaTheme="minorHAnsi" w:hAnsiTheme="minorHAnsi" w:cstheme="minorBidi"/>
      <w:sz w:val="22"/>
      <w:szCs w:val="22"/>
      <w:lang w:val="de-DE"/>
    </w:rPr>
  </w:style>
  <w:style w:type="paragraph" w:customStyle="1" w:styleId="font5">
    <w:name w:val="font5"/>
    <w:basedOn w:val="Normal"/>
    <w:rsid w:val="00FE563E"/>
    <w:pPr>
      <w:spacing w:before="100" w:beforeAutospacing="1" w:after="100" w:afterAutospacing="1"/>
    </w:pPr>
    <w:rPr>
      <w:rFonts w:ascii="Arial" w:hAnsi="Arial" w:cs="Arial"/>
      <w:color w:val="000000"/>
      <w:sz w:val="18"/>
      <w:szCs w:val="18"/>
      <w:lang w:val="en-US"/>
    </w:rPr>
  </w:style>
  <w:style w:type="paragraph" w:customStyle="1" w:styleId="font6">
    <w:name w:val="font6"/>
    <w:basedOn w:val="Normal"/>
    <w:rsid w:val="00FE563E"/>
    <w:pPr>
      <w:spacing w:before="100" w:beforeAutospacing="1" w:after="100" w:afterAutospacing="1"/>
    </w:pPr>
    <w:rPr>
      <w:rFonts w:ascii="Arial" w:hAnsi="Arial" w:cs="Arial"/>
      <w:b/>
      <w:bCs/>
      <w:color w:val="000000"/>
      <w:sz w:val="18"/>
      <w:szCs w:val="18"/>
      <w:lang w:val="en-US"/>
    </w:rPr>
  </w:style>
  <w:style w:type="paragraph" w:customStyle="1" w:styleId="font7">
    <w:name w:val="font7"/>
    <w:basedOn w:val="Normal"/>
    <w:rsid w:val="00FE563E"/>
    <w:pPr>
      <w:spacing w:before="100" w:beforeAutospacing="1" w:after="100" w:afterAutospacing="1"/>
    </w:pPr>
    <w:rPr>
      <w:rFonts w:ascii="Arial" w:hAnsi="Arial" w:cs="Arial"/>
      <w:color w:val="000000"/>
      <w:sz w:val="18"/>
      <w:szCs w:val="18"/>
      <w:lang w:val="en-US"/>
    </w:rPr>
  </w:style>
  <w:style w:type="paragraph" w:customStyle="1" w:styleId="xl65">
    <w:name w:val="xl65"/>
    <w:basedOn w:val="Normal"/>
    <w:rsid w:val="00FE563E"/>
    <w:pPr>
      <w:pBdr>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6">
    <w:name w:val="xl66"/>
    <w:basedOn w:val="Normal"/>
    <w:rsid w:val="00FE563E"/>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7">
    <w:name w:val="xl67"/>
    <w:basedOn w:val="Normal"/>
    <w:rsid w:val="00FE563E"/>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8">
    <w:name w:val="xl68"/>
    <w:basedOn w:val="Normal"/>
    <w:rsid w:val="00FE563E"/>
    <w:pPr>
      <w:spacing w:before="100" w:beforeAutospacing="1" w:after="100" w:afterAutospacing="1"/>
    </w:pPr>
    <w:rPr>
      <w:rFonts w:ascii="Arial" w:hAnsi="Arial" w:cs="Arial"/>
      <w:sz w:val="18"/>
      <w:szCs w:val="18"/>
      <w:lang w:val="en-US"/>
    </w:rPr>
  </w:style>
  <w:style w:type="paragraph" w:customStyle="1" w:styleId="xl69">
    <w:name w:val="xl69"/>
    <w:basedOn w:val="Normal"/>
    <w:rsid w:val="00FE563E"/>
    <w:pPr>
      <w:pBdr>
        <w:top w:val="single" w:sz="8" w:space="0" w:color="auto"/>
        <w:bottom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70">
    <w:name w:val="xl70"/>
    <w:basedOn w:val="Normal"/>
    <w:rsid w:val="00FE563E"/>
    <w:pPr>
      <w:pBdr>
        <w:top w:val="single" w:sz="8" w:space="0" w:color="auto"/>
        <w:bottom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71">
    <w:name w:val="xl71"/>
    <w:basedOn w:val="Normal"/>
    <w:rsid w:val="00FE563E"/>
    <w:pPr>
      <w:pBdr>
        <w:top w:val="single" w:sz="8" w:space="0" w:color="auto"/>
        <w:bottom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72">
    <w:name w:val="xl72"/>
    <w:basedOn w:val="Normal"/>
    <w:rsid w:val="00FE563E"/>
    <w:pPr>
      <w:pBdr>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3">
    <w:name w:val="xl73"/>
    <w:basedOn w:val="Normal"/>
    <w:rsid w:val="00FE563E"/>
    <w:pPr>
      <w:pBdr>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74">
    <w:name w:val="xl74"/>
    <w:basedOn w:val="Normal"/>
    <w:rsid w:val="00FE563E"/>
    <w:pPr>
      <w:pBdr>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5">
    <w:name w:val="xl75"/>
    <w:basedOn w:val="Normal"/>
    <w:rsid w:val="00FE563E"/>
    <w:pPr>
      <w:pBdr>
        <w:top w:val="single" w:sz="8" w:space="0" w:color="auto"/>
        <w:bottom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76">
    <w:name w:val="xl76"/>
    <w:basedOn w:val="Normal"/>
    <w:rsid w:val="00FE563E"/>
    <w:pPr>
      <w:pBdr>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paragraph" w:customStyle="1" w:styleId="xl77">
    <w:name w:val="xl77"/>
    <w:basedOn w:val="Normal"/>
    <w:rsid w:val="00FE563E"/>
    <w:pPr>
      <w:pBdr>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78">
    <w:name w:val="xl78"/>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9">
    <w:name w:val="xl79"/>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0">
    <w:name w:val="xl80"/>
    <w:basedOn w:val="Normal"/>
    <w:rsid w:val="00FE563E"/>
    <w:pPr>
      <w:pBdr>
        <w:right w:val="single" w:sz="8" w:space="0" w:color="auto"/>
      </w:pBdr>
      <w:shd w:val="clear" w:color="000000" w:fill="FFF2CC"/>
      <w:spacing w:before="100" w:beforeAutospacing="1" w:after="100" w:afterAutospacing="1"/>
      <w:jc w:val="center"/>
      <w:textAlignment w:val="center"/>
    </w:pPr>
    <w:rPr>
      <w:rFonts w:ascii="Arial" w:hAnsi="Arial" w:cs="Arial"/>
      <w:b/>
      <w:bCs/>
      <w:sz w:val="18"/>
      <w:szCs w:val="18"/>
      <w:lang w:val="en-US"/>
    </w:rPr>
  </w:style>
  <w:style w:type="paragraph" w:customStyle="1" w:styleId="xl81">
    <w:name w:val="xl81"/>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2">
    <w:name w:val="xl82"/>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3">
    <w:name w:val="xl83"/>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4">
    <w:name w:val="xl84"/>
    <w:basedOn w:val="Normal"/>
    <w:rsid w:val="00FE563E"/>
    <w:pPr>
      <w:pBdr>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b/>
      <w:bCs/>
      <w:sz w:val="18"/>
      <w:szCs w:val="18"/>
      <w:lang w:val="en-US"/>
    </w:rPr>
  </w:style>
  <w:style w:type="paragraph" w:customStyle="1" w:styleId="xl85">
    <w:name w:val="xl85"/>
    <w:basedOn w:val="Normal"/>
    <w:rsid w:val="00FE563E"/>
    <w:pPr>
      <w:pBdr>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6">
    <w:name w:val="xl86"/>
    <w:basedOn w:val="Normal"/>
    <w:rsid w:val="00FE563E"/>
    <w:pPr>
      <w:pBdr>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87">
    <w:name w:val="xl87"/>
    <w:basedOn w:val="Normal"/>
    <w:rsid w:val="00FE563E"/>
    <w:pPr>
      <w:pBdr>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8">
    <w:name w:val="xl88"/>
    <w:basedOn w:val="Normal"/>
    <w:rsid w:val="00FE563E"/>
    <w:pPr>
      <w:pBdr>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paragraph" w:customStyle="1" w:styleId="xl89">
    <w:name w:val="xl89"/>
    <w:basedOn w:val="Normal"/>
    <w:rsid w:val="00FE563E"/>
    <w:pPr>
      <w:pBdr>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0">
    <w:name w:val="xl90"/>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1">
    <w:name w:val="xl91"/>
    <w:basedOn w:val="Normal"/>
    <w:rsid w:val="00FE563E"/>
    <w:pPr>
      <w:pBdr>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92">
    <w:name w:val="xl92"/>
    <w:basedOn w:val="Normal"/>
    <w:rsid w:val="00FE563E"/>
    <w:pPr>
      <w:pBdr>
        <w:bottom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93">
    <w:name w:val="xl93"/>
    <w:basedOn w:val="Normal"/>
    <w:rsid w:val="00FE563E"/>
    <w:pPr>
      <w:pBdr>
        <w:top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94">
    <w:name w:val="xl94"/>
    <w:basedOn w:val="Normal"/>
    <w:rsid w:val="00FE563E"/>
    <w:pPr>
      <w:pBdr>
        <w:left w:val="single" w:sz="8" w:space="0" w:color="auto"/>
        <w:bottom w:val="single" w:sz="4"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5">
    <w:name w:val="xl95"/>
    <w:basedOn w:val="Normal"/>
    <w:rsid w:val="00FE563E"/>
    <w:pPr>
      <w:pBdr>
        <w:left w:val="single" w:sz="8" w:space="0" w:color="auto"/>
        <w:bottom w:val="single" w:sz="4"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6">
    <w:name w:val="xl96"/>
    <w:basedOn w:val="Normal"/>
    <w:rsid w:val="00FE563E"/>
    <w:pPr>
      <w:pBdr>
        <w:top w:val="single" w:sz="4" w:space="0" w:color="auto"/>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7">
    <w:name w:val="xl97"/>
    <w:basedOn w:val="Normal"/>
    <w:rsid w:val="00FE563E"/>
    <w:pPr>
      <w:pBdr>
        <w:top w:val="single" w:sz="4"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8">
    <w:name w:val="xl98"/>
    <w:basedOn w:val="Normal"/>
    <w:rsid w:val="00FE563E"/>
    <w:pPr>
      <w:pBdr>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99">
    <w:name w:val="xl99"/>
    <w:basedOn w:val="Normal"/>
    <w:rsid w:val="00FE563E"/>
    <w:pPr>
      <w:pBdr>
        <w:bottom w:val="single" w:sz="8" w:space="0" w:color="auto"/>
        <w:right w:val="single" w:sz="8" w:space="0" w:color="auto"/>
      </w:pBdr>
      <w:shd w:val="clear" w:color="000000" w:fill="FF0000"/>
      <w:spacing w:before="100" w:beforeAutospacing="1" w:after="100" w:afterAutospacing="1"/>
      <w:textAlignment w:val="center"/>
    </w:pPr>
    <w:rPr>
      <w:rFonts w:ascii="Arial" w:hAnsi="Arial" w:cs="Arial"/>
      <w:sz w:val="18"/>
      <w:szCs w:val="18"/>
      <w:lang w:val="en-US"/>
    </w:rPr>
  </w:style>
  <w:style w:type="paragraph" w:customStyle="1" w:styleId="xl100">
    <w:name w:val="xl100"/>
    <w:basedOn w:val="Normal"/>
    <w:rsid w:val="00FE563E"/>
    <w:pPr>
      <w:pBdr>
        <w:top w:val="single" w:sz="8" w:space="0" w:color="auto"/>
        <w:left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01">
    <w:name w:val="xl101"/>
    <w:basedOn w:val="Normal"/>
    <w:rsid w:val="00FE563E"/>
    <w:pPr>
      <w:pBdr>
        <w:top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2">
    <w:name w:val="xl102"/>
    <w:basedOn w:val="Normal"/>
    <w:rsid w:val="00FE563E"/>
    <w:pPr>
      <w:pBdr>
        <w:top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03">
    <w:name w:val="xl103"/>
    <w:basedOn w:val="Normal"/>
    <w:rsid w:val="00FE563E"/>
    <w:pPr>
      <w:pBdr>
        <w:top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4">
    <w:name w:val="xl104"/>
    <w:basedOn w:val="Normal"/>
    <w:rsid w:val="00FE563E"/>
    <w:pPr>
      <w:pBdr>
        <w:top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05">
    <w:name w:val="xl105"/>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106">
    <w:name w:val="xl106"/>
    <w:basedOn w:val="Normal"/>
    <w:rsid w:val="00FE563E"/>
    <w:pP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7">
    <w:name w:val="xl107"/>
    <w:basedOn w:val="Normal"/>
    <w:rsid w:val="00FE563E"/>
    <w:pP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08">
    <w:name w:val="xl108"/>
    <w:basedOn w:val="Normal"/>
    <w:rsid w:val="00FE563E"/>
    <w:pP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9">
    <w:name w:val="xl109"/>
    <w:basedOn w:val="Normal"/>
    <w:rsid w:val="00FE563E"/>
    <w:pPr>
      <w:pBdr>
        <w:top w:val="single" w:sz="4" w:space="0" w:color="auto"/>
        <w:bottom w:val="single" w:sz="4"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10">
    <w:name w:val="xl110"/>
    <w:basedOn w:val="Normal"/>
    <w:rsid w:val="00FE563E"/>
    <w:pPr>
      <w:pBdr>
        <w:top w:val="single" w:sz="4" w:space="0" w:color="auto"/>
        <w:bottom w:val="single" w:sz="4"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11">
    <w:name w:val="xl111"/>
    <w:basedOn w:val="Normal"/>
    <w:rsid w:val="00FE563E"/>
    <w:pPr>
      <w:pBdr>
        <w:top w:val="single" w:sz="4" w:space="0" w:color="auto"/>
        <w:bottom w:val="single" w:sz="4"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12">
    <w:name w:val="xl112"/>
    <w:basedOn w:val="Normal"/>
    <w:rsid w:val="00FE563E"/>
    <w:pPr>
      <w:spacing w:before="100" w:beforeAutospacing="1" w:after="100" w:afterAutospacing="1"/>
    </w:pPr>
    <w:rPr>
      <w:rFonts w:ascii="Arial" w:hAnsi="Arial" w:cs="Arial"/>
      <w:sz w:val="18"/>
      <w:szCs w:val="18"/>
      <w:lang w:val="en-US"/>
    </w:rPr>
  </w:style>
  <w:style w:type="paragraph" w:customStyle="1" w:styleId="xl113">
    <w:name w:val="xl113"/>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14">
    <w:name w:val="xl114"/>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115">
    <w:name w:val="xl115"/>
    <w:basedOn w:val="Normal"/>
    <w:rsid w:val="00FE563E"/>
    <w:pPr>
      <w:pBdr>
        <w:top w:val="single" w:sz="8" w:space="0" w:color="auto"/>
        <w:left w:val="single" w:sz="8" w:space="0" w:color="auto"/>
        <w:right w:val="single" w:sz="8" w:space="0" w:color="auto"/>
      </w:pBdr>
      <w:shd w:val="clear" w:color="000000" w:fill="2F75B5"/>
      <w:spacing w:before="100" w:beforeAutospacing="1" w:after="100" w:afterAutospacing="1"/>
      <w:textAlignment w:val="center"/>
    </w:pPr>
    <w:rPr>
      <w:rFonts w:ascii="Arial" w:hAnsi="Arial" w:cs="Arial"/>
      <w:b/>
      <w:bCs/>
      <w:color w:val="FFFFFF"/>
      <w:sz w:val="18"/>
      <w:szCs w:val="18"/>
      <w:lang w:val="en-US"/>
    </w:rPr>
  </w:style>
  <w:style w:type="paragraph" w:customStyle="1" w:styleId="xl116">
    <w:name w:val="xl116"/>
    <w:basedOn w:val="Normal"/>
    <w:rsid w:val="00FE563E"/>
    <w:pPr>
      <w:pBdr>
        <w:top w:val="single" w:sz="8" w:space="0" w:color="auto"/>
        <w:right w:val="single" w:sz="8" w:space="0" w:color="auto"/>
      </w:pBdr>
      <w:shd w:val="clear" w:color="000000" w:fill="2F75B5"/>
      <w:spacing w:before="100" w:beforeAutospacing="1" w:after="100" w:afterAutospacing="1"/>
      <w:textAlignment w:val="center"/>
    </w:pPr>
    <w:rPr>
      <w:rFonts w:ascii="Arial" w:hAnsi="Arial" w:cs="Arial"/>
      <w:b/>
      <w:bCs/>
      <w:color w:val="FFFFFF"/>
      <w:sz w:val="18"/>
      <w:szCs w:val="18"/>
      <w:lang w:val="en-US"/>
    </w:rPr>
  </w:style>
  <w:style w:type="paragraph" w:customStyle="1" w:styleId="xl117">
    <w:name w:val="xl117"/>
    <w:basedOn w:val="Normal"/>
    <w:rsid w:val="00FE563E"/>
    <w:pPr>
      <w:pBdr>
        <w:top w:val="single" w:sz="8" w:space="0" w:color="auto"/>
        <w:right w:val="single" w:sz="8" w:space="0" w:color="auto"/>
      </w:pBdr>
      <w:shd w:val="clear" w:color="000000" w:fill="2F75B5"/>
      <w:spacing w:before="100" w:beforeAutospacing="1" w:after="100" w:afterAutospacing="1"/>
      <w:jc w:val="center"/>
      <w:textAlignment w:val="center"/>
    </w:pPr>
    <w:rPr>
      <w:rFonts w:ascii="Arial" w:hAnsi="Arial" w:cs="Arial"/>
      <w:b/>
      <w:bCs/>
      <w:color w:val="FFFFFF"/>
      <w:sz w:val="18"/>
      <w:szCs w:val="18"/>
      <w:lang w:val="en-US"/>
    </w:rPr>
  </w:style>
  <w:style w:type="paragraph" w:customStyle="1" w:styleId="xl118">
    <w:name w:val="xl118"/>
    <w:basedOn w:val="Normal"/>
    <w:rsid w:val="00FE563E"/>
    <w:pPr>
      <w:pBdr>
        <w:top w:val="single" w:sz="8" w:space="0" w:color="auto"/>
        <w:left w:val="single" w:sz="8" w:space="0" w:color="auto"/>
        <w:right w:val="single" w:sz="8" w:space="0" w:color="auto"/>
      </w:pBdr>
      <w:shd w:val="clear" w:color="000000" w:fill="2F75B5"/>
      <w:spacing w:before="100" w:beforeAutospacing="1" w:after="100" w:afterAutospacing="1"/>
      <w:jc w:val="center"/>
      <w:textAlignment w:val="center"/>
    </w:pPr>
    <w:rPr>
      <w:rFonts w:ascii="Arial" w:hAnsi="Arial" w:cs="Arial"/>
      <w:b/>
      <w:bCs/>
      <w:color w:val="FFFFFF"/>
      <w:sz w:val="18"/>
      <w:szCs w:val="18"/>
      <w:lang w:val="en-US"/>
    </w:rPr>
  </w:style>
  <w:style w:type="paragraph" w:customStyle="1" w:styleId="xl119">
    <w:name w:val="xl119"/>
    <w:basedOn w:val="Normal"/>
    <w:rsid w:val="00FE563E"/>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120">
    <w:name w:val="xl120"/>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121">
    <w:name w:val="xl121"/>
    <w:basedOn w:val="Normal"/>
    <w:rsid w:val="00FE563E"/>
    <w:pPr>
      <w:pBdr>
        <w:top w:val="single" w:sz="8" w:space="0" w:color="auto"/>
        <w:left w:val="single" w:sz="8" w:space="0" w:color="auto"/>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2">
    <w:name w:val="xl122"/>
    <w:basedOn w:val="Normal"/>
    <w:rsid w:val="00FE563E"/>
    <w:pPr>
      <w:pBdr>
        <w:top w:val="single" w:sz="8" w:space="0" w:color="auto"/>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3">
    <w:name w:val="xl123"/>
    <w:basedOn w:val="Normal"/>
    <w:rsid w:val="00FE563E"/>
    <w:pPr>
      <w:pBdr>
        <w:top w:val="single" w:sz="8" w:space="0" w:color="auto"/>
        <w:left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124">
    <w:name w:val="xl124"/>
    <w:basedOn w:val="Normal"/>
    <w:rsid w:val="00FE563E"/>
    <w:pPr>
      <w:pBdr>
        <w:top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125">
    <w:name w:val="xl125"/>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lang w:val="en-US"/>
    </w:rPr>
  </w:style>
  <w:style w:type="paragraph" w:customStyle="1" w:styleId="xl126">
    <w:name w:val="xl126"/>
    <w:basedOn w:val="Normal"/>
    <w:rsid w:val="00FE563E"/>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27">
    <w:name w:val="xl127"/>
    <w:basedOn w:val="Normal"/>
    <w:rsid w:val="00FE563E"/>
    <w:pPr>
      <w:pBdr>
        <w:top w:val="single" w:sz="8" w:space="0" w:color="auto"/>
        <w:left w:val="single" w:sz="8" w:space="0" w:color="auto"/>
        <w:bottom w:val="single" w:sz="4"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8">
    <w:name w:val="xl128"/>
    <w:basedOn w:val="Normal"/>
    <w:rsid w:val="00FE563E"/>
    <w:pPr>
      <w:pBdr>
        <w:top w:val="single" w:sz="8" w:space="0" w:color="auto"/>
        <w:bottom w:val="single" w:sz="4"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9">
    <w:name w:val="xl129"/>
    <w:basedOn w:val="Normal"/>
    <w:rsid w:val="00FE563E"/>
    <w:pPr>
      <w:pBdr>
        <w:top w:val="single" w:sz="4"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0">
    <w:name w:val="xl130"/>
    <w:basedOn w:val="Normal"/>
    <w:rsid w:val="00FE563E"/>
    <w:pPr>
      <w:pBdr>
        <w:top w:val="single" w:sz="8" w:space="0" w:color="auto"/>
        <w:left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1">
    <w:name w:val="xl131"/>
    <w:basedOn w:val="Normal"/>
    <w:rsid w:val="00FE563E"/>
    <w:pPr>
      <w:pBdr>
        <w:left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2">
    <w:name w:val="xl132"/>
    <w:basedOn w:val="Normal"/>
    <w:rsid w:val="00FE563E"/>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33">
    <w:name w:val="xl133"/>
    <w:basedOn w:val="Normal"/>
    <w:rsid w:val="00FE563E"/>
    <w:pPr>
      <w:spacing w:before="100" w:beforeAutospacing="1" w:after="100" w:afterAutospacing="1"/>
    </w:pPr>
    <w:rPr>
      <w:rFonts w:ascii="Arial" w:hAnsi="Arial" w:cs="Arial"/>
      <w:b/>
      <w:bCs/>
      <w:color w:val="FFFFFF"/>
      <w:sz w:val="18"/>
      <w:szCs w:val="18"/>
      <w:lang w:val="en-US"/>
    </w:rPr>
  </w:style>
  <w:style w:type="paragraph" w:customStyle="1" w:styleId="xl134">
    <w:name w:val="xl134"/>
    <w:basedOn w:val="Normal"/>
    <w:rsid w:val="00FE563E"/>
    <w:pPr>
      <w:spacing w:before="100" w:beforeAutospacing="1" w:after="100" w:afterAutospacing="1"/>
    </w:pPr>
    <w:rPr>
      <w:rFonts w:ascii="Arial" w:hAnsi="Arial" w:cs="Arial"/>
      <w:b/>
      <w:bCs/>
      <w:sz w:val="18"/>
      <w:szCs w:val="18"/>
      <w:lang w:val="en-US"/>
    </w:rPr>
  </w:style>
  <w:style w:type="paragraph" w:customStyle="1" w:styleId="xl135">
    <w:name w:val="xl135"/>
    <w:basedOn w:val="Normal"/>
    <w:rsid w:val="00FE563E"/>
    <w:pPr>
      <w:pBdr>
        <w:top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6">
    <w:name w:val="xl136"/>
    <w:basedOn w:val="Normal"/>
    <w:rsid w:val="00FE563E"/>
    <w:pPr>
      <w:pBdr>
        <w:top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7">
    <w:name w:val="xl137"/>
    <w:basedOn w:val="Normal"/>
    <w:rsid w:val="00FE563E"/>
    <w:pPr>
      <w:pBdr>
        <w:top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8">
    <w:name w:val="xl138"/>
    <w:basedOn w:val="Normal"/>
    <w:rsid w:val="00FE563E"/>
    <w:pPr>
      <w:pBdr>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9">
    <w:name w:val="xl139"/>
    <w:basedOn w:val="Normal"/>
    <w:rsid w:val="00FE563E"/>
    <w:pPr>
      <w:pBdr>
        <w:top w:val="single" w:sz="4"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40">
    <w:name w:val="xl140"/>
    <w:basedOn w:val="Normal"/>
    <w:rsid w:val="00FE563E"/>
    <w:pPr>
      <w:pBdr>
        <w:right w:val="single" w:sz="8" w:space="0" w:color="auto"/>
      </w:pBdr>
      <w:spacing w:before="100" w:beforeAutospacing="1" w:after="100" w:afterAutospacing="1"/>
    </w:pPr>
    <w:rPr>
      <w:rFonts w:ascii="Arial" w:hAnsi="Arial" w:cs="Arial"/>
      <w:sz w:val="18"/>
      <w:szCs w:val="18"/>
      <w:lang w:val="en-US"/>
    </w:rPr>
  </w:style>
  <w:style w:type="paragraph" w:customStyle="1" w:styleId="xl141">
    <w:name w:val="xl141"/>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table" w:styleId="GridTable1Light">
    <w:name w:val="Grid Table 1 Light"/>
    <w:basedOn w:val="TableNormal"/>
    <w:uiPriority w:val="46"/>
    <w:rsid w:val="00FE563E"/>
    <w:rPr>
      <w:rFonts w:asciiTheme="minorHAnsi" w:eastAsiaTheme="minorHAnsi" w:hAnsiTheme="minorHAnsi" w:cstheme="minorBidi"/>
      <w:sz w:val="22"/>
      <w:szCs w:val="22"/>
      <w:lang w:val="de-DE"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Accent3">
    <w:name w:val="List Table 4 Accent 3"/>
    <w:basedOn w:val="TableNormal"/>
    <w:uiPriority w:val="49"/>
    <w:rsid w:val="00FE563E"/>
    <w:rPr>
      <w:rFonts w:asciiTheme="minorHAnsi" w:eastAsiaTheme="minorHAnsi" w:hAnsiTheme="minorHAnsi" w:cstheme="minorBidi"/>
      <w:sz w:val="22"/>
      <w:szCs w:val="22"/>
      <w:lang w:val="de-DE"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SpaceNormal">
    <w:name w:val="NoSpaceNormal"/>
    <w:basedOn w:val="Normal"/>
    <w:link w:val="NoSpaceNormalChar"/>
    <w:qFormat/>
    <w:rsid w:val="00E2245F"/>
    <w:pPr>
      <w:overflowPunct w:val="0"/>
      <w:autoSpaceDE w:val="0"/>
      <w:autoSpaceDN w:val="0"/>
      <w:adjustRightInd w:val="0"/>
      <w:spacing w:after="0" w:line="276" w:lineRule="auto"/>
      <w:textAlignment w:val="baseline"/>
    </w:pPr>
    <w:rPr>
      <w:rFonts w:eastAsia="Calibri"/>
      <w:lang w:eastAsia="en-GB"/>
    </w:rPr>
  </w:style>
  <w:style w:type="character" w:customStyle="1" w:styleId="NoSpaceNormalChar">
    <w:name w:val="NoSpaceNormal Char"/>
    <w:basedOn w:val="DefaultParagraphFont"/>
    <w:link w:val="NoSpaceNormal"/>
    <w:rsid w:val="00E2245F"/>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xxx.yyy.zzz" TargetMode="External"/><Relationship Id="rId18" Type="http://schemas.openxmlformats.org/officeDocument/2006/relationships/hyperlink" Target="http://xxx.yyy.zzz" TargetMode="External"/><Relationship Id="rId26" Type="http://schemas.openxmlformats.org/officeDocument/2006/relationships/hyperlink" Target="http://xxx.yyy.zzz" TargetMode="External"/><Relationship Id="rId39" Type="http://schemas.openxmlformats.org/officeDocument/2006/relationships/hyperlink" Target="http://xxx.yyy.zzz" TargetMode="External"/><Relationship Id="rId21" Type="http://schemas.openxmlformats.org/officeDocument/2006/relationships/hyperlink" Target="http://xxx.yyy.zzz" TargetMode="External"/><Relationship Id="rId34" Type="http://schemas.openxmlformats.org/officeDocument/2006/relationships/hyperlink" Target="http://xxx.yyy.zzz" TargetMode="External"/><Relationship Id="rId42" Type="http://schemas.openxmlformats.org/officeDocument/2006/relationships/hyperlink" Target="http://xxx.yyy.zzz" TargetMode="External"/><Relationship Id="rId47" Type="http://schemas.openxmlformats.org/officeDocument/2006/relationships/hyperlink" Target="http://xxx.yyy.zzz" TargetMode="External"/><Relationship Id="rId50" Type="http://schemas.openxmlformats.org/officeDocument/2006/relationships/hyperlink" Target="http://xxx.yyy.zzz" TargetMode="External"/><Relationship Id="rId55"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yperlink" Target="http://xxx.yyy.zzz" TargetMode="External"/><Relationship Id="rId29" Type="http://schemas.openxmlformats.org/officeDocument/2006/relationships/hyperlink" Target="http://xxx.yyy.zzz" TargetMode="External"/><Relationship Id="rId11" Type="http://schemas.openxmlformats.org/officeDocument/2006/relationships/hyperlink" Target="http://xxx.yyy.zzz" TargetMode="External"/><Relationship Id="rId24" Type="http://schemas.openxmlformats.org/officeDocument/2006/relationships/hyperlink" Target="http://xxx.yyy.zzz" TargetMode="External"/><Relationship Id="rId32" Type="http://schemas.openxmlformats.org/officeDocument/2006/relationships/hyperlink" Target="http://xxx.yyy.zzz" TargetMode="External"/><Relationship Id="rId37" Type="http://schemas.openxmlformats.org/officeDocument/2006/relationships/hyperlink" Target="http://xxx.yyy.zzz" TargetMode="External"/><Relationship Id="rId40" Type="http://schemas.openxmlformats.org/officeDocument/2006/relationships/hyperlink" Target="http://xxx.yyy.zzz" TargetMode="External"/><Relationship Id="rId45" Type="http://schemas.openxmlformats.org/officeDocument/2006/relationships/hyperlink" Target="http://xxx.yyy.zzz"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hyperlink" Target="http://xxx.yyy.zzz" TargetMode="External"/><Relationship Id="rId4" Type="http://schemas.openxmlformats.org/officeDocument/2006/relationships/styles" Target="styles.xml"/><Relationship Id="rId9" Type="http://schemas.openxmlformats.org/officeDocument/2006/relationships/hyperlink" Target="http://xxx.yyy.zzz" TargetMode="External"/><Relationship Id="rId14" Type="http://schemas.openxmlformats.org/officeDocument/2006/relationships/hyperlink" Target="http://xxx.yyy.zzz" TargetMode="External"/><Relationship Id="rId22" Type="http://schemas.openxmlformats.org/officeDocument/2006/relationships/hyperlink" Target="http://xxx.yyy.zzz" TargetMode="External"/><Relationship Id="rId27" Type="http://schemas.openxmlformats.org/officeDocument/2006/relationships/hyperlink" Target="http://xxx.yyy.zzz" TargetMode="External"/><Relationship Id="rId30" Type="http://schemas.openxmlformats.org/officeDocument/2006/relationships/hyperlink" Target="http://xxx.yyy.zzz" TargetMode="External"/><Relationship Id="rId35" Type="http://schemas.openxmlformats.org/officeDocument/2006/relationships/hyperlink" Target="http://xxx.yyy.zzz" TargetMode="External"/><Relationship Id="rId43" Type="http://schemas.openxmlformats.org/officeDocument/2006/relationships/hyperlink" Target="http://xxx.yyy.zzz" TargetMode="External"/><Relationship Id="rId48" Type="http://schemas.openxmlformats.org/officeDocument/2006/relationships/hyperlink" Target="http://xxx.yyy.zzz" TargetMode="External"/><Relationship Id="rId56"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hyperlink" Target="http://xxx.yyy.zzz" TargetMode="External"/><Relationship Id="rId17" Type="http://schemas.openxmlformats.org/officeDocument/2006/relationships/hyperlink" Target="http://xxx.yyy.zzz" TargetMode="External"/><Relationship Id="rId25" Type="http://schemas.openxmlformats.org/officeDocument/2006/relationships/hyperlink" Target="http://xxx.yyy.zzz" TargetMode="External"/><Relationship Id="rId33" Type="http://schemas.openxmlformats.org/officeDocument/2006/relationships/hyperlink" Target="http://xxx.yyy.zzz" TargetMode="External"/><Relationship Id="rId38" Type="http://schemas.openxmlformats.org/officeDocument/2006/relationships/hyperlink" Target="http://xxx.yyy.zzz" TargetMode="External"/><Relationship Id="rId46" Type="http://schemas.openxmlformats.org/officeDocument/2006/relationships/hyperlink" Target="http://xxx.yyy.zzz" TargetMode="External"/><Relationship Id="rId20" Type="http://schemas.openxmlformats.org/officeDocument/2006/relationships/hyperlink" Target="http://xxx.yyy.zzz" TargetMode="External"/><Relationship Id="rId41" Type="http://schemas.openxmlformats.org/officeDocument/2006/relationships/hyperlink" Target="http://xxx.yyy.zzz" TargetMode="External"/><Relationship Id="rId54"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yperlink" Target="http://xxx.yyy.zzz" TargetMode="External"/><Relationship Id="rId23" Type="http://schemas.openxmlformats.org/officeDocument/2006/relationships/hyperlink" Target="http://xxx.yyy.zzz" TargetMode="External"/><Relationship Id="rId28" Type="http://schemas.openxmlformats.org/officeDocument/2006/relationships/hyperlink" Target="http://xxx.yyy.zzz" TargetMode="External"/><Relationship Id="rId36" Type="http://schemas.openxmlformats.org/officeDocument/2006/relationships/hyperlink" Target="http://xxx.yyy.zzz" TargetMode="External"/><Relationship Id="rId49" Type="http://schemas.openxmlformats.org/officeDocument/2006/relationships/hyperlink" Target="http://xxx.yyy.zzz" TargetMode="External"/><Relationship Id="rId57" Type="http://schemas.openxmlformats.org/officeDocument/2006/relationships/fontTable" Target="fontTable.xml"/><Relationship Id="rId10" Type="http://schemas.openxmlformats.org/officeDocument/2006/relationships/hyperlink" Target="http://xxx.yyy.zzz" TargetMode="External"/><Relationship Id="rId31" Type="http://schemas.openxmlformats.org/officeDocument/2006/relationships/hyperlink" Target="http://xxx.yyy.zzz" TargetMode="External"/><Relationship Id="rId44" Type="http://schemas.openxmlformats.org/officeDocument/2006/relationships/hyperlink" Target="http://xxx.yyy.zzz" TargetMode="External"/><Relationship Id="rId5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184</Pages>
  <Words>47487</Words>
  <Characters>251687</Characters>
  <Application>Microsoft Office Word</Application>
  <DocSecurity>0</DocSecurity>
  <Lines>2097</Lines>
  <Paragraphs>597</Paragraphs>
  <ScaleCrop>false</ScaleCrop>
  <HeadingPairs>
    <vt:vector size="2" baseType="variant">
      <vt:variant>
        <vt:lpstr>Title</vt:lpstr>
      </vt:variant>
      <vt:variant>
        <vt:i4>1</vt:i4>
      </vt:variant>
    </vt:vector>
  </HeadingPairs>
  <TitlesOfParts>
    <vt:vector size="1" baseType="lpstr">
      <vt:lpstr>3GPP TS 31.124</vt:lpstr>
    </vt:vector>
  </TitlesOfParts>
  <Company>ETSI</Company>
  <LinksUpToDate>false</LinksUpToDate>
  <CharactersWithSpaces>298577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31.124</dc:title>
  <dc:subject>Mobile Equipment (ME) conformance test specification; Universal Subscriber Identity Module Application Toolkit (USAT) conformance test specification (Release 16)</dc:subject>
  <dc:creator>MCC Support</dc:creator>
  <cp:keywords/>
  <dc:description/>
  <cp:lastModifiedBy>Wilhelm Meding</cp:lastModifiedBy>
  <cp:revision>3</cp:revision>
  <cp:lastPrinted>2019-02-25T14:05:00Z</cp:lastPrinted>
  <dcterms:created xsi:type="dcterms:W3CDTF">2024-07-26T14:25:00Z</dcterms:created>
  <dcterms:modified xsi:type="dcterms:W3CDTF">2024-07-26T14:25:00Z</dcterms:modified>
</cp:coreProperties>
</file>