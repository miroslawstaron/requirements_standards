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5F8D8" w14:textId="013E11E9" w:rsidR="00BF46E1" w:rsidRPr="005307A3" w:rsidRDefault="00BF46E1" w:rsidP="00BF46E1">
      <w:pPr>
        <w:pStyle w:val="Heading8"/>
      </w:pPr>
      <w:bookmarkStart w:id="0" w:name="_Toc146313260"/>
      <w:r w:rsidRPr="005307A3">
        <w:t>Annex A (normative):</w:t>
      </w:r>
      <w:r w:rsidRPr="005307A3">
        <w:br/>
        <w:t>Details of Test-SIM (TestSIM)</w:t>
      </w:r>
      <w:bookmarkEnd w:id="0"/>
    </w:p>
    <w:p w14:paraId="173867EA" w14:textId="77777777" w:rsidR="00BF46E1" w:rsidRPr="005307A3" w:rsidRDefault="00BF46E1" w:rsidP="00BF46E1">
      <w:r w:rsidRPr="005307A3">
        <w:t>The TestSIM shall be able to present the following data:</w:t>
      </w:r>
    </w:p>
    <w:p w14:paraId="69F72FA2" w14:textId="77777777" w:rsidR="00BF46E1" w:rsidRPr="005307A3" w:rsidRDefault="00BF46E1" w:rsidP="00BF46E1">
      <w:r w:rsidRPr="005307A3">
        <w:t>ANSWER TO RESET</w:t>
      </w:r>
    </w:p>
    <w:p w14:paraId="4AEB3976" w14:textId="77777777" w:rsidR="00BF46E1" w:rsidRPr="005307A3" w:rsidRDefault="00BF46E1" w:rsidP="00BF46E1">
      <w:r w:rsidRPr="005307A3">
        <w:t>Logically:</w:t>
      </w:r>
    </w:p>
    <w:p w14:paraId="3D083504" w14:textId="77777777" w:rsidR="00BF46E1" w:rsidRPr="005307A3" w:rsidRDefault="00BF46E1" w:rsidP="0041528A">
      <w:pPr>
        <w:pStyle w:val="EW"/>
      </w:pPr>
      <w:r w:rsidRPr="005307A3">
        <w:t>TS (Initial character):</w:t>
      </w:r>
      <w:r w:rsidRPr="005307A3">
        <w:tab/>
        <w:t>'3B'</w:t>
      </w:r>
    </w:p>
    <w:p w14:paraId="7EE6A96D" w14:textId="77777777" w:rsidR="00BF46E1" w:rsidRPr="005307A3" w:rsidRDefault="00BF46E1" w:rsidP="0041528A">
      <w:pPr>
        <w:pStyle w:val="EW"/>
      </w:pPr>
      <w:r w:rsidRPr="005307A3">
        <w:t>T0 (Format character):</w:t>
      </w:r>
      <w:r w:rsidRPr="005307A3">
        <w:tab/>
        <w:t>'86' (Following interface characters: TD(1), number of historical characters: 6)</w:t>
      </w:r>
    </w:p>
    <w:p w14:paraId="71FEA5AB" w14:textId="77777777" w:rsidR="00BF46E1" w:rsidRPr="005307A3" w:rsidRDefault="00BF46E1" w:rsidP="0041528A">
      <w:pPr>
        <w:pStyle w:val="EW"/>
      </w:pPr>
      <w:r w:rsidRPr="005307A3">
        <w:t>TD1:</w:t>
      </w:r>
      <w:r w:rsidRPr="005307A3">
        <w:tab/>
        <w:t>'00' (Following interface characters: none, Transfer protocol: T=0)</w:t>
      </w:r>
    </w:p>
    <w:p w14:paraId="512680B0" w14:textId="77777777" w:rsidR="00BF46E1" w:rsidRPr="005307A3" w:rsidRDefault="00BF46E1" w:rsidP="0041528A">
      <w:pPr>
        <w:pStyle w:val="EW"/>
      </w:pPr>
      <w:r w:rsidRPr="005307A3">
        <w:t>T1:</w:t>
      </w:r>
      <w:r w:rsidRPr="005307A3">
        <w:tab/>
        <w:t>91</w:t>
      </w:r>
    </w:p>
    <w:p w14:paraId="4D23CB9C" w14:textId="77777777" w:rsidR="00BF46E1" w:rsidRPr="005307A3" w:rsidRDefault="00BF46E1" w:rsidP="0041528A">
      <w:pPr>
        <w:pStyle w:val="EW"/>
      </w:pPr>
      <w:r w:rsidRPr="005307A3">
        <w:t>T2:</w:t>
      </w:r>
      <w:r w:rsidRPr="005307A3">
        <w:tab/>
        <w:t>99</w:t>
      </w:r>
    </w:p>
    <w:p w14:paraId="7146FA2F" w14:textId="77777777" w:rsidR="00BF46E1" w:rsidRPr="005307A3" w:rsidRDefault="00BF46E1" w:rsidP="0041528A">
      <w:pPr>
        <w:pStyle w:val="EW"/>
      </w:pPr>
      <w:r w:rsidRPr="005307A3">
        <w:t>T3:</w:t>
      </w:r>
      <w:r w:rsidRPr="005307A3">
        <w:tab/>
        <w:t>00</w:t>
      </w:r>
    </w:p>
    <w:p w14:paraId="4AF8C719" w14:textId="77777777" w:rsidR="00BF46E1" w:rsidRPr="005307A3" w:rsidRDefault="00BF46E1" w:rsidP="0041528A">
      <w:pPr>
        <w:pStyle w:val="EW"/>
      </w:pPr>
      <w:r w:rsidRPr="005307A3">
        <w:t>T4:</w:t>
      </w:r>
      <w:r w:rsidRPr="005307A3">
        <w:tab/>
        <w:t>12</w:t>
      </w:r>
    </w:p>
    <w:p w14:paraId="44FAE4D2" w14:textId="77777777" w:rsidR="00BF46E1" w:rsidRPr="005307A3" w:rsidRDefault="00BF46E1" w:rsidP="0041528A">
      <w:pPr>
        <w:pStyle w:val="EW"/>
      </w:pPr>
      <w:r w:rsidRPr="005307A3">
        <w:t>T5:</w:t>
      </w:r>
      <w:r w:rsidRPr="005307A3">
        <w:tab/>
        <w:t>C1</w:t>
      </w:r>
    </w:p>
    <w:p w14:paraId="682924DA" w14:textId="77777777" w:rsidR="00BF46E1" w:rsidRPr="005307A3" w:rsidRDefault="00BF46E1" w:rsidP="0041528A">
      <w:pPr>
        <w:pStyle w:val="EX"/>
      </w:pPr>
      <w:r w:rsidRPr="005307A3">
        <w:t>T6:</w:t>
      </w:r>
      <w:r w:rsidRPr="005307A3">
        <w:tab/>
        <w:t>00</w:t>
      </w:r>
    </w:p>
    <w:p w14:paraId="0D77B3DD" w14:textId="77777777" w:rsidR="00BF46E1" w:rsidRPr="005307A3" w:rsidRDefault="00BF46E1" w:rsidP="00BF46E1">
      <w:r w:rsidRPr="005307A3">
        <w:t>Coding:</w:t>
      </w:r>
    </w:p>
    <w:p w14:paraId="443BD1A5" w14:textId="77777777" w:rsidR="00BF46E1" w:rsidRPr="005307A3" w:rsidRDefault="00BF46E1" w:rsidP="00BF46E1">
      <w:pPr>
        <w:pStyle w:val="TH"/>
        <w:spacing w:before="0" w:after="0"/>
        <w:rPr>
          <w:sz w:val="8"/>
          <w:szCs w:val="8"/>
        </w:rPr>
      </w:pPr>
    </w:p>
    <w:tbl>
      <w:tblPr>
        <w:tblW w:w="0" w:type="auto"/>
        <w:jc w:val="center"/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F46E1" w:rsidRPr="005307A3" w14:paraId="7BBC145D" w14:textId="77777777" w:rsidTr="00195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6ECC" w14:textId="77777777" w:rsidR="00BF46E1" w:rsidRPr="005307A3" w:rsidRDefault="00BF46E1" w:rsidP="0092045E">
            <w:pPr>
              <w:pStyle w:val="TAL"/>
            </w:pPr>
            <w:r w:rsidRPr="005307A3">
              <w:t>Coding: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695E" w14:textId="77777777" w:rsidR="00BF46E1" w:rsidRPr="005307A3" w:rsidRDefault="00BF46E1" w:rsidP="0092045E">
            <w:pPr>
              <w:pStyle w:val="TAC"/>
            </w:pPr>
            <w:r w:rsidRPr="005307A3">
              <w:t>3B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0C26" w14:textId="77777777" w:rsidR="00BF46E1" w:rsidRPr="005307A3" w:rsidRDefault="00BF46E1" w:rsidP="0092045E">
            <w:pPr>
              <w:pStyle w:val="TAC"/>
            </w:pPr>
            <w:r w:rsidRPr="005307A3">
              <w:t>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CED8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016B" w14:textId="77777777" w:rsidR="00BF46E1" w:rsidRPr="005307A3" w:rsidRDefault="00BF46E1" w:rsidP="0092045E">
            <w:pPr>
              <w:pStyle w:val="TAC"/>
            </w:pPr>
            <w:r w:rsidRPr="005307A3">
              <w:t>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6240" w14:textId="77777777" w:rsidR="00BF46E1" w:rsidRPr="005307A3" w:rsidRDefault="00BF46E1" w:rsidP="0092045E">
            <w:pPr>
              <w:pStyle w:val="TAC"/>
            </w:pPr>
            <w:r w:rsidRPr="005307A3">
              <w:t>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1F2C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A05F" w14:textId="77777777" w:rsidR="00BF46E1" w:rsidRPr="005307A3" w:rsidRDefault="00BF46E1" w:rsidP="0092045E">
            <w:pPr>
              <w:pStyle w:val="TAC"/>
            </w:pPr>
            <w:r w:rsidRPr="005307A3"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17A1" w14:textId="77777777" w:rsidR="00BF46E1" w:rsidRPr="005307A3" w:rsidRDefault="00BF46E1" w:rsidP="0092045E">
            <w:pPr>
              <w:pStyle w:val="TAC"/>
            </w:pPr>
            <w:r w:rsidRPr="005307A3">
              <w:t>C1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6163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</w:tr>
    </w:tbl>
    <w:p w14:paraId="7966284C" w14:textId="77777777" w:rsidR="00BF46E1" w:rsidRPr="005307A3" w:rsidRDefault="00BF46E1" w:rsidP="00BF46E1">
      <w:pPr>
        <w:pStyle w:val="FP"/>
      </w:pPr>
    </w:p>
    <w:p w14:paraId="5F24D6D5" w14:textId="77777777" w:rsidR="00BF46E1" w:rsidRPr="005307A3" w:rsidRDefault="00BF46E1" w:rsidP="00BF46E1">
      <w:pPr>
        <w:pStyle w:val="B1"/>
      </w:pPr>
      <w:r w:rsidRPr="005307A3">
        <w:t>1.</w:t>
      </w:r>
      <w:r w:rsidRPr="005307A3">
        <w:tab/>
        <w:t>For a successful outcome of the command "Select MasterFile" the TestSIM shall send SW1/SW2 "9F 1B".</w:t>
      </w:r>
    </w:p>
    <w:p w14:paraId="23528086" w14:textId="77777777" w:rsidR="00BF46E1" w:rsidRPr="005307A3" w:rsidRDefault="00BF46E1" w:rsidP="00BF46E1">
      <w:pPr>
        <w:pStyle w:val="B1"/>
      </w:pPr>
      <w:r w:rsidRPr="005307A3">
        <w:t>2.</w:t>
      </w:r>
      <w:r w:rsidRPr="005307A3">
        <w:tab/>
        <w:t>For a successful outcome of the command "Get Response with Length 1B" on the MasterFile the TestSIM shall respond:</w:t>
      </w:r>
    </w:p>
    <w:p w14:paraId="2F1951AC" w14:textId="77777777" w:rsidR="00BF46E1" w:rsidRPr="005307A3" w:rsidRDefault="00BF46E1" w:rsidP="0041528A">
      <w:pPr>
        <w:pStyle w:val="EW"/>
      </w:pPr>
      <w:r w:rsidRPr="005307A3">
        <w:t>RFU:</w:t>
      </w:r>
      <w:r w:rsidRPr="005307A3">
        <w:tab/>
        <w:t>'00 00'</w:t>
      </w:r>
    </w:p>
    <w:p w14:paraId="795F07C7" w14:textId="77777777" w:rsidR="00BF46E1" w:rsidRPr="005307A3" w:rsidRDefault="00BF46E1" w:rsidP="0041528A">
      <w:pPr>
        <w:pStyle w:val="EW"/>
      </w:pPr>
      <w:r w:rsidRPr="005307A3">
        <w:t>Not allocated memory:</w:t>
      </w:r>
      <w:r w:rsidRPr="005307A3">
        <w:tab/>
        <w:t>'653 bytes'</w:t>
      </w:r>
    </w:p>
    <w:p w14:paraId="4DBA4465" w14:textId="77777777" w:rsidR="00BF46E1" w:rsidRPr="005307A3" w:rsidRDefault="00BF46E1" w:rsidP="0041528A">
      <w:pPr>
        <w:pStyle w:val="EW"/>
      </w:pPr>
      <w:r w:rsidRPr="005307A3">
        <w:t>File ID:</w:t>
      </w:r>
      <w:r w:rsidRPr="005307A3">
        <w:tab/>
        <w:t>Master File</w:t>
      </w:r>
    </w:p>
    <w:p w14:paraId="7DDEAE21" w14:textId="77777777" w:rsidR="00BF46E1" w:rsidRPr="005307A3" w:rsidRDefault="00BF46E1" w:rsidP="0041528A">
      <w:pPr>
        <w:pStyle w:val="EW"/>
      </w:pPr>
      <w:r w:rsidRPr="005307A3">
        <w:t>Type of file:</w:t>
      </w:r>
      <w:r w:rsidRPr="005307A3">
        <w:tab/>
        <w:t>MF</w:t>
      </w:r>
    </w:p>
    <w:p w14:paraId="62CB2737" w14:textId="77777777" w:rsidR="00BF46E1" w:rsidRPr="005307A3" w:rsidRDefault="00BF46E1" w:rsidP="0041528A">
      <w:pPr>
        <w:pStyle w:val="EW"/>
      </w:pPr>
      <w:r w:rsidRPr="005307A3">
        <w:t>RFU:</w:t>
      </w:r>
      <w:r w:rsidRPr="005307A3">
        <w:tab/>
        <w:t>00 00 22 FF 01'</w:t>
      </w:r>
    </w:p>
    <w:p w14:paraId="26AC534E" w14:textId="77777777" w:rsidR="00BF46E1" w:rsidRPr="005307A3" w:rsidRDefault="00BF46E1" w:rsidP="0041528A">
      <w:pPr>
        <w:pStyle w:val="EW"/>
      </w:pPr>
      <w:r w:rsidRPr="005307A3">
        <w:t>Length of following data:</w:t>
      </w:r>
      <w:r w:rsidRPr="005307A3">
        <w:tab/>
        <w:t>14 bytes'</w:t>
      </w:r>
    </w:p>
    <w:p w14:paraId="3C04A783" w14:textId="77777777" w:rsidR="00BF46E1" w:rsidRPr="005307A3" w:rsidRDefault="00BF46E1" w:rsidP="0041528A">
      <w:pPr>
        <w:pStyle w:val="EW"/>
      </w:pPr>
      <w:r w:rsidRPr="005307A3">
        <w:t>File characteristics:</w:t>
      </w:r>
    </w:p>
    <w:p w14:paraId="199B0DB5" w14:textId="77777777" w:rsidR="00BF46E1" w:rsidRPr="005307A3" w:rsidRDefault="00BF46E1" w:rsidP="0041528A">
      <w:pPr>
        <w:pStyle w:val="EW"/>
      </w:pPr>
      <w:r w:rsidRPr="005307A3">
        <w:t>Clock Stop:</w:t>
      </w:r>
      <w:r w:rsidRPr="005307A3">
        <w:tab/>
        <w:t>Not allowed</w:t>
      </w:r>
    </w:p>
    <w:p w14:paraId="6C69864F" w14:textId="77777777" w:rsidR="00BF46E1" w:rsidRPr="005307A3" w:rsidRDefault="00BF46E1" w:rsidP="0041528A">
      <w:pPr>
        <w:pStyle w:val="EW"/>
      </w:pPr>
      <w:r w:rsidRPr="005307A3">
        <w:t>Min. frequency for GSM algorithm:</w:t>
      </w:r>
      <w:r w:rsidRPr="005307A3">
        <w:tab/>
        <w:t>13/8 MHz</w:t>
      </w:r>
    </w:p>
    <w:p w14:paraId="27526F53" w14:textId="77777777" w:rsidR="00BF46E1" w:rsidRPr="005307A3" w:rsidRDefault="00BF46E1" w:rsidP="0041528A">
      <w:pPr>
        <w:pStyle w:val="EW"/>
      </w:pPr>
      <w:r w:rsidRPr="005307A3">
        <w:t>Technology identification:</w:t>
      </w:r>
      <w:r w:rsidRPr="005307A3">
        <w:tab/>
        <w:t>3V Technology SIM</w:t>
      </w:r>
    </w:p>
    <w:p w14:paraId="208588EA" w14:textId="77777777" w:rsidR="00BF46E1" w:rsidRPr="005307A3" w:rsidRDefault="00BF46E1" w:rsidP="0041528A">
      <w:pPr>
        <w:pStyle w:val="EW"/>
      </w:pPr>
      <w:r w:rsidRPr="005307A3">
        <w:t>CHV1:</w:t>
      </w:r>
      <w:r w:rsidRPr="005307A3">
        <w:tab/>
        <w:t>disabled</w:t>
      </w:r>
    </w:p>
    <w:p w14:paraId="3DE2309B" w14:textId="77777777" w:rsidR="00BF46E1" w:rsidRPr="005307A3" w:rsidRDefault="00BF46E1" w:rsidP="0041528A">
      <w:pPr>
        <w:pStyle w:val="EW"/>
      </w:pPr>
      <w:r w:rsidRPr="005307A3">
        <w:t>DFs in current directory:</w:t>
      </w:r>
      <w:r w:rsidRPr="005307A3">
        <w:tab/>
        <w:t>2</w:t>
      </w:r>
    </w:p>
    <w:p w14:paraId="296F7B9C" w14:textId="77777777" w:rsidR="00BF46E1" w:rsidRPr="005307A3" w:rsidRDefault="00BF46E1" w:rsidP="0041528A">
      <w:pPr>
        <w:pStyle w:val="EW"/>
      </w:pPr>
      <w:r w:rsidRPr="005307A3">
        <w:t>EFs in current directory:</w:t>
      </w:r>
      <w:r w:rsidRPr="005307A3">
        <w:tab/>
        <w:t>8</w:t>
      </w:r>
    </w:p>
    <w:p w14:paraId="34E5C638" w14:textId="77777777" w:rsidR="00BF46E1" w:rsidRPr="005307A3" w:rsidRDefault="00BF46E1" w:rsidP="0041528A">
      <w:pPr>
        <w:pStyle w:val="EW"/>
      </w:pPr>
      <w:r w:rsidRPr="005307A3">
        <w:t>Number of CHV and admin. Codes:</w:t>
      </w:r>
      <w:r w:rsidRPr="005307A3">
        <w:tab/>
        <w:t>3</w:t>
      </w:r>
    </w:p>
    <w:p w14:paraId="6DF2352C" w14:textId="77777777" w:rsidR="00BF46E1" w:rsidRPr="005307A3" w:rsidRDefault="00BF46E1" w:rsidP="0041528A">
      <w:pPr>
        <w:pStyle w:val="EW"/>
      </w:pPr>
      <w:r w:rsidRPr="005307A3">
        <w:t>RFU byte 18:</w:t>
      </w:r>
      <w:r w:rsidRPr="005307A3">
        <w:tab/>
        <w:t>00</w:t>
      </w:r>
    </w:p>
    <w:p w14:paraId="7FEEC939" w14:textId="77777777" w:rsidR="00BF46E1" w:rsidRPr="005307A3" w:rsidRDefault="00BF46E1" w:rsidP="0041528A">
      <w:pPr>
        <w:pStyle w:val="EW"/>
      </w:pPr>
      <w:r w:rsidRPr="005307A3">
        <w:t>CHV1 status:</w:t>
      </w:r>
    </w:p>
    <w:p w14:paraId="06AA93CF" w14:textId="77777777" w:rsidR="00BF46E1" w:rsidRPr="005307A3" w:rsidRDefault="00BF46E1" w:rsidP="0041528A">
      <w:pPr>
        <w:pStyle w:val="EW"/>
      </w:pPr>
      <w:r w:rsidRPr="005307A3">
        <w:t>False representations remaining:</w:t>
      </w:r>
      <w:r w:rsidRPr="005307A3">
        <w:tab/>
        <w:t>3</w:t>
      </w:r>
    </w:p>
    <w:p w14:paraId="58F528AA" w14:textId="77777777" w:rsidR="00BF46E1" w:rsidRPr="005307A3" w:rsidRDefault="00BF46E1" w:rsidP="0041528A">
      <w:pPr>
        <w:pStyle w:val="EW"/>
      </w:pPr>
      <w:r w:rsidRPr="005307A3">
        <w:t>RFU-bits 7-5:</w:t>
      </w:r>
      <w:r w:rsidRPr="005307A3">
        <w:tab/>
        <w:t>000</w:t>
      </w:r>
    </w:p>
    <w:p w14:paraId="5025F200" w14:textId="77777777" w:rsidR="00BF46E1" w:rsidRPr="005307A3" w:rsidRDefault="00BF46E1" w:rsidP="0041528A">
      <w:pPr>
        <w:pStyle w:val="EW"/>
      </w:pPr>
      <w:r w:rsidRPr="005307A3">
        <w:t>Secret code:</w:t>
      </w:r>
      <w:r w:rsidRPr="005307A3">
        <w:tab/>
        <w:t>Initialized</w:t>
      </w:r>
    </w:p>
    <w:p w14:paraId="5AC1C796" w14:textId="77777777" w:rsidR="00BF46E1" w:rsidRPr="005307A3" w:rsidRDefault="00BF46E1" w:rsidP="0041528A">
      <w:pPr>
        <w:pStyle w:val="EW"/>
      </w:pPr>
      <w:r w:rsidRPr="005307A3">
        <w:t>Unlock CHV1 status:</w:t>
      </w:r>
    </w:p>
    <w:p w14:paraId="57129A4F" w14:textId="77777777" w:rsidR="00BF46E1" w:rsidRPr="005307A3" w:rsidRDefault="00BF46E1" w:rsidP="0041528A">
      <w:pPr>
        <w:pStyle w:val="EW"/>
      </w:pPr>
      <w:r w:rsidRPr="005307A3">
        <w:t>False representations remaining:</w:t>
      </w:r>
      <w:r w:rsidRPr="005307A3">
        <w:tab/>
        <w:t>10</w:t>
      </w:r>
    </w:p>
    <w:p w14:paraId="7FB6BA36" w14:textId="77777777" w:rsidR="00BF46E1" w:rsidRPr="005307A3" w:rsidRDefault="00BF46E1" w:rsidP="0041528A">
      <w:pPr>
        <w:pStyle w:val="EW"/>
      </w:pPr>
      <w:r w:rsidRPr="005307A3">
        <w:t>RFU-bits 7-5:</w:t>
      </w:r>
      <w:r w:rsidRPr="005307A3">
        <w:tab/>
        <w:t>000</w:t>
      </w:r>
    </w:p>
    <w:p w14:paraId="2012B0F1" w14:textId="77777777" w:rsidR="00BF46E1" w:rsidRPr="005307A3" w:rsidRDefault="00BF46E1" w:rsidP="0041528A">
      <w:pPr>
        <w:pStyle w:val="EW"/>
      </w:pPr>
      <w:r w:rsidRPr="005307A3">
        <w:t>Secret code:</w:t>
      </w:r>
      <w:r w:rsidRPr="005307A3">
        <w:tab/>
        <w:t>Initialized</w:t>
      </w:r>
    </w:p>
    <w:p w14:paraId="081AC2D4" w14:textId="77777777" w:rsidR="00BF46E1" w:rsidRPr="005307A3" w:rsidRDefault="00BF46E1" w:rsidP="0041528A">
      <w:pPr>
        <w:pStyle w:val="EW"/>
      </w:pPr>
      <w:r w:rsidRPr="005307A3">
        <w:t>CHV2 status:</w:t>
      </w:r>
    </w:p>
    <w:p w14:paraId="05B0F81D" w14:textId="77777777" w:rsidR="00BF46E1" w:rsidRPr="005307A3" w:rsidRDefault="00BF46E1" w:rsidP="0041528A">
      <w:pPr>
        <w:pStyle w:val="EW"/>
      </w:pPr>
      <w:r w:rsidRPr="005307A3">
        <w:t>False representations remaining:</w:t>
      </w:r>
      <w:r w:rsidRPr="005307A3">
        <w:tab/>
        <w:t>3</w:t>
      </w:r>
    </w:p>
    <w:p w14:paraId="712B33BE" w14:textId="77777777" w:rsidR="00BF46E1" w:rsidRPr="005307A3" w:rsidRDefault="00BF46E1" w:rsidP="0041528A">
      <w:pPr>
        <w:pStyle w:val="EW"/>
      </w:pPr>
      <w:r w:rsidRPr="005307A3">
        <w:t>RFU-bits 7-5:</w:t>
      </w:r>
      <w:r w:rsidRPr="005307A3">
        <w:tab/>
        <w:t>000</w:t>
      </w:r>
    </w:p>
    <w:p w14:paraId="216CFD9B" w14:textId="77777777" w:rsidR="00BF46E1" w:rsidRPr="005307A3" w:rsidRDefault="00BF46E1" w:rsidP="0041528A">
      <w:pPr>
        <w:pStyle w:val="EW"/>
      </w:pPr>
      <w:r w:rsidRPr="005307A3">
        <w:t>Secret code:</w:t>
      </w:r>
      <w:r w:rsidRPr="005307A3">
        <w:tab/>
        <w:t>Initialized</w:t>
      </w:r>
    </w:p>
    <w:p w14:paraId="6D49E744" w14:textId="77777777" w:rsidR="00BF46E1" w:rsidRPr="005307A3" w:rsidRDefault="00BF46E1" w:rsidP="0041528A">
      <w:pPr>
        <w:pStyle w:val="EW"/>
      </w:pPr>
      <w:r w:rsidRPr="005307A3">
        <w:t>Unlock CHV2 status:</w:t>
      </w:r>
    </w:p>
    <w:p w14:paraId="473A123D" w14:textId="77777777" w:rsidR="00BF46E1" w:rsidRPr="005307A3" w:rsidRDefault="00BF46E1" w:rsidP="0041528A">
      <w:pPr>
        <w:pStyle w:val="EW"/>
      </w:pPr>
      <w:r w:rsidRPr="005307A3">
        <w:t>False representations remaining:</w:t>
      </w:r>
      <w:r w:rsidRPr="005307A3">
        <w:tab/>
        <w:t>10</w:t>
      </w:r>
    </w:p>
    <w:p w14:paraId="19DA95CA" w14:textId="77777777" w:rsidR="00BF46E1" w:rsidRPr="005307A3" w:rsidRDefault="00BF46E1" w:rsidP="0041528A">
      <w:pPr>
        <w:pStyle w:val="EW"/>
      </w:pPr>
      <w:r w:rsidRPr="005307A3">
        <w:t>RFU-bits 7-5:</w:t>
      </w:r>
      <w:r w:rsidRPr="005307A3">
        <w:tab/>
        <w:t>000</w:t>
      </w:r>
    </w:p>
    <w:p w14:paraId="71B121E0" w14:textId="77777777" w:rsidR="00BF46E1" w:rsidRPr="005307A3" w:rsidRDefault="00BF46E1" w:rsidP="0041528A">
      <w:pPr>
        <w:pStyle w:val="EW"/>
      </w:pPr>
      <w:r w:rsidRPr="005307A3">
        <w:t>Secret code:</w:t>
      </w:r>
      <w:r w:rsidRPr="005307A3">
        <w:tab/>
        <w:t>Initialized</w:t>
      </w:r>
    </w:p>
    <w:p w14:paraId="336D70C2" w14:textId="77777777" w:rsidR="00BF46E1" w:rsidRPr="005307A3" w:rsidRDefault="00BF46E1" w:rsidP="0041528A">
      <w:pPr>
        <w:pStyle w:val="EW"/>
      </w:pPr>
      <w:r w:rsidRPr="005307A3">
        <w:t>RFU bytes 23:</w:t>
      </w:r>
      <w:r w:rsidRPr="005307A3">
        <w:tab/>
        <w:t>00</w:t>
      </w:r>
    </w:p>
    <w:p w14:paraId="088B88FD" w14:textId="77777777" w:rsidR="00BF46E1" w:rsidRPr="005307A3" w:rsidRDefault="00BF46E1" w:rsidP="0041528A">
      <w:pPr>
        <w:pStyle w:val="EW"/>
      </w:pPr>
      <w:r w:rsidRPr="005307A3">
        <w:lastRenderedPageBreak/>
        <w:t>Reserved for admin. management:</w:t>
      </w:r>
      <w:r w:rsidRPr="005307A3">
        <w:tab/>
        <w:t>00 83 00 FF</w:t>
      </w:r>
    </w:p>
    <w:p w14:paraId="6C130276" w14:textId="77777777" w:rsidR="00BF46E1" w:rsidRPr="005307A3" w:rsidRDefault="00BF46E1" w:rsidP="0041528A">
      <w:pPr>
        <w:pStyle w:val="EW"/>
      </w:pPr>
      <w:r w:rsidRPr="005307A3">
        <w:t>Status Words</w:t>
      </w:r>
    </w:p>
    <w:p w14:paraId="30525DAF" w14:textId="77777777" w:rsidR="00BF46E1" w:rsidRPr="005307A3" w:rsidRDefault="00BF46E1" w:rsidP="0041528A">
      <w:pPr>
        <w:pStyle w:val="EW"/>
      </w:pPr>
      <w:r w:rsidRPr="005307A3">
        <w:t>SW1 / SW2:</w:t>
      </w:r>
      <w:r w:rsidRPr="005307A3">
        <w:tab/>
        <w:t>Normal ending of command</w:t>
      </w:r>
    </w:p>
    <w:p w14:paraId="62E0BCF1" w14:textId="77777777" w:rsidR="00BF46E1" w:rsidRPr="005307A3" w:rsidRDefault="00BF46E1" w:rsidP="0041528A">
      <w:pPr>
        <w:pStyle w:val="EW"/>
      </w:pPr>
    </w:p>
    <w:p w14:paraId="62BD567F" w14:textId="77777777" w:rsidR="00BF46E1" w:rsidRPr="005307A3" w:rsidRDefault="00BF46E1" w:rsidP="00BF46E1">
      <w:r w:rsidRPr="005307A3">
        <w:t>Coding:</w:t>
      </w:r>
    </w:p>
    <w:p w14:paraId="14AC2406" w14:textId="77777777" w:rsidR="00BF46E1" w:rsidRPr="005307A3" w:rsidRDefault="00BF46E1" w:rsidP="00BF46E1">
      <w:pPr>
        <w:pStyle w:val="TH"/>
        <w:spacing w:before="0" w:after="0"/>
        <w:rPr>
          <w:sz w:val="8"/>
          <w:szCs w:val="8"/>
        </w:rPr>
      </w:pPr>
    </w:p>
    <w:tbl>
      <w:tblPr>
        <w:tblW w:w="0" w:type="auto"/>
        <w:jc w:val="center"/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F46E1" w:rsidRPr="005307A3" w14:paraId="1F4B493A" w14:textId="77777777" w:rsidTr="00195D76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C483" w14:textId="77777777" w:rsidR="00BF46E1" w:rsidRPr="005307A3" w:rsidRDefault="00BF46E1" w:rsidP="0092045E">
            <w:pPr>
              <w:pStyle w:val="TAL"/>
            </w:pPr>
            <w:r w:rsidRPr="005307A3">
              <w:t>Coding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9043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166E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6DBA" w14:textId="77777777" w:rsidR="00BF46E1" w:rsidRPr="005307A3" w:rsidRDefault="00BF46E1" w:rsidP="0092045E">
            <w:pPr>
              <w:pStyle w:val="TAC"/>
            </w:pPr>
            <w:r w:rsidRPr="005307A3"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4479" w14:textId="77777777" w:rsidR="00BF46E1" w:rsidRPr="005307A3" w:rsidRDefault="00BF46E1" w:rsidP="0092045E">
            <w:pPr>
              <w:pStyle w:val="TAC"/>
            </w:pPr>
            <w:r w:rsidRPr="005307A3">
              <w:t>8D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AFDF" w14:textId="77777777" w:rsidR="00BF46E1" w:rsidRPr="005307A3" w:rsidRDefault="00BF46E1" w:rsidP="0092045E">
            <w:pPr>
              <w:pStyle w:val="TAC"/>
            </w:pPr>
            <w:r w:rsidRPr="005307A3">
              <w:t>3F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D6A6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99F0" w14:textId="77777777" w:rsidR="00BF46E1" w:rsidRPr="005307A3" w:rsidRDefault="00BF46E1" w:rsidP="0092045E">
            <w:pPr>
              <w:pStyle w:val="TAC"/>
            </w:pPr>
            <w:r w:rsidRPr="005307A3"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5AF1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F5A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9B8D" w14:textId="77777777" w:rsidR="00BF46E1" w:rsidRPr="005307A3" w:rsidRDefault="00BF46E1" w:rsidP="0092045E">
            <w:pPr>
              <w:pStyle w:val="TAC"/>
            </w:pPr>
            <w:r w:rsidRPr="005307A3"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53CE" w14:textId="77777777" w:rsidR="00BF46E1" w:rsidRPr="005307A3" w:rsidRDefault="00BF46E1" w:rsidP="0092045E">
            <w:pPr>
              <w:pStyle w:val="TAC"/>
            </w:pPr>
            <w:r w:rsidRPr="005307A3">
              <w:t>FF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C8AC" w14:textId="77777777" w:rsidR="00BF46E1" w:rsidRPr="005307A3" w:rsidRDefault="00BF46E1" w:rsidP="0092045E">
            <w:pPr>
              <w:pStyle w:val="TAC"/>
            </w:pPr>
            <w:r w:rsidRPr="005307A3">
              <w:t>01</w:t>
            </w:r>
          </w:p>
        </w:tc>
      </w:tr>
      <w:tr w:rsidR="00BF46E1" w:rsidRPr="005307A3" w14:paraId="335816AC" w14:textId="77777777" w:rsidTr="00195D76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2644E846" w14:textId="77777777" w:rsidR="00BF46E1" w:rsidRPr="005307A3" w:rsidRDefault="00BF46E1" w:rsidP="0092045E">
            <w:pPr>
              <w:pStyle w:val="TAL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93BB" w14:textId="77777777" w:rsidR="00BF46E1" w:rsidRPr="005307A3" w:rsidRDefault="00BF46E1" w:rsidP="0092045E">
            <w:pPr>
              <w:pStyle w:val="TAC"/>
            </w:pPr>
            <w:r w:rsidRPr="005307A3">
              <w:t>0E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3FA7" w14:textId="77777777" w:rsidR="00BF46E1" w:rsidRPr="005307A3" w:rsidRDefault="00BF46E1" w:rsidP="0092045E">
            <w:pPr>
              <w:pStyle w:val="TAC"/>
            </w:pPr>
            <w:r w:rsidRPr="005307A3">
              <w:t>9B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D7E3" w14:textId="77777777" w:rsidR="00BF46E1" w:rsidRPr="005307A3" w:rsidRDefault="00BF46E1" w:rsidP="0092045E">
            <w:pPr>
              <w:pStyle w:val="TAC"/>
            </w:pPr>
            <w:r w:rsidRPr="005307A3"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00CC" w14:textId="77777777" w:rsidR="00BF46E1" w:rsidRPr="005307A3" w:rsidRDefault="00BF46E1" w:rsidP="0092045E">
            <w:pPr>
              <w:pStyle w:val="TAC"/>
            </w:pPr>
            <w:r w:rsidRPr="005307A3"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6A13" w14:textId="77777777" w:rsidR="00BF46E1" w:rsidRPr="005307A3" w:rsidRDefault="00BF46E1" w:rsidP="0092045E">
            <w:pPr>
              <w:pStyle w:val="TAC"/>
            </w:pPr>
            <w:r w:rsidRPr="005307A3">
              <w:t>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3E30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E66" w14:textId="77777777" w:rsidR="00BF46E1" w:rsidRPr="005307A3" w:rsidRDefault="00BF46E1" w:rsidP="0092045E">
            <w:pPr>
              <w:pStyle w:val="TAC"/>
            </w:pPr>
            <w:r w:rsidRPr="005307A3">
              <w:t>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5A47" w14:textId="77777777" w:rsidR="00BF46E1" w:rsidRPr="005307A3" w:rsidRDefault="00BF46E1" w:rsidP="0092045E">
            <w:pPr>
              <w:pStyle w:val="TAC"/>
            </w:pPr>
            <w:r w:rsidRPr="005307A3">
              <w:t>8A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2CF0" w14:textId="77777777" w:rsidR="00BF46E1" w:rsidRPr="005307A3" w:rsidRDefault="00BF46E1" w:rsidP="0092045E">
            <w:pPr>
              <w:pStyle w:val="TAC"/>
            </w:pPr>
            <w:r w:rsidRPr="005307A3">
              <w:t>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B02F" w14:textId="77777777" w:rsidR="00BF46E1" w:rsidRPr="005307A3" w:rsidRDefault="00BF46E1" w:rsidP="0092045E">
            <w:pPr>
              <w:pStyle w:val="TAC"/>
            </w:pPr>
            <w:r w:rsidRPr="005307A3">
              <w:t>8A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A902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7276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</w:tr>
      <w:tr w:rsidR="00BF46E1" w:rsidRPr="005307A3" w14:paraId="22680C13" w14:textId="77777777" w:rsidTr="00195D76">
        <w:trPr>
          <w:jc w:val="center"/>
        </w:trPr>
        <w:tc>
          <w:tcPr>
            <w:tcW w:w="1134" w:type="dxa"/>
            <w:tcBorders>
              <w:right w:val="single" w:sz="4" w:space="0" w:color="auto"/>
            </w:tcBorders>
          </w:tcPr>
          <w:p w14:paraId="556A9D59" w14:textId="77777777" w:rsidR="00BF46E1" w:rsidRPr="005307A3" w:rsidRDefault="00BF46E1" w:rsidP="0092045E">
            <w:pPr>
              <w:pStyle w:val="TAL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4981" w14:textId="77777777" w:rsidR="00BF46E1" w:rsidRPr="005307A3" w:rsidRDefault="00BF46E1" w:rsidP="0092045E">
            <w:pPr>
              <w:pStyle w:val="TAC"/>
            </w:pPr>
            <w:r w:rsidRPr="005307A3">
              <w:t>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C277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1897" w14:textId="77777777" w:rsidR="00BF46E1" w:rsidRPr="005307A3" w:rsidRDefault="00BF46E1" w:rsidP="0092045E">
            <w:pPr>
              <w:pStyle w:val="TAC"/>
            </w:pPr>
            <w:r w:rsidRPr="005307A3">
              <w:t>FF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05AA" w14:textId="77777777" w:rsidR="00BF46E1" w:rsidRPr="005307A3" w:rsidRDefault="00BF46E1" w:rsidP="0092045E">
            <w:pPr>
              <w:pStyle w:val="TAC"/>
            </w:pPr>
            <w:r w:rsidRPr="005307A3"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1610" w14:textId="77777777" w:rsidR="00BF46E1" w:rsidRPr="005307A3" w:rsidRDefault="00BF46E1" w:rsidP="0092045E">
            <w:pPr>
              <w:pStyle w:val="TAC"/>
            </w:pPr>
            <w:r w:rsidRPr="005307A3"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2C58" w14:textId="77777777" w:rsidR="00BF46E1" w:rsidRPr="005307A3" w:rsidRDefault="00BF46E1" w:rsidP="0092045E">
            <w:pPr>
              <w:pStyle w:val="TAC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FF36" w14:textId="77777777" w:rsidR="00BF46E1" w:rsidRPr="005307A3" w:rsidRDefault="00BF46E1" w:rsidP="0092045E">
            <w:pPr>
              <w:pStyle w:val="TAC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B340" w14:textId="77777777" w:rsidR="00BF46E1" w:rsidRPr="005307A3" w:rsidRDefault="00BF46E1" w:rsidP="0092045E">
            <w:pPr>
              <w:pStyle w:val="TAC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8905" w14:textId="77777777" w:rsidR="00BF46E1" w:rsidRPr="005307A3" w:rsidRDefault="00BF46E1" w:rsidP="0092045E">
            <w:pPr>
              <w:pStyle w:val="TAC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7EDF" w14:textId="77777777" w:rsidR="00BF46E1" w:rsidRPr="005307A3" w:rsidRDefault="00BF46E1" w:rsidP="0092045E">
            <w:pPr>
              <w:pStyle w:val="TAC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2D19" w14:textId="77777777" w:rsidR="00BF46E1" w:rsidRPr="005307A3" w:rsidRDefault="00BF46E1" w:rsidP="0092045E">
            <w:pPr>
              <w:pStyle w:val="TAC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C3C4" w14:textId="77777777" w:rsidR="00BF46E1" w:rsidRPr="005307A3" w:rsidRDefault="00BF46E1" w:rsidP="0092045E">
            <w:pPr>
              <w:pStyle w:val="TAC"/>
            </w:pPr>
          </w:p>
        </w:tc>
      </w:tr>
    </w:tbl>
    <w:p w14:paraId="0CA3EE87" w14:textId="77777777" w:rsidR="00BF46E1" w:rsidRPr="005307A3" w:rsidRDefault="00BF46E1" w:rsidP="00BF46E1"/>
    <w:p w14:paraId="0802584F" w14:textId="77777777" w:rsidR="00BF46E1" w:rsidRPr="005307A3" w:rsidRDefault="00BF46E1" w:rsidP="00BF46E1">
      <w:pPr>
        <w:pStyle w:val="B1"/>
      </w:pPr>
      <w:r w:rsidRPr="005307A3">
        <w:t>1.</w:t>
      </w:r>
      <w:r w:rsidRPr="005307A3">
        <w:tab/>
        <w:t>For a successful outcome of the command "Select GSM" the TestSIM shall send SW1/SW2 "9F 1B".</w:t>
      </w:r>
    </w:p>
    <w:p w14:paraId="5D028911" w14:textId="77777777" w:rsidR="00BF46E1" w:rsidRPr="005307A3" w:rsidRDefault="00BF46E1" w:rsidP="00BF46E1">
      <w:pPr>
        <w:pStyle w:val="B1"/>
      </w:pPr>
      <w:r w:rsidRPr="005307A3">
        <w:t>2.</w:t>
      </w:r>
      <w:r w:rsidRPr="005307A3">
        <w:tab/>
        <w:t>For a successful outcome of the command "Select PLMN" the TestSIM shall send SW1/SW2 "9F 0F".</w:t>
      </w:r>
    </w:p>
    <w:p w14:paraId="45513E1F" w14:textId="77777777" w:rsidR="00BF46E1" w:rsidRPr="005307A3" w:rsidRDefault="00BF46E1" w:rsidP="00BF46E1">
      <w:pPr>
        <w:pStyle w:val="B1"/>
      </w:pPr>
      <w:r w:rsidRPr="005307A3">
        <w:t>3.</w:t>
      </w:r>
      <w:r w:rsidRPr="005307A3">
        <w:tab/>
        <w:t>EF</w:t>
      </w:r>
      <w:r w:rsidRPr="005307A3">
        <w:rPr>
          <w:vertAlign w:val="subscript"/>
        </w:rPr>
        <w:t>PLMN</w:t>
      </w:r>
      <w:r w:rsidRPr="005307A3">
        <w:t xml:space="preserve"> Information:</w:t>
      </w:r>
    </w:p>
    <w:p w14:paraId="58C90925" w14:textId="77777777" w:rsidR="00BF46E1" w:rsidRPr="005307A3" w:rsidRDefault="00BF46E1" w:rsidP="0041528A">
      <w:pPr>
        <w:pStyle w:val="EW"/>
      </w:pPr>
      <w:r w:rsidRPr="005307A3">
        <w:t>RFU-Bytes 1-2:</w:t>
      </w:r>
      <w:r w:rsidRPr="005307A3">
        <w:tab/>
        <w:t>00 00</w:t>
      </w:r>
    </w:p>
    <w:p w14:paraId="3370C122" w14:textId="77777777" w:rsidR="00BF46E1" w:rsidRPr="005307A3" w:rsidRDefault="00BF46E1" w:rsidP="0041528A">
      <w:pPr>
        <w:pStyle w:val="EW"/>
      </w:pPr>
      <w:r w:rsidRPr="005307A3">
        <w:t>File size:</w:t>
      </w:r>
      <w:r w:rsidRPr="005307A3">
        <w:tab/>
        <w:t>102 bytes</w:t>
      </w:r>
    </w:p>
    <w:p w14:paraId="07AE1663" w14:textId="77777777" w:rsidR="00BF46E1" w:rsidRPr="005307A3" w:rsidRDefault="00BF46E1" w:rsidP="0041528A">
      <w:pPr>
        <w:pStyle w:val="EW"/>
      </w:pPr>
      <w:r w:rsidRPr="005307A3">
        <w:t>File ID:</w:t>
      </w:r>
      <w:r w:rsidRPr="005307A3">
        <w:tab/>
        <w:t>6F30</w:t>
      </w:r>
    </w:p>
    <w:p w14:paraId="3C9D900F" w14:textId="77777777" w:rsidR="00BF46E1" w:rsidRPr="005307A3" w:rsidRDefault="00BF46E1" w:rsidP="0041528A">
      <w:pPr>
        <w:pStyle w:val="EW"/>
      </w:pPr>
      <w:r w:rsidRPr="005307A3">
        <w:t>Type of File:</w:t>
      </w:r>
      <w:r w:rsidRPr="005307A3">
        <w:tab/>
        <w:t>Elementary file</w:t>
      </w:r>
    </w:p>
    <w:p w14:paraId="03AC5CDB" w14:textId="77777777" w:rsidR="00BF46E1" w:rsidRPr="005307A3" w:rsidRDefault="00BF46E1" w:rsidP="0041528A">
      <w:pPr>
        <w:pStyle w:val="EW"/>
      </w:pPr>
      <w:r w:rsidRPr="005307A3">
        <w:t>Byte 8</w:t>
      </w:r>
    </w:p>
    <w:p w14:paraId="0672E307" w14:textId="77777777" w:rsidR="00BF46E1" w:rsidRPr="005307A3" w:rsidRDefault="00BF46E1" w:rsidP="0041528A">
      <w:pPr>
        <w:pStyle w:val="EW"/>
      </w:pPr>
      <w:r w:rsidRPr="005307A3">
        <w:t>RFU:</w:t>
      </w:r>
      <w:r w:rsidRPr="005307A3">
        <w:tab/>
        <w:t>00</w:t>
      </w:r>
    </w:p>
    <w:p w14:paraId="007C3021" w14:textId="77777777" w:rsidR="00BF46E1" w:rsidRPr="005307A3" w:rsidRDefault="00BF46E1" w:rsidP="0041528A">
      <w:pPr>
        <w:pStyle w:val="EW"/>
      </w:pPr>
      <w:r w:rsidRPr="005307A3">
        <w:t>Access Condition:</w:t>
      </w:r>
    </w:p>
    <w:p w14:paraId="374F1863" w14:textId="77777777" w:rsidR="00BF46E1" w:rsidRPr="005307A3" w:rsidRDefault="00BF46E1" w:rsidP="0041528A">
      <w:pPr>
        <w:pStyle w:val="EW"/>
      </w:pPr>
      <w:r w:rsidRPr="005307A3">
        <w:t>UPDATE:</w:t>
      </w:r>
      <w:r w:rsidRPr="005307A3">
        <w:tab/>
        <w:t>CHV1</w:t>
      </w:r>
    </w:p>
    <w:p w14:paraId="706762DB" w14:textId="77777777" w:rsidR="00BF46E1" w:rsidRPr="005307A3" w:rsidRDefault="00BF46E1" w:rsidP="0041528A">
      <w:pPr>
        <w:pStyle w:val="EW"/>
      </w:pPr>
      <w:r w:rsidRPr="005307A3">
        <w:t>READ/SEEK:</w:t>
      </w:r>
      <w:r w:rsidRPr="005307A3">
        <w:tab/>
        <w:t>CHV1</w:t>
      </w:r>
    </w:p>
    <w:p w14:paraId="49486F82" w14:textId="77777777" w:rsidR="00BF46E1" w:rsidRPr="005307A3" w:rsidRDefault="00BF46E1" w:rsidP="0041528A">
      <w:pPr>
        <w:pStyle w:val="EW"/>
      </w:pPr>
      <w:r w:rsidRPr="005307A3">
        <w:t>RFU-bits 4-1:</w:t>
      </w:r>
      <w:r w:rsidRPr="005307A3">
        <w:tab/>
        <w:t>1111</w:t>
      </w:r>
    </w:p>
    <w:p w14:paraId="7AEAA31E" w14:textId="77777777" w:rsidR="00BF46E1" w:rsidRPr="005307A3" w:rsidRDefault="00BF46E1" w:rsidP="0041528A">
      <w:pPr>
        <w:pStyle w:val="EW"/>
      </w:pPr>
      <w:r w:rsidRPr="005307A3">
        <w:t>INCREASE:</w:t>
      </w:r>
      <w:r w:rsidRPr="005307A3">
        <w:tab/>
        <w:t>NEVER</w:t>
      </w:r>
    </w:p>
    <w:p w14:paraId="1680AE63" w14:textId="77777777" w:rsidR="00BF46E1" w:rsidRPr="005307A3" w:rsidRDefault="00BF46E1" w:rsidP="0041528A">
      <w:pPr>
        <w:pStyle w:val="EW"/>
      </w:pPr>
      <w:r w:rsidRPr="005307A3">
        <w:t>INVALIDATE:</w:t>
      </w:r>
      <w:r w:rsidRPr="005307A3">
        <w:tab/>
        <w:t>NEVER</w:t>
      </w:r>
    </w:p>
    <w:p w14:paraId="61AEC270" w14:textId="77777777" w:rsidR="00BF46E1" w:rsidRPr="005307A3" w:rsidRDefault="00BF46E1" w:rsidP="0041528A">
      <w:pPr>
        <w:pStyle w:val="EW"/>
      </w:pPr>
      <w:r w:rsidRPr="005307A3">
        <w:t>REHABILITATE:</w:t>
      </w:r>
      <w:r w:rsidRPr="005307A3">
        <w:tab/>
        <w:t>NEVER</w:t>
      </w:r>
    </w:p>
    <w:p w14:paraId="08661E8E" w14:textId="77777777" w:rsidR="00BF46E1" w:rsidRPr="005307A3" w:rsidRDefault="00BF46E1" w:rsidP="0041528A">
      <w:pPr>
        <w:pStyle w:val="EW"/>
      </w:pPr>
      <w:r w:rsidRPr="005307A3">
        <w:t>File Status:</w:t>
      </w:r>
    </w:p>
    <w:p w14:paraId="50AED539" w14:textId="77777777" w:rsidR="00BF46E1" w:rsidRPr="005307A3" w:rsidRDefault="00BF46E1" w:rsidP="0041528A">
      <w:pPr>
        <w:pStyle w:val="EW"/>
      </w:pPr>
      <w:r w:rsidRPr="005307A3">
        <w:t>Invalidation status:</w:t>
      </w:r>
      <w:r w:rsidRPr="005307A3">
        <w:tab/>
        <w:t>File not invalidated</w:t>
      </w:r>
    </w:p>
    <w:p w14:paraId="5E36C8EB" w14:textId="77777777" w:rsidR="00BF46E1" w:rsidRPr="005307A3" w:rsidRDefault="00BF46E1" w:rsidP="0041528A">
      <w:pPr>
        <w:pStyle w:val="EW"/>
      </w:pPr>
      <w:r w:rsidRPr="005307A3">
        <w:t>Readable/updateable:</w:t>
      </w:r>
      <w:r w:rsidRPr="005307A3">
        <w:tab/>
        <w:t>Not readable/updatable when invalidated</w:t>
      </w:r>
    </w:p>
    <w:p w14:paraId="76C6B7B5" w14:textId="77777777" w:rsidR="00BF46E1" w:rsidRPr="005307A3" w:rsidRDefault="00BF46E1" w:rsidP="0041528A">
      <w:pPr>
        <w:pStyle w:val="EW"/>
      </w:pPr>
      <w:r w:rsidRPr="005307A3">
        <w:t>RFU-bits 8-4, 2:</w:t>
      </w:r>
      <w:r w:rsidRPr="005307A3">
        <w:tab/>
        <w:t>0000 0</w:t>
      </w:r>
    </w:p>
    <w:p w14:paraId="4082A0E0" w14:textId="77777777" w:rsidR="00BF46E1" w:rsidRPr="005307A3" w:rsidRDefault="00BF46E1" w:rsidP="0041528A">
      <w:pPr>
        <w:pStyle w:val="EW"/>
      </w:pPr>
      <w:r w:rsidRPr="005307A3">
        <w:t>Length of following data:</w:t>
      </w:r>
      <w:r w:rsidRPr="005307A3">
        <w:tab/>
        <w:t>2 bytes</w:t>
      </w:r>
    </w:p>
    <w:p w14:paraId="6E62909B" w14:textId="77777777" w:rsidR="00BF46E1" w:rsidRPr="005307A3" w:rsidRDefault="00BF46E1" w:rsidP="0041528A">
      <w:pPr>
        <w:pStyle w:val="EW"/>
      </w:pPr>
      <w:r w:rsidRPr="005307A3">
        <w:t>Structure:</w:t>
      </w:r>
      <w:r w:rsidRPr="005307A3">
        <w:tab/>
        <w:t>Transparent</w:t>
      </w:r>
    </w:p>
    <w:p w14:paraId="56528557" w14:textId="77777777" w:rsidR="00BF46E1" w:rsidRPr="005307A3" w:rsidRDefault="00BF46E1" w:rsidP="0041528A">
      <w:pPr>
        <w:pStyle w:val="EW"/>
      </w:pPr>
      <w:r w:rsidRPr="005307A3">
        <w:t>Length of record:</w:t>
      </w:r>
      <w:r w:rsidRPr="005307A3">
        <w:tab/>
        <w:t>00</w:t>
      </w:r>
    </w:p>
    <w:p w14:paraId="36D23E56" w14:textId="77777777" w:rsidR="00BF46E1" w:rsidRPr="005307A3" w:rsidRDefault="00BF46E1" w:rsidP="0041528A">
      <w:pPr>
        <w:pStyle w:val="EW"/>
      </w:pPr>
    </w:p>
    <w:p w14:paraId="3AAE3A04" w14:textId="77777777" w:rsidR="00BF46E1" w:rsidRPr="005307A3" w:rsidRDefault="00BF46E1" w:rsidP="00BF46E1">
      <w:r w:rsidRPr="005307A3">
        <w:t>The initial coding of the EF</w:t>
      </w:r>
      <w:r w:rsidRPr="005307A3">
        <w:softHyphen/>
      </w:r>
      <w:r w:rsidRPr="005307A3">
        <w:rPr>
          <w:rFonts w:ascii="Times" w:hAnsi="Times"/>
          <w:vertAlign w:val="subscript"/>
        </w:rPr>
        <w:t>PLMN</w:t>
      </w:r>
      <w:r w:rsidRPr="005307A3">
        <w:t xml:space="preserve"> shall be FF FF ... FF (logically: Empty).</w:t>
      </w:r>
    </w:p>
    <w:p w14:paraId="48F47DF3" w14:textId="77777777" w:rsidR="00BF46E1" w:rsidRPr="005307A3" w:rsidRDefault="00BF46E1" w:rsidP="009448FB">
      <w:pPr>
        <w:pStyle w:val="Heading8"/>
      </w:pPr>
      <w:r w:rsidRPr="005307A3">
        <w:br w:type="page"/>
      </w:r>
      <w:bookmarkStart w:id="1" w:name="_Toc146313261"/>
      <w:r w:rsidRPr="005307A3">
        <w:lastRenderedPageBreak/>
        <w:t>Annex B (normative):</w:t>
      </w:r>
      <w:r w:rsidRPr="005307A3">
        <w:br/>
      </w:r>
      <w:r w:rsidRPr="005307A3">
        <w:rPr>
          <w:snapToGrid w:val="0"/>
          <w:lang w:eastAsia="de-DE"/>
        </w:rPr>
        <w:t>Details of terminal profile support</w:t>
      </w:r>
      <w:bookmarkEnd w:id="1"/>
    </w:p>
    <w:p w14:paraId="6690AC97" w14:textId="77777777" w:rsidR="00BF46E1" w:rsidRPr="005307A3" w:rsidRDefault="00BF46E1" w:rsidP="00BF46E1">
      <w:pPr>
        <w:pStyle w:val="TH"/>
        <w:rPr>
          <w:rFonts w:ascii="Times New Roman" w:hAnsi="Times New Roman"/>
          <w:szCs w:val="24"/>
        </w:rPr>
      </w:pPr>
      <w:r w:rsidRPr="005307A3">
        <w:t>Table E.1: TERMINAL PROFILE support</w:t>
      </w:r>
    </w:p>
    <w:tbl>
      <w:tblPr>
        <w:tblW w:w="9580" w:type="dxa"/>
        <w:jc w:val="center"/>
        <w:tblLayout w:type="fixed"/>
        <w:tblCellMar>
          <w:left w:w="28" w:type="dxa"/>
          <w:right w:w="54" w:type="dxa"/>
        </w:tblCellMar>
        <w:tblLook w:val="0000" w:firstRow="0" w:lastRow="0" w:firstColumn="0" w:lastColumn="0" w:noHBand="0" w:noVBand="0"/>
      </w:tblPr>
      <w:tblGrid>
        <w:gridCol w:w="537"/>
        <w:gridCol w:w="709"/>
        <w:gridCol w:w="2268"/>
        <w:gridCol w:w="1559"/>
        <w:gridCol w:w="993"/>
        <w:gridCol w:w="850"/>
        <w:gridCol w:w="851"/>
        <w:gridCol w:w="1813"/>
      </w:tblGrid>
      <w:tr w:rsidR="00BF46E1" w:rsidRPr="005307A3" w14:paraId="23541500" w14:textId="77777777" w:rsidTr="000A458B">
        <w:trPr>
          <w:cantSplit/>
          <w:tblHeader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A0A79" w14:textId="77777777" w:rsidR="00BF46E1" w:rsidRPr="005307A3" w:rsidRDefault="00BF46E1" w:rsidP="00195D76">
            <w:pPr>
              <w:pStyle w:val="TAH"/>
            </w:pPr>
            <w:r w:rsidRPr="005307A3">
              <w:t>Item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0BA31" w14:textId="77777777" w:rsidR="00BF46E1" w:rsidRPr="005307A3" w:rsidRDefault="00BF46E1" w:rsidP="00195D76">
            <w:pPr>
              <w:pStyle w:val="TAH"/>
              <w:rPr>
                <w:sz w:val="16"/>
              </w:rPr>
            </w:pPr>
            <w:r w:rsidRPr="005307A3">
              <w:rPr>
                <w:sz w:val="16"/>
              </w:rPr>
              <w:t>Byte.bit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3DBC4" w14:textId="77777777" w:rsidR="00BF46E1" w:rsidRPr="005307A3" w:rsidRDefault="00BF46E1" w:rsidP="00195D76">
            <w:pPr>
              <w:pStyle w:val="TAH"/>
            </w:pPr>
            <w:r w:rsidRPr="005307A3">
              <w:t>Terminal Profile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2D29B" w14:textId="77777777" w:rsidR="00BF46E1" w:rsidRPr="005307A3" w:rsidRDefault="00BF46E1" w:rsidP="00195D76">
            <w:pPr>
              <w:pStyle w:val="TAH"/>
            </w:pPr>
            <w:r w:rsidRPr="005307A3">
              <w:t>Ref.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6D6E" w14:textId="77777777" w:rsidR="00BF46E1" w:rsidRPr="005307A3" w:rsidRDefault="00BF46E1" w:rsidP="00195D76">
            <w:pPr>
              <w:pStyle w:val="TAH"/>
            </w:pPr>
            <w:r w:rsidRPr="005307A3">
              <w:t>Release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10F18" w14:textId="77777777" w:rsidR="00BF46E1" w:rsidRPr="005307A3" w:rsidRDefault="00BF46E1" w:rsidP="00195D76">
            <w:pPr>
              <w:pStyle w:val="TAH"/>
            </w:pPr>
            <w:r w:rsidRPr="005307A3">
              <w:t>Status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CE868" w14:textId="77777777" w:rsidR="00BF46E1" w:rsidRPr="005307A3" w:rsidRDefault="00BF46E1" w:rsidP="00195D76">
            <w:pPr>
              <w:pStyle w:val="TAH"/>
            </w:pPr>
            <w:r w:rsidRPr="005307A3">
              <w:t>Support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ABB5" w14:textId="77777777" w:rsidR="00BF46E1" w:rsidRPr="005307A3" w:rsidRDefault="00BF46E1" w:rsidP="00195D76">
            <w:pPr>
              <w:pStyle w:val="TAH"/>
            </w:pPr>
            <w:r w:rsidRPr="005307A3">
              <w:t>Mnemonic</w:t>
            </w:r>
          </w:p>
        </w:tc>
      </w:tr>
      <w:tr w:rsidR="00BF46E1" w:rsidRPr="005307A3" w14:paraId="68944C4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65719" w14:textId="77777777" w:rsidR="00BF46E1" w:rsidRPr="005307A3" w:rsidRDefault="00BF46E1" w:rsidP="00195D76">
            <w:pPr>
              <w:pStyle w:val="TAC"/>
            </w:pPr>
            <w:r w:rsidRPr="005307A3"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3977" w14:textId="77777777" w:rsidR="00BF46E1" w:rsidRPr="005307A3" w:rsidRDefault="00BF46E1" w:rsidP="00195D76">
            <w:pPr>
              <w:pStyle w:val="TAC"/>
            </w:pPr>
            <w:r w:rsidRPr="005307A3">
              <w:t>1.1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16CEA" w14:textId="77777777" w:rsidR="00BF46E1" w:rsidRPr="005307A3" w:rsidRDefault="00BF46E1" w:rsidP="00195D76">
            <w:pPr>
              <w:pStyle w:val="TAL"/>
            </w:pPr>
            <w:r w:rsidRPr="005307A3">
              <w:t>Profile Download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C08F4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0381A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54361" w14:textId="77777777" w:rsidR="00BF46E1" w:rsidRPr="005307A3" w:rsidRDefault="00BF46E1" w:rsidP="00195D76">
            <w:pPr>
              <w:pStyle w:val="TAC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6C11F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B96C7" w14:textId="41247637" w:rsidR="00BF46E1" w:rsidRPr="005307A3" w:rsidRDefault="00BF46E1" w:rsidP="00195D76">
            <w:pPr>
              <w:pStyle w:val="TAL"/>
            </w:pPr>
            <w:r w:rsidRPr="005307A3">
              <w:t>PD_Pro_D</w:t>
            </w:r>
            <w:r w:rsidR="00D8286F">
              <w:t>w</w:t>
            </w:r>
            <w:r w:rsidRPr="005307A3">
              <w:t>nl</w:t>
            </w:r>
          </w:p>
        </w:tc>
      </w:tr>
      <w:tr w:rsidR="00BF46E1" w:rsidRPr="005307A3" w14:paraId="1893B03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FF10E" w14:textId="77777777" w:rsidR="00BF46E1" w:rsidRPr="005307A3" w:rsidRDefault="00BF46E1" w:rsidP="00195D76">
            <w:pPr>
              <w:pStyle w:val="TAC"/>
            </w:pPr>
            <w:r w:rsidRPr="005307A3"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F59B6" w14:textId="77777777" w:rsidR="00BF46E1" w:rsidRPr="005307A3" w:rsidRDefault="00BF46E1" w:rsidP="00195D76">
            <w:pPr>
              <w:pStyle w:val="TAC"/>
            </w:pPr>
            <w:r w:rsidRPr="005307A3">
              <w:t>1.2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7ABA" w14:textId="77777777" w:rsidR="00BF46E1" w:rsidRPr="005307A3" w:rsidRDefault="00BF46E1" w:rsidP="00195D76">
            <w:pPr>
              <w:pStyle w:val="TAL"/>
            </w:pPr>
            <w:r w:rsidRPr="005307A3">
              <w:t>SMS-PP data download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02B7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B1BD2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0C25" w14:textId="77777777" w:rsidR="00BF46E1" w:rsidRPr="005307A3" w:rsidRDefault="00BF46E1" w:rsidP="00195D76">
            <w:pPr>
              <w:pStyle w:val="TAC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9E4DF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1B8C" w14:textId="77777777" w:rsidR="00BF46E1" w:rsidRPr="005307A3" w:rsidRDefault="00BF46E1" w:rsidP="00195D76">
            <w:pPr>
              <w:pStyle w:val="TAL"/>
            </w:pPr>
            <w:r w:rsidRPr="005307A3">
              <w:t>PD_SMS_PP</w:t>
            </w:r>
          </w:p>
        </w:tc>
      </w:tr>
      <w:tr w:rsidR="00BF46E1" w:rsidRPr="005307A3" w14:paraId="12726BC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BE619" w14:textId="77777777" w:rsidR="00BF46E1" w:rsidRPr="005307A3" w:rsidRDefault="00BF46E1" w:rsidP="00195D76">
            <w:pPr>
              <w:pStyle w:val="TAC"/>
            </w:pPr>
            <w:r w:rsidRPr="005307A3"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74F29" w14:textId="77777777" w:rsidR="00BF46E1" w:rsidRPr="005307A3" w:rsidRDefault="00BF46E1" w:rsidP="00195D76">
            <w:pPr>
              <w:pStyle w:val="TAC"/>
            </w:pPr>
            <w:r w:rsidRPr="005307A3">
              <w:t>1.3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497F6" w14:textId="77777777" w:rsidR="00BF46E1" w:rsidRPr="005307A3" w:rsidRDefault="00BF46E1" w:rsidP="00195D76">
            <w:pPr>
              <w:pStyle w:val="TAL"/>
            </w:pPr>
            <w:r w:rsidRPr="005307A3">
              <w:t>Cell Broadcast data download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7776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9B17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7CE87" w14:textId="77777777" w:rsidR="00BF46E1" w:rsidRPr="005307A3" w:rsidRDefault="00BF46E1" w:rsidP="00195D76">
            <w:pPr>
              <w:pStyle w:val="TAC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ABD53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E0067" w14:textId="77777777" w:rsidR="00BF46E1" w:rsidRPr="005307A3" w:rsidRDefault="00BF46E1" w:rsidP="00195D76">
            <w:pPr>
              <w:pStyle w:val="TAL"/>
            </w:pPr>
            <w:r w:rsidRPr="005307A3">
              <w:t>PD_CB</w:t>
            </w:r>
          </w:p>
        </w:tc>
      </w:tr>
      <w:tr w:rsidR="00BF46E1" w:rsidRPr="005307A3" w14:paraId="6790811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E5F07" w14:textId="77777777" w:rsidR="00BF46E1" w:rsidRPr="005307A3" w:rsidRDefault="00BF46E1" w:rsidP="00195D76">
            <w:pPr>
              <w:pStyle w:val="TAC"/>
            </w:pPr>
            <w:r w:rsidRPr="005307A3"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07B4A" w14:textId="77777777" w:rsidR="00BF46E1" w:rsidRPr="005307A3" w:rsidRDefault="00BF46E1" w:rsidP="00195D76">
            <w:pPr>
              <w:pStyle w:val="TAC"/>
            </w:pPr>
            <w:r w:rsidRPr="005307A3">
              <w:t>1.4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6A75D" w14:textId="77777777" w:rsidR="00BF46E1" w:rsidRPr="005307A3" w:rsidRDefault="00BF46E1" w:rsidP="00195D76">
            <w:pPr>
              <w:pStyle w:val="TAL"/>
            </w:pPr>
            <w:r w:rsidRPr="005307A3">
              <w:t>Menu selection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F80B1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8BAFA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9D6E6" w14:textId="77777777" w:rsidR="00BF46E1" w:rsidRPr="005307A3" w:rsidRDefault="00BF46E1" w:rsidP="00195D76">
            <w:pPr>
              <w:pStyle w:val="TAC"/>
            </w:pPr>
            <w:r w:rsidRPr="005307A3">
              <w:t>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F360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657BB" w14:textId="77777777" w:rsidR="00BF46E1" w:rsidRPr="005307A3" w:rsidRDefault="00BF46E1" w:rsidP="00195D76">
            <w:pPr>
              <w:pStyle w:val="TAL"/>
            </w:pPr>
            <w:r w:rsidRPr="005307A3">
              <w:t>PD_Menu_sel</w:t>
            </w:r>
          </w:p>
        </w:tc>
      </w:tr>
      <w:tr w:rsidR="00BF46E1" w:rsidRPr="005307A3" w14:paraId="0A00FFB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45320" w14:textId="77777777" w:rsidR="00BF46E1" w:rsidRPr="005307A3" w:rsidRDefault="00BF46E1" w:rsidP="00195D76">
            <w:pPr>
              <w:pStyle w:val="TAC"/>
            </w:pPr>
            <w:r w:rsidRPr="005307A3"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5C651" w14:textId="77777777" w:rsidR="00BF46E1" w:rsidRPr="005307A3" w:rsidRDefault="00BF46E1" w:rsidP="00195D76">
            <w:pPr>
              <w:pStyle w:val="TAC"/>
            </w:pPr>
            <w:r w:rsidRPr="005307A3">
              <w:t>1.5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60D81" w14:textId="77777777" w:rsidR="00BF46E1" w:rsidRPr="005307A3" w:rsidRDefault="00BF46E1" w:rsidP="00195D76">
            <w:pPr>
              <w:pStyle w:val="TAL"/>
            </w:pPr>
            <w:r w:rsidRPr="005307A3">
              <w:t>Bit =1 if SMS-PP data Download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10646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A815F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20076" w14:textId="77777777" w:rsidR="00BF46E1" w:rsidRPr="005307A3" w:rsidRDefault="00BF46E1" w:rsidP="00195D76">
            <w:pPr>
              <w:pStyle w:val="TAC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89EBC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737A" w14:textId="77777777" w:rsidR="00BF46E1" w:rsidRPr="005307A3" w:rsidRDefault="00BF46E1" w:rsidP="00195D76">
            <w:pPr>
              <w:pStyle w:val="TAL"/>
            </w:pPr>
            <w:r w:rsidRPr="005307A3">
              <w:t>PD_SMS_PP</w:t>
            </w:r>
          </w:p>
        </w:tc>
      </w:tr>
      <w:tr w:rsidR="00BF46E1" w:rsidRPr="005307A3" w14:paraId="48F2F0C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ED4A3" w14:textId="77777777" w:rsidR="00BF46E1" w:rsidRPr="005307A3" w:rsidRDefault="00BF46E1" w:rsidP="00195D76">
            <w:pPr>
              <w:pStyle w:val="TAC"/>
            </w:pPr>
            <w:r w:rsidRPr="005307A3"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6428" w14:textId="77777777" w:rsidR="00BF46E1" w:rsidRPr="005307A3" w:rsidRDefault="00BF46E1" w:rsidP="00195D76">
            <w:pPr>
              <w:pStyle w:val="TAC"/>
            </w:pPr>
            <w:r w:rsidRPr="005307A3">
              <w:t>1.6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F1E6F" w14:textId="77777777" w:rsidR="00BF46E1" w:rsidRPr="005307A3" w:rsidRDefault="00BF46E1" w:rsidP="00195D76">
            <w:pPr>
              <w:pStyle w:val="TAL"/>
            </w:pPr>
            <w:r w:rsidRPr="005307A3">
              <w:t>Timer expiration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F623E" w14:textId="77777777" w:rsidR="00BF46E1" w:rsidRPr="005307A3" w:rsidRDefault="00BF46E1" w:rsidP="00195D76">
            <w:pPr>
              <w:pStyle w:val="TAL"/>
            </w:pPr>
            <w:r w:rsidRPr="005307A3">
              <w:t>TS 31.111 §5.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896CD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0BBD" w14:textId="77777777" w:rsidR="00BF46E1" w:rsidRPr="005307A3" w:rsidRDefault="00BF46E1" w:rsidP="00195D76">
            <w:pPr>
              <w:pStyle w:val="TAC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469F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3305C" w14:textId="77777777" w:rsidR="00BF46E1" w:rsidRPr="005307A3" w:rsidRDefault="00BF46E1" w:rsidP="00195D76">
            <w:pPr>
              <w:pStyle w:val="TAL"/>
            </w:pPr>
            <w:r w:rsidRPr="005307A3">
              <w:t>PD_TExpir</w:t>
            </w:r>
          </w:p>
        </w:tc>
      </w:tr>
      <w:tr w:rsidR="00BF46E1" w:rsidRPr="005307A3" w14:paraId="50B2839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7E81" w14:textId="77777777" w:rsidR="00BF46E1" w:rsidRPr="005307A3" w:rsidRDefault="00BF46E1" w:rsidP="00195D76">
            <w:pPr>
              <w:pStyle w:val="TAC"/>
            </w:pPr>
            <w:r w:rsidRPr="005307A3"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DDC7" w14:textId="77777777" w:rsidR="00BF46E1" w:rsidRPr="005307A3" w:rsidRDefault="00BF46E1" w:rsidP="00195D76">
            <w:pPr>
              <w:pStyle w:val="TAC"/>
            </w:pPr>
            <w:r w:rsidRPr="005307A3">
              <w:t>1.7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1D6A3" w14:textId="77777777" w:rsidR="00BF46E1" w:rsidRPr="005307A3" w:rsidRDefault="00BF46E1" w:rsidP="00195D76">
            <w:pPr>
              <w:pStyle w:val="TAL"/>
            </w:pPr>
            <w:r w:rsidRPr="005307A3">
              <w:t>Bit=1 if Call control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3FFA8" w14:textId="77777777" w:rsidR="00BF46E1" w:rsidRPr="005307A3" w:rsidRDefault="00BF46E1" w:rsidP="00195D76">
            <w:pPr>
              <w:pStyle w:val="TAL"/>
            </w:pPr>
            <w:r w:rsidRPr="005307A3">
              <w:t>TS 31.111 §5.2.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3C511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C12BE" w14:textId="77777777" w:rsidR="00BF46E1" w:rsidRPr="005307A3" w:rsidRDefault="00BF46E1" w:rsidP="00195D76">
            <w:pPr>
              <w:pStyle w:val="TAC"/>
            </w:pPr>
            <w:r w:rsidRPr="005307A3">
              <w:t>C304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7B659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5E6E" w14:textId="77777777" w:rsidR="00BF46E1" w:rsidRPr="005307A3" w:rsidRDefault="00BF46E1" w:rsidP="00195D76">
            <w:pPr>
              <w:pStyle w:val="TAL"/>
            </w:pPr>
            <w:r w:rsidRPr="005307A3">
              <w:t>PD_CC</w:t>
            </w:r>
          </w:p>
        </w:tc>
      </w:tr>
      <w:tr w:rsidR="00BF46E1" w:rsidRPr="005307A3" w14:paraId="7F26F75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F2BC4" w14:textId="77777777" w:rsidR="00BF46E1" w:rsidRPr="005307A3" w:rsidRDefault="00BF46E1" w:rsidP="00195D76">
            <w:pPr>
              <w:pStyle w:val="TAC"/>
            </w:pPr>
            <w:r w:rsidRPr="005307A3"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FE55" w14:textId="77777777" w:rsidR="00BF46E1" w:rsidRPr="005307A3" w:rsidRDefault="00BF46E1" w:rsidP="00195D76">
            <w:pPr>
              <w:pStyle w:val="TAC"/>
            </w:pPr>
            <w:r w:rsidRPr="005307A3">
              <w:t>1.8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CDBB" w14:textId="77777777" w:rsidR="00BF46E1" w:rsidRPr="005307A3" w:rsidRDefault="00BF46E1" w:rsidP="00195D76">
            <w:pPr>
              <w:pStyle w:val="TAL"/>
            </w:pPr>
            <w:r w:rsidRPr="005307A3">
              <w:t>Bit=1 if Call control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46A62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1F736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5A2A5" w14:textId="77777777" w:rsidR="00BF46E1" w:rsidRPr="005307A3" w:rsidRDefault="00BF46E1" w:rsidP="00195D76">
            <w:pPr>
              <w:pStyle w:val="TAC"/>
            </w:pPr>
            <w:r w:rsidRPr="005307A3">
              <w:t>C304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D471E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E260F" w14:textId="77777777" w:rsidR="00BF46E1" w:rsidRPr="005307A3" w:rsidRDefault="00BF46E1" w:rsidP="00195D76">
            <w:pPr>
              <w:pStyle w:val="TAL"/>
            </w:pPr>
            <w:r w:rsidRPr="005307A3">
              <w:t>PD_CC</w:t>
            </w:r>
          </w:p>
        </w:tc>
      </w:tr>
      <w:tr w:rsidR="00BF46E1" w:rsidRPr="005307A3" w14:paraId="38DC218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AF7E2" w14:textId="77777777" w:rsidR="00BF46E1" w:rsidRPr="005307A3" w:rsidRDefault="00BF46E1" w:rsidP="00195D76">
            <w:pPr>
              <w:pStyle w:val="TAC"/>
            </w:pPr>
            <w:r w:rsidRPr="005307A3"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44C95" w14:textId="77777777" w:rsidR="00BF46E1" w:rsidRPr="005307A3" w:rsidRDefault="00BF46E1" w:rsidP="00195D76">
            <w:pPr>
              <w:pStyle w:val="TAC"/>
            </w:pPr>
            <w:r w:rsidRPr="005307A3">
              <w:t>2.1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A9B71" w14:textId="77777777" w:rsidR="00BF46E1" w:rsidRPr="005307A3" w:rsidRDefault="00BF46E1" w:rsidP="00195D76">
            <w:pPr>
              <w:pStyle w:val="TAL"/>
            </w:pPr>
            <w:r w:rsidRPr="005307A3">
              <w:t>Command result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9F114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5A7E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65F87" w14:textId="77777777" w:rsidR="00BF46E1" w:rsidRPr="005307A3" w:rsidRDefault="00BF46E1" w:rsidP="00195D76">
            <w:pPr>
              <w:pStyle w:val="TAC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8A06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AC2B2" w14:textId="77777777" w:rsidR="00BF46E1" w:rsidRPr="005307A3" w:rsidRDefault="00BF46E1" w:rsidP="00195D76">
            <w:pPr>
              <w:pStyle w:val="TAL"/>
            </w:pPr>
            <w:r w:rsidRPr="005307A3">
              <w:t>PD_Cmd_Res</w:t>
            </w:r>
          </w:p>
        </w:tc>
      </w:tr>
      <w:tr w:rsidR="00BF46E1" w:rsidRPr="005307A3" w14:paraId="7A30985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FCD80" w14:textId="77777777" w:rsidR="00BF46E1" w:rsidRPr="005307A3" w:rsidRDefault="00BF46E1" w:rsidP="00195D76">
            <w:pPr>
              <w:pStyle w:val="TAC"/>
            </w:pPr>
            <w:r w:rsidRPr="005307A3"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B98F1" w14:textId="77777777" w:rsidR="00BF46E1" w:rsidRPr="005307A3" w:rsidRDefault="00BF46E1" w:rsidP="00195D76">
            <w:pPr>
              <w:pStyle w:val="TAC"/>
            </w:pPr>
            <w:r w:rsidRPr="005307A3">
              <w:t>2.2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72FB0" w14:textId="77777777" w:rsidR="00BF46E1" w:rsidRPr="005307A3" w:rsidRDefault="00BF46E1" w:rsidP="00195D76">
            <w:pPr>
              <w:pStyle w:val="TAL"/>
            </w:pPr>
            <w:r w:rsidRPr="005307A3">
              <w:t>Call Control by USIM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607B" w14:textId="77777777" w:rsidR="00BF46E1" w:rsidRPr="005307A3" w:rsidRDefault="00BF46E1" w:rsidP="00195D76">
            <w:pPr>
              <w:pStyle w:val="TAL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B3E1A" w14:textId="77777777" w:rsidR="00BF46E1" w:rsidRPr="005307A3" w:rsidRDefault="00BF46E1" w:rsidP="00195D76">
            <w:pPr>
              <w:pStyle w:val="TAC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A491C" w14:textId="77777777" w:rsidR="00BF46E1" w:rsidRPr="005307A3" w:rsidRDefault="00BF46E1" w:rsidP="00195D76">
            <w:pPr>
              <w:pStyle w:val="TAC"/>
            </w:pPr>
            <w:r w:rsidRPr="005307A3">
              <w:t>C304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36C99" w14:textId="77777777" w:rsidR="00BF46E1" w:rsidRPr="005307A3" w:rsidRDefault="00BF46E1" w:rsidP="00195D76">
            <w:pPr>
              <w:pStyle w:val="TAC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9F09E" w14:textId="77777777" w:rsidR="00BF46E1" w:rsidRPr="005307A3" w:rsidRDefault="00BF46E1" w:rsidP="00195D76">
            <w:pPr>
              <w:pStyle w:val="TAL"/>
            </w:pPr>
            <w:r w:rsidRPr="005307A3">
              <w:t>PD_CC</w:t>
            </w:r>
          </w:p>
        </w:tc>
      </w:tr>
      <w:tr w:rsidR="00BF46E1" w:rsidRPr="005307A3" w14:paraId="077B0B2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2261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D09F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423F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Bit=1 if Call control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AA4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576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EC4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C304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41E8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625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PD_CC</w:t>
            </w:r>
          </w:p>
        </w:tc>
      </w:tr>
      <w:tr w:rsidR="00BF46E1" w:rsidRPr="005307A3" w14:paraId="446025F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8BAB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F60C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1C1B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MO short message control by USIM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22FA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D1C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F0E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F7505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8FB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PD_MO_SMS_CC</w:t>
            </w:r>
          </w:p>
        </w:tc>
      </w:tr>
      <w:tr w:rsidR="00BF46E1" w:rsidRPr="005307A3" w14:paraId="3FBC532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17D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4ED5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20DD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Bit=1 if Call control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551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E30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EE8D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C304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735F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04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PD_CC</w:t>
            </w:r>
          </w:p>
        </w:tc>
      </w:tr>
      <w:tr w:rsidR="00BF46E1" w:rsidRPr="005307A3" w14:paraId="528BE27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F10A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FB34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EBE3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UCS2 Entry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3CF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45A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0835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C203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8C34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E7A6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PD_UCS2_entry</w:t>
            </w:r>
          </w:p>
        </w:tc>
      </w:tr>
      <w:tr w:rsidR="00BF46E1" w:rsidRPr="005307A3" w14:paraId="49C6640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BEFE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863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FF96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UCS2 Display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81F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D7D8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B43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C204 AND 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F1B04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C200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PD_UCS2_Display</w:t>
            </w:r>
          </w:p>
        </w:tc>
      </w:tr>
      <w:tr w:rsidR="00BF46E1" w:rsidRPr="005307A3" w14:paraId="31D8B87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F0B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AF26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234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Bit=1 if Display Text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F85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2AB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7E47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52478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4C4A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PD_Display_Text</w:t>
            </w:r>
          </w:p>
        </w:tc>
      </w:tr>
      <w:tr w:rsidR="00BF46E1" w:rsidRPr="005307A3" w14:paraId="1C07B06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AFB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3AF3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5792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DISPLAY TEXT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41B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6784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EB4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17C7F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20A7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PD_Display_Text</w:t>
            </w:r>
          </w:p>
        </w:tc>
      </w:tr>
      <w:tr w:rsidR="00BF46E1" w:rsidRPr="005307A3" w14:paraId="574C854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806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0884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9984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INKEY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153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18E6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2B2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195A5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94F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PD_Get_Inkey</w:t>
            </w:r>
          </w:p>
        </w:tc>
      </w:tr>
      <w:tr w:rsidR="00BF46E1" w:rsidRPr="005307A3" w14:paraId="1844450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5A6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DD5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D22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INPUT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1EE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22E2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0A5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9B621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CE46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PD_Get_Input</w:t>
            </w:r>
          </w:p>
        </w:tc>
      </w:tr>
      <w:tr w:rsidR="00BF46E1" w:rsidRPr="005307A3" w14:paraId="26E482A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7E03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DE2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6EE3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MORE TIME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D4D0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12D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F255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81151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CF5F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PD_More_Time</w:t>
            </w:r>
          </w:p>
        </w:tc>
      </w:tr>
      <w:tr w:rsidR="00BF46E1" w:rsidRPr="005307A3" w14:paraId="3865507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6B5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4535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A6F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PLAY TONE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85AE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 TS 11.14, 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4FFF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CF7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E557" w14:textId="77777777" w:rsidR="00BF46E1" w:rsidRPr="005307A3" w:rsidRDefault="00BF46E1" w:rsidP="00967173">
            <w:pPr>
              <w:pStyle w:val="TAC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823E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PD_Play_Tone</w:t>
            </w:r>
          </w:p>
        </w:tc>
      </w:tr>
      <w:tr w:rsidR="00BF46E1" w:rsidRPr="005307A3" w14:paraId="112D82D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BF9D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D3B9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42BC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POLL INTERVAL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0714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 TS 11.14, 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6473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62EE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2BA7A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8A4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PD_Poll_interval</w:t>
            </w:r>
          </w:p>
        </w:tc>
      </w:tr>
      <w:tr w:rsidR="00BF46E1" w:rsidRPr="005307A3" w14:paraId="38B6E1A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2242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2E5D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239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POLLING OFF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613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6F89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B60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75EBB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D5A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PD_Polling_Off</w:t>
            </w:r>
          </w:p>
        </w:tc>
      </w:tr>
      <w:tr w:rsidR="00BF46E1" w:rsidRPr="005307A3" w14:paraId="5121058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AC10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C227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382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REFRESH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6377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9E0A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CA1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984E7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C7C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PD_Refresh</w:t>
            </w:r>
          </w:p>
        </w:tc>
      </w:tr>
      <w:tr w:rsidR="00BF46E1" w:rsidRPr="005307A3" w14:paraId="38C4D5C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1B2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4A4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3FDA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 xml:space="preserve">SELECT ITEM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6E90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7B7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E1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A0A7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0DE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PD_Select_Item</w:t>
            </w:r>
          </w:p>
        </w:tc>
      </w:tr>
      <w:tr w:rsidR="00BF46E1" w:rsidRPr="005307A3" w14:paraId="72CB255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8F75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6E26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9DF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 xml:space="preserve">SEND SHORT MESSAGE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D8D8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5A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2F96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69B91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AD78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PD_Send_SMS</w:t>
            </w:r>
          </w:p>
        </w:tc>
      </w:tr>
      <w:tr w:rsidR="00BF46E1" w:rsidRPr="005307A3" w14:paraId="6E092E6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3752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26C8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422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 xml:space="preserve">SEND SS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9F5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D06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ECAA" w14:textId="7079183F" w:rsidR="00BF46E1" w:rsidRPr="005307A3" w:rsidRDefault="008925C8" w:rsidP="00967173">
            <w:pPr>
              <w:pStyle w:val="TAC"/>
              <w:keepNext w:val="0"/>
            </w:pPr>
            <w:r w:rsidRPr="00A17F9A">
              <w:t>C</w:t>
            </w:r>
            <w:r>
              <w:t>313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D0927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4FD6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PD_Send_SS</w:t>
            </w:r>
          </w:p>
        </w:tc>
      </w:tr>
      <w:tr w:rsidR="00BF46E1" w:rsidRPr="005307A3" w14:paraId="4EE4285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202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C400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078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SEND USSD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048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D9ED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477F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B76AD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4C84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PD_Send_USSD</w:t>
            </w:r>
          </w:p>
        </w:tc>
      </w:tr>
      <w:tr w:rsidR="00BF46E1" w:rsidRPr="005307A3" w14:paraId="24D4464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04D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972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9CF1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SET UP CALL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7F3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32C9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35AC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E52AC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643D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PD_SetUp_Call</w:t>
            </w:r>
          </w:p>
        </w:tc>
      </w:tr>
      <w:tr w:rsidR="00BF46E1" w:rsidRPr="005307A3" w14:paraId="193A7B0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9B33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E1EF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815F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SET UP MENU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EC1A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8DEB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F12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F548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E80A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PD_SetUp_Menu</w:t>
            </w:r>
          </w:p>
        </w:tc>
      </w:tr>
      <w:tr w:rsidR="00BF46E1" w:rsidRPr="005307A3" w14:paraId="33083B9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EBF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6BA3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395F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(LOCI &amp; IMEI)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E175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1B42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1B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02C37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D2D8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</w:t>
            </w:r>
          </w:p>
        </w:tc>
      </w:tr>
      <w:tr w:rsidR="00BF46E1" w:rsidRPr="005307A3" w14:paraId="609A6A6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37F8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20A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B8F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(NMR)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771B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128F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  <w:r w:rsidRPr="005307A3">
              <w:br/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057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69A2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4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PD_Provide_Local_NMR</w:t>
            </w:r>
          </w:p>
        </w:tc>
      </w:tr>
      <w:tr w:rsidR="00BF46E1" w:rsidRPr="005307A3" w14:paraId="1E724AA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F2A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4A8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40B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SET UP EVENT LIST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09D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765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F17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7BBB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D7C3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PD_Setup_Evt_List</w:t>
            </w:r>
          </w:p>
        </w:tc>
      </w:tr>
      <w:tr w:rsidR="00BF46E1" w:rsidRPr="005307A3" w14:paraId="3D4DAE4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7B7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3DF7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7CF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MT call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44FF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C6E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52B0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C270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20A2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C6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PD_MT_Call</w:t>
            </w:r>
          </w:p>
        </w:tc>
      </w:tr>
      <w:tr w:rsidR="00BF46E1" w:rsidRPr="005307A3" w14:paraId="0EE269E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38A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AC64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4EEE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Call connected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EED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3F5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F442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C270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69E94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E6AC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PD_Call_Conn</w:t>
            </w:r>
          </w:p>
        </w:tc>
      </w:tr>
      <w:tr w:rsidR="00BF46E1" w:rsidRPr="005307A3" w14:paraId="23C12A2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552B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38FE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52F3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Call disconnected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530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268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E550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C270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5E96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6874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PD_Call_Disc</w:t>
            </w:r>
          </w:p>
        </w:tc>
      </w:tr>
      <w:tr w:rsidR="00BF46E1" w:rsidRPr="005307A3" w14:paraId="6476242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BE9B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13A5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7EBE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Location status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2D88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8E55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32CF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020CD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706A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PD_Loc_Status</w:t>
            </w:r>
          </w:p>
        </w:tc>
      </w:tr>
      <w:tr w:rsidR="00BF46E1" w:rsidRPr="005307A3" w14:paraId="3A492B1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4F76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510F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19E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User activity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5EA9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80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B2FC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949A" w14:textId="77777777" w:rsidR="00BF46E1" w:rsidRPr="005307A3" w:rsidRDefault="00BF46E1" w:rsidP="00967173">
            <w:pPr>
              <w:pStyle w:val="TAC"/>
              <w:keepNext w:val="0"/>
              <w:rPr>
                <w:b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2BC9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PD_User_Act</w:t>
            </w:r>
          </w:p>
        </w:tc>
      </w:tr>
      <w:tr w:rsidR="00BF46E1" w:rsidRPr="005307A3" w14:paraId="4588111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618F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7D9B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877E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Idle screen available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DCA9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2CB4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CCEA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226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38A9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PD_Idle_Scr_Avail</w:t>
            </w:r>
          </w:p>
        </w:tc>
      </w:tr>
      <w:tr w:rsidR="00BF46E1" w:rsidRPr="005307A3" w14:paraId="2D7594E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4FB4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8645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DB15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Card reader status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899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2D71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295E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C8A4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12F0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PD_Evt_Rdr_Status</w:t>
            </w:r>
          </w:p>
        </w:tc>
      </w:tr>
      <w:tr w:rsidR="00BF46E1" w:rsidRPr="005307A3" w14:paraId="718972E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43B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8057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58A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Language selection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2BF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A331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DD9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25EC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A63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PD_Lang_Select</w:t>
            </w:r>
          </w:p>
        </w:tc>
      </w:tr>
      <w:tr w:rsidR="00BF46E1" w:rsidRPr="005307A3" w14:paraId="0E358A6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A1CF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7B0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EADB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Browser Termination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A1E7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F99C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BBD0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C212 AND 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0F132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1D1A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PD_Browser_Term</w:t>
            </w:r>
          </w:p>
        </w:tc>
      </w:tr>
      <w:tr w:rsidR="00BF46E1" w:rsidRPr="005307A3" w14:paraId="5C0F4B7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B5FD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9A84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A9E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Data available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8451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8D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6FF5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E0A5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6B4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PD_Data_Avail</w:t>
            </w:r>
          </w:p>
        </w:tc>
      </w:tr>
      <w:tr w:rsidR="00BF46E1" w:rsidRPr="005307A3" w14:paraId="3BF4183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E1C0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6C4B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5577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Channel status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9C9C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D89D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DD4B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5977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922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PD_Evt_Ch_Status</w:t>
            </w:r>
          </w:p>
        </w:tc>
      </w:tr>
      <w:tr w:rsidR="00BF46E1" w:rsidRPr="005307A3" w14:paraId="69AAD1C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EB3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D3D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D213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Event:Access Technology Change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39A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D148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A6C7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C306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0C1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D8A2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PD_Evt_ATC</w:t>
            </w:r>
          </w:p>
        </w:tc>
      </w:tr>
      <w:tr w:rsidR="00BF46E1" w:rsidRPr="005307A3" w14:paraId="188C57D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F0C5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A781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F0E6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Display Parameters Changed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A11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9E6F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A79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C218 AND 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0A1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11EE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PD_Disp_Resiz</w:t>
            </w:r>
          </w:p>
        </w:tc>
      </w:tr>
      <w:tr w:rsidR="00BF46E1" w:rsidRPr="005307A3" w14:paraId="07D03E2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3BD8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AFB1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CF1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Local Connection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96DF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D76A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EA52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04E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3264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PD_Evt_LC</w:t>
            </w:r>
          </w:p>
        </w:tc>
      </w:tr>
      <w:tr w:rsidR="00BF46E1" w:rsidRPr="005307A3" w14:paraId="00A5AD3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CEE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14C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2E14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Network Search Mode Change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CD8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1E6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0EF4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C98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B71B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PD_Evt_NSMC</w:t>
            </w:r>
          </w:p>
        </w:tc>
      </w:tr>
      <w:tr w:rsidR="00BF46E1" w:rsidRPr="005307A3" w14:paraId="181DD1C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2812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27A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663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POWER ON CARD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5DDA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5978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1F42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F354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CEEB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PD_C_On</w:t>
            </w:r>
          </w:p>
        </w:tc>
      </w:tr>
      <w:tr w:rsidR="00BF46E1" w:rsidRPr="005307A3" w14:paraId="5E94F0A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63C4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2457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05E8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POWER OFF CARD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7D2B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A7BC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AA8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ACD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C0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PD_C_Off</w:t>
            </w:r>
          </w:p>
        </w:tc>
      </w:tr>
      <w:tr w:rsidR="00BF46E1" w:rsidRPr="005307A3" w14:paraId="1799464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2214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462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1EF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PERFORM CARD APDU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2803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D5DF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B08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D772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662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PD_C_APDU</w:t>
            </w:r>
          </w:p>
        </w:tc>
      </w:tr>
      <w:tr w:rsidR="00BF46E1" w:rsidRPr="005307A3" w14:paraId="1A43A9F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9F6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048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1F71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READER STATUS (Card reader status)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0537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DF11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6CD8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6B90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4783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PD_Get_Rdr_Status</w:t>
            </w:r>
          </w:p>
        </w:tc>
      </w:tr>
      <w:tr w:rsidR="00BF46E1" w:rsidRPr="005307A3" w14:paraId="32348FA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B80F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EFAE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60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READER STATUS (Card reader identifier)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0C9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4644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7E1D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E99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417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PD_Get_Rdr_Id</w:t>
            </w:r>
          </w:p>
        </w:tc>
      </w:tr>
      <w:tr w:rsidR="00BF46E1" w:rsidRPr="005307A3" w14:paraId="4D55CEA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7398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6DDA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292A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01C7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728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7279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7D28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4881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PD_RFU_54</w:t>
            </w:r>
          </w:p>
        </w:tc>
      </w:tr>
      <w:tr w:rsidR="00BF46E1" w:rsidRPr="005307A3" w14:paraId="41D9753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5662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DF58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1684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B428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3950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D80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2841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2AC5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PD_RFU_55</w:t>
            </w:r>
          </w:p>
        </w:tc>
      </w:tr>
      <w:tr w:rsidR="00BF46E1" w:rsidRPr="005307A3" w14:paraId="387EA0B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BE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DA12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CCEF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D3D4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0C1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776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B0C0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93F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PD_RFU_56</w:t>
            </w:r>
          </w:p>
        </w:tc>
      </w:tr>
      <w:tr w:rsidR="00BF46E1" w:rsidRPr="005307A3" w14:paraId="4625A2E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8D00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212F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F110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TIMER MANAGEMENT (start, stop)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E392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44D3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1FC1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1979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03D8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PD_Timer_Mgt_Start_Stop</w:t>
            </w:r>
          </w:p>
        </w:tc>
      </w:tr>
      <w:tr w:rsidR="00BF46E1" w:rsidRPr="005307A3" w14:paraId="40A26CF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6AA7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591E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525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TIMER MANAGEMENT (get current value)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CF9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C85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B838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18B4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670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PD_Timer_Val</w:t>
            </w:r>
          </w:p>
        </w:tc>
      </w:tr>
      <w:tr w:rsidR="00BF46E1" w:rsidRPr="005307A3" w14:paraId="045E307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ABEA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2049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6AD2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(date, time and time zone)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CC57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724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D3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AC2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F8A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PD_Provide_Local_D_Time</w:t>
            </w:r>
          </w:p>
        </w:tc>
      </w:tr>
      <w:tr w:rsidR="00BF46E1" w:rsidRPr="005307A3" w14:paraId="3F01834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6A44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9A14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AD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Bit=1 if Get Inkey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CEF7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BB87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A05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343A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492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PD_Get_Inkey</w:t>
            </w:r>
          </w:p>
        </w:tc>
      </w:tr>
      <w:tr w:rsidR="00BF46E1" w:rsidRPr="005307A3" w14:paraId="53063C5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655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44C2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9CD0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SET UP IDLE MODE TEXT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72F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3689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124A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8F24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3DB0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PD_Stup_Id_Mod_Txt</w:t>
            </w:r>
          </w:p>
        </w:tc>
      </w:tr>
      <w:tr w:rsidR="00BF46E1" w:rsidRPr="005307A3" w14:paraId="12F7AC8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684B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D4A0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DAC3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RUN AT COMMAND (i.e. class "b"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459F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94C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553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4523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E22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PD_Run_AT</w:t>
            </w:r>
          </w:p>
        </w:tc>
      </w:tr>
      <w:tr w:rsidR="00BF46E1" w:rsidRPr="005307A3" w14:paraId="7538C0F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2F0B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7A5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832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Bit=1 if Set UpCall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5535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862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539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 AND C268 AND C270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0D3D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CBE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PD_SetUp_Call</w:t>
            </w:r>
          </w:p>
        </w:tc>
      </w:tr>
      <w:tr w:rsidR="00BF46E1" w:rsidRPr="005307A3" w14:paraId="54F02B7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04F6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E8D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D9D0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Bit=1 if Call Control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ED09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0F8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3E2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C304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33A0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612E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PD_CC</w:t>
            </w:r>
          </w:p>
        </w:tc>
      </w:tr>
      <w:tr w:rsidR="00BF46E1" w:rsidRPr="005307A3" w14:paraId="446C453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1591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48D4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555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Bit=1 if Display Text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F649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3A0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0EA3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66E7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98CD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PD_Display_Text</w:t>
            </w:r>
          </w:p>
        </w:tc>
      </w:tr>
      <w:tr w:rsidR="00BF46E1" w:rsidRPr="005307A3" w14:paraId="7F9AAB4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7D1E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C67F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DD29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SEND DTMF command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4AC7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A3C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CC0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C270 AND 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D17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2FB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PD_Send_DTMF</w:t>
            </w:r>
          </w:p>
        </w:tc>
      </w:tr>
      <w:tr w:rsidR="00BF46E1" w:rsidRPr="005307A3" w14:paraId="3EF24C3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22F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CA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DC81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Bit = 1 if Provide Local Information (NMR)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2764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136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5243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5A7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92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</w:t>
            </w:r>
          </w:p>
        </w:tc>
      </w:tr>
      <w:tr w:rsidR="00BF46E1" w:rsidRPr="005307A3" w14:paraId="7A105E6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D0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606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785E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(language)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A01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1B25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4CC9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994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D71B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PD_Provide_Local_LS</w:t>
            </w:r>
          </w:p>
        </w:tc>
      </w:tr>
      <w:tr w:rsidR="00BF46E1" w:rsidRPr="005307A3" w14:paraId="1EC743E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2AF5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BA3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09F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(Timing Advance)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7A90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C9E7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90D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CF9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B56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PD_Provide_Local_TA</w:t>
            </w:r>
          </w:p>
        </w:tc>
      </w:tr>
      <w:tr w:rsidR="00BF46E1" w:rsidRPr="005307A3" w14:paraId="0A8C285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58DF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4701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DB62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LANGUAGE NOTIFICATION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25AD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41EC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CCF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E635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6D52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PD_Lang_Notif</w:t>
            </w:r>
          </w:p>
        </w:tc>
      </w:tr>
      <w:tr w:rsidR="00BF46E1" w:rsidRPr="005307A3" w14:paraId="70157B9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5408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9D64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746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LAUNCH BROWSER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5657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3823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66F7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C212 AND 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EDDA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3D1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PD_Launch_Brws</w:t>
            </w:r>
          </w:p>
        </w:tc>
      </w:tr>
      <w:tr w:rsidR="00BF46E1" w:rsidRPr="005307A3" w14:paraId="0EBA408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3DFA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6A96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DE20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(Access Technology)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495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C434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F155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1F31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55F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PD_Provide_Local_AT</w:t>
            </w:r>
          </w:p>
        </w:tc>
      </w:tr>
      <w:tr w:rsidR="00BF46E1" w:rsidRPr="005307A3" w14:paraId="2DEA788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9187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C35E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D440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Soft keys support for SELECT ITEM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86BB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D58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25C4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B431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9E31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PD_Softkey_Select_Item</w:t>
            </w:r>
          </w:p>
        </w:tc>
      </w:tr>
      <w:tr w:rsidR="00BF46E1" w:rsidRPr="005307A3" w14:paraId="31AC8BD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E6DD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9B88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464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Soft Keys support for SET UP MENU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9B17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ADBE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22D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853E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D1D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PD_Softkey_SetUp _Menu</w:t>
            </w:r>
          </w:p>
        </w:tc>
      </w:tr>
      <w:tr w:rsidR="00BF46E1" w:rsidRPr="005307A3" w14:paraId="0C11A69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E223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40AD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00EE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997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42C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A0A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3B5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812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PD_RFU_75</w:t>
            </w:r>
          </w:p>
        </w:tc>
      </w:tr>
      <w:tr w:rsidR="00BF46E1" w:rsidRPr="005307A3" w14:paraId="77A7D25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188A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49B0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468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DE9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3256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101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C4D5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0271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PD_RFU_76</w:t>
            </w:r>
          </w:p>
        </w:tc>
      </w:tr>
      <w:tr w:rsidR="00BF46E1" w:rsidRPr="005307A3" w14:paraId="311B1C3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A75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0DD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21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79C6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7166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3F74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1B0D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ADAD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PD_RFU_77</w:t>
            </w:r>
          </w:p>
        </w:tc>
      </w:tr>
      <w:tr w:rsidR="00BF46E1" w:rsidRPr="005307A3" w14:paraId="3E272D1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5375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505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BC89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AF81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B41E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D8D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7B5B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8F1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PD_RFU_78</w:t>
            </w:r>
          </w:p>
        </w:tc>
      </w:tr>
      <w:tr w:rsidR="00BF46E1" w:rsidRPr="005307A3" w14:paraId="4450BD2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A4BE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F011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81E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78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1906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E6F5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1B92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95D6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PD_RFU_79</w:t>
            </w:r>
          </w:p>
        </w:tc>
      </w:tr>
      <w:tr w:rsidR="00BF46E1" w:rsidRPr="005307A3" w14:paraId="398612D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D2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EB8E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8408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116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56E6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8C13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9B22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359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PD_RFU_80</w:t>
            </w:r>
          </w:p>
        </w:tc>
      </w:tr>
      <w:tr w:rsidR="00BF46E1" w:rsidRPr="005307A3" w14:paraId="3495BC1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76E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8647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351E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9932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F652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7B00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7F5DC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FBBD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1257352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6C6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D3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A662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0DF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11A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8FC3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129D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FF9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37C0FDD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EF97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9A4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F660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7C1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6DB3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49F8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9C4A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321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3073384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603D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DD21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137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20C9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199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528D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CE8F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342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5CEF790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2A70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89F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F9B1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19A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9E7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242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A4F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28B8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2E0431B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4051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6E7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866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ECA1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44B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5620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E3A8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8F9C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7729EAB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4508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278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1330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E81B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3D12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BA66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C749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1D29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682FA2F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E36D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B81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D3E7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soft keys available ('FF' = RFU)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89B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F31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BEA7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E5A1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2875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PD_Max_SoftKey</w:t>
            </w:r>
          </w:p>
        </w:tc>
      </w:tr>
      <w:tr w:rsidR="00BF46E1" w:rsidRPr="005307A3" w14:paraId="5059979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B058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060F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5AC4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OPEN CHANNEL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F7FA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2062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3257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1268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591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PD_Open_Ch</w:t>
            </w:r>
          </w:p>
        </w:tc>
      </w:tr>
      <w:tr w:rsidR="00BF46E1" w:rsidRPr="005307A3" w14:paraId="39658B5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9DD6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F2C2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CCFE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CLOSE CHANNEL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53B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A2A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586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16E6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57E9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PD_Close_Ch</w:t>
            </w:r>
          </w:p>
        </w:tc>
      </w:tr>
      <w:tr w:rsidR="00BF46E1" w:rsidRPr="005307A3" w14:paraId="60D2AD1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0774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C33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7646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RECEIVE DATA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2D50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4183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183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C01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55A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PD_Rx_Data</w:t>
            </w:r>
          </w:p>
        </w:tc>
      </w:tr>
      <w:tr w:rsidR="00BF46E1" w:rsidRPr="005307A3" w14:paraId="5D75CB9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766F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68F4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3D72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SEND DATA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1179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370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F943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319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A24E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PD_Send_Data</w:t>
            </w:r>
          </w:p>
        </w:tc>
      </w:tr>
      <w:tr w:rsidR="00BF46E1" w:rsidRPr="005307A3" w14:paraId="6F8A031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F4ED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188A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EE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CHANNEL STATUS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990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D709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020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E68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BE20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PD_Get_Ch_Status</w:t>
            </w:r>
          </w:p>
        </w:tc>
      </w:tr>
      <w:tr w:rsidR="00BF46E1" w:rsidRPr="005307A3" w14:paraId="77A62ED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6B66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01D8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99FE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SERVICE SEARCH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554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C887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B36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1430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675E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PD_Serv_Search</w:t>
            </w:r>
          </w:p>
        </w:tc>
      </w:tr>
      <w:tr w:rsidR="00BF46E1" w:rsidRPr="005307A3" w14:paraId="3B98AAA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05EC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BC4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2D9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SERVICE INFORMATION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9DB7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6B0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5E2B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725C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2007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PD_Get_Serv_Info</w:t>
            </w:r>
          </w:p>
        </w:tc>
      </w:tr>
      <w:tr w:rsidR="00BF46E1" w:rsidRPr="005307A3" w14:paraId="7765EC3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77E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E47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E3B2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DECLARE SERVICE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F975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EA8F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5184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EC2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9E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PD_Declare_Serv</w:t>
            </w:r>
          </w:p>
        </w:tc>
      </w:tr>
      <w:tr w:rsidR="00BF46E1" w:rsidRPr="005307A3" w14:paraId="3A66903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441E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092F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3882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CSD supported by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AA89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1943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F33F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C207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FAA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1A3D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PD_CSD</w:t>
            </w:r>
          </w:p>
        </w:tc>
      </w:tr>
      <w:tr w:rsidR="00BF46E1" w:rsidRPr="005307A3" w14:paraId="29136E7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89C8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9A02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484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GPRS supported by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F161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FA76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610F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5481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7AE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PD_GPRS</w:t>
            </w:r>
          </w:p>
        </w:tc>
      </w:tr>
      <w:tr w:rsidR="00BF46E1" w:rsidRPr="005307A3" w14:paraId="2803132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2C6B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F413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8F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Bluetooth supported by terminal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B4D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AB8E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562F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29C2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AE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PD_BT</w:t>
            </w:r>
          </w:p>
        </w:tc>
      </w:tr>
      <w:tr w:rsidR="00BF46E1" w:rsidRPr="005307A3" w14:paraId="360D99F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847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116D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5D36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IrDA Supported by terminal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F11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843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777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 xml:space="preserve">C226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9EF1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43B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PD_IrDA</w:t>
            </w:r>
          </w:p>
        </w:tc>
      </w:tr>
      <w:tr w:rsidR="00BF46E1" w:rsidRPr="005307A3" w14:paraId="0823D26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7CA4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7FF2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5451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RS232 Supported by terminal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7E11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EF1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7881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BB7D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8676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PD_RS232</w:t>
            </w:r>
          </w:p>
        </w:tc>
      </w:tr>
      <w:tr w:rsidR="00BF46E1" w:rsidRPr="005307A3" w14:paraId="4C175FC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AA5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216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426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channels supported by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338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5E8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500C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BDFE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9ACD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PD_Nb_Channel</w:t>
            </w:r>
          </w:p>
        </w:tc>
      </w:tr>
      <w:tr w:rsidR="00BF46E1" w:rsidRPr="005307A3" w14:paraId="71990A8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1782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B78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78F9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channels supported by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BA81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D0C5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055F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E496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202F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PD_Nb_Channel</w:t>
            </w:r>
          </w:p>
        </w:tc>
      </w:tr>
      <w:tr w:rsidR="00BF46E1" w:rsidRPr="005307A3" w14:paraId="54EAC08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5075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6DC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0D87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channels supported by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E52E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069A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E27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8DA6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05C1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PD_Nb_Channel</w:t>
            </w:r>
          </w:p>
        </w:tc>
      </w:tr>
      <w:tr w:rsidR="00BF46E1" w:rsidRPr="005307A3" w14:paraId="60B7C82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5FA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7444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299D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down the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42B8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7189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708F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F905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5F8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</w:t>
            </w:r>
          </w:p>
        </w:tc>
      </w:tr>
      <w:tr w:rsidR="00BF46E1" w:rsidRPr="005307A3" w14:paraId="4F5C7A1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5B7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D08E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B85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down the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105D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9D8F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5E0C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D637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EEF3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</w:t>
            </w:r>
          </w:p>
        </w:tc>
      </w:tr>
      <w:tr w:rsidR="00BF46E1" w:rsidRPr="005307A3" w14:paraId="37D8441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454B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1D4B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9E56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down the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20BA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6468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CBE1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C3A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CFD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</w:t>
            </w:r>
          </w:p>
        </w:tc>
      </w:tr>
      <w:tr w:rsidR="00BF46E1" w:rsidRPr="005307A3" w14:paraId="6555E71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04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1479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174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down the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19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40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35B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865C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607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</w:t>
            </w:r>
          </w:p>
        </w:tc>
      </w:tr>
      <w:tr w:rsidR="00BF46E1" w:rsidRPr="005307A3" w14:paraId="00F5631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FF4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109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0318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9353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down the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ADCF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B7B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496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288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5AB3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</w:t>
            </w:r>
          </w:p>
        </w:tc>
      </w:tr>
      <w:tr w:rsidR="00BF46E1" w:rsidRPr="005307A3" w14:paraId="24FBE39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6A0F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8EEE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18A6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No display capability (i.e class "ND" is indicated)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68A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F92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5039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CCA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658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PD_Type_ND</w:t>
            </w:r>
          </w:p>
        </w:tc>
      </w:tr>
      <w:tr w:rsidR="00BF46E1" w:rsidRPr="005307A3" w14:paraId="6D3B353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6B3A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6F66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83E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No keypad available (i.e. class "NK" is indicated)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5BE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7D4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CA8A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F717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128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PD_Type_NK</w:t>
            </w:r>
          </w:p>
        </w:tc>
      </w:tr>
      <w:tr w:rsidR="00BF46E1" w:rsidRPr="005307A3" w14:paraId="77FE4EA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5C88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B214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8CE7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Screen Sizing Parameters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5F9D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4BB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EC3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500DC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EE97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PD_Screen_Siz</w:t>
            </w:r>
          </w:p>
        </w:tc>
      </w:tr>
      <w:tr w:rsidR="00BF46E1" w:rsidRPr="005307A3" w14:paraId="1B8497B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EB6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3AC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FBC7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across the ME display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D3AB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2DF3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92AA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FA7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2F24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PD_Nb_Char_Disp</w:t>
            </w:r>
          </w:p>
        </w:tc>
      </w:tr>
      <w:tr w:rsidR="00BF46E1" w:rsidRPr="005307A3" w14:paraId="5FAAAEF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CA6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DAE7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B6F1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across the ME display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186F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9C9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8DA7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13615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4A85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PD_Nb_Char_Disp</w:t>
            </w:r>
          </w:p>
        </w:tc>
      </w:tr>
      <w:tr w:rsidR="00BF46E1" w:rsidRPr="005307A3" w14:paraId="6F2FB7E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78E7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0C59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A113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across the ME display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279F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EBC0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0E9C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6EA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10A2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PD_Nb_Char_Disp</w:t>
            </w:r>
          </w:p>
        </w:tc>
      </w:tr>
      <w:tr w:rsidR="00BF46E1" w:rsidRPr="005307A3" w14:paraId="3BB1296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560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65CC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D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across the ME display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C8B3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A52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AF5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3674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995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PD_Nb_Char_Disp</w:t>
            </w:r>
          </w:p>
        </w:tc>
      </w:tr>
      <w:tr w:rsidR="00BF46E1" w:rsidRPr="005307A3" w14:paraId="631C96D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0D9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4A2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AA4C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across the ME display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9F5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7FA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D382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02E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BACA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PD_Nb_Char_Disp</w:t>
            </w:r>
          </w:p>
        </w:tc>
      </w:tr>
      <w:tr w:rsidR="00BF46E1" w:rsidRPr="005307A3" w14:paraId="6FF20B4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3A6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35C4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7DCB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across the ME display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53D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51B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E2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D6C5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CFB5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PD_Nb_Char_Disp</w:t>
            </w:r>
          </w:p>
        </w:tc>
      </w:tr>
      <w:tr w:rsidR="00BF46E1" w:rsidRPr="005307A3" w14:paraId="653EA69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8374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8DE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0BC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Number of characters supported across the ME display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3570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E20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BE5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9D46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9C1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PD_Nb_Char_Disp</w:t>
            </w:r>
          </w:p>
        </w:tc>
      </w:tr>
      <w:tr w:rsidR="00BF46E1" w:rsidRPr="005307A3" w14:paraId="199A3D5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A14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DA2F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0CB8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Variable size fonts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D851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784E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02B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CDE8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DBE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PD_Var_Font</w:t>
            </w:r>
          </w:p>
        </w:tc>
      </w:tr>
      <w:tr w:rsidR="00BF46E1" w:rsidRPr="005307A3" w14:paraId="4B67AAD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06DC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3B1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7CC5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Display can be resized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813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52A2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F91E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C218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C51E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F241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PD_Disp_Resiz</w:t>
            </w:r>
          </w:p>
        </w:tc>
      </w:tr>
      <w:tr w:rsidR="00BF46E1" w:rsidRPr="005307A3" w14:paraId="6AC94AC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2E8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9FEB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01E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Text Wrapping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B0C8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41B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E975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0D59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F30A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PD_Txt_Wrap</w:t>
            </w:r>
          </w:p>
        </w:tc>
      </w:tr>
      <w:tr w:rsidR="00BF46E1" w:rsidRPr="005307A3" w14:paraId="400FE6A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C0A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8E8F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E9B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Text Scrolling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024D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6B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247D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A897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8D1A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PD_Txt_Scroll</w:t>
            </w:r>
          </w:p>
        </w:tc>
      </w:tr>
      <w:tr w:rsidR="00BF46E1" w:rsidRPr="005307A3" w14:paraId="3EB3A6C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19A7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EDD3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9134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Text attributes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0FD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C7EE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DED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A1D5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32F2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</w:t>
            </w:r>
          </w:p>
        </w:tc>
      </w:tr>
      <w:tr w:rsidR="00BF46E1" w:rsidRPr="005307A3" w14:paraId="3EBB2EF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21D6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F9F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7DE1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3DC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11.14, 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1714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2979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5E0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2AC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PD_RFU_125</w:t>
            </w:r>
          </w:p>
        </w:tc>
      </w:tr>
      <w:tr w:rsidR="00BF46E1" w:rsidRPr="005307A3" w14:paraId="6A8BF49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89E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6707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63D0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Width reduction when in a menu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F482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FAC2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1F9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5ED4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D9B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PD_Width_Reduc</w:t>
            </w:r>
          </w:p>
        </w:tc>
      </w:tr>
      <w:tr w:rsidR="00BF46E1" w:rsidRPr="005307A3" w14:paraId="43E8450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75B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6AE3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54BB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Width reduction when in a menu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5A0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AB7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660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84D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E2BE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PD_Width_Reduc</w:t>
            </w:r>
          </w:p>
        </w:tc>
      </w:tr>
      <w:tr w:rsidR="00BF46E1" w:rsidRPr="005307A3" w14:paraId="56DF770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C987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1402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60F5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Width reduction when in a menu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AF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8CB3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7D04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CD1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E10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PD_Width_Reduc</w:t>
            </w:r>
          </w:p>
        </w:tc>
      </w:tr>
      <w:tr w:rsidR="00BF46E1" w:rsidRPr="005307A3" w14:paraId="37895A8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604E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2F6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2EE5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TCP, UICC in client mode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65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72D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3EE2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005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A512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PD_TCP</w:t>
            </w:r>
          </w:p>
        </w:tc>
      </w:tr>
      <w:tr w:rsidR="00BF46E1" w:rsidRPr="005307A3" w14:paraId="7F1BFE8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2E0C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310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0AC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UDP, UICC in client mode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6142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B0E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E79D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5C9C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F36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PD_UDP</w:t>
            </w:r>
          </w:p>
        </w:tc>
      </w:tr>
      <w:tr w:rsidR="00BF46E1" w:rsidRPr="005307A3" w14:paraId="0950467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147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131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B49B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7113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TCP, UICC in server mode (i.e. class "k"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B9BC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421B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766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1DA42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F0BB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PD_TCP_UICC_ServerMode</w:t>
            </w:r>
            <w:r w:rsidRPr="005307A3" w:rsidDel="00B21C48">
              <w:t xml:space="preserve"> </w:t>
            </w:r>
          </w:p>
        </w:tc>
      </w:tr>
      <w:tr w:rsidR="00BF46E1" w:rsidRPr="005307A3" w14:paraId="4C0C6F5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D047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07DD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F86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TCP, Terminal in server mode (i.e. class "k"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4F2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0BB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58FA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AC2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D7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PD_TCP_Terminal_ServerMode</w:t>
            </w:r>
            <w:r w:rsidRPr="005307A3" w:rsidDel="00B21C48">
              <w:t xml:space="preserve"> </w:t>
            </w:r>
          </w:p>
        </w:tc>
      </w:tr>
      <w:tr w:rsidR="00BF46E1" w:rsidRPr="005307A3" w14:paraId="3E98E79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872B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9D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067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UDP, Terminal in server mode (i.e. class "k"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13ED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047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8355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2758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E8E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PD_UDP_Terminal_ServerMode</w:t>
            </w:r>
            <w:r w:rsidRPr="005307A3" w:rsidDel="00B21C48">
              <w:t xml:space="preserve"> </w:t>
            </w:r>
          </w:p>
        </w:tc>
      </w:tr>
      <w:tr w:rsidR="00BF46E1" w:rsidRPr="005307A3" w14:paraId="1A9D8B5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8C89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35E8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6A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Direct communication channel (i.e. class "k"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4EE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6C63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FC3F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E92B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FF74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Direct_Com_Channel</w:t>
            </w:r>
          </w:p>
        </w:tc>
      </w:tr>
      <w:tr w:rsidR="00BF46E1" w:rsidRPr="005307A3" w14:paraId="29CD62E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6BB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9E0F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41C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E- UTRAN (i.e. 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D47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6D88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CA8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415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705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PD_E_UTRAN</w:t>
            </w:r>
          </w:p>
        </w:tc>
      </w:tr>
      <w:tr w:rsidR="00BF46E1" w:rsidRPr="005307A3" w14:paraId="1E59D92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A1E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A723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D296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HSDPA supported by 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65A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7D2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6AA4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BDA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BE20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 HSDPA</w:t>
            </w:r>
          </w:p>
        </w:tc>
      </w:tr>
      <w:tr w:rsidR="00BF46E1" w:rsidRPr="005307A3" w14:paraId="4407C3C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FED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87A9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6EB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DISPLAY TEXT (Variable time 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742B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F64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A18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C5A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6A36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PD_Disp_Var_Timeout</w:t>
            </w:r>
          </w:p>
        </w:tc>
      </w:tr>
      <w:tr w:rsidR="00BF46E1" w:rsidRPr="005307A3" w14:paraId="54D3D01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E211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9AA2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93B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INKEY (help is supported while waiting for immediate response or variable time 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A51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078B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DA0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C2F35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BCBB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PD_Get_Inkey_Help</w:t>
            </w:r>
          </w:p>
        </w:tc>
      </w:tr>
      <w:tr w:rsidR="00BF46E1" w:rsidRPr="005307A3" w14:paraId="487124E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4E9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139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704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94C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USB (</w:t>
            </w:r>
            <w:r w:rsidRPr="005307A3">
              <w:rPr>
                <w:lang w:eastAsia="en-GB"/>
              </w:rPr>
              <w:t>Bearer Independent protocol supported bearers, class "e")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796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09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EFC0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6D56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5DA3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PD_USB</w:t>
            </w:r>
          </w:p>
        </w:tc>
      </w:tr>
      <w:tr w:rsidR="00BF46E1" w:rsidRPr="005307A3" w14:paraId="5F52F04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0AED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1606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C1C8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INKEY (Variable time 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F0A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25A4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E57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C229 AND 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66B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65A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PD_Get_Inkey_Var_Timeout</w:t>
            </w:r>
          </w:p>
        </w:tc>
      </w:tr>
      <w:tr w:rsidR="00BF46E1" w:rsidRPr="005307A3" w14:paraId="7E62AC7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8103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2A13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06E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for 3GPP2:</w:t>
            </w:r>
          </w:p>
          <w:p w14:paraId="7C46F5C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(ESN)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EB3B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091B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2584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20E3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7123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6BCD73B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EF49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A613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0F17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CALL CONTROL on GPRS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D5F8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7192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0BA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2CB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530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PD_CC_GPRS</w:t>
            </w:r>
          </w:p>
        </w:tc>
      </w:tr>
      <w:tr w:rsidR="00BF46E1" w:rsidRPr="005307A3" w14:paraId="04AFA5F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D5E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C47D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752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(IMEISV)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7D4B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CE5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B3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E03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23F9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PD_Provide_Local_SV</w:t>
            </w:r>
          </w:p>
        </w:tc>
      </w:tr>
      <w:tr w:rsidR="00BF46E1" w:rsidRPr="005307A3" w14:paraId="1584035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E70C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AAA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6A86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(search mode change)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7169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67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1334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A131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C79A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PD_Provide_Local_SMC</w:t>
            </w:r>
          </w:p>
        </w:tc>
      </w:tr>
      <w:tr w:rsidR="00BF46E1" w:rsidRPr="005307A3" w14:paraId="6FCD981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DEC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B4F0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3B33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Protocol Version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FC9A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091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1E07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D3402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117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4666272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10AE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9B6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1D96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Protocol Version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E970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4B2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1D07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669D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6974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16E3DB1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9E5E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C9B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A8D2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Protocol Version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5E2B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6BC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0A19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39C22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997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56B5392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B43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2685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74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Protocol Version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9DEC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4BD2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7B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0CF9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8878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599CE7E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CD4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638D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0843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7EE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DCC4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572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7003C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E20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PD_RFU_149</w:t>
            </w:r>
          </w:p>
        </w:tc>
      </w:tr>
      <w:tr w:rsidR="00BF46E1" w:rsidRPr="005307A3" w14:paraId="00A5D9E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9B1A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155F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BE02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27EC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6468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C5F5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3671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61A2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PD_RFU_150</w:t>
            </w:r>
          </w:p>
        </w:tc>
      </w:tr>
      <w:tr w:rsidR="00BF46E1" w:rsidRPr="005307A3" w14:paraId="268BD64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5524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369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1B2A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F26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3FB8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12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417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B933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PD_RFU_151</w:t>
            </w:r>
          </w:p>
        </w:tc>
      </w:tr>
      <w:tr w:rsidR="00BF46E1" w:rsidRPr="005307A3" w14:paraId="3DEB0F4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75F9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A23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203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D23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4513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 xml:space="preserve">R99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89C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E00E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68B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PD_RFU_152</w:t>
            </w:r>
          </w:p>
        </w:tc>
      </w:tr>
      <w:tr w:rsidR="00BF46E1" w:rsidRPr="005307A3" w14:paraId="574AA05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6D99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866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CB92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8A20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CC69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D68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48BF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8E5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6798DC1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5B8F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BEA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441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F34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BF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1148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E4D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363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65AC6ED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C2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052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6B8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F56B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E6C3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791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7CA7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FF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1636C2D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850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0E28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D4E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211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6FA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727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4210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1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27E379B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C834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DD5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A220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7B2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81F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522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9315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689D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6841D16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03AB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8656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6F6B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46DB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253D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F5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FA23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FD38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3AF2067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C536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9A76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2C8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3E9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16F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5E0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BC08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6E02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1BDA518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EFC5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774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6E67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TIA/EIA/IS-820 [25]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5217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1230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98C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966F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A51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7A575AE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75C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9B8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E648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WML browser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5F8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27F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D0B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C233 AND 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AEAC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6B41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PD_WML</w:t>
            </w:r>
          </w:p>
        </w:tc>
      </w:tr>
      <w:tr w:rsidR="00BF46E1" w:rsidRPr="005307A3" w14:paraId="6E20181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8130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162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168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35D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XHTML browser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E39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55FC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7AD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C234 AND 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25D0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73DF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PD_XHTML</w:t>
            </w:r>
          </w:p>
        </w:tc>
      </w:tr>
      <w:tr w:rsidR="00BF46E1" w:rsidRPr="005307A3" w14:paraId="275DF38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5C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BE59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416E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HTML browser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0044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0AF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CF83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C235 AND 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BFA2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77F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PD_HTML</w:t>
            </w:r>
          </w:p>
        </w:tc>
      </w:tr>
      <w:tr w:rsidR="00BF46E1" w:rsidRPr="005307A3" w14:paraId="05C5AED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51E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34F6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19C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CHTML browser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9F4C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0B41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98D8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C236 AND 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65BB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94AC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PD_CHTML</w:t>
            </w:r>
          </w:p>
        </w:tc>
      </w:tr>
      <w:tr w:rsidR="00BF46E1" w:rsidRPr="005307A3" w14:paraId="24015DB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816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E9D6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8F60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2FED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7AD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29D2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CF6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7EA3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PD_RFU_165</w:t>
            </w:r>
          </w:p>
        </w:tc>
      </w:tr>
      <w:tr w:rsidR="00BF46E1" w:rsidRPr="005307A3" w14:paraId="0D6A06A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A9C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29DB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8A46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8157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BDD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39B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915F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C76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PD_RFU_166</w:t>
            </w:r>
          </w:p>
        </w:tc>
      </w:tr>
      <w:tr w:rsidR="00BF46E1" w:rsidRPr="005307A3" w14:paraId="1F7A8E4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F0B5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1EE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860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204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AF3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8A9C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57BF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F88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PD_RFU_167</w:t>
            </w:r>
          </w:p>
        </w:tc>
      </w:tr>
      <w:tr w:rsidR="00BF46E1" w:rsidRPr="005307A3" w14:paraId="5F849ED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5D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1F9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86EC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DE11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2113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C4D1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655D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842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PD_RFU_168</w:t>
            </w:r>
          </w:p>
        </w:tc>
      </w:tr>
      <w:tr w:rsidR="00BF46E1" w:rsidRPr="005307A3" w14:paraId="2ACEE1D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F329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4AE7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4C1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Support of UTRAN PS with extended parameters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EC4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CA75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103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5F72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7546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PD_UTRAN_PS_Ext_Param</w:t>
            </w:r>
          </w:p>
        </w:tc>
      </w:tr>
      <w:tr w:rsidR="00BF46E1" w:rsidRPr="005307A3" w14:paraId="3DDDDCA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9F14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B2A2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C2A4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(Battery state) if class "g"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9E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21AC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A2DC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B94F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FC2B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PD_Provide_Local_Batt</w:t>
            </w:r>
          </w:p>
        </w:tc>
      </w:tr>
      <w:tr w:rsidR="00BF46E1" w:rsidRPr="005307A3" w14:paraId="316E427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6A9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371E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79D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PLAY TONE (Melody tones &amp; themed tones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D512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E038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2AA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972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6177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PD_M_T_Tones</w:t>
            </w:r>
          </w:p>
        </w:tc>
      </w:tr>
      <w:tr w:rsidR="00BF46E1" w:rsidRPr="005307A3" w14:paraId="59CFDFC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7EB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D24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9E1D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Multi-media in SET UP CALL supported (if class "h"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A765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8AA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C29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53B5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10EC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PD_Xmedia_Call</w:t>
            </w:r>
          </w:p>
        </w:tc>
      </w:tr>
      <w:tr w:rsidR="00BF46E1" w:rsidRPr="005307A3" w14:paraId="567B571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88AB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7BE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21B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Toolkit-initiated GBA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F4B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91A2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0AF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CF78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FC09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PD_Toolkit_GBA</w:t>
            </w:r>
          </w:p>
        </w:tc>
      </w:tr>
      <w:tr w:rsidR="00BF46E1" w:rsidRPr="005307A3" w14:paraId="25A4133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D93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56C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BA913" w14:textId="77777777" w:rsidR="00BF46E1" w:rsidRPr="005307A3" w:rsidRDefault="00BF46E1" w:rsidP="00967173">
            <w:pPr>
              <w:pStyle w:val="PL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RETRIEVE</w:t>
            </w:r>
          </w:p>
          <w:p w14:paraId="6DE2050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MULTIMEDIA MESSAGE, (if class "j"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7060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0E6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7CF9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4D09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2214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PD_Retrieve_MMS</w:t>
            </w:r>
          </w:p>
        </w:tc>
      </w:tr>
      <w:tr w:rsidR="00BF46E1" w:rsidRPr="005307A3" w14:paraId="5CA83DC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0E33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9997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10D99" w14:textId="77777777" w:rsidR="00BF46E1" w:rsidRPr="005307A3" w:rsidRDefault="00BF46E1" w:rsidP="00967173">
            <w:pPr>
              <w:pStyle w:val="PL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SUBMIT MULTIMEDIA</w:t>
            </w:r>
          </w:p>
          <w:p w14:paraId="2D93763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MESSAGE, (if class "j"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B927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C8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822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930B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9DB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PD_Submit_MMS</w:t>
            </w:r>
          </w:p>
        </w:tc>
      </w:tr>
      <w:tr w:rsidR="00BF46E1" w:rsidRPr="005307A3" w14:paraId="02B74E0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2CB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B93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388C1" w14:textId="77777777" w:rsidR="00BF46E1" w:rsidRPr="005307A3" w:rsidRDefault="00BF46E1" w:rsidP="00967173">
            <w:pPr>
              <w:pStyle w:val="PL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DISPLAY</w:t>
            </w:r>
          </w:p>
          <w:p w14:paraId="31E2324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MULTIMEDIA MESSAGE, (if class "j"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073D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7C3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4ED2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C238 AND C267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9CA4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D87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PD_Display_MMS</w:t>
            </w:r>
          </w:p>
        </w:tc>
      </w:tr>
      <w:tr w:rsidR="00BF46E1" w:rsidRPr="005307A3" w14:paraId="2E5EDF3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96BF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F9B2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00F6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SET FRAMES supported (if class "i"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B629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3C7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8F79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E762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89E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PD_Set_Frames</w:t>
            </w:r>
          </w:p>
        </w:tc>
      </w:tr>
      <w:tr w:rsidR="00BF46E1" w:rsidRPr="005307A3" w14:paraId="6F035E1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7518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043A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FE5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GET FRAMES STATUS supported (if class "i"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0A9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815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ED66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5074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566B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PD_Get_Frames_Stat</w:t>
            </w:r>
          </w:p>
        </w:tc>
      </w:tr>
      <w:tr w:rsidR="00BF46E1" w:rsidRPr="005307A3" w14:paraId="3F76EBD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D74B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4758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D105C" w14:textId="77777777" w:rsidR="00BF46E1" w:rsidRPr="005307A3" w:rsidRDefault="00BF46E1" w:rsidP="00967173">
            <w:pPr>
              <w:pStyle w:val="PL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MMS notification download (if class "j" is</w:t>
            </w:r>
          </w:p>
          <w:p w14:paraId="5939773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FC2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96FA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E6E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7F40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997F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PD_MMS_Notification</w:t>
            </w:r>
          </w:p>
        </w:tc>
      </w:tr>
      <w:tr w:rsidR="00BF46E1" w:rsidRPr="005307A3" w14:paraId="536FAC1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36C1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7141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A6662" w14:textId="77777777" w:rsidR="00BF46E1" w:rsidRPr="005307A3" w:rsidRDefault="00BF46E1" w:rsidP="00967173">
            <w:pPr>
              <w:pStyle w:val="PL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Alpha Identifier in REFRESH command supported by</w:t>
            </w:r>
          </w:p>
          <w:p w14:paraId="6E66A7F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terminal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DF2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84B8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5959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9F42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5A10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PD_Refresh_AlphaIdentifier</w:t>
            </w:r>
            <w:r w:rsidRPr="005307A3" w:rsidDel="00B21C48">
              <w:t xml:space="preserve"> </w:t>
            </w:r>
          </w:p>
        </w:tc>
      </w:tr>
      <w:tr w:rsidR="00BF46E1" w:rsidRPr="005307A3" w14:paraId="78BF20F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BAE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708A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30B1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Geographical Location Reporting (if class "n"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3BE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294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FF6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23F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6EB5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PD_Geo_Loaction_Reporting</w:t>
            </w:r>
          </w:p>
        </w:tc>
      </w:tr>
      <w:tr w:rsidR="00BF46E1" w:rsidRPr="005307A3" w14:paraId="4EF2808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FFAE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8FD5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6D0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for 3GPP2:</w:t>
            </w:r>
          </w:p>
          <w:p w14:paraId="3AE3C7B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(MEID)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1ADA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F579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F8AE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8ED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1F21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</w:t>
            </w:r>
          </w:p>
        </w:tc>
      </w:tr>
      <w:tr w:rsidR="00BF46E1" w:rsidRPr="005307A3" w14:paraId="223E172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A93A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BC1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1A89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PROVIDE LOCAL INFORMATION (NMR (UTRAN/E-UTRAN))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CE56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A27C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5C2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3F7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C48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PD_Provide_Local_NMR</w:t>
            </w:r>
          </w:p>
        </w:tc>
      </w:tr>
      <w:tr w:rsidR="00BF46E1" w:rsidRPr="005307A3" w14:paraId="1876475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BE76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9FE6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1FCB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USSD Data Download and application mode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94BB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A13F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C502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AEFB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9E36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PD_USSD_DD</w:t>
            </w:r>
          </w:p>
        </w:tc>
      </w:tr>
      <w:tr w:rsidR="00BF46E1" w:rsidRPr="005307A3" w14:paraId="2538CB5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2C7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303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C6A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frames supported (if class "i"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A8E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A26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7C52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440A5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09FA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PD_Max_Frames</w:t>
            </w:r>
          </w:p>
        </w:tc>
      </w:tr>
      <w:tr w:rsidR="00BF46E1" w:rsidRPr="005307A3" w14:paraId="1267039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D990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3916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242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frames supported (if class "i"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0FE4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7CB4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E225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7F1EA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92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PD_Max_Frames</w:t>
            </w:r>
          </w:p>
        </w:tc>
      </w:tr>
      <w:tr w:rsidR="00BF46E1" w:rsidRPr="005307A3" w14:paraId="28852C2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B27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5E5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A59F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frames supported (if class "i"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B8AF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E0A5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1CF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82C5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AE1C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PD_Max_Frames</w:t>
            </w:r>
          </w:p>
        </w:tc>
      </w:tr>
      <w:tr w:rsidR="00BF46E1" w:rsidRPr="005307A3" w14:paraId="210FF3C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C5E6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E3F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F591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Maximum number of frames supported (if class "i"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8AEF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8EF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4BE9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920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C268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PD_Max_Frames</w:t>
            </w:r>
          </w:p>
        </w:tc>
      </w:tr>
      <w:tr w:rsidR="00BF46E1" w:rsidRPr="005307A3" w14:paraId="0461E88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7B2C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2001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B3C9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F4CF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83B6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AD30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F7942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A33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PD_RFU_189</w:t>
            </w:r>
          </w:p>
        </w:tc>
      </w:tr>
      <w:tr w:rsidR="00BF46E1" w:rsidRPr="005307A3" w14:paraId="24EBB44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36B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D78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4659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99FF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A2E8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7D78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DBE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599D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PD_RFU_190</w:t>
            </w:r>
          </w:p>
        </w:tc>
      </w:tr>
      <w:tr w:rsidR="00BF46E1" w:rsidRPr="005307A3" w14:paraId="1826B24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0C9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EB6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526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8C36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D8C9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7DA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BB89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5721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PD_RFU_191</w:t>
            </w:r>
          </w:p>
        </w:tc>
      </w:tr>
      <w:tr w:rsidR="00BF46E1" w:rsidRPr="005307A3" w14:paraId="367CBC2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2F49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D01D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B900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6C5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5C22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6B1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6D95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BC5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PD_RFU_192</w:t>
            </w:r>
          </w:p>
        </w:tc>
      </w:tr>
      <w:tr w:rsidR="00D8286F" w:rsidRPr="005307A3" w14:paraId="0FBE3FE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A211E" w14:textId="3FF1D552" w:rsidR="00D8286F" w:rsidRPr="005307A3" w:rsidRDefault="00D8286F" w:rsidP="00967173">
            <w:pPr>
              <w:pStyle w:val="TAC"/>
              <w:keepNext w:val="0"/>
            </w:pPr>
            <w:r w:rsidRPr="0012747F">
              <w:t>193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561A7" w14:textId="55584BAA" w:rsidR="00D8286F" w:rsidRPr="005307A3" w:rsidRDefault="00D8286F" w:rsidP="00967173">
            <w:pPr>
              <w:pStyle w:val="TAC"/>
              <w:keepNext w:val="0"/>
            </w:pPr>
            <w:r w:rsidRPr="0012747F">
              <w:t>25.1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010C5" w14:textId="4FE2BFF1" w:rsidR="00D8286F" w:rsidRPr="005307A3" w:rsidRDefault="00D8286F" w:rsidP="00967173">
            <w:pPr>
              <w:pStyle w:val="TAL"/>
              <w:keepNext w:val="0"/>
            </w:pPr>
            <w:r w:rsidRPr="0012747F">
              <w:t>Event: browsing status</w:t>
            </w:r>
            <w:r>
              <w:t xml:space="preserve"> (if </w:t>
            </w:r>
            <w:r w:rsidRPr="0012747F">
              <w:t>class "</w:t>
            </w:r>
            <w:r>
              <w:t>ac</w:t>
            </w:r>
            <w:r w:rsidRPr="0012747F">
              <w:t>" is</w:t>
            </w:r>
            <w:r>
              <w:t xml:space="preserve">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02BE1" w14:textId="63102F30" w:rsidR="00D8286F" w:rsidRPr="005307A3" w:rsidRDefault="00D8286F" w:rsidP="00967173">
            <w:pPr>
              <w:pStyle w:val="TAL"/>
              <w:keepNext w:val="0"/>
            </w:pPr>
            <w:r w:rsidRPr="0012747F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6088" w14:textId="368BD9EA" w:rsidR="00D8286F" w:rsidRPr="005307A3" w:rsidRDefault="00D8286F" w:rsidP="00967173">
            <w:pPr>
              <w:pStyle w:val="TAC"/>
              <w:keepNext w:val="0"/>
            </w:pPr>
            <w:r w:rsidRPr="0012747F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41CBE" w14:textId="109ECD2A" w:rsidR="00D8286F" w:rsidRPr="005307A3" w:rsidRDefault="00D8286F" w:rsidP="00967173">
            <w:pPr>
              <w:pStyle w:val="TAC"/>
              <w:keepNext w:val="0"/>
            </w:pPr>
            <w:r w:rsidRPr="0012747F">
              <w:t>C212 AND C267 AND C268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8EF9" w14:textId="77777777" w:rsidR="00D8286F" w:rsidRPr="005307A3" w:rsidRDefault="00D8286F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CBA28" w14:textId="019CE406" w:rsidR="00D8286F" w:rsidRPr="005307A3" w:rsidRDefault="00D8286F" w:rsidP="00967173">
            <w:pPr>
              <w:pStyle w:val="TAL"/>
              <w:keepNext w:val="0"/>
            </w:pPr>
            <w:r w:rsidRPr="0012747F">
              <w:t>PD_Browser_Stat</w:t>
            </w:r>
          </w:p>
        </w:tc>
      </w:tr>
      <w:tr w:rsidR="00BF46E1" w:rsidRPr="005307A3" w14:paraId="4F62F65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5B98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AAC7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6E47D" w14:textId="77777777" w:rsidR="00BF46E1" w:rsidRPr="005307A3" w:rsidRDefault="00BF46E1" w:rsidP="00967173">
            <w:pPr>
              <w:pStyle w:val="PL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Event: MMS Transfer status (if class "j" is</w:t>
            </w:r>
          </w:p>
          <w:p w14:paraId="4CB85D0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6030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E03F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38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1DAC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3CB8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PD_MMS</w:t>
            </w:r>
          </w:p>
        </w:tc>
      </w:tr>
      <w:tr w:rsidR="00BF46E1" w:rsidRPr="005307A3" w14:paraId="5FDA3F5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0753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CBBA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FFB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 Frame parameters changed (if class "i"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D868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712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716D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C237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239C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CCF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PD_Event_Frames</w:t>
            </w:r>
          </w:p>
        </w:tc>
      </w:tr>
      <w:tr w:rsidR="00BF46E1" w:rsidRPr="005307A3" w14:paraId="5467079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E091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683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A39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I-WLAN Access status (if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934F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0C2A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8C7A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1227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41A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PD_RFU_Event_I-WLAN</w:t>
            </w:r>
          </w:p>
        </w:tc>
      </w:tr>
      <w:tr w:rsidR="00BF46E1" w:rsidRPr="005307A3" w14:paraId="6E337EA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418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E1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789E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Network Rejection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353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16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2B9B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C224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B2A5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PD_Event_NW_Rejection</w:t>
            </w:r>
          </w:p>
        </w:tc>
      </w:tr>
      <w:tr w:rsidR="00BF46E1" w:rsidRPr="005307A3" w14:paraId="39FE531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EB7F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198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5CC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7A37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70B6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91C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2788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CEE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A572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D8286F" w:rsidRPr="005307A3" w14:paraId="46EFD85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ECEC" w14:textId="4D923F97" w:rsidR="00D8286F" w:rsidRPr="005307A3" w:rsidRDefault="00D8286F" w:rsidP="00967173">
            <w:pPr>
              <w:pStyle w:val="TAC"/>
              <w:keepNext w:val="0"/>
            </w:pPr>
            <w:r w:rsidRPr="00726460">
              <w:t>199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FE98" w14:textId="1BD68ED7" w:rsidR="00D8286F" w:rsidRPr="005307A3" w:rsidRDefault="00D8286F" w:rsidP="00967173">
            <w:pPr>
              <w:pStyle w:val="TAC"/>
              <w:keepNext w:val="0"/>
            </w:pPr>
            <w:r w:rsidRPr="00726460">
              <w:t>25.7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9AD37" w14:textId="5AE3F451" w:rsidR="00D8286F" w:rsidRPr="005307A3" w:rsidRDefault="00D8286F" w:rsidP="00967173">
            <w:pPr>
              <w:pStyle w:val="TAL"/>
              <w:keepNext w:val="0"/>
            </w:pPr>
            <w:r w:rsidRPr="00726460">
              <w:t>Event: Network Rejection for E-UTRAN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6DFF7" w14:textId="5C984238" w:rsidR="00D8286F" w:rsidRPr="005307A3" w:rsidRDefault="00D8286F" w:rsidP="00967173">
            <w:pPr>
              <w:pStyle w:val="TAL"/>
              <w:keepNext w:val="0"/>
            </w:pPr>
            <w:r w:rsidRPr="00726460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AC571" w14:textId="754A9D77" w:rsidR="00D8286F" w:rsidRPr="005307A3" w:rsidRDefault="00D8286F" w:rsidP="00967173">
            <w:pPr>
              <w:pStyle w:val="TAC"/>
              <w:keepNext w:val="0"/>
            </w:pPr>
            <w:r w:rsidRPr="00726460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58188" w14:textId="576D7117" w:rsidR="00D8286F" w:rsidRPr="005307A3" w:rsidRDefault="00D8286F" w:rsidP="00967173">
            <w:pPr>
              <w:pStyle w:val="TAC"/>
              <w:keepNext w:val="0"/>
            </w:pPr>
            <w:r w:rsidRPr="00726460">
              <w:t>C283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6ED16" w14:textId="77777777" w:rsidR="00D8286F" w:rsidRPr="005307A3" w:rsidRDefault="00D8286F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2450D" w14:textId="3C285061" w:rsidR="00D8286F" w:rsidRPr="005307A3" w:rsidRDefault="00D8286F" w:rsidP="00967173">
            <w:pPr>
              <w:pStyle w:val="TAL"/>
              <w:keepNext w:val="0"/>
            </w:pPr>
            <w:r w:rsidRPr="00726460">
              <w:t>PD_Event_NW_Rejection_E_UTRAN</w:t>
            </w:r>
          </w:p>
        </w:tc>
      </w:tr>
      <w:tr w:rsidR="00BF46E1" w:rsidRPr="005307A3" w14:paraId="2AF5DAD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A780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BDE9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721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Multiple access technologies supported in Event Access Technology Change and Provide Local Information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51D4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1F1C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70B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458F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6090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PD_Multiple_ACT</w:t>
            </w:r>
          </w:p>
        </w:tc>
      </w:tr>
      <w:tr w:rsidR="00BF46E1" w:rsidRPr="005307A3" w14:paraId="7F1D54E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A316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5B2C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75F6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CSG Cell Selection (if class "q"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71E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2D9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3CE8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F45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6079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PD_Event_CSG_Cell_Selection</w:t>
            </w:r>
          </w:p>
        </w:tc>
      </w:tr>
      <w:tr w:rsidR="00BF46E1" w:rsidRPr="005307A3" w14:paraId="1C961B8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0606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FABA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399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765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BBA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9418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2CA33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0CA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22B59EF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B51C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090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E20E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D87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728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4CF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E0BE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B8B2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PD_RFU_203</w:t>
            </w:r>
          </w:p>
        </w:tc>
      </w:tr>
      <w:tr w:rsidR="00BF46E1" w:rsidRPr="005307A3" w14:paraId="1C5FB81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877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9548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25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2752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56B3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846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4D7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9C2B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PD_RFU_204</w:t>
            </w:r>
          </w:p>
        </w:tc>
      </w:tr>
      <w:tr w:rsidR="00BF46E1" w:rsidRPr="005307A3" w14:paraId="308656B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A9B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974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796E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4C50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8903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1579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8F10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58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PD_RFU_205</w:t>
            </w:r>
          </w:p>
        </w:tc>
      </w:tr>
      <w:tr w:rsidR="00BF46E1" w:rsidRPr="005307A3" w14:paraId="43CC46A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9171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70C0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E6A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2199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BBB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A9F5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F330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7C5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PD_RFU_206</w:t>
            </w:r>
          </w:p>
        </w:tc>
      </w:tr>
      <w:tr w:rsidR="00BF46E1" w:rsidRPr="005307A3" w14:paraId="33E8632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E7D7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CBB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71FF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3E6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E857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3AE3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ED7A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2EE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PD_RFU_207</w:t>
            </w:r>
          </w:p>
        </w:tc>
      </w:tr>
      <w:tr w:rsidR="00BF46E1" w:rsidRPr="005307A3" w14:paraId="31D3DBA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1C0F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3A03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7111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84DE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1F5A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EEB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193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5C71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PD_RFU_208</w:t>
            </w:r>
          </w:p>
        </w:tc>
      </w:tr>
      <w:tr w:rsidR="00BF46E1" w:rsidRPr="005307A3" w14:paraId="319AE29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74A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209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A3D3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98E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CBC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E86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5794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B663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D7E1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PD_RFU_209</w:t>
            </w:r>
          </w:p>
        </w:tc>
      </w:tr>
      <w:tr w:rsidR="00BF46E1" w:rsidRPr="005307A3" w14:paraId="1715CC3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48BF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17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B5D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103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8FB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1CD0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42B57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644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PD_RFU_210</w:t>
            </w:r>
          </w:p>
        </w:tc>
      </w:tr>
      <w:tr w:rsidR="00BF46E1" w:rsidRPr="005307A3" w14:paraId="7EF9A97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E8E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524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7A41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040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B20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F35D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6D9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277C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PD_RFU_211</w:t>
            </w:r>
          </w:p>
        </w:tc>
      </w:tr>
      <w:tr w:rsidR="00BF46E1" w:rsidRPr="005307A3" w14:paraId="0F29624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C37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D37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0668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9FFA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206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261B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3AB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4FC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PD_RFU_212</w:t>
            </w:r>
          </w:p>
        </w:tc>
      </w:tr>
      <w:tr w:rsidR="00BF46E1" w:rsidRPr="005307A3" w14:paraId="10773B7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279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B7F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9CFC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FCF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F9A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D58E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41DC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4C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PD_RFU_213</w:t>
            </w:r>
          </w:p>
        </w:tc>
      </w:tr>
      <w:tr w:rsidR="00BF46E1" w:rsidRPr="005307A3" w14:paraId="5575470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1DCD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E0F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F90A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C863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02D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B6B7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6A14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4F91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PD_RFU_214</w:t>
            </w:r>
          </w:p>
        </w:tc>
      </w:tr>
      <w:tr w:rsidR="00BF46E1" w:rsidRPr="005307A3" w14:paraId="5349C8F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245F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1C7B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8059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BFFC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269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75CE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9D54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754B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PD_RFU_215</w:t>
            </w:r>
          </w:p>
        </w:tc>
      </w:tr>
      <w:tr w:rsidR="00BF46E1" w:rsidRPr="005307A3" w14:paraId="5B87248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FBFC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7F3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69B8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550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BD23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C738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7E871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D02F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PD_RFU_216</w:t>
            </w:r>
          </w:p>
        </w:tc>
      </w:tr>
      <w:tr w:rsidR="00BF46E1" w:rsidRPr="005307A3" w14:paraId="1128F93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2343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A6A5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E5A3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Alignment left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6B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51C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5486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7CD6B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639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PD_Text_Attrib_Left</w:t>
            </w:r>
          </w:p>
        </w:tc>
      </w:tr>
      <w:tr w:rsidR="00BF46E1" w:rsidRPr="005307A3" w14:paraId="36C73C9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5B4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1B7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DBE1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Alignment center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D5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7172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1A8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9F9E5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4B74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PD_Text_Attrib_Center</w:t>
            </w:r>
          </w:p>
        </w:tc>
      </w:tr>
      <w:tr w:rsidR="00BF46E1" w:rsidRPr="005307A3" w14:paraId="2F8D433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353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5045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B3B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Alignment right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C290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FD30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0992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2C1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43E0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PD_Text_Attrib_Right</w:t>
            </w:r>
          </w:p>
        </w:tc>
      </w:tr>
      <w:tr w:rsidR="00BF46E1" w:rsidRPr="005307A3" w14:paraId="2052678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EA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E45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41ED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Font size normal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2F9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F907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38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4E9FC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12C6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PD_Text_Attrib_Normal</w:t>
            </w:r>
          </w:p>
        </w:tc>
      </w:tr>
      <w:tr w:rsidR="00BF46E1" w:rsidRPr="005307A3" w14:paraId="0FD3C5D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A91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141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AD76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Font size large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8B3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C66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315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F6A12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5023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PD_Text_Attrib_Large</w:t>
            </w:r>
          </w:p>
        </w:tc>
      </w:tr>
      <w:tr w:rsidR="00BF46E1" w:rsidRPr="005307A3" w14:paraId="6F95F0A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A71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A8AA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5C91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Font size small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29F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3A6B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DCD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A3C2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38D0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PD_Text_Attrib_Small</w:t>
            </w:r>
          </w:p>
        </w:tc>
      </w:tr>
      <w:tr w:rsidR="00BF46E1" w:rsidRPr="005307A3" w14:paraId="3026887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D14F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A6F3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A9B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393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4858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3072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7043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A8FA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PD_RFU_223</w:t>
            </w:r>
          </w:p>
        </w:tc>
      </w:tr>
      <w:tr w:rsidR="00BF46E1" w:rsidRPr="005307A3" w14:paraId="16BFBB4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DDB9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D85E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28.8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686D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FDF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676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4F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FEE5E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84AF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PD_RFU_224</w:t>
            </w:r>
          </w:p>
        </w:tc>
      </w:tr>
      <w:tr w:rsidR="00BF46E1" w:rsidRPr="005307A3" w14:paraId="0A03C36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016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EC85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8A90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Style normal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D30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0963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EC4E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C249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5538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2019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PD_Text_Attrib_Styl_Norm</w:t>
            </w:r>
          </w:p>
        </w:tc>
      </w:tr>
      <w:tr w:rsidR="00BF46E1" w:rsidRPr="005307A3" w14:paraId="1088E1C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B9C6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B394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9B2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Style bold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C080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C892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4EC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8BED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582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PD_Text_Attrib_Styl_Bold</w:t>
            </w:r>
          </w:p>
        </w:tc>
      </w:tr>
      <w:tr w:rsidR="00BF46E1" w:rsidRPr="005307A3" w14:paraId="35CF3D2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9802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227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7411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349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Style italic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2B2B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AD2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058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C23E0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93BF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PD_Text_Attrib_Styl_Italic</w:t>
            </w:r>
          </w:p>
        </w:tc>
      </w:tr>
      <w:tr w:rsidR="00BF46E1" w:rsidRPr="005307A3" w14:paraId="7107026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A4F7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A46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C58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Style underlined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CEDB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944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F527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B7B78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752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PD_Text_Attrib_Styl_Underl</w:t>
            </w:r>
          </w:p>
        </w:tc>
      </w:tr>
      <w:tr w:rsidR="00BF46E1" w:rsidRPr="005307A3" w14:paraId="648B4A7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3195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FA07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56E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Style strikethrough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2CB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57D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B368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7243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5500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PD_Text_Attrib_Styl_Strik</w:t>
            </w:r>
          </w:p>
        </w:tc>
      </w:tr>
      <w:tr w:rsidR="00BF46E1" w:rsidRPr="005307A3" w14:paraId="3EDB87F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C7F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78A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4EA5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Style text foreground colour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FFA3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F7A5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D57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C13D9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233D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PD_Text_Attrib_Styl_Text_Fore</w:t>
            </w:r>
          </w:p>
        </w:tc>
      </w:tr>
      <w:tr w:rsidR="00BF46E1" w:rsidRPr="005307A3" w14:paraId="202762E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ACAF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867B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F2A4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Style text background colour supported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6918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8F14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D34D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C255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011B6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4608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PD_Text_Attrib_Styl_Text_Back</w:t>
            </w:r>
          </w:p>
        </w:tc>
      </w:tr>
      <w:tr w:rsidR="00BF46E1" w:rsidRPr="005307A3" w14:paraId="3FB528E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CFB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E94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29.8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9490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RFU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566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6847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Rel-6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5657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12BBD" w14:textId="77777777" w:rsidR="00BF46E1" w:rsidRPr="005307A3" w:rsidRDefault="00BF46E1" w:rsidP="00967173">
            <w:pPr>
              <w:pStyle w:val="TAC"/>
              <w:keepNext w:val="0"/>
              <w:rPr>
                <w:b/>
                <w:bCs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D86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PD_RFU_224</w:t>
            </w:r>
          </w:p>
        </w:tc>
      </w:tr>
      <w:tr w:rsidR="00BF46E1" w:rsidRPr="005307A3" w14:paraId="1229DAF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FF9B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BD7B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F79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I-WLAN bearer support (if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2EED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0B10E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513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A576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6D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PD_I-WLAN</w:t>
            </w:r>
          </w:p>
        </w:tc>
      </w:tr>
      <w:tr w:rsidR="00BF46E1" w:rsidRPr="005307A3" w14:paraId="1674BD1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F85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F33E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6BAC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Proactive UICC: PROVIDE LOCAL INFORMATION (WSID of the current I-WLAN connection)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FF7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A25D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D9D7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4D68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93A7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PD_Provide_Local_WSID_WLAN</w:t>
            </w:r>
          </w:p>
        </w:tc>
      </w:tr>
      <w:tr w:rsidR="00BF46E1" w:rsidRPr="005307A3" w14:paraId="666EE0B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7539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BDF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CF46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TERMINAL APPLICATIONS (i.e. class "k"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9AD0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EA3B4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0DE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124C5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68D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PD_Terminal_Applications</w:t>
            </w:r>
          </w:p>
        </w:tc>
      </w:tr>
      <w:tr w:rsidR="00BF46E1" w:rsidRPr="005307A3" w14:paraId="53D252A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9EF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900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BF9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"Steering of Roaming" REFRESH support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052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F7A0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7E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C8757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0CF6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PD_Steering_Of_Roaming</w:t>
            </w:r>
          </w:p>
        </w:tc>
      </w:tr>
      <w:tr w:rsidR="00BF46E1" w:rsidRPr="005307A3" w14:paraId="6F8D4C2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AFA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73FE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8D0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0394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3170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F500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F1607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D0E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3F9E52B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F35C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FFE2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6ABC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Proactive UICC: Geographical Location Request (if class "n"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202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1026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3A1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ED48E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038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PD_Geo_Loaction_Request</w:t>
            </w:r>
          </w:p>
        </w:tc>
      </w:tr>
      <w:tr w:rsidR="00BF46E1" w:rsidRPr="005307A3" w14:paraId="5DACF4E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871E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239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831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274E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853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1FA13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3911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2895A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C4C0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3894045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CAF7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3543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30.8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3D8B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"Steering of Roaming for I-WLAN" REFRESH support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CD60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3273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8201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C260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3884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C01F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PD_Steering_Of_Roaming _I-WLAN</w:t>
            </w:r>
          </w:p>
        </w:tc>
      </w:tr>
      <w:tr w:rsidR="00BF46E1" w:rsidRPr="005307A3" w14:paraId="43829F0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A258" w14:textId="77777777" w:rsidR="00BF46E1" w:rsidRPr="005307A3" w:rsidRDefault="00BF46E1" w:rsidP="00967173">
            <w:pPr>
              <w:pStyle w:val="ListNumber"/>
              <w:keepLines/>
              <w:tabs>
                <w:tab w:val="left" w:pos="384"/>
                <w:tab w:val="left" w:pos="768"/>
                <w:tab w:val="left" w:pos="1152"/>
                <w:tab w:val="left" w:pos="1536"/>
                <w:tab w:val="left" w:pos="1920"/>
                <w:tab w:val="left" w:pos="2304"/>
                <w:tab w:val="left" w:pos="2688"/>
                <w:tab w:val="left" w:pos="3072"/>
                <w:tab w:val="left" w:pos="3456"/>
                <w:tab w:val="left" w:pos="3840"/>
                <w:tab w:val="left" w:pos="4224"/>
                <w:tab w:val="left" w:pos="4608"/>
                <w:tab w:val="left" w:pos="4992"/>
                <w:tab w:val="left" w:pos="5376"/>
                <w:tab w:val="left" w:pos="5760"/>
                <w:tab w:val="left" w:pos="6144"/>
                <w:tab w:val="left" w:pos="6528"/>
                <w:tab w:val="left" w:pos="6912"/>
                <w:tab w:val="left" w:pos="7296"/>
                <w:tab w:val="left" w:pos="7680"/>
                <w:tab w:val="left" w:pos="8064"/>
                <w:tab w:val="left" w:pos="8448"/>
                <w:tab w:val="left" w:pos="8832"/>
                <w:tab w:val="left" w:pos="9216"/>
              </w:tabs>
              <w:spacing w:after="0"/>
              <w:ind w:left="0" w:firstLine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241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EDAA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9DA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C6B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2DE8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DF0A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0886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EB0D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7C715B9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C1D4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BE3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9C9A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Support of CSG cell discovery (if class "q"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AC43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57D9F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ECD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BCBA6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098C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PS_CSG_Cell_Discovery</w:t>
            </w:r>
          </w:p>
        </w:tc>
      </w:tr>
      <w:tr w:rsidR="00BF46E1" w:rsidRPr="005307A3" w14:paraId="22325D3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469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20C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46ED2" w14:textId="77777777" w:rsidR="00BF46E1" w:rsidRPr="005307A3" w:rsidRDefault="00BF46E1" w:rsidP="00967173">
            <w:pPr>
              <w:pStyle w:val="FP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Confirmation parameters supported for OPEN CHANNEL</w:t>
            </w:r>
          </w:p>
          <w:p w14:paraId="249C6A2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in Terminal Server Mode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F0F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85624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DA84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E6A50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15EE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PD_Open_Channel_Conf_Parameters</w:t>
            </w:r>
          </w:p>
        </w:tc>
      </w:tr>
      <w:tr w:rsidR="00BF46E1" w:rsidRPr="005307A3" w14:paraId="4A0F1D5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FC8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6805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21D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Communication Control for IMS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DAE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AF4F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497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EC98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239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PD_IMS_COMMUNICATION_CONTROL</w:t>
            </w:r>
          </w:p>
        </w:tc>
      </w:tr>
      <w:tr w:rsidR="00BF46E1" w:rsidRPr="005307A3" w14:paraId="27056C7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7CE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8608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77EF" w14:textId="77777777" w:rsidR="00BF46E1" w:rsidRPr="005307A3" w:rsidRDefault="00BF46E1" w:rsidP="00967173">
            <w:pPr>
              <w:pStyle w:val="FP"/>
              <w:keepLines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Support of CAT over the modem interface (if class</w:t>
            </w:r>
          </w:p>
          <w:p w14:paraId="6151D19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"s"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21F1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86A6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D919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BD99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607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PD_CAT_Modem_Interface</w:t>
            </w:r>
          </w:p>
        </w:tc>
      </w:tr>
      <w:tr w:rsidR="00BF46E1" w:rsidRPr="005307A3" w14:paraId="4762DCD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E72F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128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594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Support for Incoming IMS Data event (if classes "e" and "t" are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9AD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1E1E5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3D9A6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16569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382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PD_Incoming_IMS_Data_Event</w:t>
            </w:r>
          </w:p>
        </w:tc>
      </w:tr>
      <w:tr w:rsidR="00BF46E1" w:rsidRPr="005307A3" w14:paraId="1ED678A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E6E6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D766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135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Support for IMS Registration event (if classes "e" and "t" are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AFCD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21845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A054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A4D17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376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PD_IMS_Reg_Event</w:t>
            </w:r>
          </w:p>
        </w:tc>
      </w:tr>
      <w:tr w:rsidR="00BF46E1" w:rsidRPr="005307A3" w14:paraId="340E796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EAF4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6004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31.8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51EA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4A58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E4DB6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FEB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42DF1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408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0F687A8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4CE9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829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32.1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ED21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IMS support (if class "e" and "t" are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F696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0145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6D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662D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EA0B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PD_UICC_ACCESS_IMS</w:t>
            </w:r>
          </w:p>
        </w:tc>
      </w:tr>
      <w:tr w:rsidR="00D8286F" w:rsidRPr="005307A3" w14:paraId="7E6CF82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2468B" w14:textId="008D2924" w:rsidR="00D8286F" w:rsidRPr="005307A3" w:rsidRDefault="00D8286F" w:rsidP="00967173">
            <w:pPr>
              <w:pStyle w:val="TAC"/>
              <w:keepNext w:val="0"/>
            </w:pPr>
            <w:r w:rsidRPr="00B919BA">
              <w:t>250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91BBC" w14:textId="5BAFD5A8" w:rsidR="00D8286F" w:rsidRPr="005307A3" w:rsidRDefault="00D8286F" w:rsidP="00967173">
            <w:pPr>
              <w:pStyle w:val="TAC"/>
              <w:keepNext w:val="0"/>
            </w:pPr>
            <w:r w:rsidRPr="00B919BA">
              <w:t>32.2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DFB45" w14:textId="209B11D0" w:rsidR="00D8286F" w:rsidRPr="005307A3" w:rsidRDefault="00D8286F" w:rsidP="00967173">
            <w:pPr>
              <w:pStyle w:val="TAL"/>
              <w:keepNext w:val="0"/>
            </w:pPr>
            <w:r w:rsidRPr="00B919BA">
              <w:t xml:space="preserve">PROVIDE </w:t>
            </w:r>
            <w:r>
              <w:t xml:space="preserve">LOCAL </w:t>
            </w:r>
            <w:r w:rsidRPr="00B919BA">
              <w:t>INFORMATION, H(e)NB IP address support (if class "v"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77A9" w14:textId="61844B66" w:rsidR="00D8286F" w:rsidRPr="005307A3" w:rsidRDefault="00D8286F" w:rsidP="00967173">
            <w:pPr>
              <w:pStyle w:val="TAL"/>
              <w:keepNext w:val="0"/>
            </w:pPr>
            <w:r w:rsidRPr="00B919BA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4FF5" w14:textId="55BF3CB0" w:rsidR="00D8286F" w:rsidRPr="005307A3" w:rsidRDefault="00D8286F" w:rsidP="00967173">
            <w:pPr>
              <w:pStyle w:val="TAL"/>
              <w:keepNext w:val="0"/>
              <w:jc w:val="center"/>
            </w:pPr>
            <w:r w:rsidRPr="00B919BA">
              <w:t>Rel-11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415F" w14:textId="78071D92" w:rsidR="00D8286F" w:rsidRPr="005307A3" w:rsidRDefault="00D8286F" w:rsidP="00967173">
            <w:pPr>
              <w:pStyle w:val="TAC"/>
              <w:keepNext w:val="0"/>
            </w:pPr>
            <w:r>
              <w:t>C307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AB68" w14:textId="77777777" w:rsidR="00D8286F" w:rsidRPr="005307A3" w:rsidRDefault="00D8286F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0A313" w14:textId="41132D24" w:rsidR="00D8286F" w:rsidRPr="005307A3" w:rsidRDefault="00D8286F" w:rsidP="00967173">
            <w:pPr>
              <w:pStyle w:val="TAL"/>
              <w:keepNext w:val="0"/>
            </w:pPr>
            <w:r w:rsidRPr="00B919BA">
              <w:t>PD_PLI_H</w:t>
            </w:r>
            <w:r>
              <w:t>e</w:t>
            </w:r>
            <w:r w:rsidRPr="00B919BA">
              <w:t>NB_IP_A</w:t>
            </w:r>
            <w:r>
              <w:t>d</w:t>
            </w:r>
            <w:r w:rsidRPr="00B919BA">
              <w:t>dress</w:t>
            </w:r>
          </w:p>
        </w:tc>
      </w:tr>
      <w:tr w:rsidR="00D8286F" w:rsidRPr="005307A3" w14:paraId="13A7133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7D6DE" w14:textId="3F7F84BC" w:rsidR="00D8286F" w:rsidRPr="005307A3" w:rsidRDefault="00D8286F" w:rsidP="00967173">
            <w:pPr>
              <w:pStyle w:val="TAC"/>
              <w:keepNext w:val="0"/>
            </w:pPr>
            <w:r w:rsidRPr="00B919BA">
              <w:t>251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C436" w14:textId="0B3664FA" w:rsidR="00D8286F" w:rsidRPr="005307A3" w:rsidRDefault="00D8286F" w:rsidP="00967173">
            <w:pPr>
              <w:pStyle w:val="TAC"/>
              <w:keepNext w:val="0"/>
            </w:pPr>
            <w:r w:rsidRPr="00B919BA">
              <w:t>32.3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8EF71" w14:textId="0EFE9A5F" w:rsidR="00D8286F" w:rsidRPr="005307A3" w:rsidRDefault="00D8286F" w:rsidP="00967173">
            <w:pPr>
              <w:pStyle w:val="TAL"/>
              <w:keepNext w:val="0"/>
            </w:pPr>
            <w:r w:rsidRPr="00B919BA">
              <w:t xml:space="preserve">PROVIDE </w:t>
            </w:r>
            <w:r>
              <w:t xml:space="preserve">LOCAL </w:t>
            </w:r>
            <w:r w:rsidRPr="00B919BA">
              <w:t>INFORMATION, H(e)NB surrounding macrocells support (if class "w"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6B06B" w14:textId="2D92EE14" w:rsidR="00D8286F" w:rsidRPr="005307A3" w:rsidRDefault="00D8286F" w:rsidP="00967173">
            <w:pPr>
              <w:pStyle w:val="TAL"/>
              <w:keepNext w:val="0"/>
            </w:pPr>
            <w:r w:rsidRPr="00B919BA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E811" w14:textId="1ACE7681" w:rsidR="00D8286F" w:rsidRPr="005307A3" w:rsidRDefault="00D8286F" w:rsidP="00967173">
            <w:pPr>
              <w:pStyle w:val="TAL"/>
              <w:keepNext w:val="0"/>
              <w:jc w:val="center"/>
            </w:pPr>
            <w:r w:rsidRPr="00B919BA">
              <w:t>Rel-11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59CEE" w14:textId="5874F95D" w:rsidR="00D8286F" w:rsidRPr="005307A3" w:rsidRDefault="00D8286F" w:rsidP="00967173">
            <w:pPr>
              <w:pStyle w:val="TAC"/>
              <w:keepNext w:val="0"/>
            </w:pPr>
            <w:r>
              <w:t>C308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3E9C" w14:textId="77777777" w:rsidR="00D8286F" w:rsidRPr="005307A3" w:rsidRDefault="00D8286F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D318" w14:textId="0705D369" w:rsidR="00D8286F" w:rsidRPr="005307A3" w:rsidRDefault="00D8286F" w:rsidP="00967173">
            <w:pPr>
              <w:pStyle w:val="TAL"/>
              <w:keepNext w:val="0"/>
            </w:pPr>
            <w:r w:rsidRPr="00B919BA">
              <w:t>PD_PLI_H</w:t>
            </w:r>
            <w:r>
              <w:t>e</w:t>
            </w:r>
            <w:r w:rsidRPr="00B919BA">
              <w:t>NB_</w:t>
            </w:r>
            <w:r>
              <w:t>S</w:t>
            </w:r>
            <w:r w:rsidRPr="00B919BA">
              <w:t>ur_Macrocell</w:t>
            </w:r>
            <w:r>
              <w:t>s</w:t>
            </w:r>
          </w:p>
        </w:tc>
      </w:tr>
      <w:tr w:rsidR="00BF46E1" w:rsidRPr="005307A3" w14:paraId="3E8E81D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7FF9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087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32.4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ED22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331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16B7E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5A9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0D075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9D2F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56E941A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77BD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7523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32.5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A7AF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7E9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25D46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1133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B9F3E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DB1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68DA721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907D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E072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32.6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5A41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5957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16FF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613A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8711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6871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1CB19B3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9028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lastRenderedPageBreak/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D04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32.7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FD3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24DD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4503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1735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6025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C4F7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D8286F" w:rsidRPr="005307A3" w14:paraId="5A1021C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D5BAF" w14:textId="08D7821C" w:rsidR="00D8286F" w:rsidRPr="005307A3" w:rsidRDefault="00D8286F" w:rsidP="00967173">
            <w:pPr>
              <w:pStyle w:val="TAC"/>
              <w:keepNext w:val="0"/>
            </w:pPr>
            <w:r w:rsidRPr="005307A3">
              <w:t>256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33154" w14:textId="7C08B9E3" w:rsidR="00D8286F" w:rsidRPr="005307A3" w:rsidRDefault="00D8286F" w:rsidP="00967173">
            <w:pPr>
              <w:pStyle w:val="TAC"/>
              <w:keepNext w:val="0"/>
            </w:pPr>
            <w:r w:rsidRPr="005307A3">
              <w:t>32.8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81471" w14:textId="50A8A236" w:rsidR="00D8286F" w:rsidRPr="005307A3" w:rsidRDefault="00D8286F" w:rsidP="00967173">
            <w:pPr>
              <w:pStyle w:val="TAL"/>
              <w:keepNext w:val="0"/>
            </w:pPr>
            <w:r w:rsidRPr="005307A3">
              <w:t>Reserved by ETSI (Support of refresh enforcement policy)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2458" w14:textId="41418500" w:rsidR="00D8286F" w:rsidRPr="005307A3" w:rsidRDefault="00D8286F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1005" w14:textId="2F093C42" w:rsidR="00D8286F" w:rsidRPr="005307A3" w:rsidRDefault="00D8286F" w:rsidP="00967173">
            <w:pPr>
              <w:pStyle w:val="TAL"/>
              <w:keepNext w:val="0"/>
              <w:jc w:val="center"/>
            </w:pPr>
            <w:r w:rsidRPr="005307A3">
              <w:t>Rel-12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77AB" w14:textId="5698A221" w:rsidR="00D8286F" w:rsidRPr="005307A3" w:rsidRDefault="00D8286F" w:rsidP="00967173">
            <w:pPr>
              <w:pStyle w:val="TAC"/>
              <w:keepNext w:val="0"/>
            </w:pPr>
            <w:r w:rsidRPr="005307A3">
              <w:t>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AB86" w14:textId="77777777" w:rsidR="00D8286F" w:rsidRPr="005307A3" w:rsidRDefault="00D8286F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AE356" w14:textId="68D41460" w:rsidR="00D8286F" w:rsidRPr="005307A3" w:rsidRDefault="00D8286F" w:rsidP="00967173">
            <w:pPr>
              <w:pStyle w:val="TAL"/>
              <w:keepNext w:val="0"/>
            </w:pPr>
            <w:r w:rsidRPr="005307A3">
              <w:t>PD_Refresh_Enforcement_Policy</w:t>
            </w:r>
          </w:p>
        </w:tc>
      </w:tr>
      <w:tr w:rsidR="00BF46E1" w:rsidRPr="005307A3" w14:paraId="131C56E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7AD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F050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368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600C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D346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B089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1CE5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F36F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6F9E16C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C0F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A17F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682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18B7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C5EB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8AE0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9EEDA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D220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240ED81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42F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17E4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67D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E8AD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126C1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B35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53347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CEB6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14D7CC3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64E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D4E6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6C1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ProSe usage information reporting (used only 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E238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2804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CE99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DC70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79B9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PD_ProSE</w:t>
            </w:r>
          </w:p>
        </w:tc>
      </w:tr>
      <w:tr w:rsidR="00BF46E1" w:rsidRPr="005307A3" w14:paraId="10ABA73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218D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FFF84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5E1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985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1E2C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879F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D059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E6A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1BED960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9873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564A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4524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Event: WLAN Access status (if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583A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5BEF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BB77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B242D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D68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PD_WLAN_Access_St</w:t>
            </w:r>
          </w:p>
        </w:tc>
      </w:tr>
      <w:tr w:rsidR="00BF46E1" w:rsidRPr="005307A3" w14:paraId="584A4A6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E2C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321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33.7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CFDA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WLAN bearer support (if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440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1E73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092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FF6A9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6A02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PD_WLAN_Bearer</w:t>
            </w:r>
          </w:p>
        </w:tc>
      </w:tr>
      <w:tr w:rsidR="00D8286F" w:rsidRPr="005307A3" w14:paraId="04F986D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4927B" w14:textId="122C6D6A" w:rsidR="00D8286F" w:rsidRPr="005307A3" w:rsidRDefault="00D8286F" w:rsidP="00967173">
            <w:pPr>
              <w:pStyle w:val="TAC"/>
              <w:keepNext w:val="0"/>
            </w:pPr>
            <w:r w:rsidRPr="00B919BA">
              <w:t>264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3C57" w14:textId="18497CFF" w:rsidR="00D8286F" w:rsidRPr="005307A3" w:rsidRDefault="00D8286F" w:rsidP="00967173">
            <w:pPr>
              <w:pStyle w:val="TAC"/>
              <w:keepNext w:val="0"/>
            </w:pPr>
            <w:r w:rsidRPr="00B919BA">
              <w:t>33.8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BD6A1" w14:textId="62877CD3" w:rsidR="00D8286F" w:rsidRPr="005307A3" w:rsidRDefault="00D8286F" w:rsidP="00967173">
            <w:pPr>
              <w:pStyle w:val="TAL"/>
              <w:keepNext w:val="0"/>
            </w:pPr>
            <w:r w:rsidRPr="00B919BA">
              <w:t>Proactive UICC: PROVIDE LOCAL INFORMATION (WLAN identifier of the current WLAN connection)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5D699" w14:textId="7E174402" w:rsidR="00D8286F" w:rsidRPr="005307A3" w:rsidRDefault="00D8286F" w:rsidP="00967173">
            <w:pPr>
              <w:pStyle w:val="TAL"/>
              <w:keepNext w:val="0"/>
            </w:pPr>
            <w:r w:rsidRPr="00B919BA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8BF0" w14:textId="4F36309F" w:rsidR="00D8286F" w:rsidRPr="005307A3" w:rsidRDefault="00D8286F" w:rsidP="00967173">
            <w:pPr>
              <w:pStyle w:val="TAL"/>
              <w:keepNext w:val="0"/>
              <w:jc w:val="center"/>
            </w:pPr>
            <w:r w:rsidRPr="00B919BA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60728" w14:textId="2B1E830A" w:rsidR="00D8286F" w:rsidRPr="005307A3" w:rsidRDefault="00D8286F" w:rsidP="00967173">
            <w:pPr>
              <w:pStyle w:val="TAC"/>
              <w:keepNext w:val="0"/>
            </w:pPr>
            <w:r w:rsidRPr="005307A3">
              <w:t>C298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D785A" w14:textId="77777777" w:rsidR="00D8286F" w:rsidRPr="005307A3" w:rsidRDefault="00D8286F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E0F9" w14:textId="4C95DA25" w:rsidR="00D8286F" w:rsidRPr="005307A3" w:rsidRDefault="00D8286F" w:rsidP="00967173">
            <w:pPr>
              <w:pStyle w:val="TAL"/>
              <w:keepNext w:val="0"/>
            </w:pPr>
            <w:r w:rsidRPr="00B919BA">
              <w:t>PD_Provide_Local_WLAN_ID</w:t>
            </w:r>
          </w:p>
        </w:tc>
      </w:tr>
      <w:tr w:rsidR="00BF46E1" w:rsidRPr="005307A3" w14:paraId="5780B82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1D3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9379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E5D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URI support for SEND SHORT MESSAGE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F7A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F318E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D12D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C299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89E7F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203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PD_URI_Send_Short_IMS</w:t>
            </w:r>
          </w:p>
        </w:tc>
      </w:tr>
      <w:tr w:rsidR="00BF46E1" w:rsidRPr="005307A3" w14:paraId="472FB87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FE3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697D0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AEED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IMS URI supported for SET UP CALL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768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184CF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F7E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 xml:space="preserve">C300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38C1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503C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PD_IMS_URI_Setup_call</w:t>
            </w:r>
          </w:p>
        </w:tc>
      </w:tr>
      <w:tr w:rsidR="00BF46E1" w:rsidRPr="005307A3" w14:paraId="1ACAD8C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D99D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1A99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9531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Media Type "Voice" supported for SET UP CALL and Call Control by USIM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A9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3F2B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B304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C301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73370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D12E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PD_Voice_Media_ USIM</w:t>
            </w:r>
          </w:p>
        </w:tc>
      </w:tr>
      <w:tr w:rsidR="00BF46E1" w:rsidRPr="005307A3" w14:paraId="47E4A76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AE7E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EE601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759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Media Type "Video" supported for SET UP CALL and Call Control by USIM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5CF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EEBB6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9FD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C302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35E7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AB23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PD_Video_Media_USIM</w:t>
            </w:r>
          </w:p>
        </w:tc>
      </w:tr>
      <w:tr w:rsidR="00BF46E1" w:rsidRPr="005307A3" w14:paraId="25A5F8F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DAB5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25B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201F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Proactive UICC: PROVIDE LOCAL INFORMATION (E-UTRAN Timing Advance Information)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2BBC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965C1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16F02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C283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8E05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13E0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 Provide_Local_EUTRAN_TA</w:t>
            </w:r>
          </w:p>
        </w:tc>
      </w:tr>
      <w:tr w:rsidR="00BF46E1" w:rsidRPr="005307A3" w14:paraId="510BECD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C4AA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FAB3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6A5F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A58C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FA1B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AFDB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73A6C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479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75F9554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968CA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FD2E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817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Extended Rejection Cause Code in Event: Network Rejection for E-UTRAN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A5F9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1347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A4217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64825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7A7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PD_EUTRAN_Extended_Reject_Cause_Code</w:t>
            </w:r>
          </w:p>
        </w:tc>
      </w:tr>
      <w:tr w:rsidR="00BF46E1" w:rsidRPr="005307A3" w14:paraId="4C2BA3B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9CFEC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272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7B0F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34.8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FBEB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3A11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7EF9" w14:textId="77777777" w:rsidR="00BF46E1" w:rsidRPr="005307A3" w:rsidRDefault="00BF46E1" w:rsidP="00967173">
            <w:pPr>
              <w:pStyle w:val="TAL"/>
              <w:keepNext w:val="0"/>
              <w:jc w:val="center"/>
            </w:pPr>
            <w:r w:rsidRPr="005307A3">
              <w:t>Rel-13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BDB18" w14:textId="77777777" w:rsidR="00BF46E1" w:rsidRPr="005307A3" w:rsidRDefault="00BF46E1" w:rsidP="00967173">
            <w:pPr>
              <w:pStyle w:val="TAC"/>
              <w:keepNext w:val="0"/>
            </w:pPr>
            <w:r w:rsidRPr="005307A3"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0E9E2" w14:textId="77777777" w:rsidR="00BF46E1" w:rsidRPr="005307A3" w:rsidRDefault="00BF46E1" w:rsidP="00967173">
            <w:pPr>
              <w:pStyle w:val="TAL"/>
              <w:keepNext w:val="0"/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945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t>PD_Reserved</w:t>
            </w:r>
          </w:p>
        </w:tc>
      </w:tr>
      <w:tr w:rsidR="00BF46E1" w:rsidRPr="005307A3" w14:paraId="3C84E70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FB52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44D8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6D3F6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2E67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7126F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ADB88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4B485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E0A0F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PD_Reserved</w:t>
            </w:r>
          </w:p>
        </w:tc>
      </w:tr>
      <w:tr w:rsidR="00BF46E1" w:rsidRPr="005307A3" w14:paraId="27DA9A7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08C1A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ABFF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2145B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Data Connection Status Change Event support – PDP Connection (if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9BD0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D293F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41B15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C305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FD7DE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96313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PD_Data_Connection_Status_Change_PDP</w:t>
            </w:r>
          </w:p>
        </w:tc>
      </w:tr>
      <w:tr w:rsidR="00BF46E1" w:rsidRPr="005307A3" w14:paraId="4D2F1577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44A15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AB75D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912F3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Data Connection Status Change Event support – PDN Connection (if class "e" is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8B58A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950FD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4DC4B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 w:cs="Arial"/>
                <w:sz w:val="18"/>
                <w:szCs w:val="18"/>
              </w:rPr>
              <w:t>C283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EFAE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B62A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PD_Data_Connection_Status_Change_PDN</w:t>
            </w:r>
          </w:p>
        </w:tc>
      </w:tr>
      <w:tr w:rsidR="00BF46E1" w:rsidRPr="005307A3" w14:paraId="65FA825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75684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C918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5479A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CD64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C4521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4C7A0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B0749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36445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PD_Reserved</w:t>
            </w:r>
          </w:p>
        </w:tc>
      </w:tr>
      <w:tr w:rsidR="00BF46E1" w:rsidRPr="005307A3" w14:paraId="0121D1C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7CE59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277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41EBF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6D3E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78D90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7CF7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FDA7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B50E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D9535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PD_Reserved</w:t>
            </w:r>
          </w:p>
        </w:tc>
      </w:tr>
      <w:tr w:rsidR="00BF46E1" w:rsidRPr="005307A3" w14:paraId="12E1117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A33CA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7F98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8C60E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2CDAC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8F702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D20F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F441E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155B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PD_Reserved</w:t>
            </w:r>
          </w:p>
        </w:tc>
      </w:tr>
      <w:tr w:rsidR="00BF46E1" w:rsidRPr="005307A3" w14:paraId="28EF30E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7A7B1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92A9D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47F6F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99A39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E2876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33A10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7A1C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7F94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PD_Reserved</w:t>
            </w:r>
          </w:p>
        </w:tc>
      </w:tr>
      <w:tr w:rsidR="00BF46E1" w:rsidRPr="005307A3" w14:paraId="374F027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C31D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280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2E64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35.8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D79BB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Reserved by ETSI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3FF1C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E9888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E7E90" w14:textId="77777777" w:rsidR="00BF46E1" w:rsidRPr="005307A3" w:rsidRDefault="00BF46E1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A1608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01D4" w14:textId="77777777" w:rsidR="00BF46E1" w:rsidRPr="005307A3" w:rsidRDefault="00BF46E1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PD_Reserved</w:t>
            </w:r>
          </w:p>
        </w:tc>
      </w:tr>
      <w:tr w:rsidR="00E27BE7" w:rsidRPr="005307A3" w14:paraId="005D3DA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542FD" w14:textId="6BA22A3A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79104" w14:textId="38747A21" w:rsidR="00E27BE7" w:rsidRPr="006B34EA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34EA">
              <w:rPr>
                <w:rFonts w:ascii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32DA1" w14:textId="6C7BFD7D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0D2091">
              <w:rPr>
                <w:rFonts w:ascii="Arial" w:hAnsi="Arial"/>
                <w:sz w:val="18"/>
              </w:rPr>
              <w:t>Data Connection Status Change Event support – PDU Connection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6383" w14:textId="20BEC457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87341" w14:textId="10776756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</w:t>
            </w: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A5637" w14:textId="5B0685DE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>310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A2809" w14:textId="77777777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ED9FC" w14:textId="13AD1C7E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PD_Data_Connection_Status_Change_PD</w:t>
            </w:r>
            <w:r>
              <w:rPr>
                <w:rFonts w:ascii="Arial" w:hAnsi="Arial"/>
                <w:sz w:val="18"/>
              </w:rPr>
              <w:t>U</w:t>
            </w:r>
          </w:p>
        </w:tc>
      </w:tr>
      <w:tr w:rsidR="00E27BE7" w:rsidRPr="005307A3" w14:paraId="255B4E8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6CB0" w14:textId="4AF6BDE7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04C14" w14:textId="11386E6D" w:rsidR="00E27BE7" w:rsidRPr="006B34EA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34EA">
              <w:rPr>
                <w:rFonts w:ascii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368D1" w14:textId="0425D133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0D2091">
              <w:rPr>
                <w:rFonts w:ascii="Arial" w:hAnsi="Arial"/>
                <w:sz w:val="18"/>
              </w:rPr>
              <w:t>Event: Network Rejection for NG-RAN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8F3B1" w14:textId="1279494C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9801" w14:textId="0A84BC38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</w:t>
            </w: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93BE0" w14:textId="4C642415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>310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ACE3A" w14:textId="77777777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65659" w14:textId="1A44CBA5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DA78BE">
              <w:rPr>
                <w:rFonts w:ascii="Arial" w:hAnsi="Arial"/>
                <w:sz w:val="18"/>
              </w:rPr>
              <w:t>PD_Event_NW_Rejectio</w:t>
            </w:r>
            <w:r>
              <w:rPr>
                <w:rFonts w:ascii="Arial" w:hAnsi="Arial"/>
                <w:sz w:val="18"/>
              </w:rPr>
              <w:t>n_NR</w:t>
            </w:r>
          </w:p>
        </w:tc>
      </w:tr>
      <w:tr w:rsidR="00E27BE7" w:rsidRPr="005307A3" w14:paraId="5C77DCF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1563B" w14:textId="66470536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5FB8F" w14:textId="085DACDD" w:rsidR="00E27BE7" w:rsidRPr="006B34EA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34EA">
              <w:rPr>
                <w:rFonts w:ascii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08CE4" w14:textId="5745AD86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0D2091">
              <w:rPr>
                <w:rFonts w:ascii="Arial" w:hAnsi="Arial"/>
                <w:sz w:val="18"/>
              </w:rPr>
              <w:t>Non-IP Data Delivery support (if class "e" and class "ai" are supported)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9EF0D" w14:textId="67065AE1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B909" w14:textId="1F2A94A1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Rel-1</w:t>
            </w: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B7D16" w14:textId="54588423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6B34EA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>311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A7A1" w14:textId="77777777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DC83F" w14:textId="314FDDB6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PD_</w:t>
            </w:r>
            <w:r>
              <w:rPr>
                <w:rFonts w:ascii="Arial" w:hAnsi="Arial"/>
                <w:sz w:val="18"/>
              </w:rPr>
              <w:t>Non_IP_Data_Delivery</w:t>
            </w:r>
          </w:p>
        </w:tc>
      </w:tr>
      <w:tr w:rsidR="00E27BE7" w:rsidRPr="005307A3" w14:paraId="0AD4643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600BE" w14:textId="7D78D977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7E9F" w14:textId="2DB562AC" w:rsidR="00E27BE7" w:rsidRPr="006B34EA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34EA">
              <w:rPr>
                <w:rFonts w:ascii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6E81" w14:textId="1EF8B013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0D2091">
              <w:rPr>
                <w:rFonts w:ascii="Arial" w:hAnsi="Arial"/>
                <w:sz w:val="18"/>
              </w:rPr>
              <w:t>Support of PROVIDE LOCA</w:t>
            </w:r>
            <w:r>
              <w:rPr>
                <w:rFonts w:ascii="Arial" w:hAnsi="Arial"/>
                <w:sz w:val="18"/>
              </w:rPr>
              <w:t>L</w:t>
            </w:r>
            <w:r w:rsidRPr="000D2091">
              <w:rPr>
                <w:rFonts w:ascii="Arial" w:hAnsi="Arial"/>
                <w:sz w:val="18"/>
              </w:rPr>
              <w:t xml:space="preserve"> INFORMATION, Slice information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9356A" w14:textId="7EC04D19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2E239" w14:textId="5D317C21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C14094">
              <w:rPr>
                <w:rFonts w:ascii="Arial" w:hAnsi="Arial"/>
                <w:sz w:val="18"/>
              </w:rPr>
              <w:t>Rel-1</w:t>
            </w: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7FD3" w14:textId="37E415A3" w:rsidR="00E27BE7" w:rsidRPr="005307A3" w:rsidRDefault="00E27BE7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C</w:t>
            </w:r>
            <w:r>
              <w:rPr>
                <w:rFonts w:ascii="Arial" w:hAnsi="Arial"/>
                <w:sz w:val="18"/>
              </w:rPr>
              <w:t>310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D8757" w14:textId="77777777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DC53B" w14:textId="274E40FE" w:rsidR="00E27BE7" w:rsidRPr="005307A3" w:rsidRDefault="00E27BE7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124DAD">
              <w:rPr>
                <w:rFonts w:ascii="Arial" w:hAnsi="Arial"/>
                <w:sz w:val="18"/>
              </w:rPr>
              <w:t>PD_PLI_Slice_Information</w:t>
            </w:r>
          </w:p>
        </w:tc>
      </w:tr>
      <w:tr w:rsidR="00D8286F" w:rsidRPr="005307A3" w14:paraId="5EF55732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56E85" w14:textId="0EE83EEB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A44D" w14:textId="04F4408F" w:rsidR="00D8286F" w:rsidRPr="006B34EA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522D3" w14:textId="2BDE8A2B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0D40C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5AE14" w14:textId="511BCFAB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3FC4C" w14:textId="594DE28F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2D0F2" w14:textId="4B42DBDF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8584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CFC3B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7174A0D4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F0B6F" w14:textId="30AE8A77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654E1" w14:textId="0B0AB485" w:rsidR="00D8286F" w:rsidRPr="006B34EA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EE03" w14:textId="13676D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E4B9" w14:textId="1FAF6136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5BF5" w14:textId="46F879E0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49C2B" w14:textId="50820CAD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81979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640E7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0D40CE" w:rsidRPr="005307A3" w14:paraId="6D52D4E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C6B9" w14:textId="6CD1B805" w:rsidR="000D40CE" w:rsidRPr="005307A3" w:rsidRDefault="000D40CE" w:rsidP="000D40CE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67BA7" w14:textId="076F852B" w:rsidR="000D40CE" w:rsidRPr="006B34EA" w:rsidRDefault="000D40CE" w:rsidP="000D40CE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8457" w14:textId="1FB4D374" w:rsidR="000D40CE" w:rsidRPr="005307A3" w:rsidRDefault="000D40CE" w:rsidP="000D40CE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0D40CE">
              <w:rPr>
                <w:rFonts w:ascii="Arial" w:hAnsi="Arial"/>
                <w:sz w:val="18"/>
              </w:rPr>
              <w:t>Support of CAG feature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BF32B" w14:textId="0CB117D3" w:rsidR="000D40CE" w:rsidRPr="005307A3" w:rsidRDefault="000D40CE" w:rsidP="000D40CE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923C" w14:textId="7720D929" w:rsidR="000D40CE" w:rsidRPr="005307A3" w:rsidRDefault="000D40CE" w:rsidP="000D40CE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</w:t>
            </w:r>
            <w:r>
              <w:rPr>
                <w:rFonts w:ascii="Arial" w:hAnsi="Arial"/>
                <w:sz w:val="18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2EAEE" w14:textId="3571AF9B" w:rsidR="000D40CE" w:rsidRPr="005307A3" w:rsidRDefault="000D40CE" w:rsidP="000D40CE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C31</w:t>
            </w:r>
            <w:r w:rsidR="006724B3">
              <w:rPr>
                <w:rFonts w:ascii="Arial" w:hAnsi="Arial"/>
                <w:sz w:val="18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B6BD9" w14:textId="77777777" w:rsidR="000D40CE" w:rsidRPr="005307A3" w:rsidRDefault="000D40CE" w:rsidP="000D40CE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574D" w14:textId="190765F9" w:rsidR="000D40CE" w:rsidRPr="005307A3" w:rsidRDefault="000D40CE" w:rsidP="000D40CE">
            <w:pPr>
              <w:keepLines/>
              <w:spacing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PD_CAG_feature</w:t>
            </w:r>
          </w:p>
        </w:tc>
      </w:tr>
      <w:tr w:rsidR="00D8286F" w:rsidRPr="005307A3" w14:paraId="2242D94D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F6B88" w14:textId="0F457202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CF561" w14:textId="2C0E2F1E" w:rsidR="00D8286F" w:rsidRPr="006B34EA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E742F" w14:textId="66E39C85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C2921" w14:textId="43C2A38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2D311" w14:textId="60E3FF53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82B96" w14:textId="5FBD2D0F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CEF70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A5C47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6AE1394A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19B7" w14:textId="183EB936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26AE8" w14:textId="66386E87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C0FA3" w14:textId="44F88EE8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0B363" w14:textId="3BB94E38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A844" w14:textId="7BE5F9D5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279A" w14:textId="7BBF1141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EBD4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F649" w14:textId="18C26B6E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3309ECC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FC5DD" w14:textId="37E35EB5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6A466" w14:textId="48085633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DB339" w14:textId="0E8F3D0A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6734" w14:textId="13216B9D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0F308" w14:textId="5EAE61EC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85C22" w14:textId="1B826D19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38993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1A4BE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521A602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93BE" w14:textId="18AE95B3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9A6C1" w14:textId="49C6AB41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F25F0" w14:textId="28256B8C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F2A46" w14:textId="1C5AC038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5A136" w14:textId="19E69AEF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7008" w14:textId="2B81549A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4AD76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F5770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018E50E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73A0A" w14:textId="1ACCEB04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A803A" w14:textId="11FE37A5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60ECE" w14:textId="3E9B9534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2D797" w14:textId="3BAAF6D1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5A521" w14:textId="2093F6DB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CC4B1" w14:textId="195028BA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2B51D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C1EC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2B6E810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29A6A" w14:textId="6451CA50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AAEF4" w14:textId="0388B719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686F" w14:textId="71B7C055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4116" w14:textId="291748C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F63C" w14:textId="77A16F84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51E68" w14:textId="404AABB2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67FA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DC6C0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64A9EF8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7C141" w14:textId="034559CF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B5CD" w14:textId="251E3964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557C" w14:textId="315A71EB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051FB" w14:textId="53B7BD9D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0584" w14:textId="449F4EF5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E720B" w14:textId="08133451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E8B6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6A5C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63D79D8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749BC" w14:textId="726E4D3A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B1E0" w14:textId="62B827F0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8AC86" w14:textId="75D113B8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7BD4" w14:textId="2EDCD7A5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E441E" w14:textId="4B109CD6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ED0B" w14:textId="3D0E5AFB" w:rsidR="00D8286F" w:rsidRPr="005307A3" w:rsidRDefault="00D8286F" w:rsidP="00967173">
            <w:pPr>
              <w:keepLines/>
              <w:spacing w:after="0"/>
              <w:jc w:val="center"/>
              <w:rPr>
                <w:rFonts w:ascii="Arial" w:hAnsi="Arial"/>
                <w:sz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D970A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1E85" w14:textId="77777777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</w:p>
        </w:tc>
      </w:tr>
      <w:tr w:rsidR="00D8286F" w:rsidRPr="005307A3" w14:paraId="553936B5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2E2E9" w14:textId="29A6B2A3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7FE8E" w14:textId="1095589C" w:rsidR="00D8286F" w:rsidRPr="00E07D5E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D555E" w14:textId="70EE6164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0D170" w14:textId="5F0204BA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F8ACE" w14:textId="1A64B317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CE7DD" w14:textId="73E2377F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D9D4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CA455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0E12689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45FCB" w14:textId="3D6A4645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BB88D" w14:textId="4A346EF7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CFD7" w14:textId="041B3ABC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9440B" w14:textId="42F7068A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44B23" w14:textId="5DD482BD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36257" w14:textId="27454213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0A1B5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917F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5FCF415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420B4" w14:textId="75B2113E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9925" w14:textId="4BBFF89A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AEEBF" w14:textId="23A8E616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5C1BF" w14:textId="547BBF4A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6843E" w14:textId="3527B50A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C1FC7" w14:textId="288A436F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C0CA8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E4A24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0937197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B510C" w14:textId="35659B69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0FF0B" w14:textId="4852C46F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51FFD" w14:textId="218F9EC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90253" w14:textId="24E3ADD8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B2D0E" w14:textId="4B86981A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C3226" w14:textId="01D3A185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C142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ED890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6CEF4F93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3F41" w14:textId="19F2236C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C639A" w14:textId="0187E5DE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5CD42" w14:textId="1DCB0865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02D4C" w14:textId="14A1B1C1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6B206" w14:textId="4A8856FD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5BEF" w14:textId="5E99D774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BABCD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B85A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2F2D718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6BBAE" w14:textId="350D3183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F993" w14:textId="3ADFBF34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53D83" w14:textId="110DC4D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C4DF" w14:textId="156173D8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E89A3" w14:textId="32165DE2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2F7FA" w14:textId="20CE0EC8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FE96B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A7F2C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42D2943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9513C" w14:textId="245E96D6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E5B0A" w14:textId="6CC68AF2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6C5E" w14:textId="58451DC8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534E8" w14:textId="747AE83D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6B31" w14:textId="05209F4B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C1882" w14:textId="3C07C290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07AB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42029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6A5C0DC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F614" w14:textId="2C56DC0F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11CB" w14:textId="3EE37C58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558E3" w14:textId="6E946BE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C286" w14:textId="1AFBE4AF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66226" w14:textId="02C59E09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32FB" w14:textId="7AFA4E20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A5AB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6CD5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23B0C6C8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A7D49" w14:textId="20025DDA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5577A" w14:textId="7D445EAF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9A3C3" w14:textId="4EFC6C7C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C2B68" w14:textId="68821CBE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A1E21" w14:textId="21B9D634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Rel-15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C0A9" w14:textId="5452D1E1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60A28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0768D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27BE7" w:rsidRPr="005307A3" w14:paraId="1E8AED7E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AC0A" w14:textId="598DD989" w:rsidR="00E27BE7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2DD1E" w14:textId="5B69EE67" w:rsidR="00E27BE7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98770" w14:textId="363FDFB0" w:rsidR="00E27BE7" w:rsidRPr="000A458B" w:rsidRDefault="00E27BE7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7D5E">
              <w:rPr>
                <w:rFonts w:ascii="Arial" w:hAnsi="Arial"/>
                <w:sz w:val="18"/>
              </w:rPr>
              <w:t>Proactive UICC: PROVIDE LOCAL INFORMATION (NG-RAN Timing Advance Information)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DAEBA" w14:textId="6D21FF05" w:rsidR="00E27BE7" w:rsidRPr="000A458B" w:rsidRDefault="00E27BE7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07A3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4E3A5" w14:textId="0304EE0E" w:rsidR="00E27BE7" w:rsidRPr="000A458B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07A3">
              <w:rPr>
                <w:rFonts w:ascii="Arial" w:hAnsi="Arial"/>
                <w:sz w:val="18"/>
              </w:rPr>
              <w:t>Rel-1</w:t>
            </w: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1520" w14:textId="1B8D9FAC" w:rsidR="00E27BE7" w:rsidRPr="000A458B" w:rsidRDefault="00E27BE7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C310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D1A7B" w14:textId="77777777" w:rsidR="00E27BE7" w:rsidRPr="000A458B" w:rsidRDefault="00E27BE7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DC0D1" w14:textId="341D99FB" w:rsidR="00E27BE7" w:rsidRPr="000A458B" w:rsidRDefault="00E27BE7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7F7D">
              <w:rPr>
                <w:rFonts w:ascii="Arial" w:hAnsi="Arial"/>
                <w:sz w:val="18"/>
              </w:rPr>
              <w:t>PD_Provide_Local_</w:t>
            </w:r>
            <w:r>
              <w:rPr>
                <w:rFonts w:ascii="Arial" w:hAnsi="Arial"/>
                <w:sz w:val="18"/>
              </w:rPr>
              <w:t>NR</w:t>
            </w:r>
            <w:r w:rsidRPr="00467F7D">
              <w:rPr>
                <w:rFonts w:ascii="Arial" w:hAnsi="Arial"/>
                <w:sz w:val="18"/>
              </w:rPr>
              <w:t>_TA</w:t>
            </w:r>
          </w:p>
        </w:tc>
      </w:tr>
      <w:tr w:rsidR="00D8286F" w:rsidRPr="005307A3" w14:paraId="651B3250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5ACE6" w14:textId="674787F4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E141" w14:textId="7143BA1C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C2B18" w14:textId="44DABCB8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DFF33" w14:textId="0A391888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3412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42C4F" w14:textId="4B6ECA1C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C52">
              <w:rPr>
                <w:rFonts w:ascii="Arial" w:hAnsi="Arial"/>
                <w:sz w:val="18"/>
              </w:rPr>
              <w:t>Rel-16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491F0" w14:textId="744C708E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A7F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F89B7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100A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742DC029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045AE" w14:textId="5BA63483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E015A" w14:textId="3E39EEB1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684B4" w14:textId="1686B95C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DD146" w14:textId="6750016F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3412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222C7" w14:textId="0353FC62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C52">
              <w:rPr>
                <w:rFonts w:ascii="Arial" w:hAnsi="Arial"/>
                <w:sz w:val="18"/>
              </w:rPr>
              <w:t>Rel-16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CF68D" w14:textId="4805F525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A7F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32EC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6E51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345BC0A6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E194" w14:textId="6C329FB9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7A7D6" w14:textId="7432AB58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71A4" w14:textId="4981C215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838F" w14:textId="064CDF24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3412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5DCC3" w14:textId="4E192AEA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C52">
              <w:rPr>
                <w:rFonts w:ascii="Arial" w:hAnsi="Arial"/>
                <w:sz w:val="18"/>
              </w:rPr>
              <w:t>Rel-16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3208D" w14:textId="36902DBF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A7F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4706E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9F013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092B42EC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A7F8A" w14:textId="7C57EEF0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BA5CE" w14:textId="5D3E5349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48D0E" w14:textId="11FF7A4C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414ED" w14:textId="6759D678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3412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37C78" w14:textId="7C85A856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C52">
              <w:rPr>
                <w:rFonts w:ascii="Arial" w:hAnsi="Arial"/>
                <w:sz w:val="18"/>
              </w:rPr>
              <w:t>Rel-16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0685" w14:textId="2E97D6EA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A7F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61121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FFA5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4977CBF1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1373" w14:textId="70A31D35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E1A0F" w14:textId="0C7C31F2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AB83F" w14:textId="110360D9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1A09" w14:textId="512296CE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3412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29A3E" w14:textId="370049C8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C52">
              <w:rPr>
                <w:rFonts w:ascii="Arial" w:hAnsi="Arial"/>
                <w:sz w:val="18"/>
              </w:rPr>
              <w:t>Rel-16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42799" w14:textId="211B5B8B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A7F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FE1C9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5C79E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420E300B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CAB3" w14:textId="098058B0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7E8F4" w14:textId="2528444F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0ADC2" w14:textId="49A710E4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D281" w14:textId="41CF6C61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3412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66F6A" w14:textId="4D7D976F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C52">
              <w:rPr>
                <w:rFonts w:ascii="Arial" w:hAnsi="Arial"/>
                <w:sz w:val="18"/>
              </w:rPr>
              <w:t>Rel-16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CF31A" w14:textId="66276120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A7F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6EBC4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F697A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286F" w:rsidRPr="005307A3" w14:paraId="0DA8F5EF" w14:textId="77777777" w:rsidTr="000A458B">
        <w:trPr>
          <w:cantSplit/>
          <w:jc w:val="center"/>
        </w:trPr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F980" w14:textId="3AFD024F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85BB" w14:textId="36544210" w:rsidR="00D8286F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435CB" w14:textId="293FCD2D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B9E">
              <w:rPr>
                <w:rFonts w:ascii="Arial" w:hAnsi="Arial"/>
                <w:sz w:val="18"/>
              </w:rPr>
              <w:t>Reserved for 3GPP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084EF" w14:textId="6A3168F3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B3412">
              <w:rPr>
                <w:rFonts w:ascii="Arial" w:hAnsi="Arial"/>
                <w:sz w:val="18"/>
              </w:rPr>
              <w:t>TS 31.111 §5.2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BD03" w14:textId="04940F6B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C52">
              <w:rPr>
                <w:rFonts w:ascii="Arial" w:hAnsi="Arial"/>
                <w:sz w:val="18"/>
              </w:rPr>
              <w:t>Rel-16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7DD0E" w14:textId="3F2026E1" w:rsidR="00D8286F" w:rsidRPr="000A458B" w:rsidRDefault="00D8286F" w:rsidP="00967173">
            <w:pPr>
              <w:keepLines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7A7F">
              <w:rPr>
                <w:rFonts w:ascii="Arial" w:hAnsi="Arial"/>
                <w:sz w:val="18"/>
              </w:rPr>
              <w:t>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82811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070A" w14:textId="77777777" w:rsidR="00D8286F" w:rsidRPr="000A458B" w:rsidRDefault="00D8286F" w:rsidP="00967173">
            <w:pPr>
              <w:keepLines/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D1DC6D9" w14:textId="77777777" w:rsidR="00BF46E1" w:rsidRPr="005307A3" w:rsidRDefault="00BF46E1" w:rsidP="00BF46E1">
      <w:pPr>
        <w:pStyle w:val="TH"/>
      </w:pPr>
    </w:p>
    <w:tbl>
      <w:tblPr>
        <w:tblW w:w="9538" w:type="dxa"/>
        <w:jc w:val="center"/>
        <w:tblLayout w:type="fixed"/>
        <w:tblCellMar>
          <w:left w:w="28" w:type="dxa"/>
          <w:right w:w="54" w:type="dxa"/>
        </w:tblCellMar>
        <w:tblLook w:val="0000" w:firstRow="0" w:lastRow="0" w:firstColumn="0" w:lastColumn="0" w:noHBand="0" w:noVBand="0"/>
      </w:tblPr>
      <w:tblGrid>
        <w:gridCol w:w="2050"/>
        <w:gridCol w:w="4354"/>
        <w:gridCol w:w="3134"/>
      </w:tblGrid>
      <w:tr w:rsidR="00BF46E1" w:rsidRPr="005307A3" w14:paraId="2DB75C6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26134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7D0CC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1F1D5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 Void</w:t>
            </w:r>
          </w:p>
        </w:tc>
      </w:tr>
      <w:tr w:rsidR="00BF46E1" w:rsidRPr="005307A3" w14:paraId="5D884078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0EE6D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B3FA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3259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 Void</w:t>
            </w:r>
          </w:p>
        </w:tc>
      </w:tr>
      <w:tr w:rsidR="00BF46E1" w:rsidRPr="005307A3" w14:paraId="72ED110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2804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F4EC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IF A.1/3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DE8EA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 O_Ucs2_Entry</w:t>
            </w:r>
          </w:p>
        </w:tc>
      </w:tr>
      <w:tr w:rsidR="00BF46E1" w:rsidRPr="005307A3" w14:paraId="43FB1F55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41AD5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21A4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IF A.1/15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55643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 O_Ucs2_Disp</w:t>
            </w:r>
          </w:p>
        </w:tc>
      </w:tr>
      <w:tr w:rsidR="00BF46E1" w:rsidRPr="005307A3" w14:paraId="5BFBC03B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DD54D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CA126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EECB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 Void</w:t>
            </w:r>
          </w:p>
        </w:tc>
      </w:tr>
      <w:tr w:rsidR="00BF46E1" w:rsidRPr="005307A3" w14:paraId="6A05F72F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A7325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38DD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IF A.1/7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821A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 O_Dual_Slot</w:t>
            </w:r>
          </w:p>
        </w:tc>
      </w:tr>
      <w:tr w:rsidR="00BF46E1" w:rsidRPr="005307A3" w14:paraId="0289BAF8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8BAD1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39740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IF A.1/12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E5C5A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 O_BIP_CSD</w:t>
            </w:r>
          </w:p>
        </w:tc>
      </w:tr>
      <w:tr w:rsidR="00BF46E1" w:rsidRPr="005307A3" w14:paraId="73B19F71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8080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CA87C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IF (A.1/7 AND A.1/8)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882DF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 O_Dual_Slot AND O_Detach_Rdr</w:t>
            </w:r>
          </w:p>
        </w:tc>
      </w:tr>
      <w:tr w:rsidR="00BF46E1" w:rsidRPr="005307A3" w14:paraId="6EB3A2DE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AAC4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C209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9C64A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IF A.1/9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901B8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 O_Run_At</w:t>
            </w:r>
          </w:p>
        </w:tc>
      </w:tr>
      <w:tr w:rsidR="00BF46E1" w:rsidRPr="005307A3" w14:paraId="398C297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C133C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C210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AE274" w14:textId="77777777" w:rsidR="00BF46E1" w:rsidRPr="005307A3" w:rsidRDefault="00BF46E1" w:rsidP="00195D76">
            <w:pPr>
              <w:pStyle w:val="TAL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E4725" w14:textId="77777777" w:rsidR="00BF46E1" w:rsidRPr="005307A3" w:rsidRDefault="00BF46E1" w:rsidP="00195D76">
            <w:pPr>
              <w:pStyle w:val="TAL"/>
              <w:ind w:left="321" w:hanging="141"/>
            </w:pPr>
            <w:r w:rsidRPr="005307A3">
              <w:rPr>
                <w:rFonts w:cs="Arial"/>
                <w:szCs w:val="18"/>
              </w:rPr>
              <w:t>-- Void</w:t>
            </w:r>
          </w:p>
        </w:tc>
      </w:tr>
      <w:tr w:rsidR="00BF46E1" w:rsidRPr="005307A3" w14:paraId="150822E7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779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F95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EA8D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 Void</w:t>
            </w:r>
          </w:p>
        </w:tc>
      </w:tr>
      <w:tr w:rsidR="00BF46E1" w:rsidRPr="005307A3" w14:paraId="3FF9F1D8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FBF2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5F13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A.1/10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3E375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O_LB</w:t>
            </w:r>
          </w:p>
        </w:tc>
      </w:tr>
      <w:tr w:rsidR="009F2B62" w:rsidRPr="005307A3" w14:paraId="70344133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CC59" w14:textId="3DA0E7A9" w:rsidR="009F2B62" w:rsidRPr="005307A3" w:rsidRDefault="009F2B62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6D37" w14:textId="25F7A03C" w:rsidR="009F2B62" w:rsidRPr="005307A3" w:rsidRDefault="009F2B62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A.1/11 AND A.1/85 THEN M for at least one of the bits 1 - 2 of byte 10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DACA0" w14:textId="2F5487DB" w:rsidR="009F2B62" w:rsidRPr="005307A3" w:rsidRDefault="009F2B62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O_Soft</w:t>
            </w:r>
            <w:r>
              <w:rPr>
                <w:rFonts w:cs="Arial"/>
                <w:szCs w:val="18"/>
              </w:rPr>
              <w:t>_</w:t>
            </w:r>
            <w:r w:rsidRPr="005307A3">
              <w:rPr>
                <w:rFonts w:cs="Arial"/>
                <w:szCs w:val="18"/>
              </w:rPr>
              <w:t>key AND O_No_Type_NK</w:t>
            </w:r>
          </w:p>
        </w:tc>
      </w:tr>
      <w:tr w:rsidR="009F2B62" w:rsidRPr="005307A3" w14:paraId="3E16A68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641E2" w14:textId="09C293E3" w:rsidR="009F2B62" w:rsidRPr="005307A3" w:rsidRDefault="009F2B62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A346C" w14:textId="6AC4B102" w:rsidR="009F2B62" w:rsidRPr="005307A3" w:rsidRDefault="009F2B62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C213 THEN M for at least one, but not for all of the bits 1 - 8 of byte 11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9EB59" w14:textId="01E4D729" w:rsidR="009F2B62" w:rsidRPr="005307A3" w:rsidRDefault="009F2B62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O_Soft</w:t>
            </w:r>
            <w:r>
              <w:rPr>
                <w:rFonts w:cs="Arial"/>
                <w:szCs w:val="18"/>
              </w:rPr>
              <w:t>_</w:t>
            </w:r>
            <w:r w:rsidRPr="005307A3">
              <w:rPr>
                <w:rFonts w:cs="Arial"/>
                <w:szCs w:val="18"/>
              </w:rPr>
              <w:t>key AND O_No_Type_NK (parameters)</w:t>
            </w:r>
          </w:p>
        </w:tc>
      </w:tr>
      <w:tr w:rsidR="00BF46E1" w:rsidRPr="005307A3" w14:paraId="13E060C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0344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3804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26B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Void</w:t>
            </w:r>
          </w:p>
        </w:tc>
      </w:tr>
      <w:tr w:rsidR="00BF46E1" w:rsidRPr="005307A3" w14:paraId="4E8C0005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5B8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F3B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A.1/13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34007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O_Scr_Siz AND O_No_Type_ND</w:t>
            </w:r>
          </w:p>
        </w:tc>
      </w:tr>
      <w:tr w:rsidR="00BF46E1" w:rsidRPr="005307A3" w14:paraId="0FC535BB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9917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F41C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C23C5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Void</w:t>
            </w:r>
          </w:p>
        </w:tc>
      </w:tr>
      <w:tr w:rsidR="00BF46E1" w:rsidRPr="005307A3" w14:paraId="632B6A0C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AEF7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1B2B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A.1/14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14A47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O_Scr_Resiz AND O_No_Type_ND</w:t>
            </w:r>
          </w:p>
        </w:tc>
      </w:tr>
      <w:tr w:rsidR="00BF46E1" w:rsidRPr="005307A3" w14:paraId="18CC804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298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C219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6BBE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35F2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Void</w:t>
            </w:r>
          </w:p>
        </w:tc>
      </w:tr>
      <w:tr w:rsidR="00BF46E1" w:rsidRPr="005307A3" w14:paraId="7CC55F34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0C9F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1548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A.1/18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4E801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O_TCP</w:t>
            </w:r>
          </w:p>
        </w:tc>
      </w:tr>
      <w:tr w:rsidR="00BF46E1" w:rsidRPr="005307A3" w14:paraId="3F19DD53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3CD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9E3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352BC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O_UDP</w:t>
            </w:r>
          </w:p>
        </w:tc>
      </w:tr>
      <w:tr w:rsidR="00BF46E1" w:rsidRPr="005307A3" w14:paraId="7399613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C89A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9C1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A.1/21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C7F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O_BIP_GPRS</w:t>
            </w:r>
          </w:p>
        </w:tc>
      </w:tr>
      <w:tr w:rsidR="005C2A0F" w:rsidRPr="005307A3" w14:paraId="1A7A02CA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358F0" w14:textId="535084E5" w:rsidR="005C2A0F" w:rsidRPr="005307A3" w:rsidRDefault="005C2A0F" w:rsidP="00967173">
            <w:pPr>
              <w:pStyle w:val="TAL"/>
              <w:keepNext w:val="0"/>
            </w:pPr>
            <w:r>
              <w:rPr>
                <w:lang w:val="en-US" w:eastAsia="fr-FR"/>
              </w:rPr>
              <w:lastRenderedPageBreak/>
              <w:t>C223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7E6FF" w14:textId="56C1FF19" w:rsidR="005C2A0F" w:rsidRPr="005307A3" w:rsidRDefault="005C2A0F" w:rsidP="00967173">
            <w:pPr>
              <w:pStyle w:val="TAL"/>
              <w:keepNext w:val="0"/>
            </w:pPr>
            <w:r>
              <w:rPr>
                <w:rFonts w:cs="Arial"/>
                <w:szCs w:val="18"/>
                <w:lang w:val="en-US" w:eastAsia="fr-FR"/>
              </w:rPr>
              <w:t>IF (A.1/12 OR A.1/21 OR A.1/148 OR A.1/132 OR A.1/133 OR (A.1/26 AND (A.1/27 OR A.1/28 OR A.1/29 OR A.1/30)))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AF7C" w14:textId="0175263A" w:rsidR="005C2A0F" w:rsidRPr="005307A3" w:rsidRDefault="005C2A0F" w:rsidP="00967173">
            <w:pPr>
              <w:pStyle w:val="TAL"/>
              <w:keepNext w:val="0"/>
              <w:ind w:left="321" w:hanging="141"/>
            </w:pPr>
            <w:r w:rsidRPr="00504C04">
              <w:rPr>
                <w:rFonts w:cs="Arial"/>
                <w:szCs w:val="18"/>
              </w:rPr>
              <w:t xml:space="preserve">-- O_BIP_CSD OR O_BIP_GPRS OR O_UICC_ACCESS_IMS </w:t>
            </w:r>
            <w:r>
              <w:rPr>
                <w:rFonts w:cs="Arial"/>
                <w:szCs w:val="18"/>
              </w:rPr>
              <w:t xml:space="preserve">OR </w:t>
            </w:r>
            <w:r>
              <w:rPr>
                <w:rFonts w:cs="Arial"/>
                <w:szCs w:val="18"/>
                <w:lang w:val="en-US" w:eastAsia="fr-FR"/>
              </w:rPr>
              <w:t xml:space="preserve">pc_BIP_eFDD OR pc_BIP_eTDD </w:t>
            </w:r>
            <w:r w:rsidRPr="00504C04">
              <w:rPr>
                <w:rFonts w:cs="Arial"/>
                <w:szCs w:val="18"/>
              </w:rPr>
              <w:t>OR (O_BIP_Local AND (O_BT OR O_IrDA OR O_RS232 OR O_USB))</w:t>
            </w:r>
          </w:p>
        </w:tc>
      </w:tr>
      <w:tr w:rsidR="00BF46E1" w:rsidRPr="005307A3" w14:paraId="1A1C4674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9B19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E95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(A1.26 AND (A.1/27 OR A.1/28 OR A.1/29 OR A.1/30))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5F7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O_BIP_Local AND (O_BT OR O_IrDA OR O_RS232 OR O_USB)</w:t>
            </w:r>
          </w:p>
        </w:tc>
      </w:tr>
      <w:tr w:rsidR="00BF46E1" w:rsidRPr="005307A3" w14:paraId="4FA341C2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78B0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DA94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A.1/26 AND A1.27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37D1A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O_BIP_Local  AND O_BT</w:t>
            </w:r>
          </w:p>
        </w:tc>
      </w:tr>
      <w:tr w:rsidR="00BF46E1" w:rsidRPr="005307A3" w14:paraId="2047EAF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9E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95E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A.1/26 AND A1.28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1FBDB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O_BIP_Local  AND O_IrDA</w:t>
            </w:r>
          </w:p>
        </w:tc>
      </w:tr>
      <w:tr w:rsidR="00BF46E1" w:rsidRPr="005307A3" w14:paraId="2C76A98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D902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FBEC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A.1/26 AND A1.29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6C68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O_BIP_Local  AND O_RS232</w:t>
            </w:r>
          </w:p>
        </w:tc>
      </w:tr>
      <w:tr w:rsidR="00BF46E1" w:rsidRPr="005307A3" w14:paraId="1E0BD62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2480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31AC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(A.1/50 OR A.1/51 OR A.1/52 OR A.1/53 OR A.1/54 OR A.1/55 OR A.1/56 OR A.1/57 OR A.1/58 OR A.1/59 OR A.1/60 OR A.1/61 OR A.1/62)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70806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 (O_TAT_AL OR O_TAT_AC OR O_TAT_AR OR O_TAT_FSN OR O_TAT_FSL OR O_TAT_FSS OR O_TAT_SN OR O_TAT_SB OR O_TAT_SI OR O_TAT_SU OR O_TAT_SS OR O_TAT_STFC OR O_TAT_STFB) AND O_No_Type_ND</w:t>
            </w:r>
          </w:p>
        </w:tc>
      </w:tr>
      <w:tr w:rsidR="00BF46E1" w:rsidRPr="005307A3" w14:paraId="49E5094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449E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C229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3D65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A.1/24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1D27F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O_Duration AND O_No_Type_ND</w:t>
            </w:r>
          </w:p>
        </w:tc>
      </w:tr>
      <w:tr w:rsidR="00BF46E1" w:rsidRPr="005307A3" w14:paraId="187F07B3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2035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822C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B59C0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Void</w:t>
            </w:r>
          </w:p>
        </w:tc>
      </w:tr>
      <w:tr w:rsidR="00BF46E1" w:rsidRPr="005307A3" w14:paraId="54F94611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7158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28C8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(C229 OR (A.1/23 AND A.1/85)) AND A.1/5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6DE40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O_Help AND ((O_Duration AND O_No_Type_ND) OR (O_Imm_Resp AND O_No_Type_NK))</w:t>
            </w:r>
          </w:p>
        </w:tc>
      </w:tr>
      <w:tr w:rsidR="00BF46E1" w:rsidRPr="005307A3" w14:paraId="10E845FC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1EE1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7C21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A.1/26 AND A.1/30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EA1E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O_BIP_Local  AND O_USB</w:t>
            </w:r>
          </w:p>
        </w:tc>
      </w:tr>
      <w:tr w:rsidR="00BF46E1" w:rsidRPr="005307A3" w14:paraId="2C9F64CA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19A2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3C08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A.1/31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E120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O_WML</w:t>
            </w:r>
          </w:p>
        </w:tc>
      </w:tr>
      <w:tr w:rsidR="00BF46E1" w:rsidRPr="005307A3" w14:paraId="2EEBA74A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5CE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A89E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A.1/32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D635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O_XHTML</w:t>
            </w:r>
          </w:p>
        </w:tc>
      </w:tr>
      <w:tr w:rsidR="00BF46E1" w:rsidRPr="005307A3" w14:paraId="10FAED0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D9B4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A9AA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A.1/33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BEAC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O_HTML</w:t>
            </w:r>
          </w:p>
        </w:tc>
      </w:tr>
      <w:tr w:rsidR="00BF46E1" w:rsidRPr="005307A3" w14:paraId="176DFD0C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D38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969D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0C62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O_CHTML</w:t>
            </w:r>
          </w:p>
        </w:tc>
      </w:tr>
      <w:tr w:rsidR="00BF46E1" w:rsidRPr="005307A3" w14:paraId="2584786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1692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B2AE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A.1/37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9829B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O_Frames AND O_No_Type_ND</w:t>
            </w:r>
          </w:p>
        </w:tc>
      </w:tr>
      <w:tr w:rsidR="00BF46E1" w:rsidRPr="005307A3" w14:paraId="0230321E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C109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620E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A.1/38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8E98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O_MMS</w:t>
            </w:r>
          </w:p>
        </w:tc>
      </w:tr>
      <w:tr w:rsidR="00BF46E1" w:rsidRPr="005307A3" w14:paraId="6F333CE2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F54A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C239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F8DD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A.1/35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7083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O_Batt</w:t>
            </w:r>
          </w:p>
        </w:tc>
      </w:tr>
      <w:tr w:rsidR="00BF46E1" w:rsidRPr="005307A3" w14:paraId="6AFE745E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3AE8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A3CD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A.1/36 AND A.1/84 AND A.1/85 AND A.1/87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CE3DC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O_Xmedia_Call AND O_No_Type_ND AND O_No_Type_NK AND O_No_Type_NS</w:t>
            </w:r>
          </w:p>
        </w:tc>
      </w:tr>
      <w:tr w:rsidR="00BF46E1" w:rsidRPr="005307A3" w14:paraId="0E5085C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3275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8414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A.1/82 AND A.1/86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9F2F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O_M_T_Tones AND O_No_Type_NA</w:t>
            </w:r>
          </w:p>
        </w:tc>
      </w:tr>
      <w:tr w:rsidR="009F2B62" w:rsidRPr="005307A3" w14:paraId="577CEA7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7C8A7" w14:textId="0712B6EB" w:rsidR="009F2B62" w:rsidRPr="005307A3" w:rsidRDefault="009F2B62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98776" w14:textId="4188512F" w:rsidR="009F2B62" w:rsidRPr="005307A3" w:rsidRDefault="009F2B62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A.1/16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E76B6" w14:textId="14EE5F12" w:rsidR="009F2B62" w:rsidRPr="005307A3" w:rsidRDefault="009F2B62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O_GPRS AND O_No_Type_ND</w:t>
            </w:r>
          </w:p>
        </w:tc>
      </w:tr>
      <w:tr w:rsidR="00BF46E1" w:rsidRPr="005307A3" w14:paraId="4D555AA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134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D47A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A.1/50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24BE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O_TAT_AL AND O_No_Type_ND </w:t>
            </w:r>
          </w:p>
        </w:tc>
      </w:tr>
      <w:tr w:rsidR="00BF46E1" w:rsidRPr="005307A3" w14:paraId="6927130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3730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0D3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A.1/51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D4DE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O_TAT_AC AND O_No_Type_ND </w:t>
            </w:r>
          </w:p>
        </w:tc>
      </w:tr>
      <w:tr w:rsidR="00BF46E1" w:rsidRPr="005307A3" w14:paraId="28DA73B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C1B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B4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A.1/52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0646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O_TAT_AR AND O_No_Type_ND </w:t>
            </w:r>
          </w:p>
        </w:tc>
      </w:tr>
      <w:tr w:rsidR="00BF46E1" w:rsidRPr="005307A3" w14:paraId="1A7502B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6D80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56A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A.1/53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6E80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O_TAT_FSN AND O_No_Type_ND </w:t>
            </w:r>
          </w:p>
        </w:tc>
      </w:tr>
      <w:tr w:rsidR="00BF46E1" w:rsidRPr="005307A3" w14:paraId="6AFDC04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4D9C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377D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A.1/54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5710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O_TAT_FSL AND O_No_Type_ND </w:t>
            </w:r>
          </w:p>
        </w:tc>
      </w:tr>
      <w:tr w:rsidR="00BF46E1" w:rsidRPr="005307A3" w14:paraId="2C51B3EF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637D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EBA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A.1/55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1713B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O_TAT_FSS AND O_No_Type_ND </w:t>
            </w:r>
          </w:p>
        </w:tc>
      </w:tr>
      <w:tr w:rsidR="00BF46E1" w:rsidRPr="005307A3" w14:paraId="1BAAB6E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0A6F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C249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8AE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A.1/56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B66FC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O_TAT_SN AND O_No_Type_ND </w:t>
            </w:r>
          </w:p>
        </w:tc>
      </w:tr>
      <w:tr w:rsidR="00BF46E1" w:rsidRPr="005307A3" w14:paraId="44437E38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872B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5E7C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A.1/57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92BD6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O_TAT_SB AND O_No_Type_ND </w:t>
            </w:r>
          </w:p>
        </w:tc>
      </w:tr>
      <w:tr w:rsidR="00BF46E1" w:rsidRPr="005307A3" w14:paraId="57AF9575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DFD2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51CE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A.1/58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2A70F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O_TAT_SI AND O_No_Type_ND </w:t>
            </w:r>
          </w:p>
        </w:tc>
      </w:tr>
      <w:tr w:rsidR="00BF46E1" w:rsidRPr="005307A3" w14:paraId="5E5F877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58D6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DC7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A.1/59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41252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O_TAT_SU AND O_No_Type_ND </w:t>
            </w:r>
          </w:p>
        </w:tc>
      </w:tr>
      <w:tr w:rsidR="00BF46E1" w:rsidRPr="005307A3" w14:paraId="1A209F53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DACF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32F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A.1/60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F08A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O_TAT_SS AND O_No_Type_ND </w:t>
            </w:r>
          </w:p>
        </w:tc>
      </w:tr>
      <w:tr w:rsidR="00BF46E1" w:rsidRPr="005307A3" w14:paraId="27B8A8BE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CF60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1B8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A.1/61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5207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O_TAT_STFC AND O_No_Type_ND</w:t>
            </w:r>
          </w:p>
        </w:tc>
      </w:tr>
      <w:tr w:rsidR="00BF46E1" w:rsidRPr="005307A3" w14:paraId="2640CD04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3E7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lastRenderedPageBreak/>
              <w:t>C255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F32F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A.1/62 AND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348E9" w14:textId="65AAEA1D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O_TAT_STFB AND O_No_Type_ND</w:t>
            </w:r>
          </w:p>
        </w:tc>
      </w:tr>
      <w:tr w:rsidR="00BF46E1" w:rsidRPr="005307A3" w14:paraId="0819ECF5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5D90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0C2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C237 THEN M for at least one of the bits 1 - 4 of byte 24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324DD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O_Frames AND O_No_Type_ND</w:t>
            </w:r>
          </w:p>
        </w:tc>
      </w:tr>
      <w:tr w:rsidR="00BF46E1" w:rsidRPr="005307A3" w14:paraId="071B1B53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42F1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9F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(A.1/12 OR A.1/21 OR A.1/132 OR A.1/133 OR A.1/148 OR (A1.26 AND (A.1/27 OR A.1/28 OR A.1/29 OR A.1/30))) THEN M for at least one of the bits 6 - 8 of byte 13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23DF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O_BIP_CSD OR O_BIP_GPRS OR pc_BIP_eFDD OR pc_BIP_eTDD OR O_UICC_ACCESS_IMS OR (O_BIP_Local AND (O_BT OR O_IrDA OR O_RS232 OR O_USB))</w:t>
            </w:r>
          </w:p>
        </w:tc>
      </w:tr>
      <w:tr w:rsidR="00BF46E1" w:rsidRPr="005307A3" w14:paraId="041E48EF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3F5A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D6F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A.1/66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E75E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O_HSDPA</w:t>
            </w:r>
          </w:p>
        </w:tc>
      </w:tr>
      <w:tr w:rsidR="00BF46E1" w:rsidRPr="005307A3" w14:paraId="6966A00E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0B1C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C259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0AE3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A.1/67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E05A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O_UTRAN_PS_Ext_Param</w:t>
            </w:r>
          </w:p>
        </w:tc>
      </w:tr>
      <w:tr w:rsidR="00BF46E1" w:rsidRPr="005307A3" w14:paraId="29C410D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71E3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EC3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A.1/70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6D773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O_I-WLAN</w:t>
            </w:r>
          </w:p>
        </w:tc>
      </w:tr>
      <w:tr w:rsidR="00BF46E1" w:rsidRPr="005307A3" w14:paraId="616ADD3C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25E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5FD4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A.1/71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C8B6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O_Terminal_Applications</w:t>
            </w:r>
          </w:p>
        </w:tc>
      </w:tr>
      <w:tr w:rsidR="00BF46E1" w:rsidRPr="005307A3" w14:paraId="6DD05DCA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2F0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C60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A.1/72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8EEDD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O_TCP_UICC_ServerMode</w:t>
            </w:r>
          </w:p>
        </w:tc>
      </w:tr>
      <w:tr w:rsidR="00BF46E1" w:rsidRPr="005307A3" w14:paraId="52D8904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EF7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277D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A.1/73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C161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O_TCP_Terminal_ServerMode</w:t>
            </w:r>
          </w:p>
        </w:tc>
      </w:tr>
      <w:tr w:rsidR="00BF46E1" w:rsidRPr="005307A3" w14:paraId="0D759988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2D8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877E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A.1/74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CAC2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O_UDP_Terminal_ServerMode</w:t>
            </w:r>
          </w:p>
        </w:tc>
      </w:tr>
      <w:tr w:rsidR="00BF46E1" w:rsidRPr="005307A3" w14:paraId="61F74B0F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BAF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774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A.1/81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1188B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O_Geo_Location_Discovery</w:t>
            </w:r>
          </w:p>
        </w:tc>
      </w:tr>
      <w:tr w:rsidR="00BF46E1" w:rsidRPr="005307A3" w14:paraId="7CFA370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771F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CEB3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A.1/83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D9C5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O_Toolkit_GBA</w:t>
            </w:r>
          </w:p>
        </w:tc>
      </w:tr>
      <w:tr w:rsidR="00BF46E1" w:rsidRPr="005307A3" w14:paraId="2AF2CB6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DE6E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0F4C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589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O_No_Type_ND</w:t>
            </w:r>
          </w:p>
        </w:tc>
      </w:tr>
      <w:tr w:rsidR="00BF46E1" w:rsidRPr="005307A3" w14:paraId="438DA4E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4F3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C32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A.1/85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7927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O_No_Type_NK</w:t>
            </w:r>
          </w:p>
        </w:tc>
      </w:tr>
      <w:tr w:rsidR="00BF46E1" w:rsidRPr="005307A3" w14:paraId="1CD3E70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C4D0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C269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928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A.1/86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848F6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O_No_Type_NA</w:t>
            </w:r>
          </w:p>
        </w:tc>
      </w:tr>
      <w:tr w:rsidR="00BF46E1" w:rsidRPr="005307A3" w14:paraId="12935A5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1B87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EF31E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194B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O_No_Type_NS</w:t>
            </w:r>
          </w:p>
        </w:tc>
      </w:tr>
      <w:tr w:rsidR="00BF46E1" w:rsidRPr="005307A3" w14:paraId="3DC937BB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B35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5F47C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(A.1/88 AND A.1/161)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117C2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O_No_Type_NL AND O_Lang_Select</w:t>
            </w:r>
          </w:p>
        </w:tc>
      </w:tr>
      <w:tr w:rsidR="00BF46E1" w:rsidRPr="005307A3" w14:paraId="554D01F2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BDAF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4F37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A.1/89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4BE15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O_USSD_Data_DL</w:t>
            </w:r>
          </w:p>
        </w:tc>
      </w:tr>
      <w:tr w:rsidR="00BF46E1" w:rsidRPr="005307A3" w14:paraId="34E18353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845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FF3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A.1/84 THEN O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95D6A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O_No_Type_ND</w:t>
            </w:r>
          </w:p>
        </w:tc>
      </w:tr>
      <w:tr w:rsidR="00BF46E1" w:rsidRPr="005307A3" w14:paraId="05C2447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DC7F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2C9B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A.1/84 THEN bit values "0" / "1" allowed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0E8DD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O_No_Type_ND</w:t>
            </w:r>
          </w:p>
        </w:tc>
      </w:tr>
      <w:tr w:rsidR="00BF46E1" w:rsidRPr="005307A3" w14:paraId="1028543A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995CD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483A8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(A.1/132 OR A.1/133)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BA7FC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pc_BIP_eFDD OR pc_BIP_eTDD</w:t>
            </w:r>
          </w:p>
        </w:tc>
      </w:tr>
      <w:tr w:rsidR="00BF46E1" w:rsidRPr="005307A3" w14:paraId="237F08B2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3FB3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D45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A.1/84 THEN O.1 ELSE M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67DA5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O_No_Type_ND</w:t>
            </w:r>
          </w:p>
        </w:tc>
      </w:tr>
      <w:tr w:rsidR="00BF46E1" w:rsidRPr="005307A3" w14:paraId="14338A22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61E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C277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324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A.1/85 THEN O.1 ELSE M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0F87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O_No_Type_NK</w:t>
            </w:r>
          </w:p>
        </w:tc>
      </w:tr>
      <w:tr w:rsidR="00BF46E1" w:rsidRPr="005307A3" w14:paraId="3E2B696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F6E5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C278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8009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IF (A.1/134 OR A.1/139 OR A.1/140)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D918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t>-- O_UTRAN</w:t>
            </w:r>
            <w:r w:rsidRPr="005307A3">
              <w:rPr>
                <w:rFonts w:cs="Arial"/>
                <w:szCs w:val="18"/>
              </w:rPr>
              <w:t xml:space="preserve"> OR pc_eFDD OR pc_eTDD</w:t>
            </w:r>
          </w:p>
        </w:tc>
      </w:tr>
      <w:tr w:rsidR="003A3B2A" w:rsidRPr="005307A3" w14:paraId="241CD682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503E" w14:textId="6203DB7F" w:rsidR="003A3B2A" w:rsidRPr="005307A3" w:rsidRDefault="003A3B2A" w:rsidP="003A3B2A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C279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B2599" w14:textId="6824677A" w:rsidR="003A3B2A" w:rsidRPr="005307A3" w:rsidRDefault="003A3B2A" w:rsidP="003A3B2A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IF NOT A.1/135 THEN M ELSE O</w:t>
            </w:r>
            <w:r>
              <w:t>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E5EEF" w14:textId="13A37D56" w:rsidR="003A3B2A" w:rsidRPr="005307A3" w:rsidRDefault="003A3B2A" w:rsidP="003A3B2A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t xml:space="preserve">-- </w:t>
            </w:r>
            <w:r>
              <w:t>NOT (</w:t>
            </w:r>
            <w:r w:rsidRPr="005307A3">
              <w:t>O_EUTRAN_NO_UTRAN_NO_GERAN</w:t>
            </w:r>
            <w:r>
              <w:t>)</w:t>
            </w:r>
          </w:p>
        </w:tc>
      </w:tr>
      <w:tr w:rsidR="003A3B2A" w:rsidRPr="005307A3" w14:paraId="1310B9C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1159" w14:textId="207531FE" w:rsidR="003A3B2A" w:rsidRPr="005307A3" w:rsidRDefault="003A3B2A" w:rsidP="003A3B2A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C280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27D3" w14:textId="19B3B0C7" w:rsidR="003A3B2A" w:rsidRPr="005307A3" w:rsidRDefault="003A3B2A" w:rsidP="003A3B2A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IF A.1/64 THEN M ELSE O</w:t>
            </w:r>
            <w:r>
              <w:t>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08EBE" w14:textId="6F68A35C" w:rsidR="003A3B2A" w:rsidRPr="005307A3" w:rsidRDefault="003A3B2A" w:rsidP="003A3B2A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t>-- O_GERAN</w:t>
            </w:r>
          </w:p>
        </w:tc>
      </w:tr>
      <w:tr w:rsidR="00BF46E1" w:rsidRPr="005307A3" w14:paraId="39839325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3993F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C281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AAA1E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A.1/136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D00C6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t>-- O_Event_CSG_Cell_Selection</w:t>
            </w:r>
          </w:p>
        </w:tc>
      </w:tr>
      <w:tr w:rsidR="00BF46E1" w:rsidRPr="005307A3" w14:paraId="7026CACB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0C11F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C282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6B1A" w14:textId="77777777" w:rsidR="00BF46E1" w:rsidRPr="005307A3" w:rsidRDefault="00BF46E1" w:rsidP="00967173">
            <w:pPr>
              <w:pStyle w:val="PL"/>
              <w:keepLines/>
              <w:rPr>
                <w:rFonts w:ascii="Arial" w:hAnsi="Arial" w:cs="Arial"/>
                <w:sz w:val="18"/>
                <w:szCs w:val="18"/>
              </w:rPr>
            </w:pPr>
            <w:r w:rsidRPr="005307A3">
              <w:rPr>
                <w:rFonts w:ascii="Arial" w:hAnsi="Arial" w:cs="Arial"/>
                <w:sz w:val="18"/>
                <w:szCs w:val="18"/>
              </w:rPr>
              <w:t>IF A.1/137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77B3" w14:textId="77777777" w:rsidR="00BF46E1" w:rsidRPr="005307A3" w:rsidRDefault="00BF46E1" w:rsidP="00967173">
            <w:pPr>
              <w:pStyle w:val="PL"/>
              <w:keepLines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ascii="Arial" w:hAnsi="Arial"/>
                <w:sz w:val="18"/>
              </w:rPr>
              <w:t>-- O_CSG_Cell_Discovery</w:t>
            </w:r>
          </w:p>
        </w:tc>
      </w:tr>
      <w:tr w:rsidR="00BF46E1" w:rsidRPr="005307A3" w14:paraId="62E8558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EB380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C283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902C0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(A.1/139 OR A.1/140)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B6400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pc_eFDD OR pc_eTDD</w:t>
            </w:r>
          </w:p>
        </w:tc>
      </w:tr>
      <w:tr w:rsidR="00BF46E1" w:rsidRPr="005307A3" w14:paraId="54FD6DFF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DE50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C284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B5F9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A.1/143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8E28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5307A3">
              <w:t>O_Direct_Com_Channel</w:t>
            </w:r>
          </w:p>
        </w:tc>
      </w:tr>
      <w:tr w:rsidR="00BF46E1" w:rsidRPr="005307A3" w14:paraId="3CDF6E6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1A4D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C285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D4703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A.1/73 AND A.1/84 AND A.1/85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0A71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>-- O_TCP_Terminal_ServerMode AND O_No_Type_ND AND O_No_Type_NK</w:t>
            </w:r>
          </w:p>
        </w:tc>
      </w:tr>
      <w:tr w:rsidR="00BF46E1" w:rsidRPr="005307A3" w14:paraId="1CC3D92F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B986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C286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33EC1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A.1/144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2B95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5307A3">
              <w:t>O_CC_IMS</w:t>
            </w:r>
          </w:p>
        </w:tc>
      </w:tr>
      <w:tr w:rsidR="00BF46E1" w:rsidRPr="005307A3" w14:paraId="7DA82ECA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FA2D6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C287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BF8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A.1/145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DE146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5307A3">
              <w:t>O_CAT_Modem_Interface</w:t>
            </w:r>
          </w:p>
        </w:tc>
      </w:tr>
      <w:tr w:rsidR="00BF46E1" w:rsidRPr="005307A3" w14:paraId="243E6EA8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7FEF5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C288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CD559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A.1/146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170BB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5307A3">
              <w:t>O_Event_Incoming_IMS_Data</w:t>
            </w:r>
          </w:p>
        </w:tc>
      </w:tr>
      <w:tr w:rsidR="00BF46E1" w:rsidRPr="005307A3" w14:paraId="5D4C804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7E9C4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C289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FC9A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A.1/147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840D9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5307A3">
              <w:t>O_Event_IMS_Registration</w:t>
            </w:r>
          </w:p>
        </w:tc>
      </w:tr>
      <w:tr w:rsidR="00BF46E1" w:rsidRPr="005307A3" w14:paraId="269479BF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0F2AA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C290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455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A.1/148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FAEF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5307A3">
              <w:t>O_UICC_ACCESS_IMS</w:t>
            </w:r>
          </w:p>
        </w:tc>
      </w:tr>
      <w:tr w:rsidR="003A3B2A" w:rsidRPr="005307A3" w14:paraId="29F9DA5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F537A" w14:textId="36C639B7" w:rsidR="003A3B2A" w:rsidRPr="005307A3" w:rsidRDefault="003A3B2A" w:rsidP="003A3B2A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C291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246E9" w14:textId="52EA9511" w:rsidR="003A3B2A" w:rsidRPr="005307A3" w:rsidRDefault="003A3B2A" w:rsidP="003A3B2A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 xml:space="preserve">IF </w:t>
            </w:r>
            <w:r w:rsidRPr="005307A3">
              <w:t>A.1/84 AND A.1/85 AND A.1/87 AND (NOT A.1/135) THEN M ELSE O</w:t>
            </w:r>
            <w:r>
              <w:t>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73F73" w14:textId="2CCE8394" w:rsidR="003A3B2A" w:rsidRPr="005307A3" w:rsidRDefault="003A3B2A" w:rsidP="003A3B2A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O_No_Type_ND AND O_No_Type_NK AND O_No_Type_NS AND (NOT O_EUTRAN_NO_UTRAN_NO_GERAN)</w:t>
            </w:r>
          </w:p>
        </w:tc>
      </w:tr>
      <w:tr w:rsidR="00BF46E1" w:rsidRPr="005307A3" w14:paraId="355ED87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A4B51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C292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84B19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A.1/162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F4D9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O_Provide_Local_LS</w:t>
            </w:r>
          </w:p>
        </w:tc>
      </w:tr>
      <w:tr w:rsidR="00BF46E1" w:rsidRPr="005307A3" w14:paraId="24BF0C61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3FAF8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C293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FC17A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A.1/88 AND A.1/163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E46CE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O_No_Type_NL AND O_Lang_Notif</w:t>
            </w:r>
          </w:p>
        </w:tc>
      </w:tr>
      <w:tr w:rsidR="00BF46E1" w:rsidRPr="005307A3" w14:paraId="568B326B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A99EA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C294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7415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A.1/84 AND A.1/164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52DCF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O_No_Type_ND AND O_Refresh_AlphaIdentifier</w:t>
            </w:r>
          </w:p>
        </w:tc>
      </w:tr>
      <w:tr w:rsidR="00BF46E1" w:rsidRPr="005307A3" w14:paraId="50A9FC3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A1301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C295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7E8ED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A.1/165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A496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O_ProSE</w:t>
            </w:r>
          </w:p>
        </w:tc>
      </w:tr>
      <w:tr w:rsidR="00BF46E1" w:rsidRPr="005307A3" w14:paraId="61241FE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C9448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C296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155A3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A.1/166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F32FF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O_WLAN_Access_Status</w:t>
            </w:r>
          </w:p>
        </w:tc>
      </w:tr>
      <w:tr w:rsidR="00BF46E1" w:rsidRPr="005307A3" w14:paraId="4DA47A61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B9E7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C297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B17A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A.1/167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7800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O_WLAN_Bearer</w:t>
            </w:r>
          </w:p>
        </w:tc>
      </w:tr>
      <w:tr w:rsidR="00BF46E1" w:rsidRPr="005307A3" w14:paraId="6F62A87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C809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C298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D137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A.1/168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423EA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O_I-WLAN_OR_WLAN</w:t>
            </w:r>
          </w:p>
        </w:tc>
      </w:tr>
      <w:tr w:rsidR="00BF46E1" w:rsidRPr="005307A3" w14:paraId="626F9C1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C820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lastRenderedPageBreak/>
              <w:t>C299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E3BC9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A.1/150 AND A.1/179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3E6C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t>-- O_IMS AND O_SM-over-IP_without_MSISDN</w:t>
            </w:r>
          </w:p>
        </w:tc>
      </w:tr>
      <w:tr w:rsidR="00BF46E1" w:rsidRPr="005307A3" w14:paraId="09B51269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4DE12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C300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85B11" w14:textId="77777777" w:rsidR="00BF46E1" w:rsidRPr="005307A3" w:rsidRDefault="00BF46E1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A.1/150 AND A.1/84 AND A.1/85 AND A.1/87 AND A.1/180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A5ED6" w14:textId="77777777" w:rsidR="00BF46E1" w:rsidRPr="005307A3" w:rsidRDefault="00BF46E1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t>-- O_IMS AND O_No_Type_ND AND O_No_Type_NK AND O_No_Type_NS AND O_Voice_Call_with_URI</w:t>
            </w:r>
          </w:p>
        </w:tc>
      </w:tr>
      <w:tr w:rsidR="00D8286F" w:rsidRPr="005307A3" w14:paraId="2543F468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F162" w14:textId="49B53C3D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C301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E8A8" w14:textId="26AF4FAA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A.1/169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6DBF" w14:textId="0FAF02BB" w:rsidR="00D8286F" w:rsidRPr="005307A3" w:rsidRDefault="00D8286F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O_Media_Type_Voice</w:t>
            </w:r>
          </w:p>
        </w:tc>
      </w:tr>
      <w:tr w:rsidR="00D8286F" w:rsidRPr="005307A3" w14:paraId="766DB130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40037" w14:textId="1F15111B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C302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90DEE" w14:textId="14A0B006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A.1/170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83608" w14:textId="48086912" w:rsidR="00D8286F" w:rsidRPr="005307A3" w:rsidRDefault="00D8286F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-- O_Media_Type_Video</w:t>
            </w:r>
          </w:p>
        </w:tc>
      </w:tr>
      <w:tr w:rsidR="00D8286F" w:rsidRPr="005307A3" w14:paraId="48F7E784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367EF" w14:textId="37717E0F" w:rsidR="00D8286F" w:rsidRPr="005307A3" w:rsidRDefault="00D8286F" w:rsidP="00967173">
            <w:pPr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307A3">
              <w:rPr>
                <w:rFonts w:ascii="Arial" w:hAnsi="Arial"/>
                <w:sz w:val="18"/>
              </w:rPr>
              <w:t>C303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7326F" w14:textId="7E978C24" w:rsidR="00D8286F" w:rsidRPr="005307A3" w:rsidRDefault="00D8286F" w:rsidP="00967173">
            <w:pPr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307A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6BAC5" w14:textId="77777777" w:rsidR="00D8286F" w:rsidRPr="005307A3" w:rsidRDefault="00D8286F" w:rsidP="00967173">
            <w:pPr>
              <w:keepLines/>
              <w:spacing w:after="0"/>
              <w:ind w:left="321" w:hanging="14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286F" w:rsidRPr="005307A3" w14:paraId="2AF22FE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98586" w14:textId="67737505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C304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445F6" w14:textId="3B4691FB" w:rsidR="00D8286F" w:rsidRPr="005307A3" w:rsidRDefault="00D8286F" w:rsidP="00967173">
            <w:pPr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307A3">
              <w:rPr>
                <w:rFonts w:ascii="Arial" w:hAnsi="Arial" w:cs="Arial"/>
                <w:sz w:val="18"/>
                <w:szCs w:val="18"/>
              </w:rPr>
              <w:t>IF A.1/87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CD7DE" w14:textId="4BDDF339" w:rsidR="00D8286F" w:rsidRPr="005307A3" w:rsidRDefault="00D8286F" w:rsidP="00967173">
            <w:pPr>
              <w:keepLines/>
              <w:spacing w:after="0"/>
              <w:ind w:left="321" w:hanging="141"/>
              <w:rPr>
                <w:rFonts w:ascii="Arial" w:hAnsi="Arial" w:cs="Arial"/>
                <w:sz w:val="18"/>
                <w:szCs w:val="18"/>
              </w:rPr>
            </w:pPr>
            <w:r w:rsidRPr="005307A3">
              <w:rPr>
                <w:rFonts w:ascii="Arial" w:hAnsi="Arial" w:cs="Arial"/>
                <w:sz w:val="18"/>
                <w:szCs w:val="18"/>
              </w:rPr>
              <w:t>-- O_No_Type_NS</w:t>
            </w:r>
          </w:p>
        </w:tc>
      </w:tr>
      <w:tr w:rsidR="00D8286F" w:rsidRPr="005307A3" w14:paraId="7AEAD984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452A3" w14:textId="5A0DC429" w:rsidR="00D8286F" w:rsidRPr="005307A3" w:rsidRDefault="00D8286F" w:rsidP="00967173">
            <w:pPr>
              <w:keepLines/>
              <w:spacing w:after="0"/>
              <w:rPr>
                <w:rFonts w:ascii="Arial" w:hAnsi="Arial"/>
                <w:sz w:val="18"/>
              </w:rPr>
            </w:pPr>
            <w:r w:rsidRPr="005307A3">
              <w:rPr>
                <w:rFonts w:ascii="Arial" w:hAnsi="Arial"/>
                <w:sz w:val="18"/>
              </w:rPr>
              <w:t>C305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30704" w14:textId="7837CBE7" w:rsidR="00D8286F" w:rsidRPr="005307A3" w:rsidRDefault="00D8286F" w:rsidP="00967173">
            <w:pPr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307A3">
              <w:rPr>
                <w:rFonts w:ascii="Arial" w:hAnsi="Arial" w:cs="Arial"/>
                <w:sz w:val="18"/>
                <w:szCs w:val="18"/>
              </w:rPr>
              <w:t>IF (</w:t>
            </w:r>
            <w:r w:rsidRPr="005307A3">
              <w:rPr>
                <w:rFonts w:ascii="Arial" w:hAnsi="Arial"/>
                <w:sz w:val="18"/>
              </w:rPr>
              <w:t>A.1/64 OR A.1/134) THEN M ELSE O</w:t>
            </w:r>
            <w:r w:rsidR="003A3B2A">
              <w:rPr>
                <w:rFonts w:ascii="Arial" w:hAnsi="Arial"/>
                <w:sz w:val="18"/>
              </w:rPr>
              <w:t>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0E917" w14:textId="250A7B48" w:rsidR="00D8286F" w:rsidRPr="005307A3" w:rsidRDefault="00D8286F" w:rsidP="00967173">
            <w:pPr>
              <w:keepLines/>
              <w:spacing w:after="0"/>
              <w:ind w:left="321" w:hanging="141"/>
              <w:rPr>
                <w:rFonts w:ascii="Arial" w:hAnsi="Arial" w:cs="Arial"/>
                <w:sz w:val="18"/>
                <w:szCs w:val="18"/>
              </w:rPr>
            </w:pPr>
            <w:r w:rsidRPr="005307A3">
              <w:rPr>
                <w:rFonts w:ascii="Arial" w:hAnsi="Arial"/>
                <w:sz w:val="18"/>
              </w:rPr>
              <w:t>-- O_GERAN OR O_UTRAN</w:t>
            </w:r>
          </w:p>
        </w:tc>
      </w:tr>
      <w:tr w:rsidR="00D8286F" w:rsidRPr="005307A3" w14:paraId="6E9BE43D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785B5" w14:textId="0BD3F483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C306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138C3" w14:textId="11E9BF23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t>IF A.1/186 THEN O ELSE M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B59AB" w14:textId="3F2B9DAB" w:rsidR="00D8286F" w:rsidRPr="005307A3" w:rsidRDefault="00D8286F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 w:rsidRPr="005307A3">
              <w:t>-- O_NB-IoT_only</w:t>
            </w:r>
          </w:p>
        </w:tc>
      </w:tr>
      <w:tr w:rsidR="00D8286F" w:rsidRPr="005307A3" w14:paraId="3E8BDFFB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E04F" w14:textId="1F5131A2" w:rsidR="00D8286F" w:rsidRPr="005307A3" w:rsidRDefault="00D8286F" w:rsidP="00967173">
            <w:pPr>
              <w:pStyle w:val="TAL"/>
              <w:keepNext w:val="0"/>
            </w:pPr>
            <w:r w:rsidRPr="005307A3">
              <w:t>C307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231F" w14:textId="0EB2AF1C" w:rsidR="00D8286F" w:rsidRPr="005307A3" w:rsidRDefault="00D8286F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A.1/189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92FCE" w14:textId="78DF28CF" w:rsidR="00D8286F" w:rsidRPr="005307A3" w:rsidRDefault="00D8286F" w:rsidP="00967173">
            <w:pPr>
              <w:pStyle w:val="TAL"/>
              <w:keepNext w:val="0"/>
              <w:ind w:left="321" w:hanging="141"/>
            </w:pPr>
            <w:r w:rsidRPr="005307A3">
              <w:t>-- O_PLI_HeNB_IP_Address</w:t>
            </w:r>
          </w:p>
        </w:tc>
      </w:tr>
      <w:tr w:rsidR="00D8286F" w:rsidRPr="005307A3" w14:paraId="7E64CF56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7AA0" w14:textId="02B8F89E" w:rsidR="00D8286F" w:rsidRPr="005307A3" w:rsidRDefault="00D8286F" w:rsidP="00967173">
            <w:pPr>
              <w:pStyle w:val="TAL"/>
              <w:keepNext w:val="0"/>
            </w:pPr>
            <w:r w:rsidRPr="005307A3">
              <w:t>C308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08D1" w14:textId="1748A2F1" w:rsidR="00D8286F" w:rsidRPr="005307A3" w:rsidRDefault="00D8286F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IF A.1/190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418B6" w14:textId="013F97EF" w:rsidR="00D8286F" w:rsidRPr="005307A3" w:rsidRDefault="00D8286F" w:rsidP="00967173">
            <w:pPr>
              <w:pStyle w:val="TAL"/>
              <w:keepNext w:val="0"/>
              <w:ind w:left="321" w:hanging="141"/>
            </w:pPr>
            <w:r w:rsidRPr="005307A3">
              <w:t>-- O_PLI_HeNB_Sur_Macrocells</w:t>
            </w:r>
          </w:p>
        </w:tc>
      </w:tr>
      <w:tr w:rsidR="00D8286F" w:rsidRPr="005307A3" w14:paraId="034AC677" w14:textId="77777777" w:rsidTr="00E648E4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60751" w14:textId="44854C7C" w:rsidR="00D8286F" w:rsidRPr="005307A3" w:rsidRDefault="00D8286F" w:rsidP="00967173">
            <w:pPr>
              <w:pStyle w:val="TAL"/>
              <w:keepNext w:val="0"/>
            </w:pPr>
            <w:r>
              <w:t>C310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790E" w14:textId="0876465E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</w:t>
            </w:r>
            <w:r>
              <w:rPr>
                <w:rFonts w:cs="Arial"/>
                <w:szCs w:val="18"/>
              </w:rPr>
              <w:t>1</w:t>
            </w:r>
            <w:r w:rsidRPr="005307A3">
              <w:rPr>
                <w:rFonts w:cs="Arial"/>
                <w:szCs w:val="18"/>
              </w:rPr>
              <w:t>87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7E4A1" w14:textId="05B3A6AB" w:rsidR="00D8286F" w:rsidRPr="005307A3" w:rsidRDefault="00D8286F" w:rsidP="00967173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DC434D">
              <w:rPr>
                <w:rFonts w:cs="Arial"/>
                <w:szCs w:val="18"/>
              </w:rPr>
              <w:t>pc_NG_RAN</w:t>
            </w:r>
          </w:p>
        </w:tc>
      </w:tr>
      <w:tr w:rsidR="00D8286F" w:rsidRPr="005307A3" w14:paraId="0964AFFB" w14:textId="77777777" w:rsidTr="00E648E4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C6BC4" w14:textId="6F01FD72" w:rsidR="00D8286F" w:rsidRDefault="00D8286F" w:rsidP="00967173">
            <w:pPr>
              <w:pStyle w:val="TAL"/>
              <w:keepNext w:val="0"/>
            </w:pPr>
            <w:r>
              <w:t>C311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F224E" w14:textId="4E74D18F" w:rsidR="00D8286F" w:rsidRPr="005307A3" w:rsidRDefault="00D8286F" w:rsidP="00967173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A.1/</w:t>
            </w:r>
            <w:r>
              <w:rPr>
                <w:lang w:eastAsia="zh-CN"/>
              </w:rPr>
              <w:t>192</w:t>
            </w:r>
            <w:r w:rsidRPr="005307A3">
              <w:rPr>
                <w:rFonts w:cs="Arial"/>
                <w:szCs w:val="18"/>
              </w:rPr>
              <w:t xml:space="preserve">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14F3" w14:textId="56F3FB1C" w:rsidR="00D8286F" w:rsidRPr="005307A3" w:rsidRDefault="00D8286F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-- </w:t>
            </w:r>
            <w:r>
              <w:t>O_NIDD</w:t>
            </w:r>
          </w:p>
        </w:tc>
      </w:tr>
      <w:tr w:rsidR="008925C8" w:rsidRPr="005307A3" w14:paraId="56CB9111" w14:textId="77777777" w:rsidTr="00E648E4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C54A" w14:textId="4143033F" w:rsidR="008925C8" w:rsidRDefault="008925C8" w:rsidP="00967173">
            <w:pPr>
              <w:pStyle w:val="TAL"/>
              <w:keepNext w:val="0"/>
            </w:pPr>
            <w:r>
              <w:t>C312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83D3" w14:textId="40CE2C1D" w:rsidR="008925C8" w:rsidRPr="005307A3" w:rsidRDefault="008925C8" w:rsidP="00967173">
            <w:pPr>
              <w:pStyle w:val="TAL"/>
              <w:keepNext w:val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Void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2E443" w14:textId="77777777" w:rsidR="008925C8" w:rsidRDefault="008925C8" w:rsidP="00967173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</w:p>
        </w:tc>
      </w:tr>
      <w:tr w:rsidR="003A3B2A" w:rsidRPr="005307A3" w14:paraId="4C88DC9F" w14:textId="77777777" w:rsidTr="00E648E4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812D4" w14:textId="6B607B3A" w:rsidR="003A3B2A" w:rsidRDefault="003A3B2A" w:rsidP="003A3B2A">
            <w:pPr>
              <w:pStyle w:val="TAL"/>
              <w:keepNext w:val="0"/>
            </w:pPr>
            <w:r>
              <w:t>C313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729AE" w14:textId="75CC8B12" w:rsidR="003A3B2A" w:rsidRDefault="003A3B2A" w:rsidP="003A3B2A">
            <w:pPr>
              <w:pStyle w:val="TAL"/>
              <w:keepNext w:val="0"/>
              <w:rPr>
                <w:rFonts w:cs="Arial"/>
                <w:szCs w:val="18"/>
              </w:rPr>
            </w:pPr>
            <w:r w:rsidRPr="00A17F9A">
              <w:rPr>
                <w:rFonts w:cs="Arial"/>
                <w:szCs w:val="18"/>
              </w:rPr>
              <w:t>IF</w:t>
            </w:r>
            <w:r w:rsidRPr="00635FED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(</w:t>
            </w:r>
            <w:r w:rsidRPr="00635FED">
              <w:rPr>
                <w:rFonts w:cs="Arial"/>
                <w:szCs w:val="18"/>
              </w:rPr>
              <w:t>NOT A.1/135</w:t>
            </w:r>
            <w:r>
              <w:rPr>
                <w:rFonts w:cs="Arial"/>
                <w:szCs w:val="18"/>
              </w:rPr>
              <w:t>)</w:t>
            </w:r>
            <w:r w:rsidRPr="00635FED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 xml:space="preserve">AND </w:t>
            </w:r>
            <w:r w:rsidRPr="00A17F9A">
              <w:rPr>
                <w:rFonts w:cs="Arial"/>
                <w:szCs w:val="18"/>
              </w:rPr>
              <w:t>A.1/</w:t>
            </w:r>
            <w:r>
              <w:rPr>
                <w:rFonts w:cs="Arial"/>
                <w:szCs w:val="18"/>
              </w:rPr>
              <w:t>78</w:t>
            </w:r>
            <w:r w:rsidRPr="00A17F9A">
              <w:rPr>
                <w:rFonts w:cs="Arial"/>
                <w:szCs w:val="18"/>
              </w:rPr>
              <w:t xml:space="preserve"> THEN M ELSE O</w:t>
            </w:r>
            <w:r>
              <w:rPr>
                <w:rFonts w:cs="Arial"/>
                <w:szCs w:val="18"/>
              </w:rPr>
              <w:t>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6C9CE" w14:textId="087F5C36" w:rsidR="003A3B2A" w:rsidRDefault="003A3B2A" w:rsidP="003A3B2A">
            <w:pPr>
              <w:pStyle w:val="TAL"/>
              <w:keepNext w:val="0"/>
              <w:ind w:left="321" w:hanging="141"/>
              <w:rPr>
                <w:rFonts w:cs="Arial"/>
                <w:szCs w:val="18"/>
              </w:rPr>
            </w:pPr>
            <w:r>
              <w:t>-- (</w:t>
            </w:r>
            <w:r w:rsidRPr="00BB2368">
              <w:t>NOT O_EUTRAN_NO_UTRAN_NO_GERAN</w:t>
            </w:r>
            <w:r>
              <w:t xml:space="preserve">) AND </w:t>
            </w:r>
            <w:r w:rsidRPr="00BB7CB5">
              <w:t>O_AddInfo_SS</w:t>
            </w:r>
          </w:p>
        </w:tc>
      </w:tr>
      <w:tr w:rsidR="000D40CE" w:rsidRPr="005307A3" w14:paraId="6845E860" w14:textId="77777777" w:rsidTr="00E648E4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C582" w14:textId="3107D8AD" w:rsidR="000D40CE" w:rsidRDefault="000D40CE" w:rsidP="000D40CE">
            <w:pPr>
              <w:pStyle w:val="TAL"/>
              <w:keepNext w:val="0"/>
            </w:pPr>
            <w:r w:rsidRPr="009134F5">
              <w:rPr>
                <w:rFonts w:cs="Arial"/>
                <w:szCs w:val="18"/>
              </w:rPr>
              <w:t>C</w:t>
            </w:r>
            <w:r>
              <w:rPr>
                <w:rFonts w:cs="Arial"/>
                <w:szCs w:val="18"/>
              </w:rPr>
              <w:t>314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CC71F" w14:textId="4BDC5589" w:rsidR="000D40CE" w:rsidRPr="00A17F9A" w:rsidRDefault="000D40CE" w:rsidP="000D40CE">
            <w:pPr>
              <w:pStyle w:val="TAL"/>
              <w:keepNext w:val="0"/>
              <w:rPr>
                <w:rFonts w:cs="Arial"/>
                <w:szCs w:val="18"/>
              </w:rPr>
            </w:pPr>
            <w:r w:rsidRPr="005307A3">
              <w:rPr>
                <w:rFonts w:cs="Arial"/>
                <w:szCs w:val="18"/>
              </w:rPr>
              <w:t>IF (A.1/</w:t>
            </w:r>
            <w:r>
              <w:rPr>
                <w:rFonts w:cs="Arial"/>
                <w:szCs w:val="18"/>
              </w:rPr>
              <w:t>1</w:t>
            </w:r>
            <w:r w:rsidRPr="005307A3">
              <w:rPr>
                <w:rFonts w:cs="Arial"/>
                <w:szCs w:val="18"/>
              </w:rPr>
              <w:t>87</w:t>
            </w:r>
            <w:r>
              <w:rPr>
                <w:rFonts w:cs="Arial"/>
                <w:szCs w:val="18"/>
              </w:rPr>
              <w:t xml:space="preserve"> AND </w:t>
            </w:r>
            <w:r w:rsidRPr="005307A3">
              <w:rPr>
                <w:rFonts w:cs="Arial"/>
                <w:szCs w:val="18"/>
              </w:rPr>
              <w:t>A.1/</w:t>
            </w:r>
            <w:r>
              <w:rPr>
                <w:rFonts w:cs="Arial"/>
                <w:szCs w:val="18"/>
              </w:rPr>
              <w:t>196</w:t>
            </w:r>
            <w:r w:rsidRPr="005307A3">
              <w:rPr>
                <w:rFonts w:cs="Arial"/>
                <w:szCs w:val="18"/>
              </w:rPr>
              <w:t>) THEN M ELSE O.1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FC143" w14:textId="04DBA93A" w:rsidR="000D40CE" w:rsidRDefault="000D40CE" w:rsidP="000D40CE">
            <w:pPr>
              <w:pStyle w:val="TAL"/>
              <w:keepNext w:val="0"/>
              <w:ind w:left="321" w:hanging="141"/>
            </w:pPr>
            <w:r w:rsidRPr="005307A3">
              <w:rPr>
                <w:rFonts w:cs="Arial"/>
                <w:szCs w:val="18"/>
              </w:rPr>
              <w:t xml:space="preserve">-- </w:t>
            </w:r>
            <w:r w:rsidRPr="00DC434D">
              <w:rPr>
                <w:rFonts w:cs="Arial"/>
                <w:szCs w:val="18"/>
              </w:rPr>
              <w:t>pc_NG_RAN</w:t>
            </w:r>
            <w:r>
              <w:rPr>
                <w:rFonts w:cs="Arial"/>
                <w:szCs w:val="18"/>
              </w:rPr>
              <w:t xml:space="preserve"> AND </w:t>
            </w:r>
            <w:r>
              <w:rPr>
                <w:lang w:eastAsia="zh-CN"/>
              </w:rPr>
              <w:t>pc_CAG</w:t>
            </w:r>
          </w:p>
        </w:tc>
      </w:tr>
      <w:tr w:rsidR="00BF46E1" w:rsidRPr="005307A3" w14:paraId="48B4BB0B" w14:textId="77777777" w:rsidTr="00195D76">
        <w:trPr>
          <w:cantSplit/>
          <w:jc w:val="center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3128B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O.1</w:t>
            </w:r>
          </w:p>
        </w:tc>
        <w:tc>
          <w:tcPr>
            <w:tcW w:w="4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6BE2" w14:textId="77777777" w:rsidR="00BF46E1" w:rsidRPr="005307A3" w:rsidRDefault="00BF46E1" w:rsidP="00967173">
            <w:pPr>
              <w:pStyle w:val="TAL"/>
              <w:keepNext w:val="0"/>
            </w:pPr>
            <w:r w:rsidRPr="005307A3">
              <w:rPr>
                <w:rFonts w:cs="Arial"/>
                <w:szCs w:val="18"/>
              </w:rPr>
              <w:t>Allowed: Bit value ="0" or bit not present</w:t>
            </w:r>
          </w:p>
        </w:tc>
        <w:tc>
          <w:tcPr>
            <w:tcW w:w="3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6B404" w14:textId="77777777" w:rsidR="00BF46E1" w:rsidRPr="005307A3" w:rsidRDefault="00BF46E1" w:rsidP="00967173">
            <w:pPr>
              <w:pStyle w:val="TAL"/>
              <w:keepNext w:val="0"/>
              <w:ind w:left="321" w:hanging="141"/>
            </w:pPr>
          </w:p>
        </w:tc>
      </w:tr>
    </w:tbl>
    <w:p w14:paraId="1EA22231" w14:textId="77777777" w:rsidR="002675F0" w:rsidRPr="005307A3" w:rsidRDefault="002675F0" w:rsidP="002675F0"/>
    <w:p w14:paraId="4D067FA7" w14:textId="7A35839E" w:rsidR="00080512" w:rsidRPr="005307A3" w:rsidRDefault="00080512">
      <w:pPr>
        <w:pStyle w:val="Heading8"/>
      </w:pPr>
      <w:r w:rsidRPr="005307A3">
        <w:br w:type="page"/>
      </w:r>
      <w:bookmarkStart w:id="2" w:name="_Toc146313262"/>
      <w:r w:rsidRPr="005307A3">
        <w:lastRenderedPageBreak/>
        <w:t xml:space="preserve">Annex </w:t>
      </w:r>
      <w:r w:rsidR="00BF46E1" w:rsidRPr="005307A3">
        <w:t>C</w:t>
      </w:r>
      <w:r w:rsidRPr="005307A3">
        <w:t xml:space="preserve"> (informative):</w:t>
      </w:r>
      <w:r w:rsidRPr="005307A3">
        <w:br/>
        <w:t>Change history</w:t>
      </w:r>
      <w:bookmarkEnd w:id="2"/>
    </w:p>
    <w:tbl>
      <w:tblPr>
        <w:tblW w:w="9940" w:type="dxa"/>
        <w:jc w:val="center"/>
        <w:tblLayout w:type="fixed"/>
        <w:tblCellMar>
          <w:left w:w="28" w:type="dxa"/>
          <w:right w:w="40" w:type="dxa"/>
        </w:tblCellMar>
        <w:tblLook w:val="0000" w:firstRow="0" w:lastRow="0" w:firstColumn="0" w:lastColumn="0" w:noHBand="0" w:noVBand="0"/>
      </w:tblPr>
      <w:tblGrid>
        <w:gridCol w:w="727"/>
        <w:gridCol w:w="699"/>
        <w:gridCol w:w="992"/>
        <w:gridCol w:w="567"/>
        <w:gridCol w:w="426"/>
        <w:gridCol w:w="708"/>
        <w:gridCol w:w="5131"/>
        <w:gridCol w:w="690"/>
      </w:tblGrid>
      <w:tr w:rsidR="00BF46E1" w:rsidRPr="005307A3" w14:paraId="62C16DEE" w14:textId="77777777" w:rsidTr="00D8286F">
        <w:trPr>
          <w:tblHeader/>
          <w:jc w:val="center"/>
        </w:trPr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0A6A7F01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bookmarkStart w:id="3" w:name="historyclause"/>
            <w:bookmarkEnd w:id="3"/>
            <w:r w:rsidRPr="005307A3">
              <w:rPr>
                <w:sz w:val="16"/>
                <w:szCs w:val="16"/>
              </w:rPr>
              <w:t>Meeting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3296F50C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Meeting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6443A33A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CP-doc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11D9C80E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CR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6ADC8EB6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REV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2A5BBCDA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CAT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1C68BDDB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SUBJECT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14:paraId="7948390C" w14:textId="77777777" w:rsidR="00BF46E1" w:rsidRPr="005307A3" w:rsidRDefault="00BF46E1" w:rsidP="009448FB">
            <w:pPr>
              <w:pStyle w:val="TAH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NEW_VERS</w:t>
            </w:r>
          </w:p>
        </w:tc>
      </w:tr>
      <w:tr w:rsidR="00BF46E1" w:rsidRPr="005307A3" w14:paraId="7E24991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1A324F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2.0.0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ACD177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2.0.0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909982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TP-050016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01FEAC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37F05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AF749B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BD504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Approved TP-27, March 2005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61B3DF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6.0.0</w:t>
            </w:r>
          </w:p>
        </w:tc>
      </w:tr>
      <w:tr w:rsidR="00BF46E1" w:rsidRPr="005307A3" w14:paraId="1F88F451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123D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D42D5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DB941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CP-050144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CCB5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62BC1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D582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F127A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coding in MT Call Event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8A5F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6.1.0</w:t>
            </w:r>
          </w:p>
        </w:tc>
      </w:tr>
      <w:tr w:rsidR="00BF46E1" w:rsidRPr="005307A3" w14:paraId="6EDD09B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1182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C9F4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B1C81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CP-050144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560EC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8266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92C90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381C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applicability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A9D1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6.1.0</w:t>
            </w:r>
          </w:p>
        </w:tc>
      </w:tr>
      <w:tr w:rsidR="00BF46E1" w:rsidRPr="005307A3" w14:paraId="0677654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CBDDE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0D723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E271E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CP-050144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389C4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D06F8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53E4D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7FC3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6AE8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6.1.0</w:t>
            </w:r>
          </w:p>
        </w:tc>
      </w:tr>
      <w:tr w:rsidR="00BF46E1" w:rsidRPr="005307A3" w14:paraId="0EE1004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762F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0B731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4A1F2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CP-050144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99FC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7533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F147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4407B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coding in MT Call Event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E846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6.1.0</w:t>
            </w:r>
          </w:p>
        </w:tc>
      </w:tr>
      <w:tr w:rsidR="00BF46E1" w:rsidRPr="005307A3" w14:paraId="6BCD7EF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8D4AC7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1E910B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53250B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CP-050144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6500E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848DB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E1C948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97A0D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Removal of GET RESPONSE references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A68A6A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6.1.0</w:t>
            </w:r>
          </w:p>
        </w:tc>
      </w:tr>
      <w:tr w:rsidR="00BF46E1" w:rsidRPr="005307A3" w14:paraId="2AE17931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8C11E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97E5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4088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D1DD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0006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1E71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FF606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22B82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Rel-6: Correction of release dependent EF values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FF44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424EEFD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F30C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35E04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E905B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8C163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3E122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4C376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F5D88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applicability and terminal profile support tables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7FE3B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4CA9B35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54E7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318C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D6F2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170F0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A7904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56B16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DFE24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EF_BDN coding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F8AA4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6E4AAC2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5133D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3EC44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FBC2D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6E61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0009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A65D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61AD6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46BED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Incorrect Dialling Number string in clause 27.22.4.13.1 SEQ 1.9 for PCS 1900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14C15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67B8CDA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BC3E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BD1D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321E5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C1977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DB7C4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3A97E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E2BEB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in display icons Setup Menu and Select Item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BBD3C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4A8859C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B5DD9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0237C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23A6C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C25BC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47338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90032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D6C65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Incorrect Ti Flag value for SET UP 1.4.1 in clause 27.22.4.16.1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83CE2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0262FC3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E8F63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3999E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D2268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1D13A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88159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B0D12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542E0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TP-MR (TP Message Reference) of the SMS SUBMIT TPDU submitted to the USS (Network)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7624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125228C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71F5C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EE0D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846DB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7330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07195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642EC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6301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Corrections in the Logical description and BER encoding in clause 27.22.6.2 and 27.22.4.11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36AB2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00016DD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F33A2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09C3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A4ACF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8CA03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EBADC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75B96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567AA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Incorrect DCS in SMS-CB data download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AC81E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1247392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DEA3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21DF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77A9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BB004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05C06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B468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095D3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in clause 27.22.8 MO SHORT MESSAGE CONTROL BY USIM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4A0FA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68C3E97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67A1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AB5E4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4D8F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8CF82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1894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0BDC7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16204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Introduction of BDN tests for terminals not supporting BDN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E1AD5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104A624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E0C55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0044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5743B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CCA28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84355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FE2C4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F5A7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245E8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3A64F66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A897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CED06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1E37D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50277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05DDB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1769C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41EF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Incorrect SMS-PP 1.4.1 TPDU in clause 27.22.4.22.1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8A22C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31BEC77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4D732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489A8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5D1F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9552F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0019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9CB82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50A12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42525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Missing interactions in Bearer Independent Protocol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5DCE4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5866791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F611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09E7A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08428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ED78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2D2F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9012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21E3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Refresh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1A13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726F47D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4071D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5B78E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3A1A4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0DC5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4D0EE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40F6C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4801B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Applicability of  TC 27.22.4.7.1 and TCs related to FDN and BDN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779A8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43D3834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22E78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1A092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DD08F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AD944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1DE72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3ABEA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B083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to Terminal Profile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B5859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630E250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5FC0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6B2DA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C240C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3AAF4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6268F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60C9F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307EC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CB message identifier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7BF9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321286D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AED44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11BE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C9A62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F83D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62D3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6A74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02A2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Rel-6: Addition of new UCS2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217F0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6770494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BCC7E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F202F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0CE35B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1F00F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1829BF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AA742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D9CEFD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Incorrect Coding of SMS-PP (Data download) Message in clause 27.22.4.7.1 and 27.22.5.1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8A906A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6.2.0</w:t>
            </w:r>
          </w:p>
        </w:tc>
      </w:tr>
      <w:tr w:rsidR="00BF46E1" w:rsidRPr="005307A3" w14:paraId="183756E0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B8B74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E5C3AB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3457E7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C1131A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AA9F99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5D97C6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3869E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2005-10: Editorial corrections due to the CRs approved at CP-29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E79F84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6.2.1</w:t>
            </w:r>
          </w:p>
        </w:tc>
      </w:tr>
      <w:tr w:rsidR="00BF46E1" w:rsidRPr="005307A3" w14:paraId="626082DC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0C8BF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63671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76B2B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B252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0028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177BB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F1136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82826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Send SS (UCS2) tests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D097E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2756B69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891B1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E24F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FD8B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E007F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0029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9ED4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4CA05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B07DF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in clause 27.22.4.11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DCCAA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5E53A26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A8985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E97D1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702D9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913AE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8E0D0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96C6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4CA0A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Corrections to Select Item (icons support)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BB5FB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786109E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8B43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AC7B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F7A0F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E708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32C95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632AF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74BC3F" w14:textId="77777777" w:rsidR="00BF46E1" w:rsidRPr="005307A3" w:rsidRDefault="00BF46E1" w:rsidP="009448FB">
            <w:pPr>
              <w:pStyle w:val="TAL"/>
              <w:keepNext w:val="0"/>
              <w:rPr>
                <w:b/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27.22.7.4.1 Location Status Event (normal)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6874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67B96A0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C5017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D501E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B7AB9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3E156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C6B7B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8328B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BE05FE" w14:textId="77777777" w:rsidR="00BF46E1" w:rsidRPr="005307A3" w:rsidRDefault="00BF46E1" w:rsidP="009448FB">
            <w:pPr>
              <w:pStyle w:val="TAL"/>
              <w:keepNext w:val="0"/>
              <w:rPr>
                <w:b/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Set Up Menu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F8B16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30695DE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2519D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5DD0C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205E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D2810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AC4A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9FA9C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4137F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applicability table and related addition of missing test sequences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0C14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2AB6F39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456A5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0EA2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7B94E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0C74C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E8D0B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9C791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DD40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in SMS-PP 1.4.1 TPDU of clause 27.22.4.22.1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02C7C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20CCA5E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AC8B1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613FB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D5E5B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DB35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916EE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57834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5531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SMS-PP download message in Refresh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64B0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4E9A2A4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06967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C8435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CCBCE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7777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40BE0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C6E0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AC913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in MO SHORT MESSAGE CONTROL BY USIM Deletion of sequence 1.9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4ACCA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3FEAE44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B5529E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D34842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2BE260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CP-050495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3C5C94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0037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5C7E1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016EF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AE7BA17" w14:textId="77777777" w:rsidR="00BF46E1" w:rsidRPr="005307A3" w:rsidRDefault="00BF46E1" w:rsidP="009448FB">
            <w:pPr>
              <w:pStyle w:val="TAL"/>
              <w:keepNext w:val="0"/>
              <w:rPr>
                <w:b/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Deletion of SEQ 1.3 in clause 27.22.4.13.1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6DAB8A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6.3.0</w:t>
            </w:r>
          </w:p>
        </w:tc>
      </w:tr>
      <w:tr w:rsidR="00BF46E1" w:rsidRPr="005307A3" w14:paraId="2361970F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44917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8D975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F3A9E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CA508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7FE85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012C4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0C24A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Deletion of Send Data test sequence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E7602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339CE35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ECE5D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39C58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5B282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2039C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5590C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A054C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E114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Provide Local Information (IMEI)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CA0E8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3E681DB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CAF36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E7712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EBF53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2B7D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8113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E4EB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2EF0E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in SEQ 1.8 of clause 27.22.8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DD6B3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0BC9120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49AB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32534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B1A5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2DEA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92348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F6659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A4AC4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on 27.22.7.3.1 Call Disconnected Event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71BF6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17AE4E8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C4C2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543E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E39C3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EDF5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F6D1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BECC7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B5FA6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Channel Data length in clause 27.22.4.30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53CB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66A5056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06BE4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BD5BB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754E3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470E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112D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F9C34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C5F0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in clause 27.22.4.11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ABDF5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06D5B13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CDC5C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28DF9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17B46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716F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BD00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BE0F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76D2B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in clause 27.22.8 MO SHORT MESSAGE CONTROL BY SIM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7D9BF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76826F3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FB89E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E557D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681B3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E9D3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58DFF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93D6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A43D6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in SEQ 1.4 of clause 27.22.4.11.1 SEND SS (normal)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D57F5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7A8C5F4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F25A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76261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A08A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FA1F7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95B9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05AF5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2443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Run AT Command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2FBDA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4DEF8D5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3000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A0981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F72D9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9C595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1C18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EB75E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17A6B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to SET UP CALL test sequences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648FD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3AEF93E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0D1E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4CE9E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B5956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32B9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0B54A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BB8D3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247AD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in TERMINAL RESPONSE coding of clause 27.22.4.31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88CB6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33786EC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0986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79627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C469F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23168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2430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61C6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18131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to Timer Expiration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A203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2174915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3F38B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70801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EE5BC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44ADD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CD562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6E586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4334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BER-TLV suppressions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2FAFB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5F208CD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F78CB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DF375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5A775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CP-060157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A13F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FC34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838CD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BE2C0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Add SMS PP Data Download RP-ERROR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ABFD4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3D4CBC8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C824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2FB04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8B944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C335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D5A52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2DCD0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1FEC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in SEQ 1.7 of clause 27.22.4.13.1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CE101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4A7E0F0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E9E71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52C82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D54A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97CB2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5A131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9AB3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EB89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Refresh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181F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6642FEF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14487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2D59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D2FD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6441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33402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31B2A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9F5BE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Channel Data length in Result TLV of clause 27.22.4.30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957F5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65364AC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3BA20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lastRenderedPageBreak/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C369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AC178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104ED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AE81E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BA39E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4D567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CR 31.124 Rel-6: Insertion of missing REFRESH (IMSI changing procedure)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FA3E5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1D87D2E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EE060F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0F5541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EA837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6752CD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84666C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FE2F5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0E5BC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references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87221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6.4.0</w:t>
            </w:r>
          </w:p>
        </w:tc>
      </w:tr>
      <w:tr w:rsidR="00BF46E1" w:rsidRPr="005307A3" w14:paraId="3AE87DF6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B298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94783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D49D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A6BCC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A4E1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71A8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69423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Proposal to the TS 31.124 Split by referencing the relevant USAT Test procedures to TS 102 384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1F115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5B6CCD3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3513E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49F82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C121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2BE3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BF0B7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274D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DD208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test cases 27.22.6.3 and 27.22.6.4 using record 2 in EF FDN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35939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398182A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08C4D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7539F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3E615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2A57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760DB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F9D81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E3A85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TC 27.22.6.4 sequence 4.1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BD34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62BA0DD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7EFF0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0AF47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50ED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B2DAA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7B0C3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9061C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03502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SEND SHORT MESSAGE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25D71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7411C96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B19B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9C69F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9A128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C5B1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2A76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0613A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2C57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text attributes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25393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7AD23AB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6852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1EC54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82471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EE66E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EF213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DAC8C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5617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Definition of appropriate QoS in BIP test cases related to GPRS for 3G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C97D2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41C15A9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24907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C738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D983B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9E7BB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FBECF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BEE4B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59662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Refresh test in 27.22.7.4.2, seq. 2.4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B08A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0E618AB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BDDC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BD2B1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2A083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8AD68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563A5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08047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A088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 RUN AT Command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8E2D0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43ED8D1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13FC1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BA646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ABAFA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7E250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607B4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67246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ED08F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tables B.1 and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7ED63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65591F1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4AAEA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1A395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15C8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C025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73659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0C838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1FBF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in REGISTER 1.2B message coding of clause 27.22.4.11.1 SEND SS (normal)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0412F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543F8F1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09C0F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3DA6B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3292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18E9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0069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C51D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F7FFC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1BFB1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27.22.4.13.1 SET UP CALL, seq 1.4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7B6E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41F9A34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623D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E412A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AC42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7174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9333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3CE2C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D566B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second card reader test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D1E2E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505CF29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F923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DF168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6F6B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78BAD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A3C0B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23F4D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7461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TON/NPI coding for Call Control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CD485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0CF7D76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D291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125F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ED818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8E364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C480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86931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C6095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27.22.4.11.1 sequence. 1.2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62021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592B420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B0F14C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C9C32D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F5820B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CP-060242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2EB59C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9DF1C2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F47D2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15C589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BIP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EBECF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6.5.0</w:t>
            </w:r>
          </w:p>
        </w:tc>
      </w:tr>
      <w:tr w:rsidR="00BF46E1" w:rsidRPr="005307A3" w14:paraId="4B4B1B63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901EC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F92F7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9E3E7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D0614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31DF2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4AB1A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8D85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Wrong reference inside test requirement of TC 27.22.7.2.2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3C887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6C3E578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66719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218D4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3565D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9181E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32A5E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14A22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9EAF2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applicability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B343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5887D43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B1FB9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0DA66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B5690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8B00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A292E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EA46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A1E75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IMEISV coding for Provide Local Information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33E29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0286919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E4AE9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0A158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E85A2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D80F2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C9CB0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7E4AD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0B0E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text attribute tests for Send USSD and Close channel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3814E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58D3812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8B7BF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1F602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B7887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FAF2B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3EBD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09571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5FAC8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Proposal to the TS 31.124 Split by referencing the relevant USAT Test procedures to TS 102 384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6BA63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0C92AC6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0E05A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FC1E7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291DD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6B52F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5ACA0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05A2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2D2E5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to the UCS2 coding in Setup Call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586E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003AA53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ED288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38FB4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0D38E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4CA26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00056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DBA65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894FB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RUN AT Command for text attribute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C3FFD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7001980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E0D4B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4E6BD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8C182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86A1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FFB9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86BA3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A3CA2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RECEIVE DATA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8EBD5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386F218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3228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59B5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83146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B2901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4F29B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00E78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BF75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terminology for USIM Service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0F27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47527D5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66F9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80CC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41674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22D8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C6F7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FEFFD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A9951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2</w:t>
            </w:r>
            <w:r w:rsidRPr="005307A3">
              <w:rPr>
                <w:sz w:val="16"/>
                <w:szCs w:val="16"/>
                <w:vertAlign w:val="superscript"/>
              </w:rPr>
              <w:t>nd</w:t>
            </w:r>
            <w:r w:rsidRPr="005307A3">
              <w:rPr>
                <w:sz w:val="16"/>
                <w:szCs w:val="16"/>
              </w:rPr>
              <w:t xml:space="preserve"> alpha identifier usages in SET UP CALL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C9D08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2A70D6C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9FAE2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E8DA7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111DC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B1523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ACB5F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CCB8D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DBE53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various typographical errors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F5A2B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70BEB65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EC208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A9AB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12CAF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00372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507E1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02885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35EDE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to OPEN CHANNEL text attribute test sequences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F40D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735C900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65FC6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91ACC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9D22B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49553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57FD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9660B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07EBE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'Precedence class' values in Bearer Independent Protocol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F288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0956EBF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0E786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2D98E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4EAF9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B2915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7D8E0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BE152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3D7F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PROVIDE LOCAL INFORMATION test sequences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53725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2B69F34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A84E6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D5C6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1ABBE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A68F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DE659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EB7F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7C07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test sequences using the TLV data object Location Information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27155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1FE30DF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A7F5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857E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46091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D6BC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F80CE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146BE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7DA4A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to SET UP CALL (UCS2 Display) test sequences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21E1E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3C05112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9C84E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A3F55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0755B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6FD17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C31A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E2EF8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0D07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to REFRESH(normal) test sequence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F249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4D9DEB9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6F4E3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199B4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65FA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CP-060389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4EDEE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C9D06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4DF29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61450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to SEND SS display tests concerning longForwardedToNumber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A2262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20DE42B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633E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51F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64A9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CP-060475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D9085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223F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EE1DA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F395E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MMI entries in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CADF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3A89FB1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B21E8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49F5C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670A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CP-060475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0D41C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0077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A0643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31DA1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896A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Corrections to SET UP CALL test case 27.22.4.13.1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CDFD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6DFCE39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71828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A88C1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1256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CP-060475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7AE2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53C6D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FF4B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0C6F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to SEND SS concerning longForwardedToNumber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1DCAE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22CBAF9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B501F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19F57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E9C22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CP-060475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CAEED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0094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38CA2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B0082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3636D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Corrections to MO SHORT MESSAGE CONTROL BY USIM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E261B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313580E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1C86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04EA7A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482040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CP-060517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AE1B5B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00535A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2E7169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65B568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Set Up Call, seq. 1.9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91477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6.6.0</w:t>
            </w:r>
          </w:p>
        </w:tc>
      </w:tr>
      <w:tr w:rsidR="00BF46E1" w:rsidRPr="005307A3" w14:paraId="407A2782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9E4F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5B819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8847C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CP-060540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35FAF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0103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EA1B5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26CBB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62FF4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APN Coding in Open Channel test case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E83D0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4207389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4A8AA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B52B9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56F9C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CP-060540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BA308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0085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E4529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41DA8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6A2FB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of BIP entries in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B42BF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1BC564C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1394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21FAA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9A92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CP-060540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F4B43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B274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1A066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74CA2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Result TLV handling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7B219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2F5E0CE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B7A0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8A8F8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B24D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CP-060540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5A88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3213E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3324A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1194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expected sequence in OPEN CHANNEL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7E966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597E1A0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218E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6862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9841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CP-060727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06C33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7CBC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583C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2787A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Some of the Applicability table content is missing when printed or in Print Layout mode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8AF24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18A7C69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B9AF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9262B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E2C48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CP-060727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9B318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C826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6EF6D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FFFD9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to SET UP CALL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B0EE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37BB767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7ACFC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8294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83545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CP-060727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472D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B5D5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CDD97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1C64E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to SEND SS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57AE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4A9DFBF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BD8B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A165E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CEB89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CP-060727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8C4DB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0058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8F90E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B597D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8F3BB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Addition of REFRESH USIM Application Reset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F1E9A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5A643AD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D8317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ED4F1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FFB7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CP-060727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37AE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23396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5F663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E10E7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SEND SS (UCS2 display)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F3E3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6EBAEF7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33497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95320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ACA59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CP-060727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5A29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F9559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56AC9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2747F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corrections on REFRESH TC 27.22.4.7.1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008A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0C6D778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481EE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798C3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A9C4D3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CP-060727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94B043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DEE2FB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5A84E4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4CFBD6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Corrections in the interpretation of Katakana Character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0A105F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6.7.0</w:t>
            </w:r>
          </w:p>
        </w:tc>
      </w:tr>
      <w:tr w:rsidR="00BF46E1" w:rsidRPr="005307A3" w14:paraId="53228C51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8FE1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CC675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A63A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2965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0115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1BE98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DAF35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B6A1B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27.22.5.2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675B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73CEE2D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6DE2B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9F071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DF757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AB137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170BB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28F7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9F135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Terminal Profile Support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B6184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209123A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E22E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1F966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DAEC4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A826D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E7741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5CF8E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C5CD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27.22.4.13.1 Expected Sequence 1.7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74EC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7CC2165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12024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EE5B1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2A266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10002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E3B87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2923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44812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27.22.4.7, seq. 1.7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1C8F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021CACA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DF6CD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5FED6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22FB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12A1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BF80D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BD907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5CFE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TC 27.22.7.4.1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AD8D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47D7D8D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172B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E8C7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3AED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A958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BF68B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2104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B9824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CR implementation error correction for 27.22.6.2 SEQ 2.2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C78F7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38D6573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A69FA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48751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C07A2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1BD82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3F444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2B2CF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69AD8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CR implementation error correction for 27.22.4.11.1 SEQ 1.4A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3379D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6B34B9D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DBD91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lastRenderedPageBreak/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23ABC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81F77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005C7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0117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E803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E83B4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37DDE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clarification of Network Simulator selection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48B4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7AFFC44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CBA1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01ED6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FD44F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4B62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03B17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BB379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51234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27.22.4.7.2 SEQ 2.2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C433B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24ACD51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1A7DE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5C450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D210E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DEB66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082A0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41AA4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2F69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Addition of new expected sequence to the SMS-PP Data Download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DCDA3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12B6E80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787E8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A9B7F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A7725A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CP-070065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7EC041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4665F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66A3CE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4AEC1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Addition of a new expected sequence to the SMS-CB Data Download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F491B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6.8.0</w:t>
            </w:r>
          </w:p>
        </w:tc>
      </w:tr>
      <w:tr w:rsidR="00BF46E1" w:rsidRPr="005307A3" w14:paraId="04FD759E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EF3E6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39358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C672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CP-070297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113A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0127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ECF7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EBC0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41011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test case applicability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D3A8B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6.9.0</w:t>
            </w:r>
          </w:p>
        </w:tc>
      </w:tr>
      <w:tr w:rsidR="00BF46E1" w:rsidRPr="005307A3" w14:paraId="4F8CF04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95D3C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EAB85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AF824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CP-070297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26BED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74AD3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256EF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1EFA1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27.22.4.2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6CD75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6.9.0</w:t>
            </w:r>
          </w:p>
        </w:tc>
      </w:tr>
      <w:tr w:rsidR="00BF46E1" w:rsidRPr="005307A3" w14:paraId="6A3176E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E9BF6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61ECA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C088B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CP-070297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4A1B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0129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FC35F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AEE45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7B1D3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test case applicability for 27.22.6.1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1BF2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6.9.0</w:t>
            </w:r>
          </w:p>
        </w:tc>
      </w:tr>
      <w:tr w:rsidR="00BF46E1" w:rsidRPr="005307A3" w14:paraId="7EFA89A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AB543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C967D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A26C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CP-070297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28E42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C4B55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6D54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5244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on 27.22.8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2BE4F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6.9.0</w:t>
            </w:r>
          </w:p>
        </w:tc>
      </w:tr>
      <w:tr w:rsidR="00BF46E1" w:rsidRPr="005307A3" w14:paraId="11CBF4A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809E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4A505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F972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CP-070297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B112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1F35B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5D052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9A6D5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on 27.22.5.1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60D4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6.9.0</w:t>
            </w:r>
          </w:p>
        </w:tc>
      </w:tr>
      <w:tr w:rsidR="00BF46E1" w:rsidRPr="005307A3" w14:paraId="3FF8EE3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754B3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D243D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81229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CP-070297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18B7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32359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4009C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C4CC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on 27.22.4.11.1 sequence. 1.4 B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ECBC1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6.9.0</w:t>
            </w:r>
          </w:p>
        </w:tc>
      </w:tr>
      <w:tr w:rsidR="00BF46E1" w:rsidRPr="005307A3" w14:paraId="1273B0C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BD7735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371D09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05CED5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CP-070297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80A791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4D59BE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1CA367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5978B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of reference to ISO/IEC 7816-3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1C80BA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6.9.0</w:t>
            </w:r>
          </w:p>
        </w:tc>
      </w:tr>
      <w:tr w:rsidR="00BF46E1" w:rsidRPr="005307A3" w14:paraId="1B5CD26F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50A0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2007-06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F2DE8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2007-06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F30AA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910FF7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C24ACA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5FF6BC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2D5F89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Update to Rel-7 version (MCC)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5ADE5F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7.0.0</w:t>
            </w:r>
          </w:p>
        </w:tc>
      </w:tr>
      <w:tr w:rsidR="00BF46E1" w:rsidRPr="005307A3" w14:paraId="68D804B0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01B6A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C905B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EC867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F0107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0136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B3D79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63284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0C226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to 27.22.6.2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8F91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3B4F2EB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38B0C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E277C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1A74B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FDA0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06E5E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AF6E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3196B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variable timeout test case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70468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0F6B3B5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BF213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6AA19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C6BAF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FF28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BA60B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1C929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2F687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to 27.22.4.13.1, seq. 1.9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C87CD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644652F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D091F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7D43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9035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6793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9CE4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FDA14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21183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to 27.22.6.1, Seq. 1.1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AB577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3CA2B7B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E950B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CAD3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24814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81565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D9381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4AB6C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53E9D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references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3F5B6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6855185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6EC8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206B4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C0111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5D06E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DDF04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57CE6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9519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27.22.4.13.1, sequence 1.7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ED3D4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170A00C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94E2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B6E21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0CA0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78991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95ECF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B066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52202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Test Cases dependant on Radio Access Clarification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A8FD4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0E65FFE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5CBFC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DA2952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1413E0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CP-070619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EF48CB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6C75F5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9A04C3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97BC4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27.22.4.7.1, sequence 1.6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91DFC5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7.1.0</w:t>
            </w:r>
          </w:p>
        </w:tc>
      </w:tr>
      <w:tr w:rsidR="00BF46E1" w:rsidRPr="005307A3" w14:paraId="5F276B5B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161A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0F0FE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E2CE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25DC7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0145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88345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4E0A9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F9E4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27.22.8, sequence 1.3 in order to remove verification of the Alpha Identifier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B851C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12E71BA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4E774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4189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327C8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E1111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59F13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8835A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7F43F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27.22.4.7.1, sequence 1.6 caring of the missing requirements in TS 31.111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5F8E6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1EC44F1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1C906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DCF59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C5AB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4A34F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DFC3B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63722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204B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27.22.4.26.2.4.2, seq. 2.2 in order to remove the possibility of retrieving a deleted previously visited URL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0A5DF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75C083A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1ABDD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F2639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E4249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5DD68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FAFE8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03A85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5E9C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Correction to add optional support of Call Hold Supplementary Service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95754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5BF03A3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8852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E10D5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C85BC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74BC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74305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6F75F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0E327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terminal profile indication for Local Connection Event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B2EB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1EE7525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F76BA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E9238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03FD2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13B39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DD430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62477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5BFF3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on test case 27.22.4.5.1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59AA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03657D6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4DE1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CD803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BD911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7496B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C5F4F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54954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F0B3C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Definition of test sequence 1.7 in test case 27.22.4.15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2E404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17BFC01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87969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A8894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A736A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E8273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3549B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59B81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F71BB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Definition of test sequence 1.12 and 1.13  in test case 27.22.4.15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EE6C5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69F3B1F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3914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E03C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8F9B8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4F8F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5021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0FE56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E094C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on test case 27.22.4.28.2.1 correcting wrong implementation of CR 0078 rev1 in C6-060547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B899D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66E8A11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50016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F727D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63A20F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CP-070847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F104F5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0148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FC1B1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4C71C5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597F74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Introduction of Rel-7 test case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1F609F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7.2.0</w:t>
            </w:r>
          </w:p>
        </w:tc>
      </w:tr>
      <w:tr w:rsidR="00BF46E1" w:rsidRPr="005307A3" w14:paraId="413550DD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78EC3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09B87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F59A1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CP-080172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24884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0156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8C8FD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76FDC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F196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to 27.22.4.15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14636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7.3.0</w:t>
            </w:r>
          </w:p>
        </w:tc>
      </w:tr>
      <w:tr w:rsidR="00BF46E1" w:rsidRPr="005307A3" w14:paraId="3677A59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6BF2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502A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6915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CP-080172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596AA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5CE4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A4C1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94A7A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27.22.8, seq. 1.3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F0A1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7.3.0</w:t>
            </w:r>
          </w:p>
        </w:tc>
      </w:tr>
      <w:tr w:rsidR="00BF46E1" w:rsidRPr="005307A3" w14:paraId="37019E9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197FB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4600E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9D5AD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CP-080172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B291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74246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A5341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CD65A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regarding terminal capabilities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C169B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7.3.0</w:t>
            </w:r>
          </w:p>
        </w:tc>
      </w:tr>
      <w:tr w:rsidR="00BF46E1" w:rsidRPr="005307A3" w14:paraId="0CD4C0E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42D220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27E477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188AE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CP-080172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3AA5B0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0159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9734B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7348CE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60E508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to network dependency of several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E3470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7.3.0</w:t>
            </w:r>
          </w:p>
        </w:tc>
      </w:tr>
      <w:tr w:rsidR="00BF46E1" w:rsidRPr="005307A3" w14:paraId="1D811BF4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F8F5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CT-40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F5913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D0BAA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CP-080388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948F8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53DEA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90883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C5F1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icon test case applicability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DB420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7.4.0</w:t>
            </w:r>
          </w:p>
        </w:tc>
      </w:tr>
      <w:tr w:rsidR="00BF46E1" w:rsidRPr="005307A3" w14:paraId="7EF6556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1A1A7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75EA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C13EB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CP-080388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8FBF2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A44E3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59B68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BB258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to 27.22.6.4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9B0AB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7.4.0</w:t>
            </w:r>
          </w:p>
        </w:tc>
      </w:tr>
      <w:tr w:rsidR="00BF46E1" w:rsidRPr="005307A3" w14:paraId="5E02D15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36811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025BB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86577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CP-080388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D59EE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3F0D9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F940B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352ED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Essential correction of test case applicability of 27.22.6.2 and 27.22.4.11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52869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7.4.0</w:t>
            </w:r>
          </w:p>
        </w:tc>
      </w:tr>
      <w:tr w:rsidR="00BF46E1" w:rsidRPr="005307A3" w14:paraId="122AD5BE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26833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CT-41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85028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BE4F8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CP-080588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FCE1A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0164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68A83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093D4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81F3E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  <w:lang w:eastAsia="en-GB"/>
              </w:rPr>
              <w:t>Essential correction of TC 27.22.4.12.1 Seq. 1.6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77274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7.5.0</w:t>
            </w:r>
          </w:p>
        </w:tc>
      </w:tr>
      <w:tr w:rsidR="00BF46E1" w:rsidRPr="005307A3" w14:paraId="01DA2A4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5692A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45903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BBB0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CP-080588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7B9D1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4660A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F6FD0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56A46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  <w:lang w:eastAsia="en-GB"/>
              </w:rPr>
              <w:t>Essential correction of test case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EDFB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7.5.0</w:t>
            </w:r>
          </w:p>
        </w:tc>
      </w:tr>
      <w:tr w:rsidR="00BF46E1" w:rsidRPr="005307A3" w14:paraId="7D402BF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94856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CF000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404F0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CP-080588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24948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623E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0B71E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1E6D5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  <w:lang w:eastAsia="en-GB"/>
              </w:rPr>
              <w:t>Essential correction of TC 27.22.7.8.1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55523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7.5.0</w:t>
            </w:r>
          </w:p>
        </w:tc>
      </w:tr>
      <w:tr w:rsidR="00BF46E1" w:rsidRPr="005307A3" w14:paraId="4FDE9025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E3571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917F7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D3340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CP-080906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807E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0168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936B9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93AA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F9C84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  <w:lang w:eastAsia="en-GB"/>
              </w:rPr>
              <w:t>Essential correction of TC 27.22.6.5 seq. 5.1 applicability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8455D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7.6.0</w:t>
            </w:r>
          </w:p>
        </w:tc>
      </w:tr>
      <w:tr w:rsidR="00BF46E1" w:rsidRPr="005307A3" w14:paraId="5CF5624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4CB04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12C5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2F53B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CP-080906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AC08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0169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CBE8C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AD25E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94F1E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  <w:lang w:eastAsia="en-GB"/>
              </w:rPr>
              <w:t>Essential correction of bearer parameters in browser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12027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7.6.0</w:t>
            </w:r>
          </w:p>
        </w:tc>
      </w:tr>
      <w:tr w:rsidR="00BF46E1" w:rsidRPr="005307A3" w14:paraId="5C79A33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C714F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7CB1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C3D6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CP-080948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08C5D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0170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99AA2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229CF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EBE1E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Pre-conditions for Launch browser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45592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7.6.0</w:t>
            </w:r>
          </w:p>
        </w:tc>
      </w:tr>
      <w:tr w:rsidR="00BF46E1" w:rsidRPr="005307A3" w14:paraId="132D60A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76D5A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EF9C8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556CC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CP-080948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3A871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0171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5DB98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A2412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AA9D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27.22.4.26.2 Seq. 2.2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70099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7.6.0</w:t>
            </w:r>
          </w:p>
        </w:tc>
      </w:tr>
      <w:tr w:rsidR="00BF46E1" w:rsidRPr="005307A3" w14:paraId="0F75B5AA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E14B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SP-42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1BF6C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SP-42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D6FD9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---------------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CC819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9587D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88AC6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4AC3E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  <w:lang w:eastAsia="en-GB"/>
              </w:rPr>
              <w:t>Upgrade to Rel-8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4A88F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8.0.0</w:t>
            </w:r>
          </w:p>
        </w:tc>
      </w:tr>
      <w:tr w:rsidR="00BF46E1" w:rsidRPr="005307A3" w14:paraId="14E8E42F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C7023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CT-43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ADC2F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1C56C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CP-090194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3A68E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0173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D7913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EA5A9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A1755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Inclusion of Rel-8 test case applicability and Rel-8 feature indication in the terminal profile content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1F96C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8.1.0</w:t>
            </w:r>
          </w:p>
        </w:tc>
      </w:tr>
      <w:tr w:rsidR="00BF46E1" w:rsidRPr="005307A3" w14:paraId="1197067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868AE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8BCA1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D485B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CP-090194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1B4BA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0174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32DF5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 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AE44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932C0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tables B.1 and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0D703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8.1.0</w:t>
            </w:r>
          </w:p>
        </w:tc>
      </w:tr>
      <w:tr w:rsidR="00BF46E1" w:rsidRPr="005307A3" w14:paraId="08F99D7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DFA8D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5D475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871C3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CP-090194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523F9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0176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5FA83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C4ACE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29136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BIP tests - usage of ME's default channel identifier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DAEE6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8.1.0</w:t>
            </w:r>
          </w:p>
        </w:tc>
      </w:tr>
      <w:tr w:rsidR="00BF46E1" w:rsidRPr="005307A3" w14:paraId="0C20B221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1BD91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CT-44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63496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03C15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CP-090459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1E21E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0175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0713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83F00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9B8D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steering of roaming test cases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816C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8.2.0</w:t>
            </w:r>
          </w:p>
        </w:tc>
      </w:tr>
      <w:tr w:rsidR="00BF46E1" w:rsidRPr="005307A3" w14:paraId="6F362E1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5E481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01A6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60430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CP-090460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F80D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0177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199DB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C34D5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7AEB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case and test case applicability changes for terminals with reduced USAT capabilities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B238B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8.2.0</w:t>
            </w:r>
          </w:p>
        </w:tc>
      </w:tr>
      <w:tr w:rsidR="00BF46E1" w:rsidRPr="005307A3" w14:paraId="7372586F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92833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BFC50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F7137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CP-090718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B24F0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0178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8EFC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858AA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2539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icon test applicability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24879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8.3.0</w:t>
            </w:r>
          </w:p>
        </w:tc>
      </w:tr>
      <w:tr w:rsidR="00BF46E1" w:rsidRPr="005307A3" w14:paraId="39D86C9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B79D8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22F99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CEF75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CP-090718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F4AA3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0179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33BEE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2E739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162F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table E.1 regarding E-UTRAN support indication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29C0D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8.3.0</w:t>
            </w:r>
          </w:p>
        </w:tc>
      </w:tr>
      <w:tr w:rsidR="00BF46E1" w:rsidRPr="005307A3" w14:paraId="69D8C68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CAF7A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8BD7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DDD4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CP-090718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1CC62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0180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EA67F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A31F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F1221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27.22.6.1 sequence 1.9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B5FDDD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8.3.0</w:t>
            </w:r>
          </w:p>
        </w:tc>
      </w:tr>
      <w:tr w:rsidR="00BF46E1" w:rsidRPr="005307A3" w14:paraId="0D42C00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44E83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8D17D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D7693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CP-090718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ED51D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0181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6917D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C48D8B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76B9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27.22.4.7.3, Seq. 3.2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B0AF5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8.3.0</w:t>
            </w:r>
          </w:p>
        </w:tc>
      </w:tr>
      <w:tr w:rsidR="00BF46E1" w:rsidRPr="005307A3" w14:paraId="4F3B49D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CDCFF7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B0277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E81B2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CP-090718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65EC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0182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1D7C8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3E02C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FE7D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applicability and terminal profile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22F5C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8.3.0</w:t>
            </w:r>
          </w:p>
        </w:tc>
      </w:tr>
      <w:tr w:rsidR="00BF46E1" w:rsidRPr="005307A3" w14:paraId="1062BC5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08D0E6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E6D857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AA5109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---------------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97AA18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093EA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59603E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720DC1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inconsistency spotted at implementation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2A7F4A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8.3.1</w:t>
            </w:r>
          </w:p>
        </w:tc>
      </w:tr>
      <w:tr w:rsidR="00BF46E1" w:rsidRPr="005307A3" w14:paraId="0DD359E6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E0E6A5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CT-46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FD1DE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704E0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CP-090999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F38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0186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E099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756F93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462F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27.22.4.7.3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A847B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8.4.0</w:t>
            </w:r>
          </w:p>
        </w:tc>
      </w:tr>
      <w:tr w:rsidR="00BF46E1" w:rsidRPr="005307A3" w14:paraId="563541B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2C852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FBFBC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F71BB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CP-091000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EF57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0187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0D29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FD8D0F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193A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TS 31.124 for terminals supporting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E49BAE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8.4.0</w:t>
            </w:r>
          </w:p>
        </w:tc>
      </w:tr>
      <w:tr w:rsidR="00BF46E1" w:rsidRPr="005307A3" w14:paraId="0A54132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280691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90BBC6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CT-46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805F44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CP-091000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D380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0188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EFF5E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BA8140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FD73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OPEN CHANNEL tests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49B93C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8.4.0</w:t>
            </w:r>
          </w:p>
        </w:tc>
      </w:tr>
      <w:tr w:rsidR="00BF46E1" w:rsidRPr="005307A3" w14:paraId="209CC5A1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6FAFA2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lastRenderedPageBreak/>
              <w:t>SA-46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B1CC58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SA-46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F9146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---------------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9165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FE18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09019A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8F48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Upgrade to Rel-9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CD5759" w14:textId="77777777" w:rsidR="00BF46E1" w:rsidRPr="005307A3" w:rsidRDefault="00BF46E1" w:rsidP="009448FB">
            <w:pPr>
              <w:pStyle w:val="TAL"/>
              <w:keepNext w:val="0"/>
              <w:rPr>
                <w:sz w:val="16"/>
                <w:szCs w:val="16"/>
              </w:rPr>
            </w:pPr>
            <w:r w:rsidRPr="005307A3">
              <w:rPr>
                <w:sz w:val="16"/>
                <w:szCs w:val="16"/>
              </w:rPr>
              <w:t>9.0.0</w:t>
            </w:r>
          </w:p>
        </w:tc>
      </w:tr>
      <w:tr w:rsidR="00BF46E1" w:rsidRPr="005307A3" w14:paraId="3DAA8DFB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5672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68F28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2C64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16A05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0189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1105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1314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F76F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BIP tests for E-UTRAN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853E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37F1C20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15A9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11B33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15C9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D4C9E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51709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5A8EF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2A89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Network Rejection Event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E98D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4077B03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AD1D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5BF4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B5DB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A0294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5B85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23D0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F188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Provide Local Information tests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04A6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4128D42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AF30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E948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8AC4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ABAC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0003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8ECF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ACB0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Event Download – Location Status tests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EEA4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346086C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5EE0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E44C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5123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CC08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793F8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87600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7BF7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Rel-9 test case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C2DB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130A31A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1E4F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D588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E476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B5CC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632B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8300D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C4671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typo error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B2AF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218019B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208B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9B06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532FC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5C185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1EAC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DBF7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C423E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Dual Open Channel tests in TCP mode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A254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2B9DC37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687A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39BA5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AF7E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A1DE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CF06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2A45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A6E3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Open Channel tests for TCP mode and Default Bearer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7C1E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45E4017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608B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D0490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8E79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CE285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EEBC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C5DA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4A0AF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optional features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93B0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1E2D879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1911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B1778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4407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E785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0199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FAC5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6BBC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228A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applicability for 'no alpha identifier presented' sequences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1E4AE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544CA35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3B6B03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2935FC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ACE7D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CP-100179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EA356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B3640C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5EDA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0EB3E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the condition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BCCA1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9.1.0</w:t>
            </w:r>
          </w:p>
        </w:tc>
      </w:tr>
      <w:tr w:rsidR="00BF46E1" w:rsidRPr="005307A3" w14:paraId="6EA73D13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23C1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C758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9D4C7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8AC4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95ABF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F43C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CDD5F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27.22.4.31.1 Seq. 1.5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9686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2614CC8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DEE6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5006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1146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CB5E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F9A8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BFD73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AF01A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Table E.1 regarding Width reduction when in a menu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DEA2B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2B8B570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F80C0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F305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26AA8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68214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D0A74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AD77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C8928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TAC coding in Provide Local Information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A964C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1406297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9644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DE4A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E33D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C6C2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1531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25BC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C236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BDD0F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57A178D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71614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AD5F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44A7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CCC67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E70B3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A60F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9E35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27.22.4.27.2 Seq 2.10 test case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6EE7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564FA79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A4C7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7862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5692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4C478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61D9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DAE4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732D5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applicability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9F1E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5194231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DD3C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71478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D0F5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78868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CDD0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CB11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7D86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Network Search mode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923F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1F71591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136F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96CCB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3931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382F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7DA49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1F98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2B806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Event download, Network Search mode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EAF2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783E204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A73D7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91FCF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457E9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CP-100396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B394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357F50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06063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CD496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Steering of Roaming test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28F8DC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9.2.0</w:t>
            </w:r>
          </w:p>
        </w:tc>
      </w:tr>
      <w:tr w:rsidR="00BF46E1" w:rsidRPr="005307A3" w14:paraId="26050A94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69CEC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2DEF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5820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CP-100591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E27FF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0218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5542C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EF069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DD6B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Open Channel 27.22.4.27.2 sequence 2.4 test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6C765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16FE75F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7385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E34E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4DD8B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CP-100592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8032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2DD83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CD23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CF3E7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references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9B970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50C0E34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00269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D599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679B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CP-100593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B91C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0220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99D14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FD7F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0031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test case applicability of letter class C features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6967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2AB9B3A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DB8A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69F3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A12C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CP-100593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3334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704FF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B75F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C7B1F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27.22.4.28.3. Seq 3.2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0375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3881A32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2D92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55CA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52682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CP-100593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726A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0219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77EA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71DAB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E0745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SET UP CALL 27.22.4.13 sequence 1.1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DC5A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4BB2C9A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5BEA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3C3A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AA70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CP-100613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BCC7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0215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43A7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7D0F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D2DC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Access Technology change event download tests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659F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29D73B7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EF4A3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FED0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81A6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CP-100613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F057A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5FABC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4D28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1BE1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Open Channel test related to E-UTRAN network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A7F7B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452C7AB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1114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3D1B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516F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CP-100613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3136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0222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17355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65411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7FC3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Call Control tests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7A5C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43014EA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66C58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7CE2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30232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CP-100620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669C76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0221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314AC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B2A15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899AD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test 27.22.4.9.3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AAC673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9.3.0</w:t>
            </w:r>
          </w:p>
        </w:tc>
      </w:tr>
      <w:tr w:rsidR="00BF46E1" w:rsidRPr="005307A3" w14:paraId="4C9C6813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3224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A6443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946B1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CP-100835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DE36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0242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CB02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2455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FEA5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Provide local information test , discovery of surrounding CSG cell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1FEB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9.4.0</w:t>
            </w:r>
          </w:p>
        </w:tc>
      </w:tr>
      <w:tr w:rsidR="00BF46E1" w:rsidRPr="005307A3" w14:paraId="114E39E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51717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7A2C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12E7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CP-100833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4C38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0234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1683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D020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77A1D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Clarification of 'ELSE' parts in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88F5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9.4.0</w:t>
            </w:r>
          </w:p>
        </w:tc>
      </w:tr>
      <w:tr w:rsidR="00BF46E1" w:rsidRPr="005307A3" w14:paraId="6CC114F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0FC8A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918CE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D84D4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CP-100834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1927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1EBE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77FAD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E027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TCP/UDP referencing errors in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65FD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9.4.0</w:t>
            </w:r>
          </w:p>
        </w:tc>
      </w:tr>
      <w:tr w:rsidR="00BF46E1" w:rsidRPr="005307A3" w14:paraId="54A4E8D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4DEF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F045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B7173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CP-100834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01B6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0236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BB795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2B08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FF4B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LTE test cases - specifying that default E-UTRAN UICC should be used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01DD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9.4.0</w:t>
            </w:r>
          </w:p>
        </w:tc>
      </w:tr>
      <w:tr w:rsidR="00BF46E1" w:rsidRPr="005307A3" w14:paraId="670DF3D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845A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82E4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75AF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CP-100834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CD791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0238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AAF5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99AF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ECE1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SET UP CALL sequence 1.1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9624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9.4.0</w:t>
            </w:r>
          </w:p>
        </w:tc>
      </w:tr>
      <w:tr w:rsidR="00BF46E1" w:rsidRPr="005307A3" w14:paraId="47399CE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5010C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A0EA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42B8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CP-100830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A055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0233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EC22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E136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E4CC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Definition of E-UTRAN/EPC ISIM-UICC for ISIM related testing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95646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9.4.0</w:t>
            </w:r>
          </w:p>
        </w:tc>
      </w:tr>
      <w:tr w:rsidR="00BF46E1" w:rsidRPr="005307A3" w14:paraId="5CAA4F8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445F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08AE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114C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CP-100834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BF0AB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0BB49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1B42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E311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references to non-existent data items in CLOSE CHANNEL(E-UTRAN/EPC)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17DD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9.4.0</w:t>
            </w:r>
          </w:p>
        </w:tc>
      </w:tr>
      <w:tr w:rsidR="00BF46E1" w:rsidRPr="005307A3" w14:paraId="107CE79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CB9B3E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B367D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471E6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0A50CE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6EBCC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F18313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E24C42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errors in implementation of CR 234 (MCC).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385D6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9.4.1</w:t>
            </w:r>
          </w:p>
        </w:tc>
      </w:tr>
      <w:tr w:rsidR="00BF46E1" w:rsidRPr="005307A3" w14:paraId="447F4DB1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CCEB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61A30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B8B0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CP-110231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5C6C2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0217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ADC40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46DC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9243A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Provide Local Information tests for multiple access technologies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3B00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9.5.0</w:t>
            </w:r>
          </w:p>
        </w:tc>
      </w:tr>
      <w:tr w:rsidR="00BF46E1" w:rsidRPr="005307A3" w14:paraId="053FEC2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D469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D96F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A376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CP-110230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06C5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C448C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295F2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331E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ISIM related SMS-PP Data Download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1D40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9.5.0</w:t>
            </w:r>
          </w:p>
        </w:tc>
      </w:tr>
      <w:tr w:rsidR="00BF46E1" w:rsidRPr="005307A3" w14:paraId="28140C7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5462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4DCE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FE43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CP-110230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7FA5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F341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2FF5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F445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ISIM related Send Short Message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0A16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9.5.0</w:t>
            </w:r>
          </w:p>
        </w:tc>
      </w:tr>
      <w:tr w:rsidR="00BF46E1" w:rsidRPr="005307A3" w14:paraId="4FA219C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2E03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4DC9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48307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CP-110231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76FA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62A10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C781B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C77D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Optimization of SEND SMS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3210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9.5.0</w:t>
            </w:r>
          </w:p>
        </w:tc>
      </w:tr>
      <w:tr w:rsidR="00BF46E1" w:rsidRPr="005307A3" w14:paraId="433F468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C3EC4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4CBC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E98B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CP-110231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9D06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FE3DF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9D43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39BD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Optimization of SMS PP Download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2400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9.5.0</w:t>
            </w:r>
          </w:p>
        </w:tc>
      </w:tr>
      <w:tr w:rsidR="00BF46E1" w:rsidRPr="005307A3" w14:paraId="72D4E1D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82C6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188A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82C8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CP-110231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5173C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0248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D30D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C0A0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CBFC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Polling Off test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A6D8B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9.5.0</w:t>
            </w:r>
          </w:p>
        </w:tc>
      </w:tr>
      <w:tr w:rsidR="00BF46E1" w:rsidRPr="005307A3" w14:paraId="1E134C3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BE8A4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6EE95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9E783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CP-110231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1A8526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16EAA7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D8E57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8C61D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on BIP TCs for E-UTRAN/EPC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35565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9.5.0</w:t>
            </w:r>
          </w:p>
        </w:tc>
      </w:tr>
      <w:tr w:rsidR="00BF46E1" w:rsidRPr="005307A3" w14:paraId="6A188963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5FAA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SP-51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1541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SP-51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7A3E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  <w:u w:val="single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C204F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44C3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0475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14EF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Automatic upgrade from previous version 9.5.0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3A2E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10.0.0</w:t>
            </w:r>
          </w:p>
        </w:tc>
      </w:tr>
      <w:tr w:rsidR="00BF46E1" w:rsidRPr="005307A3" w14:paraId="502364B0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5B78F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CT-52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3C74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4655E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  <w:u w:val="single"/>
              </w:rPr>
            </w:pPr>
            <w:r w:rsidRPr="005307A3">
              <w:rPr>
                <w:rFonts w:cs="Arial"/>
                <w:sz w:val="16"/>
                <w:szCs w:val="16"/>
              </w:rPr>
              <w:t>CP-110503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5A9E5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0241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7A440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8FBB9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1D93C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Event download test, CSG cell Selection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BA60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10.1.0</w:t>
            </w:r>
          </w:p>
        </w:tc>
      </w:tr>
      <w:tr w:rsidR="00BF46E1" w:rsidRPr="005307A3" w14:paraId="1E77F14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DAA2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A2B8C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969A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  <w:u w:val="single"/>
              </w:rPr>
            </w:pPr>
            <w:r w:rsidRPr="005307A3">
              <w:rPr>
                <w:rFonts w:cs="Arial"/>
                <w:sz w:val="16"/>
                <w:szCs w:val="16"/>
              </w:rPr>
              <w:t>CP-110504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B7F1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A862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C9925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FFBA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ISIM related SMS-PP Data Download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B0B76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10.1.0</w:t>
            </w:r>
          </w:p>
        </w:tc>
      </w:tr>
      <w:tr w:rsidR="00BF46E1" w:rsidRPr="005307A3" w14:paraId="7BCE91F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A6F55D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C3C92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AD065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  <w:u w:val="single"/>
              </w:rPr>
            </w:pPr>
            <w:r w:rsidRPr="005307A3">
              <w:rPr>
                <w:rFonts w:cs="Arial"/>
                <w:sz w:val="16"/>
                <w:szCs w:val="16"/>
              </w:rPr>
              <w:t>CP-110504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7E4E75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38C8F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2686FF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B9B54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ISIM related Send Short Message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1141D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10.1.0</w:t>
            </w:r>
          </w:p>
        </w:tc>
      </w:tr>
      <w:tr w:rsidR="00BF46E1" w:rsidRPr="005307A3" w14:paraId="1336042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C215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CC69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043D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  <w:u w:val="single"/>
              </w:rPr>
            </w:pPr>
            <w:r w:rsidRPr="005307A3">
              <w:rPr>
                <w:rFonts w:cs="Arial"/>
                <w:sz w:val="16"/>
                <w:szCs w:val="16"/>
              </w:rPr>
              <w:t>CP-110719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C401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7E04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7CAC2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E442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the Terminal Profile entries in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D28B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10.2.0</w:t>
            </w:r>
          </w:p>
        </w:tc>
      </w:tr>
      <w:tr w:rsidR="00BF46E1" w:rsidRPr="005307A3" w14:paraId="092F25A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4917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1ADF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EF0F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  <w:u w:val="single"/>
              </w:rPr>
            </w:pPr>
            <w:r w:rsidRPr="005307A3">
              <w:rPr>
                <w:rFonts w:cs="Arial"/>
                <w:sz w:val="16"/>
                <w:szCs w:val="16"/>
              </w:rPr>
              <w:t>CP-110719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20DDD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EBFD3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5EEF7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158E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Send Short message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F7A9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10.2.0</w:t>
            </w:r>
          </w:p>
        </w:tc>
      </w:tr>
      <w:tr w:rsidR="00BF46E1" w:rsidRPr="005307A3" w14:paraId="63A6CA51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C4B6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8C2C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89092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CP-110592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3203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B66A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1831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4264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Data Destination Address settings in BIP and Launch Browser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1AEA9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10.2.0</w:t>
            </w:r>
          </w:p>
        </w:tc>
      </w:tr>
      <w:tr w:rsidR="00BF46E1" w:rsidRPr="005307A3" w14:paraId="5118641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AC84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5E65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634D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  <w:u w:val="single"/>
              </w:rPr>
            </w:pPr>
            <w:r w:rsidRPr="005307A3">
              <w:rPr>
                <w:rFonts w:cs="Arial"/>
                <w:sz w:val="16"/>
                <w:szCs w:val="16"/>
              </w:rPr>
              <w:t>CP-110719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934C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E2E0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D975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83225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Tag length in Provide Local Information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C956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10.2.0</w:t>
            </w:r>
          </w:p>
        </w:tc>
      </w:tr>
      <w:tr w:rsidR="00BF46E1" w:rsidRPr="005307A3" w14:paraId="2062EAA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C598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6D03C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3660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CP-110719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166BB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2FDC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3A0F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75CC6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Network Rejection Event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2E96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10.2.0</w:t>
            </w:r>
          </w:p>
        </w:tc>
      </w:tr>
      <w:tr w:rsidR="00BF46E1" w:rsidRPr="005307A3" w14:paraId="4BA52B4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DD20A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DF147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C5778B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2BFA9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DDD22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78040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E3800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implementation error in CR 255r3 (MCC)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7885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10.2.1</w:t>
            </w:r>
          </w:p>
        </w:tc>
      </w:tr>
      <w:tr w:rsidR="00BF46E1" w:rsidRPr="005307A3" w14:paraId="40CE2EAF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7B19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918F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4B10F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CP-110904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D607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0263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E5EA8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642D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1FCDB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SMS-PP Data Download test cases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23C8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10.3.0</w:t>
            </w:r>
          </w:p>
        </w:tc>
      </w:tr>
      <w:tr w:rsidR="00BF46E1" w:rsidRPr="005307A3" w14:paraId="6410043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E1C4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4C40F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6421A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CP-110904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6C2E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40EA1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6195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BACA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Channel Status After Link Dropped in E-UTRA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F0E1B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10.3.0</w:t>
            </w:r>
          </w:p>
        </w:tc>
      </w:tr>
      <w:tr w:rsidR="00BF46E1" w:rsidRPr="005307A3" w14:paraId="05A044F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7EB0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5888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8588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CP-110904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D36B5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CA1A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5889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AA56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test sequence content 4.3 and 4.4 for test case 27.22.4.1 of Table B.1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C3A5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10.3.0</w:t>
            </w:r>
          </w:p>
        </w:tc>
      </w:tr>
      <w:tr w:rsidR="00BF46E1" w:rsidRPr="005307A3" w14:paraId="6A36FEF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82457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AEE3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4B61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CP-110904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F195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F4F9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1F08A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9AF1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Steering of Roaming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2868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10.3.0</w:t>
            </w:r>
          </w:p>
        </w:tc>
      </w:tr>
      <w:tr w:rsidR="00BF46E1" w:rsidRPr="005307A3" w14:paraId="7C0BCCA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DFEF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FF23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F172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CP-110906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B1815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BBC2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3182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7476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SMS-CB Applicability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FD64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10.3.0</w:t>
            </w:r>
          </w:p>
        </w:tc>
      </w:tr>
      <w:tr w:rsidR="00BF46E1" w:rsidRPr="005307A3" w14:paraId="305C88E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B84A3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04D8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03FD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CP-110906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306B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0257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8692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AC6A4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767B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Play Tone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5DE6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10.3.0</w:t>
            </w:r>
          </w:p>
        </w:tc>
      </w:tr>
      <w:tr w:rsidR="00BF46E1" w:rsidRPr="005307A3" w14:paraId="4A8326B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8FC17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A2EA0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BF4B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CP-110907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ACB9D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06A54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A4A8C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8EEA64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incorrect implementation of CR 255r3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66CE4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10.3.0</w:t>
            </w:r>
          </w:p>
        </w:tc>
      </w:tr>
      <w:tr w:rsidR="00BF46E1" w:rsidRPr="005307A3" w14:paraId="0C38C070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706E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lastRenderedPageBreak/>
              <w:t>CT-55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493D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D441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CP-120151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DB10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0269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0C48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5319E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1482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applicability correction of Open Channel with user rejection tests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CC8C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10.4.0</w:t>
            </w:r>
          </w:p>
        </w:tc>
      </w:tr>
      <w:tr w:rsidR="00BF46E1" w:rsidRPr="005307A3" w14:paraId="2D0A603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3B39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1B4D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7751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CP-120152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8821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6E4AF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3EAA5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1A9A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test 27.22.4.15 Seq. 1.15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9EB1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10.4.0</w:t>
            </w:r>
          </w:p>
        </w:tc>
      </w:tr>
      <w:tr w:rsidR="00BF46E1" w:rsidRPr="005307A3" w14:paraId="0F310FF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21A1D3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EDF64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B1C92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CP-120153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2218EE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0268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C73649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1E601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FC797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REFRESH with AID test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6FBA68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10.4.0</w:t>
            </w:r>
          </w:p>
        </w:tc>
      </w:tr>
      <w:tr w:rsidR="00BF46E1" w:rsidRPr="005307A3" w14:paraId="2001DF4E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3E5F0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D089C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416E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CP-120394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3555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2132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8C35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DE64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applicability correction for terminals operating in PS mode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BB35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10.5.0</w:t>
            </w:r>
          </w:p>
        </w:tc>
      </w:tr>
      <w:tr w:rsidR="00BF46E1" w:rsidRPr="005307A3" w14:paraId="56B9D52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E063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5970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490C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CP-120394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805C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5719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8623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1CC2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expected Terminal Reponse for unsuccessful Open Channel commands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6A9A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10.5.0</w:t>
            </w:r>
          </w:p>
        </w:tc>
      </w:tr>
      <w:tr w:rsidR="00BF46E1" w:rsidRPr="005307A3" w14:paraId="3537865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32C6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E4EA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FA25B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866A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ACA1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B79CF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0CA4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corrections to the Network Rejection Event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1BA2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10.5.0</w:t>
            </w:r>
          </w:p>
        </w:tc>
      </w:tr>
      <w:tr w:rsidR="00BF46E1" w:rsidRPr="005307A3" w14:paraId="207EB60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2880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D2EB5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9B9F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4E7FF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8F462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82F4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EC89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test cases for Send Short Message and  SMS PP data download over SGs (E-UTRAN)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603F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10.5.0</w:t>
            </w:r>
          </w:p>
        </w:tc>
      </w:tr>
      <w:tr w:rsidR="00BF46E1" w:rsidRPr="005307A3" w14:paraId="6A89F3F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1A4C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EE791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A96E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0EA42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BCF2F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C0E1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A7AA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Open Channel with Bearer type 0B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353D9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10.5.0</w:t>
            </w:r>
          </w:p>
        </w:tc>
      </w:tr>
      <w:tr w:rsidR="00BF46E1" w:rsidRPr="005307A3" w14:paraId="6986A83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96170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A35E2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04F8C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CP-120395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6BE41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BD32C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F6E59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77917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modification for Provide Local Information IMEI and IMEISV testing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B968C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10.5.0</w:t>
            </w:r>
          </w:p>
        </w:tc>
      </w:tr>
      <w:tr w:rsidR="00BF46E1" w:rsidRPr="005307A3" w14:paraId="58A75B5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F0C8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4529F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6840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CP-120629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88D2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10AB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916D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28731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Launch Browser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D30D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10.6.0</w:t>
            </w:r>
          </w:p>
        </w:tc>
      </w:tr>
      <w:tr w:rsidR="00BF46E1" w:rsidRPr="005307A3" w14:paraId="3B1DABC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6850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ECEE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826C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CP-120629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9626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5F71F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A3E8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2897B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Launch Browser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5000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10.6.0</w:t>
            </w:r>
          </w:p>
        </w:tc>
      </w:tr>
      <w:tr w:rsidR="00BF46E1" w:rsidRPr="005307A3" w14:paraId="5D2A4C8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54347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6E33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AEB6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CP-120630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A940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16AC4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DB71F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AED7B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Terminal Profile entries in table E.1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970F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10.6.0</w:t>
            </w:r>
          </w:p>
        </w:tc>
      </w:tr>
      <w:tr w:rsidR="00BF46E1" w:rsidRPr="005307A3" w14:paraId="33ECE4A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C7CF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7830B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F1AD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CP-120630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A488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0A15B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F024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A53D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test sequence for PROVIDE LOCAL INFORMATION, Discovery of surrounding CSG cells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382B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10.6.0</w:t>
            </w:r>
          </w:p>
        </w:tc>
      </w:tr>
      <w:tr w:rsidR="00BF46E1" w:rsidRPr="005307A3" w14:paraId="0997BB4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0C6E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07490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89FC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CP-120631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A945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E66D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F49D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3D63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Corrections to test sequence 27.22.7.18.1 for CSG Cell Selection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1EA4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10.6.0</w:t>
            </w:r>
          </w:p>
        </w:tc>
      </w:tr>
      <w:tr w:rsidR="00BF46E1" w:rsidRPr="005307A3" w14:paraId="26CC770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F945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EDFE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3AEB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CP-120632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6AE5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FDB2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AA1D2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2C433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network simulator dependencies of the tests in 27.22.7.4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1B99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10.6.0</w:t>
            </w:r>
          </w:p>
        </w:tc>
      </w:tr>
      <w:tr w:rsidR="00BF46E1" w:rsidRPr="005307A3" w14:paraId="6E0FF47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CFEE4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986E7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77796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CP-120633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1C3CD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0272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F9E809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EB8911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A283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UICC Access to IMS tests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AA66F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10.6.0</w:t>
            </w:r>
          </w:p>
        </w:tc>
      </w:tr>
      <w:tr w:rsidR="00BF46E1" w:rsidRPr="005307A3" w14:paraId="63A05A7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5223B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SP-57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D5E93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SP-57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048B5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07515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6D44C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97837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3EC2F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Automatic upgrade to Rel-11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6E328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11.0.0</w:t>
            </w:r>
          </w:p>
        </w:tc>
      </w:tr>
      <w:tr w:rsidR="00BF46E1" w:rsidRPr="005307A3" w14:paraId="19738D1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9BC8B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14C5D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9AF381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CP-120875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20749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C9700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7FE0E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88A8A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TERMINAL RESPONSE in steering of roaming test steps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F2AA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11.1.0</w:t>
            </w:r>
          </w:p>
        </w:tc>
      </w:tr>
      <w:tr w:rsidR="00BF46E1" w:rsidRPr="005307A3" w14:paraId="54A1B8A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0F8A4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DD1EA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1EC53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CP-130149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C8086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9A94DB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F170A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1F1DA0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Applicability of tests for MEs with reduced capabilities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645F3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11.2.0</w:t>
            </w:r>
          </w:p>
        </w:tc>
      </w:tr>
      <w:tr w:rsidR="00BF46E1" w:rsidRPr="005307A3" w14:paraId="4B8ED63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355D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4CC2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C169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086F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0285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AD3E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357A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AE2D3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Superseding of OPEN CHANNEL test sequence 2.1 by Default Bearer test sequence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0A19D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2DD15F1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BC55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1949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17D8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DD3C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63E9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F468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69BA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Removal of applicability condition C102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2433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00041E1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3A36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4A707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CA8C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775F3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8BB65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DFE6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91F92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the applicability of test case 27.22.4.7 seq. 4.1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0F17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5ADB78D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02A3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4E2F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8D31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C22C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44CD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8B02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F58CB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the applicability of test case 27.22.8 seq. 1.4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232F5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1F87177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B89D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8BF5A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5B07F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4E61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F8CD5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EAB6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6877B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test sequence for PROVIDE LOCAL INFORMATION, E-UTRAN Intra-Frequency and Inter-Frequency Measurements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C55C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2867D97B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9B2F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7A3F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E12BF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5F9E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4FBE0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3A21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2721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Change of test sequence for SMS-PP data download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3B2E3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04E3A58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0F08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D3130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8E7F4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B5074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E4214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DC8F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889FB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Changes in LAUNCH BROWSER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384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49EEA89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50DB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10B17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755B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3DFB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0299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F0B0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C121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3BD4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test sequence for PROVIDE LOCAL INFORMATION, NMR, 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4890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570CC99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3C6F7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30C4E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A3E9C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CP-130370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F02A4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37881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10E99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8151C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the applicability and test procedure of test case 27.22.4.10 Seq 1.9 &amp; 27.22.5.1 Seq 1.9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CE48D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11.3.0</w:t>
            </w:r>
          </w:p>
        </w:tc>
      </w:tr>
      <w:tr w:rsidR="00BF46E1" w:rsidRPr="005307A3" w14:paraId="58D908F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9E75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1A326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0CA0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CP-130532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656F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6F00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66CF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215C7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Terminal Profile evaluation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E4428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11.4.0</w:t>
            </w:r>
          </w:p>
        </w:tc>
      </w:tr>
      <w:tr w:rsidR="00BF46E1" w:rsidRPr="005307A3" w14:paraId="029EFFA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39AF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2168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C455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CP-130532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23ED0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4A0E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1FD0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82A6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chapter numbering in 27.22.7.15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49506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11.4.0</w:t>
            </w:r>
          </w:p>
        </w:tc>
      </w:tr>
      <w:tr w:rsidR="00BF46E1" w:rsidRPr="005307A3" w14:paraId="2E2D259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8C34B6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7310A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F7A733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CP-130532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7A3B26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E0082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4A4A5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B6022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applicability information of test case 27.22.4.15 seq 1.10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20753F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11.4.0</w:t>
            </w:r>
          </w:p>
        </w:tc>
      </w:tr>
      <w:tr w:rsidR="00BF46E1" w:rsidRPr="005307A3" w14:paraId="5C39891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08CD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DC7574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36C8BD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CP-130791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63EC9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1C9A9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0881E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10B7E7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Terminal Profile evaluation for SET UP CALL bit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0FFB1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11.5.0</w:t>
            </w:r>
          </w:p>
        </w:tc>
      </w:tr>
      <w:tr w:rsidR="00BF46E1" w:rsidRPr="005307A3" w14:paraId="790367A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64E399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2038D5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D5189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CP-130791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C1810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24052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8B68C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E2B4E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test case 27.22.5.2 seq. 1.7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E68795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11.5.0</w:t>
            </w:r>
          </w:p>
        </w:tc>
      </w:tr>
      <w:tr w:rsidR="00BF46E1" w:rsidRPr="005307A3" w14:paraId="0DCB49D9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2AD41B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BBF23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EAEE4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CP-130791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682295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A78088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ECFA4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34AC6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the status of A.1/154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6A9DE8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11.5.0</w:t>
            </w:r>
          </w:p>
        </w:tc>
      </w:tr>
      <w:tr w:rsidR="00BF46E1" w:rsidRPr="005307A3" w14:paraId="0E77C01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ADCCB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36559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22F34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CP-130791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80CFB4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0309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50F99B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2890F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F1211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the Generic Test Procedure 1 (SMS-PP Data Download)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32BB2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11.5.0</w:t>
            </w:r>
          </w:p>
        </w:tc>
      </w:tr>
      <w:tr w:rsidR="00BF46E1" w:rsidRPr="005307A3" w14:paraId="593E82E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311D74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E7B8D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4EAFDD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CP-140173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6188E2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712235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DE3A5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1564B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Usage of URL in test cases for LAUNCH BROWSER command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6AB00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11.6.0</w:t>
            </w:r>
          </w:p>
        </w:tc>
      </w:tr>
      <w:tr w:rsidR="00BF46E1" w:rsidRPr="005307A3" w14:paraId="32B3645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E30499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D84A4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4B764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CP-140428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A8ACA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89192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97B5A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620AD8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Clarification on test case for PROVIDE LOCAL INFORMATION, E-UTRAN Inter-Frequency Measurements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EACB5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11.7.0</w:t>
            </w:r>
          </w:p>
        </w:tc>
      </w:tr>
      <w:tr w:rsidR="00BF46E1" w:rsidRPr="005307A3" w14:paraId="11752D1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1C7D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0663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139AC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CP-140426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24C9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555E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2753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C7F2E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Changes for validation of TI value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BDC6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12.0.0</w:t>
            </w:r>
          </w:p>
        </w:tc>
      </w:tr>
      <w:tr w:rsidR="00BF46E1" w:rsidRPr="005307A3" w14:paraId="446874E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7507AB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581904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68807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CP-140433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9567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DAEF4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BD977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0D2E2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Modification to test case 27.22.4.28.3 SEQ 3.2 (step 5)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53CB1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12.0.0</w:t>
            </w:r>
          </w:p>
        </w:tc>
      </w:tr>
      <w:tr w:rsidR="00BF46E1" w:rsidRPr="005307A3" w14:paraId="4786716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58E8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D7A8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71D3F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CP-140705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DCD0F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0317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497C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41F1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DDEC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Open channel terminal response in case of modified parameters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C3B8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12.1.0</w:t>
            </w:r>
          </w:p>
        </w:tc>
      </w:tr>
      <w:tr w:rsidR="00BF46E1" w:rsidRPr="005307A3" w14:paraId="3068265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BA68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3EFA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24AA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CP-140705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BB30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0321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3CDD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F70C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B9098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Change of test sequence for LAUNCH BROWSER with default URL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AFDA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12.1.0</w:t>
            </w:r>
          </w:p>
        </w:tc>
      </w:tr>
      <w:tr w:rsidR="00BF46E1" w:rsidRPr="005307A3" w14:paraId="1EDFC7F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936D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D929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1A74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CP-140709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FA4AB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11333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E6E0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465E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Removal of applicability condition C133, C135, C136, C137 and C138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9BDFA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12.1.0</w:t>
            </w:r>
          </w:p>
        </w:tc>
      </w:tr>
      <w:tr w:rsidR="00BF46E1" w:rsidRPr="005307A3" w14:paraId="6CEEF5F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A05F3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15AF0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8BCF2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CP-140710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3B0C2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0315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F10DEC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53FA71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5FA61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Network Dependency of the TBD test sequence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17913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12.1.0</w:t>
            </w:r>
          </w:p>
        </w:tc>
      </w:tr>
      <w:tr w:rsidR="00BF46E1" w:rsidRPr="005307A3" w14:paraId="7B185F2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5EC8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517E0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5CD6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CP-140965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ABD3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0324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EEC7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74CC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D57B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Change of test sequence for LAUNCH BROWSER with default URL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DC93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12.2.0</w:t>
            </w:r>
          </w:p>
        </w:tc>
      </w:tr>
      <w:tr w:rsidR="00BF46E1" w:rsidRPr="005307A3" w14:paraId="1A5EB46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10749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F8BBC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ED760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CP-140966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78E14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0323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0BE94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A52721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7EFEC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usage of TP-Message-Reference (TP-MR) in Send Short Message 1.9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A5FDAE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12.2.0</w:t>
            </w:r>
          </w:p>
        </w:tc>
      </w:tr>
      <w:tr w:rsidR="00BF46E1" w:rsidRPr="005307A3" w14:paraId="7E33186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3C9CE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5B311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761E0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CP-150164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6B165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44BD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2BA1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EF01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Added column for Rel.12 in applicability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1EF1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12.3.0</w:t>
            </w:r>
          </w:p>
        </w:tc>
      </w:tr>
      <w:tr w:rsidR="00BF46E1" w:rsidRPr="005307A3" w14:paraId="42A9DBB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3B764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34E2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E3F8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CP-150164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C1A9C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9A4E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B2C7A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A269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reference to ETSI TS 102 221 and release scope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A9A19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12.3.0</w:t>
            </w:r>
          </w:p>
        </w:tc>
      </w:tr>
      <w:tr w:rsidR="00BF46E1" w:rsidRPr="005307A3" w14:paraId="7B22932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5E4FF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2DE2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5D4EE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CP-150164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A7CD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7B0E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F4EC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2B66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OPEN CHANNEL Alpha Identifier handling and introduction of new alternative Terminal Response for GET CHANNEL STATUS Sequences 1.4 and 1.5 and CLOSE CHANNEL Sequence 3.2.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11CE4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12.3.0</w:t>
            </w:r>
          </w:p>
        </w:tc>
      </w:tr>
      <w:tr w:rsidR="00BF46E1" w:rsidRPr="005307A3" w14:paraId="18E9D68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873ABC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891300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4EC74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CP-150164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E49CAC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0417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FF4A9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814AD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C5DD2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usage of TP-Message-Reference (TP-MR) in remaining Send Short Message test cases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66201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12.3.0</w:t>
            </w:r>
          </w:p>
        </w:tc>
      </w:tr>
      <w:tr w:rsidR="00BF46E1" w:rsidRPr="005307A3" w14:paraId="0F84314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D7C03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F639F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1AFB8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CP-150387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30E7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0419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2EEC5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2D14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7F199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Removal of mandatory clause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05D9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13.0.0</w:t>
            </w:r>
          </w:p>
        </w:tc>
      </w:tr>
      <w:tr w:rsidR="00BF46E1" w:rsidRPr="005307A3" w14:paraId="5AF9A7D4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D6449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B6042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6F01C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CP-150386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47B72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0420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EDAA96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A208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4374F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Making features optional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8EEC4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13.0.0</w:t>
            </w:r>
          </w:p>
        </w:tc>
      </w:tr>
      <w:tr w:rsidR="00BF46E1" w:rsidRPr="005307A3" w14:paraId="5EE6C72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A8665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6A771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6767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CP-150562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F1D2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0423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1247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50E3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24B9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Typo in the Option A.1/74 for Class E: Terminal supports UDP, Terminal in Server Mode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F137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13.1.0</w:t>
            </w:r>
          </w:p>
        </w:tc>
      </w:tr>
      <w:tr w:rsidR="00BF46E1" w:rsidRPr="005307A3" w14:paraId="3B22E6AC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72019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B519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97EE4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CP-150562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9CA4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0422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5FE8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57A48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4FB7B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Rel.13 column to applicability table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47DE2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13.1.0</w:t>
            </w:r>
          </w:p>
        </w:tc>
      </w:tr>
      <w:tr w:rsidR="00BF46E1" w:rsidRPr="005307A3" w14:paraId="671C1E3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F820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F6B04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D505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CP-150562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48C4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B684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11466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C68B0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technical handling of features made optional by TR 31.901 within applicability table and terminal profile.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D13CF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13.1.0</w:t>
            </w:r>
          </w:p>
        </w:tc>
      </w:tr>
      <w:tr w:rsidR="00BF46E1" w:rsidRPr="005307A3" w14:paraId="7B982CC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BF884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lastRenderedPageBreak/>
              <w:t>CT-69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DB1D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15E2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CP-150562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97B2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AA0B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7C18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B9BF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PLI, Inter-frequency UTRAN Measurements test case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F0F9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13.1.0</w:t>
            </w:r>
          </w:p>
        </w:tc>
      </w:tr>
      <w:tr w:rsidR="00BF46E1" w:rsidRPr="005307A3" w14:paraId="003EE84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FA9E2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92A3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9265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CP-150562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5A3D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0424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E5FC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1F80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97C4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USAT Testing Enhancement by addition of REFRESH with IMSI changing procedure test sequences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671F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13.1.0</w:t>
            </w:r>
          </w:p>
        </w:tc>
      </w:tr>
      <w:tr w:rsidR="00BF46E1" w:rsidRPr="005307A3" w14:paraId="2A5AA32E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86201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2DD82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6DD76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CP-150562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90C34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0425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45128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8832D4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B6C85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USAT Testing Enhancement by addition of REFRESH with IMSI changing procedure test sequences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D3B633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13.1.0</w:t>
            </w:r>
          </w:p>
        </w:tc>
      </w:tr>
      <w:tr w:rsidR="00BF46E1" w:rsidRPr="005307A3" w14:paraId="0710325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232DF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4C439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6D5E74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CP-150828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71584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F8DCA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D8D9C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CC47D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applicability table for Short Message Service (SMS) over SGs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1EA0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13.2.0</w:t>
            </w:r>
          </w:p>
        </w:tc>
      </w:tr>
      <w:tr w:rsidR="00BF46E1" w:rsidRPr="005307A3" w14:paraId="63F1672C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67D4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4A42A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EB14B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CP-160144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85D4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0434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2F17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A8F8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5F02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test case for Location status and access technology change events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F6BE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13.3.0</w:t>
            </w:r>
          </w:p>
        </w:tc>
      </w:tr>
      <w:tr w:rsidR="00BF46E1" w:rsidRPr="005307A3" w14:paraId="7DBEB0F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0FF3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ED15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6E8F1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CP-160144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736F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9A58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43F79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7CF6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TERMINAL RESPONSE coding in 27.22.4.7.2 sequence 2.3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14E5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13.3.0</w:t>
            </w:r>
          </w:p>
        </w:tc>
      </w:tr>
      <w:tr w:rsidR="00BF46E1" w:rsidRPr="005307A3" w14:paraId="512E9D27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97F9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3C409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8610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CP-160144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46554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41AA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3135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E53F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Editorial corrections of 27.22.4.11.1 – Expected Sequence 1.5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B3DCE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13.3.0</w:t>
            </w:r>
          </w:p>
        </w:tc>
      </w:tr>
      <w:tr w:rsidR="00BF46E1" w:rsidRPr="005307A3" w14:paraId="6EF1241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44FB8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155F2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42B9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CP-160144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FDB3AB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869056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00128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786CE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Inclusion of Rel-12 and Rel-13 feature indication in the terminal profile support in Annex B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9AF23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13.3.0</w:t>
            </w:r>
          </w:p>
        </w:tc>
      </w:tr>
      <w:tr w:rsidR="00BF46E1" w:rsidRPr="005307A3" w14:paraId="61CEF286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024A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E6F5E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738BE8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9" w:history="1">
              <w:r w:rsidR="00BF46E1" w:rsidRPr="005307A3">
                <w:rPr>
                  <w:rFonts w:cs="Arial"/>
                  <w:sz w:val="16"/>
                  <w:szCs w:val="16"/>
                </w:rPr>
                <w:t>C6-160214</w:t>
              </w:r>
            </w:hyperlink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CB34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0435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BB16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69B6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86EF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execution parameter to the applicability of TC 27.22.4.28.3 sequence 3.2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9CCF7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13.4.0</w:t>
            </w:r>
          </w:p>
        </w:tc>
      </w:tr>
      <w:tr w:rsidR="00BF46E1" w:rsidRPr="005307A3" w14:paraId="46F3D91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3ADB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0FB24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37F1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C6-160333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3827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447A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18095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2C60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Clarification of ME behavior after 3G session reset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7CD49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13.4.0</w:t>
            </w:r>
          </w:p>
        </w:tc>
      </w:tr>
      <w:tr w:rsidR="00BF46E1" w:rsidRPr="005307A3" w14:paraId="0864AF0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DCA22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454E4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D864F7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0" w:history="1">
              <w:r w:rsidR="00BF46E1" w:rsidRPr="005307A3">
                <w:rPr>
                  <w:rFonts w:cs="Arial"/>
                  <w:sz w:val="16"/>
                  <w:szCs w:val="16"/>
                </w:rPr>
                <w:t>C6-160237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A61E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EE60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FB32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C4AF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Test Case 27.22.4.15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9ED5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13.4.0</w:t>
            </w:r>
          </w:p>
        </w:tc>
      </w:tr>
      <w:tr w:rsidR="00BF46E1" w:rsidRPr="005307A3" w14:paraId="586FC275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9AB8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9723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4570CD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1" w:history="1">
              <w:r w:rsidR="00BF46E1" w:rsidRPr="005307A3">
                <w:rPr>
                  <w:rFonts w:cs="Arial"/>
                  <w:sz w:val="16"/>
                  <w:szCs w:val="16"/>
                </w:rPr>
                <w:t>C6-160262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052F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FF29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D745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7FB4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note to TC 27.22.4.7.2 Seq. 2.6/7 and TC 27.22.4.7.5 Seq. 5.1/2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3B4FC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13.4.0</w:t>
            </w:r>
          </w:p>
        </w:tc>
      </w:tr>
      <w:tr w:rsidR="00BF46E1" w:rsidRPr="005307A3" w14:paraId="331FD232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83DB7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866F3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648F47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2" w:history="1">
              <w:r w:rsidR="00BF46E1" w:rsidRPr="005307A3">
                <w:rPr>
                  <w:rFonts w:cs="Arial"/>
                  <w:sz w:val="16"/>
                  <w:szCs w:val="16"/>
                </w:rPr>
                <w:t>C6-160266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D986E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1882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446F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7A0AF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test case for Location status and access technology change events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044D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13.4.0</w:t>
            </w:r>
          </w:p>
        </w:tc>
      </w:tr>
      <w:tr w:rsidR="00BF46E1" w:rsidRPr="005307A3" w14:paraId="663CF9A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CF95F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B806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EBE443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3" w:history="1">
              <w:r w:rsidR="00BF46E1" w:rsidRPr="005307A3">
                <w:rPr>
                  <w:rFonts w:cs="Arial"/>
                  <w:sz w:val="16"/>
                  <w:szCs w:val="16"/>
                </w:rPr>
                <w:t>C6-160278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A0BCF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7E86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EB97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32D1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test case 27.22.4.14 for E-UTRAN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9B05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13.4.0</w:t>
            </w:r>
          </w:p>
        </w:tc>
      </w:tr>
      <w:tr w:rsidR="00BF46E1" w:rsidRPr="005307A3" w14:paraId="1895F4B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C434E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D27202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1092C9D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4" w:history="1">
              <w:r w:rsidR="00BF46E1" w:rsidRPr="005307A3">
                <w:rPr>
                  <w:rFonts w:cs="Arial"/>
                  <w:sz w:val="16"/>
                  <w:szCs w:val="16"/>
                </w:rPr>
                <w:t>C6-160280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80188F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0436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DEF03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555F0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CF1AD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Clarification of ME behavior after 3G session reset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E8A3E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13.4.0</w:t>
            </w:r>
          </w:p>
        </w:tc>
      </w:tr>
      <w:tr w:rsidR="00BF46E1" w:rsidRPr="005307A3" w14:paraId="080D773D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DAB7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CEBA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D9153D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5" w:history="1">
              <w:r w:rsidR="00BF46E1" w:rsidRPr="005307A3">
                <w:rPr>
                  <w:rFonts w:cs="Arial"/>
                  <w:sz w:val="16"/>
                  <w:szCs w:val="16"/>
                </w:rPr>
                <w:t>C6-160402</w:t>
              </w:r>
            </w:hyperlink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108B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C8162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0742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83321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of test case 27.22.4.14 Sequence 1.1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2539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13.5.0</w:t>
            </w:r>
          </w:p>
        </w:tc>
      </w:tr>
      <w:tr w:rsidR="00BF46E1" w:rsidRPr="005307A3" w14:paraId="7DB0493A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A427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8245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AA45CA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6" w:history="1">
              <w:r w:rsidR="00BF46E1" w:rsidRPr="005307A3">
                <w:rPr>
                  <w:rFonts w:cs="Arial"/>
                  <w:sz w:val="16"/>
                  <w:szCs w:val="16"/>
                </w:rPr>
                <w:t>C6-160386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4418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6E75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94C92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F6B4B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corrections on test case 27.22.4.7.3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7FA3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13.5.0</w:t>
            </w:r>
          </w:p>
        </w:tc>
      </w:tr>
      <w:tr w:rsidR="00BF46E1" w:rsidRPr="005307A3" w14:paraId="29568D30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F62D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311C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2E8AE1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7" w:history="1">
              <w:r w:rsidR="00BF46E1" w:rsidRPr="005307A3">
                <w:rPr>
                  <w:rFonts w:cs="Arial"/>
                  <w:sz w:val="16"/>
                  <w:szCs w:val="16"/>
                </w:rPr>
                <w:t>C6-160373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92C6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C8E67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3D44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8679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Clarification of ME behaviour after 3G session reset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F66A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13.5.0</w:t>
            </w:r>
          </w:p>
        </w:tc>
      </w:tr>
      <w:tr w:rsidR="00BF46E1" w:rsidRPr="005307A3" w14:paraId="2A9342C8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733A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A7D9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54DF5C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8" w:history="1">
              <w:r w:rsidR="00BF46E1" w:rsidRPr="005307A3">
                <w:rPr>
                  <w:rFonts w:cs="Arial"/>
                  <w:sz w:val="16"/>
                  <w:szCs w:val="16"/>
                </w:rPr>
                <w:t>C6-160393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09BF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07BE5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1F3D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8321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number of BIP channels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A2AB5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13.5.0</w:t>
            </w:r>
          </w:p>
        </w:tc>
      </w:tr>
      <w:tr w:rsidR="00BF46E1" w:rsidRPr="005307A3" w14:paraId="7557A526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E75C2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6C3065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2D7EDBB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19" w:history="1">
              <w:r w:rsidR="00BF46E1" w:rsidRPr="005307A3">
                <w:rPr>
                  <w:rFonts w:cs="Arial"/>
                  <w:sz w:val="16"/>
                  <w:szCs w:val="16"/>
                </w:rPr>
                <w:t>C6-160402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0C817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74880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36676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CE49F8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Definition of expected EVENT DOWNLOAD - Location Status content in test case 27.22.7.4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9C994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13.5.0</w:t>
            </w:r>
          </w:p>
        </w:tc>
      </w:tr>
      <w:tr w:rsidR="00BF46E1" w:rsidRPr="005307A3" w14:paraId="39371DCD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6799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7E05B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AE0EDB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20" w:history="1">
              <w:r w:rsidR="00BF46E1" w:rsidRPr="005307A3">
                <w:t>C6-160515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7CA5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D5A8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B2594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1845F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Bit in Terminal Profile for call control functionality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403B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13.6.0</w:t>
            </w:r>
          </w:p>
        </w:tc>
      </w:tr>
      <w:tr w:rsidR="00BF46E1" w:rsidRPr="005307A3" w14:paraId="2E55163F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7F10D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B52F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F925FE" w14:textId="77777777" w:rsidR="00BF46E1" w:rsidRPr="005307A3" w:rsidRDefault="00000000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hyperlink r:id="rId21" w:history="1">
              <w:r w:rsidR="00BF46E1" w:rsidRPr="005307A3">
                <w:t>C6-160562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3367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2103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8A67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A77D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test case on PROVIDE LOCAL INFORMATION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7EF39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13.6.0</w:t>
            </w:r>
          </w:p>
        </w:tc>
      </w:tr>
      <w:tr w:rsidR="00BF46E1" w:rsidRPr="005307A3" w14:paraId="4001A943" w14:textId="77777777" w:rsidTr="00D8286F">
        <w:trPr>
          <w:jc w:val="center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1432F8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98404B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8B4FD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C6-160595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273B3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0448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AAD89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644310A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7BE20E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in initial conditions for test case for Open Channel (related to E-UTRAN)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A5954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13.6.0</w:t>
            </w:r>
          </w:p>
        </w:tc>
      </w:tr>
      <w:tr w:rsidR="00BF46E1" w:rsidRPr="005307A3" w14:paraId="4FF157CA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C747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CT-75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1E5D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F8EFD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C6-170090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16460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0451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8A41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120B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43CB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Modification of test cases 27.22.4.10.8 and 27.22.5.4 to test NB-IoT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D3E4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13.7.0</w:t>
            </w:r>
          </w:p>
        </w:tc>
      </w:tr>
      <w:tr w:rsidR="00BF46E1" w:rsidRPr="005307A3" w14:paraId="202F9E4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C1CC0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CT-75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BE0F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694A9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C6-170097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5FF6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0450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9280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476B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F42C9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 xml:space="preserve">Updating some E-UTRAN test cases applicability to cover NB-IoT implementations 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5ECEC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13.7.0</w:t>
            </w:r>
          </w:p>
        </w:tc>
      </w:tr>
      <w:tr w:rsidR="00BF46E1" w:rsidRPr="005307A3" w14:paraId="76A5CBE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D8F3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CT-75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FE5A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E122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C6-170044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F58D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0452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36AB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5697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0453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Modification of E-UTRAN test sequences under cl. 27.22.4.15 and 27.22.4.14 to cover NB-IoT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FEAF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13.7.0</w:t>
            </w:r>
          </w:p>
        </w:tc>
      </w:tr>
      <w:tr w:rsidR="00BF46E1" w:rsidRPr="005307A3" w14:paraId="311B2FE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8CFB4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0453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914F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0453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937C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C6-17045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0E750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0453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AC62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4654F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355C3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Modification of E-UTRAN test sequences under cl. 27.22.4.7.3 and 27.22.4.7.5 to test NB-IoT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1FB2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13.7.0</w:t>
            </w:r>
          </w:p>
        </w:tc>
      </w:tr>
      <w:tr w:rsidR="00BF46E1" w:rsidRPr="005307A3" w14:paraId="323870F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0870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SA-75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C54D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SA-75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47E7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8BF4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3492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E4A29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13.7.0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3F86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to Rel-14 version (MCC)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0873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14.0.0</w:t>
            </w:r>
          </w:p>
        </w:tc>
      </w:tr>
      <w:tr w:rsidR="00BF46E1" w:rsidRPr="005307A3" w14:paraId="2A61C61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A52ED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1A7305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49B6C65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03E3B36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16627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57174B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14.0.0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33ADC1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implementation error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solid" w:color="FFFFFF" w:fill="auto"/>
          </w:tcPr>
          <w:p w14:paraId="2BE5CF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14.0.1</w:t>
            </w:r>
          </w:p>
        </w:tc>
      </w:tr>
      <w:tr w:rsidR="00BF46E1" w:rsidRPr="005307A3" w14:paraId="1A09297F" w14:textId="77777777" w:rsidTr="00D8286F">
        <w:trPr>
          <w:jc w:val="center"/>
        </w:trPr>
        <w:tc>
          <w:tcPr>
            <w:tcW w:w="72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F81E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CT-76</w:t>
            </w:r>
          </w:p>
        </w:tc>
        <w:tc>
          <w:tcPr>
            <w:tcW w:w="69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0B4AB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27B83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C6-170246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D1FE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0460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24FD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0FCE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75CE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Modification of E-UTRAN BIP test sequences to verify NB-IoT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7455B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14.1.0</w:t>
            </w:r>
          </w:p>
        </w:tc>
      </w:tr>
      <w:tr w:rsidR="00BF46E1" w:rsidRPr="005307A3" w14:paraId="126B24B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89A2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33F51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4E263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C6-170270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41D8C2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0459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96DB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7D4E0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274A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Modification of E-UTRAN test sequences under cl. 27.22.7.4 and 27.22.7.17 to test NB-IoT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6F14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14.1.0</w:t>
            </w:r>
          </w:p>
        </w:tc>
      </w:tr>
      <w:tr w:rsidR="00BF46E1" w:rsidRPr="005307A3" w14:paraId="12C40D5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6C70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3026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48187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C6-170290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DF0C0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0461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DD6C5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9232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B5A8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new test case for Call Control on EPS PDN connection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31189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14.1.0</w:t>
            </w:r>
          </w:p>
        </w:tc>
      </w:tr>
      <w:tr w:rsidR="00BF46E1" w:rsidRPr="005307A3" w14:paraId="603E40B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640BD5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AC7A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DD22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C6-170421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7CE2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0466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1738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EC1E5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54DD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test sequences related to Steering of roaming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B20A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31BD601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464FF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760D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EEA50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C6-170422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3DFC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0467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19DB9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0AD4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7F65A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Conditions for URI support in SEND SHORT MESSAGE command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6B0C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72C62BB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1C80B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82B9F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24BE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C6-170423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B88D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0468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1179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7865C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E4A7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AT Response in test cases for RUN AT COMMAND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F52C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28EC998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86FB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6160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C1D1B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C6-170520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9676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0469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52A8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07D9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326DA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Essential correction to the applicability of URI support in SET UP CALL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A4D7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2862D7E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C9A6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FED4C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34F4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C6-170480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83DEA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00B80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9FDF5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4728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Clarification on the requested address during execution of test cases for OPEN CHANNEL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E0FD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39B48B7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00A9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68214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D0B4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C6-170488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9901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D42D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E961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47835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wrong implementation of CRs in TS 31.124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85B66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2A2267E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57A8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DF87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55A6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C6-170504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E82C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064C3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A718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5364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new test sequences for EVENT DOWNLOAD in E-UTRAN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30185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1A9904A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F88F1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952E9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29C9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C6-170505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1D46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35C5E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F66C4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A4206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Corrections of test case 27.22.10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7BF5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5DB87B3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54BD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E79C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6650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C6-170506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298D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13BD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5D8D0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F8BF8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Adding content to FFS test sequences under 27.22.10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D78F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14.2.0</w:t>
            </w:r>
          </w:p>
        </w:tc>
      </w:tr>
      <w:tr w:rsidR="00BF46E1" w:rsidRPr="005307A3" w14:paraId="36F093F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5CC9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B579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F037E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C6-170743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9CEA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DB99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987A2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9308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new test case for Call Control on PDP Context Activation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B72A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353D1D4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6A5B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49051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558E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C6-170698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4255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DBD9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4365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8AB6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AT Command in test cases for RUN AT COMMAND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7979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76E8D8B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9989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29E58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5615D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C6-170634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900D9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65BD0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10D24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5F3AB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Usage of programmed USIM for execution of test cases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5B76C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246F729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CF64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4A02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6002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C6-170693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059AE9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0479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8B07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A332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DE77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Fixed applicability table for Call Control on EPS PDN connection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AB44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288DB8E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8CA69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E083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2703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C6-170637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C48F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CEE0F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99C7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8D8D8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call flow for CALL CONTROL on EPS PDN Connection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7AC2B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23A7A3F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FC6E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2288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DA8D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C6-170647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85B2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0F243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BEDC4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9921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wrong implemention of CR 0471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A2FBE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4582DBD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491D2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CF061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E2AA8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C6-170747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B534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BBEB7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453B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F92C7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note about applicability of some test cases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2C7B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170DDA6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37A6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EE54D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7390C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C6-170724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8E44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ED712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1B740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3F49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Clause number correction of TC 27.22.10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E137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2F123CD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80E9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7B67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2D71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C6-170725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647D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21D08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49AE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A5F3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 xml:space="preserve">Introduction of general definition and environment for E-UTRAN in NB-S1 mode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8E52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0E50E9F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B45C1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3DDE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95A55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C6-170721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F5B1E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B7EC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0439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1289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Clarification on the requested address during execution of TC 27.22.4.31 and 27.22.7.10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2674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14.3.0</w:t>
            </w:r>
          </w:p>
        </w:tc>
      </w:tr>
      <w:tr w:rsidR="00BF46E1" w:rsidRPr="005307A3" w14:paraId="07B16D3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2D30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lastRenderedPageBreak/>
              <w:t>CT-79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9B41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20D6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C6-180079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C96E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9010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D559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D9AE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new test cases on UICC interface in PSM &amp; eDRX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F8C52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14.4.0</w:t>
            </w:r>
          </w:p>
        </w:tc>
      </w:tr>
      <w:tr w:rsidR="00BF46E1" w:rsidRPr="005307A3" w14:paraId="2F55D13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B7F2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E5E8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CT-79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0D01A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C6-180061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0521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F3A5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209A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CD744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wrong implemenation of CR 0471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F20FD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14.4.0</w:t>
            </w:r>
          </w:p>
        </w:tc>
      </w:tr>
      <w:tr w:rsidR="00BF46E1" w:rsidRPr="005307A3" w14:paraId="6F71C65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471F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9D492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0D4DE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C6-180160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71F80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0489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45C47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8FF1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2A48B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new test cases on change eCall mode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351B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14.5.0</w:t>
            </w:r>
          </w:p>
        </w:tc>
      </w:tr>
      <w:tr w:rsidR="00BF46E1" w:rsidRPr="005307A3" w14:paraId="5305428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D2726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7CF8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488BF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C6-180118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2E6B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E104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83BF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5BCE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Inclusion of Rel</w:t>
            </w:r>
            <w:r w:rsidRPr="005307A3">
              <w:rPr>
                <w:rFonts w:cs="Arial"/>
                <w:sz w:val="16"/>
                <w:szCs w:val="16"/>
              </w:rPr>
              <w:noBreakHyphen/>
              <w:t>14 feature indication in the terminal profile support in Annex B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126D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14.5.0</w:t>
            </w:r>
          </w:p>
        </w:tc>
      </w:tr>
      <w:tr w:rsidR="00BF46E1" w:rsidRPr="005307A3" w14:paraId="197028B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D560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F332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D4A03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C6-180164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129F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71EC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8C97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92097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 incorrectly implemented conditions for testcases.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6814C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14.5.0</w:t>
            </w:r>
          </w:p>
        </w:tc>
      </w:tr>
      <w:tr w:rsidR="00BF46E1" w:rsidRPr="005307A3" w14:paraId="35E58FA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D7A6E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2C1B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CT-80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2AE73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F5ED4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69C4F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9B11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00A4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to release 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A67BB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</w:tr>
      <w:tr w:rsidR="00BF46E1" w:rsidRPr="005307A3" w14:paraId="474A310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C5920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80CB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F977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C6-180554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79A0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19AD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15DB7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9018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expression of C291 in Table E.1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1164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15.1.0</w:t>
            </w:r>
          </w:p>
        </w:tc>
      </w:tr>
      <w:tr w:rsidR="00BF46E1" w:rsidRPr="005307A3" w14:paraId="04F9398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48F82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6397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C270F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C6-180555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741B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4B30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9C1D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169A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27.22.4.28 Seq. 3.2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3262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15.1.0</w:t>
            </w:r>
          </w:p>
        </w:tc>
      </w:tr>
      <w:tr w:rsidR="00BF46E1" w:rsidRPr="005307A3" w14:paraId="43E484F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204A3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CB9C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4521C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C6-180556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2EE1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7CD4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F6696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36556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test case 27.22.5.4 Seq 4.1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7656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15.1.0</w:t>
            </w:r>
          </w:p>
        </w:tc>
      </w:tr>
      <w:tr w:rsidR="00BF46E1" w:rsidRPr="005307A3" w14:paraId="132F138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CEEF9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C992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F5BB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C6-180557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1A39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19545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C5C7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722D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applicability of TC 27.22.8.1 Seq 1.10 to Seq. 1.17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637BB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15.1.0</w:t>
            </w:r>
          </w:p>
        </w:tc>
      </w:tr>
      <w:tr w:rsidR="00BF46E1" w:rsidRPr="005307A3" w14:paraId="4D578F7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0E1B9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45EE2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CE87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C6-180558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2FC1A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2469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E2B6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6E72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applicability of TC 27.22.4.15 Seq. 1.17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26B7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15.1.0</w:t>
            </w:r>
          </w:p>
        </w:tc>
      </w:tr>
      <w:tr w:rsidR="00BF46E1" w:rsidRPr="005307A3" w14:paraId="2F78599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278A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09262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0A46C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C6-180562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4AA7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00E8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E255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F4F62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TS 31.124: Adding applicability for Rel.15 terminals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949D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15.1.0</w:t>
            </w:r>
          </w:p>
        </w:tc>
      </w:tr>
      <w:tr w:rsidR="00BF46E1" w:rsidRPr="005307A3" w14:paraId="0C11C1A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119B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862B7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3EBB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C6-180331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0B8FC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C51C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F2AA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922E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new test case to cl. 27.22.7.12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1CA5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15.2.0</w:t>
            </w:r>
          </w:p>
        </w:tc>
      </w:tr>
      <w:tr w:rsidR="00BF46E1" w:rsidRPr="005307A3" w14:paraId="7A0C55A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3EFA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0EDBB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0FF4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C6-180330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31A6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BAB8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3D3B7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1E0C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Terminal Response verification to Test Sequences 1.3, 1.4 and 1.5 under 27.22.7.10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E101B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15.2.0</w:t>
            </w:r>
          </w:p>
        </w:tc>
      </w:tr>
      <w:tr w:rsidR="00BF46E1" w:rsidRPr="005307A3" w14:paraId="7FCC561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3E9E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59C6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14DE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C6-180380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A9B8C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22C5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FE6D4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B2163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new test cases for 3GPP PS Data Off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0B912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15.2.0</w:t>
            </w:r>
          </w:p>
        </w:tc>
      </w:tr>
      <w:tr w:rsidR="00BF46E1" w:rsidRPr="005307A3" w14:paraId="55D148B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0F90C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3266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943E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C6-180565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29FA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74983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FF74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2277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Introduction of new test cases for Data Connection Status Change event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54230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15.2.0</w:t>
            </w:r>
          </w:p>
        </w:tc>
      </w:tr>
      <w:tr w:rsidR="00BF46E1" w:rsidRPr="005307A3" w14:paraId="69BDF0A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E082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FB74C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BB5E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Tdoc#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C6-180218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1B3E9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0492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3D57C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5CA8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A827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Remove ambiquity in Location Status Event and Access Technology Change Event testcases.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035AC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15.2.0</w:t>
            </w:r>
          </w:p>
        </w:tc>
      </w:tr>
      <w:tr w:rsidR="00BF46E1" w:rsidRPr="005307A3" w14:paraId="151A76C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6C66CF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4F3D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EFEA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C6-180678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F1B8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3D1C1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6C81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B73D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Network Rejection event code for E-UTRAN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CA18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15.3.0</w:t>
            </w:r>
          </w:p>
        </w:tc>
      </w:tr>
      <w:tr w:rsidR="00BF46E1" w:rsidRPr="005307A3" w14:paraId="353C8C4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4ADA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2018-12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A49B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F04E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C6-180634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F432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3D43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50691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DB7B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wrong implementation of CR 0488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0CA5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15.3.0</w:t>
            </w:r>
          </w:p>
        </w:tc>
      </w:tr>
      <w:tr w:rsidR="00BF46E1" w:rsidRPr="005307A3" w14:paraId="2AC1627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DF6E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9EAF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C5E9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C6-190027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8E08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F6A0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6FEB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A9BB2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applicability of test case 27.22.7.4 Seq. 1.1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7DAF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15.4.0</w:t>
            </w:r>
          </w:p>
        </w:tc>
      </w:tr>
      <w:tr w:rsidR="00BF46E1" w:rsidRPr="005307A3" w14:paraId="3AB1B43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EA465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997E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A165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C6-190062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CCE93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1C6D7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A1A5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74431F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Close channel with Command qualifier Set to 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3CB9D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15.4.0</w:t>
            </w:r>
          </w:p>
        </w:tc>
      </w:tr>
      <w:tr w:rsidR="00BF46E1" w:rsidRPr="005307A3" w14:paraId="1212BDF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5C40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2F04F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DE41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C6-190078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7C5B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0508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D9A03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E4E77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9015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Verify the maximum number of Open Channel requests handled by UE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A1FA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15.4.0</w:t>
            </w:r>
          </w:p>
        </w:tc>
      </w:tr>
      <w:tr w:rsidR="00BF46E1" w:rsidRPr="005307A3" w14:paraId="3041E94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0F581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B277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9085F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C6-191017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6FA3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D1F9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5920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532B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Extend the scope of 31.124 to cover 5G aspects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A970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15.5.0</w:t>
            </w:r>
          </w:p>
        </w:tc>
      </w:tr>
      <w:tr w:rsidR="00BF46E1" w:rsidRPr="005307A3" w14:paraId="11F71A67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9F55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8EFB7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52B89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C6-190355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7F31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0513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8B5C2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5C313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D909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wrong reference in TC 27.22.7.10.1 Seq 1.4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49DED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15.6.0</w:t>
            </w:r>
          </w:p>
        </w:tc>
      </w:tr>
      <w:tr w:rsidR="00BF46E1" w:rsidRPr="005307A3" w14:paraId="3DE35E9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BCA6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5228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DD8DC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C6-190356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944C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33963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9BE9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66873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test spec to correctly reflect global phonebook support for certain devices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5E25F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15.6.0</w:t>
            </w:r>
          </w:p>
        </w:tc>
      </w:tr>
      <w:tr w:rsidR="00BF46E1" w:rsidRPr="005307A3" w14:paraId="3032775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B12D0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198C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20DFD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C6-190444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383A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0516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36D8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11D58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3884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Update on Exceptions for NB-IoT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4731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15.6.0</w:t>
            </w:r>
          </w:p>
        </w:tc>
      </w:tr>
      <w:tr w:rsidR="00BF46E1" w:rsidRPr="005307A3" w14:paraId="1109C8C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197C4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C0AB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737D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C6-190448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A221B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0518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F351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9413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B962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conditional expected values in the TERMINAL PROFILE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7144E3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15.6.0</w:t>
            </w:r>
          </w:p>
        </w:tc>
      </w:tr>
      <w:tr w:rsidR="00BF46E1" w:rsidRPr="005307A3" w14:paraId="7CC74D5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6885F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2019-12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E7F8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22C6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CP-193263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33C7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B6A20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7A9D4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F006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terminal profile support in Annex B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2DC40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15.6.0</w:t>
            </w:r>
          </w:p>
        </w:tc>
      </w:tr>
      <w:tr w:rsidR="00BF46E1" w:rsidRPr="005307A3" w14:paraId="34B9010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EFC16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DC47F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C0BE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CP-200085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4A6F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A52D5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CA1F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31EAB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27.22.7.4 Seq 1.3_EVENT DOWNLOAD-LOCATION STATUS, NG-RAN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60624A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15.7.0</w:t>
            </w:r>
          </w:p>
        </w:tc>
      </w:tr>
      <w:tr w:rsidR="00BF46E1" w:rsidRPr="005307A3" w14:paraId="7713628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68FB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7D94B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BDE40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CP-200085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E0B9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376EB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9FE2B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CA28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27.22.4.15 Seq 1.22_PLI_LOCATION_INFORMATION_NG-RAN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76226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15.7.0</w:t>
            </w:r>
          </w:p>
        </w:tc>
      </w:tr>
      <w:tr w:rsidR="00BF46E1" w:rsidRPr="005307A3" w14:paraId="7087128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B882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7278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48AB16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CP-200085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C55C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7B1D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25BB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92B3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27.22.7.12 Seq 1.4_EVENT DOWNLOAD-Access Tech Event, NG-RAN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F992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15.7.0</w:t>
            </w:r>
          </w:p>
        </w:tc>
      </w:tr>
      <w:tr w:rsidR="00BF46E1" w:rsidRPr="005307A3" w14:paraId="16A37E1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DF6D6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74316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9900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CP-200085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C2BE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21981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D4F9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75B9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27.22.4.15 Seq 1.23_PLI_Acces_Technology_NG-RAN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5302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15.7.0</w:t>
            </w:r>
          </w:p>
        </w:tc>
      </w:tr>
      <w:tr w:rsidR="00BF46E1" w:rsidRPr="005307A3" w14:paraId="3292E41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29CD5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B856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E603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CP-200085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0E41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E6AF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D9E2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D519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27.22.7.17 Seq 1.3&amp;1.4_EVENT DOWNLOAD-Registration_Reject Event, NG-RAN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3C90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15.7.0</w:t>
            </w:r>
          </w:p>
        </w:tc>
      </w:tr>
      <w:tr w:rsidR="00BF46E1" w:rsidRPr="005307A3" w14:paraId="0F2AD79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4550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34BC2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235D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CP-200085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C29FC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78054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6E93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2D30C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T</w:t>
            </w: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27.22.4.27.8_Open_Channel_related to NG-RAN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B628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15.7.0</w:t>
            </w:r>
          </w:p>
        </w:tc>
      </w:tr>
      <w:tr w:rsidR="00BF46E1" w:rsidRPr="005307A3" w14:paraId="18A1B83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9EB1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1015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0EC3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6C28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502E3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08973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9EFB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EF_AD in the default ISIM values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10ABF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5C31504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25B4A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90693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2181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72FF5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BBA5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C8C5A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52E9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27.22.7.12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D8047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72BA0EB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E1B3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A930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B56A2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B605B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0529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0592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CB3C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CA325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the scope of 31.124 to cover 5G aspects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F9A84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38C0328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D4BC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5E06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3EBAD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92233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5DEAC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044FB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7342F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Cleanup of the feature options and applicability tables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DD31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0D38833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5EF5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F574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8D95B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B45E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A96ED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0E7E1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08B4A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27.22.4.15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06C1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105F22B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0F9DE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2A03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CCC2D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5C6C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C410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C0DF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5451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27.22.4.27.8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C818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5023E6E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C465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6987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88960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F071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4D3DF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502C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BA26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27.22.7.4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511F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7F22C74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5D91C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ADFD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DCFD7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F3EE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14A0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67985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4B99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27.22.7.17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44B6B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4BD68DC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44A4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6C44E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9BFD0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45D3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DD066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4C27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A21FD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27.22.7.12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ABD9F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00C0AE5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0B22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2FD7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6E79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417B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1B72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0B2A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690C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27.22.4.7.5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0B62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421DF3D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EDCA7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7E6A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C828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CBA5E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A904E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2E1EA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5A0B7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27.22.4.7.3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777DB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02C16E8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20B2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5AD3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67CDC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32896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CE940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10C4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5ACF8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T</w:t>
            </w: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27.22.4.27.8 Open_Channel_related to NG-RAN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t xml:space="preserve"> Correction to Applicability Table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D858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5284134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B8F22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2D965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EE250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0E92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18D00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F0E40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697C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 xml:space="preserve">Testcase </w:t>
            </w: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27.22.13 CALL CONTROL EVENT on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t xml:space="preserve"> PDU Session Establishment for NG-RAN (allowed and not allowed sequences)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C6C5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768A934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E506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4794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1519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7659F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0539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65EC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3215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6FB5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 xml:space="preserve">Testcase </w:t>
            </w: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27.22.13 CALL CONTROL EVENT on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t xml:space="preserve"> PDU Session Establishment for NG-RAN (allowed with modification sequences)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97AB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3852B3B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3FE38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09883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BC7B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CP-201152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CF5B1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E5B1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E7E2F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FBAA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 xml:space="preserve">TestCase </w:t>
            </w: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27.22.13 CALL CONTROL EVENT on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t xml:space="preserve"> PDU Session Establishment by OPEN CHANNEL for NG-RAN and which is allowed by the USIM.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BD397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1A28EB5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C56EB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361A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AE47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CP-201324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F988A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FBA3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B152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AB11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Case Steering Of Roaming via DL NAS TRANSPORT message passed to USIM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BD8F2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5F73945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D90FD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4298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DCAE3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CP-201325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131E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6978DB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23C6B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8A7D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Case Routing Indicator Data update via NAS message passed to USIM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EEDB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15.8.0</w:t>
            </w:r>
          </w:p>
        </w:tc>
      </w:tr>
      <w:tr w:rsidR="00BF46E1" w:rsidRPr="005307A3" w14:paraId="65C876B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0E25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B6B2D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F849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25106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F3B97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1E76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AA55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to Rel-16 version (MCC)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AA854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16.0.0</w:t>
            </w:r>
          </w:p>
        </w:tc>
      </w:tr>
      <w:tr w:rsidR="00BF46E1" w:rsidRPr="005307A3" w14:paraId="1EA4F82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7E6C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132CD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CT#89e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AB8B9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CP-202135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162F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0564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2D70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33708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7039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 xml:space="preserve">Test Case 27.22.4.27.8 / 27.22.13  - Correction on the coding of PDU session Type from Bearer description for NG-RAN in OPEN CHANNEL / TERMINAL RESPONSE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4FD4D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16.1.0</w:t>
            </w:r>
          </w:p>
        </w:tc>
      </w:tr>
      <w:tr w:rsidR="00BF46E1" w:rsidRPr="005307A3" w14:paraId="13B2FF5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CFAA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BEB14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CT#89e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A372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CP-202135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6D12B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72B0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EABC3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42E13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C702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16.1.0</w:t>
            </w:r>
          </w:p>
        </w:tc>
      </w:tr>
      <w:tr w:rsidR="00BF46E1" w:rsidRPr="005307A3" w14:paraId="1A18FD7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FA2D4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lastRenderedPageBreak/>
              <w:t>2020-09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CA7EEF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CT#89e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880C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CP-202135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541A8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0550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8ACED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2CE19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D865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applicability of TC 27.22.4.27.8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B530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16.1.0</w:t>
            </w:r>
          </w:p>
        </w:tc>
      </w:tr>
      <w:tr w:rsidR="00BF46E1" w:rsidRPr="005307A3" w14:paraId="7518EDC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BFB26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42C689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CT#89e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6B572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CP-202135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E806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4D296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3AE9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1FA85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to TC 27.22.13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89AF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16.1.0</w:t>
            </w:r>
          </w:p>
        </w:tc>
      </w:tr>
      <w:tr w:rsidR="00BF46E1" w:rsidRPr="005307A3" w14:paraId="1D94E89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67D7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B2A2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CT#89e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088E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CP-202135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57747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0563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1BFA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6DC6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70602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 xml:space="preserve">Correction to 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t>31.124, clause 27.22.2D.1 Definition of NG-RAN UICC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26263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16.1.0</w:t>
            </w:r>
          </w:p>
        </w:tc>
      </w:tr>
      <w:tr w:rsidR="00BF46E1" w:rsidRPr="005307A3" w14:paraId="6D551E7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ABD6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4456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CT#89e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BF605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CP-202135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E04D9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0547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0E4F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13C9B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2E1C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test requirement of some cases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0AAB2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16.1.0</w:t>
            </w:r>
          </w:p>
        </w:tc>
      </w:tr>
      <w:tr w:rsidR="00BF46E1" w:rsidRPr="005307A3" w14:paraId="7955E51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7F45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A0D4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00D25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9382B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0569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0B932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19411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E30E3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TC 27.22.13.1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A4F4F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26D4F28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439DB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0766F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056BE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08EE1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0571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A276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B50C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9AB2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TC 27.22.7.12 Seq 1.4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AB54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3A0BD2F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6860E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5B86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3F94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3C5A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6BE55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4AF58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BA26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Re-introduction of C6-200666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6753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7DF0B91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A8163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69B5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6477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49ED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0582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292C9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A004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E800C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test case 27.22.4.29-RECEIVE DATA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72D8B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7C98096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F8EA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4990E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49150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B7C9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0584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C613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E5B3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21CF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test case 27.22.4.31,GET STATUS-after a link dropped during receiving data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22D02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4AB9E07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AEDA0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EF8F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506C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5F1E7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0573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21F0B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1D4D3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28068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EF_EPSNSC in clause 27.22.2B.1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904BD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5BC0A1A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E587B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93E7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4119FF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32FD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0576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30527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D8E80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4AB0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Test case – TC 27_22_7_21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68F6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4BFCD03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0784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2020-12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64996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CT#90e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5D5C0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CP-203095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A07C6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0578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D1E2B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F3A27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AD294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length bytes in TC 27.22.14.x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114F4B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16.2.0</w:t>
            </w:r>
          </w:p>
        </w:tc>
      </w:tr>
      <w:tr w:rsidR="00BF46E1" w:rsidRPr="005307A3" w14:paraId="5E565F1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CDCA8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DFFF2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CT#91e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4D428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CP-210080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FE257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3EEFE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2B3976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EC4630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test case 27.22.4.29.1- RECEIVE DATA, the length of receive data exceeding the buffer size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189D4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16.3.0</w:t>
            </w:r>
          </w:p>
        </w:tc>
      </w:tr>
      <w:tr w:rsidR="00BF46E1" w:rsidRPr="005307A3" w14:paraId="7D6E86C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8A0AC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CD75C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CT#91e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2D01B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CP-210080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EA7342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87926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F077C8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D408F4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a Expected sequence of TC 27.22.4.29.1- RECEIVE DATA, receiving 65535 Bytes of data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C62B0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16.3.0</w:t>
            </w:r>
          </w:p>
        </w:tc>
      </w:tr>
      <w:tr w:rsidR="00BF46E1" w:rsidRPr="005307A3" w14:paraId="332B9A7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434B63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3E37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CT#91e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D342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CP-210080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9B17C8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902275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2AD3E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B40D06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a Expected sequence of TC 27.22.4.29.1- RECEIVE DATA, send refresh after receiving data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882CC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16.3.0</w:t>
            </w:r>
          </w:p>
        </w:tc>
      </w:tr>
      <w:tr w:rsidR="00BF46E1" w:rsidRPr="005307A3" w14:paraId="07084B4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D10FD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5A3BD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CT#91e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B6AD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CP-210080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43A47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AE8A36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9D289B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CFA8B7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TC- SEND DATA(NG-RAN)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C47D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16.3.0</w:t>
            </w:r>
          </w:p>
        </w:tc>
      </w:tr>
      <w:tr w:rsidR="00BF46E1" w:rsidRPr="005307A3" w14:paraId="6A7FC4E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3D3E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CA423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CT#91e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F791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CP-210080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A64B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A67B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AE20D4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2460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Changes for event registration step required for the test cases verifying EVENT DOWNLOAD envelops to support programmable SIM defined in 27.0.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9D59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16.3.0</w:t>
            </w:r>
          </w:p>
        </w:tc>
      </w:tr>
      <w:tr w:rsidR="00BF46E1" w:rsidRPr="005307A3" w14:paraId="5DA64EF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B131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C995F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CT#91e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8A686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CP-210082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AD47B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0580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4A14A9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AB86E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064F2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Case Steering Of Roaming via DL NAS TRANSPORT long message passed to USIM in several commands (Rel16)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B519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16.3.0</w:t>
            </w:r>
          </w:p>
        </w:tc>
      </w:tr>
      <w:tr w:rsidR="00BF46E1" w:rsidRPr="005307A3" w14:paraId="503D047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30737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CB2B6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CT#92e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4CA93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CP-211096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6058A8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A1846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860AE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00595B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Corrections to 5G USAT test cases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4E346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16.4.0</w:t>
            </w:r>
          </w:p>
        </w:tc>
      </w:tr>
      <w:tr w:rsidR="00BF46E1" w:rsidRPr="005307A3" w14:paraId="11201B4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E2550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E3CB2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CT#92e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F63F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CP-211096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2F226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EC9260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5C3BFA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9CCBA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Test Case Steering Of Roaming via REGISTRATION ACCEPT message passed to USIM in ENVELOPE SMS-PP Data Download command(s)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3D98E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16.4.0</w:t>
            </w:r>
          </w:p>
        </w:tc>
      </w:tr>
      <w:tr w:rsidR="00BF46E1" w:rsidRPr="005307A3" w14:paraId="14C0A15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C369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A4036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CT#92e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2280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CP-211096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7A957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69ABD2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9582F6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7205EC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a Expected sequence of TC 27.22.4.29.1- RECEIVE DATA, UICC in Server mode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E023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16.4.0</w:t>
            </w:r>
          </w:p>
        </w:tc>
      </w:tr>
      <w:tr w:rsidR="00BF46E1" w:rsidRPr="005307A3" w14:paraId="0F2EC2C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FADE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2FED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CT#92e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C358B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CP-211096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D2E828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C5325A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CD7532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B9CD0F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a Expected sequence of TC 27.22.4.29.1- RECEIVE DATA, 2 consecutive RECEIVE DATA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093B2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16.4.0</w:t>
            </w:r>
          </w:p>
        </w:tc>
      </w:tr>
      <w:tr w:rsidR="00BF46E1" w:rsidRPr="005307A3" w14:paraId="7C35D49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F1FE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AD96F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CT#92e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86519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CP-211097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AF3B9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0599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312338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C509F2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F5BF4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the table of optional feature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B8F90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16.4.0</w:t>
            </w:r>
          </w:p>
        </w:tc>
      </w:tr>
      <w:tr w:rsidR="00BF46E1" w:rsidRPr="005307A3" w14:paraId="3B2A34E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2958E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4585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CT#92e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22D79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CP-211097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EB648C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212AA5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11CF63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F1D669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the Mnemonic of AER002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F536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16.4.0</w:t>
            </w:r>
          </w:p>
        </w:tc>
      </w:tr>
      <w:tr w:rsidR="00BF46E1" w:rsidRPr="005307A3" w14:paraId="7B9BF98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3D56F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3F21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CT#93e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F5BD9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CP-212087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B770E4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16B1A5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4DDB0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7D8641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TC 27.22.4.29.1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8475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16.5.0</w:t>
            </w:r>
          </w:p>
        </w:tc>
      </w:tr>
      <w:tr w:rsidR="00BF46E1" w:rsidRPr="005307A3" w14:paraId="3F96E47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C178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36D91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CT#93e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328D1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CP-212087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35A6C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F07850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E87647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B26EE7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TC 27.22.4.29.1 Seq 1.4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9844D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16.5.0</w:t>
            </w:r>
          </w:p>
        </w:tc>
      </w:tr>
      <w:tr w:rsidR="00BF46E1" w:rsidRPr="005307A3" w14:paraId="04B4EE4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C7B8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EF3FA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699A9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95CAA9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3090F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A4F85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CD7329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TC 27.22.4.27.8 Seq 8.4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BB90F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632A05F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2518F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3C98E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C274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7ED5E1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83F856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7EC98B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AAC042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TC 27.22.4.29.1 Seq 1.3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  <w:r w:rsidRPr="005307A3">
              <w:rPr>
                <w:rFonts w:cs="Arial"/>
                <w:sz w:val="16"/>
                <w:szCs w:val="16"/>
              </w:rPr>
              <w:t xml:space="preserve"> and 1.4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27BA7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3DD145B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344D5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87F6A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0EE5D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493921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C5940C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71798E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F523BE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TC 27.22.13.1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CFC55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031658E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6D15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E1199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9EAAD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B0DBC4D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8FD8B8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1DF4ED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EDFF41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TC 27.22.14.1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A4888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0C79902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5DF9D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46E8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5DF1A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50D7C6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16AA25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2E3719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A88D94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TC 27.22.14.2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03B66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571B755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9C9A0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CE31F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60DE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448810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C8BB8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71F920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131D3E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of TC 27.22.14.3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F9B626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270A6CD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727076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514C7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F0274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51FE7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3F274A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7286E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FAD5F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to TC 27.22.4.27.8 OPEN CHANNEL Seq 8.3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46AA9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43AF8D5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FE71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4811C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DFD27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59B10A0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8D9B6D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3486BD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C5CE14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fldChar w:fldCharType="begin"/>
            </w:r>
            <w:r w:rsidRPr="005307A3">
              <w:rPr>
                <w:rFonts w:cs="Arial"/>
                <w:sz w:val="16"/>
                <w:szCs w:val="16"/>
              </w:rPr>
              <w:instrText xml:space="preserve"> DOCPROPERTY  CrTitle  \* MERGEFORMAT </w:instrText>
            </w:r>
            <w:r w:rsidRPr="005307A3">
              <w:rPr>
                <w:rFonts w:cs="Arial"/>
                <w:sz w:val="16"/>
                <w:szCs w:val="16"/>
              </w:rPr>
              <w:fldChar w:fldCharType="separate"/>
            </w:r>
            <w:r w:rsidRPr="005307A3">
              <w:rPr>
                <w:rFonts w:cs="Arial"/>
                <w:sz w:val="16"/>
                <w:szCs w:val="16"/>
              </w:rPr>
              <w:t>Correction to TC 27.22.13.1 CALL CONTROL Seq 1.6</w:t>
            </w:r>
            <w:r w:rsidRPr="005307A3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3A5A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26EF55D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CE01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0FC2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987C2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9E0D00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0992B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24E09A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4C93729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Remove a Expected sequence of TC 27.22.4.29.1- RECEIVE DATA, UICC in Server Mode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655DC41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4A7DC2E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BDA98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1CB47B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44C98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EF3D075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A90C383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EA95C7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24D46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 xml:space="preserve">Correction of terminal response in TC 27.22.7.10 Seq 1.3, 1.4 and 1.5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8EE898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BF46E1" w:rsidRPr="005307A3" w14:paraId="2D25CB3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AB97F2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2021-12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F1124E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CT#94e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55809A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CP-213166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78661F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0617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EF2B484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003EC2C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87FA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 xml:space="preserve">Correction of Table E.1 Terminal Profile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A781A7" w14:textId="77777777" w:rsidR="00BF46E1" w:rsidRPr="005307A3" w:rsidRDefault="00BF46E1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16.6.0</w:t>
            </w:r>
          </w:p>
        </w:tc>
      </w:tr>
      <w:tr w:rsidR="00530E23" w:rsidRPr="005307A3" w14:paraId="07AF535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5689C3" w14:textId="096EFF2D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F007F0" w14:textId="024006AB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6D2CAD" w14:textId="6D4C6CC4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D579BF3" w14:textId="27F58036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5068E7A" w14:textId="10445C7B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7947F96" w14:textId="299C8B64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6EF9035" w14:textId="659B5F6E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MCC Editorial update to overcome processing problems and reformat some large tables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7C1E9D" w14:textId="2EA31E9B" w:rsidR="00530E23" w:rsidRPr="005307A3" w:rsidRDefault="00530E23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16.6.1</w:t>
            </w:r>
          </w:p>
        </w:tc>
      </w:tr>
      <w:tr w:rsidR="00604AE5" w:rsidRPr="005307A3" w14:paraId="6D2B6B0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3FBDA3" w14:textId="0E6247B9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5AE0FF" w14:textId="47AB4677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7654C0" w14:textId="0B6F574D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99E39D9" w14:textId="63A0A0D3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61DE31F" w14:textId="471ABFFE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39ED2F6" w14:textId="1EB3EA31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F0FF1C5" w14:textId="748F7A37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of the Applicability table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BAFA91" w14:textId="2F18731F" w:rsidR="00604AE5" w:rsidRPr="005307A3" w:rsidRDefault="00604AE5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035B4F" w:rsidRPr="005307A3" w14:paraId="038B54B7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A50216" w14:textId="133D94D3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4DE3CD" w14:textId="3C8319CD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291933" w14:textId="51B65B1F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3B87865" w14:textId="7C08264A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6EF7D61" w14:textId="43167820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CA9BF0A" w14:textId="57A40E09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712C371" w14:textId="6B0A67AD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Correction on TC 27.22.4.7.5 Seqence 5.1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E0939A" w14:textId="6DF87BF8" w:rsidR="00035B4F" w:rsidRPr="005307A3" w:rsidRDefault="00035B4F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967DB4" w:rsidRPr="005307A3" w14:paraId="1AC09C3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64E29A" w14:textId="6A34EE6C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55EF23" w14:textId="0BAB9149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C3C63D" w14:textId="53B1EA0F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B98F8AA" w14:textId="12E5EB7C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0606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68857D2" w14:textId="05690363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9DC066" w14:textId="1058071F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9EAC9DE" w14:textId="0D30ADF5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Addition of TC 27.22.14.2 sequence 2.X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4F280E" w14:textId="0770EFBC" w:rsidR="00967DB4" w:rsidRPr="005307A3" w:rsidRDefault="00967DB4" w:rsidP="009448FB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5859F8" w:rsidRPr="005307A3" w14:paraId="613C5D1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BD9A83" w14:textId="63CCE8A4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DD5081" w14:textId="4705C3E1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66588E" w14:textId="1350DBCB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F600472" w14:textId="5FB57257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197607B" w14:textId="772D99AC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75D2B13" w14:textId="1DDEDB33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C4A29F5" w14:textId="5B5FD289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Always-on PDU session cases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385C5E" w14:textId="5DB1EE01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5859F8" w:rsidRPr="005307A3" w14:paraId="1EC9715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5735DE" w14:textId="310E9510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BA6C74" w14:textId="17795AF6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DF59B6" w14:textId="6BD6CBC0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E815E1B" w14:textId="44024A62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403F41E" w14:textId="56D4405E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6B91997" w14:textId="16610BCC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6175E8C" w14:textId="52F11A16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Update of the USAT applicability table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92C62C" w14:textId="55DB4DB9" w:rsidR="005859F8" w:rsidRPr="005307A3" w:rsidRDefault="005859F8" w:rsidP="005859F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195D76" w:rsidRPr="005307A3" w14:paraId="76B67FE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844B2E" w14:textId="52553E72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4509EA" w14:textId="2B49758E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9A268E" w14:textId="0AF7E6A9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AC5F98B" w14:textId="47E499E5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80308F7" w14:textId="59AAA896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77B996F" w14:textId="74418578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BBA2FE2" w14:textId="6D519963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a TC for 27.22.4.7- REFRESH (IMSI changing procedure, NG-RAN)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CBD4FC" w14:textId="374049CF" w:rsidR="00195D76" w:rsidRPr="005307A3" w:rsidRDefault="00195D76" w:rsidP="00195D7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76548D" w:rsidRPr="005307A3" w14:paraId="2BBF1CB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0982DC5" w14:textId="5DBD1123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20993C" w14:textId="39474D33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A37542" w14:textId="6D916847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3D6177A" w14:textId="5BAF253B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74F8D7E" w14:textId="1207D29A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1F40373" w14:textId="64891A3F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35232D" w14:textId="52E09187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a Expected sequence of TC 27.22.4.26-LAUNCH BROSWER,only NG-RAN bearer specified and gateway proxy identity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934B5E" w14:textId="56F4B3F6" w:rsidR="0076548D" w:rsidRPr="005307A3" w:rsidRDefault="0076548D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AC4D4E" w:rsidRPr="005307A3" w14:paraId="12E76FE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28BAF4" w14:textId="53BC5556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991283" w14:textId="7B2294D3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67E656" w14:textId="339F3063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5FC344F" w14:textId="6088A3B6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6F5D9E" w14:textId="3A6A53B9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667429A" w14:textId="4671C646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272DD60" w14:textId="74AA5AF5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Add a TC for 27.22.4.7- REFRESH (SUPI_NAI changing procedure, NG-RAN)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A34DAC" w14:textId="0D6671B6" w:rsidR="00AC4D4E" w:rsidRPr="005307A3" w:rsidRDefault="00AC4D4E" w:rsidP="0076548D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AC4D4E" w:rsidRPr="005307A3" w14:paraId="18EE3F0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894A95" w14:textId="06F5ECC8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2022-03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FED992" w14:textId="23896F54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CT#95e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ED8CA9" w14:textId="665C8056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CP-220128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B39E1F8" w14:textId="54390ED0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0628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69ED83D" w14:textId="356D0AEB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6DA5A6D" w14:textId="0549C4BA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1CBDF43" w14:textId="57036B9E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Changes for command numbering in RECEIVE DATA test cases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40FB1C" w14:textId="3B7F6B80" w:rsidR="00AC4D4E" w:rsidRPr="005307A3" w:rsidRDefault="00AC4D4E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5307A3">
              <w:rPr>
                <w:rFonts w:cs="Arial"/>
                <w:sz w:val="16"/>
                <w:szCs w:val="16"/>
              </w:rPr>
              <w:t>16.7.0</w:t>
            </w:r>
          </w:p>
        </w:tc>
      </w:tr>
      <w:tr w:rsidR="009F2B62" w:rsidRPr="005307A3" w14:paraId="20920D8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F9990B" w14:textId="5424029B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70F0F1" w14:textId="633BBC0E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D8455C" w14:textId="456E380E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CP-221162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AE9C545" w14:textId="1BCA6608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0636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541C2CF" w14:textId="5D07B148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6DB3167" w14:textId="41528307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2030AB7" w14:textId="6F3F3C1E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the Applicability Table B.1 and Annex Table E.1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BF0791" w14:textId="540FE4E3" w:rsidR="009F2B62" w:rsidRPr="005307A3" w:rsidRDefault="009F2B62" w:rsidP="00AC4D4E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16.8.0</w:t>
            </w:r>
          </w:p>
        </w:tc>
      </w:tr>
      <w:tr w:rsidR="009F2B62" w:rsidRPr="005307A3" w14:paraId="19FDB0D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CFC9FE" w14:textId="34771B4D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850285" w14:textId="585F2CF7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BE7BB6" w14:textId="7EFE3947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CP-221163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29CD553" w14:textId="53A6D877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0631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5B0B3B0" w14:textId="08BD5729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6EA14F2" w14:textId="4BF354AA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D324F9F" w14:textId="1EA8F545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27.22.14.2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255A16" w14:textId="61065CDD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16.8.0</w:t>
            </w:r>
          </w:p>
        </w:tc>
      </w:tr>
      <w:tr w:rsidR="009F2B62" w:rsidRPr="005307A3" w14:paraId="483A565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8A6B86" w14:textId="010EF9BD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4BD757" w14:textId="368F68A1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90C80C" w14:textId="2C694BD5" w:rsidR="009F2B62" w:rsidRDefault="00134D55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CP-221163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E574AFB" w14:textId="0E79A2DA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0632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5E43D39" w14:textId="3CF823F2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00D9CD6" w14:textId="70ACA7CE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5466B27" w14:textId="027A0FD6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27.22.4.29.1 Seq 1.4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896D7F" w14:textId="715A099D" w:rsidR="009F2B62" w:rsidRDefault="009F2B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16.8.0</w:t>
            </w:r>
          </w:p>
        </w:tc>
      </w:tr>
      <w:tr w:rsidR="00FD4491" w:rsidRPr="005307A3" w14:paraId="4A72E8B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C16C9F" w14:textId="3556CBB0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70CDA8" w14:textId="5DD0E78B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8E5ADB" w14:textId="49738161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CP-221163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8405F92" w14:textId="5B44A26A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0633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89F3FFB" w14:textId="6E31407F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0662ECA" w14:textId="56E68E37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B1DD479" w14:textId="783A9606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Alignment of EF_UST descriptions in 27.22.2x clauses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6CFEAD" w14:textId="40E64CC1" w:rsidR="00FD4491" w:rsidRDefault="00FD4491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16.8.0</w:t>
            </w:r>
          </w:p>
        </w:tc>
      </w:tr>
      <w:tr w:rsidR="00AC2462" w:rsidRPr="005307A3" w14:paraId="387DE64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34FDD0" w14:textId="50F70083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FA0A6D" w14:textId="2EDB8492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E6EC6CC" w14:textId="78AD4D71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CP-221163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ACD59B9" w14:textId="0E194875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0630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2F7F157" w14:textId="6658E133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CF255FF" w14:textId="55DE4E8B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7D9E4BE" w14:textId="33F7A128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SSC mode corrections for BIP test cases (related to NG-RAN)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28FCFA" w14:textId="40B7A42B" w:rsidR="00AC2462" w:rsidRDefault="00AC2462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16.8.0</w:t>
            </w:r>
          </w:p>
        </w:tc>
      </w:tr>
      <w:tr w:rsidR="00522560" w:rsidRPr="005307A3" w14:paraId="2F2545D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DB747B" w14:textId="42C5AA30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108A58" w14:textId="7516797E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982EE2" w14:textId="71A3DE58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D4B5091" w14:textId="01B8F533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0638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D5EBAEB" w14:textId="25C5EDA1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635A6F5" w14:textId="0E0D45D3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352D9D2" w14:textId="5C7A68C1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TC 27.22.4.31 Seq 1.6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7B3ECE" w14:textId="1DD4CE13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522560" w:rsidRPr="005307A3" w14:paraId="57D02BE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ED1ECB" w14:textId="68307A4E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C320E0" w14:textId="26D0F02F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0D0F4A9" w14:textId="74BE2960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B46D594" w14:textId="11DD7A92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0639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77C74F7" w14:textId="27C1D196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CA01EA3" w14:textId="6EA29C6F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5C45D9C" w14:textId="27737DB1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TC 27.22.14.2 Seq 2.3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47F007" w14:textId="44A69EAF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522560" w:rsidRPr="005307A3" w14:paraId="71FFC77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CEFE11" w14:textId="7C9322DF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F595C3" w14:textId="33ADC9B6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7F2D8A" w14:textId="11153565" w:rsidR="00522560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102B67D" w14:textId="344E9B76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0640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01FAB75" w14:textId="388E1ADB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A017D5E" w14:textId="76476157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633857F" w14:textId="3E40C029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applicability for TC 27.22.4.26 Seq. 8.1 and TC 27.22.4.7 Seq. 6.1 and 6.2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9526D7" w14:textId="530A72AD" w:rsidR="00522560" w:rsidRDefault="00522560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5C2A0F" w:rsidRPr="005307A3" w14:paraId="35B5A02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FC62CC" w14:textId="13CCE397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C673801" w14:textId="3643C3EA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DC36A3" w14:textId="0A63595D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128CE81" w14:textId="79AF36FD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0641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586E2B0" w14:textId="395A021D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2B339C8" w14:textId="78140339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0BC57D8" w14:textId="6EFC1E5C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length of 5G-GUTI in EF5GS3GPPLOCI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82B70F" w14:textId="2CABBEF6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5C2A0F" w:rsidRPr="005307A3" w14:paraId="1E929F0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2BC947" w14:textId="79EBCDA5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D58C13" w14:textId="663D27AD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6B824E" w14:textId="29370BBC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672B62A" w14:textId="3908F184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0643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9C33C35" w14:textId="7E14BC78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1E973A6" w14:textId="1CEDCF73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406A290" w14:textId="215F5940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Table E.1: TERMINAL PROFILE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974083" w14:textId="65DD2C4F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5C2A0F" w:rsidRPr="005307A3" w14:paraId="60C0E88B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C46BD3" w14:textId="63A61667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694716" w14:textId="75B65B8F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D8CAC4" w14:textId="19F7D01B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8E7AEBF" w14:textId="39808C68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0644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B27C4A7" w14:textId="2E230599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FB030D4" w14:textId="15941BE2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54E2016" w14:textId="556F610B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27.22.14.2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31DB90" w14:textId="7A1FF2D8" w:rsidR="005C2A0F" w:rsidRDefault="005C2A0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627C5F" w:rsidRPr="005307A3" w14:paraId="17B1EFA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FE2F9C" w14:textId="2042ADEF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754172" w14:textId="39177760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5CA115" w14:textId="6D0284F4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9C8754" w14:textId="4374A8F6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0648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900A683" w14:textId="4DC590B7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900D951" w14:textId="50B480A1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09DB74B" w14:textId="16F36223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TC 27.22.4.26 Seq 8.1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8D7AEE" w14:textId="42DAD4BB" w:rsidR="00627C5F" w:rsidRDefault="00627C5F" w:rsidP="009F2B62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627C5F" w:rsidRPr="005307A3" w14:paraId="6FA9C6B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7A40BC" w14:textId="5F3A6C9E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122206" w14:textId="5F65E481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AFFCBA" w14:textId="01225E44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CP-222078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97F160D" w14:textId="2738EE45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0654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B7DF08E" w14:textId="4650848B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822691" w14:textId="192BCB09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10E5E3F" w14:textId="16B3FD5E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the tests in cl. 27.22.13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425AFF" w14:textId="2BC48AF0" w:rsidR="00627C5F" w:rsidRDefault="00627C5F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D31239" w:rsidRPr="005307A3" w14:paraId="5932734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A25502" w14:textId="7F7CA21C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DA3EFF6" w14:textId="6B640507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39A015" w14:textId="0CFAC054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EBF3F2A" w14:textId="27127940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0646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E6F9B6" w14:textId="59CE6BD6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D069196" w14:textId="62702769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00BF27F" w14:textId="6660891E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27.22.14.2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62C529" w14:textId="4C5FDE83" w:rsidR="00D31239" w:rsidRDefault="00D31239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841B73" w:rsidRPr="005307A3" w14:paraId="559C568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8D7138" w14:textId="69B16D5C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3D4111" w14:textId="56BD5237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CT#97e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F60D35" w14:textId="61773070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CP-222080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065709E" w14:textId="227FB686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0647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E9E0004" w14:textId="7F8E4456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E737026" w14:textId="3344A303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DA229BC" w14:textId="6F661736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27.22.14.3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27F985" w14:textId="7862869E" w:rsidR="00841B73" w:rsidRDefault="00841B73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16.9.0</w:t>
            </w:r>
          </w:p>
        </w:tc>
      </w:tr>
      <w:tr w:rsidR="00ED3DBE" w:rsidRPr="005307A3" w14:paraId="7083B76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CF4579D" w14:textId="3DFD7B9A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4D2022A" w14:textId="5E943B36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AA0742" w14:textId="6CE868E4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0E54E83" w14:textId="1DA4BBBD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0656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801C1C5" w14:textId="7C7EEC23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67375AA" w14:textId="2E3297C2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675BF18" w14:textId="76FA4959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27.22.14.2 and 27.22.14.3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30C85F" w14:textId="21415758" w:rsidR="00ED3DBE" w:rsidRDefault="00ED3DBE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672E5C" w:rsidRPr="005307A3" w14:paraId="32B3BE8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B603CD" w14:textId="34A015D5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7BC983A" w14:textId="7C726457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28D138" w14:textId="6117F526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DEF3D9E" w14:textId="64BC37D4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0657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E1B9BEF" w14:textId="2FAC4A10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439E8E2" w14:textId="06CFD96D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CA7DD66" w14:textId="771ED328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27.22.14.1 Seqs 1.2 and 1.3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E56DD8" w14:textId="39B57E64" w:rsidR="00672E5C" w:rsidRDefault="00672E5C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083588" w:rsidRPr="005307A3" w14:paraId="6DC4425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12626D" w14:textId="1D323304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56A1BA" w14:textId="29DBDC79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8723E8" w14:textId="0B556F3B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8792BC3" w14:textId="27FDBA68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0658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B909F53" w14:textId="26463E71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63CF191" w14:textId="0AA61DA0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B0C2D47" w14:textId="0D47F49E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the service 127 in initial conditions of the TC 27.22.14.2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31E253" w14:textId="33162591" w:rsidR="00083588" w:rsidRDefault="00083588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F80AB5" w:rsidRPr="005307A3" w14:paraId="7915573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3030832" w14:textId="42BECEF6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5E3BBB" w14:textId="2D169D64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265F68" w14:textId="52C6770F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326F6E5" w14:textId="5D5D6F08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0655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8DA6811" w14:textId="24151D9D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DD7027C" w14:textId="6A4637B1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C872341" w14:textId="2707E471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NAI test case 27.22.4.7.7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7606BD2" w14:textId="303E0EF0" w:rsidR="00F80AB5" w:rsidRDefault="00F80AB5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A360CB" w:rsidRPr="005307A3" w14:paraId="11F3E37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A87440" w14:textId="546AF937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807B51" w14:textId="26E7A5C6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E079184" w14:textId="033224B7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3664C8C" w14:textId="3113C83B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693574C" w14:textId="02A00470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D88E08A" w14:textId="02E25748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1AF77C" w14:textId="37382480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test case 27.22.14.2 Seq 2.3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951283" w14:textId="22E77323" w:rsidR="00A360CB" w:rsidRDefault="00A360CB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2727DD" w:rsidRPr="005307A3" w14:paraId="19396F8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24A970" w14:textId="4B79806A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3850488" w14:textId="0F403695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0B9CE3" w14:textId="74A3237C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58E953F" w14:textId="46A07493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A005121" w14:textId="1859DD9F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9351E28" w14:textId="40BCFC0F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5D29CBB" w14:textId="0D64264A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Coding correction of EFRouting_Indicator in 31.124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BD36E41" w14:textId="7EE10F9A" w:rsidR="002727DD" w:rsidRDefault="002727DD" w:rsidP="00627C5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CA6728" w:rsidRPr="005307A3" w14:paraId="41E145C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123FDB" w14:textId="7A3E55E1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287CDE" w14:textId="4471853C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4B0EFD" w14:textId="78460A29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A8ADE8C" w14:textId="7D25C199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C886425" w14:textId="6E174C4C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776BDA0" w14:textId="67F88D8E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1558954" w14:textId="5CF675C7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Editorial Correction in Applicability Table B.1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822C10" w14:textId="6A99AB98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CA6728" w:rsidRPr="005307A3" w14:paraId="2674DB8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058400" w14:textId="6C1587E7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A5BDCE" w14:textId="110B90EC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6F5E74" w14:textId="6390E671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</w:t>
            </w:r>
            <w:r w:rsidR="00DD30EB">
              <w:rPr>
                <w:rFonts w:cs="Arial"/>
                <w:sz w:val="16"/>
                <w:szCs w:val="16"/>
              </w:rPr>
              <w:t>151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5876115" w14:textId="1C6409C1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5A42D69" w14:textId="6C3D643B" w:rsidR="00CA6728" w:rsidRDefault="00DD30E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66ED344" w14:textId="6DAFF856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4AB7B11" w14:textId="58F83E82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Table E.1 TERMINAL PROFILE support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9D3131" w14:textId="2E68BFDF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CA6728" w:rsidRPr="005307A3" w14:paraId="7FE2B4E7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DFEB70" w14:textId="3742EBCB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57F53C" w14:textId="1D5C978D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67FEED" w14:textId="09291B5E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2AB94F4" w14:textId="25AC6F18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B7E19B9" w14:textId="0FA0C733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ADBA2F" w14:textId="697F99D3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6CC46BD" w14:textId="465D93E0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test case 27.22.4.7.6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C273D6" w14:textId="53710226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CA6728" w:rsidRPr="005307A3" w14:paraId="7F4B8CC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3948A4" w14:textId="10658C49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A4A467" w14:textId="22C39115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43E1AE" w14:textId="3CDA8A8F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7359706" w14:textId="38F52089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DEF673F" w14:textId="7822F8FC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45899DA" w14:textId="2FAC426F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6132259" w14:textId="2A932451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Add a Expected sequence-Trigger LAUNCH BROWSER by CALL CONTROL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19AE97" w14:textId="57BE4EBF" w:rsidR="00CA6728" w:rsidRDefault="00CA672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635D50" w:rsidRPr="005307A3" w14:paraId="4692F0C7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44ECFF" w14:textId="0E2BDA1D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F44BCE4" w14:textId="435B3984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0F50E3" w14:textId="23628012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59F2168" w14:textId="6D62A943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4D15FE3" w14:textId="2E5A77B1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F58376B" w14:textId="47D60D82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652E74D" w14:textId="66939723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Add a Expected sequence-Trigger LAUNCH BROWSER by MT Call event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80503D" w14:textId="2B70E366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635D50" w:rsidRPr="005307A3" w14:paraId="6388E21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F0B33E" w14:textId="1556DDB6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191004" w14:textId="40843B07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9882FA9" w14:textId="3B573BEF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89947CD" w14:textId="7C2752A3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B646269" w14:textId="370D6D07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5200EF1" w14:textId="7632BA0E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9EA0140" w14:textId="31930889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Add a Expected sequence-Trigger LAUNCH BROWSER during mobile originated call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13EDBF4" w14:textId="03ACD62D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635D50" w:rsidRPr="005307A3" w14:paraId="4169A00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B90D9D" w14:textId="0C2E2390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64C23C5" w14:textId="6117030F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04E70D" w14:textId="55B92A89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20B731" w14:textId="5EF0EA97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F2081A1" w14:textId="3DBF3468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19EB7B" w14:textId="1E935FA2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66BCBDC" w14:textId="2687F9A7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Add a Expected sequence-Trigger LAUNCH BROWSER during mobile terminated call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78B2A1" w14:textId="38D313AE" w:rsidR="00635D50" w:rsidRDefault="00635D50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0A458B" w:rsidRPr="005307A3" w14:paraId="112DF9C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B0484F" w14:textId="2BD52AE7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D2DC5C" w14:textId="2BDBBC4E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5C9135" w14:textId="12EC81F7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83B8BA6" w14:textId="1AA4B523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0669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F6940A3" w14:textId="2DB9CAF8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3E1852F" w14:textId="2EDDDE5C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DBF18FE" w14:textId="2320A03D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in test 27.22.14.2 Seq. 2.3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2E959A" w14:textId="75A2487F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0A458B" w:rsidRPr="005307A3" w14:paraId="192D4A6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791168" w14:textId="798B849D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9D7D61" w14:textId="786B7444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CT#98e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DFA75D" w14:textId="1185AB20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CP-223</w:t>
            </w:r>
            <w:r w:rsidR="00DD30EB">
              <w:rPr>
                <w:rFonts w:cs="Arial"/>
                <w:sz w:val="16"/>
                <w:szCs w:val="16"/>
              </w:rPr>
              <w:t>260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4246C4F" w14:textId="43270DC7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0659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45BDE27" w14:textId="07CF641A" w:rsidR="000A458B" w:rsidRDefault="00DD30E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36654A2" w14:textId="5DA40E26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C9BC38" w14:textId="4838C226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 case on PROVIDE LOCAL INFORMATION to get Slice(s) information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468370" w14:textId="4B3B891E" w:rsidR="000A458B" w:rsidRDefault="000A458B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16.10.0</w:t>
            </w:r>
          </w:p>
        </w:tc>
      </w:tr>
      <w:tr w:rsidR="00D8286F" w:rsidRPr="005307A3" w14:paraId="3105B91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D37651" w14:textId="2CA45238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6EF710" w14:textId="4F8A7210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09018C" w14:textId="61E75C9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58D1E71" w14:textId="3B970FAF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0670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D5B2F1" w14:textId="42D1C495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E3E6B83" w14:textId="3D8A55BC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BAF87FD" w14:textId="6D85B806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Table E.1 TERMINAL PROFILE support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800C801" w14:textId="16BA86CC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059F331C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8AA0152" w14:textId="47785B30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018439" w14:textId="6F4F2C1B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3A6BF3" w14:textId="5727B6A9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24C432F" w14:textId="2F9C01E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0672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2BA504B" w14:textId="7B032A3B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0A72E81" w14:textId="6F2C2E9A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8AFDBDD" w14:textId="07C3F3E9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SOR TC 27.22.14.2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926E53" w14:textId="3337A078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34EA8DA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B6C401" w14:textId="254A223B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8A4703" w14:textId="280FF8F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D30041" w14:textId="21233E58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1BD8000" w14:textId="64CAE2E9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0673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E4574A" w14:textId="1DA881DC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BF5A32D" w14:textId="316BC50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981C166" w14:textId="0025F1F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TC 27.22.14.3 Seq. 3.3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E54DE7" w14:textId="2A9A07A4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59FA55D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3C0E59" w14:textId="73BC4537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3FF6EA2" w14:textId="18B83197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4411E5" w14:textId="67C2D70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36F5E3F" w14:textId="1C100B61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0675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27F91D9" w14:textId="15DD0379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30AE828" w14:textId="1C77D6E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4791476" w14:textId="612D17FF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applicability of TC 27.22.4.26.8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12A2C0" w14:textId="01D95F4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4B4D2F5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AEEF9C" w14:textId="6B1D6994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2B35E5" w14:textId="62683837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BF86B5" w14:textId="1832AD66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F9F929C" w14:textId="1B66DE83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0678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7C8681A" w14:textId="5E2FBDA4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E4E89FB" w14:textId="3F62C4F1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6104889" w14:textId="2C8A4498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in the applicability of test 27.22.4.7 Seq. 6.1 and 6.2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BB8E42" w14:textId="081545B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7CCA92A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C7ECD5" w14:textId="026990ED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D56D71" w14:textId="26E98FAB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D43528" w14:textId="376A4851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20826B5" w14:textId="6DADD96F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0679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DC1CC3E" w14:textId="37BC7257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EC51BE0" w14:textId="3CA47C98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ACB2070" w14:textId="5219444D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27.22.4.27.8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A84E24" w14:textId="5BB0D43D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658E380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63D605" w14:textId="1C086E90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1654E2" w14:textId="0A86541F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C33E7E" w14:textId="404747D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E4119D4" w14:textId="4343EE73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0680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2889A62" w14:textId="7233E0FC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D975634" w14:textId="1C9BCF04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1D2CFFF" w14:textId="5AE8176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Table E.1 Terminal Profile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8251F0" w14:textId="4159632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258B5CB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EA6BE5" w14:textId="6E70625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39EB28" w14:textId="687AAF73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FF5BDC" w14:textId="5F0E6469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E73EA5A" w14:textId="55C50FDD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0681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FF25A08" w14:textId="562930B7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74CEDC" w14:textId="50ABE78F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307B68" w14:textId="24EEB51A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test 27.22.4.28.1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FB0212" w14:textId="097504D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19E526B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2CDCBF" w14:textId="070ACB45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1D7449" w14:textId="4424BD8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02F9C0" w14:textId="70FBD19A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733FD6F" w14:textId="5820F127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0682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08E7E7D" w14:textId="09C624A3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5976239" w14:textId="49AA4890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B9FCBE6" w14:textId="5A73C456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27.22.4.26.8 Seq 8.4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5DE9F4" w14:textId="7EFCCDBB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62A3428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746442" w14:textId="2C3CFE5B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3715B7" w14:textId="3AF6A873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948C9E0" w14:textId="73A1DE32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8755949" w14:textId="1EB5B26B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0683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8EF273A" w14:textId="4CA11B29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9C0B083" w14:textId="03D44F9A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04086A1" w14:textId="76E4FBD4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27.22.4.26.8 Seq 8.5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799DAF" w14:textId="344109F6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D8286F" w:rsidRPr="005307A3" w14:paraId="59BCE7B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D38068" w14:textId="3F13686C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F1D8FE" w14:textId="6699CF7F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1E5F7D" w14:textId="223A3FBC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A4228BD" w14:textId="04D6D55D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0688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7218479" w14:textId="3CA79BB5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BE3D712" w14:textId="6A5BD8BE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EBEA175" w14:textId="15362359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 of TC 27.22.7.9 Seq. 1.1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44F020" w14:textId="4CD2FAB5" w:rsidR="00D8286F" w:rsidRDefault="00D8286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5C2FBF" w:rsidRPr="005307A3" w14:paraId="369CA4E7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994907" w14:textId="326F046A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938B26" w14:textId="68092FD2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4E2984" w14:textId="3D3128E7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E9B7868" w14:textId="18AEE13F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0684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D670440" w14:textId="1BE310AE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41AD641" w14:textId="317F3232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49A4EA3" w14:textId="0A1828BA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SoR TC 27.22.14.2 seq 2.3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C78095" w14:textId="68113F0D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5C2FBF" w:rsidRPr="005307A3" w14:paraId="18ED90B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CEEE4CA" w14:textId="6CD677C7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CBE8BB" w14:textId="7ABDF451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AC357D" w14:textId="1A29DB23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98CB0F0" w14:textId="671986B9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0689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56CA753" w14:textId="44BAB5E4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45C0792" w14:textId="4FA45BF0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99B65F3" w14:textId="00BC4AB1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 case on PROVIDE LOCAL INFORMATION to get Slice(s) information - test without or with several Served NSSAI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9A2E310" w14:textId="003F0E97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5C2FBF" w:rsidRPr="005307A3" w14:paraId="4CAB5EE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208A2E" w14:textId="656424B5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61E0C7" w14:textId="4DE12E09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F8F281" w14:textId="38E22E1B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27C3241" w14:textId="4A1BAE94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A0B6F7" w14:textId="1B63F19F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D97E2EC" w14:textId="7DE9ACE5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6E92C43" w14:textId="37309D25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Test sequence  for 27.22.4.7- REFRESH (steering of roaming in NG-RAN context)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53D1FC" w14:textId="06F85537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5C2FBF" w:rsidRPr="005307A3" w14:paraId="68FFB5E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97D7E3" w14:textId="34F17CFD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41FF12" w14:textId="2F54C03E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E34D0D" w14:textId="6729D978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CP-230104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A0FBAB3" w14:textId="5654A513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87A29BC" w14:textId="24676F05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1A000CB" w14:textId="3183996D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24B2A02" w14:textId="797B2889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Definition of default ISIM values of NG-RAN ISIM-UICC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978CC1" w14:textId="6141301F" w:rsidR="005C2FBF" w:rsidRDefault="005C2FBF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16.11.0</w:t>
            </w:r>
          </w:p>
        </w:tc>
      </w:tr>
      <w:tr w:rsidR="005200D3" w:rsidRPr="005307A3" w14:paraId="55D4B11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E5FA3C" w14:textId="40C0FF27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2023-04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BDAAAF" w14:textId="77777777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49E213" w14:textId="77777777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B72DF54" w14:textId="77777777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0EE46B2" w14:textId="77777777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01B08CF" w14:textId="77777777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82DC77E" w14:textId="4097A508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Editorial corrections in sections 3.4 and </w:t>
            </w:r>
            <w:r w:rsidRPr="005200D3">
              <w:rPr>
                <w:rFonts w:cs="Arial"/>
                <w:sz w:val="16"/>
                <w:szCs w:val="16"/>
              </w:rPr>
              <w:t>27.22.4.15.4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4ADB87" w14:textId="2DF2D88A" w:rsidR="005200D3" w:rsidRDefault="005200D3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16.11.1</w:t>
            </w:r>
          </w:p>
        </w:tc>
      </w:tr>
      <w:tr w:rsidR="008925C8" w:rsidRPr="005307A3" w14:paraId="0C9464F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450924" w14:textId="7179EBC3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7C5A09" w14:textId="5E3C0A15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96C856" w14:textId="020C655A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F906682" w14:textId="243D9151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B945D9" w14:textId="68FC99DA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BB94749" w14:textId="3DA740B3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DF090DD" w14:textId="7BE51285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Table E.1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0F25ADC" w14:textId="639F413E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55208A1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6417D0" w14:textId="5C5D9487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BF26499" w14:textId="0D17DD88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0A19D8" w14:textId="3A52EC87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78E72A0" w14:textId="199E972E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ED0210A" w14:textId="37FAF081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1907053" w14:textId="024503B1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D31E502" w14:textId="402797EC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27.22.4.26 seq 8.2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E2B7B28" w14:textId="5415EA6E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657C7D5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97289A0" w14:textId="73E0C9C4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1689E8" w14:textId="11A964A2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DB54766" w14:textId="54CBD6D1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E80DDC8" w14:textId="49765938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0C937AB" w14:textId="0C9D9ADA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2697842" w14:textId="6197EA8A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3374D59" w14:textId="50AEED64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the initial conditions for 27.22.4.26.8 test sequences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B9F3336" w14:textId="2A11A09E" w:rsidR="008925C8" w:rsidRDefault="008925C8" w:rsidP="00CA672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77A22F8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E156D2" w14:textId="240737B9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CC6C3D" w14:textId="43F185A7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61319B" w14:textId="0BE278C4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CB8F228" w14:textId="12BAE10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E2EC345" w14:textId="66C25B4A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30606A1" w14:textId="1176EB8E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394327" w14:textId="58D765DD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Separation of NG-RAN UICC and NG-RAN ISIM-UICC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D201F7" w14:textId="13B80098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2F3A7BD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836E695" w14:textId="71ACF00B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38A57E" w14:textId="1281BE26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319190" w14:textId="76932198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5AA2364" w14:textId="0BB22896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B1CAA9E" w14:textId="3E419A9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5CA2978" w14:textId="4FCADCE4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7A5B1AB" w14:textId="04F2DCE2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Table E.1: TERMINAL PROFILE (for SS)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9DB521" w14:textId="278E7FFE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711584C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517B01" w14:textId="6194E71E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E8B4D2" w14:textId="287355B9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6DC5DD" w14:textId="014E2FF4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A4C8694" w14:textId="461F03D3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4D3A6B1" w14:textId="43A4F216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6AEC6B7" w14:textId="44BA46D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A0A4256" w14:textId="382BCF13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27.22.5.3 Editorial correction incorrect Reference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69F8747" w14:textId="4B6B9A6A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1151796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BECCFA" w14:textId="7DAA9DC2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CA5FC6" w14:textId="157310AB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C8F74F" w14:textId="79058F6F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0C47D5F" w14:textId="4A2D87B9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D0A8006" w14:textId="0FAF3F1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6DE5034" w14:textId="62EC3774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9B7B5A1" w14:textId="0FB676AC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Correcting applicability of TC 27.22.4.10 (seq 7.2) and 27.22.5.3 (seq 3.2) dependent on SMS over IMS_UTRAN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BFBA0D" w14:textId="0958C5A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246C97D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DBF61E" w14:textId="75090DE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7D8FED" w14:textId="77667296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074553" w14:textId="2FF6D06E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CP-231098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CFB4CE9" w14:textId="0A85AF8C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FC22C43" w14:textId="7E9DB787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728C0DB" w14:textId="48479BB8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17B8C70" w14:textId="3C07546D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Correcting applicability of TC 27.22.13_sequence 1.5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BC7A0B2" w14:textId="59A867A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10E4CD3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27DC22" w14:textId="34A0E59C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D34E636" w14:textId="1B956179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7061A3" w14:textId="60F25A7C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5E70A7" w14:textId="2BAAE875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5146041" w14:textId="04BD93F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9BD702F" w14:textId="1371D5C6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3859B5C" w14:textId="7E671A0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 case on PROVIDE LOCAL INFORMATION to get Timing Advance in NG-RAN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A5DB8E" w14:textId="1227ABD2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58092964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12E85E3" w14:textId="7285CEB8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0D30EEF" w14:textId="1258708B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BF0CCE0" w14:textId="2CDCF12D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FF09659" w14:textId="62CFCBDA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0699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BC4C09B" w14:textId="346584E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61DBFD8" w14:textId="6F9542D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E558A86" w14:textId="16E6E655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Correction to clause 27.22.4.7.7.4.1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B01458" w14:textId="0714FF22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551581BA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7D387C" w14:textId="351EA459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ECA40B" w14:textId="7393B3C2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5E2047" w14:textId="5137A13C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908F4F1" w14:textId="10DF779A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7A9C7BF" w14:textId="4ADE906E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760D083" w14:textId="5A270822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82C2188" w14:textId="2D34AE6A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Modification to TC 27.22.4.26.8 seq 8.3 - Launch Browser, MT calls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0F46A2" w14:textId="76F1F58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3C5000F8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F84DBF" w14:textId="6442049B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CB59F2" w14:textId="53B79855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4696A4" w14:textId="15019C98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70E09D6" w14:textId="593BF9FD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09C4509" w14:textId="236F4FD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611527F" w14:textId="6F9C469C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1969F16" w14:textId="17E114B4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61FDBD" w14:textId="6C5D5BF9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1961A9B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09DE25" w14:textId="52B7BE65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9BFA58" w14:textId="6E101363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DFF80F" w14:textId="4A4A4D17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C3C151D" w14:textId="25D6878A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802E62F" w14:textId="400C719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2455B16" w14:textId="583A79F2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9C435CF" w14:textId="015BE775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27.22.10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750FF5F" w14:textId="57EDB4F4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14F7142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6C402ED" w14:textId="65CC88AF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B12188" w14:textId="72A49915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E60134F" w14:textId="223400C1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6D17A52" w14:textId="1E0102E6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4E4D3D" w14:textId="49C573D3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FF618DE" w14:textId="12BDB9AE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F24D24A" w14:textId="0D0C13FF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27.22.11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A45254" w14:textId="1B18448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8925C8" w:rsidRPr="005307A3" w14:paraId="7C94081D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924ADD" w14:textId="560842AF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4EB9E8" w14:textId="15F3210C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3EC6E8" w14:textId="38E4154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CP-231100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6619303" w14:textId="2FAD571A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0706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851C71B" w14:textId="3D293C36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4506206" w14:textId="46269A74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ACD6CE6" w14:textId="6DD3B220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Applicability table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D7A2F9" w14:textId="4DF3715E" w:rsidR="008925C8" w:rsidRDefault="008925C8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16.12.0</w:t>
            </w:r>
          </w:p>
        </w:tc>
      </w:tr>
      <w:tr w:rsidR="001605B9" w:rsidRPr="005307A3" w14:paraId="3F423C9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1971D4" w14:textId="505411A2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5309394" w14:textId="77777777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9A6C22" w14:textId="77777777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6333D40" w14:textId="77777777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6C1A57A" w14:textId="77777777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DF6225E" w14:textId="77777777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6916350" w14:textId="30242F1E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Editorial correction in chapter </w:t>
            </w:r>
            <w:r w:rsidRPr="0041528A">
              <w:t>27.22.4.15.5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9BD4DE" w14:textId="562F6753" w:rsidR="001605B9" w:rsidRDefault="001605B9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16.12.1</w:t>
            </w:r>
          </w:p>
        </w:tc>
      </w:tr>
      <w:tr w:rsidR="006B6724" w:rsidRPr="005307A3" w14:paraId="51A7232F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6013693" w14:textId="60ECB229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2023-07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978564" w14:textId="77777777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E4F497" w14:textId="77777777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C882597" w14:textId="77777777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E16D870" w14:textId="77777777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D7A1E93" w14:textId="77777777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0F3B7BC" w14:textId="4E420314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t xml:space="preserve">ENVELOPE CALL CONTROL </w:t>
            </w:r>
            <w:r>
              <w:rPr>
                <w:rFonts w:eastAsia="SimSun" w:hint="eastAsia"/>
                <w:lang w:val="en-US" w:eastAsia="zh-CN"/>
              </w:rPr>
              <w:t>8</w:t>
            </w:r>
            <w:r>
              <w:t>.</w:t>
            </w:r>
            <w:r>
              <w:rPr>
                <w:rFonts w:eastAsia="SimSun"/>
                <w:lang w:val="en-US" w:eastAsia="zh-CN"/>
              </w:rPr>
              <w:t>2</w:t>
            </w:r>
            <w:r>
              <w:t>.1 coding table fixed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0DC61F7" w14:textId="33CF475B" w:rsidR="006B6724" w:rsidRDefault="006B6724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16.12.2</w:t>
            </w:r>
          </w:p>
        </w:tc>
      </w:tr>
      <w:tr w:rsidR="00EA784F" w:rsidRPr="005307A3" w14:paraId="67C9EB15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2976B5" w14:textId="4E3D1A22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BBF483" w14:textId="1DDC0F9C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A041F9" w14:textId="333D2D3C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CP232080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30FB504" w14:textId="3E01A0F1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CA01FD5" w14:textId="5F88046E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5F2363A" w14:textId="001EE9B9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8170EAF" w14:textId="3B1C8D41" w:rsidR="00EA784F" w:rsidRDefault="00EA784F" w:rsidP="008925C8">
            <w:pPr>
              <w:pStyle w:val="TAL"/>
              <w:keepNext w:val="0"/>
            </w:pPr>
            <w:r>
              <w:t>Correction to TC 27.22.4.7.3 REFRESH (Steering of roaming)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9B3196" w14:textId="2D236540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16.13.0</w:t>
            </w:r>
          </w:p>
        </w:tc>
      </w:tr>
      <w:tr w:rsidR="00EA784F" w:rsidRPr="005307A3" w14:paraId="7284930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228765B" w14:textId="6309A3C6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5514998" w14:textId="03DCC52A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80F91A" w14:textId="04E52C46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CP-232137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0E12CB7" w14:textId="0FADDBB3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0719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97D5341" w14:textId="64F48E84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7EFB83C" w14:textId="154E842C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27BA48B" w14:textId="7FC07C7B" w:rsidR="00EA784F" w:rsidRDefault="00EA784F" w:rsidP="008925C8">
            <w:pPr>
              <w:pStyle w:val="TAL"/>
              <w:keepNext w:val="0"/>
            </w:pPr>
            <w:r>
              <w:t xml:space="preserve">Add Expected sequence of PROVIDE LOCAL INFORMATION about NG-RAN Intra-Frequency Measurements 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646507" w14:textId="0AFAA8E9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16.13.0</w:t>
            </w:r>
          </w:p>
        </w:tc>
      </w:tr>
      <w:tr w:rsidR="00EA784F" w:rsidRPr="005307A3" w14:paraId="3230D6E1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108E8F1" w14:textId="16B04F95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2023-09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DDD4DDA" w14:textId="04E9B271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00780B" w14:textId="10960A5B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CP-232137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309FB4A" w14:textId="0C85B082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0720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0FA0FB1" w14:textId="125D6A8B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438A98F" w14:textId="69E49D0A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CCD8587" w14:textId="23746548" w:rsidR="00EA784F" w:rsidRDefault="00EA784F" w:rsidP="008925C8">
            <w:pPr>
              <w:pStyle w:val="TAL"/>
              <w:keepNext w:val="0"/>
            </w:pPr>
            <w:r>
              <w:t>Add Expected sequence of PROVIDE LOCAL INFORMATION about NG-RAN Inter-Frequency Measurements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886252" w14:textId="6B970DB2" w:rsidR="00EA784F" w:rsidRDefault="00EA784F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16.13.0</w:t>
            </w:r>
          </w:p>
        </w:tc>
      </w:tr>
      <w:tr w:rsidR="00FE563E" w:rsidRPr="005307A3" w14:paraId="695C3D23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B589A3" w14:textId="12A2596C" w:rsidR="00FE563E" w:rsidRDefault="00FE563E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2023-09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56E1CB1" w14:textId="794D3D07" w:rsidR="00FE563E" w:rsidRDefault="00FE563E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C4F6A1F" w14:textId="7585AA1C" w:rsidR="00FE563E" w:rsidRDefault="00FE563E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CP-232142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DA70D77" w14:textId="3C3621C8" w:rsidR="00FE563E" w:rsidRDefault="00FE563E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0716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CBC5EC8" w14:textId="323DFB39" w:rsidR="00FE563E" w:rsidRDefault="00FE563E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18CDC40" w14:textId="15261CA9" w:rsidR="00FE563E" w:rsidRDefault="00FE563E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3EA4291" w14:textId="3F54DCDB" w:rsidR="00FE563E" w:rsidRDefault="00FE563E" w:rsidP="008925C8">
            <w:pPr>
              <w:pStyle w:val="TAL"/>
              <w:keepNext w:val="0"/>
            </w:pPr>
            <w:r>
              <w:t>New Applicability table for Rel-17 of TS 31.124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087AD0" w14:textId="27E29BA6" w:rsidR="00FE563E" w:rsidRDefault="00FE563E" w:rsidP="008925C8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17.0.0</w:t>
            </w:r>
          </w:p>
        </w:tc>
      </w:tr>
      <w:tr w:rsidR="00E148AF" w:rsidRPr="005307A3" w14:paraId="3E09030E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255A46" w14:textId="23508572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04EB13" w14:textId="5D2042C0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BB01DC" w14:textId="2F88CDE6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CP-233101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C43131D" w14:textId="03D58596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0723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441103C" w14:textId="31727F92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F189954" w14:textId="1094C0BC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DBEE297" w14:textId="2F3FDBDF" w:rsidR="00E148AF" w:rsidRDefault="00E148AF" w:rsidP="00E148AF">
            <w:pPr>
              <w:pStyle w:val="TAL"/>
              <w:keepNext w:val="0"/>
            </w:pPr>
            <w:r>
              <w:rPr>
                <w:rFonts w:cs="Arial"/>
                <w:sz w:val="16"/>
                <w:szCs w:val="16"/>
              </w:rPr>
              <w:t>Correction of test 27.22.7.21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0781BC" w14:textId="1C7B6443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17.1.0</w:t>
            </w:r>
          </w:p>
        </w:tc>
      </w:tr>
      <w:tr w:rsidR="00E148AF" w:rsidRPr="005307A3" w14:paraId="4DEA0772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AC7104A" w14:textId="622CEEDD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C8EFC7" w14:textId="70D485CD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A379BC" w14:textId="31789F79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CP-233103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E821656" w14:textId="35B2A4B8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0727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F9FB070" w14:textId="2165F811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C40B8AB" w14:textId="5FEA7A1E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F934E3" w14:textId="3FE2C624" w:rsidR="00E148AF" w:rsidRDefault="00E148AF" w:rsidP="00E148AF">
            <w:pPr>
              <w:pStyle w:val="TAL"/>
              <w:keepNext w:val="0"/>
            </w:pPr>
            <w:r>
              <w:rPr>
                <w:rFonts w:cs="Arial"/>
                <w:sz w:val="16"/>
                <w:szCs w:val="16"/>
              </w:rPr>
              <w:t>Test case on PROVIDE LOCAL INFORMATION to get CAG information list and corresponding human-readable network name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6ECE37" w14:textId="2AB7599A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17.1.0</w:t>
            </w:r>
          </w:p>
        </w:tc>
      </w:tr>
      <w:tr w:rsidR="00E148AF" w:rsidRPr="005307A3" w14:paraId="76151479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2C76CF" w14:textId="69E38DD5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2D6A73D" w14:textId="59C5222F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DA7FF0" w14:textId="7ABD3DF0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CP-233103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C6AFD8C" w14:textId="415BB7DA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0721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F8D91C9" w14:textId="76A8EFB2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51ED97B" w14:textId="4A008722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B8A417D" w14:textId="79D81B88" w:rsidR="00E148AF" w:rsidRDefault="00E148AF" w:rsidP="00E148AF">
            <w:pPr>
              <w:pStyle w:val="TAL"/>
              <w:keepNext w:val="0"/>
            </w:pPr>
            <w:r>
              <w:rPr>
                <w:rFonts w:cs="Arial"/>
                <w:sz w:val="16"/>
                <w:szCs w:val="16"/>
              </w:rPr>
              <w:t>Correction to TC 27.22.4.15 seq 1.28 and 1.29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1FF315A" w14:textId="48FE0A5C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17.1.0</w:t>
            </w:r>
          </w:p>
        </w:tc>
      </w:tr>
      <w:tr w:rsidR="00E148AF" w:rsidRPr="005307A3" w14:paraId="35A927F0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1BF4A70" w14:textId="397B0795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97747E" w14:textId="3FDEBA3E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5CDC64" w14:textId="5E9BB191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CP-233103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07FC144" w14:textId="114D0CC7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0722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0263ED8" w14:textId="53EFF792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645C8F2" w14:textId="37F98E9B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E3ADC02" w14:textId="72A5230B" w:rsidR="00E148AF" w:rsidRDefault="00E148AF" w:rsidP="00E148AF">
            <w:pPr>
              <w:pStyle w:val="TAL"/>
              <w:keepNext w:val="0"/>
            </w:pPr>
            <w:r>
              <w:rPr>
                <w:rFonts w:cs="Arial"/>
                <w:sz w:val="16"/>
                <w:szCs w:val="16"/>
              </w:rPr>
              <w:t>Correction to Table B.1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3170860" w14:textId="15F7E7BD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17.1.0</w:t>
            </w:r>
          </w:p>
        </w:tc>
      </w:tr>
      <w:tr w:rsidR="00E148AF" w:rsidRPr="005307A3" w14:paraId="3ECBF136" w14:textId="77777777" w:rsidTr="00D8286F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56DEC98" w14:textId="79919AF4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51A44DB" w14:textId="61F279DA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D063E4" w14:textId="2E3990AA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CP-233103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49515F8" w14:textId="7BE09FBB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0728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678938C" w14:textId="735CB773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AC1547F" w14:textId="46F6B3FC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5D388E5" w14:textId="443E59E7" w:rsidR="00E148AF" w:rsidRDefault="00E148AF" w:rsidP="00E148AF">
            <w:pPr>
              <w:pStyle w:val="TAL"/>
              <w:keepNext w:val="0"/>
            </w:pPr>
            <w:r>
              <w:rPr>
                <w:rFonts w:cs="Arial"/>
                <w:sz w:val="16"/>
                <w:szCs w:val="16"/>
              </w:rPr>
              <w:t>Test case for Event Dowload CAG Cell selection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377D39" w14:textId="716F95E2" w:rsidR="00E148AF" w:rsidRDefault="00E148AF" w:rsidP="00E148AF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17.1.0</w:t>
            </w:r>
          </w:p>
        </w:tc>
      </w:tr>
      <w:tr w:rsidR="007E3FEC" w:rsidRPr="005307A3" w14:paraId="5A2B464D" w14:textId="77777777" w:rsidTr="002426EA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A2F229F" w14:textId="7DB92BE8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5009EC" w14:textId="43D6632F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2998C9C" w14:textId="094F139F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CP-233312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7B40979" w14:textId="1B34EA8C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0724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0DC47C3" w14:textId="565EFE92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DB9F7C0" w14:textId="7352EC75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26280E0" w14:textId="26E97E85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Correction required for TC 27.22.14.2 (Seq 2.3)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7F70297" w14:textId="70758583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17.1.0</w:t>
            </w:r>
          </w:p>
        </w:tc>
      </w:tr>
      <w:tr w:rsidR="007E3FEC" w:rsidRPr="005307A3" w14:paraId="4C934B80" w14:textId="77777777" w:rsidTr="002426EA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6BB267" w14:textId="7BDEDC5D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2023-12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A7CF84" w14:textId="2FB8D4CC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AD0DA57" w14:textId="6FC3368B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CP-233117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954F7DA" w14:textId="33DE4008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0730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BB51B2C" w14:textId="704B3614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DE02A93" w14:textId="1066842F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CDF6BB" w14:textId="09594D23" w:rsidR="007E3FEC" w:rsidRDefault="007E3FEC" w:rsidP="007E3FEC">
            <w:pPr>
              <w:pStyle w:val="TAL"/>
              <w:keepNext w:val="0"/>
              <w:rPr>
                <w:sz w:val="16"/>
                <w:szCs w:val="16"/>
              </w:rPr>
            </w:pPr>
            <w:r w:rsidRPr="007E3FEC">
              <w:rPr>
                <w:sz w:val="16"/>
                <w:szCs w:val="16"/>
              </w:rPr>
              <w:t>TC 27.22.5.3 - Correction of coding in ENVELOPE: SMS-PP DOWNLOAD 3.1.3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7F6004" w14:textId="13CA4F31" w:rsidR="007E3FEC" w:rsidRDefault="007E3FEC" w:rsidP="007E3FEC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17.1.0</w:t>
            </w:r>
          </w:p>
        </w:tc>
      </w:tr>
      <w:tr w:rsidR="00D76AD6" w:rsidRPr="005307A3" w14:paraId="2F7B2A56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DC6679A" w14:textId="521891A7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816E4A" w14:textId="14413A00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370E3B9" w14:textId="4C600C56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CDD1E0C" w14:textId="0421725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0735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D6BD80" w14:textId="5E83B65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E30BD2D" w14:textId="29DCE292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ED653D8" w14:textId="11C39E2D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in TC 27.22.7.22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F5B5FE8" w14:textId="6E4289F5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5E182749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140407" w14:textId="286D42DC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EB51C4" w14:textId="02AABFA0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ACA225" w14:textId="6B861E76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8D54C65" w14:textId="19ECBF14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0737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9E08832" w14:textId="74058A27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5D5C745" w14:textId="68C67059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54A8B7D" w14:textId="1897D953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Table E.1 TERMINAL PROFILE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7D62A0E" w14:textId="7D2F78C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44A95D3E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A8114E" w14:textId="014BACFC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DACCBDB" w14:textId="4F37F57F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156753" w14:textId="30D1DA96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529C207" w14:textId="1FD100FE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0739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E056F84" w14:textId="62C8DA0D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1940726" w14:textId="4FA23788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6E321BD" w14:textId="147908BE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27.22.4.26.8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291F679" w14:textId="2138DC22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5F7D253B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630B27" w14:textId="0F41DE74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6AFC1CA" w14:textId="6CFFD0E5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AA4E6E" w14:textId="2CFDC958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38FA91A" w14:textId="1D393546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0745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572DCD" w14:textId="2083CB15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084E5C5" w14:textId="1F3A46C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56F774D" w14:textId="02510E5C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Table E.1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040C2C7" w14:textId="1D61D19B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3D868D93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F0A3993" w14:textId="1747193C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64FA0E2" w14:textId="1D9FD1E4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7DBC7D4" w14:textId="1743C90F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58E0608" w14:textId="19B9703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0734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48A179A" w14:textId="7A120155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0B85FB6" w14:textId="1FCA0B8C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C3CB11E" w14:textId="7AA08EC6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for TC 27.22.4.15 Seq 1.30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F63AA3C" w14:textId="4CB2E53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6CC23585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DF208B5" w14:textId="3E459229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944EC74" w14:textId="0E05094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302323" w14:textId="72410510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5C0DF71" w14:textId="2529C278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0733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348B0D6" w14:textId="4E162972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6B50A30" w14:textId="4340C890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A54A470" w14:textId="7C923A57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in test 27.22.7.21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C351DBB" w14:textId="060FB0B8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75BF2EF9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430D22D" w14:textId="1579A34B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FFBDE5D" w14:textId="767A2B3E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C8E83B4" w14:textId="47D9CFCD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CP-240136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25F7C37" w14:textId="275B2776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0743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42D0C25" w14:textId="6F05A9F7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F37A9D4" w14:textId="4756493D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57B184F" w14:textId="10D5087B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Table B.1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E6076ED" w14:textId="22FB387F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458C6EE9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79EE3C" w14:textId="51FE88E0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AB53D4D" w14:textId="2CD5C86D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FD9414" w14:textId="769A6CF7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C26ACB1" w14:textId="54448133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0742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2BBCBA9" w14:textId="631D6BC6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980BF34" w14:textId="7ABC7A7F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B33F931" w14:textId="57B30750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TC 27.22.4.7.3 Seq 3_4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3EBBBB2" w14:textId="1AB315B7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D76AD6" w:rsidRPr="005307A3" w14:paraId="1C3502D5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87B2EB" w14:textId="355734FE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E7A5C7" w14:textId="6D98BF20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0CFBD47" w14:textId="52C9357D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CP-240144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C9D1B8B" w14:textId="2BB445BC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0732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23679AA" w14:textId="3DE410D8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EE64441" w14:textId="7166F63F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2D52EC2" w14:textId="0A2C5D7C" w:rsidR="00D76AD6" w:rsidRPr="007E3FEC" w:rsidRDefault="00D76AD6" w:rsidP="00D76AD6">
            <w:pPr>
              <w:pStyle w:val="TAL"/>
              <w:keepNext w:val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Corrections in the NG-RAN UICC settings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76F8458" w14:textId="6354BC16" w:rsidR="00D76AD6" w:rsidRDefault="00D76AD6" w:rsidP="00D76AD6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B50963">
              <w:rPr>
                <w:rFonts w:cs="Arial"/>
                <w:sz w:val="16"/>
                <w:szCs w:val="16"/>
              </w:rPr>
              <w:t>17.2.0</w:t>
            </w:r>
          </w:p>
        </w:tc>
      </w:tr>
      <w:tr w:rsidR="00A14CF1" w:rsidRPr="005307A3" w14:paraId="4D9FEDF8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6BC4DF6" w14:textId="23DB95B7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107880B" w14:textId="5409830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FAF83F" w14:textId="3D84BFD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F125218" w14:textId="3678F302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0749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CE427F4" w14:textId="3843E283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7DD8F30" w14:textId="3E89954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9CAEC38" w14:textId="152FBCA5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test purpose of TC 27.22.8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8D4FAA1" w14:textId="52C3BD55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18E0EB5B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B792A20" w14:textId="6F6F8B2C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51B7BC" w14:textId="253B07FA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4028448" w14:textId="64ADD85C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F99A7F4" w14:textId="3F2FC02C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0756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4CD27C3" w14:textId="25EC1E7E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D7B41E1" w14:textId="6E5A9EB0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C9B06A4" w14:textId="6364CC5F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TS 31.124 Correction to TC 27.22.4.26.8 Launch Browser NG-RAN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5A9A5E" w14:textId="10FC5BAB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650F9C95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7B1C86C" w14:textId="4BB7C84D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6279DA" w14:textId="648BFCC0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EE976E3" w14:textId="4AC7FC3E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D82C260" w14:textId="2586BAC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0747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C67A388" w14:textId="2F10A8A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EF97D42" w14:textId="5BFEB3A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7447398B" w14:textId="2D014ED3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to Testcase 27.22.7.21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B779157" w14:textId="3C55740E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08DE03D3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2BC1A23" w14:textId="73307ECD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5437F17" w14:textId="267D7862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6F6F0B" w14:textId="36800F75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303E318" w14:textId="553E055F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0752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72BF159" w14:textId="0A561DFF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BD6D72C" w14:textId="6F04F1EC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C0985C9" w14:textId="2639C73A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Clarification of Test procedure in 27.22.4.7.3_seq_3.4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5E187B" w14:textId="35521B1F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2B23B4EA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84560A9" w14:textId="21C2F75D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89A1747" w14:textId="4F986CF2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A7BB724" w14:textId="259868AA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2DAA55" w14:textId="2BC1CD3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0753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DEC58F1" w14:textId="5FCD8BA5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F1CFC21" w14:textId="516CBC75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6014B17" w14:textId="119CB5FE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removal of hyperlink from few test cases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AAA87AC" w14:textId="29E74C87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2FF9810F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3E05046" w14:textId="3B06FAE8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F744A0D" w14:textId="15D464CF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B49862D" w14:textId="102C1A77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EAD41B0" w14:textId="5386C592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0754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37BDF8DF" w14:textId="74564F8C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E014720" w14:textId="2E36A213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2124E5F" w14:textId="43FE9469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Applicability extension for  Redcap UEs in TS 31.124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5571BE" w14:textId="296FAFD6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7F166CBB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2323DDBC" w14:textId="733AD18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1FE4BEA" w14:textId="32842E36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3B328F4" w14:textId="13ED9A46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0B36BD0F" w14:textId="00F4824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0755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DFFA690" w14:textId="3F35B8CD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3A5D267" w14:textId="0AFF6B5E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6B85AF6D" w14:textId="18905065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Open Channel related to NG-RAN with bearer types 0x02 and 0x0B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A7EC07" w14:textId="3CB96196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4667F673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A5637E0" w14:textId="539C577C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8AA532E" w14:textId="2FD5228A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945FE80" w14:textId="1E9AD097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D4158D4" w14:textId="03C69A64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0757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EF99F2C" w14:textId="3AC39BE3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95C32E1" w14:textId="0E6A7B47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511897B0" w14:textId="7368FAC5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TS 31.124 Correction to PLI-NMR TC 27.22.4.15 seq 1.28 and 1.29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800C63" w14:textId="2EE17DDA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  <w:tr w:rsidR="00A14CF1" w:rsidRPr="005307A3" w14:paraId="6CFC07AC" w14:textId="77777777" w:rsidTr="00B63A3E">
        <w:trPr>
          <w:jc w:val="center"/>
        </w:trPr>
        <w:tc>
          <w:tcPr>
            <w:tcW w:w="7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D66745E" w14:textId="481C45E1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E8B04C6" w14:textId="7FB19769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CT#104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6431CD6" w14:textId="5B0A8CB5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CP-241210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7B60FCA" w14:textId="26080047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0750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2E888E41" w14:textId="1BFF6116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47C60D3C" w14:textId="2F3C52CC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51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  <w:vAlign w:val="bottom"/>
          </w:tcPr>
          <w:p w14:paraId="13F6846D" w14:textId="1D694DBB" w:rsidR="00A14CF1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Correction of TC 27.22.7.22.1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34303F7" w14:textId="1BA5DD2E" w:rsidR="00A14CF1" w:rsidRPr="00B50963" w:rsidRDefault="00A14CF1" w:rsidP="00A14CF1">
            <w:pPr>
              <w:pStyle w:val="TAL"/>
              <w:keepNext w:val="0"/>
              <w:rPr>
                <w:rFonts w:cs="Arial"/>
                <w:sz w:val="16"/>
                <w:szCs w:val="16"/>
              </w:rPr>
            </w:pPr>
            <w:r w:rsidRPr="001141E0">
              <w:rPr>
                <w:rFonts w:cs="Arial"/>
                <w:sz w:val="16"/>
                <w:szCs w:val="16"/>
              </w:rPr>
              <w:t>17.3.0</w:t>
            </w:r>
          </w:p>
        </w:tc>
      </w:tr>
    </w:tbl>
    <w:p w14:paraId="100E29E9" w14:textId="77777777" w:rsidR="00BF46E1" w:rsidRPr="0041528A" w:rsidRDefault="00BF46E1"/>
    <w:sectPr w:rsidR="00BF46E1" w:rsidRPr="0041528A" w:rsidSect="00E62F4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1366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D9D13" w14:textId="77777777" w:rsidR="00E96523" w:rsidRDefault="00E96523">
      <w:r>
        <w:separator/>
      </w:r>
    </w:p>
  </w:endnote>
  <w:endnote w:type="continuationSeparator" w:id="0">
    <w:p w14:paraId="29558B8B" w14:textId="77777777" w:rsidR="00E96523" w:rsidRDefault="00E9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34989" w14:textId="77777777" w:rsidR="00E62F43" w:rsidRDefault="00E62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A68A" w14:textId="3DB4F0F6" w:rsidR="00597B11" w:rsidRDefault="00E62F43">
    <w:pPr>
      <w:pStyle w:val="Footer"/>
    </w:pPr>
    <w: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DACDE" w14:textId="77777777" w:rsidR="00E62F43" w:rsidRDefault="00E62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BACAB" w14:textId="77777777" w:rsidR="00E96523" w:rsidRDefault="00E96523">
      <w:r>
        <w:separator/>
      </w:r>
    </w:p>
  </w:footnote>
  <w:footnote w:type="continuationSeparator" w:id="0">
    <w:p w14:paraId="4C4E837E" w14:textId="77777777" w:rsidR="00E96523" w:rsidRDefault="00E96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D3577" w14:textId="77777777" w:rsidR="00E62F43" w:rsidRDefault="00E62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59D2F" w14:textId="031211B7" w:rsidR="00597B11" w:rsidRDefault="00E62F43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31.124 V17.3.0 (2024-06)</w:t>
    </w:r>
  </w:p>
  <w:p w14:paraId="5D9BC646" w14:textId="77777777" w:rsidR="00597B11" w:rsidRDefault="00597B11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C126018" w14:textId="5D3A97BE" w:rsidR="00597B11" w:rsidRDefault="00E62F43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17</w:t>
    </w:r>
  </w:p>
  <w:p w14:paraId="27FD4B71" w14:textId="77777777" w:rsidR="00597B11" w:rsidRDefault="00597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D5EDD" w14:textId="77777777" w:rsidR="00E62F43" w:rsidRDefault="00E62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7A82D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7E985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A480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46E0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C485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9C49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1804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E3A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5B68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06D14A5"/>
    <w:multiLevelType w:val="hybridMultilevel"/>
    <w:tmpl w:val="75F6CEAE"/>
    <w:lvl w:ilvl="0" w:tplc="94E83660"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07D05A91"/>
    <w:multiLevelType w:val="hybridMultilevel"/>
    <w:tmpl w:val="E58E19BE"/>
    <w:lvl w:ilvl="0" w:tplc="01D487D6">
      <w:start w:val="1"/>
      <w:numFmt w:val="bullet"/>
      <w:pStyle w:val="IBL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36841"/>
    <w:multiLevelType w:val="hybridMultilevel"/>
    <w:tmpl w:val="9384A9E6"/>
    <w:lvl w:ilvl="0" w:tplc="5DFA9312">
      <w:start w:val="1"/>
      <w:numFmt w:val="decimal"/>
      <w:pStyle w:val="IB3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148D4"/>
    <w:multiLevelType w:val="hybridMultilevel"/>
    <w:tmpl w:val="80C6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90F94"/>
    <w:multiLevelType w:val="hybridMultilevel"/>
    <w:tmpl w:val="F6327C50"/>
    <w:lvl w:ilvl="0" w:tplc="908E44AE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A769B"/>
    <w:multiLevelType w:val="hybridMultilevel"/>
    <w:tmpl w:val="09B82798"/>
    <w:lvl w:ilvl="0" w:tplc="AF1EA6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BD1685"/>
    <w:multiLevelType w:val="hybridMultilevel"/>
    <w:tmpl w:val="4058DE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F978E9"/>
    <w:multiLevelType w:val="multilevel"/>
    <w:tmpl w:val="9C7E170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97ECB"/>
    <w:multiLevelType w:val="hybridMultilevel"/>
    <w:tmpl w:val="EAE29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3259B"/>
    <w:multiLevelType w:val="hybridMultilevel"/>
    <w:tmpl w:val="BC76742C"/>
    <w:lvl w:ilvl="0" w:tplc="C7EEAAA4">
      <w:start w:val="1"/>
      <w:numFmt w:val="bullet"/>
      <w:lvlText w:val="‑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22DE0E9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6A76D56"/>
    <w:multiLevelType w:val="hybridMultilevel"/>
    <w:tmpl w:val="805CE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101E9"/>
    <w:multiLevelType w:val="hybridMultilevel"/>
    <w:tmpl w:val="07769236"/>
    <w:lvl w:ilvl="0" w:tplc="876A8D46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F767D"/>
    <w:multiLevelType w:val="singleLevel"/>
    <w:tmpl w:val="F0B052E0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23" w15:restartNumberingAfterBreak="0">
    <w:nsid w:val="48C62610"/>
    <w:multiLevelType w:val="hybridMultilevel"/>
    <w:tmpl w:val="CE8C5114"/>
    <w:lvl w:ilvl="0" w:tplc="14EE6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515C0B"/>
    <w:multiLevelType w:val="hybridMultilevel"/>
    <w:tmpl w:val="97260C2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4A2A6C66"/>
    <w:multiLevelType w:val="hybridMultilevel"/>
    <w:tmpl w:val="90F6A2CC"/>
    <w:lvl w:ilvl="0" w:tplc="01D487D6">
      <w:start w:val="2"/>
      <w:numFmt w:val="bullet"/>
      <w:pStyle w:val="IBN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E61D3"/>
    <w:multiLevelType w:val="hybridMultilevel"/>
    <w:tmpl w:val="A4B087E6"/>
    <w:lvl w:ilvl="0" w:tplc="96D02200">
      <w:numFmt w:val="bullet"/>
      <w:lvlText w:val="-"/>
      <w:lvlJc w:val="left"/>
      <w:pPr>
        <w:ind w:left="376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4" w:hanging="360"/>
      </w:pPr>
      <w:rPr>
        <w:rFonts w:ascii="Wingdings" w:hAnsi="Wingdings" w:hint="default"/>
      </w:rPr>
    </w:lvl>
  </w:abstractNum>
  <w:abstractNum w:abstractNumId="27" w15:restartNumberingAfterBreak="0">
    <w:nsid w:val="57A75A4D"/>
    <w:multiLevelType w:val="hybridMultilevel"/>
    <w:tmpl w:val="B8CA968E"/>
    <w:lvl w:ilvl="0" w:tplc="DE2CBA12">
      <w:start w:val="1"/>
      <w:numFmt w:val="decimal"/>
      <w:lvlText w:val="%1)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4A514F"/>
    <w:multiLevelType w:val="hybridMultilevel"/>
    <w:tmpl w:val="632888FE"/>
    <w:lvl w:ilvl="0" w:tplc="8F9A9D1A">
      <w:start w:val="5"/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9" w15:restartNumberingAfterBreak="0">
    <w:nsid w:val="5EFB134D"/>
    <w:multiLevelType w:val="hybridMultilevel"/>
    <w:tmpl w:val="C512F868"/>
    <w:lvl w:ilvl="0" w:tplc="04070011">
      <w:start w:val="1"/>
      <w:numFmt w:val="decimal"/>
      <w:pStyle w:val="B3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C7BF3"/>
    <w:multiLevelType w:val="hybridMultilevel"/>
    <w:tmpl w:val="CC78A110"/>
    <w:lvl w:ilvl="0" w:tplc="C7EEAAA4">
      <w:start w:val="1"/>
      <w:numFmt w:val="bullet"/>
      <w:lvlText w:val="‑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C7EEAAA4">
      <w:start w:val="1"/>
      <w:numFmt w:val="bullet"/>
      <w:lvlText w:val="‑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903A6E"/>
    <w:multiLevelType w:val="hybridMultilevel"/>
    <w:tmpl w:val="B8009180"/>
    <w:lvl w:ilvl="0" w:tplc="C7EEAAA4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B3688"/>
    <w:multiLevelType w:val="hybridMultilevel"/>
    <w:tmpl w:val="77A0BF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906B47"/>
    <w:multiLevelType w:val="hybridMultilevel"/>
    <w:tmpl w:val="3D16C8B0"/>
    <w:lvl w:ilvl="0" w:tplc="898E79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F13F03"/>
    <w:multiLevelType w:val="hybridMultilevel"/>
    <w:tmpl w:val="BF26A818"/>
    <w:lvl w:ilvl="0" w:tplc="04070011">
      <w:start w:val="1"/>
      <w:numFmt w:val="decimal"/>
      <w:pStyle w:val="IB2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358C0"/>
    <w:multiLevelType w:val="multilevel"/>
    <w:tmpl w:val="DE3E96B0"/>
    <w:lvl w:ilvl="0">
      <w:start w:val="7"/>
      <w:numFmt w:val="decimal"/>
      <w:lvlText w:val="%1)....."/>
      <w:lvlJc w:val="left"/>
      <w:pPr>
        <w:tabs>
          <w:tab w:val="num" w:pos="1440"/>
        </w:tabs>
        <w:ind w:left="1440" w:hanging="1440"/>
      </w:pPr>
      <w:rPr>
        <w:rFonts w:hint="default"/>
        <w:sz w:val="16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)%5.%6.%7.%8.%9."/>
      <w:lvlJc w:val="left"/>
      <w:pPr>
        <w:tabs>
          <w:tab w:val="num" w:pos="1425"/>
        </w:tabs>
        <w:ind w:left="1425" w:hanging="1425"/>
      </w:pPr>
      <w:rPr>
        <w:rFonts w:hint="default"/>
        <w:sz w:val="16"/>
      </w:rPr>
    </w:lvl>
  </w:abstractNum>
  <w:abstractNum w:abstractNumId="36" w15:restartNumberingAfterBreak="0">
    <w:nsid w:val="755227B0"/>
    <w:multiLevelType w:val="hybridMultilevel"/>
    <w:tmpl w:val="F13E8F72"/>
    <w:lvl w:ilvl="0" w:tplc="1FF0875A">
      <w:numFmt w:val="bullet"/>
      <w:lvlText w:val="-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7" w15:restartNumberingAfterBreak="0">
    <w:nsid w:val="76BE1984"/>
    <w:multiLevelType w:val="hybridMultilevel"/>
    <w:tmpl w:val="AFC6BA2C"/>
    <w:lvl w:ilvl="0" w:tplc="71BC9B70">
      <w:start w:val="4"/>
      <w:numFmt w:val="bullet"/>
      <w:pStyle w:val="IB1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8169C"/>
    <w:multiLevelType w:val="hybridMultilevel"/>
    <w:tmpl w:val="981A86A2"/>
    <w:lvl w:ilvl="0" w:tplc="87E859F6">
      <w:start w:val="1"/>
      <w:numFmt w:val="decimal"/>
      <w:lvlText w:val="%1."/>
      <w:lvlJc w:val="left"/>
      <w:pPr>
        <w:ind w:left="460" w:hanging="360"/>
      </w:p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>
      <w:start w:val="1"/>
      <w:numFmt w:val="lowerRoman"/>
      <w:lvlText w:val="%3."/>
      <w:lvlJc w:val="right"/>
      <w:pPr>
        <w:ind w:left="1900" w:hanging="180"/>
      </w:pPr>
    </w:lvl>
    <w:lvl w:ilvl="3" w:tplc="0809000F">
      <w:start w:val="1"/>
      <w:numFmt w:val="decimal"/>
      <w:lvlText w:val="%4."/>
      <w:lvlJc w:val="left"/>
      <w:pPr>
        <w:ind w:left="2620" w:hanging="360"/>
      </w:pPr>
    </w:lvl>
    <w:lvl w:ilvl="4" w:tplc="08090019">
      <w:start w:val="1"/>
      <w:numFmt w:val="lowerLetter"/>
      <w:lvlText w:val="%5."/>
      <w:lvlJc w:val="left"/>
      <w:pPr>
        <w:ind w:left="3340" w:hanging="360"/>
      </w:pPr>
    </w:lvl>
    <w:lvl w:ilvl="5" w:tplc="0809001B">
      <w:start w:val="1"/>
      <w:numFmt w:val="lowerRoman"/>
      <w:lvlText w:val="%6."/>
      <w:lvlJc w:val="right"/>
      <w:pPr>
        <w:ind w:left="4060" w:hanging="180"/>
      </w:pPr>
    </w:lvl>
    <w:lvl w:ilvl="6" w:tplc="0809000F">
      <w:start w:val="1"/>
      <w:numFmt w:val="decimal"/>
      <w:lvlText w:val="%7."/>
      <w:lvlJc w:val="left"/>
      <w:pPr>
        <w:ind w:left="4780" w:hanging="360"/>
      </w:pPr>
    </w:lvl>
    <w:lvl w:ilvl="7" w:tplc="08090019">
      <w:start w:val="1"/>
      <w:numFmt w:val="lowerLetter"/>
      <w:lvlText w:val="%8."/>
      <w:lvlJc w:val="left"/>
      <w:pPr>
        <w:ind w:left="5500" w:hanging="360"/>
      </w:pPr>
    </w:lvl>
    <w:lvl w:ilvl="8" w:tplc="0809001B">
      <w:start w:val="1"/>
      <w:numFmt w:val="lowerRoman"/>
      <w:lvlText w:val="%9."/>
      <w:lvlJc w:val="right"/>
      <w:pPr>
        <w:ind w:left="6220" w:hanging="180"/>
      </w:pPr>
    </w:lvl>
  </w:abstractNum>
  <w:abstractNum w:abstractNumId="39" w15:restartNumberingAfterBreak="0">
    <w:nsid w:val="79156C54"/>
    <w:multiLevelType w:val="multilevel"/>
    <w:tmpl w:val="509E308C"/>
    <w:lvl w:ilvl="0">
      <w:start w:val="1"/>
      <w:numFmt w:val="bullet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10081"/>
    <w:multiLevelType w:val="hybridMultilevel"/>
    <w:tmpl w:val="04904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95750">
    <w:abstractNumId w:val="9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362316921">
    <w:abstractNumId w:val="35"/>
  </w:num>
  <w:num w:numId="3" w16cid:durableId="502597190">
    <w:abstractNumId w:val="22"/>
  </w:num>
  <w:num w:numId="4" w16cid:durableId="260453621">
    <w:abstractNumId w:val="40"/>
  </w:num>
  <w:num w:numId="5" w16cid:durableId="101805067">
    <w:abstractNumId w:val="18"/>
  </w:num>
  <w:num w:numId="6" w16cid:durableId="1725567856">
    <w:abstractNumId w:val="20"/>
  </w:num>
  <w:num w:numId="7" w16cid:durableId="1163818421">
    <w:abstractNumId w:val="29"/>
  </w:num>
  <w:num w:numId="8" w16cid:durableId="29767143">
    <w:abstractNumId w:val="26"/>
  </w:num>
  <w:num w:numId="9" w16cid:durableId="1983384384">
    <w:abstractNumId w:val="14"/>
  </w:num>
  <w:num w:numId="10" w16cid:durableId="487668982">
    <w:abstractNumId w:val="8"/>
  </w:num>
  <w:num w:numId="11" w16cid:durableId="104008938">
    <w:abstractNumId w:val="7"/>
  </w:num>
  <w:num w:numId="12" w16cid:durableId="294026576">
    <w:abstractNumId w:val="6"/>
  </w:num>
  <w:num w:numId="13" w16cid:durableId="1570576861">
    <w:abstractNumId w:val="5"/>
  </w:num>
  <w:num w:numId="14" w16cid:durableId="1403605844">
    <w:abstractNumId w:val="4"/>
  </w:num>
  <w:num w:numId="15" w16cid:durableId="652829963">
    <w:abstractNumId w:val="3"/>
  </w:num>
  <w:num w:numId="16" w16cid:durableId="394084462">
    <w:abstractNumId w:val="2"/>
  </w:num>
  <w:num w:numId="17" w16cid:durableId="637338394">
    <w:abstractNumId w:val="1"/>
  </w:num>
  <w:num w:numId="18" w16cid:durableId="207183226">
    <w:abstractNumId w:val="0"/>
  </w:num>
  <w:num w:numId="19" w16cid:durableId="1523081535">
    <w:abstractNumId w:val="19"/>
  </w:num>
  <w:num w:numId="20" w16cid:durableId="935864248">
    <w:abstractNumId w:val="30"/>
  </w:num>
  <w:num w:numId="21" w16cid:durableId="165636526">
    <w:abstractNumId w:val="31"/>
  </w:num>
  <w:num w:numId="22" w16cid:durableId="1475946425">
    <w:abstractNumId w:val="32"/>
  </w:num>
  <w:num w:numId="23" w16cid:durableId="1681079871">
    <w:abstractNumId w:val="39"/>
  </w:num>
  <w:num w:numId="24" w16cid:durableId="103774941">
    <w:abstractNumId w:val="37"/>
  </w:num>
  <w:num w:numId="25" w16cid:durableId="1286616348">
    <w:abstractNumId w:val="34"/>
  </w:num>
  <w:num w:numId="26" w16cid:durableId="798842663">
    <w:abstractNumId w:val="12"/>
  </w:num>
  <w:num w:numId="27" w16cid:durableId="95559633">
    <w:abstractNumId w:val="25"/>
  </w:num>
  <w:num w:numId="28" w16cid:durableId="1953854183">
    <w:abstractNumId w:val="11"/>
  </w:num>
  <w:num w:numId="29" w16cid:durableId="179778116">
    <w:abstractNumId w:val="17"/>
  </w:num>
  <w:num w:numId="30" w16cid:durableId="1254898551">
    <w:abstractNumId w:val="21"/>
  </w:num>
  <w:num w:numId="31" w16cid:durableId="265700636">
    <w:abstractNumId w:val="36"/>
  </w:num>
  <w:num w:numId="32" w16cid:durableId="225534460">
    <w:abstractNumId w:val="10"/>
  </w:num>
  <w:num w:numId="33" w16cid:durableId="153369061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49194854">
    <w:abstractNumId w:val="27"/>
  </w:num>
  <w:num w:numId="35" w16cid:durableId="1461722851">
    <w:abstractNumId w:val="16"/>
  </w:num>
  <w:num w:numId="36" w16cid:durableId="660892776">
    <w:abstractNumId w:val="23"/>
  </w:num>
  <w:num w:numId="37" w16cid:durableId="653724180">
    <w:abstractNumId w:val="33"/>
  </w:num>
  <w:num w:numId="38" w16cid:durableId="505559972">
    <w:abstractNumId w:val="15"/>
  </w:num>
  <w:num w:numId="39" w16cid:durableId="153496464">
    <w:abstractNumId w:val="24"/>
  </w:num>
  <w:num w:numId="40" w16cid:durableId="1770853788">
    <w:abstractNumId w:val="13"/>
  </w:num>
  <w:num w:numId="41" w16cid:durableId="936061062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059F2"/>
    <w:rsid w:val="00017C00"/>
    <w:rsid w:val="00033397"/>
    <w:rsid w:val="00035B4F"/>
    <w:rsid w:val="00040095"/>
    <w:rsid w:val="00041A30"/>
    <w:rsid w:val="00051834"/>
    <w:rsid w:val="00054A22"/>
    <w:rsid w:val="00054DF5"/>
    <w:rsid w:val="00062023"/>
    <w:rsid w:val="000655A6"/>
    <w:rsid w:val="00080512"/>
    <w:rsid w:val="00083588"/>
    <w:rsid w:val="00092350"/>
    <w:rsid w:val="000949CB"/>
    <w:rsid w:val="00097251"/>
    <w:rsid w:val="000A0D1F"/>
    <w:rsid w:val="000A458B"/>
    <w:rsid w:val="000C47C3"/>
    <w:rsid w:val="000D40CE"/>
    <w:rsid w:val="000D58AB"/>
    <w:rsid w:val="000F021F"/>
    <w:rsid w:val="000F06BA"/>
    <w:rsid w:val="00124119"/>
    <w:rsid w:val="00133525"/>
    <w:rsid w:val="00134D55"/>
    <w:rsid w:val="001605B9"/>
    <w:rsid w:val="00166206"/>
    <w:rsid w:val="00195D76"/>
    <w:rsid w:val="001A4C42"/>
    <w:rsid w:val="001A7420"/>
    <w:rsid w:val="001B6637"/>
    <w:rsid w:val="001C21C3"/>
    <w:rsid w:val="001D02C2"/>
    <w:rsid w:val="001F0C1D"/>
    <w:rsid w:val="001F1132"/>
    <w:rsid w:val="001F168B"/>
    <w:rsid w:val="001F7D89"/>
    <w:rsid w:val="00200BBF"/>
    <w:rsid w:val="00213C19"/>
    <w:rsid w:val="00213EA6"/>
    <w:rsid w:val="0021575D"/>
    <w:rsid w:val="002347A2"/>
    <w:rsid w:val="002555D8"/>
    <w:rsid w:val="002675F0"/>
    <w:rsid w:val="002727DD"/>
    <w:rsid w:val="00277CAE"/>
    <w:rsid w:val="002B11B9"/>
    <w:rsid w:val="002B6339"/>
    <w:rsid w:val="002E00EE"/>
    <w:rsid w:val="002E1C50"/>
    <w:rsid w:val="0030384C"/>
    <w:rsid w:val="003172DC"/>
    <w:rsid w:val="0035462D"/>
    <w:rsid w:val="00355D7C"/>
    <w:rsid w:val="003765B8"/>
    <w:rsid w:val="00390CEC"/>
    <w:rsid w:val="00391D40"/>
    <w:rsid w:val="003A287E"/>
    <w:rsid w:val="003A3B2A"/>
    <w:rsid w:val="003B220F"/>
    <w:rsid w:val="003C2525"/>
    <w:rsid w:val="003C3971"/>
    <w:rsid w:val="003D7E7B"/>
    <w:rsid w:val="003F7214"/>
    <w:rsid w:val="0041503E"/>
    <w:rsid w:val="0041528A"/>
    <w:rsid w:val="004217E9"/>
    <w:rsid w:val="00423334"/>
    <w:rsid w:val="004345EC"/>
    <w:rsid w:val="004424D7"/>
    <w:rsid w:val="00447E8E"/>
    <w:rsid w:val="00465515"/>
    <w:rsid w:val="00470323"/>
    <w:rsid w:val="00496700"/>
    <w:rsid w:val="004B4E23"/>
    <w:rsid w:val="004D3578"/>
    <w:rsid w:val="004D7F90"/>
    <w:rsid w:val="004E06F2"/>
    <w:rsid w:val="004E213A"/>
    <w:rsid w:val="004E6566"/>
    <w:rsid w:val="004F0988"/>
    <w:rsid w:val="004F3340"/>
    <w:rsid w:val="00506B0D"/>
    <w:rsid w:val="005200D3"/>
    <w:rsid w:val="00520F87"/>
    <w:rsid w:val="00522560"/>
    <w:rsid w:val="00522FBF"/>
    <w:rsid w:val="00526EB5"/>
    <w:rsid w:val="005307A3"/>
    <w:rsid w:val="00530E23"/>
    <w:rsid w:val="0053388B"/>
    <w:rsid w:val="00535773"/>
    <w:rsid w:val="0054394A"/>
    <w:rsid w:val="00543E6C"/>
    <w:rsid w:val="00561326"/>
    <w:rsid w:val="00565087"/>
    <w:rsid w:val="00582B54"/>
    <w:rsid w:val="005859F8"/>
    <w:rsid w:val="00597B11"/>
    <w:rsid w:val="005A4ECD"/>
    <w:rsid w:val="005B3C1D"/>
    <w:rsid w:val="005C2A0F"/>
    <w:rsid w:val="005C2FBF"/>
    <w:rsid w:val="005D2E01"/>
    <w:rsid w:val="005D45B7"/>
    <w:rsid w:val="005D7526"/>
    <w:rsid w:val="005E40A6"/>
    <w:rsid w:val="005E4BB2"/>
    <w:rsid w:val="00602AEA"/>
    <w:rsid w:val="00604AE5"/>
    <w:rsid w:val="006059B8"/>
    <w:rsid w:val="00614FDF"/>
    <w:rsid w:val="00621500"/>
    <w:rsid w:val="00627C5F"/>
    <w:rsid w:val="0063543D"/>
    <w:rsid w:val="00635D50"/>
    <w:rsid w:val="00635DF4"/>
    <w:rsid w:val="00647114"/>
    <w:rsid w:val="00647117"/>
    <w:rsid w:val="006546F5"/>
    <w:rsid w:val="00662483"/>
    <w:rsid w:val="006724B3"/>
    <w:rsid w:val="00672E5C"/>
    <w:rsid w:val="006A323F"/>
    <w:rsid w:val="006B30D0"/>
    <w:rsid w:val="006B6724"/>
    <w:rsid w:val="006C3D95"/>
    <w:rsid w:val="006E5C86"/>
    <w:rsid w:val="006F70E9"/>
    <w:rsid w:val="00701116"/>
    <w:rsid w:val="00713C44"/>
    <w:rsid w:val="0071712A"/>
    <w:rsid w:val="00734A5B"/>
    <w:rsid w:val="0074026F"/>
    <w:rsid w:val="007429F6"/>
    <w:rsid w:val="00744E76"/>
    <w:rsid w:val="0076548D"/>
    <w:rsid w:val="00774DA4"/>
    <w:rsid w:val="00781F0F"/>
    <w:rsid w:val="007944FC"/>
    <w:rsid w:val="007B600E"/>
    <w:rsid w:val="007B74F7"/>
    <w:rsid w:val="007E3FEC"/>
    <w:rsid w:val="007F0F4A"/>
    <w:rsid w:val="008028A4"/>
    <w:rsid w:val="008263DF"/>
    <w:rsid w:val="00830747"/>
    <w:rsid w:val="00841B73"/>
    <w:rsid w:val="008768CA"/>
    <w:rsid w:val="0088711E"/>
    <w:rsid w:val="008904FA"/>
    <w:rsid w:val="008925C8"/>
    <w:rsid w:val="008C384C"/>
    <w:rsid w:val="0090271F"/>
    <w:rsid w:val="00902E23"/>
    <w:rsid w:val="009114D7"/>
    <w:rsid w:val="0091348E"/>
    <w:rsid w:val="00916A70"/>
    <w:rsid w:val="009173A9"/>
    <w:rsid w:val="00917CCB"/>
    <w:rsid w:val="0092045E"/>
    <w:rsid w:val="00930F2E"/>
    <w:rsid w:val="00942EC2"/>
    <w:rsid w:val="009448FB"/>
    <w:rsid w:val="0096110F"/>
    <w:rsid w:val="00967173"/>
    <w:rsid w:val="00967DB4"/>
    <w:rsid w:val="00993668"/>
    <w:rsid w:val="009B537F"/>
    <w:rsid w:val="009C21DD"/>
    <w:rsid w:val="009D7413"/>
    <w:rsid w:val="009F2B62"/>
    <w:rsid w:val="009F2C04"/>
    <w:rsid w:val="009F37B7"/>
    <w:rsid w:val="00A10F02"/>
    <w:rsid w:val="00A14CF1"/>
    <w:rsid w:val="00A164B4"/>
    <w:rsid w:val="00A26956"/>
    <w:rsid w:val="00A27486"/>
    <w:rsid w:val="00A33235"/>
    <w:rsid w:val="00A360CB"/>
    <w:rsid w:val="00A53724"/>
    <w:rsid w:val="00A56066"/>
    <w:rsid w:val="00A73129"/>
    <w:rsid w:val="00A773C5"/>
    <w:rsid w:val="00A82346"/>
    <w:rsid w:val="00A86604"/>
    <w:rsid w:val="00A92BA1"/>
    <w:rsid w:val="00A94B5C"/>
    <w:rsid w:val="00AB4EEA"/>
    <w:rsid w:val="00AC2462"/>
    <w:rsid w:val="00AC37F1"/>
    <w:rsid w:val="00AC4D4E"/>
    <w:rsid w:val="00AC5A70"/>
    <w:rsid w:val="00AC6BC6"/>
    <w:rsid w:val="00AD2C23"/>
    <w:rsid w:val="00AD71EA"/>
    <w:rsid w:val="00AE65E2"/>
    <w:rsid w:val="00B15449"/>
    <w:rsid w:val="00B27DEC"/>
    <w:rsid w:val="00B55E08"/>
    <w:rsid w:val="00B927FC"/>
    <w:rsid w:val="00B93086"/>
    <w:rsid w:val="00B930EE"/>
    <w:rsid w:val="00BA19ED"/>
    <w:rsid w:val="00BA4B8D"/>
    <w:rsid w:val="00BB4C6C"/>
    <w:rsid w:val="00BB604C"/>
    <w:rsid w:val="00BB7378"/>
    <w:rsid w:val="00BC0F7D"/>
    <w:rsid w:val="00BD7D31"/>
    <w:rsid w:val="00BE3255"/>
    <w:rsid w:val="00BF128E"/>
    <w:rsid w:val="00BF46E1"/>
    <w:rsid w:val="00C074DD"/>
    <w:rsid w:val="00C1496A"/>
    <w:rsid w:val="00C16341"/>
    <w:rsid w:val="00C33079"/>
    <w:rsid w:val="00C41016"/>
    <w:rsid w:val="00C45231"/>
    <w:rsid w:val="00C6133D"/>
    <w:rsid w:val="00C6433C"/>
    <w:rsid w:val="00C6551D"/>
    <w:rsid w:val="00C72628"/>
    <w:rsid w:val="00C72833"/>
    <w:rsid w:val="00C80F1D"/>
    <w:rsid w:val="00C93F40"/>
    <w:rsid w:val="00CA3D0C"/>
    <w:rsid w:val="00CA6728"/>
    <w:rsid w:val="00CE2ABF"/>
    <w:rsid w:val="00D06AE0"/>
    <w:rsid w:val="00D31239"/>
    <w:rsid w:val="00D417E3"/>
    <w:rsid w:val="00D57972"/>
    <w:rsid w:val="00D675A9"/>
    <w:rsid w:val="00D738D6"/>
    <w:rsid w:val="00D755EB"/>
    <w:rsid w:val="00D76048"/>
    <w:rsid w:val="00D76AD6"/>
    <w:rsid w:val="00D8286F"/>
    <w:rsid w:val="00D87E00"/>
    <w:rsid w:val="00D9134D"/>
    <w:rsid w:val="00DA1565"/>
    <w:rsid w:val="00DA1F84"/>
    <w:rsid w:val="00DA7A03"/>
    <w:rsid w:val="00DB1818"/>
    <w:rsid w:val="00DB2ECE"/>
    <w:rsid w:val="00DC309B"/>
    <w:rsid w:val="00DC4DA2"/>
    <w:rsid w:val="00DD30EB"/>
    <w:rsid w:val="00DD4C17"/>
    <w:rsid w:val="00DD74A5"/>
    <w:rsid w:val="00DF2B1F"/>
    <w:rsid w:val="00DF62CD"/>
    <w:rsid w:val="00E148AF"/>
    <w:rsid w:val="00E16509"/>
    <w:rsid w:val="00E2245F"/>
    <w:rsid w:val="00E27BE7"/>
    <w:rsid w:val="00E44582"/>
    <w:rsid w:val="00E62F43"/>
    <w:rsid w:val="00E77645"/>
    <w:rsid w:val="00E822FC"/>
    <w:rsid w:val="00E85E6D"/>
    <w:rsid w:val="00E96523"/>
    <w:rsid w:val="00EA15B0"/>
    <w:rsid w:val="00EA5EA7"/>
    <w:rsid w:val="00EA784F"/>
    <w:rsid w:val="00EB05F5"/>
    <w:rsid w:val="00EC064D"/>
    <w:rsid w:val="00EC4A25"/>
    <w:rsid w:val="00ED2D5E"/>
    <w:rsid w:val="00ED3DBE"/>
    <w:rsid w:val="00EE38C4"/>
    <w:rsid w:val="00F025A2"/>
    <w:rsid w:val="00F04712"/>
    <w:rsid w:val="00F13360"/>
    <w:rsid w:val="00F21C1D"/>
    <w:rsid w:val="00F22EC7"/>
    <w:rsid w:val="00F2660C"/>
    <w:rsid w:val="00F325C8"/>
    <w:rsid w:val="00F60454"/>
    <w:rsid w:val="00F653B8"/>
    <w:rsid w:val="00F80AB5"/>
    <w:rsid w:val="00F81791"/>
    <w:rsid w:val="00F9008D"/>
    <w:rsid w:val="00FA1266"/>
    <w:rsid w:val="00FC1192"/>
    <w:rsid w:val="00FD4491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3BF98A"/>
  <w15:chartTrackingRefBased/>
  <w15:docId w15:val="{625CC4CF-68C7-4E11-95D1-AA748BED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semiHidden="1" w:uiPriority="99" w:unhideWhenUsed="1" w:qFormat="1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Title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next w:val="Normal"/>
    <w:link w:val="Heading1Char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pPr>
      <w:spacing w:before="120"/>
      <w:outlineLvl w:val="2"/>
    </w:pPr>
    <w:rPr>
      <w:sz w:val="28"/>
    </w:rPr>
  </w:style>
  <w:style w:type="paragraph" w:styleId="Heading4">
    <w:name w:val="heading 4"/>
    <w:aliases w:val="H4,h4,H41,h41,H42,h42,H43,h43,H411,h411,H421,h421,H44,h44,H412,h412,H422,h422,H431,h431,H45,h45,H413,h413,H423,h423,H432,h432,H46,h46,H47,h47"/>
    <w:basedOn w:val="Heading3"/>
    <w:next w:val="Normal"/>
    <w:link w:val="Heading4Char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pPr>
      <w:outlineLvl w:val="5"/>
    </w:pPr>
  </w:style>
  <w:style w:type="paragraph" w:styleId="Heading7">
    <w:name w:val="heading 7"/>
    <w:basedOn w:val="H6"/>
    <w:next w:val="Normal"/>
    <w:link w:val="Heading7Char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uiPriority w:val="99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link w:val="H6Char1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uiPriority w:val="99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link w:val="HeaderChar"/>
    <w:uiPriority w:val="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uiPriority w:val="99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uiPriority w:val="99"/>
    <w:pPr>
      <w:outlineLvl w:val="9"/>
    </w:pPr>
  </w:style>
  <w:style w:type="paragraph" w:customStyle="1" w:styleId="NF">
    <w:name w:val="NF"/>
    <w:basedOn w:val="NO"/>
    <w:uiPriority w:val="99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pPr>
      <w:keepLines/>
      <w:ind w:left="1135" w:hanging="851"/>
    </w:pPr>
  </w:style>
  <w:style w:type="paragraph" w:customStyle="1" w:styleId="PL">
    <w:name w:val="PL"/>
    <w:link w:val="PLChar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uiPriority w:val="99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uiPriority w:val="99"/>
    <w:qFormat/>
    <w:rPr>
      <w:b/>
    </w:rPr>
  </w:style>
  <w:style w:type="paragraph" w:customStyle="1" w:styleId="TAC">
    <w:name w:val="TAC"/>
    <w:basedOn w:val="TAL"/>
    <w:link w:val="TACCar"/>
    <w:qFormat/>
    <w:pPr>
      <w:jc w:val="center"/>
    </w:pPr>
  </w:style>
  <w:style w:type="paragraph" w:customStyle="1" w:styleId="LD">
    <w:name w:val="LD"/>
    <w:uiPriority w:val="99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ar"/>
    <w:qFormat/>
    <w:pPr>
      <w:keepLines/>
      <w:ind w:left="1702" w:hanging="1418"/>
    </w:pPr>
  </w:style>
  <w:style w:type="paragraph" w:customStyle="1" w:styleId="FP">
    <w:name w:val="FP"/>
    <w:basedOn w:val="Normal"/>
    <w:uiPriority w:val="99"/>
    <w:pPr>
      <w:spacing w:after="0"/>
    </w:pPr>
  </w:style>
  <w:style w:type="paragraph" w:customStyle="1" w:styleId="NW">
    <w:name w:val="NW"/>
    <w:basedOn w:val="NO"/>
    <w:uiPriority w:val="99"/>
    <w:pPr>
      <w:spacing w:after="0"/>
    </w:pPr>
  </w:style>
  <w:style w:type="paragraph" w:customStyle="1" w:styleId="EW">
    <w:name w:val="EW"/>
    <w:basedOn w:val="EX"/>
    <w:link w:val="EWChar"/>
    <w:qFormat/>
    <w:pPr>
      <w:spacing w:after="0"/>
    </w:pPr>
  </w:style>
  <w:style w:type="paragraph" w:customStyle="1" w:styleId="B1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sid w:val="006546F5"/>
    <w:pPr>
      <w:ind w:left="1560" w:hanging="1276"/>
    </w:pPr>
    <w:rPr>
      <w:color w:val="FF0000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uiPriority w:val="99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uiPriority w:val="99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uiPriority w:val="99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uiPriority w:val="99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link w:val="TANChar"/>
    <w:qFormat/>
    <w:pPr>
      <w:ind w:left="851" w:hanging="851"/>
    </w:pPr>
  </w:style>
  <w:style w:type="paragraph" w:customStyle="1" w:styleId="ZH">
    <w:name w:val="ZH"/>
    <w:uiPriority w:val="99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uiPriority w:val="99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0">
    <w:name w:val="B3"/>
    <w:basedOn w:val="Normal"/>
    <w:link w:val="B3Char"/>
    <w:qFormat/>
    <w:pPr>
      <w:ind w:left="1135" w:hanging="284"/>
    </w:pPr>
  </w:style>
  <w:style w:type="paragraph" w:customStyle="1" w:styleId="B4">
    <w:name w:val="B4"/>
    <w:basedOn w:val="Normal"/>
    <w:link w:val="B4Char"/>
    <w:uiPriority w:val="99"/>
    <w:pPr>
      <w:ind w:left="1418" w:hanging="284"/>
    </w:pPr>
  </w:style>
  <w:style w:type="paragraph" w:customStyle="1" w:styleId="B5">
    <w:name w:val="B5"/>
    <w:basedOn w:val="Normal"/>
    <w:link w:val="B5Char"/>
    <w:uiPriority w:val="99"/>
    <w:pPr>
      <w:ind w:left="1702" w:hanging="284"/>
    </w:pPr>
  </w:style>
  <w:style w:type="paragraph" w:customStyle="1" w:styleId="ZTD">
    <w:name w:val="ZTD"/>
    <w:basedOn w:val="ZB"/>
    <w:uiPriority w:val="99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uiPriority w:val="99"/>
    <w:pPr>
      <w:framePr w:wrap="notBeside" w:y="16161"/>
    </w:pPr>
  </w:style>
  <w:style w:type="paragraph" w:customStyle="1" w:styleId="TAJ">
    <w:name w:val="TAJ"/>
    <w:basedOn w:val="TH"/>
    <w:uiPriority w:val="99"/>
  </w:style>
  <w:style w:type="paragraph" w:customStyle="1" w:styleId="Guidance">
    <w:name w:val="Guidance"/>
    <w:basedOn w:val="Normal"/>
    <w:uiPriority w:val="99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rsid w:val="004F09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F0988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4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F13360"/>
    <w:rPr>
      <w:color w:val="954F72" w:themeColor="followedHyperlink"/>
      <w:u w:val="single"/>
    </w:rPr>
  </w:style>
  <w:style w:type="paragraph" w:styleId="List2">
    <w:name w:val="List 2"/>
    <w:basedOn w:val="Normal"/>
    <w:uiPriority w:val="99"/>
    <w:rsid w:val="00BF46E1"/>
    <w:pPr>
      <w:overflowPunct w:val="0"/>
      <w:autoSpaceDE w:val="0"/>
      <w:autoSpaceDN w:val="0"/>
      <w:adjustRightInd w:val="0"/>
      <w:ind w:left="566" w:hanging="283"/>
      <w:contextualSpacing/>
      <w:textAlignment w:val="baseline"/>
    </w:pPr>
    <w:rPr>
      <w:color w:val="000000"/>
      <w:lang w:eastAsia="ja-JP"/>
    </w:rPr>
  </w:style>
  <w:style w:type="paragraph" w:styleId="List3">
    <w:name w:val="List 3"/>
    <w:basedOn w:val="Normal"/>
    <w:uiPriority w:val="99"/>
    <w:rsid w:val="00BF46E1"/>
    <w:pPr>
      <w:overflowPunct w:val="0"/>
      <w:autoSpaceDE w:val="0"/>
      <w:autoSpaceDN w:val="0"/>
      <w:adjustRightInd w:val="0"/>
      <w:ind w:left="849" w:hanging="283"/>
      <w:contextualSpacing/>
      <w:textAlignment w:val="baseline"/>
    </w:pPr>
    <w:rPr>
      <w:color w:val="000000"/>
      <w:lang w:eastAsia="ja-JP"/>
    </w:rPr>
  </w:style>
  <w:style w:type="paragraph" w:styleId="List4">
    <w:name w:val="List 4"/>
    <w:basedOn w:val="Normal"/>
    <w:uiPriority w:val="99"/>
    <w:rsid w:val="00BF46E1"/>
    <w:pPr>
      <w:overflowPunct w:val="0"/>
      <w:autoSpaceDE w:val="0"/>
      <w:autoSpaceDN w:val="0"/>
      <w:adjustRightInd w:val="0"/>
      <w:ind w:left="1132" w:hanging="283"/>
      <w:contextualSpacing/>
      <w:textAlignment w:val="baseline"/>
    </w:pPr>
    <w:rPr>
      <w:color w:val="000000"/>
      <w:lang w:eastAsia="ja-JP"/>
    </w:rPr>
  </w:style>
  <w:style w:type="paragraph" w:styleId="List5">
    <w:name w:val="List 5"/>
    <w:basedOn w:val="Normal"/>
    <w:uiPriority w:val="99"/>
    <w:rsid w:val="00BF46E1"/>
    <w:pPr>
      <w:overflowPunct w:val="0"/>
      <w:autoSpaceDE w:val="0"/>
      <w:autoSpaceDN w:val="0"/>
      <w:adjustRightInd w:val="0"/>
      <w:ind w:left="1415" w:hanging="283"/>
      <w:contextualSpacing/>
      <w:textAlignment w:val="baseline"/>
    </w:pPr>
    <w:rPr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rsid w:val="00BF46E1"/>
    <w:pPr>
      <w:overflowPunct w:val="0"/>
      <w:autoSpaceDE w:val="0"/>
      <w:autoSpaceDN w:val="0"/>
      <w:adjustRightInd w:val="0"/>
      <w:spacing w:after="120"/>
      <w:textAlignment w:val="baseline"/>
    </w:pPr>
    <w:rPr>
      <w:color w:val="000000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BF46E1"/>
    <w:rPr>
      <w:color w:val="000000"/>
      <w:lang w:eastAsia="ja-JP"/>
    </w:rPr>
  </w:style>
  <w:style w:type="character" w:customStyle="1" w:styleId="Heading1Char">
    <w:name w:val="Heading 1 Char"/>
    <w:link w:val="Heading1"/>
    <w:rsid w:val="00BF46E1"/>
    <w:rPr>
      <w:rFonts w:ascii="Arial" w:hAnsi="Arial"/>
      <w:sz w:val="36"/>
      <w:lang w:eastAsia="en-US"/>
    </w:rPr>
  </w:style>
  <w:style w:type="character" w:customStyle="1" w:styleId="Heading2Char">
    <w:name w:val="Heading 2 Char"/>
    <w:link w:val="Heading2"/>
    <w:rsid w:val="00BF46E1"/>
    <w:rPr>
      <w:rFonts w:ascii="Arial" w:hAnsi="Arial"/>
      <w:sz w:val="32"/>
      <w:lang w:eastAsia="en-US"/>
    </w:rPr>
  </w:style>
  <w:style w:type="character" w:customStyle="1" w:styleId="Heading3Char">
    <w:name w:val="Heading 3 Char"/>
    <w:link w:val="Heading3"/>
    <w:rsid w:val="00BF46E1"/>
    <w:rPr>
      <w:rFonts w:ascii="Arial" w:hAnsi="Arial"/>
      <w:sz w:val="28"/>
      <w:lang w:eastAsia="en-US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link w:val="Heading4"/>
    <w:rsid w:val="00BF46E1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rsid w:val="00BF46E1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rsid w:val="00BF46E1"/>
    <w:rPr>
      <w:rFonts w:ascii="Arial" w:hAnsi="Arial"/>
      <w:lang w:eastAsia="en-US"/>
    </w:rPr>
  </w:style>
  <w:style w:type="character" w:customStyle="1" w:styleId="Heading7Char">
    <w:name w:val="Heading 7 Char"/>
    <w:link w:val="Heading7"/>
    <w:rsid w:val="00BF46E1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9"/>
    <w:rsid w:val="00BF46E1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uiPriority w:val="99"/>
    <w:rsid w:val="00BF46E1"/>
    <w:rPr>
      <w:rFonts w:ascii="Arial" w:hAnsi="Arial"/>
      <w:sz w:val="36"/>
      <w:lang w:eastAsia="en-US"/>
    </w:rPr>
  </w:style>
  <w:style w:type="character" w:customStyle="1" w:styleId="H6Char1">
    <w:name w:val="H6 Char1"/>
    <w:link w:val="H6"/>
    <w:rsid w:val="00BF46E1"/>
    <w:rPr>
      <w:rFonts w:ascii="Arial" w:hAnsi="Arial"/>
      <w:lang w:eastAsia="en-US"/>
    </w:rPr>
  </w:style>
  <w:style w:type="character" w:customStyle="1" w:styleId="HeaderChar">
    <w:name w:val="Header Char"/>
    <w:link w:val="Header"/>
    <w:uiPriority w:val="99"/>
    <w:rsid w:val="00BF46E1"/>
    <w:rPr>
      <w:rFonts w:ascii="Arial" w:hAnsi="Arial"/>
      <w:b/>
      <w:sz w:val="18"/>
      <w:lang w:eastAsia="ja-JP"/>
    </w:rPr>
  </w:style>
  <w:style w:type="character" w:customStyle="1" w:styleId="TALChar">
    <w:name w:val="TAL Char"/>
    <w:link w:val="TAL"/>
    <w:qFormat/>
    <w:rsid w:val="00BF46E1"/>
    <w:rPr>
      <w:rFonts w:ascii="Arial" w:hAnsi="Arial"/>
      <w:sz w:val="18"/>
      <w:lang w:eastAsia="en-US"/>
    </w:rPr>
  </w:style>
  <w:style w:type="paragraph" w:styleId="ListNumber">
    <w:name w:val="List Number"/>
    <w:basedOn w:val="List"/>
    <w:uiPriority w:val="99"/>
    <w:rsid w:val="00BF46E1"/>
  </w:style>
  <w:style w:type="paragraph" w:styleId="List">
    <w:name w:val="List"/>
    <w:basedOn w:val="Normal"/>
    <w:uiPriority w:val="99"/>
    <w:rsid w:val="00BF46E1"/>
    <w:pPr>
      <w:overflowPunct w:val="0"/>
      <w:autoSpaceDE w:val="0"/>
      <w:autoSpaceDN w:val="0"/>
      <w:adjustRightInd w:val="0"/>
      <w:ind w:left="568" w:hanging="284"/>
      <w:textAlignment w:val="baseline"/>
    </w:pPr>
    <w:rPr>
      <w:color w:val="000000"/>
      <w:lang w:eastAsia="ja-JP"/>
    </w:rPr>
  </w:style>
  <w:style w:type="character" w:customStyle="1" w:styleId="TACCar">
    <w:name w:val="TAC Car"/>
    <w:link w:val="TAC"/>
    <w:qFormat/>
    <w:locked/>
    <w:rsid w:val="00BF46E1"/>
    <w:rPr>
      <w:rFonts w:ascii="Arial" w:hAnsi="Arial"/>
      <w:sz w:val="18"/>
      <w:lang w:eastAsia="en-US"/>
    </w:rPr>
  </w:style>
  <w:style w:type="character" w:customStyle="1" w:styleId="TAHCar">
    <w:name w:val="TAH Car"/>
    <w:link w:val="TAH"/>
    <w:uiPriority w:val="99"/>
    <w:qFormat/>
    <w:locked/>
    <w:rsid w:val="00BF46E1"/>
    <w:rPr>
      <w:rFonts w:ascii="Arial" w:hAnsi="Arial"/>
      <w:b/>
      <w:sz w:val="18"/>
      <w:lang w:eastAsia="en-US"/>
    </w:rPr>
  </w:style>
  <w:style w:type="character" w:customStyle="1" w:styleId="B1Char">
    <w:name w:val="B1 Char"/>
    <w:link w:val="B1"/>
    <w:qFormat/>
    <w:rsid w:val="00BF46E1"/>
    <w:rPr>
      <w:lang w:eastAsia="en-US"/>
    </w:rPr>
  </w:style>
  <w:style w:type="character" w:customStyle="1" w:styleId="THChar">
    <w:name w:val="TH Char"/>
    <w:link w:val="TH"/>
    <w:qFormat/>
    <w:rsid w:val="00BF46E1"/>
    <w:rPr>
      <w:rFonts w:ascii="Arial" w:hAnsi="Arial"/>
      <w:b/>
      <w:lang w:eastAsia="en-US"/>
    </w:rPr>
  </w:style>
  <w:style w:type="paragraph" w:styleId="Revision">
    <w:name w:val="Revision"/>
    <w:hidden/>
    <w:uiPriority w:val="99"/>
    <w:semiHidden/>
    <w:rsid w:val="00BF46E1"/>
    <w:rPr>
      <w:lang w:eastAsia="en-US"/>
    </w:rPr>
  </w:style>
  <w:style w:type="paragraph" w:styleId="ListParagraph">
    <w:name w:val="List Paragraph"/>
    <w:basedOn w:val="Normal"/>
    <w:uiPriority w:val="34"/>
    <w:qFormat/>
    <w:rsid w:val="00BF46E1"/>
    <w:pPr>
      <w:overflowPunct w:val="0"/>
      <w:autoSpaceDE w:val="0"/>
      <w:autoSpaceDN w:val="0"/>
      <w:adjustRightInd w:val="0"/>
      <w:spacing w:after="120" w:line="240" w:lineRule="atLeast"/>
      <w:ind w:left="720"/>
      <w:contextualSpacing/>
      <w:textAlignment w:val="baseline"/>
    </w:pPr>
    <w:rPr>
      <w:rFonts w:ascii="Malgun Gothic" w:hAnsi="Malgun Gothic"/>
      <w:color w:val="000000"/>
      <w:sz w:val="22"/>
      <w:szCs w:val="22"/>
      <w:lang w:eastAsia="de-DE"/>
    </w:rPr>
  </w:style>
  <w:style w:type="character" w:customStyle="1" w:styleId="B2Char">
    <w:name w:val="B2 Char"/>
    <w:link w:val="B2"/>
    <w:qFormat/>
    <w:rsid w:val="00BF46E1"/>
    <w:rPr>
      <w:lang w:eastAsia="en-US"/>
    </w:rPr>
  </w:style>
  <w:style w:type="character" w:customStyle="1" w:styleId="NOChar">
    <w:name w:val="NO Char"/>
    <w:link w:val="NO"/>
    <w:qFormat/>
    <w:rsid w:val="00BF46E1"/>
    <w:rPr>
      <w:lang w:eastAsia="en-US"/>
    </w:rPr>
  </w:style>
  <w:style w:type="character" w:customStyle="1" w:styleId="TFChar">
    <w:name w:val="TF Char"/>
    <w:link w:val="TF"/>
    <w:qFormat/>
    <w:locked/>
    <w:rsid w:val="00BF46E1"/>
    <w:rPr>
      <w:rFonts w:ascii="Arial" w:hAnsi="Arial"/>
      <w:b/>
      <w:lang w:eastAsia="en-US"/>
    </w:rPr>
  </w:style>
  <w:style w:type="character" w:customStyle="1" w:styleId="EXCar">
    <w:name w:val="EX Car"/>
    <w:link w:val="EX"/>
    <w:qFormat/>
    <w:locked/>
    <w:rsid w:val="00BF46E1"/>
    <w:rPr>
      <w:lang w:eastAsia="en-US"/>
    </w:rPr>
  </w:style>
  <w:style w:type="character" w:customStyle="1" w:styleId="B3Char">
    <w:name w:val="B3 Char"/>
    <w:link w:val="B30"/>
    <w:qFormat/>
    <w:rsid w:val="00BF46E1"/>
    <w:rPr>
      <w:lang w:eastAsia="en-US"/>
    </w:rPr>
  </w:style>
  <w:style w:type="character" w:customStyle="1" w:styleId="B5Char">
    <w:name w:val="B5 Char"/>
    <w:link w:val="B5"/>
    <w:uiPriority w:val="99"/>
    <w:qFormat/>
    <w:rsid w:val="00BF46E1"/>
    <w:rPr>
      <w:lang w:eastAsia="en-US"/>
    </w:rPr>
  </w:style>
  <w:style w:type="character" w:customStyle="1" w:styleId="PLChar">
    <w:name w:val="PL Char"/>
    <w:link w:val="PL"/>
    <w:qFormat/>
    <w:locked/>
    <w:rsid w:val="00BF46E1"/>
    <w:rPr>
      <w:rFonts w:ascii="Courier New" w:hAnsi="Courier New"/>
      <w:sz w:val="16"/>
      <w:lang w:eastAsia="en-US"/>
    </w:rPr>
  </w:style>
  <w:style w:type="character" w:customStyle="1" w:styleId="B4Char">
    <w:name w:val="B4 Char"/>
    <w:link w:val="B4"/>
    <w:uiPriority w:val="99"/>
    <w:qFormat/>
    <w:locked/>
    <w:rsid w:val="00BF46E1"/>
    <w:rPr>
      <w:lang w:eastAsia="en-US"/>
    </w:rPr>
  </w:style>
  <w:style w:type="character" w:customStyle="1" w:styleId="TANChar">
    <w:name w:val="TAN Char"/>
    <w:link w:val="TAN"/>
    <w:qFormat/>
    <w:rsid w:val="00BF46E1"/>
    <w:rPr>
      <w:rFonts w:ascii="Arial" w:hAnsi="Arial"/>
      <w:sz w:val="18"/>
      <w:lang w:eastAsia="en-US"/>
    </w:rPr>
  </w:style>
  <w:style w:type="paragraph" w:customStyle="1" w:styleId="B6">
    <w:name w:val="B6"/>
    <w:basedOn w:val="B5"/>
    <w:link w:val="B6Char"/>
    <w:uiPriority w:val="99"/>
    <w:qFormat/>
    <w:rsid w:val="00BF46E1"/>
    <w:pPr>
      <w:ind w:left="1985"/>
    </w:pPr>
    <w:rPr>
      <w:rFonts w:eastAsia="Malgun Gothic"/>
      <w:color w:val="000000"/>
      <w:lang w:eastAsia="ja-JP"/>
    </w:rPr>
  </w:style>
  <w:style w:type="character" w:customStyle="1" w:styleId="B6Char">
    <w:name w:val="B6 Char"/>
    <w:link w:val="B6"/>
    <w:uiPriority w:val="99"/>
    <w:qFormat/>
    <w:rsid w:val="00BF46E1"/>
    <w:rPr>
      <w:rFonts w:eastAsia="Malgun Gothic"/>
      <w:color w:val="000000"/>
      <w:lang w:eastAsia="ja-JP"/>
    </w:rPr>
  </w:style>
  <w:style w:type="character" w:customStyle="1" w:styleId="EWChar">
    <w:name w:val="EW Char"/>
    <w:link w:val="EW"/>
    <w:qFormat/>
    <w:locked/>
    <w:rsid w:val="00BF46E1"/>
    <w:rPr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4AE5"/>
  </w:style>
  <w:style w:type="paragraph" w:styleId="BlockText">
    <w:name w:val="Block Text"/>
    <w:basedOn w:val="Normal"/>
    <w:rsid w:val="00604A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rsid w:val="00604A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04AE5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604A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04AE5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604AE5"/>
    <w:pPr>
      <w:overflowPunct/>
      <w:autoSpaceDE/>
      <w:autoSpaceDN/>
      <w:adjustRightInd/>
      <w:spacing w:after="180"/>
      <w:ind w:firstLine="360"/>
      <w:textAlignment w:val="auto"/>
    </w:pPr>
    <w:rPr>
      <w:color w:val="auto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604AE5"/>
    <w:rPr>
      <w:color w:val="00000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604AE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04AE5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604AE5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604AE5"/>
    <w:rPr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604AE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04AE5"/>
    <w:rPr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604AE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04AE5"/>
    <w:rPr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99"/>
    <w:unhideWhenUsed/>
    <w:qFormat/>
    <w:rsid w:val="00604AE5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604AE5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604AE5"/>
    <w:rPr>
      <w:lang w:eastAsia="en-US"/>
    </w:rPr>
  </w:style>
  <w:style w:type="paragraph" w:styleId="CommentText">
    <w:name w:val="annotation text"/>
    <w:basedOn w:val="Normal"/>
    <w:link w:val="CommentTextChar"/>
    <w:uiPriority w:val="99"/>
    <w:rsid w:val="00604AE5"/>
  </w:style>
  <w:style w:type="character" w:customStyle="1" w:styleId="CommentTextChar">
    <w:name w:val="Comment Text Char"/>
    <w:basedOn w:val="DefaultParagraphFont"/>
    <w:link w:val="CommentText"/>
    <w:uiPriority w:val="99"/>
    <w:rsid w:val="00604A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04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04AE5"/>
    <w:rPr>
      <w:b/>
      <w:bCs/>
      <w:lang w:eastAsia="en-US"/>
    </w:rPr>
  </w:style>
  <w:style w:type="paragraph" w:styleId="Date">
    <w:name w:val="Date"/>
    <w:basedOn w:val="Normal"/>
    <w:next w:val="Normal"/>
    <w:link w:val="DateChar"/>
    <w:rsid w:val="00604AE5"/>
  </w:style>
  <w:style w:type="character" w:customStyle="1" w:styleId="DateChar">
    <w:name w:val="Date Char"/>
    <w:basedOn w:val="DefaultParagraphFont"/>
    <w:link w:val="Date"/>
    <w:rsid w:val="00604AE5"/>
    <w:rPr>
      <w:lang w:eastAsia="en-US"/>
    </w:rPr>
  </w:style>
  <w:style w:type="paragraph" w:styleId="DocumentMap">
    <w:name w:val="Document Map"/>
    <w:basedOn w:val="Normal"/>
    <w:link w:val="DocumentMapChar"/>
    <w:uiPriority w:val="99"/>
    <w:rsid w:val="00604AE5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04AE5"/>
    <w:rPr>
      <w:rFonts w:ascii="Segoe UI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rsid w:val="00604AE5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604AE5"/>
    <w:rPr>
      <w:lang w:eastAsia="en-US"/>
    </w:rPr>
  </w:style>
  <w:style w:type="paragraph" w:styleId="EndnoteText">
    <w:name w:val="endnote text"/>
    <w:basedOn w:val="Normal"/>
    <w:link w:val="EndnoteTextChar"/>
    <w:rsid w:val="00604AE5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604AE5"/>
    <w:rPr>
      <w:lang w:eastAsia="en-US"/>
    </w:rPr>
  </w:style>
  <w:style w:type="paragraph" w:styleId="EnvelopeAddress">
    <w:name w:val="envelope address"/>
    <w:basedOn w:val="Normal"/>
    <w:rsid w:val="00604AE5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604AE5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rsid w:val="00604AE5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AE5"/>
    <w:rPr>
      <w:lang w:eastAsia="en-US"/>
    </w:rPr>
  </w:style>
  <w:style w:type="paragraph" w:styleId="HTMLAddress">
    <w:name w:val="HTML Address"/>
    <w:basedOn w:val="Normal"/>
    <w:link w:val="HTMLAddressChar"/>
    <w:rsid w:val="00604AE5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04AE5"/>
    <w:rPr>
      <w:i/>
      <w:iCs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604AE5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AE5"/>
    <w:rPr>
      <w:rFonts w:ascii="Consolas" w:hAnsi="Consolas"/>
      <w:lang w:eastAsia="en-US"/>
    </w:rPr>
  </w:style>
  <w:style w:type="paragraph" w:styleId="Index1">
    <w:name w:val="index 1"/>
    <w:basedOn w:val="Normal"/>
    <w:next w:val="Normal"/>
    <w:uiPriority w:val="99"/>
    <w:rsid w:val="00604AE5"/>
    <w:pPr>
      <w:spacing w:after="0"/>
      <w:ind w:left="200" w:hanging="200"/>
    </w:pPr>
  </w:style>
  <w:style w:type="paragraph" w:styleId="Index2">
    <w:name w:val="index 2"/>
    <w:basedOn w:val="Normal"/>
    <w:next w:val="Normal"/>
    <w:uiPriority w:val="99"/>
    <w:rsid w:val="00604AE5"/>
    <w:pPr>
      <w:spacing w:after="0"/>
      <w:ind w:left="400" w:hanging="200"/>
    </w:pPr>
  </w:style>
  <w:style w:type="paragraph" w:styleId="Index3">
    <w:name w:val="index 3"/>
    <w:basedOn w:val="Normal"/>
    <w:next w:val="Normal"/>
    <w:rsid w:val="00604AE5"/>
    <w:pPr>
      <w:spacing w:after="0"/>
      <w:ind w:left="600" w:hanging="200"/>
    </w:pPr>
  </w:style>
  <w:style w:type="paragraph" w:styleId="Index4">
    <w:name w:val="index 4"/>
    <w:basedOn w:val="Normal"/>
    <w:next w:val="Normal"/>
    <w:rsid w:val="00604AE5"/>
    <w:pPr>
      <w:spacing w:after="0"/>
      <w:ind w:left="800" w:hanging="200"/>
    </w:pPr>
  </w:style>
  <w:style w:type="paragraph" w:styleId="Index5">
    <w:name w:val="index 5"/>
    <w:basedOn w:val="Normal"/>
    <w:next w:val="Normal"/>
    <w:rsid w:val="00604AE5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604AE5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604AE5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604AE5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604AE5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rsid w:val="00604AE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A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AE5"/>
    <w:rPr>
      <w:i/>
      <w:iCs/>
      <w:color w:val="4472C4" w:themeColor="accent1"/>
      <w:lang w:eastAsia="en-US"/>
    </w:rPr>
  </w:style>
  <w:style w:type="paragraph" w:styleId="ListBullet">
    <w:name w:val="List Bullet"/>
    <w:basedOn w:val="Normal"/>
    <w:uiPriority w:val="99"/>
    <w:rsid w:val="00604AE5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604AE5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rsid w:val="00604AE5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rsid w:val="00604AE5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rsid w:val="00604AE5"/>
    <w:pPr>
      <w:numPr>
        <w:numId w:val="14"/>
      </w:numPr>
      <w:contextualSpacing/>
    </w:pPr>
  </w:style>
  <w:style w:type="paragraph" w:styleId="ListContinue">
    <w:name w:val="List Continue"/>
    <w:basedOn w:val="Normal"/>
    <w:rsid w:val="00604AE5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604AE5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604AE5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604AE5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604AE5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rsid w:val="00604AE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rsid w:val="00604AE5"/>
    <w:pPr>
      <w:numPr>
        <w:numId w:val="16"/>
      </w:numPr>
      <w:contextualSpacing/>
    </w:pPr>
  </w:style>
  <w:style w:type="paragraph" w:styleId="ListNumber4">
    <w:name w:val="List Number 4"/>
    <w:basedOn w:val="Normal"/>
    <w:rsid w:val="00604AE5"/>
    <w:pPr>
      <w:numPr>
        <w:numId w:val="17"/>
      </w:numPr>
      <w:contextualSpacing/>
    </w:pPr>
  </w:style>
  <w:style w:type="paragraph" w:styleId="ListNumber5">
    <w:name w:val="List Number 5"/>
    <w:basedOn w:val="Normal"/>
    <w:rsid w:val="00604AE5"/>
    <w:pPr>
      <w:numPr>
        <w:numId w:val="18"/>
      </w:numPr>
      <w:contextualSpacing/>
    </w:pPr>
  </w:style>
  <w:style w:type="paragraph" w:styleId="MacroText">
    <w:name w:val="macro"/>
    <w:link w:val="MacroTextChar"/>
    <w:rsid w:val="00604A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rsid w:val="00604AE5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604A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04AE5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604AE5"/>
    <w:rPr>
      <w:lang w:eastAsia="en-US"/>
    </w:rPr>
  </w:style>
  <w:style w:type="paragraph" w:styleId="NormalWeb">
    <w:name w:val="Normal (Web)"/>
    <w:basedOn w:val="Normal"/>
    <w:uiPriority w:val="99"/>
    <w:rsid w:val="00604AE5"/>
    <w:rPr>
      <w:sz w:val="24"/>
      <w:szCs w:val="24"/>
    </w:rPr>
  </w:style>
  <w:style w:type="paragraph" w:styleId="NormalIndent">
    <w:name w:val="Normal Indent"/>
    <w:basedOn w:val="Normal"/>
    <w:uiPriority w:val="99"/>
    <w:rsid w:val="00604AE5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04AE5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604AE5"/>
    <w:rPr>
      <w:lang w:eastAsia="en-US"/>
    </w:rPr>
  </w:style>
  <w:style w:type="paragraph" w:styleId="PlainText">
    <w:name w:val="Plain Text"/>
    <w:basedOn w:val="Normal"/>
    <w:link w:val="PlainTextChar"/>
    <w:uiPriority w:val="99"/>
    <w:rsid w:val="00604AE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AE5"/>
    <w:rPr>
      <w:rFonts w:ascii="Consolas" w:hAnsi="Consolas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04A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AE5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604AE5"/>
  </w:style>
  <w:style w:type="character" w:customStyle="1" w:styleId="SalutationChar">
    <w:name w:val="Salutation Char"/>
    <w:basedOn w:val="DefaultParagraphFont"/>
    <w:link w:val="Salutation"/>
    <w:rsid w:val="00604AE5"/>
    <w:rPr>
      <w:lang w:eastAsia="en-US"/>
    </w:rPr>
  </w:style>
  <w:style w:type="paragraph" w:styleId="Signature">
    <w:name w:val="Signature"/>
    <w:basedOn w:val="Normal"/>
    <w:link w:val="SignatureChar"/>
    <w:rsid w:val="00604AE5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604AE5"/>
    <w:rPr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604A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04AE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604AE5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604AE5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604AE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04AE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604AE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AE5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3Char2">
    <w:name w:val="B3 Char2"/>
    <w:uiPriority w:val="99"/>
    <w:rsid w:val="0076548D"/>
    <w:rPr>
      <w:rFonts w:ascii="Times New Roman" w:eastAsia="Times New Roman" w:hAnsi="Times New Roman"/>
      <w:lang w:val="en-GB" w:eastAsia="en-US"/>
    </w:rPr>
  </w:style>
  <w:style w:type="character" w:styleId="CommentReference">
    <w:name w:val="annotation reference"/>
    <w:rsid w:val="00AC4D4E"/>
    <w:rPr>
      <w:sz w:val="16"/>
    </w:rPr>
  </w:style>
  <w:style w:type="numbering" w:customStyle="1" w:styleId="NoList1">
    <w:name w:val="No List1"/>
    <w:next w:val="NoList"/>
    <w:uiPriority w:val="99"/>
    <w:semiHidden/>
    <w:rsid w:val="00AC4D4E"/>
  </w:style>
  <w:style w:type="character" w:customStyle="1" w:styleId="Heading1Char1">
    <w:name w:val="Heading 1 Char1"/>
    <w:rsid w:val="00AC4D4E"/>
    <w:rPr>
      <w:rFonts w:ascii="Arial" w:eastAsia="Times New Roman" w:hAnsi="Arial" w:cs="Times New Roman"/>
      <w:sz w:val="36"/>
      <w:szCs w:val="20"/>
      <w:lang w:val="en-GB"/>
    </w:rPr>
  </w:style>
  <w:style w:type="character" w:customStyle="1" w:styleId="Heading2Char1">
    <w:name w:val="Heading 2 Char1"/>
    <w:rsid w:val="00AC4D4E"/>
    <w:rPr>
      <w:rFonts w:ascii="Arial" w:eastAsia="Times New Roman" w:hAnsi="Arial" w:cs="Times New Roman"/>
      <w:sz w:val="32"/>
      <w:szCs w:val="20"/>
      <w:lang w:val="en-GB"/>
    </w:rPr>
  </w:style>
  <w:style w:type="character" w:customStyle="1" w:styleId="Heading3Char1">
    <w:name w:val="Heading 3 Char1"/>
    <w:rsid w:val="00AC4D4E"/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Heading4Char1">
    <w:name w:val="Heading 4 Char1"/>
    <w:aliases w:val="H4 Char1,h4 Char1,H41 Char1,h41 Char1,H42 Char1,h42 Char1,H43 Char1,h43 Char1,H411 Char1,h411 Char1,H421 Char1,h421 Char1,H44 Char1,h44 Char1,H412 Char1,h412 Char1,H422 Char1,h422 Char1,H431 Char1,h431 Char1,H45 Char1,h45 Char1,h423 Char"/>
    <w:uiPriority w:val="9"/>
    <w:rsid w:val="00AC4D4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1">
    <w:name w:val="Heading 5 Char1"/>
    <w:rsid w:val="00AC4D4E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rsid w:val="00AC4D4E"/>
    <w:rPr>
      <w:b/>
      <w:position w:val="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C4D4E"/>
    <w:rPr>
      <w:rFonts w:ascii="Arial" w:hAnsi="Arial"/>
      <w:b/>
      <w:i/>
      <w:sz w:val="18"/>
      <w:lang w:eastAsia="ja-JP"/>
    </w:rPr>
  </w:style>
  <w:style w:type="paragraph" w:customStyle="1" w:styleId="CRCoverPage">
    <w:name w:val="CR Cover Page"/>
    <w:link w:val="CRCoverPageChar"/>
    <w:rsid w:val="00AC4D4E"/>
    <w:pPr>
      <w:spacing w:after="120"/>
    </w:pPr>
    <w:rPr>
      <w:rFonts w:ascii="Arial" w:hAnsi="Arial"/>
      <w:lang w:eastAsia="en-US"/>
    </w:rPr>
  </w:style>
  <w:style w:type="paragraph" w:customStyle="1" w:styleId="tdoc-header">
    <w:name w:val="tdoc-header"/>
    <w:uiPriority w:val="99"/>
    <w:rsid w:val="00AC4D4E"/>
    <w:rPr>
      <w:rFonts w:ascii="Arial" w:hAnsi="Arial"/>
      <w:noProof/>
      <w:sz w:val="24"/>
      <w:lang w:eastAsia="en-US"/>
    </w:rPr>
  </w:style>
  <w:style w:type="paragraph" w:customStyle="1" w:styleId="IB3">
    <w:name w:val="IB3"/>
    <w:basedOn w:val="Normal"/>
    <w:uiPriority w:val="99"/>
    <w:rsid w:val="00AC4D4E"/>
    <w:pPr>
      <w:numPr>
        <w:numId w:val="26"/>
      </w:numPr>
      <w:tabs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uiPriority w:val="99"/>
    <w:rsid w:val="00AC4D4E"/>
    <w:pPr>
      <w:numPr>
        <w:numId w:val="24"/>
      </w:numPr>
      <w:tabs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IBN">
    <w:name w:val="IBN"/>
    <w:basedOn w:val="Normal"/>
    <w:uiPriority w:val="99"/>
    <w:rsid w:val="00AC4D4E"/>
    <w:pPr>
      <w:numPr>
        <w:numId w:val="27"/>
      </w:numPr>
      <w:tabs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uiPriority w:val="99"/>
    <w:rsid w:val="00AC4D4E"/>
    <w:pPr>
      <w:numPr>
        <w:numId w:val="28"/>
      </w:numPr>
      <w:tabs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Logically">
    <w:name w:val="Logically"/>
    <w:basedOn w:val="Normal"/>
    <w:uiPriority w:val="99"/>
    <w:rsid w:val="00AC4D4E"/>
    <w:pPr>
      <w:keepNext/>
      <w:tabs>
        <w:tab w:val="left" w:pos="709"/>
        <w:tab w:val="left" w:pos="992"/>
        <w:tab w:val="left" w:pos="1276"/>
        <w:tab w:val="left" w:pos="1570"/>
        <w:tab w:val="left" w:pos="3544"/>
      </w:tabs>
      <w:overflowPunct w:val="0"/>
      <w:autoSpaceDE w:val="0"/>
      <w:autoSpaceDN w:val="0"/>
      <w:adjustRightInd w:val="0"/>
      <w:spacing w:after="0"/>
      <w:jc w:val="both"/>
      <w:textAlignment w:val="baseline"/>
    </w:pPr>
  </w:style>
  <w:style w:type="paragraph" w:customStyle="1" w:styleId="IB2">
    <w:name w:val="IB2"/>
    <w:basedOn w:val="Normal"/>
    <w:uiPriority w:val="99"/>
    <w:rsid w:val="00AC4D4E"/>
    <w:pPr>
      <w:numPr>
        <w:numId w:val="25"/>
      </w:numPr>
      <w:tabs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Coding">
    <w:name w:val="Coding"/>
    <w:basedOn w:val="Normal"/>
    <w:uiPriority w:val="99"/>
    <w:rsid w:val="00AC4D4E"/>
    <w:pPr>
      <w:widowControl w:val="0"/>
      <w:tabs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  <w:tab w:val="left" w:pos="6521"/>
        <w:tab w:val="left" w:pos="7088"/>
        <w:tab w:val="left" w:pos="7655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Arial" w:hAnsi="Arial"/>
    </w:rPr>
  </w:style>
  <w:style w:type="paragraph" w:customStyle="1" w:styleId="INDENT1">
    <w:name w:val="INDENT1"/>
    <w:basedOn w:val="Normal"/>
    <w:uiPriority w:val="99"/>
    <w:rsid w:val="00AC4D4E"/>
    <w:pPr>
      <w:overflowPunct w:val="0"/>
      <w:autoSpaceDE w:val="0"/>
      <w:autoSpaceDN w:val="0"/>
      <w:adjustRightInd w:val="0"/>
      <w:ind w:left="851"/>
      <w:textAlignment w:val="baseline"/>
    </w:pPr>
  </w:style>
  <w:style w:type="paragraph" w:customStyle="1" w:styleId="INDENT2">
    <w:name w:val="INDENT2"/>
    <w:basedOn w:val="Normal"/>
    <w:uiPriority w:val="99"/>
    <w:rsid w:val="00AC4D4E"/>
    <w:pPr>
      <w:overflowPunct w:val="0"/>
      <w:autoSpaceDE w:val="0"/>
      <w:autoSpaceDN w:val="0"/>
      <w:adjustRightInd w:val="0"/>
      <w:ind w:left="1135" w:hanging="284"/>
      <w:textAlignment w:val="baseline"/>
    </w:pPr>
  </w:style>
  <w:style w:type="paragraph" w:customStyle="1" w:styleId="INDENT3">
    <w:name w:val="INDENT3"/>
    <w:basedOn w:val="Normal"/>
    <w:uiPriority w:val="99"/>
    <w:rsid w:val="00AC4D4E"/>
    <w:pPr>
      <w:overflowPunct w:val="0"/>
      <w:autoSpaceDE w:val="0"/>
      <w:autoSpaceDN w:val="0"/>
      <w:adjustRightInd w:val="0"/>
      <w:ind w:left="1701" w:hanging="567"/>
      <w:textAlignment w:val="baseline"/>
    </w:pPr>
  </w:style>
  <w:style w:type="paragraph" w:customStyle="1" w:styleId="FigureTitle">
    <w:name w:val="Figure_Title"/>
    <w:basedOn w:val="Normal"/>
    <w:next w:val="Normal"/>
    <w:uiPriority w:val="99"/>
    <w:rsid w:val="00AC4D4E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480"/>
      <w:jc w:val="center"/>
      <w:textAlignment w:val="baseline"/>
    </w:pPr>
    <w:rPr>
      <w:b/>
      <w:sz w:val="24"/>
    </w:rPr>
  </w:style>
  <w:style w:type="paragraph" w:customStyle="1" w:styleId="RecCCITT">
    <w:name w:val="Rec_CCITT_#"/>
    <w:basedOn w:val="Normal"/>
    <w:uiPriority w:val="99"/>
    <w:rsid w:val="00AC4D4E"/>
    <w:pPr>
      <w:keepNext/>
      <w:keepLines/>
      <w:overflowPunct w:val="0"/>
      <w:autoSpaceDE w:val="0"/>
      <w:autoSpaceDN w:val="0"/>
      <w:adjustRightInd w:val="0"/>
      <w:textAlignment w:val="baseline"/>
    </w:pPr>
    <w:rPr>
      <w:b/>
    </w:rPr>
  </w:style>
  <w:style w:type="paragraph" w:customStyle="1" w:styleId="enumlev2">
    <w:name w:val="enumlev2"/>
    <w:basedOn w:val="Normal"/>
    <w:uiPriority w:val="99"/>
    <w:rsid w:val="00AC4D4E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/>
      <w:ind w:left="1588" w:hanging="397"/>
      <w:jc w:val="both"/>
      <w:textAlignment w:val="baseline"/>
    </w:pPr>
    <w:rPr>
      <w:lang w:val="en-US"/>
    </w:rPr>
  </w:style>
  <w:style w:type="paragraph" w:customStyle="1" w:styleId="CouvRecTitle">
    <w:name w:val="Couv Rec Title"/>
    <w:basedOn w:val="Normal"/>
    <w:uiPriority w:val="99"/>
    <w:rsid w:val="00AC4D4E"/>
    <w:pPr>
      <w:keepNext/>
      <w:keepLines/>
      <w:overflowPunct w:val="0"/>
      <w:autoSpaceDE w:val="0"/>
      <w:autoSpaceDN w:val="0"/>
      <w:adjustRightInd w:val="0"/>
      <w:spacing w:before="240"/>
      <w:ind w:left="1418"/>
      <w:textAlignment w:val="baseline"/>
    </w:pPr>
    <w:rPr>
      <w:rFonts w:ascii="Arial" w:hAnsi="Arial"/>
      <w:b/>
      <w:sz w:val="36"/>
      <w:lang w:val="en-US"/>
    </w:rPr>
  </w:style>
  <w:style w:type="paragraph" w:customStyle="1" w:styleId="ParagrapheNormal">
    <w:name w:val="Paragraphe Normal"/>
    <w:basedOn w:val="Normal"/>
    <w:uiPriority w:val="99"/>
    <w:rsid w:val="00AC4D4E"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Arial" w:hAnsi="Arial"/>
      <w:lang w:val="en-US"/>
    </w:rPr>
  </w:style>
  <w:style w:type="character" w:customStyle="1" w:styleId="ListChar">
    <w:name w:val="List Char"/>
    <w:rsid w:val="00AC4D4E"/>
    <w:rPr>
      <w:lang w:val="en-GB" w:eastAsia="en-US" w:bidi="ar-SA"/>
    </w:rPr>
  </w:style>
  <w:style w:type="character" w:customStyle="1" w:styleId="ListBulletChar">
    <w:name w:val="List Bullet Char"/>
    <w:basedOn w:val="ListChar"/>
    <w:rsid w:val="00AC4D4E"/>
    <w:rPr>
      <w:lang w:val="en-GB" w:eastAsia="en-US" w:bidi="ar-SA"/>
    </w:rPr>
  </w:style>
  <w:style w:type="character" w:customStyle="1" w:styleId="H6Char">
    <w:name w:val="H6 Char"/>
    <w:basedOn w:val="Heading5Char"/>
    <w:qFormat/>
    <w:rsid w:val="00AC4D4E"/>
    <w:rPr>
      <w:rFonts w:ascii="Arial" w:eastAsiaTheme="majorEastAsia" w:hAnsi="Arial" w:cstheme="majorBidi"/>
      <w:color w:val="2F5496" w:themeColor="accent1" w:themeShade="BF"/>
      <w:sz w:val="22"/>
      <w:szCs w:val="20"/>
      <w:lang w:val="en-GB" w:eastAsia="en-US" w:bidi="ar-SA"/>
    </w:rPr>
  </w:style>
  <w:style w:type="paragraph" w:customStyle="1" w:styleId="CommentSubject2">
    <w:name w:val="Comment Subject2"/>
    <w:basedOn w:val="CommentText"/>
    <w:next w:val="CommentText"/>
    <w:uiPriority w:val="99"/>
    <w:semiHidden/>
    <w:rsid w:val="00AC4D4E"/>
    <w:pPr>
      <w:overflowPunct w:val="0"/>
      <w:autoSpaceDE w:val="0"/>
      <w:autoSpaceDN w:val="0"/>
      <w:adjustRightInd w:val="0"/>
      <w:textAlignment w:val="baseline"/>
    </w:pPr>
    <w:rPr>
      <w:rFonts w:ascii="CG Times (WN)" w:hAnsi="CG Times (WN)"/>
      <w:b/>
      <w:bCs/>
    </w:rPr>
  </w:style>
  <w:style w:type="paragraph" w:customStyle="1" w:styleId="BalloonText1">
    <w:name w:val="Balloon Text1"/>
    <w:basedOn w:val="Normal"/>
    <w:uiPriority w:val="99"/>
    <w:semiHidden/>
    <w:rsid w:val="00AC4D4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ListNumberChar">
    <w:name w:val="List Number Char"/>
    <w:basedOn w:val="ListChar"/>
    <w:rsid w:val="00AC4D4E"/>
    <w:rPr>
      <w:lang w:val="en-GB" w:eastAsia="en-US" w:bidi="ar-SA"/>
    </w:rPr>
  </w:style>
  <w:style w:type="paragraph" w:customStyle="1" w:styleId="istb">
    <w:name w:val="ist b"/>
    <w:basedOn w:val="Normal"/>
    <w:uiPriority w:val="99"/>
    <w:rsid w:val="00AC4D4E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Gh6">
    <w:name w:val="Gh6"/>
    <w:basedOn w:val="BodyText2"/>
    <w:uiPriority w:val="99"/>
    <w:rsid w:val="00AC4D4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</w:rPr>
  </w:style>
  <w:style w:type="paragraph" w:customStyle="1" w:styleId="G6">
    <w:name w:val="G6"/>
    <w:basedOn w:val="EQ"/>
    <w:uiPriority w:val="99"/>
    <w:rsid w:val="00AC4D4E"/>
    <w:pPr>
      <w:keepLines w:val="0"/>
      <w:tabs>
        <w:tab w:val="clear" w:pos="4536"/>
        <w:tab w:val="clear" w:pos="90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b/>
      <w:bCs/>
    </w:rPr>
  </w:style>
  <w:style w:type="character" w:styleId="PageNumber">
    <w:name w:val="page number"/>
    <w:basedOn w:val="DefaultParagraphFont"/>
    <w:rsid w:val="00AC4D4E"/>
  </w:style>
  <w:style w:type="character" w:customStyle="1" w:styleId="berschrift1H1HuvudrubrikChar1">
    <w:name w:val="Überschrift 1.H1.Huvudrubrik Char1"/>
    <w:rsid w:val="00AC4D4E"/>
    <w:rPr>
      <w:rFonts w:ascii="Arial" w:hAnsi="Arial"/>
      <w:sz w:val="36"/>
      <w:lang w:val="en-GB" w:eastAsia="en-US" w:bidi="ar-SA"/>
    </w:rPr>
  </w:style>
  <w:style w:type="character" w:customStyle="1" w:styleId="berschrift2T2Char1">
    <w:name w:val="Überschrift 2.T2 Char1"/>
    <w:rsid w:val="00AC4D4E"/>
    <w:rPr>
      <w:rFonts w:ascii="Arial" w:hAnsi="Arial"/>
      <w:sz w:val="32"/>
      <w:lang w:val="en-GB" w:eastAsia="en-US" w:bidi="ar-SA"/>
    </w:rPr>
  </w:style>
  <w:style w:type="character" w:customStyle="1" w:styleId="berschrift3">
    <w:name w:val="Überschrift 3"/>
    <w:rsid w:val="00AC4D4E"/>
    <w:rPr>
      <w:rFonts w:ascii="Arial" w:hAnsi="Arial"/>
      <w:sz w:val="28"/>
      <w:lang w:val="en-GB" w:eastAsia="en-US" w:bidi="ar-SA"/>
    </w:rPr>
  </w:style>
  <w:style w:type="character" w:customStyle="1" w:styleId="berschrift4Char">
    <w:name w:val="Überschrift 4 Char"/>
    <w:rsid w:val="00AC4D4E"/>
    <w:rPr>
      <w:rFonts w:ascii="Arial" w:hAnsi="Arial"/>
      <w:sz w:val="24"/>
      <w:lang w:val="en-GB" w:eastAsia="en-US" w:bidi="ar-SA"/>
    </w:rPr>
  </w:style>
  <w:style w:type="paragraph" w:customStyle="1" w:styleId="CommentSubject1">
    <w:name w:val="Comment Subject1"/>
    <w:basedOn w:val="CommentText"/>
    <w:next w:val="CommentText"/>
    <w:uiPriority w:val="99"/>
    <w:semiHidden/>
    <w:rsid w:val="00AC4D4E"/>
    <w:pPr>
      <w:overflowPunct w:val="0"/>
      <w:autoSpaceDE w:val="0"/>
      <w:autoSpaceDN w:val="0"/>
      <w:adjustRightInd w:val="0"/>
      <w:textAlignment w:val="baseline"/>
    </w:pPr>
    <w:rPr>
      <w:rFonts w:ascii="CG Times (WN)" w:hAnsi="CG Times (WN)"/>
      <w:b/>
      <w:bCs/>
    </w:rPr>
  </w:style>
  <w:style w:type="paragraph" w:customStyle="1" w:styleId="B23">
    <w:name w:val="B23"/>
    <w:basedOn w:val="B1"/>
    <w:uiPriority w:val="99"/>
    <w:rsid w:val="00AC4D4E"/>
    <w:pPr>
      <w:overflowPunct w:val="0"/>
      <w:autoSpaceDE w:val="0"/>
      <w:autoSpaceDN w:val="0"/>
      <w:adjustRightInd w:val="0"/>
      <w:textAlignment w:val="baseline"/>
    </w:pPr>
    <w:rPr>
      <w:lang w:val="x-none"/>
    </w:rPr>
  </w:style>
  <w:style w:type="paragraph" w:customStyle="1" w:styleId="H7">
    <w:name w:val="H7"/>
    <w:basedOn w:val="H6"/>
    <w:uiPriority w:val="99"/>
    <w:rsid w:val="00AC4D4E"/>
    <w:pPr>
      <w:tabs>
        <w:tab w:val="num" w:pos="36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FL">
    <w:name w:val="FL"/>
    <w:basedOn w:val="Normal"/>
    <w:uiPriority w:val="99"/>
    <w:rsid w:val="00AC4D4E"/>
    <w:pPr>
      <w:keepNext/>
      <w:keepLines/>
      <w:overflowPunct w:val="0"/>
      <w:autoSpaceDE w:val="0"/>
      <w:autoSpaceDN w:val="0"/>
      <w:adjustRightInd w:val="0"/>
      <w:spacing w:before="60"/>
      <w:jc w:val="center"/>
      <w:textAlignment w:val="baseline"/>
    </w:pPr>
    <w:rPr>
      <w:rFonts w:ascii="Arial" w:hAnsi="Arial"/>
      <w:b/>
    </w:rPr>
  </w:style>
  <w:style w:type="paragraph" w:customStyle="1" w:styleId="EWCharChar">
    <w:name w:val="EW Char Char"/>
    <w:basedOn w:val="EXCharChar"/>
    <w:rsid w:val="00AC4D4E"/>
    <w:pPr>
      <w:spacing w:after="0"/>
    </w:pPr>
  </w:style>
  <w:style w:type="paragraph" w:customStyle="1" w:styleId="EXCharChar">
    <w:name w:val="EX Char Char"/>
    <w:basedOn w:val="Normal"/>
    <w:uiPriority w:val="99"/>
    <w:rsid w:val="00AC4D4E"/>
    <w:pPr>
      <w:keepLines/>
      <w:overflowPunct w:val="0"/>
      <w:autoSpaceDE w:val="0"/>
      <w:autoSpaceDN w:val="0"/>
      <w:adjustRightInd w:val="0"/>
      <w:ind w:left="1702" w:hanging="1418"/>
      <w:textAlignment w:val="baseline"/>
    </w:pPr>
  </w:style>
  <w:style w:type="character" w:customStyle="1" w:styleId="EXCharCharChar">
    <w:name w:val="EX Char Char Char"/>
    <w:rsid w:val="00AC4D4E"/>
    <w:rPr>
      <w:lang w:val="en-GB" w:eastAsia="en-US" w:bidi="ar-SA"/>
    </w:rPr>
  </w:style>
  <w:style w:type="character" w:customStyle="1" w:styleId="EWCharCharChar">
    <w:name w:val="EW Char Char Char"/>
    <w:basedOn w:val="EXCharCharChar"/>
    <w:rsid w:val="00AC4D4E"/>
    <w:rPr>
      <w:lang w:val="en-GB" w:eastAsia="en-US" w:bidi="ar-SA"/>
    </w:rPr>
  </w:style>
  <w:style w:type="character" w:customStyle="1" w:styleId="EXChar">
    <w:name w:val="EX Char"/>
    <w:rsid w:val="00AC4D4E"/>
    <w:rPr>
      <w:lang w:val="en-GB" w:eastAsia="en-US" w:bidi="ar-SA"/>
    </w:rPr>
  </w:style>
  <w:style w:type="paragraph" w:customStyle="1" w:styleId="H8">
    <w:name w:val="H8"/>
    <w:basedOn w:val="H6"/>
    <w:uiPriority w:val="99"/>
    <w:rsid w:val="00AC4D4E"/>
    <w:pPr>
      <w:tabs>
        <w:tab w:val="num" w:pos="36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B10">
    <w:name w:val="B1+"/>
    <w:basedOn w:val="B1"/>
    <w:uiPriority w:val="99"/>
    <w:rsid w:val="00AC4D4E"/>
    <w:pPr>
      <w:tabs>
        <w:tab w:val="num" w:pos="737"/>
      </w:tabs>
      <w:overflowPunct w:val="0"/>
      <w:autoSpaceDE w:val="0"/>
      <w:autoSpaceDN w:val="0"/>
      <w:adjustRightInd w:val="0"/>
      <w:ind w:left="737" w:hanging="453"/>
      <w:textAlignment w:val="baseline"/>
    </w:pPr>
    <w:rPr>
      <w:lang w:val="x-none"/>
    </w:rPr>
  </w:style>
  <w:style w:type="paragraph" w:customStyle="1" w:styleId="B3">
    <w:name w:val="B3+"/>
    <w:basedOn w:val="B30"/>
    <w:uiPriority w:val="99"/>
    <w:rsid w:val="00AC4D4E"/>
    <w:pPr>
      <w:numPr>
        <w:numId w:val="7"/>
      </w:numPr>
      <w:tabs>
        <w:tab w:val="left" w:pos="1134"/>
        <w:tab w:val="num" w:pos="1644"/>
      </w:tabs>
      <w:overflowPunct w:val="0"/>
      <w:autoSpaceDE w:val="0"/>
      <w:autoSpaceDN w:val="0"/>
      <w:adjustRightInd w:val="0"/>
      <w:ind w:left="1644" w:hanging="453"/>
      <w:textAlignment w:val="baseline"/>
    </w:pPr>
    <w:rPr>
      <w:lang w:val="x-none"/>
    </w:rPr>
  </w:style>
  <w:style w:type="character" w:customStyle="1" w:styleId="H6CharChar">
    <w:name w:val="H6 Char Char"/>
    <w:rsid w:val="00AC4D4E"/>
    <w:rPr>
      <w:rFonts w:ascii="Arial" w:hAnsi="Arial"/>
      <w:lang w:val="en-GB" w:eastAsia="en-US" w:bidi="ar-SA"/>
    </w:rPr>
  </w:style>
  <w:style w:type="paragraph" w:customStyle="1" w:styleId="H5">
    <w:name w:val="H5"/>
    <w:basedOn w:val="Heading5"/>
    <w:uiPriority w:val="99"/>
    <w:rsid w:val="00AC4D4E"/>
    <w:pPr>
      <w:keepNext w:val="0"/>
      <w:keepLines w:val="0"/>
      <w:tabs>
        <w:tab w:val="num" w:pos="36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</w:pPr>
    <w:rPr>
      <w:rFonts w:ascii="Times New Roman" w:hAnsi="Times New Roman"/>
      <w:b/>
      <w:bCs/>
      <w:i/>
      <w:iCs/>
      <w:sz w:val="26"/>
      <w:szCs w:val="26"/>
    </w:rPr>
  </w:style>
  <w:style w:type="paragraph" w:customStyle="1" w:styleId="H6nORMAL">
    <w:name w:val="H6nORMAL"/>
    <w:basedOn w:val="H6"/>
    <w:uiPriority w:val="99"/>
    <w:rsid w:val="00AC4D4E"/>
    <w:pPr>
      <w:tabs>
        <w:tab w:val="num" w:pos="36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6Char0">
    <w:name w:val="h6 Char"/>
    <w:rsid w:val="00AC4D4E"/>
    <w:rPr>
      <w:rFonts w:ascii="Arial" w:hAnsi="Arial"/>
      <w:lang w:val="en-GB" w:eastAsia="en-US" w:bidi="ar-SA"/>
    </w:rPr>
  </w:style>
  <w:style w:type="character" w:customStyle="1" w:styleId="CharChar4">
    <w:name w:val="Char Char4"/>
    <w:rsid w:val="00AC4D4E"/>
    <w:rPr>
      <w:rFonts w:ascii="Arial" w:hAnsi="Arial"/>
      <w:sz w:val="32"/>
      <w:lang w:val="en-GB" w:eastAsia="en-US" w:bidi="ar-SA"/>
    </w:rPr>
  </w:style>
  <w:style w:type="character" w:customStyle="1" w:styleId="CharChar2">
    <w:name w:val="Char Char2"/>
    <w:rsid w:val="00AC4D4E"/>
    <w:rPr>
      <w:rFonts w:ascii="Arial" w:hAnsi="Arial"/>
      <w:sz w:val="24"/>
      <w:lang w:val="en-GB" w:eastAsia="en-US" w:bidi="ar-SA"/>
    </w:rPr>
  </w:style>
  <w:style w:type="character" w:customStyle="1" w:styleId="CharChar3">
    <w:name w:val="Char Char3"/>
    <w:rsid w:val="00AC4D4E"/>
    <w:rPr>
      <w:rFonts w:ascii="Arial" w:hAnsi="Arial"/>
      <w:sz w:val="28"/>
      <w:lang w:val="en-GB" w:eastAsia="en-US" w:bidi="ar-SA"/>
    </w:rPr>
  </w:style>
  <w:style w:type="character" w:customStyle="1" w:styleId="CharChar1">
    <w:name w:val="Char Char1"/>
    <w:rsid w:val="00AC4D4E"/>
    <w:rPr>
      <w:rFonts w:ascii="Arial" w:hAnsi="Arial"/>
      <w:sz w:val="22"/>
      <w:lang w:val="en-GB" w:eastAsia="en-US" w:bidi="ar-SA"/>
    </w:rPr>
  </w:style>
  <w:style w:type="character" w:customStyle="1" w:styleId="CharChar5">
    <w:name w:val="Char Char5"/>
    <w:rsid w:val="00AC4D4E"/>
    <w:rPr>
      <w:rFonts w:ascii="Arial" w:hAnsi="Arial"/>
      <w:sz w:val="36"/>
      <w:lang w:val="en-GB" w:eastAsia="en-US" w:bidi="ar-SA"/>
    </w:rPr>
  </w:style>
  <w:style w:type="character" w:customStyle="1" w:styleId="berschrift1H1HuvudrubrikChar">
    <w:name w:val="Überschrift 1.H1.Huvudrubrik Char"/>
    <w:rsid w:val="00AC4D4E"/>
    <w:rPr>
      <w:rFonts w:ascii="Arial" w:hAnsi="Arial"/>
      <w:sz w:val="36"/>
      <w:lang w:val="en-GB" w:eastAsia="en-US" w:bidi="ar-SA"/>
    </w:rPr>
  </w:style>
  <w:style w:type="character" w:customStyle="1" w:styleId="berschrift2T2Char">
    <w:name w:val="Überschrift 2.T2 Char"/>
    <w:rsid w:val="00AC4D4E"/>
    <w:rPr>
      <w:rFonts w:ascii="Arial" w:hAnsi="Arial"/>
      <w:sz w:val="32"/>
      <w:lang w:val="en-GB" w:eastAsia="en-US" w:bidi="ar-SA"/>
    </w:rPr>
  </w:style>
  <w:style w:type="character" w:customStyle="1" w:styleId="berschrift31">
    <w:name w:val="Überschrift 31"/>
    <w:rsid w:val="00AC4D4E"/>
    <w:rPr>
      <w:rFonts w:ascii="Arial" w:hAnsi="Arial"/>
      <w:sz w:val="28"/>
      <w:lang w:val="en-GB" w:eastAsia="en-US" w:bidi="ar-SA"/>
    </w:rPr>
  </w:style>
  <w:style w:type="character" w:customStyle="1" w:styleId="CharChar10">
    <w:name w:val="Char Char10"/>
    <w:rsid w:val="00AC4D4E"/>
    <w:rPr>
      <w:rFonts w:ascii="Arial" w:hAnsi="Arial"/>
      <w:sz w:val="36"/>
      <w:lang w:val="en-GB" w:eastAsia="en-US" w:bidi="ar-SA"/>
    </w:rPr>
  </w:style>
  <w:style w:type="character" w:customStyle="1" w:styleId="CharChar9">
    <w:name w:val="Char Char9"/>
    <w:rsid w:val="00AC4D4E"/>
    <w:rPr>
      <w:rFonts w:ascii="Arial" w:hAnsi="Arial"/>
      <w:sz w:val="32"/>
      <w:lang w:val="en-GB" w:eastAsia="en-US" w:bidi="ar-SA"/>
    </w:rPr>
  </w:style>
  <w:style w:type="character" w:customStyle="1" w:styleId="CharChar8">
    <w:name w:val="Char Char8"/>
    <w:rsid w:val="00AC4D4E"/>
    <w:rPr>
      <w:rFonts w:ascii="Arial" w:hAnsi="Arial"/>
      <w:sz w:val="28"/>
      <w:lang w:val="en-GB" w:eastAsia="en-US" w:bidi="ar-SA"/>
    </w:rPr>
  </w:style>
  <w:style w:type="character" w:customStyle="1" w:styleId="CharChar7">
    <w:name w:val="Char Char7"/>
    <w:rsid w:val="00AC4D4E"/>
    <w:rPr>
      <w:rFonts w:ascii="Arial" w:hAnsi="Arial"/>
      <w:sz w:val="24"/>
      <w:lang w:val="en-GB" w:eastAsia="en-US" w:bidi="ar-SA"/>
    </w:rPr>
  </w:style>
  <w:style w:type="character" w:customStyle="1" w:styleId="CharChar6">
    <w:name w:val="Char Char6"/>
    <w:rsid w:val="00AC4D4E"/>
    <w:rPr>
      <w:rFonts w:ascii="Arial" w:hAnsi="Arial"/>
      <w:sz w:val="22"/>
      <w:lang w:val="en-GB" w:eastAsia="en-US" w:bidi="ar-SA"/>
    </w:rPr>
  </w:style>
  <w:style w:type="character" w:customStyle="1" w:styleId="berschrift32">
    <w:name w:val="Überschrift 32"/>
    <w:rsid w:val="00AC4D4E"/>
    <w:rPr>
      <w:rFonts w:ascii="Arial" w:hAnsi="Arial"/>
      <w:sz w:val="28"/>
      <w:lang w:val="en-GB" w:eastAsia="en-US" w:bidi="ar-SA"/>
    </w:rPr>
  </w:style>
  <w:style w:type="character" w:customStyle="1" w:styleId="berschrift33">
    <w:name w:val="Überschrift 33"/>
    <w:rsid w:val="00AC4D4E"/>
    <w:rPr>
      <w:rFonts w:ascii="Arial" w:hAnsi="Arial"/>
      <w:sz w:val="28"/>
      <w:lang w:val="en-GB" w:eastAsia="en-US" w:bidi="ar-SA"/>
    </w:rPr>
  </w:style>
  <w:style w:type="character" w:customStyle="1" w:styleId="berschrift34">
    <w:name w:val="Überschrift 34"/>
    <w:rsid w:val="00AC4D4E"/>
    <w:rPr>
      <w:rFonts w:ascii="Arial" w:hAnsi="Arial"/>
      <w:sz w:val="28"/>
      <w:lang w:val="en-GB" w:eastAsia="en-US" w:bidi="ar-SA"/>
    </w:rPr>
  </w:style>
  <w:style w:type="paragraph" w:customStyle="1" w:styleId="Default">
    <w:name w:val="Default"/>
    <w:uiPriority w:val="99"/>
    <w:rsid w:val="00AC4D4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berschrift1">
    <w:name w:val="Überschrift 1"/>
    <w:aliases w:val="H1,Huvudrubrik Char"/>
    <w:rsid w:val="00AC4D4E"/>
    <w:rPr>
      <w:rFonts w:ascii="Arial" w:hAnsi="Arial" w:cs="Arial" w:hint="default"/>
      <w:sz w:val="36"/>
      <w:lang w:val="en-GB" w:eastAsia="en-US" w:bidi="ar-SA"/>
    </w:rPr>
  </w:style>
  <w:style w:type="character" w:customStyle="1" w:styleId="berschrift2">
    <w:name w:val="Überschrift 2"/>
    <w:aliases w:val="T2 Char"/>
    <w:rsid w:val="00AC4D4E"/>
    <w:rPr>
      <w:rFonts w:ascii="Arial" w:hAnsi="Arial" w:cs="Arial" w:hint="default"/>
      <w:sz w:val="32"/>
      <w:lang w:val="en-GB" w:eastAsia="en-US" w:bidi="ar-SA"/>
    </w:rPr>
  </w:style>
  <w:style w:type="paragraph" w:customStyle="1" w:styleId="ZchnZchnChar">
    <w:name w:val="Zchn Zchn Char"/>
    <w:basedOn w:val="Normal"/>
    <w:uiPriority w:val="99"/>
    <w:semiHidden/>
    <w:rsid w:val="00AC4D4E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Arial" w:hAnsi="Arial"/>
      <w:lang w:val="en-US"/>
    </w:rPr>
  </w:style>
  <w:style w:type="paragraph" w:customStyle="1" w:styleId="CharCharChar">
    <w:name w:val="Char Char Char"/>
    <w:basedOn w:val="Normal"/>
    <w:uiPriority w:val="99"/>
    <w:semiHidden/>
    <w:rsid w:val="00AC4D4E"/>
    <w:pPr>
      <w:overflowPunct w:val="0"/>
      <w:autoSpaceDE w:val="0"/>
      <w:autoSpaceDN w:val="0"/>
      <w:adjustRightInd w:val="0"/>
      <w:spacing w:line="240" w:lineRule="exact"/>
      <w:textAlignment w:val="baseline"/>
    </w:pPr>
    <w:rPr>
      <w:rFonts w:ascii="Arial" w:hAnsi="Arial"/>
      <w:lang w:val="en-US"/>
    </w:rPr>
  </w:style>
  <w:style w:type="character" w:customStyle="1" w:styleId="stringliteral">
    <w:name w:val="stringliteral"/>
    <w:rsid w:val="00AC4D4E"/>
  </w:style>
  <w:style w:type="character" w:customStyle="1" w:styleId="B1Char1">
    <w:name w:val="B1 Char1"/>
    <w:qFormat/>
    <w:rsid w:val="00AC4D4E"/>
    <w:rPr>
      <w:rFonts w:ascii="Times New Roman" w:hAnsi="Times New Roman" w:cs="Times New Roman" w:hint="default"/>
      <w:lang w:val="en-GB" w:eastAsia="en-US"/>
    </w:rPr>
  </w:style>
  <w:style w:type="character" w:customStyle="1" w:styleId="mw-headline">
    <w:name w:val="mw-headline"/>
    <w:rsid w:val="00AC4D4E"/>
  </w:style>
  <w:style w:type="character" w:customStyle="1" w:styleId="berschrift35">
    <w:name w:val="Überschrift 35"/>
    <w:rsid w:val="00AC4D4E"/>
    <w:rPr>
      <w:rFonts w:ascii="Arial" w:hAnsi="Arial"/>
      <w:sz w:val="28"/>
      <w:lang w:val="en-GB" w:eastAsia="en-US" w:bidi="ar-SA"/>
    </w:rPr>
  </w:style>
  <w:style w:type="numbering" w:customStyle="1" w:styleId="NoList11">
    <w:name w:val="No List11"/>
    <w:next w:val="NoList"/>
    <w:uiPriority w:val="99"/>
    <w:semiHidden/>
    <w:unhideWhenUsed/>
    <w:rsid w:val="00AC4D4E"/>
  </w:style>
  <w:style w:type="numbering" w:customStyle="1" w:styleId="NoList111">
    <w:name w:val="No List111"/>
    <w:next w:val="NoList"/>
    <w:uiPriority w:val="99"/>
    <w:semiHidden/>
    <w:rsid w:val="00AC4D4E"/>
  </w:style>
  <w:style w:type="numbering" w:customStyle="1" w:styleId="NoList2">
    <w:name w:val="No List2"/>
    <w:next w:val="NoList"/>
    <w:uiPriority w:val="99"/>
    <w:semiHidden/>
    <w:unhideWhenUsed/>
    <w:rsid w:val="00AC4D4E"/>
  </w:style>
  <w:style w:type="numbering" w:customStyle="1" w:styleId="NoList12">
    <w:name w:val="No List12"/>
    <w:next w:val="NoList"/>
    <w:uiPriority w:val="99"/>
    <w:semiHidden/>
    <w:rsid w:val="00AC4D4E"/>
  </w:style>
  <w:style w:type="character" w:customStyle="1" w:styleId="TAL0">
    <w:name w:val="TAL (文字)"/>
    <w:rsid w:val="00AC4D4E"/>
    <w:rPr>
      <w:rFonts w:ascii="Arial" w:eastAsia="Times New Roman" w:hAnsi="Arial"/>
      <w:sz w:val="18"/>
      <w:lang w:val="en-GB"/>
    </w:rPr>
  </w:style>
  <w:style w:type="numbering" w:customStyle="1" w:styleId="NoList3">
    <w:name w:val="No List3"/>
    <w:next w:val="NoList"/>
    <w:uiPriority w:val="99"/>
    <w:semiHidden/>
    <w:rsid w:val="00AC4D4E"/>
  </w:style>
  <w:style w:type="numbering" w:customStyle="1" w:styleId="NoList4">
    <w:name w:val="No List4"/>
    <w:next w:val="NoList"/>
    <w:uiPriority w:val="99"/>
    <w:semiHidden/>
    <w:rsid w:val="00AC4D4E"/>
  </w:style>
  <w:style w:type="numbering" w:customStyle="1" w:styleId="NoList5">
    <w:name w:val="No List5"/>
    <w:next w:val="NoList"/>
    <w:uiPriority w:val="99"/>
    <w:semiHidden/>
    <w:rsid w:val="00AC4D4E"/>
  </w:style>
  <w:style w:type="numbering" w:customStyle="1" w:styleId="NoList6">
    <w:name w:val="No List6"/>
    <w:next w:val="NoList"/>
    <w:uiPriority w:val="99"/>
    <w:semiHidden/>
    <w:rsid w:val="00AC4D4E"/>
  </w:style>
  <w:style w:type="numbering" w:customStyle="1" w:styleId="NoList7">
    <w:name w:val="No List7"/>
    <w:next w:val="NoList"/>
    <w:uiPriority w:val="99"/>
    <w:semiHidden/>
    <w:rsid w:val="00AC4D4E"/>
  </w:style>
  <w:style w:type="numbering" w:customStyle="1" w:styleId="NoList8">
    <w:name w:val="No List8"/>
    <w:next w:val="NoList"/>
    <w:uiPriority w:val="99"/>
    <w:semiHidden/>
    <w:rsid w:val="00AC4D4E"/>
  </w:style>
  <w:style w:type="numbering" w:customStyle="1" w:styleId="NoList9">
    <w:name w:val="No List9"/>
    <w:next w:val="NoList"/>
    <w:uiPriority w:val="99"/>
    <w:semiHidden/>
    <w:rsid w:val="00AC4D4E"/>
  </w:style>
  <w:style w:type="paragraph" w:customStyle="1" w:styleId="B7">
    <w:name w:val="B7"/>
    <w:basedOn w:val="B6"/>
    <w:link w:val="B7Char"/>
    <w:uiPriority w:val="99"/>
    <w:rsid w:val="00AC4D4E"/>
    <w:pPr>
      <w:overflowPunct w:val="0"/>
      <w:autoSpaceDE w:val="0"/>
      <w:autoSpaceDN w:val="0"/>
      <w:adjustRightInd w:val="0"/>
      <w:ind w:left="2269"/>
      <w:textAlignment w:val="baseline"/>
    </w:pPr>
    <w:rPr>
      <w:lang w:val="x-none"/>
    </w:rPr>
  </w:style>
  <w:style w:type="character" w:customStyle="1" w:styleId="B7Char">
    <w:name w:val="B7 Char"/>
    <w:basedOn w:val="B6Char"/>
    <w:link w:val="B7"/>
    <w:uiPriority w:val="99"/>
    <w:rsid w:val="00AC4D4E"/>
    <w:rPr>
      <w:rFonts w:eastAsia="Malgun Gothic"/>
      <w:color w:val="000000"/>
      <w:lang w:val="x-none" w:eastAsia="ja-JP"/>
    </w:rPr>
  </w:style>
  <w:style w:type="numbering" w:customStyle="1" w:styleId="NoList10">
    <w:name w:val="No List10"/>
    <w:next w:val="NoList"/>
    <w:uiPriority w:val="99"/>
    <w:semiHidden/>
    <w:unhideWhenUsed/>
    <w:rsid w:val="00AC4D4E"/>
  </w:style>
  <w:style w:type="numbering" w:customStyle="1" w:styleId="NoList1111">
    <w:name w:val="No List1111"/>
    <w:next w:val="NoList"/>
    <w:uiPriority w:val="99"/>
    <w:semiHidden/>
    <w:unhideWhenUsed/>
    <w:rsid w:val="00AC4D4E"/>
  </w:style>
  <w:style w:type="numbering" w:customStyle="1" w:styleId="NoList11111">
    <w:name w:val="No List11111"/>
    <w:next w:val="NoList"/>
    <w:uiPriority w:val="99"/>
    <w:semiHidden/>
    <w:rsid w:val="00AC4D4E"/>
  </w:style>
  <w:style w:type="numbering" w:customStyle="1" w:styleId="NoList21">
    <w:name w:val="No List21"/>
    <w:next w:val="NoList"/>
    <w:uiPriority w:val="99"/>
    <w:semiHidden/>
    <w:unhideWhenUsed/>
    <w:rsid w:val="00AC4D4E"/>
  </w:style>
  <w:style w:type="character" w:customStyle="1" w:styleId="CRSheetTitleChar">
    <w:name w:val="CRSheet Title Char"/>
    <w:basedOn w:val="DefaultParagraphFont"/>
    <w:link w:val="CRSheetTitle"/>
    <w:uiPriority w:val="99"/>
    <w:locked/>
    <w:rsid w:val="00AC4D4E"/>
    <w:rPr>
      <w:rFonts w:ascii="Arial Bold" w:eastAsia="SimSun" w:hAnsi="Arial Bold" w:cs="Arial Bold"/>
      <w:b/>
      <w:sz w:val="36"/>
      <w:szCs w:val="36"/>
    </w:rPr>
  </w:style>
  <w:style w:type="paragraph" w:customStyle="1" w:styleId="CRSheetTitle">
    <w:name w:val="CRSheet Title"/>
    <w:next w:val="Normal"/>
    <w:link w:val="CRSheetTitleChar"/>
    <w:uiPriority w:val="99"/>
    <w:qFormat/>
    <w:rsid w:val="00AC4D4E"/>
    <w:pPr>
      <w:framePr w:hSpace="180" w:wrap="around" w:hAnchor="margin" w:xAlign="center" w:y="-756"/>
      <w:spacing w:before="120" w:after="120" w:line="256" w:lineRule="auto"/>
    </w:pPr>
    <w:rPr>
      <w:rFonts w:ascii="Arial Bold" w:eastAsia="SimSun" w:hAnsi="Arial Bold" w:cs="Arial Bold"/>
      <w:b/>
      <w:sz w:val="36"/>
      <w:szCs w:val="36"/>
    </w:rPr>
  </w:style>
  <w:style w:type="character" w:customStyle="1" w:styleId="TableContentLeftChar">
    <w:name w:val="TableContentLeft Char"/>
    <w:basedOn w:val="DefaultParagraphFont"/>
    <w:link w:val="TableContentLeft"/>
    <w:locked/>
    <w:rsid w:val="00AC4D4E"/>
    <w:rPr>
      <w:rFonts w:ascii="Arial" w:eastAsia="SimSun" w:hAnsi="Arial" w:cs="Arial"/>
      <w:sz w:val="18"/>
      <w:szCs w:val="18"/>
      <w:lang w:eastAsia="de-DE" w:bidi="bn-BD"/>
    </w:rPr>
  </w:style>
  <w:style w:type="paragraph" w:customStyle="1" w:styleId="TableContentLeft">
    <w:name w:val="TableContentLeft"/>
    <w:basedOn w:val="Normal"/>
    <w:link w:val="TableContentLeftChar"/>
    <w:qFormat/>
    <w:rsid w:val="00AC4D4E"/>
    <w:pPr>
      <w:overflowPunct w:val="0"/>
      <w:autoSpaceDE w:val="0"/>
      <w:autoSpaceDN w:val="0"/>
      <w:adjustRightInd w:val="0"/>
      <w:spacing w:before="80" w:after="80" w:line="256" w:lineRule="auto"/>
      <w:textAlignment w:val="baseline"/>
    </w:pPr>
    <w:rPr>
      <w:rFonts w:ascii="Arial" w:eastAsia="SimSun" w:hAnsi="Arial" w:cs="Arial"/>
      <w:sz w:val="18"/>
      <w:szCs w:val="18"/>
      <w:lang w:eastAsia="de-DE" w:bidi="bn-BD"/>
    </w:rPr>
  </w:style>
  <w:style w:type="character" w:customStyle="1" w:styleId="TableHeaderGrayChar">
    <w:name w:val="TableHeaderGray Char"/>
    <w:basedOn w:val="DefaultParagraphFont"/>
    <w:link w:val="TableHeaderGray"/>
    <w:locked/>
    <w:rsid w:val="00AC4D4E"/>
    <w:rPr>
      <w:rFonts w:ascii="Arial" w:eastAsiaTheme="minorEastAsia" w:hAnsi="Arial" w:cs="Arial"/>
      <w:b/>
      <w:lang w:val="en-US"/>
    </w:rPr>
  </w:style>
  <w:style w:type="paragraph" w:customStyle="1" w:styleId="TableHeaderGray">
    <w:name w:val="TableHeaderGray"/>
    <w:basedOn w:val="Normal"/>
    <w:link w:val="TableHeaderGrayChar"/>
    <w:qFormat/>
    <w:rsid w:val="00AC4D4E"/>
    <w:pPr>
      <w:keepNext/>
      <w:overflowPunct w:val="0"/>
      <w:autoSpaceDE w:val="0"/>
      <w:autoSpaceDN w:val="0"/>
      <w:adjustRightInd w:val="0"/>
      <w:spacing w:before="40" w:after="40" w:line="276" w:lineRule="auto"/>
      <w:textAlignment w:val="baseline"/>
    </w:pPr>
    <w:rPr>
      <w:rFonts w:ascii="Arial" w:eastAsiaTheme="minorEastAsia" w:hAnsi="Arial" w:cs="Arial"/>
      <w:b/>
      <w:lang w:val="en-US" w:eastAsia="en-GB"/>
    </w:rPr>
  </w:style>
  <w:style w:type="character" w:customStyle="1" w:styleId="TableBulletTextChar">
    <w:name w:val="Table Bullet Text Char"/>
    <w:link w:val="TableBulletText"/>
    <w:uiPriority w:val="21"/>
    <w:locked/>
    <w:rsid w:val="00AC4D4E"/>
    <w:rPr>
      <w:rFonts w:ascii="Arial" w:eastAsia="SimSun" w:hAnsi="Arial"/>
      <w:lang w:eastAsia="de-DE"/>
    </w:rPr>
  </w:style>
  <w:style w:type="paragraph" w:customStyle="1" w:styleId="TableBulletText">
    <w:name w:val="Table Bullet Text"/>
    <w:basedOn w:val="Normal"/>
    <w:link w:val="TableBulletTextChar"/>
    <w:uiPriority w:val="21"/>
    <w:qFormat/>
    <w:rsid w:val="00AC4D4E"/>
    <w:pPr>
      <w:numPr>
        <w:numId w:val="30"/>
      </w:numPr>
      <w:tabs>
        <w:tab w:val="left" w:pos="454"/>
      </w:tabs>
      <w:overflowPunct w:val="0"/>
      <w:autoSpaceDE w:val="0"/>
      <w:autoSpaceDN w:val="0"/>
      <w:adjustRightInd w:val="0"/>
      <w:spacing w:before="40" w:after="40" w:line="276" w:lineRule="auto"/>
      <w:ind w:left="454" w:hanging="227"/>
      <w:textAlignment w:val="baseline"/>
    </w:pPr>
    <w:rPr>
      <w:rFonts w:ascii="Arial" w:eastAsia="SimSun" w:hAnsi="Arial"/>
      <w:lang w:eastAsia="de-DE"/>
    </w:rPr>
  </w:style>
  <w:style w:type="character" w:customStyle="1" w:styleId="TableCourierChar">
    <w:name w:val="TableCourier Char"/>
    <w:basedOn w:val="DefaultParagraphFont"/>
    <w:link w:val="TableCourier"/>
    <w:locked/>
    <w:rsid w:val="00AC4D4E"/>
    <w:rPr>
      <w:rFonts w:ascii="Courier New" w:eastAsiaTheme="minorEastAsia" w:hAnsi="Courier New" w:cs="Courier New"/>
      <w:sz w:val="18"/>
      <w:szCs w:val="18"/>
      <w:lang w:eastAsia="fr-FR"/>
    </w:rPr>
  </w:style>
  <w:style w:type="paragraph" w:customStyle="1" w:styleId="TableCourier">
    <w:name w:val="TableCourier"/>
    <w:basedOn w:val="Normal"/>
    <w:link w:val="TableCourierChar"/>
    <w:qFormat/>
    <w:rsid w:val="00AC4D4E"/>
    <w:pPr>
      <w:keepNext/>
      <w:overflowPunct w:val="0"/>
      <w:autoSpaceDE w:val="0"/>
      <w:autoSpaceDN w:val="0"/>
      <w:adjustRightInd w:val="0"/>
      <w:spacing w:before="120" w:after="120" w:line="276" w:lineRule="auto"/>
      <w:contextualSpacing/>
      <w:textAlignment w:val="baseline"/>
    </w:pPr>
    <w:rPr>
      <w:rFonts w:ascii="Courier New" w:eastAsiaTheme="minorEastAsia" w:hAnsi="Courier New" w:cs="Courier New"/>
      <w:sz w:val="18"/>
      <w:szCs w:val="18"/>
      <w:lang w:eastAsia="fr-FR"/>
    </w:rPr>
  </w:style>
  <w:style w:type="character" w:customStyle="1" w:styleId="10ptTableContentChar">
    <w:name w:val="10ptTableContent Char"/>
    <w:basedOn w:val="DefaultParagraphFont"/>
    <w:link w:val="10ptTableContent"/>
    <w:locked/>
    <w:rsid w:val="00AC4D4E"/>
    <w:rPr>
      <w:rFonts w:ascii="Arial" w:eastAsia="SimSun" w:hAnsi="Arial" w:cs="Arial"/>
      <w:sz w:val="24"/>
      <w:szCs w:val="26"/>
      <w:lang w:eastAsia="de-DE" w:bidi="bn-BD"/>
    </w:rPr>
  </w:style>
  <w:style w:type="paragraph" w:customStyle="1" w:styleId="10ptTableContent">
    <w:name w:val="10ptTableContent"/>
    <w:basedOn w:val="TableContentLeft"/>
    <w:link w:val="10ptTableContentChar"/>
    <w:qFormat/>
    <w:rsid w:val="00AC4D4E"/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AC4D4E"/>
    <w:rPr>
      <w:color w:val="808080"/>
    </w:rPr>
  </w:style>
  <w:style w:type="character" w:customStyle="1" w:styleId="fontstyle01">
    <w:name w:val="fontstyle01"/>
    <w:basedOn w:val="DefaultParagraphFont"/>
    <w:qFormat/>
    <w:rsid w:val="00AC4D4E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C4D4E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AC4D4E"/>
    <w:rPr>
      <w:rFonts w:ascii="Symbol" w:hAnsi="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AC4D4E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msoins0">
    <w:name w:val="msoins"/>
    <w:rsid w:val="00AC4D4E"/>
  </w:style>
  <w:style w:type="character" w:customStyle="1" w:styleId="TALZchn">
    <w:name w:val="TAL Zchn"/>
    <w:rsid w:val="00AC4D4E"/>
    <w:rPr>
      <w:rFonts w:ascii="Arial" w:hAnsi="Arial"/>
      <w:sz w:val="18"/>
      <w:lang w:val="en-GB" w:eastAsia="en-US"/>
    </w:rPr>
  </w:style>
  <w:style w:type="character" w:customStyle="1" w:styleId="NOZchn">
    <w:name w:val="NO Zchn"/>
    <w:rsid w:val="00AC4D4E"/>
    <w:rPr>
      <w:lang w:val="en-GB"/>
    </w:rPr>
  </w:style>
  <w:style w:type="character" w:customStyle="1" w:styleId="EditorsNoteChar">
    <w:name w:val="Editor's Note Char"/>
    <w:link w:val="EditorsNote"/>
    <w:rsid w:val="00AC4D4E"/>
    <w:rPr>
      <w:color w:val="FF0000"/>
      <w:lang w:eastAsia="en-US"/>
    </w:rPr>
  </w:style>
  <w:style w:type="character" w:customStyle="1" w:styleId="BodyTextIndent3Char1">
    <w:name w:val="Body Text Indent 3 Char1"/>
    <w:basedOn w:val="DefaultParagraphFont"/>
    <w:uiPriority w:val="99"/>
    <w:rsid w:val="00AC4D4E"/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TACChar">
    <w:name w:val="TAC Char"/>
    <w:locked/>
    <w:rsid w:val="00AC4D4E"/>
    <w:rPr>
      <w:rFonts w:ascii="Arial" w:hAnsi="Arial"/>
      <w:sz w:val="18"/>
      <w:lang w:val="en-GB"/>
    </w:rPr>
  </w:style>
  <w:style w:type="character" w:customStyle="1" w:styleId="Hyperlink1">
    <w:name w:val="Hyperlink1"/>
    <w:uiPriority w:val="99"/>
    <w:rsid w:val="00AC4D4E"/>
    <w:rPr>
      <w:color w:val="0563C1"/>
      <w:u w:val="single"/>
    </w:rPr>
  </w:style>
  <w:style w:type="character" w:customStyle="1" w:styleId="FollowedHyperlink1">
    <w:name w:val="FollowedHyperlink1"/>
    <w:rsid w:val="00AC4D4E"/>
    <w:rPr>
      <w:color w:val="954F72"/>
      <w:u w:val="single"/>
    </w:rPr>
  </w:style>
  <w:style w:type="character" w:customStyle="1" w:styleId="EditorsNoteCharChar">
    <w:name w:val="Editor's Note Char Char"/>
    <w:rsid w:val="00AC4D4E"/>
    <w:rPr>
      <w:rFonts w:ascii="Times New Roman" w:eastAsia="Times New Roman" w:hAnsi="Times New Roman" w:cs="Times New Roman"/>
      <w:color w:val="FF0000"/>
      <w:sz w:val="20"/>
      <w:szCs w:val="20"/>
      <w:lang w:val="en-GB" w:eastAsia="en-US"/>
    </w:rPr>
  </w:style>
  <w:style w:type="character" w:customStyle="1" w:styleId="3Char1">
    <w:name w:val="正文文本缩进 3 Char1"/>
    <w:uiPriority w:val="99"/>
    <w:semiHidden/>
    <w:rsid w:val="00AC4D4E"/>
    <w:rPr>
      <w:rFonts w:ascii="Times New Roman" w:hAnsi="Times New Roman" w:cs="Times New Roman"/>
      <w:kern w:val="0"/>
      <w:sz w:val="16"/>
      <w:szCs w:val="16"/>
      <w:lang w:val="en-GB" w:eastAsia="en-US"/>
    </w:rPr>
  </w:style>
  <w:style w:type="character" w:customStyle="1" w:styleId="CRCoverPageChar">
    <w:name w:val="CR Cover Page Char"/>
    <w:link w:val="CRCoverPage"/>
    <w:rsid w:val="00AC4D4E"/>
    <w:rPr>
      <w:rFonts w:ascii="Arial" w:hAnsi="Arial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AC4D4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C4D4E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BodyText2Char1">
    <w:name w:val="Body Text 2 Char1"/>
    <w:uiPriority w:val="99"/>
    <w:semiHidden/>
    <w:rsid w:val="00AC4D4E"/>
    <w:rPr>
      <w:rFonts w:ascii="Times New Roman" w:hAnsi="Times New Roman" w:cs="Times New Roman" w:hint="default"/>
      <w:lang w:val="en-GB" w:eastAsia="en-US"/>
    </w:rPr>
  </w:style>
  <w:style w:type="character" w:customStyle="1" w:styleId="BodyTextIndentChar1">
    <w:name w:val="Body Text Indent Char1"/>
    <w:uiPriority w:val="99"/>
    <w:semiHidden/>
    <w:rsid w:val="00AC4D4E"/>
    <w:rPr>
      <w:rFonts w:ascii="Times New Roman" w:hAnsi="Times New Roman" w:cs="Times New Roman" w:hint="default"/>
      <w:lang w:val="en-GB" w:eastAsia="en-US"/>
    </w:rPr>
  </w:style>
  <w:style w:type="character" w:customStyle="1" w:styleId="BodyTextIndent2Char1">
    <w:name w:val="Body Text Indent 2 Char1"/>
    <w:uiPriority w:val="99"/>
    <w:semiHidden/>
    <w:rsid w:val="00AC4D4E"/>
    <w:rPr>
      <w:rFonts w:ascii="Times New Roman" w:hAnsi="Times New Roman" w:cs="Times New Roman" w:hint="default"/>
      <w:lang w:val="en-GB" w:eastAsia="en-US"/>
    </w:rPr>
  </w:style>
  <w:style w:type="character" w:styleId="Strong">
    <w:name w:val="Strong"/>
    <w:qFormat/>
    <w:rsid w:val="00AC4D4E"/>
    <w:rPr>
      <w:b/>
      <w:bCs/>
      <w:sz w:val="20"/>
      <w:szCs w:val="20"/>
    </w:rPr>
  </w:style>
  <w:style w:type="paragraph" w:customStyle="1" w:styleId="B20">
    <w:name w:val="B2+"/>
    <w:basedOn w:val="B2"/>
    <w:uiPriority w:val="99"/>
    <w:rsid w:val="00AC4D4E"/>
    <w:pPr>
      <w:tabs>
        <w:tab w:val="num" w:pos="1191"/>
      </w:tabs>
      <w:overflowPunct w:val="0"/>
      <w:autoSpaceDE w:val="0"/>
      <w:autoSpaceDN w:val="0"/>
      <w:adjustRightInd w:val="0"/>
      <w:ind w:left="1191" w:hanging="454"/>
      <w:textAlignment w:val="baseline"/>
    </w:pPr>
  </w:style>
  <w:style w:type="paragraph" w:customStyle="1" w:styleId="HO">
    <w:name w:val="HO"/>
    <w:basedOn w:val="Normal"/>
    <w:uiPriority w:val="99"/>
    <w:rsid w:val="00AC4D4E"/>
    <w:pPr>
      <w:overflowPunct w:val="0"/>
      <w:autoSpaceDE w:val="0"/>
      <w:autoSpaceDN w:val="0"/>
      <w:adjustRightInd w:val="0"/>
      <w:spacing w:after="0"/>
      <w:jc w:val="right"/>
    </w:pPr>
    <w:rPr>
      <w:b/>
      <w:lang w:eastAsia="en-GB"/>
    </w:rPr>
  </w:style>
  <w:style w:type="paragraph" w:customStyle="1" w:styleId="HE">
    <w:name w:val="HE"/>
    <w:basedOn w:val="Normal"/>
    <w:uiPriority w:val="99"/>
    <w:rsid w:val="00AC4D4E"/>
    <w:pPr>
      <w:overflowPunct w:val="0"/>
      <w:autoSpaceDE w:val="0"/>
      <w:autoSpaceDN w:val="0"/>
      <w:adjustRightInd w:val="0"/>
      <w:spacing w:after="0"/>
    </w:pPr>
    <w:rPr>
      <w:b/>
      <w:lang w:eastAsia="en-GB"/>
    </w:rPr>
  </w:style>
  <w:style w:type="paragraph" w:customStyle="1" w:styleId="Titre8TableHeading">
    <w:name w:val="Titre 8.Table Heading"/>
    <w:basedOn w:val="Heading1"/>
    <w:next w:val="Normal"/>
    <w:uiPriority w:val="99"/>
    <w:rsid w:val="00AC4D4E"/>
    <w:pPr>
      <w:ind w:left="0" w:firstLine="0"/>
      <w:outlineLvl w:val="7"/>
    </w:pPr>
    <w:rPr>
      <w:lang w:eastAsia="fr-FR"/>
    </w:rPr>
  </w:style>
  <w:style w:type="paragraph" w:customStyle="1" w:styleId="BL">
    <w:name w:val="BL"/>
    <w:basedOn w:val="Normal"/>
    <w:uiPriority w:val="99"/>
    <w:rsid w:val="00AC4D4E"/>
    <w:pPr>
      <w:tabs>
        <w:tab w:val="num" w:pos="737"/>
        <w:tab w:val="left" w:pos="851"/>
      </w:tabs>
      <w:overflowPunct w:val="0"/>
      <w:autoSpaceDE w:val="0"/>
      <w:autoSpaceDN w:val="0"/>
      <w:adjustRightInd w:val="0"/>
      <w:ind w:left="737" w:hanging="453"/>
    </w:pPr>
  </w:style>
  <w:style w:type="character" w:customStyle="1" w:styleId="ZMODIFY">
    <w:name w:val="ZMODIFY"/>
    <w:rsid w:val="00AC4D4E"/>
  </w:style>
  <w:style w:type="character" w:customStyle="1" w:styleId="CharChar">
    <w:name w:val="Char Char"/>
    <w:rsid w:val="00AC4D4E"/>
    <w:rPr>
      <w:rFonts w:ascii="Arial" w:hAnsi="Arial" w:cs="Arial" w:hint="default"/>
      <w:sz w:val="32"/>
      <w:lang w:val="en-GB" w:eastAsia="en-US" w:bidi="ar-SA"/>
    </w:rPr>
  </w:style>
  <w:style w:type="character" w:customStyle="1" w:styleId="TFZchn">
    <w:name w:val="TF Zchn"/>
    <w:rsid w:val="00AC4D4E"/>
    <w:rPr>
      <w:rFonts w:ascii="Arial" w:hAnsi="Arial" w:cs="Arial" w:hint="default"/>
      <w:b/>
      <w:bCs w:val="0"/>
      <w:lang w:val="en-GB"/>
    </w:rPr>
  </w:style>
  <w:style w:type="table" w:customStyle="1" w:styleId="1">
    <w:name w:val="网格型1"/>
    <w:basedOn w:val="TableNormal"/>
    <w:rsid w:val="00AC4D4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AC4D4E"/>
    <w:rPr>
      <w:rFonts w:ascii="CG Times (WN)" w:hAnsi="CG Times (WN)" w:cs="Calibri"/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Text1">
    <w:name w:val="Block Text1"/>
    <w:basedOn w:val="Normal"/>
    <w:next w:val="BlockText"/>
    <w:rsid w:val="00627C5F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ascii="Calibri" w:hAnsi="Calibri"/>
      <w:i/>
      <w:iCs/>
      <w:color w:val="4472C4"/>
    </w:rPr>
  </w:style>
  <w:style w:type="paragraph" w:customStyle="1" w:styleId="Caption1">
    <w:name w:val="Caption1"/>
    <w:basedOn w:val="Normal"/>
    <w:next w:val="Normal"/>
    <w:uiPriority w:val="99"/>
    <w:unhideWhenUsed/>
    <w:qFormat/>
    <w:rsid w:val="00627C5F"/>
    <w:pPr>
      <w:spacing w:after="200"/>
    </w:pPr>
    <w:rPr>
      <w:i/>
      <w:iCs/>
      <w:color w:val="44546A"/>
      <w:sz w:val="18"/>
      <w:szCs w:val="18"/>
    </w:rPr>
  </w:style>
  <w:style w:type="paragraph" w:customStyle="1" w:styleId="EnvelopeAddress1">
    <w:name w:val="Envelope Address1"/>
    <w:basedOn w:val="Normal"/>
    <w:next w:val="EnvelopeAddress"/>
    <w:rsid w:val="00627C5F"/>
    <w:pPr>
      <w:framePr w:w="7920" w:h="1980" w:hRule="exact" w:hSpace="180" w:wrap="auto" w:hAnchor="page" w:xAlign="center" w:yAlign="bottom"/>
      <w:spacing w:after="0"/>
      <w:ind w:left="2880"/>
    </w:pPr>
    <w:rPr>
      <w:rFonts w:ascii="Calibri Light" w:hAnsi="Calibri Light"/>
      <w:sz w:val="24"/>
      <w:szCs w:val="24"/>
    </w:rPr>
  </w:style>
  <w:style w:type="paragraph" w:customStyle="1" w:styleId="EnvelopeReturn1">
    <w:name w:val="Envelope Return1"/>
    <w:basedOn w:val="Normal"/>
    <w:next w:val="EnvelopeReturn"/>
    <w:rsid w:val="00627C5F"/>
    <w:pPr>
      <w:spacing w:after="0"/>
    </w:pPr>
    <w:rPr>
      <w:rFonts w:ascii="Calibri Light" w:hAnsi="Calibri Light"/>
    </w:rPr>
  </w:style>
  <w:style w:type="paragraph" w:customStyle="1" w:styleId="IndexHeading1">
    <w:name w:val="Index Heading1"/>
    <w:basedOn w:val="Normal"/>
    <w:next w:val="Index1"/>
    <w:uiPriority w:val="99"/>
    <w:rsid w:val="00627C5F"/>
    <w:rPr>
      <w:rFonts w:ascii="Calibri Light" w:hAnsi="Calibri Light"/>
      <w:b/>
      <w:bCs/>
    </w:rPr>
  </w:style>
  <w:style w:type="paragraph" w:customStyle="1" w:styleId="IntenseQuote1">
    <w:name w:val="Intense Quote1"/>
    <w:basedOn w:val="Normal"/>
    <w:next w:val="Normal"/>
    <w:uiPriority w:val="30"/>
    <w:qFormat/>
    <w:rsid w:val="00627C5F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customStyle="1" w:styleId="MessageHeader1">
    <w:name w:val="Message Header1"/>
    <w:basedOn w:val="Normal"/>
    <w:next w:val="MessageHeader"/>
    <w:rsid w:val="00627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libri Light" w:hAnsi="Calibri Light"/>
      <w:sz w:val="24"/>
      <w:szCs w:val="24"/>
      <w:lang w:val="fr-FR"/>
    </w:rPr>
  </w:style>
  <w:style w:type="paragraph" w:customStyle="1" w:styleId="Quote1">
    <w:name w:val="Quote1"/>
    <w:basedOn w:val="Normal"/>
    <w:next w:val="Normal"/>
    <w:uiPriority w:val="29"/>
    <w:qFormat/>
    <w:rsid w:val="00627C5F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Subtitle1">
    <w:name w:val="Subtitle1"/>
    <w:basedOn w:val="Normal"/>
    <w:next w:val="Normal"/>
    <w:qFormat/>
    <w:rsid w:val="00627C5F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paragraph" w:customStyle="1" w:styleId="Title1">
    <w:name w:val="Title1"/>
    <w:basedOn w:val="Normal"/>
    <w:next w:val="Normal"/>
    <w:qFormat/>
    <w:rsid w:val="00627C5F"/>
    <w:pPr>
      <w:spacing w:after="0"/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TOAHeading1">
    <w:name w:val="TOA Heading1"/>
    <w:basedOn w:val="Normal"/>
    <w:next w:val="Normal"/>
    <w:rsid w:val="00627C5F"/>
    <w:pPr>
      <w:spacing w:before="120"/>
    </w:pPr>
    <w:rPr>
      <w:rFonts w:ascii="Calibri Light" w:hAnsi="Calibri Light"/>
      <w:b/>
      <w:bCs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27C5F"/>
    <w:pPr>
      <w:pBdr>
        <w:top w:val="none" w:sz="0" w:space="0" w:color="auto"/>
      </w:pBdr>
      <w:spacing w:after="0"/>
      <w:ind w:left="0" w:firstLine="0"/>
      <w:outlineLvl w:val="9"/>
    </w:pPr>
    <w:rPr>
      <w:rFonts w:ascii="Calibri Light" w:hAnsi="Calibri Light"/>
      <w:color w:val="2F5496"/>
      <w:sz w:val="32"/>
      <w:szCs w:val="32"/>
    </w:rPr>
  </w:style>
  <w:style w:type="character" w:customStyle="1" w:styleId="UnresolvedMention11">
    <w:name w:val="Unresolved Mention11"/>
    <w:uiPriority w:val="99"/>
    <w:semiHidden/>
    <w:unhideWhenUsed/>
    <w:rsid w:val="00627C5F"/>
    <w:rPr>
      <w:color w:val="605E5C"/>
      <w:shd w:val="clear" w:color="auto" w:fill="E1DFDD"/>
    </w:rPr>
  </w:style>
  <w:style w:type="character" w:customStyle="1" w:styleId="IntenseQuoteChar1">
    <w:name w:val="Intense Quote Char1"/>
    <w:basedOn w:val="DefaultParagraphFont"/>
    <w:uiPriority w:val="30"/>
    <w:rsid w:val="00627C5F"/>
    <w:rPr>
      <w:rFonts w:ascii="Times New Roman" w:hAnsi="Times New Roman"/>
      <w:i/>
      <w:iCs/>
      <w:color w:val="4472C4" w:themeColor="accent1"/>
      <w:lang w:val="en-GB" w:eastAsia="en-US"/>
    </w:rPr>
  </w:style>
  <w:style w:type="character" w:customStyle="1" w:styleId="MessageHeaderChar1">
    <w:name w:val="Message Header Char1"/>
    <w:basedOn w:val="DefaultParagraphFont"/>
    <w:rsid w:val="00627C5F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character" w:customStyle="1" w:styleId="QuoteChar1">
    <w:name w:val="Quote Char1"/>
    <w:basedOn w:val="DefaultParagraphFont"/>
    <w:uiPriority w:val="29"/>
    <w:rsid w:val="00627C5F"/>
    <w:rPr>
      <w:rFonts w:ascii="Times New Roman" w:hAnsi="Times New Roman"/>
      <w:i/>
      <w:iCs/>
      <w:color w:val="404040" w:themeColor="text1" w:themeTint="BF"/>
      <w:lang w:val="en-GB" w:eastAsia="en-US"/>
    </w:rPr>
  </w:style>
  <w:style w:type="character" w:customStyle="1" w:styleId="SubtitleChar1">
    <w:name w:val="Subtitle Char1"/>
    <w:basedOn w:val="DefaultParagraphFont"/>
    <w:rsid w:val="00627C5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customStyle="1" w:styleId="TitleChar1">
    <w:name w:val="Title Char1"/>
    <w:basedOn w:val="DefaultParagraphFont"/>
    <w:rsid w:val="00627C5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paragraph" w:customStyle="1" w:styleId="TaC0">
    <w:name w:val="TaC"/>
    <w:basedOn w:val="Normal"/>
    <w:qFormat/>
    <w:rsid w:val="00FE563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DE"/>
    </w:rPr>
  </w:style>
  <w:style w:type="paragraph" w:customStyle="1" w:styleId="font5">
    <w:name w:val="font5"/>
    <w:basedOn w:val="Normal"/>
    <w:rsid w:val="00FE563E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n-US"/>
    </w:rPr>
  </w:style>
  <w:style w:type="paragraph" w:customStyle="1" w:styleId="font6">
    <w:name w:val="font6"/>
    <w:basedOn w:val="Normal"/>
    <w:rsid w:val="00FE563E"/>
    <w:pPr>
      <w:spacing w:before="100" w:beforeAutospacing="1" w:after="100" w:afterAutospacing="1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customStyle="1" w:styleId="font7">
    <w:name w:val="font7"/>
    <w:basedOn w:val="Normal"/>
    <w:rsid w:val="00FE563E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n-US"/>
    </w:rPr>
  </w:style>
  <w:style w:type="paragraph" w:customStyle="1" w:styleId="xl65">
    <w:name w:val="xl65"/>
    <w:basedOn w:val="Normal"/>
    <w:rsid w:val="00FE563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66">
    <w:name w:val="xl66"/>
    <w:basedOn w:val="Normal"/>
    <w:rsid w:val="00FE563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67">
    <w:name w:val="xl67"/>
    <w:basedOn w:val="Normal"/>
    <w:rsid w:val="00FE563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68">
    <w:name w:val="xl68"/>
    <w:basedOn w:val="Normal"/>
    <w:rsid w:val="00FE563E"/>
    <w:pP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69">
    <w:name w:val="xl69"/>
    <w:basedOn w:val="Normal"/>
    <w:rsid w:val="00FE563E"/>
    <w:pPr>
      <w:pBdr>
        <w:top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0">
    <w:name w:val="xl70"/>
    <w:basedOn w:val="Normal"/>
    <w:rsid w:val="00FE563E"/>
    <w:pPr>
      <w:pBdr>
        <w:top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71">
    <w:name w:val="xl71"/>
    <w:basedOn w:val="Normal"/>
    <w:rsid w:val="00FE563E"/>
    <w:pPr>
      <w:pBdr>
        <w:top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2">
    <w:name w:val="xl72"/>
    <w:basedOn w:val="Normal"/>
    <w:rsid w:val="00FE563E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3">
    <w:name w:val="xl73"/>
    <w:basedOn w:val="Normal"/>
    <w:rsid w:val="00FE563E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74">
    <w:name w:val="xl74"/>
    <w:basedOn w:val="Normal"/>
    <w:rsid w:val="00FE563E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5">
    <w:name w:val="xl75"/>
    <w:basedOn w:val="Normal"/>
    <w:rsid w:val="00FE563E"/>
    <w:pPr>
      <w:pBdr>
        <w:top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6">
    <w:name w:val="xl76"/>
    <w:basedOn w:val="Normal"/>
    <w:rsid w:val="00FE563E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7">
    <w:name w:val="xl77"/>
    <w:basedOn w:val="Normal"/>
    <w:rsid w:val="00FE563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78">
    <w:name w:val="xl78"/>
    <w:basedOn w:val="Normal"/>
    <w:rsid w:val="00FE563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79">
    <w:name w:val="xl79"/>
    <w:basedOn w:val="Normal"/>
    <w:rsid w:val="00FE563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80">
    <w:name w:val="xl80"/>
    <w:basedOn w:val="Normal"/>
    <w:rsid w:val="00FE563E"/>
    <w:pPr>
      <w:pBdr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81">
    <w:name w:val="xl81"/>
    <w:basedOn w:val="Normal"/>
    <w:rsid w:val="00FE563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82">
    <w:name w:val="xl82"/>
    <w:basedOn w:val="Normal"/>
    <w:rsid w:val="00FE563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83">
    <w:name w:val="xl83"/>
    <w:basedOn w:val="Normal"/>
    <w:rsid w:val="00FE563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84">
    <w:name w:val="xl84"/>
    <w:basedOn w:val="Normal"/>
    <w:rsid w:val="00FE563E"/>
    <w:pPr>
      <w:pBdr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85">
    <w:name w:val="xl85"/>
    <w:basedOn w:val="Normal"/>
    <w:rsid w:val="00FE563E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86">
    <w:name w:val="xl86"/>
    <w:basedOn w:val="Normal"/>
    <w:rsid w:val="00FE563E"/>
    <w:pPr>
      <w:pBdr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87">
    <w:name w:val="xl87"/>
    <w:basedOn w:val="Normal"/>
    <w:rsid w:val="00FE563E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88">
    <w:name w:val="xl88"/>
    <w:basedOn w:val="Normal"/>
    <w:rsid w:val="00FE563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89">
    <w:name w:val="xl89"/>
    <w:basedOn w:val="Normal"/>
    <w:rsid w:val="00FE563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0">
    <w:name w:val="xl90"/>
    <w:basedOn w:val="Normal"/>
    <w:rsid w:val="00FE563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1">
    <w:name w:val="xl91"/>
    <w:basedOn w:val="Normal"/>
    <w:rsid w:val="00FE563E"/>
    <w:pPr>
      <w:pBdr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2">
    <w:name w:val="xl92"/>
    <w:basedOn w:val="Normal"/>
    <w:rsid w:val="00FE563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93">
    <w:name w:val="xl93"/>
    <w:basedOn w:val="Normal"/>
    <w:rsid w:val="00FE563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94">
    <w:name w:val="xl94"/>
    <w:basedOn w:val="Normal"/>
    <w:rsid w:val="00FE563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5">
    <w:name w:val="xl95"/>
    <w:basedOn w:val="Normal"/>
    <w:rsid w:val="00FE563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6">
    <w:name w:val="xl96"/>
    <w:basedOn w:val="Normal"/>
    <w:rsid w:val="00FE563E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7">
    <w:name w:val="xl97"/>
    <w:basedOn w:val="Normal"/>
    <w:rsid w:val="00FE563E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8">
    <w:name w:val="xl98"/>
    <w:basedOn w:val="Normal"/>
    <w:rsid w:val="00FE563E"/>
    <w:pPr>
      <w:pBdr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99">
    <w:name w:val="xl99"/>
    <w:basedOn w:val="Normal"/>
    <w:rsid w:val="00FE563E"/>
    <w:pPr>
      <w:pBdr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00">
    <w:name w:val="xl100"/>
    <w:basedOn w:val="Normal"/>
    <w:rsid w:val="00FE563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01">
    <w:name w:val="xl101"/>
    <w:basedOn w:val="Normal"/>
    <w:rsid w:val="00FE563E"/>
    <w:pPr>
      <w:pBdr>
        <w:top w:val="single" w:sz="8" w:space="0" w:color="auto"/>
      </w:pBd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2">
    <w:name w:val="xl102"/>
    <w:basedOn w:val="Normal"/>
    <w:rsid w:val="00FE563E"/>
    <w:pPr>
      <w:pBdr>
        <w:top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3">
    <w:name w:val="xl103"/>
    <w:basedOn w:val="Normal"/>
    <w:rsid w:val="00FE563E"/>
    <w:pPr>
      <w:pBdr>
        <w:top w:val="single" w:sz="8" w:space="0" w:color="auto"/>
      </w:pBd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4">
    <w:name w:val="xl104"/>
    <w:basedOn w:val="Normal"/>
    <w:rsid w:val="00FE563E"/>
    <w:pPr>
      <w:pBdr>
        <w:top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05">
    <w:name w:val="xl105"/>
    <w:basedOn w:val="Normal"/>
    <w:rsid w:val="00FE563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6">
    <w:name w:val="xl106"/>
    <w:basedOn w:val="Normal"/>
    <w:rsid w:val="00FE563E"/>
    <w:pP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7">
    <w:name w:val="xl107"/>
    <w:basedOn w:val="Normal"/>
    <w:rsid w:val="00FE563E"/>
    <w:pP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08">
    <w:name w:val="xl108"/>
    <w:basedOn w:val="Normal"/>
    <w:rsid w:val="00FE563E"/>
    <w:pP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09">
    <w:name w:val="xl109"/>
    <w:basedOn w:val="Normal"/>
    <w:rsid w:val="00FE563E"/>
    <w:pPr>
      <w:pBdr>
        <w:top w:val="single" w:sz="4" w:space="0" w:color="auto"/>
        <w:bottom w:val="single" w:sz="4" w:space="0" w:color="auto"/>
      </w:pBd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10">
    <w:name w:val="xl110"/>
    <w:basedOn w:val="Normal"/>
    <w:rsid w:val="00FE563E"/>
    <w:pPr>
      <w:pBdr>
        <w:top w:val="single" w:sz="4" w:space="0" w:color="auto"/>
        <w:bottom w:val="single" w:sz="4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11">
    <w:name w:val="xl111"/>
    <w:basedOn w:val="Normal"/>
    <w:rsid w:val="00FE563E"/>
    <w:pPr>
      <w:pBdr>
        <w:top w:val="single" w:sz="4" w:space="0" w:color="auto"/>
        <w:bottom w:val="single" w:sz="4" w:space="0" w:color="auto"/>
      </w:pBdr>
      <w:shd w:val="clear" w:color="000000" w:fill="9BC2E6"/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12">
    <w:name w:val="xl112"/>
    <w:basedOn w:val="Normal"/>
    <w:rsid w:val="00FE563E"/>
    <w:pP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13">
    <w:name w:val="xl113"/>
    <w:basedOn w:val="Normal"/>
    <w:rsid w:val="00FE563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14">
    <w:name w:val="xl114"/>
    <w:basedOn w:val="Normal"/>
    <w:rsid w:val="00FE563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15">
    <w:name w:val="xl115"/>
    <w:basedOn w:val="Normal"/>
    <w:rsid w:val="00FE563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2F75B5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18"/>
      <w:szCs w:val="18"/>
      <w:lang w:val="en-US"/>
    </w:rPr>
  </w:style>
  <w:style w:type="paragraph" w:customStyle="1" w:styleId="xl116">
    <w:name w:val="xl116"/>
    <w:basedOn w:val="Normal"/>
    <w:rsid w:val="00FE563E"/>
    <w:pPr>
      <w:pBdr>
        <w:top w:val="single" w:sz="8" w:space="0" w:color="auto"/>
        <w:right w:val="single" w:sz="8" w:space="0" w:color="auto"/>
      </w:pBdr>
      <w:shd w:val="clear" w:color="000000" w:fill="2F75B5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18"/>
      <w:szCs w:val="18"/>
      <w:lang w:val="en-US"/>
    </w:rPr>
  </w:style>
  <w:style w:type="paragraph" w:customStyle="1" w:styleId="xl117">
    <w:name w:val="xl117"/>
    <w:basedOn w:val="Normal"/>
    <w:rsid w:val="00FE563E"/>
    <w:pPr>
      <w:pBdr>
        <w:top w:val="single" w:sz="8" w:space="0" w:color="auto"/>
        <w:right w:val="single" w:sz="8" w:space="0" w:color="auto"/>
      </w:pBdr>
      <w:shd w:val="clear" w:color="000000" w:fill="2F75B5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  <w:lang w:val="en-US"/>
    </w:rPr>
  </w:style>
  <w:style w:type="paragraph" w:customStyle="1" w:styleId="xl118">
    <w:name w:val="xl118"/>
    <w:basedOn w:val="Normal"/>
    <w:rsid w:val="00FE563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2F75B5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  <w:lang w:val="en-US"/>
    </w:rPr>
  </w:style>
  <w:style w:type="paragraph" w:customStyle="1" w:styleId="xl119">
    <w:name w:val="xl119"/>
    <w:basedOn w:val="Normal"/>
    <w:rsid w:val="00FE563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0">
    <w:name w:val="xl120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1">
    <w:name w:val="xl121"/>
    <w:basedOn w:val="Normal"/>
    <w:rsid w:val="00FE563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2">
    <w:name w:val="xl122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3">
    <w:name w:val="xl123"/>
    <w:basedOn w:val="Normal"/>
    <w:rsid w:val="00FE563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4">
    <w:name w:val="xl124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5">
    <w:name w:val="xl125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  <w:lang w:val="en-US"/>
    </w:rPr>
  </w:style>
  <w:style w:type="paragraph" w:customStyle="1" w:styleId="xl126">
    <w:name w:val="xl126"/>
    <w:basedOn w:val="Normal"/>
    <w:rsid w:val="00FE563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7">
    <w:name w:val="xl127"/>
    <w:basedOn w:val="Normal"/>
    <w:rsid w:val="00FE563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8">
    <w:name w:val="xl128"/>
    <w:basedOn w:val="Normal"/>
    <w:rsid w:val="00FE563E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29">
    <w:name w:val="xl129"/>
    <w:basedOn w:val="Normal"/>
    <w:rsid w:val="00FE563E"/>
    <w:pPr>
      <w:pBdr>
        <w:top w:val="single" w:sz="4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30">
    <w:name w:val="xl130"/>
    <w:basedOn w:val="Normal"/>
    <w:rsid w:val="00FE563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31">
    <w:name w:val="xl131"/>
    <w:basedOn w:val="Normal"/>
    <w:rsid w:val="00FE563E"/>
    <w:pPr>
      <w:pBdr>
        <w:left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32">
    <w:name w:val="xl132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33">
    <w:name w:val="xl133"/>
    <w:basedOn w:val="Normal"/>
    <w:rsid w:val="00FE563E"/>
    <w:pPr>
      <w:spacing w:before="100" w:beforeAutospacing="1" w:after="100" w:afterAutospacing="1"/>
    </w:pPr>
    <w:rPr>
      <w:rFonts w:ascii="Arial" w:hAnsi="Arial" w:cs="Arial"/>
      <w:b/>
      <w:bCs/>
      <w:color w:val="FFFFFF"/>
      <w:sz w:val="18"/>
      <w:szCs w:val="18"/>
      <w:lang w:val="en-US"/>
    </w:rPr>
  </w:style>
  <w:style w:type="paragraph" w:customStyle="1" w:styleId="xl134">
    <w:name w:val="xl134"/>
    <w:basedOn w:val="Normal"/>
    <w:rsid w:val="00FE563E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35">
    <w:name w:val="xl135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36">
    <w:name w:val="xl136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37">
    <w:name w:val="xl137"/>
    <w:basedOn w:val="Normal"/>
    <w:rsid w:val="00FE563E"/>
    <w:pPr>
      <w:pBdr>
        <w:top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38">
    <w:name w:val="xl138"/>
    <w:basedOn w:val="Normal"/>
    <w:rsid w:val="00FE563E"/>
    <w:pPr>
      <w:pBdr>
        <w:right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  <w:lang w:val="en-US"/>
    </w:rPr>
  </w:style>
  <w:style w:type="paragraph" w:customStyle="1" w:styleId="xl139">
    <w:name w:val="xl139"/>
    <w:basedOn w:val="Normal"/>
    <w:rsid w:val="00FE563E"/>
    <w:pPr>
      <w:pBdr>
        <w:top w:val="single" w:sz="4" w:space="0" w:color="auto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xl140">
    <w:name w:val="xl140"/>
    <w:basedOn w:val="Normal"/>
    <w:rsid w:val="00FE563E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n-US"/>
    </w:rPr>
  </w:style>
  <w:style w:type="paragraph" w:customStyle="1" w:styleId="xl141">
    <w:name w:val="xl141"/>
    <w:basedOn w:val="Normal"/>
    <w:rsid w:val="00FE563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n-US"/>
    </w:rPr>
  </w:style>
  <w:style w:type="table" w:styleId="GridTable1Light">
    <w:name w:val="Grid Table 1 Light"/>
    <w:basedOn w:val="TableNormal"/>
    <w:uiPriority w:val="46"/>
    <w:rsid w:val="00FE563E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FE563E"/>
    <w:rPr>
      <w:rFonts w:asciiTheme="minorHAnsi" w:eastAsiaTheme="minorHAnsi" w:hAnsiTheme="minorHAnsi" w:cstheme="minorBidi"/>
      <w:sz w:val="22"/>
      <w:szCs w:val="22"/>
      <w:lang w:val="de-DE"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NoSpaceNormal">
    <w:name w:val="NoSpaceNormal"/>
    <w:basedOn w:val="Normal"/>
    <w:link w:val="NoSpaceNormalChar"/>
    <w:qFormat/>
    <w:rsid w:val="00E2245F"/>
    <w:pPr>
      <w:overflowPunct w:val="0"/>
      <w:autoSpaceDE w:val="0"/>
      <w:autoSpaceDN w:val="0"/>
      <w:adjustRightInd w:val="0"/>
      <w:spacing w:after="0" w:line="276" w:lineRule="auto"/>
      <w:textAlignment w:val="baseline"/>
    </w:pPr>
    <w:rPr>
      <w:rFonts w:eastAsia="Calibri"/>
      <w:lang w:eastAsia="en-GB"/>
    </w:rPr>
  </w:style>
  <w:style w:type="character" w:customStyle="1" w:styleId="NoSpaceNormalChar">
    <w:name w:val="NoSpaceNormal Char"/>
    <w:basedOn w:val="DefaultParagraphFont"/>
    <w:link w:val="NoSpaceNormal"/>
    <w:rsid w:val="00E2245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3gpp.org/ftp/tsg_ct/WG6_smartcard_Ex-T3/CT6-80/Docs/C6-160278.zip" TargetMode="External"/><Relationship Id="rId18" Type="http://schemas.openxmlformats.org/officeDocument/2006/relationships/hyperlink" Target="http://www.3gpp.org/ftp/tsg_ct/WG6_smartcard_Ex-T3/CT6-81/Docs/C6-160393.zip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://www.3gpp.org/ftp/tsg_ct/WG6_Smartcard_Ex-T3/CT6-82/Docs/C6-160562.zi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3gpp.org/ftp/tsg_ct/WG6_smartcard_Ex-T3/CT6-80/Docs/C6-160266.zip" TargetMode="External"/><Relationship Id="rId17" Type="http://schemas.openxmlformats.org/officeDocument/2006/relationships/hyperlink" Target="http://www.3gpp.org/ftp/tsg_ct/WG6_smartcard_Ex-T3/CT6-81/Docs/C6-160373.zip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yperlink" Target="http://www.3gpp.org/ftp/tsg_ct/WG6_smartcard_Ex-T3/CT6-81/Docs/C6-160386.zip" TargetMode="External"/><Relationship Id="rId20" Type="http://schemas.openxmlformats.org/officeDocument/2006/relationships/hyperlink" Target="http://www.3gpp.org/ftp/tsg_ct/WG6_Smartcard_Ex-T3/CT6-82/Docs/C6-160515.zip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3gpp.org/ftp/tsg_ct/WG6_smartcard_Ex-T3/CT6-80/Docs/C6-160262.zip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3gpp.org/ftp/tsg_ct/WG6_smartcard_Ex-T3/CT6-81/Docs/C6-160402.zip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3gpp.org/ftp/tsg_ct/WG6_smartcard_Ex-T3/CT6-80/Docs/C6-160237.zip" TargetMode="External"/><Relationship Id="rId19" Type="http://schemas.openxmlformats.org/officeDocument/2006/relationships/hyperlink" Target="http://www.3gpp.org/ftp/tsg_ct/WG6_smartcard_Ex-T3/CT6-81/Docs/C6-160402.zi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3gpp.org/ftp/tsg_ct/WG6_smartcard_Ex-T3/CT6-80/Docs/C6-160214.zip" TargetMode="External"/><Relationship Id="rId14" Type="http://schemas.openxmlformats.org/officeDocument/2006/relationships/hyperlink" Target="http://www.3gpp.org/ftp/tsg_ct/WG6_smartcard_Ex-T3/CT6-80/Docs/C6-160280.zi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malainen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414-0C36-4163-9F77-5167948B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25</Pages>
  <Words>14033</Words>
  <Characters>74379</Characters>
  <Application>Microsoft Office Word</Application>
  <DocSecurity>0</DocSecurity>
  <Lines>619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31.124</vt:lpstr>
    </vt:vector>
  </TitlesOfParts>
  <Company>ETSI</Company>
  <LinksUpToDate>false</LinksUpToDate>
  <CharactersWithSpaces>88236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31.124</dc:title>
  <dc:subject>Mobile Equipment (ME) conformance test specification; Universal Subscriber Identity Module Application Toolkit (USAT) conformance test specification (Release 16)</dc:subject>
  <dc:creator>MCC Support</dc:creator>
  <cp:keywords/>
  <dc:description/>
  <cp:lastModifiedBy>Wilhelm Meding</cp:lastModifiedBy>
  <cp:revision>3</cp:revision>
  <cp:lastPrinted>2019-02-25T14:05:00Z</cp:lastPrinted>
  <dcterms:created xsi:type="dcterms:W3CDTF">2024-07-26T14:41:00Z</dcterms:created>
  <dcterms:modified xsi:type="dcterms:W3CDTF">2024-07-26T14:41:00Z</dcterms:modified>
</cp:coreProperties>
</file>