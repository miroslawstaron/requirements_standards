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D8307"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1237CE">
        <w:rPr>
          <w:sz w:val="64"/>
        </w:rPr>
        <w:t>289</w:t>
      </w:r>
      <w:r w:rsidR="001237CE" w:rsidRPr="0088159A">
        <w:rPr>
          <w:sz w:val="64"/>
        </w:rPr>
        <w:t xml:space="preserve"> </w:t>
      </w:r>
      <w:r w:rsidR="001237CE" w:rsidRPr="0088159A">
        <w:t>V</w:t>
      </w:r>
      <w:r w:rsidR="008A4FDD">
        <w:t>1</w:t>
      </w:r>
      <w:r w:rsidR="00AE42DF">
        <w:t>8</w:t>
      </w:r>
      <w:r w:rsidRPr="0088159A">
        <w:t>.</w:t>
      </w:r>
      <w:r w:rsidR="00AE42DF">
        <w:t>0</w:t>
      </w:r>
      <w:r w:rsidRPr="0088159A">
        <w:t>.</w:t>
      </w:r>
      <w:r w:rsidR="00AE42DF">
        <w:t>1</w:t>
      </w:r>
      <w:r w:rsidR="004401E4" w:rsidRPr="0088159A">
        <w:t xml:space="preserve"> </w:t>
      </w:r>
      <w:r w:rsidRPr="0088159A">
        <w:rPr>
          <w:sz w:val="32"/>
        </w:rPr>
        <w:t>(</w:t>
      </w:r>
      <w:r w:rsidR="004401E4">
        <w:rPr>
          <w:sz w:val="32"/>
        </w:rPr>
        <w:t>20</w:t>
      </w:r>
      <w:r w:rsidR="00AE42DF">
        <w:rPr>
          <w:sz w:val="32"/>
        </w:rPr>
        <w:t>24</w:t>
      </w:r>
      <w:r w:rsidRPr="0088159A">
        <w:rPr>
          <w:sz w:val="32"/>
        </w:rPr>
        <w:t>-</w:t>
      </w:r>
      <w:r w:rsidR="00AE42DF">
        <w:rPr>
          <w:sz w:val="32"/>
        </w:rPr>
        <w:t>03</w:t>
      </w:r>
      <w:r w:rsidR="004401E4">
        <w:rPr>
          <w:sz w:val="32"/>
        </w:rPr>
        <w:t>)</w:t>
      </w:r>
    </w:p>
    <w:p w14:paraId="29B84470" w14:textId="77777777" w:rsidR="00080512" w:rsidRPr="0088159A" w:rsidRDefault="00080512">
      <w:pPr>
        <w:pStyle w:val="ZB"/>
        <w:framePr w:wrap="notBeside"/>
      </w:pPr>
      <w:r w:rsidRPr="0088159A">
        <w:t>Technical Specification</w:t>
      </w:r>
    </w:p>
    <w:p w14:paraId="1D264C90" w14:textId="77777777" w:rsidR="00080512" w:rsidRPr="0088159A" w:rsidRDefault="00080512">
      <w:pPr>
        <w:pStyle w:val="ZT"/>
        <w:framePr w:wrap="notBeside"/>
      </w:pPr>
      <w:r w:rsidRPr="0088159A">
        <w:t>3rd Generation Partnership Project;</w:t>
      </w:r>
    </w:p>
    <w:p w14:paraId="6153FBEA"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6DF42469" w14:textId="77777777" w:rsidR="00B23355" w:rsidRPr="00235394" w:rsidRDefault="001237CE" w:rsidP="00B23355">
      <w:pPr>
        <w:pStyle w:val="ZT"/>
        <w:framePr w:wrap="notBeside"/>
      </w:pPr>
      <w:r w:rsidRPr="009B1E73">
        <w:t>Mobile Communication System for Railways</w:t>
      </w:r>
      <w:r w:rsidR="00B23355" w:rsidRPr="00235394">
        <w:t>;</w:t>
      </w:r>
    </w:p>
    <w:p w14:paraId="4A25B945" w14:textId="77777777" w:rsidR="00B23355" w:rsidRPr="00235394" w:rsidRDefault="00B23355" w:rsidP="00B23355">
      <w:pPr>
        <w:pStyle w:val="ZT"/>
        <w:framePr w:wrap="notBeside"/>
      </w:pPr>
      <w:r>
        <w:t>Stage 1</w:t>
      </w:r>
    </w:p>
    <w:p w14:paraId="24415FEA" w14:textId="77777777" w:rsidR="00B23355" w:rsidRPr="00235394" w:rsidRDefault="00B23355" w:rsidP="00B23355">
      <w:pPr>
        <w:pStyle w:val="ZT"/>
        <w:framePr w:wrap="notBeside"/>
        <w:rPr>
          <w:i/>
          <w:sz w:val="28"/>
        </w:rPr>
      </w:pPr>
      <w:r w:rsidRPr="00235394">
        <w:t>(</w:t>
      </w:r>
      <w:r w:rsidRPr="00235394">
        <w:rPr>
          <w:rStyle w:val="ZGSM"/>
        </w:rPr>
        <w:t xml:space="preserve">Release </w:t>
      </w:r>
      <w:r>
        <w:rPr>
          <w:rStyle w:val="ZGSM"/>
        </w:rPr>
        <w:t>1</w:t>
      </w:r>
      <w:r w:rsidR="00AE42DF">
        <w:rPr>
          <w:rStyle w:val="ZGSM"/>
        </w:rPr>
        <w:t>8</w:t>
      </w:r>
      <w:r w:rsidRPr="00235394">
        <w:t>)</w:t>
      </w:r>
    </w:p>
    <w:p w14:paraId="7B09514C"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2F80C0C7" w14:textId="77777777" w:rsidR="00614FDF" w:rsidRPr="0088159A" w:rsidRDefault="00614FDF" w:rsidP="00614FDF">
      <w:pPr>
        <w:pStyle w:val="ZU"/>
        <w:framePr w:h="4929" w:hRule="exact" w:wrap="notBeside"/>
        <w:tabs>
          <w:tab w:val="right" w:pos="10206"/>
        </w:tabs>
        <w:jc w:val="left"/>
      </w:pPr>
    </w:p>
    <w:p w14:paraId="797068FB" w14:textId="7B3A9C50" w:rsidR="00917CCB" w:rsidRPr="0088159A" w:rsidRDefault="00917CCB" w:rsidP="00917CCB">
      <w:pPr>
        <w:pStyle w:val="ZU"/>
        <w:framePr w:h="4929" w:hRule="exact" w:wrap="notBeside"/>
        <w:tabs>
          <w:tab w:val="right" w:pos="10206"/>
        </w:tabs>
        <w:jc w:val="left"/>
      </w:pPr>
      <w:r w:rsidRPr="0088159A">
        <w:rPr>
          <w:i/>
        </w:rPr>
        <w:t xml:space="preserve">  </w:t>
      </w:r>
      <w:bookmarkStart w:id="1" w:name="_Hlk163229531"/>
      <w:r w:rsidR="000D7724">
        <w:rPr>
          <w:i/>
        </w:rPr>
        <w:drawing>
          <wp:inline distT="0" distB="0" distL="0" distR="0" wp14:anchorId="4095C10C" wp14:editId="1FC59D92">
            <wp:extent cx="1624330" cy="1009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1009650"/>
                    </a:xfrm>
                    <a:prstGeom prst="rect">
                      <a:avLst/>
                    </a:prstGeom>
                    <a:noFill/>
                    <a:ln>
                      <a:noFill/>
                    </a:ln>
                  </pic:spPr>
                </pic:pic>
              </a:graphicData>
            </a:graphic>
          </wp:inline>
        </w:drawing>
      </w:r>
      <w:bookmarkEnd w:id="1"/>
      <w:r w:rsidRPr="0088159A">
        <w:rPr>
          <w:color w:val="0000FF"/>
        </w:rPr>
        <w:tab/>
      </w:r>
      <w:r w:rsidR="000D7724" w:rsidRPr="0088159A">
        <w:drawing>
          <wp:inline distT="0" distB="0" distL="0" distR="0" wp14:anchorId="4C1BB796" wp14:editId="14F5859F">
            <wp:extent cx="1624330" cy="9525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8786B74" w14:textId="77777777" w:rsidR="00080512" w:rsidRPr="0088159A" w:rsidRDefault="00080512">
      <w:pPr>
        <w:pStyle w:val="ZU"/>
        <w:framePr w:h="4929" w:hRule="exact" w:wrap="notBeside"/>
        <w:tabs>
          <w:tab w:val="right" w:pos="10206"/>
        </w:tabs>
        <w:jc w:val="left"/>
      </w:pPr>
    </w:p>
    <w:p w14:paraId="6EBF2E29"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375ABFC0" w14:textId="77777777" w:rsidR="00080512" w:rsidRPr="0088159A" w:rsidRDefault="00080512">
      <w:pPr>
        <w:pStyle w:val="ZV"/>
        <w:framePr w:wrap="notBeside"/>
      </w:pPr>
    </w:p>
    <w:p w14:paraId="2F7AEF1C" w14:textId="77777777" w:rsidR="00080512" w:rsidRPr="0088159A" w:rsidRDefault="00080512"/>
    <w:bookmarkEnd w:id="0"/>
    <w:p w14:paraId="1A33CE28" w14:textId="77777777" w:rsidR="00080512" w:rsidRPr="0088159A" w:rsidRDefault="00080512">
      <w:pPr>
        <w:sectPr w:rsidR="00080512" w:rsidRPr="0088159A" w:rsidSect="00680AA5">
          <w:footnotePr>
            <w:numRestart w:val="eachSect"/>
          </w:footnotePr>
          <w:pgSz w:w="11907" w:h="16840"/>
          <w:pgMar w:top="2268" w:right="851" w:bottom="10773" w:left="851" w:header="0" w:footer="0" w:gutter="0"/>
          <w:cols w:space="720"/>
        </w:sectPr>
      </w:pPr>
    </w:p>
    <w:p w14:paraId="507884DC" w14:textId="77777777" w:rsidR="00080512" w:rsidRPr="0088159A" w:rsidRDefault="00080512">
      <w:bookmarkStart w:id="2" w:name="page2"/>
    </w:p>
    <w:p w14:paraId="3A8DCBD5"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6CD17109" w14:textId="77777777" w:rsidR="00080512" w:rsidRPr="0088159A" w:rsidRDefault="008A4FDD">
      <w:pPr>
        <w:pStyle w:val="FP"/>
        <w:framePr w:wrap="notBeside" w:hAnchor="margin" w:y="1419"/>
        <w:ind w:left="2835" w:right="2835"/>
        <w:jc w:val="center"/>
        <w:rPr>
          <w:rFonts w:ascii="Arial" w:hAnsi="Arial"/>
          <w:sz w:val="18"/>
        </w:rPr>
      </w:pPr>
      <w:r>
        <w:rPr>
          <w:rFonts w:ascii="Arial" w:hAnsi="Arial"/>
          <w:sz w:val="18"/>
        </w:rPr>
        <w:t>Railways; Requirements</w:t>
      </w:r>
    </w:p>
    <w:p w14:paraId="39EA4B20" w14:textId="77777777" w:rsidR="00080512" w:rsidRPr="0088159A" w:rsidRDefault="00080512"/>
    <w:p w14:paraId="6C50D0FB"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736E1C86"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62493DE2" w14:textId="77777777" w:rsidR="00080512" w:rsidRPr="0088159A" w:rsidRDefault="00080512">
      <w:pPr>
        <w:pStyle w:val="FP"/>
        <w:framePr w:wrap="notBeside" w:hAnchor="margin" w:yAlign="center"/>
        <w:ind w:left="2835" w:right="2835"/>
        <w:jc w:val="center"/>
        <w:rPr>
          <w:rFonts w:ascii="Arial" w:hAnsi="Arial"/>
          <w:sz w:val="18"/>
        </w:rPr>
      </w:pPr>
    </w:p>
    <w:p w14:paraId="2ED7F506"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2DDFAC91"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78EBF1CB"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0EA7DEA7"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59156157"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24443B0C"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6899F92C" w14:textId="77777777" w:rsidR="00080512" w:rsidRPr="0088159A" w:rsidRDefault="00080512"/>
    <w:p w14:paraId="75F90790"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6DA425CE"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4D4B51D6" w14:textId="77777777" w:rsidR="00080512" w:rsidRPr="0088159A" w:rsidRDefault="00080512" w:rsidP="00FA1266">
      <w:pPr>
        <w:pStyle w:val="FP"/>
        <w:framePr w:h="3057" w:hRule="exact" w:wrap="notBeside" w:vAnchor="page" w:hAnchor="margin" w:y="12605"/>
        <w:jc w:val="center"/>
        <w:rPr>
          <w:noProof/>
        </w:rPr>
      </w:pPr>
    </w:p>
    <w:p w14:paraId="5D8F5E46" w14:textId="77777777" w:rsidR="00080512" w:rsidRPr="0088159A" w:rsidRDefault="00DC309B" w:rsidP="00FA1266">
      <w:pPr>
        <w:pStyle w:val="FP"/>
        <w:framePr w:h="3057" w:hRule="exact" w:wrap="notBeside" w:vAnchor="page" w:hAnchor="margin" w:y="12605"/>
        <w:jc w:val="center"/>
        <w:rPr>
          <w:noProof/>
          <w:sz w:val="18"/>
        </w:rPr>
      </w:pPr>
      <w:r w:rsidRPr="0088159A">
        <w:rPr>
          <w:noProof/>
          <w:sz w:val="18"/>
        </w:rPr>
        <w:t>© 20</w:t>
      </w:r>
      <w:r w:rsidR="00AE42DF">
        <w:rPr>
          <w:noProof/>
          <w:sz w:val="18"/>
        </w:rPr>
        <w:t>24</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3" w:name="copyrightaddon"/>
      <w:bookmarkEnd w:id="3"/>
    </w:p>
    <w:p w14:paraId="602093F8"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5CD98A8D" w14:textId="77777777" w:rsidR="00FC1192" w:rsidRPr="0088159A" w:rsidRDefault="00FC1192" w:rsidP="00FA1266">
      <w:pPr>
        <w:pStyle w:val="FP"/>
        <w:framePr w:h="3057" w:hRule="exact" w:wrap="notBeside" w:vAnchor="page" w:hAnchor="margin" w:y="12605"/>
        <w:rPr>
          <w:noProof/>
          <w:sz w:val="18"/>
        </w:rPr>
      </w:pPr>
    </w:p>
    <w:p w14:paraId="20A52DEC"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7BDF8362"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48C03FD6"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2"/>
    <w:p w14:paraId="125DCAB0" w14:textId="77777777" w:rsidR="00080512" w:rsidRPr="0088159A" w:rsidRDefault="00080512">
      <w:pPr>
        <w:pStyle w:val="TT"/>
      </w:pPr>
      <w:r w:rsidRPr="0088159A">
        <w:br w:type="page"/>
      </w:r>
      <w:r w:rsidRPr="0088159A">
        <w:lastRenderedPageBreak/>
        <w:t>Contents</w:t>
      </w:r>
    </w:p>
    <w:p w14:paraId="33358287" w14:textId="77777777" w:rsidR="00566173" w:rsidRPr="00F35776" w:rsidRDefault="00566173" w:rsidP="00566173">
      <w:pPr>
        <w:pStyle w:val="TOC1"/>
        <w:rPr>
          <w:rFonts w:ascii="Calibri" w:hAnsi="Calibri"/>
          <w:szCs w:val="22"/>
        </w:rPr>
      </w:pPr>
      <w:r>
        <w:rPr>
          <w:b/>
          <w:bCs/>
        </w:rPr>
        <w:fldChar w:fldCharType="begin" w:fldLock="1"/>
      </w:r>
      <w:r>
        <w:rPr>
          <w:b/>
          <w:bCs/>
        </w:rPr>
        <w:instrText xml:space="preserve"> TOC \o "1-9" </w:instrText>
      </w:r>
      <w:r>
        <w:rPr>
          <w:b/>
          <w:bCs/>
        </w:rPr>
        <w:fldChar w:fldCharType="separate"/>
      </w:r>
      <w:r>
        <w:t>Foreword</w:t>
      </w:r>
      <w:r>
        <w:tab/>
      </w:r>
      <w:r>
        <w:fldChar w:fldCharType="begin" w:fldLock="1"/>
      </w:r>
      <w:r>
        <w:instrText xml:space="preserve"> PAGEREF _Toc27761465 \h </w:instrText>
      </w:r>
      <w:r>
        <w:fldChar w:fldCharType="separate"/>
      </w:r>
      <w:r>
        <w:t>4</w:t>
      </w:r>
      <w:r>
        <w:fldChar w:fldCharType="end"/>
      </w:r>
    </w:p>
    <w:p w14:paraId="26DD3E8D" w14:textId="77777777" w:rsidR="00566173" w:rsidRPr="00F35776" w:rsidRDefault="00566173" w:rsidP="00566173">
      <w:pPr>
        <w:pStyle w:val="TOC1"/>
        <w:rPr>
          <w:rFonts w:ascii="Calibri" w:hAnsi="Calibri"/>
          <w:szCs w:val="22"/>
        </w:rPr>
      </w:pPr>
      <w:r>
        <w:t>1</w:t>
      </w:r>
      <w:r w:rsidRPr="00F35776">
        <w:rPr>
          <w:rFonts w:ascii="Calibri" w:hAnsi="Calibri"/>
          <w:szCs w:val="22"/>
        </w:rPr>
        <w:tab/>
      </w:r>
      <w:r>
        <w:t>Scope</w:t>
      </w:r>
      <w:r>
        <w:tab/>
      </w:r>
      <w:r>
        <w:fldChar w:fldCharType="begin" w:fldLock="1"/>
      </w:r>
      <w:r>
        <w:instrText xml:space="preserve"> PAGEREF _Toc27761466 \h </w:instrText>
      </w:r>
      <w:r>
        <w:fldChar w:fldCharType="separate"/>
      </w:r>
      <w:r>
        <w:t>5</w:t>
      </w:r>
      <w:r>
        <w:fldChar w:fldCharType="end"/>
      </w:r>
    </w:p>
    <w:p w14:paraId="10B561F8" w14:textId="77777777" w:rsidR="00566173" w:rsidRPr="00F35776" w:rsidRDefault="00566173" w:rsidP="00566173">
      <w:pPr>
        <w:pStyle w:val="TOC1"/>
        <w:rPr>
          <w:rFonts w:ascii="Calibri" w:hAnsi="Calibri"/>
          <w:szCs w:val="22"/>
        </w:rPr>
      </w:pPr>
      <w:r>
        <w:t>2</w:t>
      </w:r>
      <w:r w:rsidRPr="00F35776">
        <w:rPr>
          <w:rFonts w:ascii="Calibri" w:hAnsi="Calibri"/>
          <w:szCs w:val="22"/>
        </w:rPr>
        <w:tab/>
      </w:r>
      <w:r>
        <w:t>References</w:t>
      </w:r>
      <w:r>
        <w:tab/>
      </w:r>
      <w:r>
        <w:fldChar w:fldCharType="begin" w:fldLock="1"/>
      </w:r>
      <w:r>
        <w:instrText xml:space="preserve"> PAGEREF _Toc27761467 \h </w:instrText>
      </w:r>
      <w:r>
        <w:fldChar w:fldCharType="separate"/>
      </w:r>
      <w:r>
        <w:t>5</w:t>
      </w:r>
      <w:r>
        <w:fldChar w:fldCharType="end"/>
      </w:r>
    </w:p>
    <w:p w14:paraId="197C2A28" w14:textId="77777777" w:rsidR="00566173" w:rsidRPr="00F35776" w:rsidRDefault="00566173" w:rsidP="00566173">
      <w:pPr>
        <w:pStyle w:val="TOC1"/>
        <w:rPr>
          <w:rFonts w:ascii="Calibri" w:hAnsi="Calibri"/>
          <w:szCs w:val="22"/>
        </w:rPr>
      </w:pPr>
      <w:r>
        <w:t>3</w:t>
      </w:r>
      <w:r w:rsidRPr="00F35776">
        <w:rPr>
          <w:rFonts w:ascii="Calibri" w:hAnsi="Calibri"/>
          <w:szCs w:val="22"/>
        </w:rPr>
        <w:tab/>
      </w:r>
      <w:r>
        <w:t>Definitions, symbols and abbreviations</w:t>
      </w:r>
      <w:r>
        <w:tab/>
      </w:r>
      <w:r>
        <w:fldChar w:fldCharType="begin" w:fldLock="1"/>
      </w:r>
      <w:r>
        <w:instrText xml:space="preserve"> PAGEREF _Toc27761468 \h </w:instrText>
      </w:r>
      <w:r>
        <w:fldChar w:fldCharType="separate"/>
      </w:r>
      <w:r>
        <w:t>5</w:t>
      </w:r>
      <w:r>
        <w:fldChar w:fldCharType="end"/>
      </w:r>
    </w:p>
    <w:p w14:paraId="4B6A09D0" w14:textId="77777777" w:rsidR="00566173" w:rsidRPr="00F35776" w:rsidRDefault="00566173" w:rsidP="00566173">
      <w:pPr>
        <w:pStyle w:val="TOC1"/>
        <w:rPr>
          <w:rFonts w:ascii="Calibri" w:hAnsi="Calibri"/>
          <w:szCs w:val="22"/>
        </w:rPr>
      </w:pPr>
      <w:r>
        <w:t>3.1</w:t>
      </w:r>
      <w:r w:rsidRPr="00F35776">
        <w:rPr>
          <w:rFonts w:ascii="Calibri" w:hAnsi="Calibri"/>
          <w:szCs w:val="22"/>
        </w:rPr>
        <w:tab/>
      </w:r>
      <w:r>
        <w:t>Definitions</w:t>
      </w:r>
      <w:r>
        <w:tab/>
      </w:r>
      <w:r>
        <w:fldChar w:fldCharType="begin" w:fldLock="1"/>
      </w:r>
      <w:r>
        <w:instrText xml:space="preserve"> PAGEREF _Toc27761469 \h </w:instrText>
      </w:r>
      <w:r>
        <w:fldChar w:fldCharType="separate"/>
      </w:r>
      <w:r>
        <w:t>5</w:t>
      </w:r>
      <w:r>
        <w:fldChar w:fldCharType="end"/>
      </w:r>
    </w:p>
    <w:p w14:paraId="3E073CC4" w14:textId="77777777" w:rsidR="00566173" w:rsidRPr="00F35776" w:rsidRDefault="00566173" w:rsidP="00566173">
      <w:pPr>
        <w:pStyle w:val="TOC1"/>
        <w:rPr>
          <w:rFonts w:ascii="Calibri" w:hAnsi="Calibri"/>
          <w:szCs w:val="22"/>
        </w:rPr>
      </w:pPr>
      <w:r>
        <w:t>3.2</w:t>
      </w:r>
      <w:r w:rsidRPr="00F35776">
        <w:rPr>
          <w:rFonts w:ascii="Calibri" w:hAnsi="Calibri"/>
          <w:szCs w:val="22"/>
        </w:rPr>
        <w:tab/>
      </w:r>
      <w:r>
        <w:t>Abbreviations</w:t>
      </w:r>
      <w:r>
        <w:tab/>
      </w:r>
      <w:r>
        <w:fldChar w:fldCharType="begin" w:fldLock="1"/>
      </w:r>
      <w:r>
        <w:instrText xml:space="preserve"> PAGEREF _Toc27761470 \h </w:instrText>
      </w:r>
      <w:r>
        <w:fldChar w:fldCharType="separate"/>
      </w:r>
      <w:r>
        <w:t>6</w:t>
      </w:r>
      <w:r>
        <w:fldChar w:fldCharType="end"/>
      </w:r>
    </w:p>
    <w:p w14:paraId="36B2FAA1" w14:textId="77777777" w:rsidR="00566173" w:rsidRPr="00F35776" w:rsidRDefault="00566173" w:rsidP="00566173">
      <w:pPr>
        <w:pStyle w:val="TOC1"/>
        <w:rPr>
          <w:rFonts w:ascii="Calibri" w:hAnsi="Calibri"/>
          <w:szCs w:val="22"/>
        </w:rPr>
      </w:pPr>
      <w:r>
        <w:t>4</w:t>
      </w:r>
      <w:r w:rsidRPr="00F35776">
        <w:rPr>
          <w:rFonts w:ascii="Calibri" w:hAnsi="Calibri"/>
          <w:szCs w:val="22"/>
        </w:rPr>
        <w:tab/>
      </w:r>
      <w:r>
        <w:t>Railway communication functionality</w:t>
      </w:r>
      <w:r>
        <w:tab/>
      </w:r>
      <w:r>
        <w:fldChar w:fldCharType="begin" w:fldLock="1"/>
      </w:r>
      <w:r>
        <w:instrText xml:space="preserve"> PAGEREF _Toc27761471 \h </w:instrText>
      </w:r>
      <w:r>
        <w:fldChar w:fldCharType="separate"/>
      </w:r>
      <w:r>
        <w:t>6</w:t>
      </w:r>
      <w:r>
        <w:fldChar w:fldCharType="end"/>
      </w:r>
    </w:p>
    <w:p w14:paraId="0B45BAA6" w14:textId="77777777" w:rsidR="00566173" w:rsidRPr="00F35776" w:rsidRDefault="00566173" w:rsidP="00566173">
      <w:pPr>
        <w:pStyle w:val="TOC1"/>
        <w:rPr>
          <w:rFonts w:ascii="Calibri" w:hAnsi="Calibri"/>
          <w:szCs w:val="22"/>
        </w:rPr>
      </w:pPr>
      <w:r>
        <w:t>4.1</w:t>
      </w:r>
      <w:r w:rsidRPr="00F35776">
        <w:rPr>
          <w:rFonts w:ascii="Calibri" w:hAnsi="Calibri"/>
          <w:szCs w:val="22"/>
        </w:rPr>
        <w:tab/>
      </w:r>
      <w:r>
        <w:t>Bulk Transfer of CCTV archives from Train to Ground</w:t>
      </w:r>
      <w:r>
        <w:tab/>
      </w:r>
      <w:r>
        <w:fldChar w:fldCharType="begin" w:fldLock="1"/>
      </w:r>
      <w:r>
        <w:instrText xml:space="preserve"> PAGEREF _Toc27761472 \h </w:instrText>
      </w:r>
      <w:r>
        <w:fldChar w:fldCharType="separate"/>
      </w:r>
      <w:r>
        <w:t>6</w:t>
      </w:r>
      <w:r>
        <w:fldChar w:fldCharType="end"/>
      </w:r>
    </w:p>
    <w:p w14:paraId="0D1622B6" w14:textId="77777777" w:rsidR="00566173" w:rsidRPr="00F35776" w:rsidRDefault="00566173" w:rsidP="00566173">
      <w:pPr>
        <w:pStyle w:val="TOC1"/>
        <w:rPr>
          <w:rFonts w:ascii="Calibri" w:hAnsi="Calibri"/>
          <w:szCs w:val="22"/>
        </w:rPr>
      </w:pPr>
      <w:r>
        <w:t>4.1.1</w:t>
      </w:r>
      <w:r w:rsidRPr="00F35776">
        <w:rPr>
          <w:rFonts w:ascii="Calibri" w:hAnsi="Calibri"/>
          <w:szCs w:val="22"/>
        </w:rPr>
        <w:tab/>
      </w:r>
      <w:r>
        <w:t>Description</w:t>
      </w:r>
      <w:r>
        <w:tab/>
      </w:r>
      <w:r>
        <w:fldChar w:fldCharType="begin" w:fldLock="1"/>
      </w:r>
      <w:r>
        <w:instrText xml:space="preserve"> PAGEREF _Toc27761473 \h </w:instrText>
      </w:r>
      <w:r>
        <w:fldChar w:fldCharType="separate"/>
      </w:r>
      <w:r>
        <w:t>6</w:t>
      </w:r>
      <w:r>
        <w:fldChar w:fldCharType="end"/>
      </w:r>
    </w:p>
    <w:p w14:paraId="253E60A2" w14:textId="77777777" w:rsidR="00566173" w:rsidRPr="00F35776" w:rsidRDefault="00566173" w:rsidP="00566173">
      <w:pPr>
        <w:pStyle w:val="TOC1"/>
        <w:rPr>
          <w:rFonts w:ascii="Calibri" w:hAnsi="Calibri"/>
          <w:szCs w:val="22"/>
        </w:rPr>
      </w:pPr>
      <w:r>
        <w:t>4.1.2</w:t>
      </w:r>
      <w:r w:rsidRPr="00F35776">
        <w:rPr>
          <w:rFonts w:ascii="Calibri" w:hAnsi="Calibri"/>
          <w:szCs w:val="22"/>
        </w:rPr>
        <w:tab/>
      </w:r>
      <w:r>
        <w:t>Requirements</w:t>
      </w:r>
      <w:r>
        <w:tab/>
      </w:r>
      <w:r>
        <w:fldChar w:fldCharType="begin" w:fldLock="1"/>
      </w:r>
      <w:r>
        <w:instrText xml:space="preserve"> PAGEREF _Toc27761474 \h </w:instrText>
      </w:r>
      <w:r>
        <w:fldChar w:fldCharType="separate"/>
      </w:r>
      <w:r>
        <w:t>9</w:t>
      </w:r>
      <w:r>
        <w:fldChar w:fldCharType="end"/>
      </w:r>
    </w:p>
    <w:p w14:paraId="650DE963" w14:textId="77777777" w:rsidR="00566173" w:rsidRPr="00F35776" w:rsidRDefault="00566173" w:rsidP="00566173">
      <w:pPr>
        <w:pStyle w:val="TOC1"/>
        <w:rPr>
          <w:rFonts w:ascii="Calibri" w:hAnsi="Calibri"/>
          <w:szCs w:val="22"/>
        </w:rPr>
      </w:pPr>
      <w:r>
        <w:t>4.2</w:t>
      </w:r>
      <w:r w:rsidRPr="00F35776">
        <w:rPr>
          <w:rFonts w:ascii="Calibri" w:hAnsi="Calibri"/>
          <w:szCs w:val="22"/>
        </w:rPr>
        <w:tab/>
      </w:r>
      <w:r>
        <w:t>Bulk transfer of multimedia from ground to train</w:t>
      </w:r>
      <w:r>
        <w:tab/>
      </w:r>
      <w:r>
        <w:fldChar w:fldCharType="begin" w:fldLock="1"/>
      </w:r>
      <w:r>
        <w:instrText xml:space="preserve"> PAGEREF _Toc27761475 \h </w:instrText>
      </w:r>
      <w:r>
        <w:fldChar w:fldCharType="separate"/>
      </w:r>
      <w:r>
        <w:t>9</w:t>
      </w:r>
      <w:r>
        <w:fldChar w:fldCharType="end"/>
      </w:r>
    </w:p>
    <w:p w14:paraId="61BF6031" w14:textId="77777777" w:rsidR="00566173" w:rsidRPr="00F35776" w:rsidRDefault="00566173" w:rsidP="00566173">
      <w:pPr>
        <w:pStyle w:val="TOC1"/>
        <w:rPr>
          <w:rFonts w:ascii="Calibri" w:hAnsi="Calibri"/>
          <w:szCs w:val="22"/>
        </w:rPr>
      </w:pPr>
      <w:r>
        <w:t>4.2.1</w:t>
      </w:r>
      <w:r w:rsidRPr="00F35776">
        <w:rPr>
          <w:rFonts w:ascii="Calibri" w:hAnsi="Calibri"/>
          <w:szCs w:val="22"/>
        </w:rPr>
        <w:tab/>
      </w:r>
      <w:r>
        <w:t>Description</w:t>
      </w:r>
      <w:r>
        <w:tab/>
      </w:r>
      <w:r>
        <w:fldChar w:fldCharType="begin" w:fldLock="1"/>
      </w:r>
      <w:r>
        <w:instrText xml:space="preserve"> PAGEREF _Toc27761476 \h </w:instrText>
      </w:r>
      <w:r>
        <w:fldChar w:fldCharType="separate"/>
      </w:r>
      <w:r>
        <w:t>9</w:t>
      </w:r>
      <w:r>
        <w:fldChar w:fldCharType="end"/>
      </w:r>
    </w:p>
    <w:p w14:paraId="05DA20DB" w14:textId="77777777" w:rsidR="00566173" w:rsidRPr="00F35776" w:rsidRDefault="00566173" w:rsidP="00566173">
      <w:pPr>
        <w:pStyle w:val="TOC1"/>
        <w:rPr>
          <w:rFonts w:ascii="Calibri" w:hAnsi="Calibri"/>
          <w:szCs w:val="22"/>
        </w:rPr>
      </w:pPr>
      <w:r>
        <w:t>4.2.2</w:t>
      </w:r>
      <w:r w:rsidRPr="00F35776">
        <w:rPr>
          <w:rFonts w:ascii="Calibri" w:hAnsi="Calibri"/>
          <w:szCs w:val="22"/>
        </w:rPr>
        <w:tab/>
      </w:r>
      <w:r>
        <w:t>Requirements</w:t>
      </w:r>
      <w:r>
        <w:tab/>
      </w:r>
      <w:r>
        <w:fldChar w:fldCharType="begin" w:fldLock="1"/>
      </w:r>
      <w:r>
        <w:instrText xml:space="preserve"> PAGEREF _Toc27761477 \h </w:instrText>
      </w:r>
      <w:r>
        <w:fldChar w:fldCharType="separate"/>
      </w:r>
      <w:r>
        <w:t>10</w:t>
      </w:r>
      <w:r>
        <w:fldChar w:fldCharType="end"/>
      </w:r>
    </w:p>
    <w:p w14:paraId="1C2B1800" w14:textId="77777777" w:rsidR="00566173" w:rsidRPr="00F35776" w:rsidRDefault="00566173" w:rsidP="00566173">
      <w:pPr>
        <w:pStyle w:val="TOC1"/>
        <w:rPr>
          <w:rFonts w:ascii="Calibri" w:hAnsi="Calibri"/>
          <w:szCs w:val="22"/>
        </w:rPr>
      </w:pPr>
      <w:r>
        <w:t>4.3</w:t>
      </w:r>
      <w:r w:rsidRPr="00F35776">
        <w:rPr>
          <w:rFonts w:ascii="Calibri" w:hAnsi="Calibri"/>
          <w:szCs w:val="22"/>
        </w:rPr>
        <w:tab/>
      </w:r>
      <w:r>
        <w:t>Massive Inter-carriage data transfer</w:t>
      </w:r>
      <w:r>
        <w:tab/>
      </w:r>
      <w:r>
        <w:fldChar w:fldCharType="begin" w:fldLock="1"/>
      </w:r>
      <w:r>
        <w:instrText xml:space="preserve"> PAGEREF _Toc27761478 \h </w:instrText>
      </w:r>
      <w:r>
        <w:fldChar w:fldCharType="separate"/>
      </w:r>
      <w:r>
        <w:t>10</w:t>
      </w:r>
      <w:r>
        <w:fldChar w:fldCharType="end"/>
      </w:r>
    </w:p>
    <w:p w14:paraId="3C447272" w14:textId="77777777" w:rsidR="00566173" w:rsidRPr="00F35776" w:rsidRDefault="00566173" w:rsidP="00566173">
      <w:pPr>
        <w:pStyle w:val="TOC1"/>
        <w:rPr>
          <w:rFonts w:ascii="Calibri" w:hAnsi="Calibri"/>
          <w:szCs w:val="22"/>
        </w:rPr>
      </w:pPr>
      <w:r>
        <w:t>4.3.1</w:t>
      </w:r>
      <w:r w:rsidRPr="00F35776">
        <w:rPr>
          <w:rFonts w:ascii="Calibri" w:hAnsi="Calibri"/>
          <w:szCs w:val="22"/>
        </w:rPr>
        <w:tab/>
      </w:r>
      <w:r>
        <w:t>Description</w:t>
      </w:r>
      <w:r>
        <w:tab/>
      </w:r>
      <w:r>
        <w:fldChar w:fldCharType="begin" w:fldLock="1"/>
      </w:r>
      <w:r>
        <w:instrText xml:space="preserve"> PAGEREF _Toc27761479 \h </w:instrText>
      </w:r>
      <w:r>
        <w:fldChar w:fldCharType="separate"/>
      </w:r>
      <w:r>
        <w:t>10</w:t>
      </w:r>
      <w:r>
        <w:fldChar w:fldCharType="end"/>
      </w:r>
    </w:p>
    <w:p w14:paraId="28E74CF7" w14:textId="77777777" w:rsidR="00566173" w:rsidRPr="00F35776" w:rsidRDefault="00566173" w:rsidP="00566173">
      <w:pPr>
        <w:pStyle w:val="TOC1"/>
        <w:rPr>
          <w:rFonts w:ascii="Calibri" w:hAnsi="Calibri"/>
          <w:szCs w:val="22"/>
        </w:rPr>
      </w:pPr>
      <w:r>
        <w:t>4.3.2</w:t>
      </w:r>
      <w:r w:rsidRPr="00F35776">
        <w:rPr>
          <w:rFonts w:ascii="Calibri" w:hAnsi="Calibri"/>
          <w:szCs w:val="22"/>
        </w:rPr>
        <w:tab/>
      </w:r>
      <w:r>
        <w:t>Requirements</w:t>
      </w:r>
      <w:r>
        <w:tab/>
      </w:r>
      <w:r>
        <w:fldChar w:fldCharType="begin" w:fldLock="1"/>
      </w:r>
      <w:r>
        <w:instrText xml:space="preserve"> PAGEREF _Toc27761480 \h </w:instrText>
      </w:r>
      <w:r>
        <w:fldChar w:fldCharType="separate"/>
      </w:r>
      <w:r>
        <w:t>10</w:t>
      </w:r>
      <w:r>
        <w:fldChar w:fldCharType="end"/>
      </w:r>
    </w:p>
    <w:p w14:paraId="4C80797E" w14:textId="77777777" w:rsidR="00566173" w:rsidRPr="00F35776" w:rsidRDefault="00566173" w:rsidP="00566173">
      <w:pPr>
        <w:pStyle w:val="TOC1"/>
        <w:rPr>
          <w:rFonts w:ascii="Calibri" w:hAnsi="Calibri"/>
          <w:szCs w:val="22"/>
        </w:rPr>
      </w:pPr>
      <w:r>
        <w:t xml:space="preserve">4.4 </w:t>
      </w:r>
      <w:r w:rsidRPr="00F35776">
        <w:rPr>
          <w:rFonts w:ascii="Calibri" w:hAnsi="Calibri"/>
          <w:szCs w:val="22"/>
        </w:rPr>
        <w:tab/>
      </w:r>
      <w:r>
        <w:t>Coexistence of automated train control with other train applications</w:t>
      </w:r>
      <w:r>
        <w:tab/>
      </w:r>
      <w:r>
        <w:fldChar w:fldCharType="begin" w:fldLock="1"/>
      </w:r>
      <w:r>
        <w:instrText xml:space="preserve"> PAGEREF _Toc27761481 \h </w:instrText>
      </w:r>
      <w:r>
        <w:fldChar w:fldCharType="separate"/>
      </w:r>
      <w:r>
        <w:t>10</w:t>
      </w:r>
      <w:r>
        <w:fldChar w:fldCharType="end"/>
      </w:r>
    </w:p>
    <w:p w14:paraId="77C1C7D6" w14:textId="77777777" w:rsidR="00566173" w:rsidRPr="00F35776" w:rsidRDefault="00566173" w:rsidP="00566173">
      <w:pPr>
        <w:pStyle w:val="TOC1"/>
        <w:rPr>
          <w:rFonts w:ascii="Calibri" w:hAnsi="Calibri"/>
          <w:szCs w:val="22"/>
        </w:rPr>
      </w:pPr>
      <w:r>
        <w:t>4.4.1</w:t>
      </w:r>
      <w:r w:rsidRPr="00F35776">
        <w:rPr>
          <w:rFonts w:ascii="Calibri" w:hAnsi="Calibri"/>
          <w:szCs w:val="22"/>
        </w:rPr>
        <w:tab/>
      </w:r>
      <w:r>
        <w:t>Description</w:t>
      </w:r>
      <w:r>
        <w:tab/>
      </w:r>
      <w:r>
        <w:fldChar w:fldCharType="begin" w:fldLock="1"/>
      </w:r>
      <w:r>
        <w:instrText xml:space="preserve"> PAGEREF _Toc27761482 \h </w:instrText>
      </w:r>
      <w:r>
        <w:fldChar w:fldCharType="separate"/>
      </w:r>
      <w:r>
        <w:t>10</w:t>
      </w:r>
      <w:r>
        <w:fldChar w:fldCharType="end"/>
      </w:r>
    </w:p>
    <w:p w14:paraId="601C609D" w14:textId="77777777" w:rsidR="00566173" w:rsidRPr="00F35776" w:rsidRDefault="00566173" w:rsidP="00566173">
      <w:pPr>
        <w:pStyle w:val="TOC1"/>
        <w:rPr>
          <w:rFonts w:ascii="Calibri" w:hAnsi="Calibri"/>
          <w:szCs w:val="22"/>
        </w:rPr>
      </w:pPr>
      <w:r>
        <w:t>4.4.2</w:t>
      </w:r>
      <w:r w:rsidRPr="00F35776">
        <w:rPr>
          <w:rFonts w:ascii="Calibri" w:hAnsi="Calibri"/>
          <w:szCs w:val="22"/>
        </w:rPr>
        <w:tab/>
      </w:r>
      <w:r>
        <w:t>Requirements</w:t>
      </w:r>
      <w:r>
        <w:tab/>
      </w:r>
      <w:r>
        <w:fldChar w:fldCharType="begin" w:fldLock="1"/>
      </w:r>
      <w:r>
        <w:instrText xml:space="preserve"> PAGEREF _Toc27761483 \h </w:instrText>
      </w:r>
      <w:r>
        <w:fldChar w:fldCharType="separate"/>
      </w:r>
      <w:r>
        <w:t>11</w:t>
      </w:r>
      <w:r>
        <w:fldChar w:fldCharType="end"/>
      </w:r>
    </w:p>
    <w:p w14:paraId="3BB35B40" w14:textId="77777777" w:rsidR="00566173" w:rsidRPr="00F35776" w:rsidRDefault="00566173" w:rsidP="00566173">
      <w:pPr>
        <w:pStyle w:val="TOC1"/>
        <w:rPr>
          <w:rFonts w:ascii="Calibri" w:hAnsi="Calibri"/>
          <w:szCs w:val="22"/>
        </w:rPr>
      </w:pPr>
      <w:r>
        <w:t>5</w:t>
      </w:r>
      <w:r w:rsidRPr="00F35776">
        <w:rPr>
          <w:rFonts w:ascii="Calibri" w:hAnsi="Calibri"/>
          <w:szCs w:val="22"/>
        </w:rPr>
        <w:tab/>
      </w:r>
      <w:r>
        <w:t>Performance requirements for main line</w:t>
      </w:r>
      <w:r>
        <w:tab/>
      </w:r>
      <w:r>
        <w:fldChar w:fldCharType="begin" w:fldLock="1"/>
      </w:r>
      <w:r>
        <w:instrText xml:space="preserve"> PAGEREF _Toc27761484 \h </w:instrText>
      </w:r>
      <w:r>
        <w:fldChar w:fldCharType="separate"/>
      </w:r>
      <w:r>
        <w:t>11</w:t>
      </w:r>
      <w:r>
        <w:fldChar w:fldCharType="end"/>
      </w:r>
    </w:p>
    <w:p w14:paraId="6AC07586" w14:textId="77777777" w:rsidR="00566173" w:rsidRPr="00F35776" w:rsidRDefault="00566173" w:rsidP="00566173">
      <w:pPr>
        <w:pStyle w:val="TOC1"/>
        <w:rPr>
          <w:rFonts w:ascii="Calibri" w:hAnsi="Calibri"/>
          <w:szCs w:val="22"/>
        </w:rPr>
      </w:pPr>
      <w:r>
        <w:t>5.1</w:t>
      </w:r>
      <w:r w:rsidRPr="00F35776">
        <w:rPr>
          <w:rFonts w:ascii="Calibri" w:hAnsi="Calibri"/>
          <w:szCs w:val="22"/>
        </w:rPr>
        <w:tab/>
      </w:r>
      <w:r>
        <w:t>Environmental conditions</w:t>
      </w:r>
      <w:r>
        <w:tab/>
      </w:r>
      <w:r>
        <w:fldChar w:fldCharType="begin" w:fldLock="1"/>
      </w:r>
      <w:r>
        <w:instrText xml:space="preserve"> PAGEREF _Toc27761485 \h </w:instrText>
      </w:r>
      <w:r>
        <w:fldChar w:fldCharType="separate"/>
      </w:r>
      <w:r>
        <w:t>11</w:t>
      </w:r>
      <w:r>
        <w:fldChar w:fldCharType="end"/>
      </w:r>
    </w:p>
    <w:p w14:paraId="74697642" w14:textId="77777777" w:rsidR="00566173" w:rsidRPr="00F35776" w:rsidRDefault="00566173" w:rsidP="00566173">
      <w:pPr>
        <w:pStyle w:val="TOC1"/>
        <w:rPr>
          <w:rFonts w:ascii="Calibri" w:hAnsi="Calibri"/>
          <w:szCs w:val="22"/>
        </w:rPr>
      </w:pPr>
      <w:r>
        <w:t>5.2</w:t>
      </w:r>
      <w:r w:rsidRPr="00F35776">
        <w:rPr>
          <w:rFonts w:ascii="Calibri" w:hAnsi="Calibri"/>
          <w:szCs w:val="22"/>
        </w:rPr>
        <w:tab/>
      </w:r>
      <w:r>
        <w:t>Low latency and high reliability</w:t>
      </w:r>
      <w:r>
        <w:tab/>
      </w:r>
      <w:r>
        <w:fldChar w:fldCharType="begin" w:fldLock="1"/>
      </w:r>
      <w:r>
        <w:instrText xml:space="preserve"> PAGEREF _Toc27761486 \h </w:instrText>
      </w:r>
      <w:r>
        <w:fldChar w:fldCharType="separate"/>
      </w:r>
      <w:r>
        <w:t>11</w:t>
      </w:r>
      <w:r>
        <w:fldChar w:fldCharType="end"/>
      </w:r>
    </w:p>
    <w:p w14:paraId="0CEAC75A" w14:textId="77777777" w:rsidR="00566173" w:rsidRPr="00F35776" w:rsidRDefault="00566173" w:rsidP="00566173">
      <w:pPr>
        <w:pStyle w:val="TOC1"/>
        <w:rPr>
          <w:rFonts w:ascii="Calibri" w:hAnsi="Calibri"/>
          <w:szCs w:val="22"/>
        </w:rPr>
      </w:pPr>
      <w:r>
        <w:t>5.2.1</w:t>
      </w:r>
      <w:r w:rsidRPr="00F35776">
        <w:rPr>
          <w:rFonts w:ascii="Calibri" w:hAnsi="Calibri"/>
          <w:szCs w:val="22"/>
        </w:rPr>
        <w:tab/>
      </w:r>
      <w:r>
        <w:t>Overview</w:t>
      </w:r>
      <w:r>
        <w:tab/>
      </w:r>
      <w:r>
        <w:fldChar w:fldCharType="begin" w:fldLock="1"/>
      </w:r>
      <w:r>
        <w:instrText xml:space="preserve"> PAGEREF _Toc27761487 \h </w:instrText>
      </w:r>
      <w:r>
        <w:fldChar w:fldCharType="separate"/>
      </w:r>
      <w:r>
        <w:t>11</w:t>
      </w:r>
      <w:r>
        <w:fldChar w:fldCharType="end"/>
      </w:r>
    </w:p>
    <w:p w14:paraId="25EE8776" w14:textId="77777777" w:rsidR="00566173" w:rsidRPr="00F35776" w:rsidRDefault="00566173" w:rsidP="00566173">
      <w:pPr>
        <w:pStyle w:val="TOC1"/>
        <w:rPr>
          <w:rFonts w:ascii="Calibri" w:hAnsi="Calibri"/>
          <w:szCs w:val="22"/>
        </w:rPr>
      </w:pPr>
      <w:r>
        <w:t>5.2.2</w:t>
      </w:r>
      <w:r w:rsidRPr="00F35776">
        <w:rPr>
          <w:rFonts w:ascii="Calibri" w:hAnsi="Calibri"/>
          <w:szCs w:val="22"/>
        </w:rPr>
        <w:tab/>
      </w:r>
      <w:r>
        <w:t>Scenarios and KPIs for main line</w:t>
      </w:r>
      <w:r>
        <w:tab/>
      </w:r>
      <w:r>
        <w:fldChar w:fldCharType="begin" w:fldLock="1"/>
      </w:r>
      <w:r>
        <w:instrText xml:space="preserve"> PAGEREF _Toc27761488 \h </w:instrText>
      </w:r>
      <w:r>
        <w:fldChar w:fldCharType="separate"/>
      </w:r>
      <w:r>
        <w:t>12</w:t>
      </w:r>
      <w:r>
        <w:fldChar w:fldCharType="end"/>
      </w:r>
    </w:p>
    <w:p w14:paraId="4ACF8372" w14:textId="77777777" w:rsidR="00566173" w:rsidRPr="00F35776" w:rsidRDefault="00566173" w:rsidP="00566173">
      <w:pPr>
        <w:pStyle w:val="TOC1"/>
        <w:rPr>
          <w:rFonts w:ascii="Calibri" w:hAnsi="Calibri"/>
          <w:szCs w:val="22"/>
        </w:rPr>
      </w:pPr>
      <w:r>
        <w:t>6</w:t>
      </w:r>
      <w:r w:rsidRPr="00F35776">
        <w:rPr>
          <w:rFonts w:ascii="Calibri" w:hAnsi="Calibri"/>
          <w:szCs w:val="22"/>
        </w:rPr>
        <w:tab/>
      </w:r>
      <w:r>
        <w:t>Performance requirements for rail-bound mass transit</w:t>
      </w:r>
      <w:r>
        <w:tab/>
      </w:r>
      <w:r>
        <w:fldChar w:fldCharType="begin" w:fldLock="1"/>
      </w:r>
      <w:r>
        <w:instrText xml:space="preserve"> PAGEREF _Toc27761489 \h </w:instrText>
      </w:r>
      <w:r>
        <w:fldChar w:fldCharType="separate"/>
      </w:r>
      <w:r>
        <w:t>14</w:t>
      </w:r>
      <w:r>
        <w:fldChar w:fldCharType="end"/>
      </w:r>
    </w:p>
    <w:p w14:paraId="15F2947E" w14:textId="77777777" w:rsidR="00566173" w:rsidRPr="00F35776" w:rsidRDefault="00566173" w:rsidP="00566173">
      <w:pPr>
        <w:pStyle w:val="TOC1"/>
        <w:rPr>
          <w:rFonts w:ascii="Calibri" w:hAnsi="Calibri"/>
          <w:szCs w:val="22"/>
        </w:rPr>
      </w:pPr>
      <w:r>
        <w:t>6.1</w:t>
      </w:r>
      <w:r w:rsidRPr="00F35776">
        <w:rPr>
          <w:rFonts w:ascii="Calibri" w:hAnsi="Calibri"/>
          <w:szCs w:val="22"/>
        </w:rPr>
        <w:tab/>
      </w:r>
      <w:r>
        <w:t>Environmental conditions</w:t>
      </w:r>
      <w:r>
        <w:tab/>
      </w:r>
      <w:r>
        <w:fldChar w:fldCharType="begin" w:fldLock="1"/>
      </w:r>
      <w:r>
        <w:instrText xml:space="preserve"> PAGEREF _Toc27761490 \h </w:instrText>
      </w:r>
      <w:r>
        <w:fldChar w:fldCharType="separate"/>
      </w:r>
      <w:r>
        <w:t>14</w:t>
      </w:r>
      <w:r>
        <w:fldChar w:fldCharType="end"/>
      </w:r>
    </w:p>
    <w:p w14:paraId="163764B7" w14:textId="77777777" w:rsidR="00566173" w:rsidRPr="00F35776" w:rsidRDefault="00566173" w:rsidP="00566173">
      <w:pPr>
        <w:pStyle w:val="TOC1"/>
        <w:rPr>
          <w:rFonts w:ascii="Calibri" w:hAnsi="Calibri"/>
          <w:szCs w:val="22"/>
        </w:rPr>
      </w:pPr>
      <w:r>
        <w:t>6.2</w:t>
      </w:r>
      <w:r w:rsidRPr="00F35776">
        <w:rPr>
          <w:rFonts w:ascii="Calibri" w:hAnsi="Calibri"/>
          <w:szCs w:val="22"/>
        </w:rPr>
        <w:tab/>
      </w:r>
      <w:r>
        <w:t>Low latency and high reliability</w:t>
      </w:r>
      <w:r>
        <w:tab/>
      </w:r>
      <w:r>
        <w:fldChar w:fldCharType="begin" w:fldLock="1"/>
      </w:r>
      <w:r>
        <w:instrText xml:space="preserve"> PAGEREF _Toc27761491 \h </w:instrText>
      </w:r>
      <w:r>
        <w:fldChar w:fldCharType="separate"/>
      </w:r>
      <w:r>
        <w:t>14</w:t>
      </w:r>
      <w:r>
        <w:fldChar w:fldCharType="end"/>
      </w:r>
    </w:p>
    <w:p w14:paraId="661F8A22" w14:textId="77777777" w:rsidR="00566173" w:rsidRPr="00F35776" w:rsidRDefault="00566173" w:rsidP="00566173">
      <w:pPr>
        <w:pStyle w:val="TOC1"/>
        <w:rPr>
          <w:rFonts w:ascii="Calibri" w:hAnsi="Calibri"/>
          <w:szCs w:val="22"/>
        </w:rPr>
      </w:pPr>
      <w:r>
        <w:t>6.2.1</w:t>
      </w:r>
      <w:r w:rsidRPr="00F35776">
        <w:rPr>
          <w:rFonts w:ascii="Calibri" w:hAnsi="Calibri"/>
          <w:szCs w:val="22"/>
        </w:rPr>
        <w:tab/>
      </w:r>
      <w:r>
        <w:t>Overview</w:t>
      </w:r>
      <w:r>
        <w:tab/>
      </w:r>
      <w:r>
        <w:fldChar w:fldCharType="begin" w:fldLock="1"/>
      </w:r>
      <w:r>
        <w:instrText xml:space="preserve"> PAGEREF _Toc27761492 \h </w:instrText>
      </w:r>
      <w:r>
        <w:fldChar w:fldCharType="separate"/>
      </w:r>
      <w:r>
        <w:t>14</w:t>
      </w:r>
      <w:r>
        <w:fldChar w:fldCharType="end"/>
      </w:r>
    </w:p>
    <w:p w14:paraId="63032965" w14:textId="77777777" w:rsidR="00566173" w:rsidRPr="00F35776" w:rsidRDefault="00566173" w:rsidP="00566173">
      <w:pPr>
        <w:pStyle w:val="TOC1"/>
        <w:rPr>
          <w:rFonts w:ascii="Calibri" w:hAnsi="Calibri"/>
          <w:szCs w:val="22"/>
        </w:rPr>
      </w:pPr>
      <w:r>
        <w:t>6.2.2</w:t>
      </w:r>
      <w:r w:rsidRPr="00F35776">
        <w:rPr>
          <w:rFonts w:ascii="Calibri" w:hAnsi="Calibri"/>
          <w:szCs w:val="22"/>
        </w:rPr>
        <w:tab/>
      </w:r>
      <w:r>
        <w:t>Scenarios and KPIs for rail-bound mass transit</w:t>
      </w:r>
      <w:r>
        <w:tab/>
      </w:r>
      <w:r>
        <w:fldChar w:fldCharType="begin" w:fldLock="1"/>
      </w:r>
      <w:r>
        <w:instrText xml:space="preserve"> PAGEREF _Toc27761493 \h </w:instrText>
      </w:r>
      <w:r>
        <w:fldChar w:fldCharType="separate"/>
      </w:r>
      <w:r>
        <w:t>14</w:t>
      </w:r>
      <w:r>
        <w:fldChar w:fldCharType="end"/>
      </w:r>
    </w:p>
    <w:p w14:paraId="0B57E8E0" w14:textId="77777777" w:rsidR="00566173" w:rsidRPr="00F35776" w:rsidRDefault="00566173" w:rsidP="00566173">
      <w:pPr>
        <w:pStyle w:val="TOC1"/>
        <w:rPr>
          <w:rFonts w:ascii="Calibri" w:hAnsi="Calibri"/>
          <w:szCs w:val="22"/>
        </w:rPr>
      </w:pPr>
      <w:r>
        <w:t>6.2.2.1</w:t>
      </w:r>
      <w:r w:rsidRPr="00F35776">
        <w:rPr>
          <w:rFonts w:ascii="Calibri" w:hAnsi="Calibri"/>
          <w:szCs w:val="22"/>
        </w:rPr>
        <w:tab/>
      </w:r>
      <w:r>
        <w:t>Overview</w:t>
      </w:r>
      <w:r>
        <w:tab/>
      </w:r>
      <w:r>
        <w:fldChar w:fldCharType="begin" w:fldLock="1"/>
      </w:r>
      <w:r>
        <w:instrText xml:space="preserve"> PAGEREF _Toc27761494 \h </w:instrText>
      </w:r>
      <w:r>
        <w:fldChar w:fldCharType="separate"/>
      </w:r>
      <w:r>
        <w:t>14</w:t>
      </w:r>
      <w:r>
        <w:fldChar w:fldCharType="end"/>
      </w:r>
    </w:p>
    <w:p w14:paraId="468DA367" w14:textId="77777777" w:rsidR="00566173" w:rsidRPr="00F35776" w:rsidRDefault="00566173" w:rsidP="00566173">
      <w:pPr>
        <w:pStyle w:val="TOC1"/>
        <w:rPr>
          <w:rFonts w:ascii="Calibri" w:hAnsi="Calibri"/>
          <w:szCs w:val="22"/>
        </w:rPr>
      </w:pPr>
      <w:r>
        <w:t>6.2.2.2</w:t>
      </w:r>
      <w:r w:rsidRPr="00F35776">
        <w:rPr>
          <w:rFonts w:ascii="Calibri" w:hAnsi="Calibri"/>
          <w:szCs w:val="22"/>
        </w:rPr>
        <w:tab/>
      </w:r>
      <w:r>
        <w:t>Scenarios and KPIs for rail-bound mass transit</w:t>
      </w:r>
      <w:r>
        <w:tab/>
      </w:r>
      <w:r>
        <w:fldChar w:fldCharType="begin" w:fldLock="1"/>
      </w:r>
      <w:r>
        <w:instrText xml:space="preserve"> PAGEREF _Toc27761495 \h </w:instrText>
      </w:r>
      <w:r>
        <w:fldChar w:fldCharType="separate"/>
      </w:r>
      <w:r>
        <w:t>15</w:t>
      </w:r>
      <w:r>
        <w:fldChar w:fldCharType="end"/>
      </w:r>
    </w:p>
    <w:p w14:paraId="42C291F1" w14:textId="77777777" w:rsidR="00566173" w:rsidRPr="00F35776" w:rsidRDefault="00566173" w:rsidP="00566173">
      <w:pPr>
        <w:pStyle w:val="TOC1"/>
        <w:rPr>
          <w:rFonts w:ascii="Calibri" w:hAnsi="Calibri"/>
          <w:b/>
          <w:szCs w:val="22"/>
        </w:rPr>
      </w:pPr>
      <w:r>
        <w:t>Annex A (informative): Change history</w:t>
      </w:r>
      <w:r>
        <w:tab/>
      </w:r>
      <w:r>
        <w:fldChar w:fldCharType="begin" w:fldLock="1"/>
      </w:r>
      <w:r>
        <w:instrText xml:space="preserve"> PAGEREF _Toc27761496 \h </w:instrText>
      </w:r>
      <w:r>
        <w:fldChar w:fldCharType="separate"/>
      </w:r>
      <w:r>
        <w:t>17</w:t>
      </w:r>
      <w:r>
        <w:fldChar w:fldCharType="end"/>
      </w:r>
    </w:p>
    <w:p w14:paraId="3D659721" w14:textId="77777777" w:rsidR="00AB2629" w:rsidRDefault="00566173" w:rsidP="00566173">
      <w:pPr>
        <w:pStyle w:val="TOC1"/>
      </w:pPr>
      <w:r>
        <w:rPr>
          <w:b/>
          <w:bCs/>
        </w:rPr>
        <w:fldChar w:fldCharType="end"/>
      </w:r>
    </w:p>
    <w:p w14:paraId="7D6398E3" w14:textId="77777777" w:rsidR="00080512" w:rsidRPr="0088159A" w:rsidRDefault="00080512" w:rsidP="00566173">
      <w:pPr>
        <w:pStyle w:val="TOC1"/>
      </w:pPr>
    </w:p>
    <w:p w14:paraId="70ED3CBD" w14:textId="77777777" w:rsidR="00080512" w:rsidRPr="0088159A" w:rsidRDefault="00080512" w:rsidP="00566173">
      <w:pPr>
        <w:pStyle w:val="TOC1"/>
      </w:pPr>
      <w:r w:rsidRPr="0088159A">
        <w:br w:type="page"/>
      </w:r>
      <w:bookmarkStart w:id="4" w:name="_Toc27761465"/>
      <w:r w:rsidRPr="0088159A">
        <w:lastRenderedPageBreak/>
        <w:t>Foreword</w:t>
      </w:r>
      <w:bookmarkEnd w:id="4"/>
    </w:p>
    <w:p w14:paraId="58401DAA" w14:textId="77777777" w:rsidR="00080512" w:rsidRPr="0088159A" w:rsidRDefault="00080512" w:rsidP="00566173">
      <w:pPr>
        <w:pStyle w:val="TOC1"/>
      </w:pPr>
      <w:r w:rsidRPr="0088159A">
        <w:t>This Technical Specification has been produced by the 3</w:t>
      </w:r>
      <w:r w:rsidR="00F04712" w:rsidRPr="0088159A">
        <w:t>rd</w:t>
      </w:r>
      <w:r w:rsidRPr="0088159A">
        <w:t xml:space="preserve"> Generation Partnership Project (3GPP).</w:t>
      </w:r>
    </w:p>
    <w:p w14:paraId="2EBED81A" w14:textId="77777777" w:rsidR="00080512" w:rsidRPr="0088159A" w:rsidRDefault="00080512" w:rsidP="00566173">
      <w:pPr>
        <w:pStyle w:val="TOC1"/>
      </w:pPr>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A753303" w14:textId="77777777" w:rsidR="00080512" w:rsidRPr="0088159A" w:rsidRDefault="00080512" w:rsidP="00566173">
      <w:pPr>
        <w:pStyle w:val="TOC1"/>
      </w:pPr>
      <w:r w:rsidRPr="0088159A">
        <w:t>Version x.y.z</w:t>
      </w:r>
    </w:p>
    <w:p w14:paraId="2D32E490" w14:textId="77777777" w:rsidR="00080512" w:rsidRPr="0088159A" w:rsidRDefault="00080512" w:rsidP="00566173">
      <w:pPr>
        <w:pStyle w:val="TOC1"/>
      </w:pPr>
      <w:r w:rsidRPr="0088159A">
        <w:t>where:</w:t>
      </w:r>
    </w:p>
    <w:p w14:paraId="1477466D" w14:textId="77777777" w:rsidR="00080512" w:rsidRPr="0088159A" w:rsidRDefault="00080512" w:rsidP="00566173">
      <w:pPr>
        <w:pStyle w:val="TOC1"/>
      </w:pPr>
      <w:r w:rsidRPr="0088159A">
        <w:t>x</w:t>
      </w:r>
      <w:r w:rsidRPr="0088159A">
        <w:tab/>
        <w:t>the first digit:</w:t>
      </w:r>
    </w:p>
    <w:p w14:paraId="3ED57C78" w14:textId="77777777" w:rsidR="00080512" w:rsidRPr="0088159A" w:rsidRDefault="00080512">
      <w:pPr>
        <w:pStyle w:val="B3"/>
      </w:pPr>
      <w:r w:rsidRPr="0088159A">
        <w:t>1</w:t>
      </w:r>
      <w:r w:rsidRPr="0088159A">
        <w:tab/>
        <w:t>presented to TSG for information;</w:t>
      </w:r>
    </w:p>
    <w:p w14:paraId="1F14DC44" w14:textId="77777777" w:rsidR="00080512" w:rsidRPr="0088159A" w:rsidRDefault="00080512">
      <w:pPr>
        <w:pStyle w:val="B3"/>
      </w:pPr>
      <w:r w:rsidRPr="0088159A">
        <w:t>2</w:t>
      </w:r>
      <w:r w:rsidRPr="0088159A">
        <w:tab/>
        <w:t>presented to TSG for approval;</w:t>
      </w:r>
    </w:p>
    <w:p w14:paraId="7E52D9EB" w14:textId="77777777" w:rsidR="00080512" w:rsidRPr="0088159A" w:rsidRDefault="00080512">
      <w:pPr>
        <w:pStyle w:val="B3"/>
      </w:pPr>
      <w:r w:rsidRPr="0088159A">
        <w:t>3</w:t>
      </w:r>
      <w:r w:rsidRPr="0088159A">
        <w:tab/>
        <w:t>or greater indicates TSG approved document under change control.</w:t>
      </w:r>
    </w:p>
    <w:p w14:paraId="4B7EF592"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609FBCC7" w14:textId="77777777" w:rsidR="00080512" w:rsidRPr="0088159A" w:rsidRDefault="00080512">
      <w:pPr>
        <w:pStyle w:val="B2"/>
      </w:pPr>
      <w:r w:rsidRPr="0088159A">
        <w:t>z</w:t>
      </w:r>
      <w:r w:rsidRPr="0088159A">
        <w:tab/>
        <w:t>the third digit is incremented when editorial only changes have been incorporated in the document.</w:t>
      </w:r>
    </w:p>
    <w:p w14:paraId="6B19F6DB" w14:textId="77777777" w:rsidR="004F33CF" w:rsidRPr="0088159A" w:rsidRDefault="00080512" w:rsidP="004F33CF">
      <w:pPr>
        <w:pStyle w:val="Heading1"/>
      </w:pPr>
      <w:r w:rsidRPr="0088159A">
        <w:br w:type="page"/>
      </w:r>
      <w:bookmarkStart w:id="5" w:name="_Toc27761466"/>
      <w:r w:rsidR="004F33CF" w:rsidRPr="0088159A">
        <w:lastRenderedPageBreak/>
        <w:t>1</w:t>
      </w:r>
      <w:r w:rsidR="004F33CF" w:rsidRPr="0088159A">
        <w:tab/>
        <w:t>Scope</w:t>
      </w:r>
      <w:bookmarkEnd w:id="5"/>
    </w:p>
    <w:p w14:paraId="5E202438" w14:textId="77777777" w:rsidR="004F33CF" w:rsidRPr="002D1C40" w:rsidRDefault="000B1DC2" w:rsidP="004F33CF">
      <w:pPr>
        <w:rPr>
          <w:rFonts w:eastAsia="SimSun"/>
          <w:lang w:eastAsia="zh-CN"/>
        </w:rPr>
      </w:pPr>
      <w:r w:rsidRPr="00CD4D44">
        <w:t>The present document provides</w:t>
      </w:r>
      <w:r>
        <w:t xml:space="preserve"> rail communication</w:t>
      </w:r>
      <w:r w:rsidRPr="00CD4D44">
        <w:t xml:space="preserve"> </w:t>
      </w:r>
      <w:r w:rsidRPr="00CD4D44">
        <w:rPr>
          <w:rFonts w:eastAsia="SimSun"/>
          <w:lang w:eastAsia="zh-CN"/>
        </w:rPr>
        <w:t>Stage 1 normative service requirements for 5G system</w:t>
      </w:r>
      <w:r w:rsidRPr="00CD4D44">
        <w:t xml:space="preserve">. Rail communication </w:t>
      </w:r>
      <w:r w:rsidR="00421148">
        <w:t xml:space="preserve">includes main line and rail-bound mass transit. Communication for main line </w:t>
      </w:r>
      <w:r w:rsidRPr="00CD4D44">
        <w:t xml:space="preserve">is based on the set of Mission Critical specification [1], [2], [3], [4]. </w:t>
      </w:r>
      <w:r w:rsidR="00421148">
        <w:t xml:space="preserve">Several service requirements for rail-bound mass transit </w:t>
      </w:r>
      <w:r w:rsidR="00421148">
        <w:rPr>
          <w:rFonts w:eastAsia="SimSun"/>
          <w:lang w:eastAsia="zh-CN"/>
        </w:rPr>
        <w:t xml:space="preserve">are based on the methodology of cyber-physical control applications [7]. </w:t>
      </w:r>
      <w:r w:rsidRPr="00CD4D44">
        <w:t xml:space="preserve">Requirements </w:t>
      </w:r>
      <w:r>
        <w:t xml:space="preserve">which are not in </w:t>
      </w:r>
      <w:r w:rsidRPr="00CD4D44">
        <w:t>the scope of those specifications are provided in this Technical Specification.</w:t>
      </w:r>
    </w:p>
    <w:p w14:paraId="121A7182" w14:textId="77777777" w:rsidR="004F33CF" w:rsidRPr="0088159A" w:rsidRDefault="004F33CF" w:rsidP="004F33CF">
      <w:pPr>
        <w:pStyle w:val="Heading1"/>
      </w:pPr>
      <w:bookmarkStart w:id="6" w:name="_Toc27761467"/>
      <w:r w:rsidRPr="0088159A">
        <w:t>2</w:t>
      </w:r>
      <w:r w:rsidRPr="0088159A">
        <w:tab/>
        <w:t>References</w:t>
      </w:r>
      <w:bookmarkEnd w:id="6"/>
    </w:p>
    <w:p w14:paraId="1B8130B1" w14:textId="77777777" w:rsidR="004F33CF" w:rsidRPr="0088159A" w:rsidRDefault="004F33CF" w:rsidP="004F33CF">
      <w:r w:rsidRPr="0088159A">
        <w:t>The following documents contain provisions which, through reference in this text, constitute provisions of the present document.</w:t>
      </w:r>
    </w:p>
    <w:p w14:paraId="4635AD13" w14:textId="77777777" w:rsidR="004F33CF" w:rsidRPr="0088159A" w:rsidRDefault="004F33CF" w:rsidP="004F33CF">
      <w:pPr>
        <w:pStyle w:val="B1"/>
      </w:pPr>
      <w:r w:rsidRPr="0088159A">
        <w:t>-</w:t>
      </w:r>
      <w:r w:rsidRPr="0088159A">
        <w:tab/>
        <w:t>References are either specific (identified by date of publication, edition number, version number, etc.) or non</w:t>
      </w:r>
      <w:r w:rsidRPr="0088159A">
        <w:noBreakHyphen/>
        <w:t>specific.</w:t>
      </w:r>
    </w:p>
    <w:p w14:paraId="143D8347" w14:textId="77777777" w:rsidR="004F33CF" w:rsidRPr="0088159A" w:rsidRDefault="004F33CF" w:rsidP="004F33CF">
      <w:pPr>
        <w:pStyle w:val="B1"/>
      </w:pPr>
      <w:r w:rsidRPr="0088159A">
        <w:t>-</w:t>
      </w:r>
      <w:r w:rsidRPr="0088159A">
        <w:tab/>
        <w:t>For a specific reference, subsequent revisions do not apply.</w:t>
      </w:r>
    </w:p>
    <w:p w14:paraId="16E1F850" w14:textId="77777777" w:rsidR="004F33CF" w:rsidRPr="0088159A" w:rsidRDefault="004F33CF" w:rsidP="004F33CF">
      <w:pPr>
        <w:pStyle w:val="B1"/>
      </w:pPr>
      <w:r w:rsidRPr="0088159A">
        <w:t>-</w:t>
      </w:r>
      <w:r w:rsidRPr="0088159A">
        <w:tab/>
        <w:t>For a non-specific reference, the latest version applies. In the case of a reference to a 3GPP document (including a GSM document), a non-specific reference implicitly refers to the latest version of that document</w:t>
      </w:r>
      <w:r w:rsidRPr="0088159A">
        <w:rPr>
          <w:i/>
        </w:rPr>
        <w:t xml:space="preserve"> in the same Release as the present document</w:t>
      </w:r>
      <w:r w:rsidRPr="0088159A">
        <w:t>.</w:t>
      </w:r>
    </w:p>
    <w:p w14:paraId="75FFCD68" w14:textId="77777777" w:rsidR="004F33CF" w:rsidRDefault="004F33CF" w:rsidP="004F33CF">
      <w:pPr>
        <w:pStyle w:val="EX"/>
      </w:pPr>
      <w:r>
        <w:rPr>
          <w:lang w:eastAsia="x-none"/>
        </w:rPr>
        <w:t>[1</w:t>
      </w:r>
      <w:r w:rsidRPr="00415501">
        <w:rPr>
          <w:lang w:eastAsia="x-none"/>
        </w:rPr>
        <w:t>]</w:t>
      </w:r>
      <w:r w:rsidRPr="00415501">
        <w:rPr>
          <w:lang w:eastAsia="x-none"/>
        </w:rPr>
        <w:tab/>
      </w:r>
      <w:r>
        <w:rPr>
          <w:lang w:eastAsia="x-none"/>
        </w:rPr>
        <w:t>3GPP TS 22.280</w:t>
      </w:r>
      <w:r w:rsidRPr="00415501">
        <w:rPr>
          <w:lang w:eastAsia="x-none"/>
        </w:rPr>
        <w:t>: "</w:t>
      </w:r>
      <w:r>
        <w:rPr>
          <w:lang w:eastAsia="x-none"/>
        </w:rPr>
        <w:t>Mission Critical Services Common Requirements (MCCoRe)</w:t>
      </w:r>
      <w:r w:rsidRPr="003A4214">
        <w:rPr>
          <w:lang w:eastAsia="x-none"/>
        </w:rPr>
        <w:t>"</w:t>
      </w:r>
      <w:r w:rsidRPr="00415501">
        <w:rPr>
          <w:lang w:eastAsia="x-none"/>
        </w:rPr>
        <w:t>.</w:t>
      </w:r>
      <w:r w:rsidRPr="006D7CE7">
        <w:t xml:space="preserve"> </w:t>
      </w:r>
    </w:p>
    <w:p w14:paraId="7177FF65" w14:textId="77777777" w:rsidR="004F33CF" w:rsidRPr="006D7CE7" w:rsidRDefault="004F33CF" w:rsidP="004F33CF">
      <w:pPr>
        <w:pStyle w:val="EX"/>
      </w:pPr>
      <w:r w:rsidRPr="006D7CE7">
        <w:t>[</w:t>
      </w:r>
      <w:r>
        <w:t>2</w:t>
      </w:r>
      <w:r w:rsidRPr="006D7CE7">
        <w:t>]</w:t>
      </w:r>
      <w:r w:rsidRPr="006D7CE7">
        <w:tab/>
        <w:t>3GPP </w:t>
      </w:r>
      <w:r>
        <w:t>TS</w:t>
      </w:r>
      <w:r w:rsidRPr="006D7CE7">
        <w:t> 22.179: "Mission Critical Push to Talk (MCPTT); Stage 1".</w:t>
      </w:r>
    </w:p>
    <w:p w14:paraId="238DC632" w14:textId="77777777" w:rsidR="004F33CF" w:rsidRPr="006D7CE7" w:rsidRDefault="004F33CF" w:rsidP="004F33CF">
      <w:pPr>
        <w:pStyle w:val="EX"/>
      </w:pPr>
      <w:r w:rsidRPr="006D7CE7">
        <w:t>[</w:t>
      </w:r>
      <w:r>
        <w:t>3</w:t>
      </w:r>
      <w:r w:rsidRPr="006D7CE7">
        <w:t>]</w:t>
      </w:r>
      <w:r w:rsidRPr="006D7CE7">
        <w:tab/>
        <w:t>3GPP </w:t>
      </w:r>
      <w:r>
        <w:t>TS</w:t>
      </w:r>
      <w:r w:rsidRPr="006D7CE7">
        <w:t> 22.281: "Mission Critical Video</w:t>
      </w:r>
      <w:r>
        <w:t xml:space="preserve"> services</w:t>
      </w:r>
      <w:r w:rsidRPr="006D7CE7">
        <w:t xml:space="preserve"> ".</w:t>
      </w:r>
    </w:p>
    <w:p w14:paraId="10F9336D" w14:textId="77777777" w:rsidR="004F33CF" w:rsidRPr="006D7CE7" w:rsidRDefault="004F33CF" w:rsidP="004F33CF">
      <w:pPr>
        <w:pStyle w:val="EX"/>
      </w:pPr>
      <w:r w:rsidRPr="006D7CE7">
        <w:t>[</w:t>
      </w:r>
      <w:r>
        <w:t>4</w:t>
      </w:r>
      <w:r w:rsidRPr="006D7CE7">
        <w:t>]</w:t>
      </w:r>
      <w:r w:rsidRPr="006D7CE7">
        <w:tab/>
        <w:t>3GPP </w:t>
      </w:r>
      <w:r>
        <w:t>TS</w:t>
      </w:r>
      <w:r w:rsidRPr="006D7CE7">
        <w:t> 22.282: "Mission Critical Data</w:t>
      </w:r>
      <w:r>
        <w:t xml:space="preserve"> services</w:t>
      </w:r>
      <w:r w:rsidRPr="006D7CE7">
        <w:t xml:space="preserve"> ".</w:t>
      </w:r>
    </w:p>
    <w:p w14:paraId="4336861C" w14:textId="77777777" w:rsidR="00421148" w:rsidRDefault="004F33CF" w:rsidP="00421148">
      <w:pPr>
        <w:pStyle w:val="EX"/>
      </w:pPr>
      <w:r w:rsidRPr="0088159A">
        <w:t>[</w:t>
      </w:r>
      <w:r>
        <w:t>5</w:t>
      </w:r>
      <w:r w:rsidRPr="0088159A">
        <w:t>]</w:t>
      </w:r>
      <w:r w:rsidRPr="0088159A">
        <w:tab/>
        <w:t>3GPP TR 21.905: "Vocabulary for 3GPP Specifications".</w:t>
      </w:r>
    </w:p>
    <w:p w14:paraId="1DC3ABC7" w14:textId="77777777" w:rsidR="00421148" w:rsidRDefault="00421148" w:rsidP="00421148">
      <w:pPr>
        <w:pStyle w:val="EX"/>
      </w:pPr>
      <w:r>
        <w:t>[6]</w:t>
      </w:r>
      <w:r>
        <w:tab/>
        <w:t xml:space="preserve">3GPP TS 22.261: </w:t>
      </w:r>
      <w:r w:rsidRPr="00260473">
        <w:t>"Service requirements for the 5G system"</w:t>
      </w:r>
    </w:p>
    <w:p w14:paraId="76A1AF55" w14:textId="77777777" w:rsidR="00A370E3" w:rsidRDefault="00421148" w:rsidP="00A370E3">
      <w:pPr>
        <w:pStyle w:val="EX"/>
      </w:pPr>
      <w:r>
        <w:t>[7]</w:t>
      </w:r>
      <w:r>
        <w:tab/>
        <w:t>3GPP TS 22.104: "</w:t>
      </w:r>
      <w:r w:rsidRPr="00260473">
        <w:t>Service requirements for cyber-physical control applications in vertical domains"</w:t>
      </w:r>
    </w:p>
    <w:p w14:paraId="33D03901" w14:textId="77777777" w:rsidR="004F33CF" w:rsidRPr="0088159A" w:rsidRDefault="00A370E3" w:rsidP="00A370E3">
      <w:pPr>
        <w:pStyle w:val="EX"/>
      </w:pPr>
      <w:r>
        <w:rPr>
          <w:noProof/>
          <w:lang w:eastAsia="ko-KR"/>
        </w:rPr>
        <w:t>[8]</w:t>
      </w:r>
      <w:r>
        <w:rPr>
          <w:noProof/>
          <w:lang w:eastAsia="ko-KR"/>
        </w:rPr>
        <w:tab/>
        <w:t>UIC EIRENE: “Functional Requirements Specification Version 8.0.0”</w:t>
      </w:r>
    </w:p>
    <w:p w14:paraId="5627AF35" w14:textId="77777777" w:rsidR="00080512" w:rsidRPr="0088159A" w:rsidRDefault="00080512" w:rsidP="004F33CF">
      <w:pPr>
        <w:pStyle w:val="Heading1"/>
      </w:pPr>
      <w:bookmarkStart w:id="7" w:name="_Toc27761468"/>
      <w:r w:rsidRPr="0088159A">
        <w:t>3</w:t>
      </w:r>
      <w:r w:rsidRPr="0088159A">
        <w:tab/>
        <w:t xml:space="preserve">Definitions, </w:t>
      </w:r>
      <w:r w:rsidR="008028A4" w:rsidRPr="0088159A">
        <w:t>symbols and abbreviations</w:t>
      </w:r>
      <w:bookmarkEnd w:id="7"/>
    </w:p>
    <w:p w14:paraId="4B7967E8" w14:textId="77777777" w:rsidR="00080512" w:rsidRPr="0088159A" w:rsidRDefault="00080512">
      <w:pPr>
        <w:pStyle w:val="Heading2"/>
      </w:pPr>
      <w:bookmarkStart w:id="8" w:name="_Toc27761469"/>
      <w:r w:rsidRPr="0088159A">
        <w:t>3.1</w:t>
      </w:r>
      <w:r w:rsidRPr="0088159A">
        <w:tab/>
        <w:t>Definitions</w:t>
      </w:r>
      <w:bookmarkEnd w:id="8"/>
    </w:p>
    <w:p w14:paraId="0B941F74" w14:textId="77777777" w:rsidR="000D5540" w:rsidRPr="00C87F26" w:rsidRDefault="000D5540" w:rsidP="000D5540">
      <w:r w:rsidRPr="00C87F26">
        <w:t xml:space="preserve">For the purposes of the present document, the terms and definitions given in </w:t>
      </w:r>
      <w:bookmarkStart w:id="9" w:name="OLE_LINK6"/>
      <w:bookmarkStart w:id="10" w:name="OLE_LINK7"/>
      <w:bookmarkStart w:id="11" w:name="OLE_LINK8"/>
      <w:r w:rsidRPr="00C87F26">
        <w:t xml:space="preserve">3GPP </w:t>
      </w:r>
      <w:bookmarkEnd w:id="9"/>
      <w:bookmarkEnd w:id="10"/>
      <w:bookmarkEnd w:id="11"/>
      <w:r w:rsidRPr="00C87F26">
        <w:t>TR 21.905 [1] and the following apply. A term defined in the present document takes precedence over the definition of the same term, if any, in 3GPP TR 21.905 [1].</w:t>
      </w:r>
    </w:p>
    <w:p w14:paraId="4C875565" w14:textId="77777777" w:rsidR="000D5540" w:rsidRPr="00CD4D44" w:rsidRDefault="000D5540" w:rsidP="000D5540">
      <w:pPr>
        <w:rPr>
          <w:noProof/>
        </w:rPr>
      </w:pPr>
      <w:r w:rsidRPr="00CD4D44">
        <w:rPr>
          <w:b/>
          <w:noProof/>
        </w:rPr>
        <w:t>Area traffic capacity:</w:t>
      </w:r>
      <w:r w:rsidRPr="00CD4D44">
        <w:rPr>
          <w:noProof/>
        </w:rPr>
        <w:t xml:space="preserve"> total traffic throughput served per kilometer along a rail line.</w:t>
      </w:r>
    </w:p>
    <w:p w14:paraId="7EE3DCA1" w14:textId="77777777" w:rsidR="004401E4" w:rsidRDefault="004401E4" w:rsidP="002D1C40">
      <w:r>
        <w:rPr>
          <w:b/>
        </w:rPr>
        <w:t>CCTV</w:t>
      </w:r>
      <w:r w:rsidRPr="0088159A">
        <w:rPr>
          <w:b/>
        </w:rPr>
        <w:t>:</w:t>
      </w:r>
      <w:r w:rsidRPr="0088159A">
        <w:t xml:space="preserve"> </w:t>
      </w:r>
      <w:r>
        <w:t>Closed-circuit television, also known as video surveillance, is the use of video cameras for monitoring and recording people, animals and objects in different places, such as in vehicles and stations.</w:t>
      </w:r>
    </w:p>
    <w:p w14:paraId="0693FDA2" w14:textId="77777777" w:rsidR="004401E4" w:rsidRDefault="004401E4" w:rsidP="002D1C40">
      <w:r w:rsidRPr="00E22D0C">
        <w:rPr>
          <w:b/>
        </w:rPr>
        <w:t>CCTV offloa</w:t>
      </w:r>
      <w:r w:rsidRPr="002D1C40">
        <w:rPr>
          <w:b/>
        </w:rPr>
        <w:t>d:</w:t>
      </w:r>
      <w:r>
        <w:t xml:space="preserve"> Transfer of video surveillance data archives from train to ground through the wireless connection between mobile communication unit in the train and ground communication units located at the depot and at the stations and/or stops.</w:t>
      </w:r>
    </w:p>
    <w:p w14:paraId="7675EE1D" w14:textId="77777777" w:rsidR="00421148" w:rsidRDefault="00421148" w:rsidP="00421148">
      <w:r>
        <w:rPr>
          <w:b/>
        </w:rPr>
        <w:lastRenderedPageBreak/>
        <w:t>Communication service availability</w:t>
      </w:r>
      <w:r>
        <w:t>: percentage value of the amount of time the end-to-end communication service is delivered according to an agreed QoS, divided by the amount of time the system is expected to deliver the end-to-end service according to the specification in a specific area.</w:t>
      </w:r>
    </w:p>
    <w:p w14:paraId="253CCC91" w14:textId="77777777" w:rsidR="00421148" w:rsidRDefault="00421148" w:rsidP="00421148">
      <w:r>
        <w:rPr>
          <w:b/>
        </w:rPr>
        <w:t xml:space="preserve">Communication service reliability: </w:t>
      </w:r>
      <w:r>
        <w:t>ability of the communication service to perform as required for a given time interval, under given conditions.</w:t>
      </w:r>
    </w:p>
    <w:p w14:paraId="28809E3C" w14:textId="77777777" w:rsidR="002D1C40" w:rsidRPr="00CD4D44" w:rsidRDefault="002D1C40" w:rsidP="002D1C40">
      <w:r w:rsidRPr="00CD4D44">
        <w:rPr>
          <w:b/>
        </w:rPr>
        <w:t>End-to-end latency:</w:t>
      </w:r>
      <w:r w:rsidRPr="00CD4D44">
        <w:t xml:space="preserve"> the time that takes to transfer a given piece of information unidirectional from a source to a destination, measured at the communication interface, from the moment it is transmitted by the source to the moment it is successfully received at the destination.</w:t>
      </w:r>
    </w:p>
    <w:p w14:paraId="6943292E" w14:textId="77777777" w:rsidR="000D5540" w:rsidRPr="002D1C40" w:rsidRDefault="000D5540" w:rsidP="000D5540">
      <w:pPr>
        <w:rPr>
          <w:b/>
        </w:rPr>
      </w:pPr>
      <w:r w:rsidRPr="002D1C40">
        <w:rPr>
          <w:b/>
        </w:rPr>
        <w:t>Inter-carriage link:</w:t>
      </w:r>
      <w:r w:rsidRPr="002D1C40">
        <w:t xml:space="preserve"> Wireless connection between the carriages of the train.</w:t>
      </w:r>
    </w:p>
    <w:p w14:paraId="508FAB31" w14:textId="77777777" w:rsidR="00421148" w:rsidRDefault="002D1C40" w:rsidP="00421148">
      <w:r w:rsidRPr="00CD4D44">
        <w:rPr>
          <w:b/>
        </w:rPr>
        <w:t>Reliability</w:t>
      </w:r>
      <w:r w:rsidRPr="00CD4D44">
        <w:t>: in the context of network layer packet transmissions, percentage value of the amount of sent network layer packets successfully delivered to a given system entity within the time constraint required by the targeted service, divided by the total number of sent network layer packets.</w:t>
      </w:r>
      <w:r w:rsidR="00421148" w:rsidRPr="00421148">
        <w:t xml:space="preserve"> </w:t>
      </w:r>
    </w:p>
    <w:p w14:paraId="32A75CB4" w14:textId="77777777" w:rsidR="00421148" w:rsidRPr="00001A8E" w:rsidRDefault="00421148" w:rsidP="00421148">
      <w:pPr>
        <w:rPr>
          <w:b/>
        </w:rPr>
      </w:pPr>
      <w:r w:rsidRPr="00001A8E">
        <w:rPr>
          <w:b/>
        </w:rPr>
        <w:t xml:space="preserve">Survival time: </w:t>
      </w:r>
      <w:r w:rsidRPr="00001A8E">
        <w:t>the time that an application consuming a communication service may continue without an anticipated message.</w:t>
      </w:r>
    </w:p>
    <w:p w14:paraId="599C406D" w14:textId="77777777" w:rsidR="002D1C40" w:rsidRPr="00CD4D44" w:rsidRDefault="00421148" w:rsidP="002D1C40">
      <w:pPr>
        <w:rPr>
          <w:noProof/>
        </w:rPr>
      </w:pPr>
      <w:r w:rsidRPr="00D41A41">
        <w:rPr>
          <w:b/>
        </w:rPr>
        <w:t>Transfer interval:</w:t>
      </w:r>
      <w:r w:rsidRPr="00D41A41">
        <w:t xml:space="preserve"> </w:t>
      </w:r>
      <w:r w:rsidRPr="00D41A41">
        <w:rPr>
          <w:noProof/>
        </w:rPr>
        <w:t xml:space="preserve">time difference between two consecutive transfers of application data from an application via the service interface to 3GPP system. </w:t>
      </w:r>
    </w:p>
    <w:p w14:paraId="5A608A09" w14:textId="77777777" w:rsidR="004401E4" w:rsidRPr="0088159A" w:rsidRDefault="004401E4" w:rsidP="004401E4">
      <w:pPr>
        <w:pStyle w:val="Heading2"/>
      </w:pPr>
      <w:bookmarkStart w:id="12" w:name="_Toc27761470"/>
      <w:r w:rsidRPr="0088159A">
        <w:t>3.</w:t>
      </w:r>
      <w:r w:rsidR="00EA43EB">
        <w:t>2</w:t>
      </w:r>
      <w:r w:rsidRPr="0088159A">
        <w:tab/>
        <w:t>Abbreviations</w:t>
      </w:r>
      <w:bookmarkEnd w:id="12"/>
    </w:p>
    <w:p w14:paraId="449C5F73" w14:textId="77777777" w:rsidR="004401E4" w:rsidRPr="0088159A" w:rsidRDefault="004401E4" w:rsidP="004401E4">
      <w:pPr>
        <w:keepNext/>
      </w:pPr>
      <w:r w:rsidRPr="0088159A">
        <w:t>For the purposes of the present document, the abbreviations given in 3GPP TR 21.905 [1] and the following apply. An abbreviation defined in the present document takes precedence over the definition of the same abbreviation, if any, in 3GPP TR 21.905 [1].</w:t>
      </w:r>
    </w:p>
    <w:p w14:paraId="3E0692FF" w14:textId="77777777" w:rsidR="004401E4" w:rsidRPr="0088159A" w:rsidRDefault="004401E4" w:rsidP="004401E4">
      <w:pPr>
        <w:pStyle w:val="EW"/>
      </w:pPr>
      <w:r>
        <w:t xml:space="preserve">CCTV </w:t>
      </w:r>
      <w:r>
        <w:tab/>
        <w:t>Closed-circuit television</w:t>
      </w:r>
    </w:p>
    <w:p w14:paraId="1D4220C6" w14:textId="77777777" w:rsidR="00080512" w:rsidRPr="0088159A" w:rsidRDefault="00421148">
      <w:pPr>
        <w:pStyle w:val="EW"/>
      </w:pPr>
      <w:r>
        <w:t>MTTC</w:t>
      </w:r>
      <w:r>
        <w:tab/>
        <w:t>Mass-transit train control</w:t>
      </w:r>
    </w:p>
    <w:p w14:paraId="0CF00122" w14:textId="77777777" w:rsidR="005367F7" w:rsidRDefault="005367F7" w:rsidP="005367F7">
      <w:pPr>
        <w:pStyle w:val="Heading1"/>
      </w:pPr>
      <w:bookmarkStart w:id="13" w:name="_Toc27761471"/>
      <w:r w:rsidRPr="0088159A">
        <w:t>4</w:t>
      </w:r>
      <w:r>
        <w:tab/>
        <w:t>Railway communication functionality</w:t>
      </w:r>
      <w:bookmarkEnd w:id="13"/>
    </w:p>
    <w:p w14:paraId="6E68277A" w14:textId="77777777" w:rsidR="004F33CF" w:rsidRDefault="004F33CF" w:rsidP="00641796">
      <w:pPr>
        <w:pStyle w:val="Heading2"/>
      </w:pPr>
      <w:bookmarkStart w:id="14" w:name="_Toc27761472"/>
      <w:r>
        <w:t>4.1</w:t>
      </w:r>
      <w:r>
        <w:tab/>
        <w:t>Bulk Transfer of CCTV archives from Train to Ground</w:t>
      </w:r>
      <w:bookmarkEnd w:id="14"/>
      <w:r>
        <w:t xml:space="preserve"> </w:t>
      </w:r>
    </w:p>
    <w:p w14:paraId="2CBF6104" w14:textId="77777777" w:rsidR="004F33CF" w:rsidRPr="004F33CF" w:rsidRDefault="004F33CF" w:rsidP="00641796">
      <w:pPr>
        <w:pStyle w:val="Heading3"/>
      </w:pPr>
      <w:bookmarkStart w:id="15" w:name="_Toc27761473"/>
      <w:r>
        <w:t>4</w:t>
      </w:r>
      <w:r w:rsidRPr="004F33CF">
        <w:t>.1.1</w:t>
      </w:r>
      <w:r w:rsidRPr="004F33CF">
        <w:tab/>
        <w:t>Description</w:t>
      </w:r>
      <w:bookmarkEnd w:id="15"/>
    </w:p>
    <w:p w14:paraId="44F9AD4C" w14:textId="77777777" w:rsidR="004F33CF" w:rsidRDefault="004F33CF" w:rsidP="004F33CF">
      <w:r>
        <w:t xml:space="preserve">The video surveillance system in trains consists of multiple cameras which are recording and encoding the video feeds 24/7 either into the video recorders or into internal memory of the cameras themselves. The amount of video recordings is excessive, which exceeds rather fast the physical storage capacity that is available in video recorders and/or in cameras. The regulations in different countries are ruling retention time for recordings until up to 31 days or even more. However, the recordings need to be stored in the physical storages located in the vehicles for only seven days. </w:t>
      </w:r>
    </w:p>
    <w:p w14:paraId="397A0417" w14:textId="77777777" w:rsidR="004F33CF" w:rsidRDefault="004F33CF" w:rsidP="004F33CF">
      <w:r>
        <w:t>Next, an example estimation is provided to illustrate the offload performance with different uplink speeds, when the train is commuting from Helsinki to Kemijärvi. The parameters for the calculation are provided in Table 1, whereas the offload results for uplink speeds of 400 Mbps, 750 Mbps and 1000 Mbps are provided respectively in Figure 1.1.1-2, Figure 1.1.1-3 and in Figure 1.1.1-4.</w:t>
      </w:r>
    </w:p>
    <w:p w14:paraId="18FBCB23" w14:textId="77777777" w:rsidR="004F33CF" w:rsidRDefault="004F33CF" w:rsidP="004F33CF"/>
    <w:p w14:paraId="0EACBCF5" w14:textId="77777777" w:rsidR="004F33CF" w:rsidRDefault="004F33CF" w:rsidP="00E353AD">
      <w:pPr>
        <w:tabs>
          <w:tab w:val="left" w:pos="1701"/>
          <w:tab w:val="left" w:pos="2552"/>
          <w:tab w:val="left" w:pos="3686"/>
          <w:tab w:val="left" w:pos="4678"/>
        </w:tabs>
      </w:pPr>
      <w:r>
        <w:t>Station</w:t>
      </w:r>
      <w:r>
        <w:tab/>
        <w:t>Arrives</w:t>
      </w:r>
      <w:r>
        <w:tab/>
        <w:t>Departs</w:t>
      </w:r>
      <w:r>
        <w:tab/>
        <w:t>Stop time</w:t>
      </w:r>
      <w:r>
        <w:tab/>
        <w:t>Time between stations</w:t>
      </w:r>
    </w:p>
    <w:p w14:paraId="13D9C22C" w14:textId="77777777" w:rsidR="004F33CF" w:rsidRDefault="004F33CF" w:rsidP="00E353AD">
      <w:pPr>
        <w:tabs>
          <w:tab w:val="left" w:pos="1701"/>
          <w:tab w:val="left" w:pos="2552"/>
          <w:tab w:val="left" w:pos="3686"/>
          <w:tab w:val="left" w:pos="4678"/>
        </w:tabs>
      </w:pPr>
      <w:r>
        <w:t>HELSINKI</w:t>
      </w:r>
      <w:r>
        <w:tab/>
      </w:r>
      <w:r>
        <w:tab/>
        <w:t>18:52</w:t>
      </w:r>
      <w:r>
        <w:tab/>
      </w:r>
      <w:r>
        <w:tab/>
      </w:r>
    </w:p>
    <w:p w14:paraId="23FACA2F" w14:textId="77777777" w:rsidR="004F33CF" w:rsidRDefault="004F33CF" w:rsidP="00E353AD">
      <w:pPr>
        <w:tabs>
          <w:tab w:val="left" w:pos="1701"/>
          <w:tab w:val="left" w:pos="2552"/>
          <w:tab w:val="left" w:pos="3686"/>
          <w:tab w:val="left" w:pos="4678"/>
        </w:tabs>
      </w:pPr>
      <w:r>
        <w:t>PASILA</w:t>
      </w:r>
      <w:r>
        <w:tab/>
        <w:t>18:57</w:t>
      </w:r>
      <w:r>
        <w:tab/>
        <w:t>19:00</w:t>
      </w:r>
      <w:r>
        <w:tab/>
        <w:t>0:03</w:t>
      </w:r>
      <w:r>
        <w:tab/>
        <w:t>0:08</w:t>
      </w:r>
    </w:p>
    <w:p w14:paraId="672B2964" w14:textId="77777777" w:rsidR="004F33CF" w:rsidRDefault="004F33CF" w:rsidP="00E353AD">
      <w:pPr>
        <w:tabs>
          <w:tab w:val="left" w:pos="1701"/>
          <w:tab w:val="left" w:pos="2552"/>
          <w:tab w:val="left" w:pos="3686"/>
          <w:tab w:val="left" w:pos="4678"/>
        </w:tabs>
      </w:pPr>
      <w:r>
        <w:t>TIKKURILA</w:t>
      </w:r>
      <w:r>
        <w:tab/>
        <w:t>19:41</w:t>
      </w:r>
      <w:r>
        <w:tab/>
        <w:t>19:44</w:t>
      </w:r>
      <w:r>
        <w:tab/>
        <w:t>0:03</w:t>
      </w:r>
      <w:r>
        <w:tab/>
        <w:t>0:44</w:t>
      </w:r>
    </w:p>
    <w:p w14:paraId="7DDFC3A1" w14:textId="77777777" w:rsidR="004F33CF" w:rsidRDefault="004F33CF" w:rsidP="00E353AD">
      <w:pPr>
        <w:tabs>
          <w:tab w:val="left" w:pos="1701"/>
          <w:tab w:val="left" w:pos="2552"/>
          <w:tab w:val="left" w:pos="3686"/>
          <w:tab w:val="left" w:pos="4678"/>
        </w:tabs>
      </w:pPr>
      <w:r>
        <w:t>RIIHIMÄKI</w:t>
      </w:r>
      <w:r>
        <w:tab/>
        <w:t>20:19</w:t>
      </w:r>
      <w:r>
        <w:tab/>
        <w:t>20:22</w:t>
      </w:r>
      <w:r>
        <w:tab/>
        <w:t>0:03</w:t>
      </w:r>
      <w:r>
        <w:tab/>
        <w:t>0:38</w:t>
      </w:r>
    </w:p>
    <w:p w14:paraId="0C6103AF" w14:textId="77777777" w:rsidR="004F33CF" w:rsidRDefault="004F33CF" w:rsidP="00E353AD">
      <w:pPr>
        <w:tabs>
          <w:tab w:val="left" w:pos="1701"/>
          <w:tab w:val="left" w:pos="2552"/>
          <w:tab w:val="left" w:pos="3686"/>
          <w:tab w:val="left" w:pos="4678"/>
        </w:tabs>
      </w:pPr>
      <w:r>
        <w:lastRenderedPageBreak/>
        <w:t>HÄMEENLINNA</w:t>
      </w:r>
      <w:r>
        <w:tab/>
        <w:t>20:46</w:t>
      </w:r>
      <w:r>
        <w:tab/>
        <w:t>20:48</w:t>
      </w:r>
      <w:r>
        <w:tab/>
        <w:t>0:02</w:t>
      </w:r>
      <w:r>
        <w:tab/>
        <w:t>0:26</w:t>
      </w:r>
    </w:p>
    <w:p w14:paraId="00D6FE5C" w14:textId="77777777" w:rsidR="004F33CF" w:rsidRDefault="004F33CF" w:rsidP="00E353AD">
      <w:pPr>
        <w:tabs>
          <w:tab w:val="left" w:pos="1701"/>
          <w:tab w:val="left" w:pos="2552"/>
          <w:tab w:val="left" w:pos="3686"/>
          <w:tab w:val="left" w:pos="4678"/>
        </w:tabs>
      </w:pPr>
      <w:r>
        <w:t>TAMPERE</w:t>
      </w:r>
      <w:r>
        <w:tab/>
        <w:t>21:38</w:t>
      </w:r>
      <w:r>
        <w:tab/>
        <w:t>22:11</w:t>
      </w:r>
      <w:r>
        <w:tab/>
        <w:t>0:33</w:t>
      </w:r>
      <w:r>
        <w:tab/>
        <w:t>1:23</w:t>
      </w:r>
    </w:p>
    <w:p w14:paraId="52E8C239" w14:textId="77777777" w:rsidR="004F33CF" w:rsidRDefault="004F33CF" w:rsidP="00E353AD">
      <w:pPr>
        <w:tabs>
          <w:tab w:val="left" w:pos="1701"/>
          <w:tab w:val="left" w:pos="2552"/>
          <w:tab w:val="left" w:pos="3686"/>
          <w:tab w:val="left" w:pos="4678"/>
        </w:tabs>
      </w:pPr>
      <w:r>
        <w:t>PARKANO</w:t>
      </w:r>
      <w:r>
        <w:tab/>
        <w:t>23:03</w:t>
      </w:r>
      <w:r>
        <w:tab/>
        <w:t>23:06</w:t>
      </w:r>
      <w:r>
        <w:tab/>
        <w:t>0:03</w:t>
      </w:r>
      <w:r>
        <w:tab/>
        <w:t>0:55</w:t>
      </w:r>
    </w:p>
    <w:p w14:paraId="466FE464" w14:textId="77777777" w:rsidR="004F33CF" w:rsidRDefault="004F33CF" w:rsidP="00E353AD">
      <w:pPr>
        <w:tabs>
          <w:tab w:val="left" w:pos="1701"/>
          <w:tab w:val="left" w:pos="2552"/>
          <w:tab w:val="left" w:pos="3686"/>
          <w:tab w:val="left" w:pos="4678"/>
        </w:tabs>
      </w:pPr>
      <w:r>
        <w:t>SEINÄJOKI</w:t>
      </w:r>
      <w:r>
        <w:tab/>
        <w:t>0:08</w:t>
      </w:r>
      <w:r>
        <w:tab/>
        <w:t>0:10</w:t>
      </w:r>
      <w:r>
        <w:tab/>
        <w:t>0:02</w:t>
      </w:r>
      <w:r>
        <w:tab/>
        <w:t>1:04</w:t>
      </w:r>
    </w:p>
    <w:p w14:paraId="4D99B3E8" w14:textId="77777777" w:rsidR="004F33CF" w:rsidRDefault="004F33CF" w:rsidP="00E353AD">
      <w:pPr>
        <w:tabs>
          <w:tab w:val="left" w:pos="1701"/>
          <w:tab w:val="left" w:pos="2552"/>
          <w:tab w:val="left" w:pos="3686"/>
          <w:tab w:val="left" w:pos="4678"/>
        </w:tabs>
      </w:pPr>
      <w:r>
        <w:t>KOKKOLA</w:t>
      </w:r>
      <w:r>
        <w:tab/>
        <w:t>1:37</w:t>
      </w:r>
      <w:r>
        <w:tab/>
        <w:t>1:39</w:t>
      </w:r>
      <w:r>
        <w:tab/>
        <w:t>0:02</w:t>
      </w:r>
      <w:r>
        <w:tab/>
        <w:t>1:29</w:t>
      </w:r>
    </w:p>
    <w:p w14:paraId="1C97B47C" w14:textId="77777777" w:rsidR="004F33CF" w:rsidRDefault="004F33CF" w:rsidP="00E353AD">
      <w:pPr>
        <w:tabs>
          <w:tab w:val="left" w:pos="1701"/>
          <w:tab w:val="left" w:pos="2552"/>
          <w:tab w:val="left" w:pos="3686"/>
          <w:tab w:val="left" w:pos="4678"/>
        </w:tabs>
      </w:pPr>
      <w:r>
        <w:t>YLIVIESKA</w:t>
      </w:r>
      <w:r>
        <w:tab/>
        <w:t>3:10</w:t>
      </w:r>
      <w:r>
        <w:tab/>
        <w:t>3:12</w:t>
      </w:r>
      <w:r>
        <w:tab/>
        <w:t>0:02</w:t>
      </w:r>
      <w:r>
        <w:tab/>
        <w:t>1:33</w:t>
      </w:r>
    </w:p>
    <w:p w14:paraId="02F3AD6D" w14:textId="77777777" w:rsidR="004F33CF" w:rsidRDefault="004F33CF" w:rsidP="00E353AD">
      <w:pPr>
        <w:tabs>
          <w:tab w:val="left" w:pos="1701"/>
          <w:tab w:val="left" w:pos="2552"/>
          <w:tab w:val="left" w:pos="3686"/>
          <w:tab w:val="left" w:pos="4678"/>
        </w:tabs>
      </w:pPr>
      <w:r>
        <w:t>OULU</w:t>
      </w:r>
      <w:r>
        <w:tab/>
        <w:t>4:42</w:t>
      </w:r>
      <w:r>
        <w:tab/>
        <w:t>5:00</w:t>
      </w:r>
      <w:r>
        <w:tab/>
        <w:t>0:18</w:t>
      </w:r>
      <w:r>
        <w:tab/>
        <w:t>1:48</w:t>
      </w:r>
    </w:p>
    <w:p w14:paraId="5950E0CC" w14:textId="77777777" w:rsidR="004F33CF" w:rsidRDefault="004F33CF" w:rsidP="00E353AD">
      <w:pPr>
        <w:tabs>
          <w:tab w:val="left" w:pos="1701"/>
          <w:tab w:val="left" w:pos="2552"/>
          <w:tab w:val="left" w:pos="3686"/>
          <w:tab w:val="left" w:pos="4678"/>
        </w:tabs>
      </w:pPr>
      <w:r>
        <w:t>KEMI</w:t>
      </w:r>
      <w:r>
        <w:tab/>
        <w:t>6:08</w:t>
      </w:r>
      <w:r>
        <w:tab/>
        <w:t>6:12</w:t>
      </w:r>
      <w:r>
        <w:tab/>
        <w:t>0:04</w:t>
      </w:r>
      <w:r>
        <w:tab/>
        <w:t>1:12</w:t>
      </w:r>
    </w:p>
    <w:p w14:paraId="0ECCE6C7" w14:textId="77777777" w:rsidR="004F33CF" w:rsidRDefault="004F33CF" w:rsidP="00E353AD">
      <w:pPr>
        <w:tabs>
          <w:tab w:val="left" w:pos="1701"/>
          <w:tab w:val="left" w:pos="2552"/>
          <w:tab w:val="left" w:pos="3686"/>
          <w:tab w:val="left" w:pos="4678"/>
        </w:tabs>
      </w:pPr>
      <w:r>
        <w:t>ROVANIEMI</w:t>
      </w:r>
      <w:r>
        <w:tab/>
        <w:t>7:47</w:t>
      </w:r>
      <w:r>
        <w:tab/>
        <w:t>7:55</w:t>
      </w:r>
      <w:r>
        <w:tab/>
        <w:t>0:08</w:t>
      </w:r>
      <w:r>
        <w:tab/>
        <w:t>1:43</w:t>
      </w:r>
    </w:p>
    <w:p w14:paraId="65BE23A7" w14:textId="77777777" w:rsidR="004F33CF" w:rsidRDefault="004F33CF" w:rsidP="00E353AD">
      <w:pPr>
        <w:tabs>
          <w:tab w:val="left" w:pos="1701"/>
          <w:tab w:val="left" w:pos="2552"/>
          <w:tab w:val="left" w:pos="3686"/>
          <w:tab w:val="left" w:pos="4678"/>
        </w:tabs>
      </w:pPr>
      <w:r>
        <w:t>MISI</w:t>
      </w:r>
      <w:r>
        <w:tab/>
        <w:t>8:31</w:t>
      </w:r>
      <w:r>
        <w:tab/>
        <w:t>8:32</w:t>
      </w:r>
      <w:r>
        <w:tab/>
        <w:t>0:01</w:t>
      </w:r>
      <w:r>
        <w:tab/>
        <w:t>0:37</w:t>
      </w:r>
    </w:p>
    <w:p w14:paraId="4A6AA2D2" w14:textId="77777777" w:rsidR="004F33CF" w:rsidRDefault="004F33CF" w:rsidP="00E353AD">
      <w:pPr>
        <w:tabs>
          <w:tab w:val="left" w:pos="1701"/>
          <w:tab w:val="left" w:pos="2552"/>
          <w:tab w:val="left" w:pos="3686"/>
          <w:tab w:val="left" w:pos="4678"/>
        </w:tabs>
      </w:pPr>
      <w:r>
        <w:t>KEMIJÄRVI</w:t>
      </w:r>
      <w:r>
        <w:tab/>
        <w:t>9:00</w:t>
      </w:r>
      <w:r>
        <w:tab/>
        <w:t>9:05</w:t>
      </w:r>
      <w:r>
        <w:tab/>
        <w:t>0:05</w:t>
      </w:r>
      <w:r>
        <w:tab/>
        <w:t>0:33</w:t>
      </w:r>
    </w:p>
    <w:p w14:paraId="77F5345E" w14:textId="77777777" w:rsidR="004F33CF" w:rsidRDefault="004F33CF" w:rsidP="004F33CF">
      <w:pPr>
        <w:pStyle w:val="TF"/>
      </w:pPr>
      <w:r>
        <w:t>Table 4.1.1-1. The parameters for the offload calculation for the train route between Helsinki and Kemijärvi.</w:t>
      </w:r>
    </w:p>
    <w:p w14:paraId="14E6F170" w14:textId="6304E329" w:rsidR="004F33CF" w:rsidRDefault="000D7724" w:rsidP="008A4FDD">
      <w:pPr>
        <w:pStyle w:val="TH"/>
      </w:pPr>
      <w:r w:rsidRPr="001C4DC7">
        <w:rPr>
          <w:noProof/>
          <w:lang w:val="en-US"/>
        </w:rPr>
        <w:drawing>
          <wp:inline distT="0" distB="0" distL="0" distR="0" wp14:anchorId="35915179" wp14:editId="6FB738A4">
            <wp:extent cx="5727700" cy="326644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C90FC1" w14:textId="77777777" w:rsidR="004F33CF" w:rsidRDefault="004F33CF" w:rsidP="00641796">
      <w:pPr>
        <w:pStyle w:val="TF"/>
      </w:pPr>
      <w:r>
        <w:t>Figure 4.1.1-2. The offload results with uplink speed of 450 Mbps.</w:t>
      </w:r>
    </w:p>
    <w:p w14:paraId="0E6E568D" w14:textId="58EDCD6B" w:rsidR="004F33CF" w:rsidRDefault="000D7724" w:rsidP="008A4FDD">
      <w:pPr>
        <w:pStyle w:val="TH"/>
      </w:pPr>
      <w:r w:rsidRPr="001C4DC7">
        <w:rPr>
          <w:noProof/>
          <w:lang w:val="en-US"/>
        </w:rPr>
        <w:lastRenderedPageBreak/>
        <w:drawing>
          <wp:inline distT="0" distB="0" distL="0" distR="0" wp14:anchorId="22EF6B32" wp14:editId="284ACED7">
            <wp:extent cx="5727700" cy="3218815"/>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FB2761" w14:textId="77777777" w:rsidR="004F33CF" w:rsidRDefault="004F33CF" w:rsidP="00641796">
      <w:pPr>
        <w:pStyle w:val="TF"/>
      </w:pPr>
      <w:r>
        <w:t xml:space="preserve"> Figure 4.1.1-3. The offload results with uplink speed of 750 Mbps.</w:t>
      </w:r>
    </w:p>
    <w:p w14:paraId="73228B01" w14:textId="002B7C99" w:rsidR="004F33CF" w:rsidRDefault="000D7724" w:rsidP="008A4FDD">
      <w:pPr>
        <w:pStyle w:val="TH"/>
      </w:pPr>
      <w:r w:rsidRPr="001C4DC7">
        <w:rPr>
          <w:noProof/>
          <w:lang w:val="en-US"/>
        </w:rPr>
        <w:drawing>
          <wp:inline distT="0" distB="0" distL="0" distR="0" wp14:anchorId="55F027A4" wp14:editId="3305CA37">
            <wp:extent cx="5680710" cy="319024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3B8C3E" w14:textId="77777777" w:rsidR="004F33CF" w:rsidRDefault="004F33CF" w:rsidP="00641796">
      <w:pPr>
        <w:pStyle w:val="TF"/>
      </w:pPr>
      <w:r>
        <w:t>Figure 4.1.1-4. The offload results with uplink speed of 1000 Mbps.</w:t>
      </w:r>
    </w:p>
    <w:p w14:paraId="7A7FE922" w14:textId="77777777" w:rsidR="004F33CF" w:rsidRDefault="004F33CF" w:rsidP="004F33CF">
      <w:r>
        <w:t xml:space="preserve">Based on the example estimations presented in the figures 4.1.1-1 – 4.1.1-4, the required throughput speed for the offload should be at least 1 Gbps. </w:t>
      </w:r>
    </w:p>
    <w:p w14:paraId="181FA98D" w14:textId="77777777" w:rsidR="004F33CF" w:rsidRDefault="004F33CF" w:rsidP="004F33CF">
      <w:r>
        <w:t xml:space="preserve">Hence, in order to meet the requirement regarding the retention time and to minimize the required physical storage in the train, FRMCS needs to provide the means to transfer the CCTV archives from train to ground, i.e. enable means for CCTV offload. </w:t>
      </w:r>
    </w:p>
    <w:p w14:paraId="11B844CA" w14:textId="77777777" w:rsidR="004F33CF" w:rsidRDefault="004F33CF" w:rsidP="004F33CF">
      <w:r>
        <w:t xml:space="preserve">In a CCTV offload system, FRMCS provides means for transferring video surveillance data between a mobile communication unit in the train and ground communication units located at the depot and at the stations and/or stops alongside the predetermined route of the train. Whenever the train approaches the stations and/or stops or arrives into the depot, FRMCS facilitates the communication between the ground and mobile communication unit. The mobile communication unit in the train forwards the video surveillance data from the video recorder and/or directly from video </w:t>
      </w:r>
      <w:r>
        <w:lastRenderedPageBreak/>
        <w:t xml:space="preserve">surveillance cameras.   The generic offload procedure between the ground and mobile communication units could be e.g as described in the following; </w:t>
      </w:r>
    </w:p>
    <w:p w14:paraId="6533C68F"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0E55393D" w14:textId="77777777" w:rsidR="004F33CF" w:rsidRDefault="004F33CF" w:rsidP="00641796">
      <w:pPr>
        <w:pStyle w:val="B1"/>
      </w:pPr>
      <w:r>
        <w:t>-</w:t>
      </w:r>
      <w:r>
        <w:tab/>
        <w:t xml:space="preserve">Upon successful synchronization, the ground communication unit requests offload from the mobile communication unit and the connection between the ground communication and mobile communication unit is established as soon as the sufficient signal quality is acknowledged by the FRMCS and mobile communication unit. </w:t>
      </w:r>
    </w:p>
    <w:p w14:paraId="7681921A" w14:textId="77777777" w:rsidR="004F33CF" w:rsidRDefault="004F33CF" w:rsidP="00641796">
      <w:pPr>
        <w:pStyle w:val="B1"/>
      </w:pPr>
      <w:r>
        <w:t>-</w:t>
      </w:r>
      <w:r>
        <w:tab/>
        <w:t xml:space="preserve">The transfer of CCTV archives from train to ground is started. </w:t>
      </w:r>
    </w:p>
    <w:p w14:paraId="63CEF172" w14:textId="77777777" w:rsidR="004F33CF" w:rsidRDefault="004F33CF" w:rsidP="00641796">
      <w:pPr>
        <w:pStyle w:val="B1"/>
      </w:pPr>
      <w:r>
        <w:t>-</w:t>
      </w:r>
      <w:r>
        <w:tab/>
        <w:t>The ground communication system forwards the offloaded data further to the ground storage.</w:t>
      </w:r>
    </w:p>
    <w:p w14:paraId="151181F3" w14:textId="77777777" w:rsidR="00421148" w:rsidRDefault="004F33CF" w:rsidP="00421148">
      <w:pPr>
        <w:pStyle w:val="B1"/>
      </w:pPr>
      <w:r>
        <w:t>-</w:t>
      </w:r>
      <w:r>
        <w:tab/>
        <w:t>The transfer of CCTV archives continues as long as sufficient connection between the train and ground system is available and/or aborted by the FRMCS.</w:t>
      </w:r>
      <w:r w:rsidR="00421148" w:rsidRPr="00421148">
        <w:t xml:space="preserve"> </w:t>
      </w:r>
    </w:p>
    <w:p w14:paraId="5BB31174" w14:textId="77777777" w:rsidR="004F33CF" w:rsidRDefault="00421148" w:rsidP="00421148">
      <w:r>
        <w:t>Rail-bound mass transit requires the same functionality, however, the CCTV offload is even more challenging due to the shorter stop times of commuter trains.</w:t>
      </w:r>
    </w:p>
    <w:p w14:paraId="7FB18899" w14:textId="77777777" w:rsidR="004F33CF" w:rsidRDefault="004F33CF" w:rsidP="00641796">
      <w:pPr>
        <w:pStyle w:val="Heading3"/>
      </w:pPr>
      <w:bookmarkStart w:id="16" w:name="_Toc27761474"/>
      <w:r>
        <w:t>4.1.2</w:t>
      </w:r>
      <w:r>
        <w:tab/>
        <w:t>Requirements</w:t>
      </w:r>
      <w:bookmarkEnd w:id="16"/>
    </w:p>
    <w:p w14:paraId="58D24047" w14:textId="77777777" w:rsidR="004F33CF" w:rsidRDefault="004F33CF" w:rsidP="004F33CF">
      <w:r>
        <w:t>[R</w:t>
      </w:r>
      <w:r w:rsidR="00E00B87">
        <w:t>4</w:t>
      </w:r>
      <w:r>
        <w:t>.1.2-1] FRMCS shall facilitate the CCTV offload from train to ground when, during the train stops the stations and/or stops, stations, and whenever the train arrives into the stops and at the depot.</w:t>
      </w:r>
    </w:p>
    <w:p w14:paraId="14F8D6D0" w14:textId="77777777" w:rsidR="004F33CF" w:rsidRDefault="004F33CF" w:rsidP="004F33CF">
      <w:r>
        <w:t>[R</w:t>
      </w:r>
      <w:r w:rsidR="00E00B87">
        <w:t>4</w:t>
      </w:r>
      <w:r>
        <w:t>.1.2-2] The FRMCS shall be able to support that CCTV archives can be transferred into the ground system in a time and resource efficient way in dedicated places such as stations, train stops or train depots.</w:t>
      </w:r>
    </w:p>
    <w:p w14:paraId="29559612" w14:textId="77777777" w:rsidR="004F33CF" w:rsidRDefault="004F33CF" w:rsidP="004F33CF">
      <w:r>
        <w:t>[R</w:t>
      </w:r>
      <w:r w:rsidR="00E00B87">
        <w:t>4</w:t>
      </w:r>
      <w:r>
        <w:t>.1.2-3] The CCTV offload shall be initiated by the ground communication unit, once the sufficient signal quality is available between the ground and mobile communication units.</w:t>
      </w:r>
    </w:p>
    <w:p w14:paraId="536B0655" w14:textId="77777777" w:rsidR="004F33CF" w:rsidRDefault="004F33CF" w:rsidP="004F33CF">
      <w:r>
        <w:t>[R</w:t>
      </w:r>
      <w:r w:rsidR="00E00B87">
        <w:t>4</w:t>
      </w:r>
      <w:r>
        <w:t>.1.2-4] The transfer of CCTV archives shall not affect mission critical communication.</w:t>
      </w:r>
    </w:p>
    <w:p w14:paraId="4BDEC3E5" w14:textId="77777777" w:rsidR="004F33CF" w:rsidRDefault="00E00B87" w:rsidP="00641796">
      <w:pPr>
        <w:pStyle w:val="Heading2"/>
      </w:pPr>
      <w:bookmarkStart w:id="17" w:name="_Toc27761475"/>
      <w:r>
        <w:t>4.2</w:t>
      </w:r>
      <w:r w:rsidR="004F33CF">
        <w:tab/>
        <w:t>Bulk transfer of multimedia from ground to train</w:t>
      </w:r>
      <w:bookmarkEnd w:id="17"/>
      <w:r w:rsidR="004F33CF">
        <w:t xml:space="preserve"> </w:t>
      </w:r>
    </w:p>
    <w:p w14:paraId="3C0DF9F0" w14:textId="77777777" w:rsidR="004F33CF" w:rsidRDefault="00E353AD" w:rsidP="00641796">
      <w:pPr>
        <w:pStyle w:val="Heading3"/>
      </w:pPr>
      <w:bookmarkStart w:id="18" w:name="_Toc27761476"/>
      <w:r>
        <w:t>4.2</w:t>
      </w:r>
      <w:r w:rsidR="004F33CF">
        <w:t>.1</w:t>
      </w:r>
      <w:r w:rsidR="004F33CF">
        <w:tab/>
        <w:t>Description</w:t>
      </w:r>
      <w:bookmarkEnd w:id="18"/>
    </w:p>
    <w:p w14:paraId="7F3A4C8B" w14:textId="77777777" w:rsidR="004F33CF" w:rsidRDefault="004F33CF" w:rsidP="004F33CF">
      <w:r>
        <w:t>The offering of multimedia services to the passengers is becoming default service during long travels in airplanes and more and more, also in trains. In order to minimize the excessive consumption of network capacity between train and ground, a bulk transfer of multimedia databases from ground to train during stops at the stations and depots is optimal solution. The bulk transfer of multimedia is done when the train stops at the stations, stops and depot, ideally with minimum of one gigabit transfer speed.  Hence, the multimedia content can be more versatile and updated in regular basis. The actual content is also consumed in-train network operated by the FRMCS and hence it does not give burden to the link budget between train and ground. The multimedia may contain movies, TV shows, cached webpages etc.</w:t>
      </w:r>
    </w:p>
    <w:p w14:paraId="7A9760F6" w14:textId="77777777" w:rsidR="004F33CF" w:rsidRDefault="004F33CF" w:rsidP="004F33CF">
      <w:r>
        <w:t xml:space="preserve">The bulk transfer of multimedia is facilitated by the FRMCS, which provides means for transferring the multimedia databases data between ground communication units, located at the depot, stations and/or stops alongside the predetermined route of the train. Whenever the train approaches the stations and/or stops or arrives into the depot, FRMCS facilitates the communication between the ground and mobile communication unit, if bulk transfer of multimedia transfer is requested. The ground communication unit uploads the multimedia databases from ground into the mobile communication unit in the train, where the data is stored in the train multimedia data storage.   The generic procedure for the bulk transfer of multimedia between the ground and mobile communication units could be e.g as described in the following; </w:t>
      </w:r>
    </w:p>
    <w:p w14:paraId="1C6FAFEF" w14:textId="77777777" w:rsidR="004F33CF" w:rsidRDefault="004F33CF" w:rsidP="00641796">
      <w:pPr>
        <w:pStyle w:val="B1"/>
      </w:pPr>
      <w:r>
        <w:t>-</w:t>
      </w:r>
      <w:r>
        <w:tab/>
        <w:t xml:space="preserve">The ground communication unit is monitoring whether a transmission signal from the mobile communication unit is available and that the signal quality is sufficient for synchronization. </w:t>
      </w:r>
    </w:p>
    <w:p w14:paraId="03BD3354" w14:textId="77777777" w:rsidR="004F33CF" w:rsidRDefault="004F33CF" w:rsidP="00641796">
      <w:pPr>
        <w:pStyle w:val="B1"/>
      </w:pPr>
      <w:r>
        <w:t>-</w:t>
      </w:r>
      <w:r>
        <w:tab/>
        <w:t xml:space="preserve">Upon successful synchronization, the mobile communication unit requests multimedia upload from the mobile communication unit and the connection between the ground communication and mobile communication unit is established as soon as the sufficient signal quality is acknowledged by the FRMCS and mobile communication unit. </w:t>
      </w:r>
    </w:p>
    <w:p w14:paraId="0C66C648" w14:textId="77777777" w:rsidR="004F33CF" w:rsidRDefault="004F33CF" w:rsidP="00641796">
      <w:pPr>
        <w:pStyle w:val="B1"/>
      </w:pPr>
      <w:r>
        <w:lastRenderedPageBreak/>
        <w:t>-</w:t>
      </w:r>
      <w:r>
        <w:tab/>
        <w:t xml:space="preserve">The transfer of multimedia databases from ground to train is started. </w:t>
      </w:r>
    </w:p>
    <w:p w14:paraId="5DD16470" w14:textId="77777777" w:rsidR="004F33CF" w:rsidRDefault="004F33CF" w:rsidP="00641796">
      <w:pPr>
        <w:pStyle w:val="B1"/>
      </w:pPr>
      <w:r>
        <w:t>-</w:t>
      </w:r>
      <w:r>
        <w:tab/>
        <w:t>The mobile communication system forwards the transferred multimedia databases further into the in-train storage.</w:t>
      </w:r>
    </w:p>
    <w:p w14:paraId="450703F0" w14:textId="77777777" w:rsidR="004F33CF" w:rsidRDefault="004F33CF" w:rsidP="00641796">
      <w:pPr>
        <w:pStyle w:val="B1"/>
      </w:pPr>
      <w:r>
        <w:t>-</w:t>
      </w:r>
      <w:r>
        <w:tab/>
        <w:t>The transfer of multimedia archives continues as long as sufficient connection between the train and ground system is available and/or aborted by the FRMCS.</w:t>
      </w:r>
    </w:p>
    <w:p w14:paraId="392EF391" w14:textId="77777777" w:rsidR="004F33CF" w:rsidRDefault="00E353AD" w:rsidP="00641796">
      <w:pPr>
        <w:pStyle w:val="Heading3"/>
      </w:pPr>
      <w:bookmarkStart w:id="19" w:name="_Toc27761477"/>
      <w:r>
        <w:t>4.2</w:t>
      </w:r>
      <w:r w:rsidR="004F33CF">
        <w:t>.2</w:t>
      </w:r>
      <w:r w:rsidR="004F33CF">
        <w:tab/>
        <w:t>Requirements</w:t>
      </w:r>
      <w:bookmarkEnd w:id="19"/>
    </w:p>
    <w:p w14:paraId="5942D24C" w14:textId="77777777" w:rsidR="004F33CF" w:rsidRDefault="00E353AD" w:rsidP="004F33CF">
      <w:r>
        <w:t>[R4.2</w:t>
      </w:r>
      <w:r w:rsidR="004F33CF">
        <w:t>.2-1] FRMCS shall facilitate the transfer of multimedia archives from ground to train.</w:t>
      </w:r>
    </w:p>
    <w:p w14:paraId="738A9887" w14:textId="77777777" w:rsidR="004F33CF" w:rsidRDefault="00E353AD" w:rsidP="004F33CF">
      <w:r>
        <w:t>[R4.2</w:t>
      </w:r>
      <w:r w:rsidR="004F33CF">
        <w:t>.2-2] The FRMCS shall be able to support that multimedia databases can be transferred from ground to train in a time and resource efficient way, when the train stops at the stations, train stops and at the depot.</w:t>
      </w:r>
    </w:p>
    <w:p w14:paraId="270A7AF7" w14:textId="77777777" w:rsidR="004F33CF" w:rsidRDefault="00E353AD" w:rsidP="004F33CF">
      <w:r>
        <w:t>[R4.2</w:t>
      </w:r>
      <w:r w:rsidR="004F33CF">
        <w:t xml:space="preserve">.2-3] FRMCS shall facilitate communication capabilities provided by the train. </w:t>
      </w:r>
    </w:p>
    <w:p w14:paraId="581C1C63" w14:textId="77777777" w:rsidR="004F33CF" w:rsidRDefault="00E353AD" w:rsidP="004F33CF">
      <w:r>
        <w:t>[R4.2</w:t>
      </w:r>
      <w:r w:rsidR="004F33CF">
        <w:t>.2-4] The transfer of multimedia databases shall not impact mission critical communication.</w:t>
      </w:r>
    </w:p>
    <w:p w14:paraId="4979E6D1" w14:textId="77777777" w:rsidR="004F33CF" w:rsidRDefault="004F33CF" w:rsidP="00641796">
      <w:pPr>
        <w:pStyle w:val="Heading2"/>
      </w:pPr>
      <w:bookmarkStart w:id="20" w:name="_Toc27761478"/>
      <w:r>
        <w:t>4.</w:t>
      </w:r>
      <w:r w:rsidR="00E353AD">
        <w:t>3</w:t>
      </w:r>
      <w:r>
        <w:tab/>
        <w:t>Massive Inter-carriage data transfer</w:t>
      </w:r>
      <w:bookmarkEnd w:id="20"/>
      <w:r>
        <w:t xml:space="preserve"> </w:t>
      </w:r>
    </w:p>
    <w:p w14:paraId="6498CC7F" w14:textId="77777777" w:rsidR="004F33CF" w:rsidRDefault="004F33CF" w:rsidP="00641796">
      <w:pPr>
        <w:pStyle w:val="Heading3"/>
      </w:pPr>
      <w:bookmarkStart w:id="21" w:name="_Toc27761479"/>
      <w:r>
        <w:t>4.</w:t>
      </w:r>
      <w:r w:rsidR="00E353AD">
        <w:t>3</w:t>
      </w:r>
      <w:r>
        <w:t>.1</w:t>
      </w:r>
      <w:r>
        <w:tab/>
        <w:t>Description</w:t>
      </w:r>
      <w:bookmarkEnd w:id="21"/>
    </w:p>
    <w:p w14:paraId="54EA058B" w14:textId="77777777" w:rsidR="004F33CF" w:rsidRDefault="004F33CF" w:rsidP="004F33CF">
      <w:r>
        <w:t>The inter-carriage links between train vehicles enable sufficient capacity to enable massive data transfer throughout the train required e.g</w:t>
      </w:r>
      <w:r w:rsidR="008A4FDD">
        <w:t>.</w:t>
      </w:r>
      <w:r>
        <w:t xml:space="preserve"> for transfer of CCTV archives, multimedia databases and live streaming</w:t>
      </w:r>
      <w:r w:rsidR="00421148">
        <w:t xml:space="preserve"> as well as for control, operational, and passenger services</w:t>
      </w:r>
      <w:r>
        <w:t xml:space="preserve">. Mobile communication unit in train provides connection between carriages of the train </w:t>
      </w:r>
      <w:r w:rsidR="00421148">
        <w:t>used, e.g.</w:t>
      </w:r>
      <w:r>
        <w:t xml:space="preserve"> for the transfer of CCTV archives to a central node in the train form which the connection to the ground system will take place.</w:t>
      </w:r>
    </w:p>
    <w:p w14:paraId="30E3846E" w14:textId="77777777" w:rsidR="004F33CF" w:rsidRDefault="004F33CF" w:rsidP="00641796">
      <w:pPr>
        <w:pStyle w:val="Heading3"/>
      </w:pPr>
      <w:bookmarkStart w:id="22" w:name="_Toc27761480"/>
      <w:r>
        <w:t>4.</w:t>
      </w:r>
      <w:r w:rsidR="00E353AD">
        <w:t>3</w:t>
      </w:r>
      <w:r>
        <w:t>.2</w:t>
      </w:r>
      <w:r>
        <w:tab/>
        <w:t>Requirements</w:t>
      </w:r>
      <w:bookmarkEnd w:id="22"/>
    </w:p>
    <w:p w14:paraId="235C4F1F" w14:textId="77777777" w:rsidR="004F33CF" w:rsidRDefault="004F33CF" w:rsidP="004F33CF">
      <w:r>
        <w:t>[R4.</w:t>
      </w:r>
      <w:r w:rsidR="00E353AD">
        <w:t>3</w:t>
      </w:r>
      <w:r>
        <w:t xml:space="preserve">.2-1] The FRMCS shall facilitate the onboard communication between carriages of a train, </w:t>
      </w:r>
      <w:r w:rsidR="00421148">
        <w:t xml:space="preserve">e.g. </w:t>
      </w:r>
      <w:r>
        <w:t>to collect CCTV content at one place on the train for transfer to the ground system.</w:t>
      </w:r>
    </w:p>
    <w:p w14:paraId="275425F7" w14:textId="77777777" w:rsidR="004F33CF" w:rsidRDefault="004F33CF" w:rsidP="004F33CF">
      <w:r>
        <w:t>[R4.</w:t>
      </w:r>
      <w:r w:rsidR="00E353AD">
        <w:t>3</w:t>
      </w:r>
      <w:r>
        <w:t>.2-2] The Inter-carriage links shall support at least the same throughput speed as the mobile communication unit of FRMCS providing the link between train and ground system.</w:t>
      </w:r>
    </w:p>
    <w:p w14:paraId="62413611" w14:textId="77777777" w:rsidR="004F33CF" w:rsidRDefault="004F33CF" w:rsidP="004F33CF">
      <w:r>
        <w:t>[R4.</w:t>
      </w:r>
      <w:r w:rsidR="00E353AD">
        <w:t>3</w:t>
      </w:r>
      <w:r>
        <w:t>.2-3] The onboard communication between carriages of a train shall not impact mission critical communication.</w:t>
      </w:r>
    </w:p>
    <w:p w14:paraId="7AC412FF" w14:textId="77777777" w:rsidR="00421148" w:rsidRDefault="00421148" w:rsidP="00421148">
      <w:pPr>
        <w:pStyle w:val="Heading2"/>
      </w:pPr>
      <w:bookmarkStart w:id="23" w:name="_Toc27761481"/>
      <w:r>
        <w:t xml:space="preserve">4.4 </w:t>
      </w:r>
      <w:r>
        <w:tab/>
        <w:t>Coexistence of automated train control with other train applications</w:t>
      </w:r>
      <w:bookmarkEnd w:id="23"/>
    </w:p>
    <w:p w14:paraId="4F19C542" w14:textId="77777777" w:rsidR="00421148" w:rsidRDefault="00421148" w:rsidP="00421148">
      <w:pPr>
        <w:pStyle w:val="Heading3"/>
      </w:pPr>
      <w:bookmarkStart w:id="24" w:name="_Toc27761482"/>
      <w:r>
        <w:t>4.4.1</w:t>
      </w:r>
      <w:r>
        <w:tab/>
        <w:t>Description</w:t>
      </w:r>
      <w:bookmarkEnd w:id="24"/>
    </w:p>
    <w:p w14:paraId="2AB1624C" w14:textId="77777777" w:rsidR="00421148" w:rsidRDefault="00421148" w:rsidP="00421148">
      <w:r>
        <w:t>Train automation can be divided into control and operations. Both types consist of distributed applications that rely on dependable communication. Typically, control applications such as for automated train control are of higher priority than operational applications, and the latter are typically of higher priority than passenger services. One of the main challenges is to guarantee the premium priority of control-related communication over other types of communication, especially since the data bandwidth consumed for control is typically dwarfed by data traffic stemming from the other two application areas. Another challenge is to guarantee the super priority of operational data communication over passenger-related communication. Driverless trains are not the only source of automation in mass transit, and thus not the only source of dependable machine-type communication. For instance, mass transit train control (MTTC) including communication-based train control (CBTC) is also used for trains exhibiting lower grades of automation, if assisted by rail-to-rail-side wireless communication, which is at the core of driverless trains.</w:t>
      </w:r>
    </w:p>
    <w:p w14:paraId="7214D7F8" w14:textId="77777777" w:rsidR="00421148" w:rsidRDefault="00421148" w:rsidP="00421148">
      <w:r>
        <w:t>Communication services for MTTC have to coexist with other high-priority and low-priority communication services. This coexistence is done assigning priorities to the communications, see below an example of how these priorities can be allocated:</w:t>
      </w:r>
    </w:p>
    <w:p w14:paraId="24AE478C" w14:textId="77777777" w:rsidR="00421148" w:rsidRDefault="00A664F4" w:rsidP="00A664F4">
      <w:pPr>
        <w:pStyle w:val="B1"/>
      </w:pPr>
      <w:r>
        <w:lastRenderedPageBreak/>
        <w:t>-</w:t>
      </w:r>
      <w:r>
        <w:tab/>
      </w:r>
      <w:r w:rsidR="00421148">
        <w:t>The MTTC communication service might have the highest priority (train control).</w:t>
      </w:r>
    </w:p>
    <w:p w14:paraId="4CFB827A" w14:textId="77777777" w:rsidR="00421148" w:rsidRDefault="00A664F4" w:rsidP="00A664F4">
      <w:pPr>
        <w:pStyle w:val="B1"/>
      </w:pPr>
      <w:r>
        <w:t>-</w:t>
      </w:r>
      <w:r>
        <w:tab/>
      </w:r>
      <w:r w:rsidR="00421148">
        <w:t>The CCTV communication service might have high-priority, but lower than MTTC.</w:t>
      </w:r>
    </w:p>
    <w:p w14:paraId="67C95A22" w14:textId="77777777" w:rsidR="00421148" w:rsidRDefault="00A664F4" w:rsidP="00A664F4">
      <w:pPr>
        <w:pStyle w:val="B1"/>
      </w:pPr>
      <w:r>
        <w:t>-</w:t>
      </w:r>
      <w:r>
        <w:tab/>
        <w:t xml:space="preserve"> </w:t>
      </w:r>
      <w:r w:rsidR="00421148">
        <w:t>(High data rate) data communication services such as passenger internet access might be of low priority.</w:t>
      </w:r>
    </w:p>
    <w:p w14:paraId="3293C60F" w14:textId="77777777" w:rsidR="00421148" w:rsidRDefault="00A664F4" w:rsidP="00A664F4">
      <w:pPr>
        <w:pStyle w:val="B1"/>
      </w:pPr>
      <w:r>
        <w:t>-</w:t>
      </w:r>
      <w:r>
        <w:tab/>
      </w:r>
      <w:r w:rsidR="00421148">
        <w:t>Emergency calls need to be established on demand with a priority suitable to guarantee call success independent of already running communication services.</w:t>
      </w:r>
    </w:p>
    <w:p w14:paraId="6A220304" w14:textId="77777777" w:rsidR="00421148" w:rsidRDefault="00421148" w:rsidP="00421148">
      <w:pPr>
        <w:pStyle w:val="NO"/>
      </w:pPr>
      <w:r>
        <w:t>NOTE:</w:t>
      </w:r>
      <w:r>
        <w:tab/>
        <w:t>This kind of emergency calls is using the train and rail infrastructure and not the public emergency services. An example for a train emergency system are microphone/speaker boxes that are integrated into the walls of the passenger area.</w:t>
      </w:r>
    </w:p>
    <w:p w14:paraId="35DA9AED" w14:textId="77777777" w:rsidR="00421148" w:rsidRDefault="00421148" w:rsidP="00421148">
      <w:r>
        <w:t xml:space="preserve">The setup of high data rate communication services with low priority does not have an impact on the communication services for train control. Furthermore, the start-up of a communication service for train control will </w:t>
      </w:r>
      <w:r w:rsidR="00A664F4">
        <w:t>acquire</w:t>
      </w:r>
      <w:r>
        <w:t xml:space="preserve"> sufficient </w:t>
      </w:r>
      <w:r w:rsidR="00A664F4">
        <w:t>resources</w:t>
      </w:r>
      <w:r>
        <w:t xml:space="preserve"> in the 5G network, even if high data rate communication services with low priority are already running.</w:t>
      </w:r>
    </w:p>
    <w:p w14:paraId="1E765436" w14:textId="77777777" w:rsidR="00421148" w:rsidRDefault="00421148" w:rsidP="00421148">
      <w:pPr>
        <w:pStyle w:val="Heading3"/>
      </w:pPr>
      <w:bookmarkStart w:id="25" w:name="_Toc27761483"/>
      <w:r>
        <w:t>4.4.2</w:t>
      </w:r>
      <w:r>
        <w:tab/>
        <w:t>Requirements</w:t>
      </w:r>
      <w:bookmarkEnd w:id="25"/>
    </w:p>
    <w:p w14:paraId="3C89547D" w14:textId="77777777" w:rsidR="00421148" w:rsidRDefault="00421148" w:rsidP="00421148">
      <w:r>
        <w:t>[R4.4.2-1] High priority communication services, especially their end-to-end latency and availability, shall not be affected by communication services of lower priority running in parallel.</w:t>
      </w:r>
    </w:p>
    <w:p w14:paraId="7B7B1413" w14:textId="77777777" w:rsidR="00421148" w:rsidRDefault="00421148" w:rsidP="00421148">
      <w:r>
        <w:t>[R4.4.2-2] The start-up of high-priority communication services shall not be affected by already running services with different priorities.</w:t>
      </w:r>
    </w:p>
    <w:p w14:paraId="3BBE26D9" w14:textId="77777777" w:rsidR="00002D24" w:rsidRPr="00CD4D44" w:rsidRDefault="00002D24" w:rsidP="00002D24">
      <w:pPr>
        <w:pStyle w:val="Heading1"/>
      </w:pPr>
      <w:bookmarkStart w:id="26" w:name="_Toc27761484"/>
      <w:r w:rsidRPr="00CD4D44">
        <w:t>5</w:t>
      </w:r>
      <w:r w:rsidRPr="00CD4D44">
        <w:tab/>
        <w:t>Performance requirements</w:t>
      </w:r>
      <w:r w:rsidR="00421148">
        <w:t xml:space="preserve"> for main line</w:t>
      </w:r>
      <w:bookmarkEnd w:id="26"/>
    </w:p>
    <w:p w14:paraId="08E515BF" w14:textId="77777777" w:rsidR="00002D24" w:rsidRPr="00CD4D44" w:rsidRDefault="00002D24" w:rsidP="00002D24">
      <w:pPr>
        <w:pStyle w:val="Heading2"/>
      </w:pPr>
      <w:bookmarkStart w:id="27" w:name="_Toc27761485"/>
      <w:r w:rsidRPr="00CD4D44">
        <w:t>5.1</w:t>
      </w:r>
      <w:r w:rsidRPr="00CD4D44">
        <w:tab/>
        <w:t>Environmental conditions</w:t>
      </w:r>
      <w:bookmarkEnd w:id="27"/>
    </w:p>
    <w:p w14:paraId="577FFBBB" w14:textId="77777777" w:rsidR="00002D24" w:rsidRPr="00CD4D44" w:rsidRDefault="00002D24" w:rsidP="00002D24">
      <w:pPr>
        <w:rPr>
          <w:noProof/>
        </w:rPr>
      </w:pPr>
      <w:r w:rsidRPr="00CD4D44">
        <w:rPr>
          <w:noProof/>
        </w:rPr>
        <w:t>Rail</w:t>
      </w:r>
      <w:r>
        <w:rPr>
          <w:noProof/>
        </w:rPr>
        <w:t xml:space="preserve"> communication</w:t>
      </w:r>
      <w:r w:rsidRPr="00CD4D44">
        <w:rPr>
          <w:noProof/>
        </w:rPr>
        <w:t xml:space="preserve"> </w:t>
      </w:r>
      <w:r>
        <w:rPr>
          <w:noProof/>
        </w:rPr>
        <w:t>is</w:t>
      </w:r>
      <w:r w:rsidRPr="00CD4D44">
        <w:rPr>
          <w:noProof/>
        </w:rPr>
        <w:t xml:space="preserve"> subject to much diverse limitations in urban and sparsely populated areas. Depending on the landscape, the construction of tunnels, e.g. underground or mountain crossing, or the construction of new tracks, the embedding of railway lines within aisles, through uninhabited areas is required. Tunnels are specific and require separate consideration in signal propagation through the changing fill factor. Here, the use of leaky feeder cables is essential.</w:t>
      </w:r>
    </w:p>
    <w:p w14:paraId="63E90960" w14:textId="77777777" w:rsidR="00002D24" w:rsidRPr="00CD4D44" w:rsidRDefault="00002D24" w:rsidP="00002D24">
      <w:pPr>
        <w:rPr>
          <w:noProof/>
        </w:rPr>
      </w:pPr>
      <w:r w:rsidRPr="00CD4D44">
        <w:rPr>
          <w:noProof/>
        </w:rPr>
        <w:t>Crucial constraints for the provision of performance factors are summarized in a non-exhaustive list below:</w:t>
      </w:r>
    </w:p>
    <w:p w14:paraId="7E199CE9" w14:textId="77777777" w:rsidR="00002D24" w:rsidRPr="00E262B2" w:rsidRDefault="00002D24" w:rsidP="00002D24">
      <w:pPr>
        <w:pStyle w:val="B1"/>
        <w:numPr>
          <w:ilvl w:val="0"/>
          <w:numId w:val="7"/>
        </w:numPr>
        <w:rPr>
          <w:noProof/>
        </w:rPr>
      </w:pPr>
      <w:r w:rsidRPr="00E262B2">
        <w:rPr>
          <w:noProof/>
        </w:rPr>
        <w:t>Free space;</w:t>
      </w:r>
    </w:p>
    <w:p w14:paraId="37A58C35" w14:textId="77777777" w:rsidR="00002D24" w:rsidRPr="00E262B2" w:rsidRDefault="00002D24" w:rsidP="00002D24">
      <w:pPr>
        <w:pStyle w:val="B1"/>
        <w:numPr>
          <w:ilvl w:val="0"/>
          <w:numId w:val="7"/>
        </w:numPr>
        <w:rPr>
          <w:noProof/>
        </w:rPr>
      </w:pPr>
      <w:r w:rsidRPr="00E262B2">
        <w:rPr>
          <w:noProof/>
        </w:rPr>
        <w:t>Railway corridors in general and especially in hilly terrain;</w:t>
      </w:r>
    </w:p>
    <w:p w14:paraId="6500A6F1" w14:textId="77777777" w:rsidR="00002D24" w:rsidRPr="00E262B2" w:rsidRDefault="00002D24" w:rsidP="00002D24">
      <w:pPr>
        <w:pStyle w:val="B1"/>
        <w:numPr>
          <w:ilvl w:val="0"/>
          <w:numId w:val="7"/>
        </w:numPr>
        <w:rPr>
          <w:noProof/>
        </w:rPr>
      </w:pPr>
      <w:r w:rsidRPr="00E262B2">
        <w:rPr>
          <w:noProof/>
        </w:rPr>
        <w:t>Railway corridors through forest areas;</w:t>
      </w:r>
    </w:p>
    <w:p w14:paraId="651155A6" w14:textId="77777777" w:rsidR="00002D24" w:rsidRPr="00E262B2" w:rsidRDefault="00002D24" w:rsidP="00002D24">
      <w:pPr>
        <w:pStyle w:val="B1"/>
        <w:numPr>
          <w:ilvl w:val="0"/>
          <w:numId w:val="7"/>
        </w:numPr>
        <w:rPr>
          <w:noProof/>
        </w:rPr>
      </w:pPr>
      <w:r w:rsidRPr="00E262B2">
        <w:rPr>
          <w:noProof/>
        </w:rPr>
        <w:t>Underground / tunnel environment;</w:t>
      </w:r>
    </w:p>
    <w:p w14:paraId="650FA2EF" w14:textId="77777777" w:rsidR="00002D24" w:rsidRPr="00CD4D44" w:rsidRDefault="00002D24" w:rsidP="00002D24">
      <w:pPr>
        <w:pStyle w:val="B1"/>
        <w:numPr>
          <w:ilvl w:val="0"/>
          <w:numId w:val="7"/>
        </w:numPr>
        <w:rPr>
          <w:noProof/>
        </w:rPr>
      </w:pPr>
      <w:r w:rsidRPr="00405BF3">
        <w:rPr>
          <w:noProof/>
        </w:rPr>
        <w:t>Moving</w:t>
      </w:r>
      <w:r w:rsidRPr="00CD4D44">
        <w:rPr>
          <w:noProof/>
        </w:rPr>
        <w:t xml:space="preserve"> trains or objects in a railway station and shunting yards;</w:t>
      </w:r>
    </w:p>
    <w:p w14:paraId="23EA9EAA" w14:textId="77777777" w:rsidR="00002D24" w:rsidRPr="00CD4D44" w:rsidRDefault="00002D24" w:rsidP="00002D24">
      <w:pPr>
        <w:pStyle w:val="Heading2"/>
      </w:pPr>
      <w:bookmarkStart w:id="28" w:name="_Toc27761486"/>
      <w:r w:rsidRPr="00CD4D44">
        <w:t>5.2</w:t>
      </w:r>
      <w:r w:rsidRPr="00CD4D44">
        <w:tab/>
        <w:t>Low latency and high reliability</w:t>
      </w:r>
      <w:bookmarkEnd w:id="28"/>
    </w:p>
    <w:p w14:paraId="7AD5B28D" w14:textId="77777777" w:rsidR="00002D24" w:rsidRPr="00CD4D44" w:rsidRDefault="00002D24" w:rsidP="00002D24">
      <w:pPr>
        <w:pStyle w:val="Heading3"/>
      </w:pPr>
      <w:bookmarkStart w:id="29" w:name="_Toc27761487"/>
      <w:r w:rsidRPr="00CD4D44">
        <w:t>5.2.1</w:t>
      </w:r>
      <w:r w:rsidRPr="00CD4D44">
        <w:tab/>
        <w:t>Overview</w:t>
      </w:r>
      <w:bookmarkEnd w:id="29"/>
    </w:p>
    <w:p w14:paraId="732FC068" w14:textId="77777777" w:rsidR="00002D24" w:rsidRPr="00CD4D44" w:rsidRDefault="00002D24" w:rsidP="00002D24">
      <w:pPr>
        <w:rPr>
          <w:noProof/>
        </w:rPr>
      </w:pPr>
      <w:r w:rsidRPr="00CD4D44">
        <w:rPr>
          <w:noProof/>
        </w:rPr>
        <w:t>In future, for example trains will simultaneously exchange control information and status information with the responsible traffic management system on the ground. This procedure is a key factor for automated operation without a driver. Nonetheless, also traditional voice communication is needed to allow train staff to communicate with the ground staff.</w:t>
      </w:r>
    </w:p>
    <w:p w14:paraId="09F55949" w14:textId="77777777" w:rsidR="00002D24" w:rsidRPr="00CD4D44" w:rsidRDefault="00002D24" w:rsidP="00002D24">
      <w:pPr>
        <w:rPr>
          <w:noProof/>
        </w:rPr>
      </w:pPr>
      <w:r w:rsidRPr="00CD4D44">
        <w:rPr>
          <w:noProof/>
        </w:rPr>
        <w:t>Trains are operated at speeds up to 500 km/h. Under these conditions voice, video and data communication are to be provided. Especially train control communication is of extreme importance to ensure passengers safety.</w:t>
      </w:r>
    </w:p>
    <w:p w14:paraId="246EF09B" w14:textId="77777777" w:rsidR="00002D24" w:rsidRPr="00CD4D44" w:rsidRDefault="00002D24" w:rsidP="00002D24">
      <w:pPr>
        <w:rPr>
          <w:noProof/>
        </w:rPr>
      </w:pPr>
      <w:r w:rsidRPr="00CD4D44">
        <w:rPr>
          <w:noProof/>
        </w:rPr>
        <w:lastRenderedPageBreak/>
        <w:t>In normal rail operation and in the context of Grade of Automation (GoA3 and GoA4) video/radar/lidar sensors on trains and on ground will be used to:</w:t>
      </w:r>
    </w:p>
    <w:p w14:paraId="4F112ECB" w14:textId="77777777" w:rsidR="00002D24" w:rsidRPr="00CD4D44" w:rsidRDefault="00002D24" w:rsidP="00002D24">
      <w:pPr>
        <w:pStyle w:val="B1"/>
        <w:numPr>
          <w:ilvl w:val="0"/>
          <w:numId w:val="7"/>
        </w:numPr>
      </w:pPr>
      <w:r w:rsidRPr="00CD4D44">
        <w:t>detect hazards on tracks, and</w:t>
      </w:r>
    </w:p>
    <w:p w14:paraId="613CFC55" w14:textId="77777777" w:rsidR="00002D24" w:rsidRPr="00CD4D44" w:rsidRDefault="00002D24" w:rsidP="00002D24">
      <w:pPr>
        <w:pStyle w:val="B1"/>
        <w:numPr>
          <w:ilvl w:val="0"/>
          <w:numId w:val="7"/>
        </w:numPr>
        <w:rPr>
          <w:noProof/>
        </w:rPr>
      </w:pPr>
      <w:r w:rsidRPr="00CD4D44">
        <w:t>ensure a safe passenger (dis-)embarkation (e.g., ensure that passengers are not stuck in doors, or between platform and train, when trains depart, and trigger emergency braking or postpone train departure if any hazardous situation</w:t>
      </w:r>
      <w:r w:rsidRPr="00CD4D44">
        <w:rPr>
          <w:noProof/>
        </w:rPr>
        <w:t xml:space="preserve"> is detected).</w:t>
      </w:r>
    </w:p>
    <w:p w14:paraId="7BA939DE" w14:textId="77777777" w:rsidR="00002D24" w:rsidRPr="00CD4D44" w:rsidRDefault="00002D24" w:rsidP="00002D24">
      <w:pPr>
        <w:rPr>
          <w:noProof/>
        </w:rPr>
      </w:pPr>
      <w:r w:rsidRPr="00CD4D44">
        <w:rPr>
          <w:noProof/>
        </w:rPr>
        <w:t>The relative braking distance of a rail vehicle is an important indicator of the safety, which is significantly influenced by the transmission reliability between train and controller at low speeds up to 40 km/h. This mainly applies to the entry and exit of trains in the station area or displacement manoeuvres within marshalling yards. The reliability and latency of the transmission of the control command signalling of speeds up to 40 km/h has a direct impact on the braking distance.</w:t>
      </w:r>
    </w:p>
    <w:p w14:paraId="261DF68E" w14:textId="77777777" w:rsidR="00002D24" w:rsidRPr="00CD4D44" w:rsidRDefault="00002D24" w:rsidP="00F3563C">
      <w:pPr>
        <w:pStyle w:val="Heading3"/>
      </w:pPr>
      <w:bookmarkStart w:id="30" w:name="_Toc27761488"/>
      <w:r w:rsidRPr="00CD4D44">
        <w:t>5.2.2</w:t>
      </w:r>
      <w:r w:rsidRPr="00CD4D44">
        <w:tab/>
        <w:t>Scenarios and KPIs for main line</w:t>
      </w:r>
      <w:bookmarkEnd w:id="30"/>
    </w:p>
    <w:p w14:paraId="668877A1" w14:textId="77777777" w:rsidR="00002D24" w:rsidRPr="00CD4D44" w:rsidRDefault="00002D24" w:rsidP="00002D24">
      <w:pPr>
        <w:rPr>
          <w:noProof/>
        </w:rPr>
      </w:pPr>
      <w:r w:rsidRPr="00CD4D44">
        <w:rPr>
          <w:noProof/>
        </w:rPr>
        <w:t>To support this various voice, video and data categories,the following rail communication scenarios under the aspect of train speed shall be considered:</w:t>
      </w:r>
    </w:p>
    <w:p w14:paraId="1C6257B9" w14:textId="77777777" w:rsidR="00002D24" w:rsidRPr="00CD4D44" w:rsidRDefault="00002D24" w:rsidP="00F3563C">
      <w:pPr>
        <w:pStyle w:val="B1"/>
        <w:numPr>
          <w:ilvl w:val="0"/>
          <w:numId w:val="7"/>
        </w:numPr>
        <w:rPr>
          <w:noProof/>
        </w:rPr>
      </w:pPr>
      <w:r w:rsidRPr="00CD4D44">
        <w:rPr>
          <w:b/>
          <w:noProof/>
        </w:rPr>
        <w:t>Voice Communication</w:t>
      </w:r>
      <w:r w:rsidRPr="00CD4D44">
        <w:rPr>
          <w:noProof/>
        </w:rPr>
        <w:t xml:space="preserve"> for operational purposes impacting train safety </w:t>
      </w:r>
    </w:p>
    <w:p w14:paraId="03CC0DD5" w14:textId="77777777" w:rsidR="00002D24" w:rsidRPr="00CD4D44" w:rsidRDefault="00002D24" w:rsidP="00F3563C">
      <w:pPr>
        <w:pStyle w:val="B1"/>
        <w:numPr>
          <w:ilvl w:val="0"/>
          <w:numId w:val="7"/>
        </w:numPr>
        <w:rPr>
          <w:noProof/>
        </w:rPr>
      </w:pPr>
      <w:r w:rsidRPr="00CD4D44">
        <w:rPr>
          <w:b/>
          <w:noProof/>
        </w:rPr>
        <w:t xml:space="preserve">Critical Video Communication </w:t>
      </w:r>
      <w:r w:rsidRPr="00CD4D44">
        <w:rPr>
          <w:noProof/>
        </w:rPr>
        <w:t>for observation purposes</w:t>
      </w:r>
      <w:r w:rsidRPr="00CD4D44">
        <w:rPr>
          <w:b/>
          <w:noProof/>
        </w:rPr>
        <w:t xml:space="preserve"> </w:t>
      </w:r>
      <w:r w:rsidRPr="00CD4D44">
        <w:rPr>
          <w:noProof/>
        </w:rPr>
        <w:t>with</w:t>
      </w:r>
      <w:r w:rsidRPr="00CD4D44">
        <w:rPr>
          <w:b/>
          <w:noProof/>
        </w:rPr>
        <w:t xml:space="preserve"> </w:t>
      </w:r>
      <w:r w:rsidRPr="00CD4D44">
        <w:rPr>
          <w:noProof/>
        </w:rPr>
        <w:t>indirect impact on train operation, e.g. passenger surveillance;</w:t>
      </w:r>
    </w:p>
    <w:p w14:paraId="463B4BA4" w14:textId="77777777" w:rsidR="00002D24" w:rsidRPr="00CD4D44" w:rsidRDefault="00002D24" w:rsidP="00F3563C">
      <w:pPr>
        <w:pStyle w:val="B1"/>
        <w:numPr>
          <w:ilvl w:val="0"/>
          <w:numId w:val="7"/>
        </w:numPr>
        <w:rPr>
          <w:noProof/>
        </w:rPr>
      </w:pPr>
      <w:r w:rsidRPr="00CD4D44">
        <w:rPr>
          <w:b/>
          <w:noProof/>
        </w:rPr>
        <w:t xml:space="preserve">Very Critical Video Communication </w:t>
      </w:r>
      <w:r w:rsidRPr="00CD4D44">
        <w:rPr>
          <w:noProof/>
        </w:rPr>
        <w:t>with direct impact on train safety- related critical train control and operation, e.g. used in driverless (e.g. Grade of Automation - GoA3/GoA4) operation for automated detection of objects (no human in the loop) or video-based remote control (human in the loop);</w:t>
      </w:r>
    </w:p>
    <w:p w14:paraId="6BD1B34F" w14:textId="77777777" w:rsidR="00002D24" w:rsidRPr="00CD4D44" w:rsidRDefault="00002D24" w:rsidP="00F3563C">
      <w:pPr>
        <w:pStyle w:val="B1"/>
        <w:numPr>
          <w:ilvl w:val="0"/>
          <w:numId w:val="7"/>
        </w:numPr>
        <w:rPr>
          <w:noProof/>
        </w:rPr>
      </w:pPr>
      <w:r w:rsidRPr="00CD4D44">
        <w:rPr>
          <w:b/>
          <w:noProof/>
        </w:rPr>
        <w:t>Standard Data Communication</w:t>
      </w:r>
      <w:r w:rsidRPr="00CD4D44">
        <w:rPr>
          <w:noProof/>
        </w:rPr>
        <w:t xml:space="preserve"> used for the exchange of train diagnostic information or communication relevant information;</w:t>
      </w:r>
    </w:p>
    <w:p w14:paraId="66D8CAA5" w14:textId="77777777" w:rsidR="00002D24" w:rsidRPr="00CD4D44" w:rsidRDefault="00002D24" w:rsidP="00F3563C">
      <w:pPr>
        <w:pStyle w:val="B1"/>
        <w:numPr>
          <w:ilvl w:val="0"/>
          <w:numId w:val="7"/>
        </w:numPr>
        <w:rPr>
          <w:noProof/>
        </w:rPr>
      </w:pPr>
      <w:r w:rsidRPr="00CD4D44">
        <w:rPr>
          <w:b/>
          <w:noProof/>
        </w:rPr>
        <w:t>Critical Data Communication</w:t>
      </w:r>
      <w:r w:rsidRPr="00CD4D44">
        <w:rPr>
          <w:noProof/>
        </w:rPr>
        <w:t xml:space="preserve"> for present rail traffic management systems;</w:t>
      </w:r>
    </w:p>
    <w:p w14:paraId="25E2F9FA" w14:textId="77777777" w:rsidR="00002D24" w:rsidRPr="00CD4D44" w:rsidRDefault="00002D24" w:rsidP="00F3563C">
      <w:pPr>
        <w:pStyle w:val="B1"/>
        <w:numPr>
          <w:ilvl w:val="0"/>
          <w:numId w:val="7"/>
        </w:numPr>
        <w:rPr>
          <w:noProof/>
        </w:rPr>
      </w:pPr>
      <w:r w:rsidRPr="00CD4D44">
        <w:rPr>
          <w:b/>
          <w:noProof/>
        </w:rPr>
        <w:t>Very Critical Data</w:t>
      </w:r>
      <w:r w:rsidRPr="00CD4D44">
        <w:rPr>
          <w:noProof/>
        </w:rPr>
        <w:t xml:space="preserve"> </w:t>
      </w:r>
      <w:r w:rsidRPr="00CD4D44">
        <w:rPr>
          <w:b/>
          <w:noProof/>
        </w:rPr>
        <w:t>Communication</w:t>
      </w:r>
      <w:r w:rsidRPr="00CD4D44">
        <w:rPr>
          <w:noProof/>
        </w:rPr>
        <w:t xml:space="preserve"> for enhanced intelligent rail traffic management systems e.g. full automated train control systems (driverless – remote control); requires high reliable transmission and preservation of the response pattern;</w:t>
      </w:r>
    </w:p>
    <w:p w14:paraId="0F9CC417" w14:textId="77777777" w:rsidR="00002D24" w:rsidRPr="00CD4D44" w:rsidRDefault="00002D24" w:rsidP="00F3563C">
      <w:pPr>
        <w:pStyle w:val="B1"/>
        <w:numPr>
          <w:ilvl w:val="0"/>
          <w:numId w:val="7"/>
        </w:numPr>
        <w:rPr>
          <w:noProof/>
        </w:rPr>
      </w:pPr>
      <w:r w:rsidRPr="00F63DE1">
        <w:rPr>
          <w:b/>
          <w:noProof/>
        </w:rPr>
        <w:t>Messaging</w:t>
      </w:r>
      <w:r w:rsidRPr="00F63DE1">
        <w:rPr>
          <w:noProof/>
        </w:rPr>
        <w:t xml:space="preserve"> for the reliable exchange of short information e.g. train departure procedure;</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tblGrid>
      <w:tr w:rsidR="00002D24" w:rsidRPr="00F8507A" w14:paraId="51785BB1" w14:textId="77777777" w:rsidTr="007F4DF0">
        <w:tc>
          <w:tcPr>
            <w:tcW w:w="1418" w:type="dxa"/>
            <w:shd w:val="clear" w:color="auto" w:fill="auto"/>
          </w:tcPr>
          <w:p w14:paraId="0C1B58C9"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lastRenderedPageBreak/>
              <w:t>Scenario</w:t>
            </w:r>
          </w:p>
        </w:tc>
        <w:tc>
          <w:tcPr>
            <w:tcW w:w="1134" w:type="dxa"/>
            <w:shd w:val="clear" w:color="auto" w:fill="auto"/>
          </w:tcPr>
          <w:p w14:paraId="1029D3DD"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End-to-end latency</w:t>
            </w:r>
          </w:p>
        </w:tc>
        <w:tc>
          <w:tcPr>
            <w:tcW w:w="992" w:type="dxa"/>
            <w:shd w:val="clear" w:color="auto" w:fill="auto"/>
          </w:tcPr>
          <w:p w14:paraId="2FB18BA5"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Reliability</w:t>
            </w:r>
          </w:p>
          <w:p w14:paraId="494701EC" w14:textId="77777777" w:rsidR="00002D24" w:rsidRPr="00CD4D44" w:rsidRDefault="00002D24" w:rsidP="00AB6865">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4421916D"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56D4E281" w14:textId="77777777" w:rsidR="00002D24" w:rsidRPr="00F63DE1" w:rsidRDefault="00002D24" w:rsidP="00AB6865">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40025BE2"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Payload</w:t>
            </w:r>
          </w:p>
          <w:p w14:paraId="358BD1F5" w14:textId="77777777" w:rsidR="00002D24" w:rsidRPr="0011701B" w:rsidRDefault="00002D24" w:rsidP="00AB6865">
            <w:pPr>
              <w:keepNext/>
              <w:keepLines/>
              <w:spacing w:after="0"/>
              <w:jc w:val="center"/>
              <w:rPr>
                <w:rFonts w:ascii="Arial" w:hAnsi="Arial"/>
                <w:b/>
                <w:sz w:val="16"/>
                <w:szCs w:val="16"/>
              </w:rPr>
            </w:pPr>
            <w:r w:rsidRPr="0011701B">
              <w:rPr>
                <w:rFonts w:ascii="Arial" w:hAnsi="Arial"/>
                <w:b/>
                <w:sz w:val="16"/>
                <w:szCs w:val="16"/>
              </w:rPr>
              <w:t>size</w:t>
            </w:r>
          </w:p>
          <w:p w14:paraId="50026A36"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07B17B07"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3EC9741D" w14:textId="77777777" w:rsidR="00002D24" w:rsidRPr="00B413B0" w:rsidRDefault="00002D24" w:rsidP="00AB6865">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(note 3)</w:t>
            </w:r>
          </w:p>
        </w:tc>
      </w:tr>
      <w:tr w:rsidR="00002D24" w:rsidRPr="00F8507A" w14:paraId="493987A6" w14:textId="77777777" w:rsidTr="007F4DF0">
        <w:tc>
          <w:tcPr>
            <w:tcW w:w="1418" w:type="dxa"/>
            <w:shd w:val="clear" w:color="auto" w:fill="auto"/>
          </w:tcPr>
          <w:p w14:paraId="1162895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Voice Communication for operational purposes</w:t>
            </w:r>
          </w:p>
        </w:tc>
        <w:tc>
          <w:tcPr>
            <w:tcW w:w="1134" w:type="dxa"/>
            <w:shd w:val="clear" w:color="auto" w:fill="auto"/>
          </w:tcPr>
          <w:p w14:paraId="0C3C9C7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0C4C29E0"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60EF2E45"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52CEFA3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w:t>
            </w:r>
          </w:p>
          <w:p w14:paraId="6962C29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300 kbps</w:t>
            </w:r>
          </w:p>
        </w:tc>
        <w:tc>
          <w:tcPr>
            <w:tcW w:w="992" w:type="dxa"/>
          </w:tcPr>
          <w:p w14:paraId="0CCFD8D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w:t>
            </w:r>
          </w:p>
        </w:tc>
        <w:tc>
          <w:tcPr>
            <w:tcW w:w="1134" w:type="dxa"/>
            <w:shd w:val="clear" w:color="auto" w:fill="auto"/>
          </w:tcPr>
          <w:p w14:paraId="1CBDD27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Mbps/line km</w:t>
            </w:r>
          </w:p>
        </w:tc>
        <w:tc>
          <w:tcPr>
            <w:tcW w:w="1560" w:type="dxa"/>
            <w:shd w:val="clear" w:color="auto" w:fill="auto"/>
          </w:tcPr>
          <w:p w14:paraId="393F374E"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200 km along rail tracks</w:t>
            </w:r>
          </w:p>
        </w:tc>
      </w:tr>
      <w:tr w:rsidR="00002D24" w:rsidRPr="00F8507A" w14:paraId="4DED1E1A" w14:textId="77777777" w:rsidTr="007F4DF0">
        <w:tc>
          <w:tcPr>
            <w:tcW w:w="1418" w:type="dxa"/>
            <w:shd w:val="clear" w:color="auto" w:fill="auto"/>
          </w:tcPr>
          <w:p w14:paraId="3F15BCC1"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Critical Video Communication for observation purposes</w:t>
            </w:r>
          </w:p>
        </w:tc>
        <w:tc>
          <w:tcPr>
            <w:tcW w:w="1134" w:type="dxa"/>
            <w:shd w:val="clear" w:color="auto" w:fill="auto"/>
          </w:tcPr>
          <w:p w14:paraId="3FF6FC9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0145542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5BBAE69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2C2DEB9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tc>
        <w:tc>
          <w:tcPr>
            <w:tcW w:w="992" w:type="dxa"/>
          </w:tcPr>
          <w:p w14:paraId="78B36A3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15FE13C7"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4F49667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4CCC4A98" w14:textId="77777777" w:rsidTr="007F4DF0">
        <w:tc>
          <w:tcPr>
            <w:tcW w:w="1418" w:type="dxa"/>
            <w:vMerge w:val="restart"/>
            <w:shd w:val="clear" w:color="auto" w:fill="auto"/>
          </w:tcPr>
          <w:p w14:paraId="1CA8A5BD"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Video Communication</w:t>
            </w:r>
            <w:r w:rsidRPr="00F8507A">
              <w:rPr>
                <w:rFonts w:ascii="Arial" w:hAnsi="Arial"/>
                <w:sz w:val="16"/>
                <w:szCs w:val="16"/>
              </w:rPr>
              <w:t xml:space="preserve"> with direct impact on train safety</w:t>
            </w:r>
          </w:p>
        </w:tc>
        <w:tc>
          <w:tcPr>
            <w:tcW w:w="1134" w:type="dxa"/>
            <w:shd w:val="clear" w:color="auto" w:fill="auto"/>
          </w:tcPr>
          <w:p w14:paraId="0CEAF26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p w14:paraId="2C62B389"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618E5F3E"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2DE8AA8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51E2270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6BFFFD4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20 Mbps</w:t>
            </w:r>
          </w:p>
        </w:tc>
        <w:tc>
          <w:tcPr>
            <w:tcW w:w="992" w:type="dxa"/>
          </w:tcPr>
          <w:p w14:paraId="56A550E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1F1EB24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77A9EBE9"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149C10E5" w14:textId="77777777" w:rsidTr="007F4DF0">
        <w:tc>
          <w:tcPr>
            <w:tcW w:w="1418" w:type="dxa"/>
            <w:vMerge/>
            <w:shd w:val="clear" w:color="auto" w:fill="auto"/>
          </w:tcPr>
          <w:p w14:paraId="54569A49"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1969C00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ms</w:t>
            </w:r>
          </w:p>
          <w:p w14:paraId="08F8C0C3" w14:textId="77777777" w:rsidR="00002D24" w:rsidRPr="00F8507A" w:rsidRDefault="00002D24" w:rsidP="00AB6865">
            <w:pPr>
              <w:keepNext/>
              <w:keepLines/>
              <w:spacing w:after="0"/>
              <w:jc w:val="center"/>
              <w:rPr>
                <w:rFonts w:ascii="Arial" w:hAnsi="Arial" w:cs="Arial"/>
                <w:sz w:val="16"/>
                <w:szCs w:val="16"/>
              </w:rPr>
            </w:pPr>
          </w:p>
        </w:tc>
        <w:tc>
          <w:tcPr>
            <w:tcW w:w="992" w:type="dxa"/>
            <w:shd w:val="clear" w:color="auto" w:fill="auto"/>
          </w:tcPr>
          <w:p w14:paraId="4A07A1C0"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21D5235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≤40 km/h</w:t>
            </w:r>
          </w:p>
        </w:tc>
        <w:tc>
          <w:tcPr>
            <w:tcW w:w="1134" w:type="dxa"/>
            <w:shd w:val="clear" w:color="auto" w:fill="auto"/>
          </w:tcPr>
          <w:p w14:paraId="08B952E4"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 Mbps</w:t>
            </w:r>
          </w:p>
          <w:p w14:paraId="48ADB49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30 Mbps</w:t>
            </w:r>
          </w:p>
        </w:tc>
        <w:tc>
          <w:tcPr>
            <w:tcW w:w="992" w:type="dxa"/>
          </w:tcPr>
          <w:p w14:paraId="4AF5F4CC"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Medium</w:t>
            </w:r>
          </w:p>
        </w:tc>
        <w:tc>
          <w:tcPr>
            <w:tcW w:w="1134" w:type="dxa"/>
            <w:shd w:val="clear" w:color="auto" w:fill="auto"/>
          </w:tcPr>
          <w:p w14:paraId="58BD1E2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 Gbps/km</w:t>
            </w:r>
          </w:p>
        </w:tc>
        <w:tc>
          <w:tcPr>
            <w:tcW w:w="1560" w:type="dxa"/>
            <w:shd w:val="clear" w:color="auto" w:fill="auto"/>
          </w:tcPr>
          <w:p w14:paraId="6A3BD660"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2 km along rail tracks urban or station </w:t>
            </w:r>
          </w:p>
        </w:tc>
      </w:tr>
      <w:tr w:rsidR="00002D24" w:rsidRPr="00F8507A" w14:paraId="5F65D4C0" w14:textId="77777777" w:rsidTr="007F4DF0">
        <w:tc>
          <w:tcPr>
            <w:tcW w:w="1418" w:type="dxa"/>
            <w:shd w:val="clear" w:color="auto" w:fill="auto"/>
          </w:tcPr>
          <w:p w14:paraId="4240E9DF"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Standard Data Communication</w:t>
            </w:r>
          </w:p>
        </w:tc>
        <w:tc>
          <w:tcPr>
            <w:tcW w:w="1134" w:type="dxa"/>
            <w:shd w:val="clear" w:color="auto" w:fill="auto"/>
          </w:tcPr>
          <w:p w14:paraId="4F58F13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2229D53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39E4A45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1380D0B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 Mbps up to 10 Mbps</w:t>
            </w:r>
          </w:p>
        </w:tc>
        <w:tc>
          <w:tcPr>
            <w:tcW w:w="992" w:type="dxa"/>
          </w:tcPr>
          <w:p w14:paraId="4FD461D6"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large</w:t>
            </w:r>
          </w:p>
        </w:tc>
        <w:tc>
          <w:tcPr>
            <w:tcW w:w="1134" w:type="dxa"/>
            <w:shd w:val="clear" w:color="auto" w:fill="auto"/>
          </w:tcPr>
          <w:p w14:paraId="21BA28A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100 Mbps/km</w:t>
            </w:r>
          </w:p>
        </w:tc>
        <w:tc>
          <w:tcPr>
            <w:tcW w:w="1560" w:type="dxa"/>
            <w:shd w:val="clear" w:color="auto" w:fill="auto"/>
          </w:tcPr>
          <w:p w14:paraId="7DB68DAB"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51182E64" w14:textId="77777777" w:rsidTr="007F4DF0">
        <w:tc>
          <w:tcPr>
            <w:tcW w:w="1418" w:type="dxa"/>
            <w:shd w:val="clear" w:color="auto" w:fill="auto"/>
          </w:tcPr>
          <w:p w14:paraId="609FBEDC"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 xml:space="preserve">Critical Data Communication </w:t>
            </w:r>
          </w:p>
        </w:tc>
        <w:tc>
          <w:tcPr>
            <w:tcW w:w="1134" w:type="dxa"/>
            <w:shd w:val="clear" w:color="auto" w:fill="auto"/>
          </w:tcPr>
          <w:p w14:paraId="6B69FA7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ms</w:t>
            </w:r>
          </w:p>
        </w:tc>
        <w:tc>
          <w:tcPr>
            <w:tcW w:w="992" w:type="dxa"/>
            <w:shd w:val="clear" w:color="auto" w:fill="auto"/>
          </w:tcPr>
          <w:p w14:paraId="5BBA09A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0B106F6F"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108FB82A"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 xml:space="preserve">10 kbps up to </w:t>
            </w:r>
          </w:p>
          <w:p w14:paraId="7498D7A1"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kbps</w:t>
            </w:r>
          </w:p>
        </w:tc>
        <w:tc>
          <w:tcPr>
            <w:tcW w:w="992" w:type="dxa"/>
          </w:tcPr>
          <w:p w14:paraId="26953A6B"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45EEE95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7979CF72"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100 km along rail tracks</w:t>
            </w:r>
          </w:p>
        </w:tc>
      </w:tr>
      <w:tr w:rsidR="00002D24" w:rsidRPr="00F8507A" w14:paraId="4316C9FE" w14:textId="77777777" w:rsidTr="007F4DF0">
        <w:tc>
          <w:tcPr>
            <w:tcW w:w="1418" w:type="dxa"/>
            <w:vMerge w:val="restart"/>
            <w:shd w:val="clear" w:color="auto" w:fill="auto"/>
          </w:tcPr>
          <w:p w14:paraId="27B89469" w14:textId="77777777" w:rsidR="00002D24" w:rsidRPr="00F8507A" w:rsidRDefault="00002D24" w:rsidP="00AB6865">
            <w:pPr>
              <w:keepNext/>
              <w:keepLines/>
              <w:spacing w:after="0"/>
              <w:rPr>
                <w:rFonts w:ascii="Arial" w:hAnsi="Arial" w:cs="Arial"/>
                <w:sz w:val="16"/>
                <w:szCs w:val="16"/>
              </w:rPr>
            </w:pPr>
            <w:r w:rsidRPr="00F8507A">
              <w:rPr>
                <w:rFonts w:ascii="Arial" w:hAnsi="Arial" w:cs="Arial"/>
                <w:sz w:val="16"/>
                <w:szCs w:val="16"/>
              </w:rPr>
              <w:t>Very Critical Data Communication</w:t>
            </w:r>
          </w:p>
          <w:p w14:paraId="6F225111" w14:textId="77777777" w:rsidR="00002D24" w:rsidRPr="00F8507A" w:rsidRDefault="00002D24" w:rsidP="00AB6865">
            <w:pPr>
              <w:keepNext/>
              <w:keepLines/>
              <w:spacing w:after="0"/>
              <w:rPr>
                <w:rFonts w:ascii="Arial" w:hAnsi="Arial" w:cs="Arial"/>
                <w:sz w:val="16"/>
                <w:szCs w:val="16"/>
              </w:rPr>
            </w:pPr>
          </w:p>
        </w:tc>
        <w:tc>
          <w:tcPr>
            <w:tcW w:w="1134" w:type="dxa"/>
            <w:shd w:val="clear" w:color="auto" w:fill="auto"/>
          </w:tcPr>
          <w:p w14:paraId="128CD99D"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408506D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4A637543"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64967669"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7B4989A2"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4F3216D8" w14:textId="77777777" w:rsidR="00002D24" w:rsidRPr="00F8507A" w:rsidRDefault="00002D24" w:rsidP="00AB6865">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4FA33436" w14:textId="77777777" w:rsidR="00002D24" w:rsidRPr="00F8507A" w:rsidDel="00D53E4B" w:rsidRDefault="00002D24" w:rsidP="00AB6865">
            <w:pPr>
              <w:keepNext/>
              <w:keepLines/>
              <w:spacing w:after="0"/>
              <w:jc w:val="center"/>
              <w:rPr>
                <w:rFonts w:ascii="Arial" w:hAnsi="Arial" w:cs="Arial"/>
                <w:sz w:val="16"/>
                <w:szCs w:val="16"/>
              </w:rPr>
            </w:pPr>
            <w:r w:rsidRPr="00F8507A">
              <w:rPr>
                <w:rFonts w:ascii="Arial" w:hAnsi="Arial" w:cs="Arial"/>
                <w:sz w:val="16"/>
                <w:szCs w:val="16"/>
              </w:rPr>
              <w:t>200 km along rail tracks</w:t>
            </w:r>
          </w:p>
        </w:tc>
      </w:tr>
      <w:tr w:rsidR="00002D24" w:rsidRPr="00F8507A" w14:paraId="4642AA2A" w14:textId="77777777" w:rsidTr="007F4DF0">
        <w:tc>
          <w:tcPr>
            <w:tcW w:w="1418" w:type="dxa"/>
            <w:vMerge/>
            <w:shd w:val="clear" w:color="auto" w:fill="auto"/>
          </w:tcPr>
          <w:p w14:paraId="5C4FEEF6" w14:textId="77777777" w:rsidR="00002D24" w:rsidRPr="00F8507A" w:rsidRDefault="00002D24" w:rsidP="00AB6865">
            <w:pPr>
              <w:keepNext/>
              <w:keepLines/>
              <w:spacing w:after="0"/>
              <w:rPr>
                <w:rFonts w:ascii="Arial" w:hAnsi="Arial"/>
                <w:sz w:val="16"/>
                <w:szCs w:val="16"/>
              </w:rPr>
            </w:pPr>
          </w:p>
        </w:tc>
        <w:tc>
          <w:tcPr>
            <w:tcW w:w="1134" w:type="dxa"/>
            <w:shd w:val="clear" w:color="auto" w:fill="auto"/>
          </w:tcPr>
          <w:p w14:paraId="018F3D78"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 ms</w:t>
            </w:r>
          </w:p>
        </w:tc>
        <w:tc>
          <w:tcPr>
            <w:tcW w:w="992" w:type="dxa"/>
            <w:shd w:val="clear" w:color="auto" w:fill="auto"/>
          </w:tcPr>
          <w:p w14:paraId="6F35DFDC"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99,9999%</w:t>
            </w:r>
          </w:p>
        </w:tc>
        <w:tc>
          <w:tcPr>
            <w:tcW w:w="1134" w:type="dxa"/>
          </w:tcPr>
          <w:p w14:paraId="00D9EEC4"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≤40 km/h</w:t>
            </w:r>
          </w:p>
        </w:tc>
        <w:tc>
          <w:tcPr>
            <w:tcW w:w="1134" w:type="dxa"/>
            <w:shd w:val="clear" w:color="auto" w:fill="auto"/>
          </w:tcPr>
          <w:p w14:paraId="43A98D2D"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100 kbps up to 1 Mbps</w:t>
            </w:r>
          </w:p>
        </w:tc>
        <w:tc>
          <w:tcPr>
            <w:tcW w:w="992" w:type="dxa"/>
          </w:tcPr>
          <w:p w14:paraId="5A99C520"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Small to Medium</w:t>
            </w:r>
          </w:p>
        </w:tc>
        <w:tc>
          <w:tcPr>
            <w:tcW w:w="1134" w:type="dxa"/>
            <w:shd w:val="clear" w:color="auto" w:fill="auto"/>
          </w:tcPr>
          <w:p w14:paraId="582C3065"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Up to 100 Mbps/km</w:t>
            </w:r>
          </w:p>
        </w:tc>
        <w:tc>
          <w:tcPr>
            <w:tcW w:w="1560" w:type="dxa"/>
            <w:shd w:val="clear" w:color="auto" w:fill="auto"/>
          </w:tcPr>
          <w:p w14:paraId="32496F61"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p>
        </w:tc>
      </w:tr>
      <w:tr w:rsidR="00002D24" w:rsidRPr="00F8507A" w14:paraId="718B5FC1" w14:textId="77777777" w:rsidTr="007F4DF0">
        <w:tc>
          <w:tcPr>
            <w:tcW w:w="1418" w:type="dxa"/>
            <w:shd w:val="clear" w:color="auto" w:fill="auto"/>
          </w:tcPr>
          <w:p w14:paraId="0686E381" w14:textId="77777777" w:rsidR="00002D24" w:rsidRPr="00F8507A" w:rsidRDefault="00002D24" w:rsidP="00AB6865">
            <w:pPr>
              <w:keepNext/>
              <w:keepLines/>
              <w:spacing w:after="0"/>
              <w:rPr>
                <w:rFonts w:ascii="Arial" w:hAnsi="Arial"/>
                <w:sz w:val="16"/>
                <w:szCs w:val="16"/>
              </w:rPr>
            </w:pPr>
            <w:r w:rsidRPr="00F8507A">
              <w:rPr>
                <w:rFonts w:ascii="Arial" w:hAnsi="Arial"/>
                <w:sz w:val="16"/>
                <w:szCs w:val="16"/>
              </w:rPr>
              <w:t>Messaging</w:t>
            </w:r>
          </w:p>
        </w:tc>
        <w:tc>
          <w:tcPr>
            <w:tcW w:w="1134" w:type="dxa"/>
            <w:shd w:val="clear" w:color="auto" w:fill="auto"/>
          </w:tcPr>
          <w:p w14:paraId="7FD281F5"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w:t>
            </w:r>
          </w:p>
        </w:tc>
        <w:tc>
          <w:tcPr>
            <w:tcW w:w="992" w:type="dxa"/>
            <w:shd w:val="clear" w:color="auto" w:fill="auto"/>
          </w:tcPr>
          <w:p w14:paraId="49D099C0"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99.9%</w:t>
            </w:r>
          </w:p>
        </w:tc>
        <w:tc>
          <w:tcPr>
            <w:tcW w:w="1134" w:type="dxa"/>
          </w:tcPr>
          <w:p w14:paraId="62A73D6E"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≤500 km/h</w:t>
            </w:r>
          </w:p>
        </w:tc>
        <w:tc>
          <w:tcPr>
            <w:tcW w:w="1134" w:type="dxa"/>
            <w:shd w:val="clear" w:color="auto" w:fill="auto"/>
          </w:tcPr>
          <w:p w14:paraId="44EC8744"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100 kbps</w:t>
            </w:r>
          </w:p>
        </w:tc>
        <w:tc>
          <w:tcPr>
            <w:tcW w:w="992" w:type="dxa"/>
          </w:tcPr>
          <w:p w14:paraId="410E2188"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Small</w:t>
            </w:r>
          </w:p>
        </w:tc>
        <w:tc>
          <w:tcPr>
            <w:tcW w:w="1134" w:type="dxa"/>
            <w:shd w:val="clear" w:color="auto" w:fill="auto"/>
          </w:tcPr>
          <w:p w14:paraId="5629327A" w14:textId="77777777" w:rsidR="00002D24" w:rsidRPr="00F8507A" w:rsidRDefault="00002D24" w:rsidP="00AB6865">
            <w:pPr>
              <w:keepNext/>
              <w:keepLines/>
              <w:spacing w:after="0"/>
              <w:jc w:val="center"/>
              <w:rPr>
                <w:rFonts w:ascii="Arial" w:hAnsi="Arial"/>
                <w:sz w:val="16"/>
                <w:szCs w:val="16"/>
              </w:rPr>
            </w:pPr>
            <w:r w:rsidRPr="00F8507A">
              <w:rPr>
                <w:rFonts w:ascii="Arial" w:hAnsi="Arial"/>
                <w:sz w:val="16"/>
                <w:szCs w:val="16"/>
              </w:rPr>
              <w:t>Up to 1 Mbps/km</w:t>
            </w:r>
          </w:p>
        </w:tc>
        <w:tc>
          <w:tcPr>
            <w:tcW w:w="1560" w:type="dxa"/>
            <w:shd w:val="clear" w:color="auto" w:fill="auto"/>
          </w:tcPr>
          <w:p w14:paraId="05824485" w14:textId="77777777" w:rsidR="00002D24" w:rsidRPr="00F8507A" w:rsidRDefault="00002D24" w:rsidP="00AB6865">
            <w:pPr>
              <w:keepNext/>
              <w:keepLines/>
              <w:spacing w:after="0"/>
              <w:jc w:val="center"/>
              <w:rPr>
                <w:rFonts w:ascii="Arial" w:hAnsi="Arial"/>
                <w:sz w:val="16"/>
                <w:szCs w:val="16"/>
              </w:rPr>
            </w:pPr>
            <w:r w:rsidRPr="00F8507A">
              <w:rPr>
                <w:rFonts w:ascii="Arial" w:hAnsi="Arial" w:cs="Arial"/>
                <w:sz w:val="16"/>
                <w:szCs w:val="16"/>
              </w:rPr>
              <w:t>2 km along rail tracks</w:t>
            </w:r>
            <w:r w:rsidRPr="00F8507A">
              <w:rPr>
                <w:rFonts w:ascii="Arial" w:hAnsi="Arial"/>
                <w:sz w:val="16"/>
                <w:szCs w:val="16"/>
              </w:rPr>
              <w:t xml:space="preserve"> </w:t>
            </w:r>
          </w:p>
        </w:tc>
      </w:tr>
      <w:tr w:rsidR="00A370E3" w:rsidRPr="00F8507A" w14:paraId="69505465" w14:textId="77777777" w:rsidTr="00B34679">
        <w:tc>
          <w:tcPr>
            <w:tcW w:w="9498" w:type="dxa"/>
            <w:gridSpan w:val="8"/>
          </w:tcPr>
          <w:p w14:paraId="0AE56D39" w14:textId="77777777" w:rsidR="00A370E3" w:rsidRPr="00F8507A" w:rsidRDefault="00A370E3" w:rsidP="00AB6865">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1E9BCBCC" w14:textId="77777777" w:rsidR="00A370E3" w:rsidRPr="00CD4D44" w:rsidRDefault="00A370E3" w:rsidP="00AB6865">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59E60B67" w14:textId="77777777" w:rsidR="00A370E3" w:rsidRPr="00CD4D44" w:rsidRDefault="00A370E3" w:rsidP="00AB6865">
            <w:pPr>
              <w:keepNext/>
              <w:keepLines/>
              <w:spacing w:after="0"/>
              <w:ind w:left="851" w:hanging="851"/>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tc>
      </w:tr>
    </w:tbl>
    <w:p w14:paraId="49C288B3" w14:textId="77777777" w:rsidR="00002D24" w:rsidRPr="00CD4D44" w:rsidRDefault="00002D24" w:rsidP="00F3563C">
      <w:pPr>
        <w:pStyle w:val="TH"/>
      </w:pPr>
      <w:r w:rsidRPr="00CD4D44">
        <w:t xml:space="preserve">Table 5.2.2-1 Performance requirements for rail scenarios – main line </w:t>
      </w:r>
    </w:p>
    <w:p w14:paraId="470304FB" w14:textId="77777777" w:rsidR="00002D24" w:rsidRDefault="00002D24" w:rsidP="00F3563C">
      <w:pPr>
        <w:pStyle w:val="NO"/>
      </w:pPr>
      <w:r>
        <w:t>NOTE:</w:t>
      </w:r>
      <w:r>
        <w:tab/>
      </w:r>
      <w:r w:rsidRPr="00CD4D44">
        <w:t>All values in Table 5.2.2-1 are target values and assumes the use of a dedicated network for rail communication.</w:t>
      </w:r>
    </w:p>
    <w:p w14:paraId="59E2F5BC" w14:textId="77777777" w:rsidR="00002D24" w:rsidRDefault="00002D24" w:rsidP="00002D24">
      <w:r>
        <w:t>End-to-end l</w:t>
      </w:r>
      <w:r w:rsidRPr="00B413B0">
        <w:t xml:space="preserve">atency and </w:t>
      </w:r>
      <w:r w:rsidR="008A4FDD" w:rsidRPr="00B413B0">
        <w:t>reliab</w:t>
      </w:r>
      <w:r w:rsidR="008A4FDD">
        <w:t>ility</w:t>
      </w:r>
      <w:r w:rsidRPr="00B413B0">
        <w:t xml:space="preserve"> of the communication scenarios </w:t>
      </w:r>
      <w:r>
        <w:t>listed in T</w:t>
      </w:r>
      <w:r w:rsidRPr="00B413B0">
        <w:t xml:space="preserve">able </w:t>
      </w:r>
      <w:r>
        <w:t xml:space="preserve">5.2.2-1 </w:t>
      </w:r>
      <w:r w:rsidRPr="00B413B0">
        <w:t>sh</w:t>
      </w:r>
      <w:r>
        <w:t xml:space="preserve">all </w:t>
      </w:r>
      <w:r w:rsidRPr="00B413B0">
        <w:t>be applied separately from the individually used priority of the communication</w:t>
      </w:r>
      <w:r>
        <w:t>.</w:t>
      </w:r>
    </w:p>
    <w:p w14:paraId="72FA245B" w14:textId="77777777" w:rsidR="00A370E3" w:rsidRPr="00CD4D44" w:rsidRDefault="00A370E3" w:rsidP="00A370E3">
      <w:pPr>
        <w:rPr>
          <w:noProof/>
        </w:rPr>
      </w:pPr>
      <w:r w:rsidRPr="00CD4D44">
        <w:rPr>
          <w:noProof/>
        </w:rPr>
        <w:t xml:space="preserve">To support </w:t>
      </w:r>
      <w:r>
        <w:rPr>
          <w:noProof/>
        </w:rPr>
        <w:t>off network communication</w:t>
      </w:r>
      <w:r w:rsidRPr="00CD4D44">
        <w:rPr>
          <w:noProof/>
        </w:rPr>
        <w:t>, data categories,</w:t>
      </w:r>
      <w:r>
        <w:rPr>
          <w:noProof/>
        </w:rPr>
        <w:t xml:space="preserve"> </w:t>
      </w:r>
      <w:r w:rsidRPr="00CD4D44">
        <w:rPr>
          <w:noProof/>
        </w:rPr>
        <w:t>the following rail communication scenarios under the aspect of train speed shall be considered:</w:t>
      </w:r>
    </w:p>
    <w:p w14:paraId="0151A8F4" w14:textId="77777777" w:rsidR="00A370E3" w:rsidRPr="00110DFD" w:rsidRDefault="00A370E3" w:rsidP="00A370E3">
      <w:pPr>
        <w:pStyle w:val="B1"/>
        <w:numPr>
          <w:ilvl w:val="0"/>
          <w:numId w:val="7"/>
        </w:numPr>
      </w:pPr>
      <w:r w:rsidRPr="00110DFD">
        <w:rPr>
          <w:b/>
          <w:noProof/>
        </w:rPr>
        <w:t>Very Critical Data</w:t>
      </w:r>
      <w:r w:rsidRPr="00CD4D44">
        <w:rPr>
          <w:noProof/>
        </w:rPr>
        <w:t xml:space="preserve"> </w:t>
      </w:r>
      <w:r w:rsidRPr="00110DFD">
        <w:rPr>
          <w:b/>
          <w:noProof/>
        </w:rPr>
        <w:t>Communication</w:t>
      </w:r>
      <w:r w:rsidRPr="00CD4D44">
        <w:rPr>
          <w:noProof/>
        </w:rPr>
        <w:t xml:space="preserve"> for enhanced intelligent rail traffic management systems e.g. </w:t>
      </w:r>
      <w:r>
        <w:rPr>
          <w:noProof/>
        </w:rPr>
        <w:t>virtual coupling</w:t>
      </w:r>
      <w:r w:rsidRPr="00CD4D44">
        <w:rPr>
          <w:noProof/>
        </w:rPr>
        <w:t>; requires high reliable transmission and preservation of the response pattern;</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992"/>
        <w:gridCol w:w="1134"/>
        <w:gridCol w:w="1134"/>
        <w:gridCol w:w="992"/>
        <w:gridCol w:w="1134"/>
        <w:gridCol w:w="1560"/>
        <w:gridCol w:w="1100"/>
      </w:tblGrid>
      <w:tr w:rsidR="00A370E3" w:rsidRPr="00F8507A" w14:paraId="697ED1FF" w14:textId="77777777" w:rsidTr="00566173">
        <w:trPr>
          <w:trHeight w:val="510"/>
        </w:trPr>
        <w:tc>
          <w:tcPr>
            <w:tcW w:w="1418" w:type="dxa"/>
            <w:shd w:val="clear" w:color="auto" w:fill="auto"/>
          </w:tcPr>
          <w:p w14:paraId="34CB4FB7"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Scenario</w:t>
            </w:r>
          </w:p>
        </w:tc>
        <w:tc>
          <w:tcPr>
            <w:tcW w:w="1134" w:type="dxa"/>
            <w:shd w:val="clear" w:color="auto" w:fill="auto"/>
          </w:tcPr>
          <w:p w14:paraId="76BDE65C"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End-to-end latency</w:t>
            </w:r>
          </w:p>
        </w:tc>
        <w:tc>
          <w:tcPr>
            <w:tcW w:w="992" w:type="dxa"/>
            <w:shd w:val="clear" w:color="auto" w:fill="auto"/>
          </w:tcPr>
          <w:p w14:paraId="6E3B5CAE"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Reliability</w:t>
            </w:r>
          </w:p>
          <w:p w14:paraId="765F6E2D" w14:textId="77777777" w:rsidR="00A370E3" w:rsidRPr="00CD4D44" w:rsidRDefault="00A370E3" w:rsidP="00B34679">
            <w:pPr>
              <w:keepNext/>
              <w:keepLines/>
              <w:spacing w:after="0"/>
              <w:jc w:val="center"/>
              <w:rPr>
                <w:rFonts w:ascii="Arial" w:hAnsi="Arial"/>
                <w:b/>
                <w:sz w:val="16"/>
                <w:szCs w:val="16"/>
              </w:rPr>
            </w:pPr>
            <w:r w:rsidRPr="00CD4D44">
              <w:rPr>
                <w:rFonts w:ascii="Arial" w:hAnsi="Arial"/>
                <w:b/>
                <w:sz w:val="16"/>
                <w:szCs w:val="16"/>
              </w:rPr>
              <w:t>(Note 1)</w:t>
            </w:r>
          </w:p>
        </w:tc>
        <w:tc>
          <w:tcPr>
            <w:tcW w:w="1134" w:type="dxa"/>
          </w:tcPr>
          <w:p w14:paraId="4612B500"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Speed limit</w:t>
            </w:r>
          </w:p>
        </w:tc>
        <w:tc>
          <w:tcPr>
            <w:tcW w:w="1134" w:type="dxa"/>
            <w:shd w:val="clear" w:color="auto" w:fill="auto"/>
          </w:tcPr>
          <w:p w14:paraId="56B69631" w14:textId="77777777" w:rsidR="00A370E3" w:rsidRPr="00F63DE1" w:rsidRDefault="00A370E3" w:rsidP="00B34679">
            <w:pPr>
              <w:keepNext/>
              <w:keepLines/>
              <w:spacing w:after="0"/>
              <w:jc w:val="center"/>
              <w:rPr>
                <w:rFonts w:ascii="Arial" w:hAnsi="Arial"/>
                <w:b/>
                <w:sz w:val="16"/>
                <w:szCs w:val="16"/>
              </w:rPr>
            </w:pPr>
            <w:r w:rsidRPr="00F63DE1">
              <w:rPr>
                <w:rFonts w:ascii="Arial" w:hAnsi="Arial"/>
                <w:b/>
                <w:sz w:val="16"/>
                <w:szCs w:val="16"/>
              </w:rPr>
              <w:t>User experienced data rate</w:t>
            </w:r>
          </w:p>
        </w:tc>
        <w:tc>
          <w:tcPr>
            <w:tcW w:w="992" w:type="dxa"/>
          </w:tcPr>
          <w:p w14:paraId="35ACC3CC"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Payload</w:t>
            </w:r>
          </w:p>
          <w:p w14:paraId="3FE03576" w14:textId="77777777" w:rsidR="00A370E3" w:rsidRPr="0011701B" w:rsidRDefault="00A370E3" w:rsidP="00B34679">
            <w:pPr>
              <w:keepNext/>
              <w:keepLines/>
              <w:spacing w:after="0"/>
              <w:jc w:val="center"/>
              <w:rPr>
                <w:rFonts w:ascii="Arial" w:hAnsi="Arial"/>
                <w:b/>
                <w:sz w:val="16"/>
                <w:szCs w:val="16"/>
              </w:rPr>
            </w:pPr>
            <w:r w:rsidRPr="0011701B">
              <w:rPr>
                <w:rFonts w:ascii="Arial" w:hAnsi="Arial"/>
                <w:b/>
                <w:sz w:val="16"/>
                <w:szCs w:val="16"/>
              </w:rPr>
              <w:t>size</w:t>
            </w:r>
          </w:p>
          <w:p w14:paraId="176FCD3B"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(Note 2)</w:t>
            </w:r>
          </w:p>
        </w:tc>
        <w:tc>
          <w:tcPr>
            <w:tcW w:w="1134" w:type="dxa"/>
            <w:shd w:val="clear" w:color="auto" w:fill="auto"/>
          </w:tcPr>
          <w:p w14:paraId="37211059"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Area traffic density</w:t>
            </w:r>
          </w:p>
        </w:tc>
        <w:tc>
          <w:tcPr>
            <w:tcW w:w="1560" w:type="dxa"/>
            <w:shd w:val="clear" w:color="auto" w:fill="auto"/>
          </w:tcPr>
          <w:p w14:paraId="0A7CFDDA" w14:textId="77777777" w:rsidR="00A370E3" w:rsidRPr="00B413B0" w:rsidRDefault="00A370E3" w:rsidP="00B34679">
            <w:pPr>
              <w:keepNext/>
              <w:keepLines/>
              <w:spacing w:after="0"/>
              <w:jc w:val="center"/>
              <w:rPr>
                <w:rFonts w:ascii="Arial" w:hAnsi="Arial"/>
                <w:b/>
                <w:sz w:val="16"/>
                <w:szCs w:val="16"/>
              </w:rPr>
            </w:pPr>
            <w:r w:rsidRPr="00B413B0">
              <w:rPr>
                <w:rFonts w:ascii="Arial" w:hAnsi="Arial"/>
                <w:b/>
                <w:sz w:val="16"/>
                <w:szCs w:val="16"/>
              </w:rPr>
              <w:t>Service area dimension</w:t>
            </w:r>
            <w:r w:rsidRPr="00B413B0">
              <w:rPr>
                <w:rFonts w:ascii="Arial" w:hAnsi="Arial"/>
                <w:b/>
                <w:sz w:val="16"/>
                <w:szCs w:val="16"/>
              </w:rPr>
              <w:br/>
              <w:t>(</w:t>
            </w:r>
            <w:r>
              <w:rPr>
                <w:rFonts w:ascii="Arial" w:hAnsi="Arial"/>
                <w:b/>
                <w:sz w:val="16"/>
                <w:szCs w:val="16"/>
              </w:rPr>
              <w:t>N</w:t>
            </w:r>
            <w:r w:rsidRPr="00B413B0">
              <w:rPr>
                <w:rFonts w:ascii="Arial" w:hAnsi="Arial"/>
                <w:b/>
                <w:sz w:val="16"/>
                <w:szCs w:val="16"/>
              </w:rPr>
              <w:t>ote 3)</w:t>
            </w:r>
          </w:p>
        </w:tc>
        <w:tc>
          <w:tcPr>
            <w:tcW w:w="1100" w:type="dxa"/>
          </w:tcPr>
          <w:p w14:paraId="78234DAA"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Max required communication</w:t>
            </w:r>
          </w:p>
          <w:p w14:paraId="7D6758CF" w14:textId="77777777" w:rsidR="00A370E3" w:rsidRPr="00566173" w:rsidRDefault="00A370E3" w:rsidP="00B34679">
            <w:pPr>
              <w:keepNext/>
              <w:keepLines/>
              <w:spacing w:after="0"/>
              <w:jc w:val="center"/>
              <w:rPr>
                <w:rFonts w:ascii="Arial" w:hAnsi="Arial"/>
                <w:b/>
                <w:sz w:val="14"/>
                <w:szCs w:val="16"/>
              </w:rPr>
            </w:pPr>
            <w:r w:rsidRPr="00566173">
              <w:rPr>
                <w:rFonts w:ascii="Arial" w:hAnsi="Arial"/>
                <w:b/>
                <w:sz w:val="14"/>
                <w:szCs w:val="16"/>
              </w:rPr>
              <w:t xml:space="preserve"> range (meters)</w:t>
            </w:r>
          </w:p>
          <w:p w14:paraId="00C6E654" w14:textId="77777777" w:rsidR="00A370E3" w:rsidRPr="00B413B0" w:rsidRDefault="00A370E3" w:rsidP="00B34679">
            <w:pPr>
              <w:keepNext/>
              <w:keepLines/>
              <w:spacing w:after="0"/>
              <w:jc w:val="center"/>
              <w:rPr>
                <w:rFonts w:ascii="Arial" w:hAnsi="Arial"/>
                <w:b/>
                <w:sz w:val="16"/>
                <w:szCs w:val="16"/>
              </w:rPr>
            </w:pPr>
            <w:r w:rsidRPr="00566173">
              <w:rPr>
                <w:rFonts w:ascii="Arial" w:hAnsi="Arial"/>
                <w:b/>
                <w:sz w:val="14"/>
                <w:szCs w:val="16"/>
              </w:rPr>
              <w:t>(Note 4)</w:t>
            </w:r>
          </w:p>
        </w:tc>
      </w:tr>
      <w:tr w:rsidR="00A370E3" w:rsidRPr="00F8507A" w14:paraId="240E42C0" w14:textId="77777777" w:rsidTr="00566173">
        <w:tc>
          <w:tcPr>
            <w:tcW w:w="1418" w:type="dxa"/>
            <w:vMerge w:val="restart"/>
            <w:shd w:val="clear" w:color="auto" w:fill="auto"/>
          </w:tcPr>
          <w:p w14:paraId="414B074B" w14:textId="77777777" w:rsidR="00A370E3" w:rsidRPr="00F8507A" w:rsidRDefault="00A370E3" w:rsidP="00B34679">
            <w:pPr>
              <w:keepNext/>
              <w:keepLines/>
              <w:spacing w:after="0"/>
              <w:rPr>
                <w:rFonts w:ascii="Arial" w:hAnsi="Arial" w:cs="Arial"/>
                <w:sz w:val="16"/>
                <w:szCs w:val="16"/>
              </w:rPr>
            </w:pPr>
            <w:r w:rsidRPr="00F8507A">
              <w:rPr>
                <w:rFonts w:ascii="Arial" w:hAnsi="Arial" w:cs="Arial"/>
                <w:sz w:val="16"/>
                <w:szCs w:val="16"/>
              </w:rPr>
              <w:t>V</w:t>
            </w:r>
            <w:r>
              <w:rPr>
                <w:rFonts w:ascii="Arial" w:hAnsi="Arial" w:cs="Arial"/>
                <w:sz w:val="16"/>
                <w:szCs w:val="16"/>
              </w:rPr>
              <w:t>ery Critical Data Communication</w:t>
            </w:r>
          </w:p>
        </w:tc>
        <w:tc>
          <w:tcPr>
            <w:tcW w:w="1134" w:type="dxa"/>
            <w:shd w:val="clear" w:color="auto" w:fill="auto"/>
          </w:tcPr>
          <w:p w14:paraId="76639D83"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ms</w:t>
            </w:r>
          </w:p>
        </w:tc>
        <w:tc>
          <w:tcPr>
            <w:tcW w:w="992" w:type="dxa"/>
            <w:shd w:val="clear" w:color="auto" w:fill="auto"/>
          </w:tcPr>
          <w:p w14:paraId="669E9F8D"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99,9999%</w:t>
            </w:r>
          </w:p>
        </w:tc>
        <w:tc>
          <w:tcPr>
            <w:tcW w:w="1134" w:type="dxa"/>
          </w:tcPr>
          <w:p w14:paraId="6E5BD2E4"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≤500 km/h</w:t>
            </w:r>
          </w:p>
        </w:tc>
        <w:tc>
          <w:tcPr>
            <w:tcW w:w="1134" w:type="dxa"/>
            <w:shd w:val="clear" w:color="auto" w:fill="auto"/>
          </w:tcPr>
          <w:p w14:paraId="53B65988"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 up to 1 Mbps</w:t>
            </w:r>
          </w:p>
        </w:tc>
        <w:tc>
          <w:tcPr>
            <w:tcW w:w="992" w:type="dxa"/>
          </w:tcPr>
          <w:p w14:paraId="1595950B"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 to Medium</w:t>
            </w:r>
          </w:p>
        </w:tc>
        <w:tc>
          <w:tcPr>
            <w:tcW w:w="1134" w:type="dxa"/>
            <w:shd w:val="clear" w:color="auto" w:fill="auto"/>
          </w:tcPr>
          <w:p w14:paraId="26838A49"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10 Mbps/km</w:t>
            </w:r>
          </w:p>
        </w:tc>
        <w:tc>
          <w:tcPr>
            <w:tcW w:w="1560" w:type="dxa"/>
            <w:shd w:val="clear" w:color="auto" w:fill="auto"/>
          </w:tcPr>
          <w:p w14:paraId="1F5CCA58" w14:textId="77777777" w:rsidR="00A370E3" w:rsidRPr="00F8507A"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45CB51CF" w14:textId="77777777" w:rsidR="00A370E3" w:rsidRPr="00F8507A"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2E57F57F" w14:textId="77777777" w:rsidTr="00566173">
        <w:tc>
          <w:tcPr>
            <w:tcW w:w="1418" w:type="dxa"/>
            <w:vMerge/>
            <w:shd w:val="clear" w:color="auto" w:fill="auto"/>
          </w:tcPr>
          <w:p w14:paraId="52237D57" w14:textId="77777777" w:rsidR="00A370E3" w:rsidRPr="00F8507A" w:rsidRDefault="00A370E3" w:rsidP="00B34679">
            <w:pPr>
              <w:keepNext/>
              <w:keepLines/>
              <w:spacing w:after="0"/>
              <w:rPr>
                <w:rFonts w:ascii="Arial" w:hAnsi="Arial" w:cs="Arial"/>
                <w:sz w:val="16"/>
                <w:szCs w:val="16"/>
              </w:rPr>
            </w:pPr>
          </w:p>
        </w:tc>
        <w:tc>
          <w:tcPr>
            <w:tcW w:w="1134" w:type="dxa"/>
            <w:shd w:val="clear" w:color="auto" w:fill="auto"/>
          </w:tcPr>
          <w:p w14:paraId="368C5849"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00 ms</w:t>
            </w:r>
          </w:p>
        </w:tc>
        <w:tc>
          <w:tcPr>
            <w:tcW w:w="992" w:type="dxa"/>
            <w:shd w:val="clear" w:color="auto" w:fill="auto"/>
          </w:tcPr>
          <w:p w14:paraId="4123AEA7"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99,9%</w:t>
            </w:r>
          </w:p>
        </w:tc>
        <w:tc>
          <w:tcPr>
            <w:tcW w:w="1134" w:type="dxa"/>
          </w:tcPr>
          <w:p w14:paraId="10F0171C" w14:textId="77777777" w:rsidR="00A370E3" w:rsidRDefault="00A370E3" w:rsidP="00B34679">
            <w:pPr>
              <w:keepNext/>
              <w:keepLines/>
              <w:spacing w:after="0"/>
              <w:jc w:val="center"/>
              <w:rPr>
                <w:rFonts w:ascii="Arial" w:hAnsi="Arial" w:cs="Arial"/>
                <w:sz w:val="16"/>
                <w:szCs w:val="16"/>
              </w:rPr>
            </w:pPr>
            <w:r>
              <w:rPr>
                <w:rFonts w:ascii="Arial" w:hAnsi="Arial" w:cs="Arial"/>
                <w:sz w:val="16"/>
                <w:szCs w:val="16"/>
              </w:rPr>
              <w:t>≤40 km</w:t>
            </w:r>
            <w:r w:rsidRPr="00F8507A">
              <w:rPr>
                <w:rFonts w:ascii="Arial" w:hAnsi="Arial" w:cs="Arial"/>
                <w:sz w:val="16"/>
                <w:szCs w:val="16"/>
              </w:rPr>
              <w:t>/h</w:t>
            </w:r>
          </w:p>
        </w:tc>
        <w:tc>
          <w:tcPr>
            <w:tcW w:w="1134" w:type="dxa"/>
            <w:shd w:val="clear" w:color="auto" w:fill="auto"/>
          </w:tcPr>
          <w:p w14:paraId="65B349DD"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100 kbps</w:t>
            </w:r>
          </w:p>
          <w:p w14:paraId="2A258212"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up to 1</w:t>
            </w:r>
            <w:r w:rsidRPr="00F8507A">
              <w:rPr>
                <w:rFonts w:ascii="Arial" w:hAnsi="Arial" w:cs="Arial"/>
                <w:sz w:val="16"/>
                <w:szCs w:val="16"/>
              </w:rPr>
              <w:t> </w:t>
            </w:r>
            <w:r>
              <w:rPr>
                <w:rFonts w:ascii="Arial" w:hAnsi="Arial" w:cs="Arial"/>
                <w:sz w:val="16"/>
                <w:szCs w:val="16"/>
              </w:rPr>
              <w:t>M</w:t>
            </w:r>
            <w:r w:rsidRPr="00F8507A">
              <w:rPr>
                <w:rFonts w:ascii="Arial" w:hAnsi="Arial" w:cs="Arial"/>
                <w:sz w:val="16"/>
                <w:szCs w:val="16"/>
              </w:rPr>
              <w:t>bps</w:t>
            </w:r>
          </w:p>
        </w:tc>
        <w:tc>
          <w:tcPr>
            <w:tcW w:w="992" w:type="dxa"/>
          </w:tcPr>
          <w:p w14:paraId="7BFBBDC2"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Small</w:t>
            </w:r>
            <w:r>
              <w:rPr>
                <w:rFonts w:ascii="Arial" w:hAnsi="Arial" w:cs="Arial"/>
                <w:sz w:val="16"/>
                <w:szCs w:val="16"/>
              </w:rPr>
              <w:t xml:space="preserve"> to Medium</w:t>
            </w:r>
          </w:p>
        </w:tc>
        <w:tc>
          <w:tcPr>
            <w:tcW w:w="1134" w:type="dxa"/>
            <w:shd w:val="clear" w:color="auto" w:fill="auto"/>
          </w:tcPr>
          <w:p w14:paraId="03ABB7C9"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Up to 1</w:t>
            </w:r>
            <w:r>
              <w:rPr>
                <w:rFonts w:ascii="Arial" w:hAnsi="Arial" w:cs="Arial"/>
                <w:sz w:val="16"/>
                <w:szCs w:val="16"/>
              </w:rPr>
              <w:t>00</w:t>
            </w:r>
            <w:r w:rsidRPr="00F8507A">
              <w:rPr>
                <w:rFonts w:ascii="Arial" w:hAnsi="Arial" w:cs="Arial"/>
                <w:sz w:val="16"/>
                <w:szCs w:val="16"/>
              </w:rPr>
              <w:t> Mbps/ km</w:t>
            </w:r>
          </w:p>
        </w:tc>
        <w:tc>
          <w:tcPr>
            <w:tcW w:w="1560" w:type="dxa"/>
            <w:shd w:val="clear" w:color="auto" w:fill="auto"/>
          </w:tcPr>
          <w:p w14:paraId="6DB65AAE" w14:textId="77777777" w:rsidR="00A370E3" w:rsidRDefault="00A370E3" w:rsidP="00B34679">
            <w:pPr>
              <w:keepNext/>
              <w:keepLines/>
              <w:spacing w:after="0"/>
              <w:rPr>
                <w:rFonts w:ascii="Arial" w:hAnsi="Arial" w:cs="Arial"/>
                <w:sz w:val="16"/>
                <w:szCs w:val="16"/>
              </w:rPr>
            </w:pPr>
            <w:r>
              <w:rPr>
                <w:rFonts w:ascii="Arial" w:hAnsi="Arial" w:cs="Arial"/>
                <w:sz w:val="16"/>
                <w:szCs w:val="16"/>
              </w:rPr>
              <w:t>3</w:t>
            </w:r>
            <w:r w:rsidRPr="00F8507A">
              <w:rPr>
                <w:rFonts w:ascii="Arial" w:hAnsi="Arial" w:cs="Arial"/>
                <w:sz w:val="16"/>
                <w:szCs w:val="16"/>
              </w:rPr>
              <w:t> km along rail tracks</w:t>
            </w:r>
          </w:p>
        </w:tc>
        <w:tc>
          <w:tcPr>
            <w:tcW w:w="1100" w:type="dxa"/>
          </w:tcPr>
          <w:p w14:paraId="07C1BC0D" w14:textId="77777777" w:rsidR="00A370E3" w:rsidRDefault="00A370E3" w:rsidP="00B34679">
            <w:pPr>
              <w:keepNext/>
              <w:keepLines/>
              <w:spacing w:after="0"/>
              <w:jc w:val="center"/>
              <w:rPr>
                <w:rFonts w:ascii="Arial" w:hAnsi="Arial" w:cs="Arial" w:hint="eastAsia"/>
                <w:sz w:val="16"/>
                <w:szCs w:val="16"/>
                <w:lang w:eastAsia="ko-KR"/>
              </w:rPr>
            </w:pPr>
            <w:r>
              <w:rPr>
                <w:rFonts w:ascii="Arial" w:hAnsi="Arial" w:cs="Arial"/>
                <w:sz w:val="16"/>
                <w:szCs w:val="16"/>
                <w:lang w:eastAsia="ko-KR"/>
              </w:rPr>
              <w:t xml:space="preserve">[1000 ~ </w:t>
            </w:r>
            <w:r>
              <w:rPr>
                <w:rFonts w:ascii="Arial" w:hAnsi="Arial" w:cs="Arial" w:hint="eastAsia"/>
                <w:sz w:val="16"/>
                <w:szCs w:val="16"/>
                <w:lang w:eastAsia="ko-KR"/>
              </w:rPr>
              <w:t>3000</w:t>
            </w:r>
            <w:r>
              <w:rPr>
                <w:rFonts w:ascii="Arial" w:hAnsi="Arial" w:cs="Arial"/>
                <w:sz w:val="16"/>
                <w:szCs w:val="16"/>
                <w:lang w:eastAsia="ko-KR"/>
              </w:rPr>
              <w:t>]</w:t>
            </w:r>
          </w:p>
        </w:tc>
      </w:tr>
      <w:tr w:rsidR="00A370E3" w:rsidRPr="00F8507A" w14:paraId="4C288BFE" w14:textId="77777777" w:rsidTr="00A370E3">
        <w:tc>
          <w:tcPr>
            <w:tcW w:w="10598" w:type="dxa"/>
            <w:gridSpan w:val="9"/>
            <w:shd w:val="clear" w:color="auto" w:fill="auto"/>
          </w:tcPr>
          <w:p w14:paraId="7F71DA81" w14:textId="77777777" w:rsidR="00A370E3" w:rsidRPr="00F8507A" w:rsidRDefault="00A370E3" w:rsidP="00B34679">
            <w:pPr>
              <w:keepNext/>
              <w:keepLines/>
              <w:spacing w:after="0"/>
              <w:ind w:left="851" w:hanging="851"/>
              <w:rPr>
                <w:rFonts w:ascii="Arial" w:hAnsi="Arial"/>
                <w:sz w:val="16"/>
                <w:szCs w:val="16"/>
              </w:rPr>
            </w:pPr>
            <w:r w:rsidRPr="00F8507A">
              <w:rPr>
                <w:rFonts w:ascii="Arial" w:hAnsi="Arial"/>
                <w:sz w:val="16"/>
                <w:szCs w:val="16"/>
              </w:rPr>
              <w:t>NOTE 1:</w:t>
            </w:r>
            <w:r w:rsidRPr="00F8507A">
              <w:rPr>
                <w:rFonts w:ascii="Arial" w:hAnsi="Arial"/>
                <w:sz w:val="16"/>
                <w:szCs w:val="16"/>
              </w:rPr>
              <w:tab/>
              <w:t>Reliability as defined in sub-clause 3.1.</w:t>
            </w:r>
          </w:p>
          <w:p w14:paraId="4DD8911B" w14:textId="77777777" w:rsidR="00A370E3" w:rsidRPr="00CD4D44" w:rsidRDefault="00A370E3" w:rsidP="00B34679">
            <w:pPr>
              <w:keepNext/>
              <w:keepLines/>
              <w:spacing w:after="0"/>
              <w:ind w:left="851" w:hanging="851"/>
              <w:rPr>
                <w:rFonts w:ascii="Arial" w:hAnsi="Arial"/>
                <w:sz w:val="16"/>
                <w:szCs w:val="16"/>
              </w:rPr>
            </w:pPr>
            <w:r w:rsidRPr="00F8507A">
              <w:rPr>
                <w:rFonts w:ascii="Arial" w:hAnsi="Arial"/>
                <w:sz w:val="16"/>
                <w:szCs w:val="16"/>
              </w:rPr>
              <w:t>NOTE 2:</w:t>
            </w:r>
            <w:r w:rsidRPr="00F8507A">
              <w:rPr>
                <w:rFonts w:ascii="Arial" w:hAnsi="Arial"/>
                <w:sz w:val="16"/>
                <w:szCs w:val="16"/>
              </w:rPr>
              <w:tab/>
              <w:t xml:space="preserve">Small: payload ≤ 256 octets, Medium: payload </w:t>
            </w:r>
            <w:r w:rsidRPr="00F8507A">
              <w:rPr>
                <w:rFonts w:ascii="Arial" w:hAnsi="Arial" w:cs="Arial"/>
                <w:sz w:val="16"/>
                <w:szCs w:val="16"/>
              </w:rPr>
              <w:t>≤</w:t>
            </w:r>
            <w:r w:rsidRPr="00F8507A">
              <w:rPr>
                <w:rFonts w:ascii="Arial" w:hAnsi="Arial"/>
                <w:sz w:val="16"/>
                <w:szCs w:val="16"/>
              </w:rPr>
              <w:t>512 octets; Large: payload 513 -1500 octets.</w:t>
            </w:r>
          </w:p>
          <w:p w14:paraId="08439799" w14:textId="77777777" w:rsidR="00A370E3" w:rsidRDefault="00A370E3" w:rsidP="00B34679">
            <w:pPr>
              <w:keepNext/>
              <w:keepLines/>
              <w:spacing w:after="0"/>
              <w:rPr>
                <w:rFonts w:ascii="Arial" w:hAnsi="Arial"/>
                <w:sz w:val="16"/>
                <w:szCs w:val="16"/>
              </w:rPr>
            </w:pPr>
            <w:r w:rsidRPr="00CD4D44">
              <w:rPr>
                <w:rFonts w:ascii="Arial" w:hAnsi="Arial"/>
                <w:sz w:val="16"/>
                <w:szCs w:val="16"/>
              </w:rPr>
              <w:t>NOTE 3:</w:t>
            </w:r>
            <w:r w:rsidRPr="00CD4D44">
              <w:rPr>
                <w:rFonts w:ascii="Arial" w:hAnsi="Arial"/>
                <w:sz w:val="16"/>
                <w:szCs w:val="16"/>
              </w:rPr>
              <w:tab/>
              <w:t>Estimates of maximum dimensions.</w:t>
            </w:r>
          </w:p>
          <w:p w14:paraId="241B7371" w14:textId="77777777" w:rsidR="00A370E3" w:rsidRPr="00264E4E" w:rsidRDefault="00A370E3" w:rsidP="00B34679">
            <w:pPr>
              <w:keepNext/>
              <w:keepLines/>
              <w:spacing w:after="0"/>
              <w:ind w:left="851" w:hanging="851"/>
              <w:rPr>
                <w:rFonts w:ascii="Arial" w:hAnsi="Arial"/>
                <w:sz w:val="16"/>
                <w:szCs w:val="16"/>
              </w:rPr>
            </w:pPr>
            <w:r w:rsidRPr="00C861FA">
              <w:rPr>
                <w:rFonts w:ascii="Arial" w:hAnsi="Arial" w:cs="Arial"/>
                <w:sz w:val="16"/>
                <w:szCs w:val="16"/>
              </w:rPr>
              <w:t xml:space="preserve">NOTE 4: </w:t>
            </w:r>
            <w:r w:rsidRPr="00C861FA">
              <w:rPr>
                <w:rFonts w:ascii="Arial" w:hAnsi="Arial" w:cs="Arial"/>
                <w:sz w:val="16"/>
                <w:szCs w:val="16"/>
              </w:rPr>
              <w:tab/>
              <w:t>Relevant for Off-Network MCData Service only, supporting train platooning. All trains in a platoon are driving in the same direction.</w:t>
            </w:r>
          </w:p>
        </w:tc>
      </w:tr>
    </w:tbl>
    <w:p w14:paraId="4A8F7639" w14:textId="77777777" w:rsidR="00A370E3" w:rsidRPr="00CD4D44" w:rsidRDefault="00A370E3" w:rsidP="00A370E3">
      <w:pPr>
        <w:pStyle w:val="TH"/>
      </w:pPr>
      <w:r>
        <w:t>Table 5.2.2-2</w:t>
      </w:r>
      <w:r w:rsidRPr="00CD4D44">
        <w:t xml:space="preserve"> Performance requirements for rail scenarios – </w:t>
      </w:r>
      <w:r>
        <w:t>off network communication</w:t>
      </w:r>
      <w:r w:rsidRPr="00CD4D44">
        <w:t xml:space="preserve"> </w:t>
      </w:r>
    </w:p>
    <w:p w14:paraId="7CB75892" w14:textId="77777777" w:rsidR="00A370E3" w:rsidRPr="00B413B0" w:rsidRDefault="00A370E3" w:rsidP="00002D24"/>
    <w:p w14:paraId="20CDE083" w14:textId="77777777" w:rsidR="00002D24" w:rsidRPr="00CD4D44" w:rsidRDefault="00002D24" w:rsidP="00002D24">
      <w:pPr>
        <w:keepNext/>
        <w:keepLines/>
        <w:spacing w:before="120"/>
        <w:ind w:left="1134" w:hanging="1134"/>
        <w:outlineLvl w:val="2"/>
        <w:rPr>
          <w:rFonts w:ascii="Arial" w:hAnsi="Arial"/>
          <w:sz w:val="28"/>
        </w:rPr>
      </w:pPr>
      <w:r w:rsidRPr="00CD4D44">
        <w:rPr>
          <w:rFonts w:ascii="Arial" w:hAnsi="Arial"/>
          <w:sz w:val="28"/>
        </w:rPr>
        <w:t>5.2.3</w:t>
      </w:r>
      <w:r w:rsidRPr="00CD4D44">
        <w:rPr>
          <w:rFonts w:ascii="Arial" w:hAnsi="Arial"/>
          <w:sz w:val="28"/>
        </w:rPr>
        <w:tab/>
        <w:t>Communication establishment</w:t>
      </w:r>
    </w:p>
    <w:p w14:paraId="152AC4A7" w14:textId="77777777" w:rsidR="00002D24" w:rsidRPr="00B413B0" w:rsidRDefault="00002D24" w:rsidP="00002D24">
      <w:r w:rsidRPr="00CD4D44">
        <w:rPr>
          <w:color w:val="222222"/>
        </w:rPr>
        <w:t xml:space="preserve">The duration of time for establishing a communication between entities, e.g. after network change or loss of communication, the braking distance between vehicles and </w:t>
      </w:r>
      <w:r w:rsidRPr="00F63DE1">
        <w:rPr>
          <w:color w:val="222222"/>
        </w:rPr>
        <w:t>its impact to the risk integral is crucial</w:t>
      </w:r>
      <w:r w:rsidRPr="0011701B">
        <w:rPr>
          <w:color w:val="222222"/>
        </w:rPr>
        <w:t xml:space="preserve">. Based on this, the following communication setup times of a communication </w:t>
      </w:r>
      <w:r w:rsidRPr="00B413B0">
        <w:rPr>
          <w:color w:val="222222"/>
        </w:rPr>
        <w:t>shall be provided:</w:t>
      </w:r>
    </w:p>
    <w:p w14:paraId="24C703F3" w14:textId="77777777" w:rsidR="00A370E3" w:rsidRPr="004544F3" w:rsidRDefault="00A370E3" w:rsidP="00A370E3">
      <w:pPr>
        <w:rPr>
          <w:noProof/>
          <w:lang w:val="fr-FR"/>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843"/>
        <w:gridCol w:w="1843"/>
        <w:gridCol w:w="1842"/>
      </w:tblGrid>
      <w:tr w:rsidR="00A370E3" w:rsidRPr="00F8507A" w14:paraId="12401F55" w14:textId="77777777" w:rsidTr="00B34679">
        <w:tc>
          <w:tcPr>
            <w:tcW w:w="4111" w:type="dxa"/>
            <w:shd w:val="clear" w:color="auto" w:fill="auto"/>
          </w:tcPr>
          <w:p w14:paraId="01EF4D7C"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Type</w:t>
            </w:r>
          </w:p>
        </w:tc>
        <w:tc>
          <w:tcPr>
            <w:tcW w:w="1843" w:type="dxa"/>
            <w:shd w:val="clear" w:color="auto" w:fill="auto"/>
          </w:tcPr>
          <w:p w14:paraId="547C371B"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FRMCS</w:t>
            </w:r>
          </w:p>
        </w:tc>
        <w:tc>
          <w:tcPr>
            <w:tcW w:w="1843" w:type="dxa"/>
            <w:shd w:val="clear" w:color="auto" w:fill="auto"/>
          </w:tcPr>
          <w:p w14:paraId="3C5AF555" w14:textId="77777777" w:rsidR="00A370E3" w:rsidRPr="00CD4D44" w:rsidRDefault="00A370E3" w:rsidP="00B34679">
            <w:pPr>
              <w:keepNext/>
              <w:keepLines/>
              <w:spacing w:after="0"/>
              <w:jc w:val="center"/>
              <w:rPr>
                <w:rFonts w:ascii="Arial" w:hAnsi="Arial"/>
                <w:b/>
                <w:sz w:val="16"/>
                <w:szCs w:val="16"/>
              </w:rPr>
            </w:pPr>
            <w:r>
              <w:rPr>
                <w:rFonts w:ascii="Arial" w:hAnsi="Arial"/>
                <w:b/>
                <w:sz w:val="16"/>
                <w:szCs w:val="16"/>
              </w:rPr>
              <w:t>Interworking with GSM-R</w:t>
            </w:r>
          </w:p>
        </w:tc>
        <w:tc>
          <w:tcPr>
            <w:tcW w:w="1842" w:type="dxa"/>
          </w:tcPr>
          <w:p w14:paraId="0882854A" w14:textId="77777777" w:rsidR="00A370E3" w:rsidRPr="00F63DE1" w:rsidRDefault="00A370E3" w:rsidP="00B34679">
            <w:pPr>
              <w:keepNext/>
              <w:keepLines/>
              <w:spacing w:after="0"/>
              <w:jc w:val="center"/>
              <w:rPr>
                <w:rFonts w:ascii="Arial" w:hAnsi="Arial"/>
                <w:b/>
                <w:sz w:val="16"/>
                <w:szCs w:val="16"/>
              </w:rPr>
            </w:pPr>
            <w:r>
              <w:rPr>
                <w:rFonts w:ascii="Arial" w:hAnsi="Arial"/>
                <w:b/>
                <w:sz w:val="16"/>
                <w:szCs w:val="16"/>
              </w:rPr>
              <w:t>Interworking with LMR</w:t>
            </w:r>
          </w:p>
        </w:tc>
      </w:tr>
      <w:tr w:rsidR="00A370E3" w:rsidRPr="00F8507A" w14:paraId="4880B338" w14:textId="77777777" w:rsidTr="00B34679">
        <w:tc>
          <w:tcPr>
            <w:tcW w:w="4111" w:type="dxa"/>
            <w:shd w:val="clear" w:color="auto" w:fill="auto"/>
          </w:tcPr>
          <w:p w14:paraId="40FEC33D"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Immediate communication session establishment</w:t>
            </w:r>
          </w:p>
        </w:tc>
        <w:tc>
          <w:tcPr>
            <w:tcW w:w="1843" w:type="dxa"/>
            <w:shd w:val="clear" w:color="auto" w:fill="auto"/>
          </w:tcPr>
          <w:p w14:paraId="0894E051"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w:t>
            </w:r>
          </w:p>
        </w:tc>
        <w:tc>
          <w:tcPr>
            <w:tcW w:w="1843" w:type="dxa"/>
            <w:shd w:val="clear" w:color="auto" w:fill="auto"/>
          </w:tcPr>
          <w:p w14:paraId="526E3F25"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 xml:space="preserve">ec + call setup time as defined in table 3-1 [8] </w:t>
            </w:r>
          </w:p>
        </w:tc>
        <w:tc>
          <w:tcPr>
            <w:tcW w:w="1842" w:type="dxa"/>
          </w:tcPr>
          <w:p w14:paraId="6A793F5D"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≤1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532844E5" w14:textId="77777777" w:rsidTr="00B34679">
        <w:tc>
          <w:tcPr>
            <w:tcW w:w="4111" w:type="dxa"/>
            <w:shd w:val="clear" w:color="auto" w:fill="auto"/>
          </w:tcPr>
          <w:p w14:paraId="0C683C6B" w14:textId="77777777" w:rsidR="00A370E3" w:rsidRPr="00F8507A" w:rsidRDefault="00A370E3" w:rsidP="00B34679">
            <w:pPr>
              <w:keepNext/>
              <w:keepLines/>
              <w:spacing w:after="0"/>
              <w:rPr>
                <w:rFonts w:ascii="Arial" w:hAnsi="Arial" w:cs="Arial"/>
                <w:sz w:val="16"/>
                <w:szCs w:val="16"/>
              </w:rPr>
            </w:pPr>
            <w:r w:rsidRPr="00346A7C">
              <w:rPr>
                <w:rFonts w:ascii="Arial" w:hAnsi="Arial" w:cs="Arial"/>
                <w:sz w:val="16"/>
                <w:szCs w:val="16"/>
              </w:rPr>
              <w:t>Normal communication session establishment</w:t>
            </w:r>
          </w:p>
        </w:tc>
        <w:tc>
          <w:tcPr>
            <w:tcW w:w="1843" w:type="dxa"/>
            <w:shd w:val="clear" w:color="auto" w:fill="auto"/>
          </w:tcPr>
          <w:p w14:paraId="15E29CE1"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≤3</w:t>
            </w:r>
            <w:r w:rsidRPr="00F8507A">
              <w:rPr>
                <w:rFonts w:ascii="Arial" w:hAnsi="Arial" w:cs="Arial"/>
                <w:sz w:val="16"/>
                <w:szCs w:val="16"/>
              </w:rPr>
              <w:t> s</w:t>
            </w:r>
            <w:r>
              <w:rPr>
                <w:rFonts w:ascii="Arial" w:hAnsi="Arial" w:cs="Arial"/>
                <w:sz w:val="16"/>
                <w:szCs w:val="16"/>
              </w:rPr>
              <w:t>ec</w:t>
            </w:r>
          </w:p>
        </w:tc>
        <w:tc>
          <w:tcPr>
            <w:tcW w:w="1843" w:type="dxa"/>
            <w:shd w:val="clear" w:color="auto" w:fill="auto"/>
          </w:tcPr>
          <w:p w14:paraId="31A92C92" w14:textId="77777777" w:rsidR="00A370E3" w:rsidRPr="00F8507A" w:rsidRDefault="00A370E3" w:rsidP="00B34679">
            <w:pPr>
              <w:keepNext/>
              <w:keepLines/>
              <w:spacing w:after="0"/>
              <w:jc w:val="center"/>
              <w:rPr>
                <w:rFonts w:ascii="Arial" w:hAnsi="Arial" w:cs="Arial"/>
                <w:sz w:val="16"/>
                <w:szCs w:val="16"/>
              </w:rPr>
            </w:pPr>
            <w:r>
              <w:rPr>
                <w:rFonts w:ascii="Arial" w:hAnsi="Arial" w:cs="Arial"/>
                <w:sz w:val="16"/>
                <w:szCs w:val="16"/>
              </w:rPr>
              <w:t xml:space="preserve"> ≤3</w:t>
            </w:r>
            <w:r w:rsidRPr="00F8507A">
              <w:rPr>
                <w:rFonts w:ascii="Arial" w:hAnsi="Arial" w:cs="Arial"/>
                <w:sz w:val="16"/>
                <w:szCs w:val="16"/>
              </w:rPr>
              <w:t> s</w:t>
            </w:r>
            <w:r>
              <w:rPr>
                <w:rFonts w:ascii="Arial" w:hAnsi="Arial" w:cs="Arial"/>
                <w:sz w:val="16"/>
                <w:szCs w:val="16"/>
              </w:rPr>
              <w:t>ec + call setup time as defined in table 3-1 [8]</w:t>
            </w:r>
          </w:p>
        </w:tc>
        <w:tc>
          <w:tcPr>
            <w:tcW w:w="1842" w:type="dxa"/>
          </w:tcPr>
          <w:p w14:paraId="421FA5CB" w14:textId="77777777" w:rsidR="00A370E3" w:rsidRPr="00F8507A" w:rsidRDefault="00A370E3" w:rsidP="00B34679">
            <w:pPr>
              <w:keepNext/>
              <w:keepLines/>
              <w:spacing w:after="0"/>
              <w:jc w:val="center"/>
              <w:rPr>
                <w:rFonts w:ascii="Arial" w:hAnsi="Arial" w:cs="Arial"/>
                <w:sz w:val="16"/>
                <w:szCs w:val="16"/>
              </w:rPr>
            </w:pPr>
            <w:r w:rsidRPr="00F8507A">
              <w:rPr>
                <w:rFonts w:ascii="Arial" w:hAnsi="Arial" w:cs="Arial"/>
                <w:sz w:val="16"/>
                <w:szCs w:val="16"/>
              </w:rPr>
              <w:t>≤</w:t>
            </w:r>
            <w:r>
              <w:rPr>
                <w:rFonts w:ascii="Arial" w:hAnsi="Arial" w:cs="Arial"/>
                <w:sz w:val="16"/>
                <w:szCs w:val="16"/>
              </w:rPr>
              <w:t>3</w:t>
            </w:r>
            <w:r w:rsidRPr="00F8507A">
              <w:rPr>
                <w:rFonts w:ascii="Arial" w:hAnsi="Arial" w:cs="Arial"/>
                <w:sz w:val="16"/>
                <w:szCs w:val="16"/>
              </w:rPr>
              <w:t> s</w:t>
            </w:r>
            <w:r>
              <w:rPr>
                <w:rFonts w:ascii="Arial" w:hAnsi="Arial" w:cs="Arial"/>
                <w:sz w:val="16"/>
                <w:szCs w:val="16"/>
              </w:rPr>
              <w:t>ec + LMR call setup time</w:t>
            </w:r>
            <w:r w:rsidR="001160F3">
              <w:rPr>
                <w:rFonts w:ascii="Arial" w:hAnsi="Arial" w:cs="Arial"/>
                <w:sz w:val="16"/>
                <w:szCs w:val="16"/>
              </w:rPr>
              <w:t xml:space="preserve"> (Note 1)</w:t>
            </w:r>
          </w:p>
        </w:tc>
      </w:tr>
      <w:tr w:rsidR="00A370E3" w:rsidRPr="00F8507A" w14:paraId="3F2727C4" w14:textId="77777777" w:rsidTr="00B34679">
        <w:tc>
          <w:tcPr>
            <w:tcW w:w="9639" w:type="dxa"/>
            <w:gridSpan w:val="4"/>
            <w:shd w:val="clear" w:color="auto" w:fill="auto"/>
          </w:tcPr>
          <w:p w14:paraId="4AE7F176" w14:textId="77777777" w:rsidR="00A370E3" w:rsidRPr="00F8507A" w:rsidRDefault="00A370E3" w:rsidP="00566173">
            <w:pPr>
              <w:pStyle w:val="TAN"/>
            </w:pPr>
            <w:r>
              <w:rPr>
                <w:rFonts w:hint="eastAsia"/>
                <w:lang w:eastAsia="ko-KR"/>
              </w:rPr>
              <w:t>N</w:t>
            </w:r>
            <w:r w:rsidR="001160F3">
              <w:rPr>
                <w:lang w:eastAsia="ko-KR"/>
              </w:rPr>
              <w:t>ote 1</w:t>
            </w:r>
            <w:r>
              <w:rPr>
                <w:lang w:eastAsia="ko-KR"/>
              </w:rPr>
              <w:t xml:space="preserve">: In the interworking, the setup times are considered with 3GPP side only. Extra times may be applied depend on interworking communication technology. </w:t>
            </w:r>
          </w:p>
        </w:tc>
      </w:tr>
    </w:tbl>
    <w:p w14:paraId="5C2D5342" w14:textId="77777777" w:rsidR="00A370E3" w:rsidRPr="00CD4D44" w:rsidRDefault="00A370E3" w:rsidP="00A370E3">
      <w:pPr>
        <w:pStyle w:val="TH"/>
      </w:pPr>
      <w:r>
        <w:t>Table 5.2.3</w:t>
      </w:r>
      <w:r w:rsidRPr="00CD4D44">
        <w:t xml:space="preserve">-1 </w:t>
      </w:r>
      <w:r>
        <w:t>Communication setup times</w:t>
      </w:r>
    </w:p>
    <w:p w14:paraId="51DFE8A3" w14:textId="77777777" w:rsidR="00A370E3" w:rsidRPr="00566173" w:rsidRDefault="00A370E3" w:rsidP="00566173"/>
    <w:p w14:paraId="15EC9101" w14:textId="77777777" w:rsidR="00421148" w:rsidRPr="00617D4E" w:rsidRDefault="00421148" w:rsidP="00421148">
      <w:pPr>
        <w:pStyle w:val="Heading1"/>
      </w:pPr>
      <w:bookmarkStart w:id="31" w:name="_Toc27761489"/>
      <w:r>
        <w:t>6</w:t>
      </w:r>
      <w:r w:rsidRPr="00617D4E">
        <w:tab/>
        <w:t>Performance requirements for rail-bound mass transit</w:t>
      </w:r>
      <w:bookmarkEnd w:id="31"/>
    </w:p>
    <w:p w14:paraId="2F839A66" w14:textId="77777777" w:rsidR="00421148" w:rsidRPr="00617D4E" w:rsidRDefault="00421148" w:rsidP="00421148">
      <w:pPr>
        <w:pStyle w:val="Heading2"/>
      </w:pPr>
      <w:bookmarkStart w:id="32" w:name="_Toc27761490"/>
      <w:r>
        <w:t>6</w:t>
      </w:r>
      <w:r w:rsidRPr="00617D4E">
        <w:t>.1</w:t>
      </w:r>
      <w:r w:rsidRPr="00617D4E">
        <w:tab/>
        <w:t>Environmental conditions</w:t>
      </w:r>
      <w:bookmarkEnd w:id="32"/>
    </w:p>
    <w:p w14:paraId="66C6F605" w14:textId="77777777" w:rsidR="00421148" w:rsidRPr="00D03008" w:rsidRDefault="00421148" w:rsidP="00421148">
      <w:pPr>
        <w:rPr>
          <w:noProof/>
        </w:rPr>
      </w:pPr>
      <w:r w:rsidRPr="00D03008">
        <w:rPr>
          <w:noProof/>
        </w:rPr>
        <w:t>Rail-bound mass transit communication is required mostly in tunnels and urban areas. Tunnels are specific and require separate consideration in signal propagation, e.g for waveguide like non-line-of-sight communication, changing cross-section or blocking</w:t>
      </w:r>
      <w:r>
        <w:rPr>
          <w:noProof/>
        </w:rPr>
        <w:t>/shadowing</w:t>
      </w:r>
      <w:r w:rsidRPr="00D03008">
        <w:rPr>
          <w:noProof/>
        </w:rPr>
        <w:t xml:space="preserve"> by other trains. Here, the use of leaky feeder cables can be essential</w:t>
      </w:r>
      <w:r>
        <w:rPr>
          <w:noProof/>
        </w:rPr>
        <w:t xml:space="preserve"> depending on the deployment scenario</w:t>
      </w:r>
      <w:r w:rsidRPr="00D03008">
        <w:rPr>
          <w:noProof/>
        </w:rPr>
        <w:t>. Within urban areas the interference through other users and the multi-path propagation in conjunction with a high velocity have to be considered. In both environments a high train density has to be considered, especially in stations and shunting yards or depots.</w:t>
      </w:r>
    </w:p>
    <w:p w14:paraId="79D91C24" w14:textId="77777777" w:rsidR="00421148" w:rsidRPr="00740AB8" w:rsidRDefault="00421148" w:rsidP="00421148">
      <w:pPr>
        <w:pStyle w:val="Heading2"/>
      </w:pPr>
      <w:bookmarkStart w:id="33" w:name="_Toc27761491"/>
      <w:r w:rsidRPr="00740AB8">
        <w:t>6.2</w:t>
      </w:r>
      <w:r w:rsidRPr="00740AB8">
        <w:tab/>
        <w:t>Low latency and high reliability</w:t>
      </w:r>
      <w:bookmarkEnd w:id="33"/>
    </w:p>
    <w:p w14:paraId="19199AB9" w14:textId="77777777" w:rsidR="00421148" w:rsidRPr="00740AB8" w:rsidRDefault="00421148" w:rsidP="00421148">
      <w:pPr>
        <w:pStyle w:val="Heading3"/>
      </w:pPr>
      <w:bookmarkStart w:id="34" w:name="_Toc27761492"/>
      <w:r w:rsidRPr="00740AB8">
        <w:t>6.2.1</w:t>
      </w:r>
      <w:r w:rsidRPr="00740AB8">
        <w:tab/>
        <w:t>Overview</w:t>
      </w:r>
      <w:bookmarkEnd w:id="34"/>
    </w:p>
    <w:p w14:paraId="0651789D" w14:textId="77777777" w:rsidR="00421148" w:rsidRPr="00740AB8" w:rsidRDefault="00421148" w:rsidP="00421148">
      <w:pPr>
        <w:rPr>
          <w:noProof/>
        </w:rPr>
      </w:pPr>
      <w:r w:rsidRPr="00740AB8">
        <w:rPr>
          <w:noProof/>
        </w:rPr>
        <w:t xml:space="preserve">Low latency and high reliability, high communication service availability, and dependability of communication are important service and performance requirements for mass transit train control (MTTC) such as communication based train control (CBTC). They are necessary to provide high grades of automation such as necessary for e.g. driverless trains. Furthermore, trains will simultaneously exchange control information and status information with the responsible traffic management system on the ground. </w:t>
      </w:r>
    </w:p>
    <w:p w14:paraId="7E8CC47F" w14:textId="77777777" w:rsidR="00421148" w:rsidRPr="00740AB8" w:rsidRDefault="00421148" w:rsidP="00421148">
      <w:pPr>
        <w:rPr>
          <w:noProof/>
        </w:rPr>
      </w:pPr>
      <w:r w:rsidRPr="00740AB8">
        <w:rPr>
          <w:noProof/>
        </w:rPr>
        <w:t xml:space="preserve">Trains are operated at speeds up to 160 km/h. The communication for rail-bound mass transit has to be provided under these conditions. </w:t>
      </w:r>
    </w:p>
    <w:p w14:paraId="795B3571" w14:textId="77777777" w:rsidR="00421148" w:rsidRPr="00740AB8" w:rsidRDefault="00421148" w:rsidP="00421148">
      <w:pPr>
        <w:rPr>
          <w:noProof/>
        </w:rPr>
      </w:pPr>
      <w:r w:rsidRPr="00740AB8">
        <w:rPr>
          <w:noProof/>
        </w:rPr>
        <w:t>Especially train control communication is of extreme importance to ensure passengers safety. The relative braking distance of a rail vehicle is an important indicator of the safety requirements.</w:t>
      </w:r>
    </w:p>
    <w:p w14:paraId="3B1E3340" w14:textId="77777777" w:rsidR="00421148" w:rsidRDefault="00421148" w:rsidP="00421148">
      <w:pPr>
        <w:pStyle w:val="Heading3"/>
      </w:pPr>
      <w:bookmarkStart w:id="35" w:name="_Toc27761493"/>
      <w:r>
        <w:t>6</w:t>
      </w:r>
      <w:r w:rsidRPr="00CD4D44">
        <w:t>.2.</w:t>
      </w:r>
      <w:r>
        <w:t>2</w:t>
      </w:r>
      <w:r w:rsidRPr="00CD4D44">
        <w:tab/>
        <w:t xml:space="preserve">Scenarios and KPIs for </w:t>
      </w:r>
      <w:r>
        <w:t>rail-bound mass transit</w:t>
      </w:r>
      <w:bookmarkEnd w:id="35"/>
    </w:p>
    <w:p w14:paraId="10A0FA31" w14:textId="77777777" w:rsidR="00421148" w:rsidRPr="001B748F" w:rsidRDefault="00421148" w:rsidP="00421148">
      <w:pPr>
        <w:pStyle w:val="Heading4"/>
      </w:pPr>
      <w:bookmarkStart w:id="36" w:name="_Toc27761494"/>
      <w:r>
        <w:t>6.2.2.1</w:t>
      </w:r>
      <w:r>
        <w:tab/>
      </w:r>
      <w:r w:rsidRPr="001B748F">
        <w:t>Overview</w:t>
      </w:r>
      <w:bookmarkEnd w:id="36"/>
    </w:p>
    <w:p w14:paraId="0AAAD869" w14:textId="77777777" w:rsidR="00421148" w:rsidRDefault="00421148" w:rsidP="00421148">
      <w:pPr>
        <w:rPr>
          <w:rFonts w:eastAsia="SimSun"/>
        </w:rPr>
      </w:pPr>
      <w:r w:rsidRPr="00CD6C0E">
        <w:rPr>
          <w:rFonts w:eastAsia="SimSun"/>
        </w:rPr>
        <w:t xml:space="preserve">There are </w:t>
      </w:r>
      <w:r>
        <w:rPr>
          <w:rFonts w:eastAsia="SimSun"/>
        </w:rPr>
        <w:t>three</w:t>
      </w:r>
      <w:r w:rsidRPr="00CD6C0E">
        <w:rPr>
          <w:rFonts w:eastAsia="SimSun"/>
        </w:rPr>
        <w:t xml:space="preserve"> main drivers behind the growing importance of communication services in </w:t>
      </w:r>
      <w:r>
        <w:rPr>
          <w:rFonts w:eastAsia="SimSun"/>
        </w:rPr>
        <w:t xml:space="preserve">rail-bound </w:t>
      </w:r>
      <w:r w:rsidRPr="00CD6C0E">
        <w:rPr>
          <w:rFonts w:eastAsia="SimSun"/>
        </w:rPr>
        <w:t xml:space="preserve">mass transit: (1) train automation </w:t>
      </w:r>
      <w:r>
        <w:rPr>
          <w:rFonts w:eastAsia="SimSun"/>
        </w:rPr>
        <w:t xml:space="preserve">(2) operational data, and (3) </w:t>
      </w:r>
      <w:r w:rsidRPr="00CD6C0E">
        <w:rPr>
          <w:rFonts w:eastAsia="SimSun"/>
        </w:rPr>
        <w:t>passenger information.</w:t>
      </w:r>
    </w:p>
    <w:p w14:paraId="573CE6DF" w14:textId="77777777" w:rsidR="00421148" w:rsidRDefault="00421148" w:rsidP="00421148">
      <w:pPr>
        <w:rPr>
          <w:rFonts w:eastAsia="SimSun"/>
        </w:rPr>
      </w:pPr>
      <w:r w:rsidRPr="00CD6C0E">
        <w:rPr>
          <w:rFonts w:eastAsia="SimSun"/>
        </w:rPr>
        <w:t>Caused by increased safety awareness, onboard video surveillance/CCTV and emergency calls play an increasing role</w:t>
      </w:r>
      <w:r>
        <w:rPr>
          <w:rFonts w:eastAsia="SimSun"/>
        </w:rPr>
        <w:t xml:space="preserve"> </w:t>
      </w:r>
      <w:r w:rsidRPr="00CD6C0E">
        <w:rPr>
          <w:rFonts w:eastAsia="SimSun"/>
        </w:rPr>
        <w:t>in order to setup communication with passenger</w:t>
      </w:r>
      <w:r>
        <w:rPr>
          <w:rFonts w:eastAsia="SimSun"/>
        </w:rPr>
        <w:t>s</w:t>
      </w:r>
      <w:r w:rsidRPr="00CD6C0E">
        <w:rPr>
          <w:rFonts w:eastAsia="SimSun"/>
        </w:rPr>
        <w:t xml:space="preserve"> during emergencies, e.g., when trains have to stop inside tunnels. </w:t>
      </w:r>
      <w:r>
        <w:rPr>
          <w:rFonts w:eastAsia="SimSun"/>
        </w:rPr>
        <w:t>CCTV is required for high grades of automation by regulation.</w:t>
      </w:r>
    </w:p>
    <w:p w14:paraId="5671D1BA" w14:textId="77777777" w:rsidR="00421148" w:rsidRPr="006F3F5E" w:rsidRDefault="00421148" w:rsidP="00421148">
      <w:r>
        <w:t>Communication for rail-bound mass transit can be associated with different communication patterns as described in TS 22.104 [7] Clauses 4.3 and 4.4 and as used in communication for cyber-physical control applications in vertical domains.</w:t>
      </w:r>
    </w:p>
    <w:p w14:paraId="6787A8CE" w14:textId="77777777" w:rsidR="00421148" w:rsidRDefault="00421148" w:rsidP="00421148">
      <w:r w:rsidRPr="00606F28">
        <w:rPr>
          <w:i/>
        </w:rPr>
        <w:lastRenderedPageBreak/>
        <w:t>Periodic deterministic communication</w:t>
      </w:r>
      <w:r>
        <w:t xml:space="preserve"> is periodic with stringent requirements on timeliness and availability of the communication service. A transmission occurs every transfer interval. </w:t>
      </w:r>
    </w:p>
    <w:p w14:paraId="5A63D7AD" w14:textId="77777777" w:rsidR="00421148" w:rsidRDefault="00421148" w:rsidP="00421148">
      <w:r w:rsidRPr="00606F28">
        <w:rPr>
          <w:i/>
        </w:rPr>
        <w:t>Aperiodic deterministic communication</w:t>
      </w:r>
      <w:r>
        <w:t xml:space="preserve"> is without a pre-set sending time, but still with stringent requirements on timeliness and availability of the communication service. </w:t>
      </w:r>
    </w:p>
    <w:p w14:paraId="4355F6D1" w14:textId="77777777" w:rsidR="00421148" w:rsidRDefault="00421148" w:rsidP="00421148">
      <w:r w:rsidRPr="00606F28">
        <w:rPr>
          <w:i/>
        </w:rPr>
        <w:t>Non-deterministic communication</w:t>
      </w:r>
      <w:r>
        <w:t xml:space="preserve"> subsumes all other traffic types than periodic/aperiodic deterministic communication. This includes periodic/aperiodic non-real-time traffic.</w:t>
      </w:r>
    </w:p>
    <w:p w14:paraId="53EA8A23" w14:textId="77777777" w:rsidR="00421148" w:rsidRDefault="00421148" w:rsidP="00421148">
      <w:r w:rsidRPr="00606F28">
        <w:rPr>
          <w:i/>
        </w:rPr>
        <w:t>Mixed traffic</w:t>
      </w:r>
      <w:r>
        <w:t xml:space="preserve"> cannot be assigned to one of the other communication patterns exclusively. </w:t>
      </w:r>
    </w:p>
    <w:p w14:paraId="67C2553A" w14:textId="77777777" w:rsidR="00421148" w:rsidRDefault="00421148" w:rsidP="00421148">
      <w:pPr>
        <w:pStyle w:val="Heading4"/>
      </w:pPr>
      <w:bookmarkStart w:id="37" w:name="_Toc27761495"/>
      <w:r>
        <w:t>6.2.2.2</w:t>
      </w:r>
      <w:r>
        <w:tab/>
        <w:t>Scenarios and KPIs for rail-bound mass transit</w:t>
      </w:r>
      <w:bookmarkEnd w:id="37"/>
    </w:p>
    <w:p w14:paraId="254C7D38" w14:textId="77777777" w:rsidR="00421148" w:rsidRDefault="00421148" w:rsidP="00421148">
      <w:r>
        <w:t xml:space="preserve">Coexistence of automated train control with other train applications: A train is operated in an automated manner, and the communication of the train controller with the rail side co-exists with traffic generated by other applications. </w:t>
      </w:r>
    </w:p>
    <w:p w14:paraId="026C9D72" w14:textId="77777777" w:rsidR="00421148" w:rsidRDefault="00421148" w:rsidP="00421148">
      <w:r>
        <w:t>The following communication scenarios of rail-bound mass transit shall be considered in order to support the coexistance of automated train control with other train applications:</w:t>
      </w:r>
    </w:p>
    <w:p w14:paraId="1BE0D890" w14:textId="77777777" w:rsidR="00421148" w:rsidRPr="001B748F" w:rsidRDefault="00421148" w:rsidP="00421148">
      <w:r>
        <w:rPr>
          <w:i/>
        </w:rPr>
        <w:t xml:space="preserve">Use case 1: </w:t>
      </w:r>
      <w:r w:rsidRPr="001B748F">
        <w:t>Periodic communication for train control.</w:t>
      </w:r>
    </w:p>
    <w:p w14:paraId="1BE0BDFF" w14:textId="77777777" w:rsidR="00421148" w:rsidRDefault="00421148" w:rsidP="00421148">
      <w:r>
        <w:rPr>
          <w:i/>
        </w:rPr>
        <w:t>Use case</w:t>
      </w:r>
      <w:r w:rsidRPr="001B748F">
        <w:rPr>
          <w:i/>
        </w:rPr>
        <w:t xml:space="preserve"> </w:t>
      </w:r>
      <w:r>
        <w:rPr>
          <w:i/>
        </w:rPr>
        <w:t xml:space="preserve">2: </w:t>
      </w:r>
      <w:r w:rsidRPr="001B748F">
        <w:t>Communication serving CCTV cameras streaming within the train and to the rail-side.</w:t>
      </w:r>
    </w:p>
    <w:p w14:paraId="17E5942A" w14:textId="77777777" w:rsidR="00421148" w:rsidRPr="001B748F" w:rsidRDefault="00421148" w:rsidP="00421148">
      <w:r>
        <w:rPr>
          <w:i/>
        </w:rPr>
        <w:t>Use case</w:t>
      </w:r>
      <w:r w:rsidRPr="001B748F">
        <w:rPr>
          <w:i/>
        </w:rPr>
        <w:t xml:space="preserve"> </w:t>
      </w:r>
      <w:r>
        <w:rPr>
          <w:i/>
        </w:rPr>
        <w:t xml:space="preserve">3: </w:t>
      </w:r>
      <w:r w:rsidRPr="001B748F">
        <w:t>Emergency call from the train to a remote control centre via the mass-transit communication system.</w:t>
      </w:r>
    </w:p>
    <w:p w14:paraId="5D71CF65" w14:textId="77777777" w:rsidR="00421148" w:rsidRDefault="00421148" w:rsidP="00421148">
      <w:r>
        <w:t>The following communication scenario shall be considered in order to support train coupling in rail-bound mass transit:</w:t>
      </w:r>
    </w:p>
    <w:p w14:paraId="722E421C" w14:textId="77777777" w:rsidR="00421148" w:rsidRDefault="00421148" w:rsidP="00421148">
      <w:r w:rsidRPr="006B3440">
        <w:rPr>
          <w:i/>
        </w:rPr>
        <w:t>Use case 4:</w:t>
      </w:r>
      <w:r>
        <w:t xml:space="preserve"> </w:t>
      </w:r>
      <w:r w:rsidRPr="001B748F">
        <w:t>Wireless communication link between two coaches; the link carries traffic from many applications.</w:t>
      </w:r>
    </w:p>
    <w:p w14:paraId="73AB2601" w14:textId="77777777" w:rsidR="00421148" w:rsidRDefault="00421148" w:rsidP="00421148">
      <w:r>
        <w:t>The following communication scenario shall be considered in order to support rail-bound mass transit:</w:t>
      </w:r>
    </w:p>
    <w:p w14:paraId="07DDDBB1" w14:textId="77777777" w:rsidR="00421148" w:rsidRDefault="00421148" w:rsidP="00421148">
      <w:r>
        <w:rPr>
          <w:i/>
        </w:rPr>
        <w:t>Use case</w:t>
      </w:r>
      <w:r w:rsidRPr="001B748F">
        <w:rPr>
          <w:i/>
        </w:rPr>
        <w:t xml:space="preserve"> </w:t>
      </w:r>
      <w:r>
        <w:rPr>
          <w:i/>
        </w:rPr>
        <w:t xml:space="preserve">5: </w:t>
      </w:r>
      <w:r w:rsidRPr="001B748F">
        <w:t xml:space="preserve">CCTV </w:t>
      </w:r>
      <w:r>
        <w:t>offload in train stations</w:t>
      </w:r>
      <w:r w:rsidRPr="001B748F">
        <w:t>.</w:t>
      </w:r>
    </w:p>
    <w:p w14:paraId="6541DB5B" w14:textId="77777777" w:rsidR="00421148" w:rsidRPr="009058CF" w:rsidRDefault="00421148" w:rsidP="00421148">
      <w:r w:rsidRPr="009058CF">
        <w:t xml:space="preserve">A </w:t>
      </w:r>
      <w:r w:rsidRPr="009058CF">
        <w:rPr>
          <w:i/>
          <w:iCs/>
        </w:rPr>
        <w:t>characteristic parameter</w:t>
      </w:r>
      <w:r w:rsidRPr="009058CF">
        <w:t xml:space="preserve"> can be used </w:t>
      </w:r>
      <w:r>
        <w:t>to</w:t>
      </w:r>
      <w:r w:rsidRPr="009058CF">
        <w:t xml:space="preserve"> </w:t>
      </w:r>
      <w:r>
        <w:t>characterise the dynamic behaviour and performance of the functionality of the communication service of the 5G network (key performance indicator).</w:t>
      </w:r>
    </w:p>
    <w:p w14:paraId="2A892BE5" w14:textId="77777777" w:rsidR="00421148" w:rsidRDefault="00421148" w:rsidP="00421148">
      <w:r>
        <w:t xml:space="preserve">A communication service is considered unavailable in case an expected message is not received within a specified time, which, at minimum, is the sum of maximum end-to-end latency and survival time. The end point in "end-to-end latency" is assumed to be the communication service interface between the application and the 5G system (cf. TS 22.104 [7] Annex C). </w:t>
      </w:r>
    </w:p>
    <w:p w14:paraId="6B65B101" w14:textId="77777777" w:rsidR="00421148" w:rsidRDefault="00421148" w:rsidP="00421148">
      <w:r>
        <w:t>Mean time between failures (MTBF) is one of the typical indicators for communication service reliability.</w:t>
      </w:r>
      <w:r w:rsidRPr="00BA7AC6">
        <w:t xml:space="preserve"> </w:t>
      </w:r>
      <w:r>
        <w:t>This parameter states the mean value of how long the communication service is available before it becomes unavailable. For instance, a mean time between failures of one month indicates that a communication service runs error-free for one month on average before an error makes the communication service unavailable. Usually, an exponential distribution is assumed. This means, there will be several failures where the time between two subsequent errors is below the mean value (1 month in the example).</w:t>
      </w:r>
    </w:p>
    <w:p w14:paraId="374451C6" w14:textId="77777777" w:rsidR="00421148" w:rsidRDefault="00421148" w:rsidP="00421148">
      <w:r>
        <w:t>Availability and reliability together indicate frequency and duration of acceptable unavailabilies of a communication service.</w:t>
      </w:r>
    </w:p>
    <w:p w14:paraId="5301EDAC" w14:textId="77777777" w:rsidR="00421148" w:rsidRDefault="00421148" w:rsidP="00421148">
      <w:r w:rsidRPr="009058CF">
        <w:rPr>
          <w:noProof/>
        </w:rPr>
        <w:t xml:space="preserve">An </w:t>
      </w:r>
      <w:r w:rsidRPr="009058CF">
        <w:rPr>
          <w:i/>
          <w:iCs/>
        </w:rPr>
        <w:t>influence quantity</w:t>
      </w:r>
      <w:r w:rsidRPr="000B3A3E">
        <w:t xml:space="preserve"> </w:t>
      </w:r>
      <w:r>
        <w:t>is</w:t>
      </w:r>
      <w:r w:rsidRPr="000B3A3E">
        <w:t xml:space="preserve"> not essential for the </w:t>
      </w:r>
      <w:r>
        <w:t xml:space="preserve">characterisation of the dynamic behaviour </w:t>
      </w:r>
      <w:r w:rsidRPr="000B3A3E">
        <w:t xml:space="preserve">of an item but </w:t>
      </w:r>
      <w:r>
        <w:t xml:space="preserve">it </w:t>
      </w:r>
      <w:r w:rsidRPr="000B3A3E">
        <w:t>affect</w:t>
      </w:r>
      <w:r>
        <w:t>s</w:t>
      </w:r>
      <w:r w:rsidRPr="000B3A3E">
        <w:t xml:space="preserve"> </w:t>
      </w:r>
      <w:r>
        <w:t>the performance of the characteristic parameter of an item</w:t>
      </w:r>
      <w:r w:rsidRPr="000B3A3E">
        <w:t>.</w:t>
      </w:r>
    </w:p>
    <w:p w14:paraId="0C07CA09" w14:textId="77777777" w:rsidR="00421148" w:rsidRDefault="00421148" w:rsidP="00421148">
      <w:r w:rsidRPr="00DA2E9D">
        <w:t xml:space="preserve">Further information on </w:t>
      </w:r>
      <w:r>
        <w:t xml:space="preserve">characteristic parameters and </w:t>
      </w:r>
      <w:r w:rsidRPr="00DA2E9D">
        <w:t xml:space="preserve">influence quantities used in </w:t>
      </w:r>
      <w:r w:rsidRPr="009058CF">
        <w:t>Table 6.2.2.3-</w:t>
      </w:r>
      <w:r>
        <w:t>1</w:t>
      </w:r>
      <w:r w:rsidRPr="00DA2E9D">
        <w:t xml:space="preserve"> can be found in TS 22.104 [7] Annex C.</w:t>
      </w:r>
    </w:p>
    <w:p w14:paraId="21DE79FD" w14:textId="77777777" w:rsidR="00421148" w:rsidRDefault="00421148" w:rsidP="00421148">
      <w:r>
        <w:t>The 5G system shall support the communication service performance requirements (KPIs) reported in Table 6.2.2.3-1.</w:t>
      </w:r>
    </w:p>
    <w:p w14:paraId="6EFA93A8" w14:textId="77777777" w:rsidR="00421148" w:rsidRDefault="00421148" w:rsidP="00421148"/>
    <w:p w14:paraId="1DFF8F71" w14:textId="77777777" w:rsidR="00421148" w:rsidRDefault="00421148" w:rsidP="00421148">
      <w:pPr>
        <w:sectPr w:rsidR="00421148" w:rsidSect="00680AA5">
          <w:headerReference w:type="even" r:id="rId14"/>
          <w:headerReference w:type="default" r:id="rId15"/>
          <w:headerReference w:type="first" r:id="rId16"/>
          <w:footnotePr>
            <w:numRestart w:val="eachSect"/>
          </w:footnotePr>
          <w:pgSz w:w="11907" w:h="16840" w:code="9"/>
          <w:pgMar w:top="1418" w:right="1134" w:bottom="1134" w:left="1134" w:header="680" w:footer="567" w:gutter="0"/>
          <w:cols w:space="720"/>
        </w:sectPr>
      </w:pPr>
    </w:p>
    <w:p w14:paraId="702E9BD1" w14:textId="77777777" w:rsidR="00BB2983" w:rsidRDefault="00BB2983" w:rsidP="00BB2983">
      <w:pPr>
        <w:pStyle w:val="TH"/>
      </w:pPr>
    </w:p>
    <w:p w14:paraId="471CA2DA" w14:textId="77777777" w:rsidR="00421148" w:rsidRPr="00200D6D" w:rsidRDefault="00BB2983" w:rsidP="00BB2983">
      <w:pPr>
        <w:pStyle w:val="TH"/>
      </w:pPr>
      <w:r w:rsidRPr="00BB2983">
        <w:t>Table 6.2.2.3-1: Characteristic parameters (KPIs) of communication service performance requirements for rail-bound mass transit</w:t>
      </w:r>
    </w:p>
    <w:tbl>
      <w:tblPr>
        <w:tblW w:w="12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1191"/>
        <w:gridCol w:w="1077"/>
        <w:gridCol w:w="1077"/>
        <w:gridCol w:w="1304"/>
        <w:gridCol w:w="964"/>
        <w:gridCol w:w="1020"/>
        <w:gridCol w:w="964"/>
        <w:gridCol w:w="964"/>
        <w:gridCol w:w="1077"/>
        <w:gridCol w:w="567"/>
        <w:gridCol w:w="907"/>
        <w:tblGridChange w:id="38">
          <w:tblGrid>
            <w:gridCol w:w="1361"/>
            <w:gridCol w:w="1191"/>
            <w:gridCol w:w="1077"/>
            <w:gridCol w:w="1077"/>
            <w:gridCol w:w="1304"/>
            <w:gridCol w:w="964"/>
            <w:gridCol w:w="1020"/>
            <w:gridCol w:w="964"/>
            <w:gridCol w:w="964"/>
            <w:gridCol w:w="1077"/>
            <w:gridCol w:w="567"/>
            <w:gridCol w:w="907"/>
          </w:tblGrid>
        </w:tblGridChange>
      </w:tblGrid>
      <w:tr w:rsidR="00421148" w:rsidRPr="001B748F" w14:paraId="1F341B89" w14:textId="77777777" w:rsidTr="00FD56D8">
        <w:trPr>
          <w:cantSplit/>
          <w:tblHeader/>
          <w:jc w:val="center"/>
        </w:trPr>
        <w:tc>
          <w:tcPr>
            <w:tcW w:w="1361" w:type="dxa"/>
          </w:tcPr>
          <w:p w14:paraId="30A05DD6" w14:textId="77777777" w:rsidR="00421148" w:rsidRPr="002C2C36" w:rsidRDefault="00421148" w:rsidP="00FD56D8">
            <w:pPr>
              <w:pStyle w:val="TAH"/>
            </w:pPr>
          </w:p>
        </w:tc>
        <w:tc>
          <w:tcPr>
            <w:tcW w:w="4649" w:type="dxa"/>
            <w:gridSpan w:val="4"/>
            <w:shd w:val="clear" w:color="auto" w:fill="auto"/>
          </w:tcPr>
          <w:p w14:paraId="133CB003" w14:textId="77777777" w:rsidR="00421148" w:rsidRPr="009F10F8" w:rsidRDefault="00421148" w:rsidP="00FD56D8">
            <w:pPr>
              <w:pStyle w:val="TAH"/>
            </w:pPr>
            <w:r w:rsidRPr="009F10F8">
              <w:t>Characteristic parameters</w:t>
            </w:r>
          </w:p>
        </w:tc>
        <w:tc>
          <w:tcPr>
            <w:tcW w:w="6463" w:type="dxa"/>
            <w:gridSpan w:val="7"/>
          </w:tcPr>
          <w:p w14:paraId="1A3931B1" w14:textId="77777777" w:rsidR="00421148" w:rsidRPr="001B748F" w:rsidRDefault="00421148" w:rsidP="00FD56D8">
            <w:pPr>
              <w:pStyle w:val="TAH"/>
            </w:pPr>
            <w:r>
              <w:t>Influence parameters</w:t>
            </w:r>
          </w:p>
        </w:tc>
      </w:tr>
      <w:tr w:rsidR="00421148" w:rsidRPr="003D4EB9" w14:paraId="473E5623" w14:textId="77777777" w:rsidTr="00FD56D8">
        <w:trPr>
          <w:cantSplit/>
          <w:tblHeader/>
          <w:jc w:val="center"/>
        </w:trPr>
        <w:tc>
          <w:tcPr>
            <w:tcW w:w="1361" w:type="dxa"/>
          </w:tcPr>
          <w:p w14:paraId="2D110E25" w14:textId="77777777" w:rsidR="00421148" w:rsidRPr="002C2C36" w:rsidRDefault="00421148" w:rsidP="00FD56D8">
            <w:pPr>
              <w:pStyle w:val="TAH"/>
            </w:pPr>
            <w:r w:rsidRPr="002C2C36">
              <w:t>Use case</w:t>
            </w:r>
          </w:p>
        </w:tc>
        <w:tc>
          <w:tcPr>
            <w:tcW w:w="1191" w:type="dxa"/>
            <w:shd w:val="clear" w:color="auto" w:fill="auto"/>
          </w:tcPr>
          <w:p w14:paraId="02585DD6" w14:textId="77777777" w:rsidR="00421148" w:rsidRDefault="00421148" w:rsidP="00FD56D8">
            <w:pPr>
              <w:pStyle w:val="TAH"/>
            </w:pPr>
            <w:r w:rsidRPr="002C2C36">
              <w:t>Communi</w:t>
            </w:r>
            <w:r w:rsidRPr="002C2C36">
              <w:softHyphen/>
              <w:t>cation service availabi</w:t>
            </w:r>
            <w:r w:rsidRPr="002C2C36">
              <w:softHyphen/>
              <w:t xml:space="preserve">lity: target value </w:t>
            </w:r>
          </w:p>
          <w:p w14:paraId="13149DA8" w14:textId="77777777" w:rsidR="00421148" w:rsidRPr="002C2C36" w:rsidRDefault="00421148" w:rsidP="00FD56D8">
            <w:pPr>
              <w:pStyle w:val="TAH"/>
            </w:pPr>
            <w:r w:rsidRPr="002C2C36">
              <w:t>(note 1)</w:t>
            </w:r>
          </w:p>
        </w:tc>
        <w:tc>
          <w:tcPr>
            <w:tcW w:w="1077" w:type="dxa"/>
            <w:shd w:val="clear" w:color="auto" w:fill="auto"/>
          </w:tcPr>
          <w:p w14:paraId="18F0F161" w14:textId="77777777" w:rsidR="00421148" w:rsidRPr="002C2C36" w:rsidRDefault="00421148" w:rsidP="00FD56D8">
            <w:pPr>
              <w:pStyle w:val="TAH"/>
            </w:pPr>
            <w:r w:rsidRPr="002C2C36">
              <w:t>Commu</w:t>
            </w:r>
            <w:r>
              <w:t>-</w:t>
            </w:r>
            <w:r w:rsidRPr="002C2C36">
              <w:t>nication service reliability: mean time between failures</w:t>
            </w:r>
          </w:p>
        </w:tc>
        <w:tc>
          <w:tcPr>
            <w:tcW w:w="1077" w:type="dxa"/>
            <w:shd w:val="clear" w:color="auto" w:fill="auto"/>
          </w:tcPr>
          <w:p w14:paraId="6E68DB52" w14:textId="77777777" w:rsidR="00421148" w:rsidRPr="002C2C36" w:rsidRDefault="00421148" w:rsidP="00FD56D8">
            <w:pPr>
              <w:pStyle w:val="TAH"/>
            </w:pPr>
            <w:r w:rsidRPr="002C2C36">
              <w:t>End-to-end latency: maximum (note</w:t>
            </w:r>
            <w:r>
              <w:t> </w:t>
            </w:r>
            <w:r w:rsidRPr="002C2C36">
              <w:t>2)</w:t>
            </w:r>
          </w:p>
        </w:tc>
        <w:tc>
          <w:tcPr>
            <w:tcW w:w="1304" w:type="dxa"/>
            <w:shd w:val="clear" w:color="auto" w:fill="auto"/>
          </w:tcPr>
          <w:p w14:paraId="47B2C4C3" w14:textId="77777777" w:rsidR="00421148" w:rsidRPr="002C2C36" w:rsidRDefault="00421148" w:rsidP="00FD56D8">
            <w:pPr>
              <w:pStyle w:val="TAH"/>
            </w:pPr>
            <w:r w:rsidRPr="002C2C36">
              <w:t>Service bit rate: user experienced data rate</w:t>
            </w:r>
          </w:p>
        </w:tc>
        <w:tc>
          <w:tcPr>
            <w:tcW w:w="964" w:type="dxa"/>
          </w:tcPr>
          <w:p w14:paraId="30333CF1" w14:textId="77777777" w:rsidR="00421148" w:rsidRPr="002C2C36" w:rsidRDefault="00421148" w:rsidP="00FD56D8">
            <w:pPr>
              <w:pStyle w:val="TAH"/>
            </w:pPr>
            <w:r w:rsidRPr="002C2C36">
              <w:t>Commu</w:t>
            </w:r>
            <w:r w:rsidRPr="002C2C36">
              <w:softHyphen/>
              <w:t>nication pattern</w:t>
            </w:r>
          </w:p>
        </w:tc>
        <w:tc>
          <w:tcPr>
            <w:tcW w:w="1020" w:type="dxa"/>
          </w:tcPr>
          <w:p w14:paraId="38B5A3B2" w14:textId="77777777" w:rsidR="00421148" w:rsidRPr="002C2C36" w:rsidRDefault="00421148" w:rsidP="00FD56D8">
            <w:pPr>
              <w:pStyle w:val="TAH"/>
            </w:pPr>
            <w:r w:rsidRPr="001B748F">
              <w:t>Message siz</w:t>
            </w:r>
            <w:r>
              <w:t>e</w:t>
            </w:r>
          </w:p>
        </w:tc>
        <w:tc>
          <w:tcPr>
            <w:tcW w:w="964" w:type="dxa"/>
          </w:tcPr>
          <w:p w14:paraId="2B55BBB5" w14:textId="77777777" w:rsidR="00421148" w:rsidRPr="002C2C36" w:rsidRDefault="00421148" w:rsidP="00FD56D8">
            <w:pPr>
              <w:pStyle w:val="TAH"/>
            </w:pPr>
            <w:r w:rsidRPr="001B748F">
              <w:t>Transfer interval: target value</w:t>
            </w:r>
          </w:p>
        </w:tc>
        <w:tc>
          <w:tcPr>
            <w:tcW w:w="964" w:type="dxa"/>
          </w:tcPr>
          <w:p w14:paraId="130ED2A4" w14:textId="77777777" w:rsidR="00421148" w:rsidRPr="002C2C36" w:rsidRDefault="00421148" w:rsidP="00FD56D8">
            <w:pPr>
              <w:pStyle w:val="TAH"/>
            </w:pPr>
            <w:r w:rsidRPr="001B748F">
              <w:t>Survival time</w:t>
            </w:r>
          </w:p>
        </w:tc>
        <w:tc>
          <w:tcPr>
            <w:tcW w:w="1077" w:type="dxa"/>
          </w:tcPr>
          <w:p w14:paraId="3AB3A6C9" w14:textId="77777777" w:rsidR="00421148" w:rsidRDefault="00421148" w:rsidP="00FD56D8">
            <w:pPr>
              <w:pStyle w:val="TAH"/>
            </w:pPr>
            <w:r>
              <w:t xml:space="preserve">UE </w:t>
            </w:r>
          </w:p>
          <w:p w14:paraId="19123242" w14:textId="77777777" w:rsidR="00421148" w:rsidRPr="002C2C36" w:rsidRDefault="00421148" w:rsidP="00FD56D8">
            <w:pPr>
              <w:pStyle w:val="TAH"/>
            </w:pPr>
            <w:r>
              <w:t>speed</w:t>
            </w:r>
          </w:p>
        </w:tc>
        <w:tc>
          <w:tcPr>
            <w:tcW w:w="567" w:type="dxa"/>
          </w:tcPr>
          <w:p w14:paraId="6A1EBB28" w14:textId="77777777" w:rsidR="00421148" w:rsidRPr="002C2C36" w:rsidRDefault="00421148" w:rsidP="00FD56D8">
            <w:pPr>
              <w:pStyle w:val="TAH"/>
            </w:pPr>
            <w:r>
              <w:t># of UEs</w:t>
            </w:r>
          </w:p>
        </w:tc>
        <w:tc>
          <w:tcPr>
            <w:tcW w:w="907" w:type="dxa"/>
          </w:tcPr>
          <w:p w14:paraId="37FEDBAD" w14:textId="77777777" w:rsidR="00421148" w:rsidRPr="002C2C36" w:rsidRDefault="00421148" w:rsidP="00FD56D8">
            <w:pPr>
              <w:pStyle w:val="TAH"/>
            </w:pPr>
            <w:r w:rsidRPr="001B748F">
              <w:t>Service area (note</w:t>
            </w:r>
            <w:r>
              <w:t xml:space="preserve"> 3</w:t>
            </w:r>
            <w:r w:rsidRPr="001B748F">
              <w:t>)</w:t>
            </w:r>
          </w:p>
        </w:tc>
      </w:tr>
      <w:tr w:rsidR="00421148" w:rsidRPr="00D9396C" w14:paraId="06307C28" w14:textId="77777777" w:rsidTr="00FD56D8">
        <w:trPr>
          <w:cantSplit/>
          <w:jc w:val="center"/>
        </w:trPr>
        <w:tc>
          <w:tcPr>
            <w:tcW w:w="1361" w:type="dxa"/>
          </w:tcPr>
          <w:p w14:paraId="3D7B51D5" w14:textId="77777777" w:rsidR="00421148" w:rsidRPr="008A6E46" w:rsidRDefault="00421148" w:rsidP="00FD56D8">
            <w:pPr>
              <w:pStyle w:val="TAL"/>
              <w:rPr>
                <w:rStyle w:val="CommentReference"/>
              </w:rPr>
            </w:pPr>
            <w:r w:rsidRPr="003D4EB9">
              <w:t>1: Control of automated train</w:t>
            </w:r>
            <w:r>
              <w:t xml:space="preserve"> (note 4)</w:t>
            </w:r>
          </w:p>
          <w:p w14:paraId="3EFF3F68" w14:textId="77777777" w:rsidR="00421148" w:rsidRPr="003D4EB9" w:rsidRDefault="00421148" w:rsidP="00FD56D8">
            <w:pPr>
              <w:pStyle w:val="TAL"/>
            </w:pPr>
          </w:p>
        </w:tc>
        <w:tc>
          <w:tcPr>
            <w:tcW w:w="1191" w:type="dxa"/>
            <w:shd w:val="clear" w:color="auto" w:fill="auto"/>
          </w:tcPr>
          <w:p w14:paraId="61304941" w14:textId="77777777" w:rsidR="00421148" w:rsidRPr="002C2C36" w:rsidRDefault="00421148" w:rsidP="00FD56D8">
            <w:pPr>
              <w:pStyle w:val="TAL"/>
            </w:pPr>
            <w:r w:rsidRPr="002C2C36">
              <w:t>99,999</w:t>
            </w:r>
            <w:r>
              <w:t> </w:t>
            </w:r>
            <w:r w:rsidRPr="002C2C36">
              <w:t>%</w:t>
            </w:r>
          </w:p>
        </w:tc>
        <w:tc>
          <w:tcPr>
            <w:tcW w:w="1077" w:type="dxa"/>
            <w:shd w:val="clear" w:color="auto" w:fill="auto"/>
          </w:tcPr>
          <w:p w14:paraId="14771F9A" w14:textId="77777777" w:rsidR="00421148" w:rsidRPr="002C2C36" w:rsidRDefault="00421148" w:rsidP="00FD56D8">
            <w:pPr>
              <w:pStyle w:val="TAL"/>
            </w:pPr>
            <w:r w:rsidRPr="002C2C36">
              <w:t>below 1</w:t>
            </w:r>
            <w:r>
              <w:t> </w:t>
            </w:r>
            <w:r w:rsidRPr="002C2C36">
              <w:t>year but &gt;&gt;1</w:t>
            </w:r>
            <w:r>
              <w:t> </w:t>
            </w:r>
            <w:r w:rsidRPr="002C2C36">
              <w:t>month</w:t>
            </w:r>
          </w:p>
        </w:tc>
        <w:tc>
          <w:tcPr>
            <w:tcW w:w="1077" w:type="dxa"/>
            <w:shd w:val="clear" w:color="auto" w:fill="auto"/>
          </w:tcPr>
          <w:p w14:paraId="39041A62" w14:textId="77777777" w:rsidR="00421148" w:rsidRPr="002C2C36" w:rsidRDefault="00421148" w:rsidP="00FD56D8">
            <w:pPr>
              <w:pStyle w:val="TAL"/>
            </w:pPr>
            <w:r w:rsidRPr="002C2C36">
              <w:t>&lt;</w:t>
            </w:r>
            <w:r>
              <w:t>100 ms</w:t>
            </w:r>
          </w:p>
        </w:tc>
        <w:tc>
          <w:tcPr>
            <w:tcW w:w="1304" w:type="dxa"/>
            <w:shd w:val="clear" w:color="auto" w:fill="auto"/>
          </w:tcPr>
          <w:p w14:paraId="6D74E75B" w14:textId="77777777" w:rsidR="00421148" w:rsidRPr="002C2C36" w:rsidRDefault="00421148" w:rsidP="00FD56D8">
            <w:pPr>
              <w:pStyle w:val="TAL"/>
            </w:pPr>
            <w:r w:rsidRPr="002C2C36">
              <w:t>≥200 kbit/s</w:t>
            </w:r>
          </w:p>
        </w:tc>
        <w:tc>
          <w:tcPr>
            <w:tcW w:w="964" w:type="dxa"/>
          </w:tcPr>
          <w:p w14:paraId="38DC9262" w14:textId="77777777" w:rsidR="00421148" w:rsidRPr="002C2C36" w:rsidRDefault="00421148" w:rsidP="00FD56D8">
            <w:pPr>
              <w:pStyle w:val="TAL"/>
            </w:pPr>
            <w:r w:rsidRPr="002C2C36">
              <w:t>periodic deter</w:t>
            </w:r>
            <w:r>
              <w:softHyphen/>
            </w:r>
            <w:r w:rsidRPr="002C2C36">
              <w:t>ministic</w:t>
            </w:r>
          </w:p>
        </w:tc>
        <w:tc>
          <w:tcPr>
            <w:tcW w:w="1020" w:type="dxa"/>
          </w:tcPr>
          <w:p w14:paraId="00E88B0E" w14:textId="77777777" w:rsidR="00421148" w:rsidRPr="00D9396C" w:rsidRDefault="00421148" w:rsidP="00FD56D8">
            <w:pPr>
              <w:pStyle w:val="TAL"/>
            </w:pPr>
            <w:r w:rsidRPr="00D9396C">
              <w:t>≤200</w:t>
            </w:r>
            <w:r>
              <w:t> byte</w:t>
            </w:r>
          </w:p>
        </w:tc>
        <w:tc>
          <w:tcPr>
            <w:tcW w:w="964" w:type="dxa"/>
          </w:tcPr>
          <w:p w14:paraId="742B3634" w14:textId="77777777" w:rsidR="00421148" w:rsidRPr="00D9396C" w:rsidRDefault="00421148" w:rsidP="00FD56D8">
            <w:pPr>
              <w:pStyle w:val="TAL"/>
            </w:pPr>
            <w:r w:rsidRPr="00D9396C">
              <w:t>100 ms</w:t>
            </w:r>
          </w:p>
        </w:tc>
        <w:tc>
          <w:tcPr>
            <w:tcW w:w="964" w:type="dxa"/>
          </w:tcPr>
          <w:p w14:paraId="38CB69D8" w14:textId="77777777" w:rsidR="00421148" w:rsidRPr="00D9396C" w:rsidRDefault="00421148" w:rsidP="00FD56D8">
            <w:pPr>
              <w:pStyle w:val="TAL"/>
            </w:pPr>
            <w:r w:rsidRPr="00D9396C">
              <w:t>~500 ms</w:t>
            </w:r>
          </w:p>
        </w:tc>
        <w:tc>
          <w:tcPr>
            <w:tcW w:w="1077" w:type="dxa"/>
          </w:tcPr>
          <w:p w14:paraId="6EA859B5" w14:textId="77777777" w:rsidR="00421148" w:rsidRPr="00D9396C" w:rsidRDefault="00421148" w:rsidP="00FD56D8">
            <w:pPr>
              <w:pStyle w:val="TAL"/>
            </w:pPr>
            <w:r w:rsidRPr="00D9396C">
              <w:t>≤</w:t>
            </w:r>
            <w:r>
              <w:t>160</w:t>
            </w:r>
            <w:r w:rsidRPr="00D9396C">
              <w:t> </w:t>
            </w:r>
            <w:r>
              <w:t>k</w:t>
            </w:r>
            <w:r w:rsidRPr="00D9396C">
              <w:t>m/</w:t>
            </w:r>
            <w:r>
              <w:t>h</w:t>
            </w:r>
          </w:p>
        </w:tc>
        <w:tc>
          <w:tcPr>
            <w:tcW w:w="567" w:type="dxa"/>
          </w:tcPr>
          <w:p w14:paraId="4B867794" w14:textId="77777777" w:rsidR="00421148" w:rsidRPr="00D9396C" w:rsidRDefault="00421148" w:rsidP="00FD56D8">
            <w:pPr>
              <w:pStyle w:val="TAL"/>
            </w:pPr>
            <w:r w:rsidRPr="00D9396C">
              <w:t>&lt;25</w:t>
            </w:r>
          </w:p>
        </w:tc>
        <w:tc>
          <w:tcPr>
            <w:tcW w:w="907" w:type="dxa"/>
          </w:tcPr>
          <w:p w14:paraId="00A6484E" w14:textId="77777777" w:rsidR="00421148" w:rsidRPr="00D9396C" w:rsidRDefault="00421148" w:rsidP="00FD56D8">
            <w:pPr>
              <w:pStyle w:val="TAL"/>
            </w:pPr>
            <w:r w:rsidRPr="00D9396C">
              <w:t>50 km x 200 m</w:t>
            </w:r>
          </w:p>
        </w:tc>
      </w:tr>
      <w:tr w:rsidR="00421148" w:rsidRPr="00D9396C" w14:paraId="0297594C" w14:textId="77777777" w:rsidTr="00FD56D8">
        <w:trPr>
          <w:cantSplit/>
          <w:jc w:val="center"/>
        </w:trPr>
        <w:tc>
          <w:tcPr>
            <w:tcW w:w="1361" w:type="dxa"/>
          </w:tcPr>
          <w:p w14:paraId="0D17B745" w14:textId="77777777" w:rsidR="00421148" w:rsidRPr="002C2C36" w:rsidRDefault="00421148" w:rsidP="00FD56D8">
            <w:pPr>
              <w:pStyle w:val="TAL"/>
              <w:rPr>
                <w:rFonts w:eastAsia="Calibri"/>
              </w:rPr>
            </w:pPr>
            <w:r w:rsidRPr="002C2C36">
              <w:rPr>
                <w:rFonts w:eastAsia="Calibri"/>
              </w:rPr>
              <w:t>2: CCTV com</w:t>
            </w:r>
            <w:r>
              <w:rPr>
                <w:rFonts w:eastAsia="Calibri"/>
              </w:rPr>
              <w:softHyphen/>
            </w:r>
            <w:r w:rsidRPr="002C2C36">
              <w:rPr>
                <w:rFonts w:eastAsia="Calibri"/>
              </w:rPr>
              <w:t>muni</w:t>
            </w:r>
            <w:r>
              <w:rPr>
                <w:rFonts w:eastAsia="Calibri"/>
              </w:rPr>
              <w:softHyphen/>
            </w:r>
            <w:r w:rsidRPr="002C2C36">
              <w:rPr>
                <w:rFonts w:eastAsia="Calibri"/>
              </w:rPr>
              <w:t>cation ser</w:t>
            </w:r>
            <w:r>
              <w:rPr>
                <w:rFonts w:eastAsia="Calibri"/>
              </w:rPr>
              <w:softHyphen/>
            </w:r>
            <w:r w:rsidRPr="002C2C36">
              <w:rPr>
                <w:rFonts w:eastAsia="Calibri"/>
              </w:rPr>
              <w:t>vice for surveillance cameras</w:t>
            </w:r>
            <w:r>
              <w:rPr>
                <w:rFonts w:eastAsia="Calibri"/>
              </w:rPr>
              <w:t xml:space="preserve"> (note 4)</w:t>
            </w:r>
          </w:p>
        </w:tc>
        <w:tc>
          <w:tcPr>
            <w:tcW w:w="1191" w:type="dxa"/>
            <w:shd w:val="clear" w:color="auto" w:fill="auto"/>
          </w:tcPr>
          <w:p w14:paraId="61DE7B88"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2F360A72" w14:textId="77777777" w:rsidR="00421148" w:rsidRPr="002C2C36" w:rsidRDefault="00421148" w:rsidP="00FD56D8">
            <w:pPr>
              <w:pStyle w:val="TAL"/>
            </w:pPr>
            <w:r w:rsidRPr="002C2C36">
              <w:rPr>
                <w:rFonts w:eastAsia="Calibri"/>
              </w:rPr>
              <w:t>~1 week</w:t>
            </w:r>
          </w:p>
        </w:tc>
        <w:tc>
          <w:tcPr>
            <w:tcW w:w="1077" w:type="dxa"/>
            <w:shd w:val="clear" w:color="auto" w:fill="auto"/>
          </w:tcPr>
          <w:p w14:paraId="473B9500" w14:textId="77777777" w:rsidR="00421148" w:rsidRPr="002C2C36" w:rsidRDefault="00421148" w:rsidP="00FD56D8">
            <w:pPr>
              <w:pStyle w:val="TAL"/>
            </w:pPr>
            <w:r w:rsidRPr="002C2C36">
              <w:rPr>
                <w:rFonts w:eastAsia="Calibri"/>
              </w:rPr>
              <w:t>&lt;500</w:t>
            </w:r>
            <w:r>
              <w:rPr>
                <w:rFonts w:eastAsia="Calibri"/>
              </w:rPr>
              <w:t> </w:t>
            </w:r>
            <w:r w:rsidRPr="002C2C36">
              <w:rPr>
                <w:rFonts w:eastAsia="Calibri"/>
              </w:rPr>
              <w:t>ms</w:t>
            </w:r>
          </w:p>
        </w:tc>
        <w:tc>
          <w:tcPr>
            <w:tcW w:w="1304" w:type="dxa"/>
            <w:shd w:val="clear" w:color="auto" w:fill="auto"/>
          </w:tcPr>
          <w:p w14:paraId="53CFF5D1" w14:textId="77777777" w:rsidR="00421148" w:rsidRPr="002C2C36" w:rsidRDefault="00421148" w:rsidP="00FD56D8">
            <w:pPr>
              <w:pStyle w:val="TAL"/>
            </w:pPr>
            <w:r w:rsidRPr="002C2C36">
              <w:rPr>
                <w:rFonts w:eastAsia="Calibri"/>
              </w:rPr>
              <w:t>≥2</w:t>
            </w:r>
            <w:r>
              <w:rPr>
                <w:rFonts w:eastAsia="Calibri"/>
              </w:rPr>
              <w:t> </w:t>
            </w:r>
            <w:r w:rsidRPr="002C2C36">
              <w:rPr>
                <w:rFonts w:eastAsia="Calibri"/>
              </w:rPr>
              <w:t>Mbit/s</w:t>
            </w:r>
          </w:p>
        </w:tc>
        <w:tc>
          <w:tcPr>
            <w:tcW w:w="964" w:type="dxa"/>
          </w:tcPr>
          <w:p w14:paraId="6C164471" w14:textId="77777777" w:rsidR="00421148" w:rsidRPr="002C2C36" w:rsidRDefault="00421148" w:rsidP="00FD56D8">
            <w:pPr>
              <w:pStyle w:val="TAL"/>
            </w:pPr>
            <w:r w:rsidRPr="002C2C36">
              <w:t>aperiodic deter</w:t>
            </w:r>
            <w:r>
              <w:softHyphen/>
            </w:r>
            <w:r w:rsidRPr="002C2C36">
              <w:t>ministic</w:t>
            </w:r>
          </w:p>
        </w:tc>
        <w:tc>
          <w:tcPr>
            <w:tcW w:w="1020" w:type="dxa"/>
          </w:tcPr>
          <w:p w14:paraId="2D4C8402" w14:textId="77777777" w:rsidR="00421148" w:rsidRPr="002C2C36" w:rsidRDefault="00421148" w:rsidP="00FD56D8">
            <w:pPr>
              <w:pStyle w:val="TAL"/>
            </w:pPr>
          </w:p>
        </w:tc>
        <w:tc>
          <w:tcPr>
            <w:tcW w:w="964" w:type="dxa"/>
          </w:tcPr>
          <w:p w14:paraId="6B711C5D" w14:textId="77777777" w:rsidR="00421148" w:rsidRPr="002C2C36" w:rsidRDefault="00421148" w:rsidP="00FD56D8">
            <w:pPr>
              <w:pStyle w:val="TAL"/>
            </w:pPr>
          </w:p>
        </w:tc>
        <w:tc>
          <w:tcPr>
            <w:tcW w:w="964" w:type="dxa"/>
          </w:tcPr>
          <w:p w14:paraId="6D59FB3E" w14:textId="77777777" w:rsidR="00421148" w:rsidRPr="002C2C36" w:rsidRDefault="00421148" w:rsidP="00FD56D8">
            <w:pPr>
              <w:pStyle w:val="TAL"/>
            </w:pPr>
            <w:r w:rsidRPr="0087684F">
              <w:rPr>
                <w:rFonts w:eastAsia="Calibri"/>
              </w:rPr>
              <w:t>~500 ms</w:t>
            </w:r>
          </w:p>
        </w:tc>
        <w:tc>
          <w:tcPr>
            <w:tcW w:w="1077" w:type="dxa"/>
          </w:tcPr>
          <w:p w14:paraId="30086340"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4CD44D1D" w14:textId="77777777" w:rsidR="00421148" w:rsidRPr="002C2C36" w:rsidRDefault="00421148" w:rsidP="00FD56D8">
            <w:pPr>
              <w:pStyle w:val="TAL"/>
            </w:pPr>
            <w:r w:rsidRPr="0087684F">
              <w:rPr>
                <w:rFonts w:eastAsia="Calibri"/>
              </w:rPr>
              <w:t>&lt;25</w:t>
            </w:r>
          </w:p>
        </w:tc>
        <w:tc>
          <w:tcPr>
            <w:tcW w:w="907" w:type="dxa"/>
          </w:tcPr>
          <w:p w14:paraId="079F3A97" w14:textId="77777777" w:rsidR="00421148" w:rsidRPr="002C2C36" w:rsidRDefault="00421148" w:rsidP="00FD56D8">
            <w:pPr>
              <w:pStyle w:val="TAL"/>
            </w:pPr>
            <w:r w:rsidRPr="0087684F">
              <w:rPr>
                <w:rFonts w:eastAsia="Calibri"/>
              </w:rPr>
              <w:t>50 km x 200 m</w:t>
            </w:r>
          </w:p>
        </w:tc>
      </w:tr>
      <w:tr w:rsidR="00421148" w:rsidRPr="00D9396C" w14:paraId="23EEB28F" w14:textId="77777777" w:rsidTr="00FD56D8">
        <w:trPr>
          <w:cantSplit/>
          <w:jc w:val="center"/>
        </w:trPr>
        <w:tc>
          <w:tcPr>
            <w:tcW w:w="1361" w:type="dxa"/>
          </w:tcPr>
          <w:p w14:paraId="0349730F" w14:textId="77777777" w:rsidR="00421148" w:rsidRPr="002C2C36" w:rsidRDefault="00421148" w:rsidP="00FD56D8">
            <w:pPr>
              <w:pStyle w:val="TAL"/>
              <w:rPr>
                <w:rFonts w:eastAsia="Calibri"/>
              </w:rPr>
            </w:pPr>
            <w:r w:rsidRPr="002C2C36">
              <w:rPr>
                <w:rFonts w:eastAsia="Calibri"/>
              </w:rPr>
              <w:t>3: Emergency voice call</w:t>
            </w:r>
            <w:r>
              <w:rPr>
                <w:rFonts w:eastAsia="Calibri"/>
              </w:rPr>
              <w:t xml:space="preserve"> (note 4)</w:t>
            </w:r>
          </w:p>
        </w:tc>
        <w:tc>
          <w:tcPr>
            <w:tcW w:w="1191" w:type="dxa"/>
            <w:shd w:val="clear" w:color="auto" w:fill="auto"/>
          </w:tcPr>
          <w:p w14:paraId="33CFADA4" w14:textId="77777777" w:rsidR="00421148" w:rsidRPr="002C2C36" w:rsidRDefault="00421148" w:rsidP="00FD56D8">
            <w:pPr>
              <w:pStyle w:val="TAL"/>
            </w:pPr>
            <w:r w:rsidRPr="002C2C36">
              <w:rPr>
                <w:rFonts w:eastAsia="Calibri"/>
              </w:rPr>
              <w:t>&gt;99,99</w:t>
            </w:r>
            <w:r w:rsidRPr="002C2C36">
              <w:t> </w:t>
            </w:r>
            <w:r w:rsidRPr="002C2C36">
              <w:rPr>
                <w:rFonts w:eastAsia="Calibri"/>
              </w:rPr>
              <w:t>%</w:t>
            </w:r>
          </w:p>
        </w:tc>
        <w:tc>
          <w:tcPr>
            <w:tcW w:w="1077" w:type="dxa"/>
            <w:shd w:val="clear" w:color="auto" w:fill="auto"/>
          </w:tcPr>
          <w:p w14:paraId="414536FA" w14:textId="77777777" w:rsidR="00421148" w:rsidRPr="002C2C36" w:rsidRDefault="00421148" w:rsidP="00FD56D8">
            <w:pPr>
              <w:pStyle w:val="TAL"/>
            </w:pPr>
            <w:r w:rsidRPr="002C2C36">
              <w:rPr>
                <w:rFonts w:eastAsia="Calibri"/>
              </w:rPr>
              <w:t>~1 day</w:t>
            </w:r>
          </w:p>
        </w:tc>
        <w:tc>
          <w:tcPr>
            <w:tcW w:w="1077" w:type="dxa"/>
            <w:shd w:val="clear" w:color="auto" w:fill="auto"/>
          </w:tcPr>
          <w:p w14:paraId="175AF52E" w14:textId="77777777" w:rsidR="00421148" w:rsidRPr="002C2C36" w:rsidRDefault="00421148" w:rsidP="00FD56D8">
            <w:pPr>
              <w:pStyle w:val="TAL"/>
            </w:pPr>
            <w:r w:rsidRPr="002C2C36">
              <w:rPr>
                <w:rFonts w:eastAsia="Calibri"/>
              </w:rPr>
              <w:t>&lt;200</w:t>
            </w:r>
            <w:r>
              <w:rPr>
                <w:rFonts w:eastAsia="Calibri"/>
              </w:rPr>
              <w:t> </w:t>
            </w:r>
            <w:r w:rsidRPr="002C2C36">
              <w:rPr>
                <w:rFonts w:eastAsia="Calibri"/>
              </w:rPr>
              <w:t>ms</w:t>
            </w:r>
          </w:p>
        </w:tc>
        <w:tc>
          <w:tcPr>
            <w:tcW w:w="1304" w:type="dxa"/>
            <w:shd w:val="clear" w:color="auto" w:fill="auto"/>
          </w:tcPr>
          <w:p w14:paraId="177CAFD1" w14:textId="77777777" w:rsidR="00421148" w:rsidRPr="002C2C36" w:rsidRDefault="00421148" w:rsidP="00FD56D8">
            <w:pPr>
              <w:pStyle w:val="TAL"/>
            </w:pPr>
            <w:r w:rsidRPr="002C2C36">
              <w:rPr>
                <w:rFonts w:eastAsia="Calibri"/>
              </w:rPr>
              <w:t>≥200</w:t>
            </w:r>
            <w:r>
              <w:rPr>
                <w:rFonts w:eastAsia="Calibri"/>
              </w:rPr>
              <w:t> </w:t>
            </w:r>
            <w:r w:rsidRPr="002C2C36">
              <w:rPr>
                <w:rFonts w:eastAsia="Calibri"/>
              </w:rPr>
              <w:t>kbit/s</w:t>
            </w:r>
          </w:p>
        </w:tc>
        <w:tc>
          <w:tcPr>
            <w:tcW w:w="964" w:type="dxa"/>
          </w:tcPr>
          <w:p w14:paraId="2571B10E" w14:textId="77777777" w:rsidR="00421148" w:rsidRPr="002C2C36" w:rsidRDefault="00421148" w:rsidP="00FD56D8">
            <w:pPr>
              <w:pStyle w:val="TAL"/>
            </w:pPr>
            <w:r w:rsidRPr="002C2C36">
              <w:t>aperiodic deter</w:t>
            </w:r>
            <w:r>
              <w:softHyphen/>
            </w:r>
            <w:r w:rsidRPr="002C2C36">
              <w:t>ministic</w:t>
            </w:r>
          </w:p>
        </w:tc>
        <w:tc>
          <w:tcPr>
            <w:tcW w:w="1020" w:type="dxa"/>
          </w:tcPr>
          <w:p w14:paraId="15A22E8B" w14:textId="77777777" w:rsidR="00421148" w:rsidRPr="002C2C36" w:rsidRDefault="00421148" w:rsidP="00FD56D8">
            <w:pPr>
              <w:pStyle w:val="TAL"/>
            </w:pPr>
          </w:p>
        </w:tc>
        <w:tc>
          <w:tcPr>
            <w:tcW w:w="964" w:type="dxa"/>
          </w:tcPr>
          <w:p w14:paraId="09E056C7" w14:textId="77777777" w:rsidR="00421148" w:rsidRPr="002C2C36" w:rsidRDefault="00421148" w:rsidP="00FD56D8">
            <w:pPr>
              <w:pStyle w:val="TAL"/>
            </w:pPr>
          </w:p>
        </w:tc>
        <w:tc>
          <w:tcPr>
            <w:tcW w:w="964" w:type="dxa"/>
          </w:tcPr>
          <w:p w14:paraId="7E6DC052" w14:textId="77777777" w:rsidR="00421148" w:rsidRPr="002C2C36" w:rsidRDefault="00421148" w:rsidP="00FD56D8">
            <w:pPr>
              <w:pStyle w:val="TAL"/>
            </w:pPr>
            <w:r w:rsidRPr="0087684F">
              <w:rPr>
                <w:rFonts w:eastAsia="Calibri"/>
              </w:rPr>
              <w:t>~2 s</w:t>
            </w:r>
          </w:p>
        </w:tc>
        <w:tc>
          <w:tcPr>
            <w:tcW w:w="1077" w:type="dxa"/>
          </w:tcPr>
          <w:p w14:paraId="5377F430" w14:textId="77777777" w:rsidR="00421148" w:rsidRPr="002C2C36" w:rsidRDefault="00421148" w:rsidP="00FD56D8">
            <w:pPr>
              <w:pStyle w:val="TAL"/>
            </w:pPr>
            <w:r w:rsidRPr="0087684F">
              <w:rPr>
                <w:rFonts w:eastAsia="Calibri"/>
              </w:rPr>
              <w:t>≤160</w:t>
            </w:r>
            <w:r>
              <w:rPr>
                <w:rFonts w:eastAsia="Calibri"/>
              </w:rPr>
              <w:t> </w:t>
            </w:r>
            <w:r w:rsidRPr="0087684F">
              <w:rPr>
                <w:rFonts w:eastAsia="Calibri"/>
              </w:rPr>
              <w:t>km/h</w:t>
            </w:r>
          </w:p>
        </w:tc>
        <w:tc>
          <w:tcPr>
            <w:tcW w:w="567" w:type="dxa"/>
          </w:tcPr>
          <w:p w14:paraId="3BDFAC94" w14:textId="77777777" w:rsidR="00421148" w:rsidRPr="002C2C36" w:rsidRDefault="00421148" w:rsidP="00FD56D8">
            <w:pPr>
              <w:pStyle w:val="TAL"/>
            </w:pPr>
            <w:r w:rsidRPr="0087684F">
              <w:rPr>
                <w:rFonts w:eastAsia="Calibri"/>
              </w:rPr>
              <w:t>&lt;25</w:t>
            </w:r>
          </w:p>
        </w:tc>
        <w:tc>
          <w:tcPr>
            <w:tcW w:w="907" w:type="dxa"/>
          </w:tcPr>
          <w:p w14:paraId="0EEC8D20" w14:textId="77777777" w:rsidR="00421148" w:rsidRPr="002C2C36" w:rsidRDefault="00421148" w:rsidP="00FD56D8">
            <w:pPr>
              <w:pStyle w:val="TAL"/>
            </w:pPr>
            <w:r w:rsidRPr="0087684F">
              <w:rPr>
                <w:rFonts w:eastAsia="Calibri"/>
              </w:rPr>
              <w:t>50 km x 200 m</w:t>
            </w:r>
          </w:p>
        </w:tc>
      </w:tr>
      <w:tr w:rsidR="00421148" w:rsidRPr="00D9396C" w14:paraId="4F050255" w14:textId="77777777" w:rsidTr="00FD56D8">
        <w:trPr>
          <w:cantSplit/>
          <w:jc w:val="center"/>
        </w:trPr>
        <w:tc>
          <w:tcPr>
            <w:tcW w:w="1361" w:type="dxa"/>
          </w:tcPr>
          <w:p w14:paraId="1744D8B1" w14:textId="77777777" w:rsidR="00421148" w:rsidRPr="002C2C36" w:rsidRDefault="00421148" w:rsidP="00FD56D8">
            <w:pPr>
              <w:pStyle w:val="TAL"/>
              <w:rPr>
                <w:rFonts w:eastAsia="Calibri"/>
              </w:rPr>
            </w:pPr>
            <w:r w:rsidRPr="002C2C36">
              <w:rPr>
                <w:rFonts w:eastAsia="Calibri"/>
              </w:rPr>
              <w:t xml:space="preserve">4: Train coupling </w:t>
            </w:r>
          </w:p>
        </w:tc>
        <w:tc>
          <w:tcPr>
            <w:tcW w:w="1191" w:type="dxa"/>
            <w:shd w:val="clear" w:color="auto" w:fill="auto"/>
          </w:tcPr>
          <w:p w14:paraId="4739AF61" w14:textId="77777777" w:rsidR="00421148" w:rsidRPr="002C2C36" w:rsidRDefault="00421148" w:rsidP="00FD56D8">
            <w:pPr>
              <w:pStyle w:val="TAL"/>
            </w:pPr>
            <w:r w:rsidRPr="002C2C36">
              <w:rPr>
                <w:rFonts w:eastAsia="Calibri"/>
              </w:rPr>
              <w:t>&gt;99,9999</w:t>
            </w:r>
            <w:r w:rsidRPr="002C2C36">
              <w:t> </w:t>
            </w:r>
            <w:r w:rsidRPr="002C2C36">
              <w:rPr>
                <w:rFonts w:eastAsia="Calibri"/>
              </w:rPr>
              <w:t>%</w:t>
            </w:r>
          </w:p>
        </w:tc>
        <w:tc>
          <w:tcPr>
            <w:tcW w:w="1077" w:type="dxa"/>
            <w:shd w:val="clear" w:color="auto" w:fill="auto"/>
          </w:tcPr>
          <w:p w14:paraId="0B09F51B" w14:textId="77777777" w:rsidR="00421148" w:rsidRPr="002C2C36" w:rsidRDefault="00421148" w:rsidP="00FD56D8">
            <w:pPr>
              <w:pStyle w:val="TAL"/>
            </w:pPr>
            <w:r w:rsidRPr="002C2C36">
              <w:rPr>
                <w:rFonts w:eastAsia="Calibri"/>
              </w:rPr>
              <w:t>~1 year</w:t>
            </w:r>
          </w:p>
        </w:tc>
        <w:tc>
          <w:tcPr>
            <w:tcW w:w="1077" w:type="dxa"/>
            <w:shd w:val="clear" w:color="auto" w:fill="auto"/>
          </w:tcPr>
          <w:p w14:paraId="180CD09F" w14:textId="77777777" w:rsidR="00421148" w:rsidRPr="002C2C36" w:rsidRDefault="00421148" w:rsidP="00FD56D8">
            <w:pPr>
              <w:pStyle w:val="TAL"/>
            </w:pPr>
            <w:r w:rsidRPr="002C2C36">
              <w:rPr>
                <w:rFonts w:eastAsia="Calibri"/>
              </w:rPr>
              <w:t>&lt;100</w:t>
            </w:r>
            <w:r>
              <w:rPr>
                <w:rFonts w:eastAsia="Calibri"/>
              </w:rPr>
              <w:t> </w:t>
            </w:r>
            <w:r w:rsidRPr="002C2C36">
              <w:rPr>
                <w:rFonts w:eastAsia="Calibri"/>
              </w:rPr>
              <w:t>ms</w:t>
            </w:r>
          </w:p>
        </w:tc>
        <w:tc>
          <w:tcPr>
            <w:tcW w:w="1304" w:type="dxa"/>
            <w:shd w:val="clear" w:color="auto" w:fill="auto"/>
          </w:tcPr>
          <w:p w14:paraId="3EAC2600"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6D3A975A" w14:textId="77777777" w:rsidR="00421148" w:rsidRPr="002C2C36" w:rsidRDefault="00421148" w:rsidP="00FD56D8">
            <w:pPr>
              <w:pStyle w:val="TAL"/>
            </w:pPr>
            <w:r w:rsidRPr="002C2C36">
              <w:t>mixed traffic</w:t>
            </w:r>
          </w:p>
        </w:tc>
        <w:tc>
          <w:tcPr>
            <w:tcW w:w="1020" w:type="dxa"/>
          </w:tcPr>
          <w:p w14:paraId="7BCD513A" w14:textId="77777777" w:rsidR="00421148" w:rsidRPr="002C2C36" w:rsidRDefault="00421148" w:rsidP="00FD56D8">
            <w:pPr>
              <w:pStyle w:val="TAL"/>
            </w:pPr>
          </w:p>
        </w:tc>
        <w:tc>
          <w:tcPr>
            <w:tcW w:w="964" w:type="dxa"/>
          </w:tcPr>
          <w:p w14:paraId="0EB20FE4" w14:textId="77777777" w:rsidR="00421148" w:rsidRPr="002C2C36" w:rsidRDefault="00421148" w:rsidP="00FD56D8">
            <w:pPr>
              <w:pStyle w:val="TAL"/>
            </w:pPr>
          </w:p>
        </w:tc>
        <w:tc>
          <w:tcPr>
            <w:tcW w:w="964" w:type="dxa"/>
          </w:tcPr>
          <w:p w14:paraId="60184E01" w14:textId="77777777" w:rsidR="00421148" w:rsidRPr="002C2C36" w:rsidRDefault="00421148" w:rsidP="00FD56D8">
            <w:pPr>
              <w:pStyle w:val="TAL"/>
            </w:pPr>
            <w:r w:rsidRPr="00DD1F73">
              <w:rPr>
                <w:rFonts w:eastAsia="Calibri"/>
              </w:rPr>
              <w:t>~500</w:t>
            </w:r>
            <w:r>
              <w:rPr>
                <w:rFonts w:eastAsia="Calibri"/>
              </w:rPr>
              <w:t> </w:t>
            </w:r>
            <w:r w:rsidRPr="00DD1F73">
              <w:rPr>
                <w:rFonts w:eastAsia="Calibri"/>
              </w:rPr>
              <w:t>ms</w:t>
            </w:r>
          </w:p>
        </w:tc>
        <w:tc>
          <w:tcPr>
            <w:tcW w:w="1077" w:type="dxa"/>
          </w:tcPr>
          <w:p w14:paraId="1F7574B3" w14:textId="77777777" w:rsidR="00421148" w:rsidRDefault="00421148" w:rsidP="00FD56D8">
            <w:pPr>
              <w:pStyle w:val="TAL"/>
              <w:rPr>
                <w:rFonts w:eastAsia="Calibri"/>
              </w:rPr>
            </w:pPr>
            <w:r w:rsidRPr="00DD1F73">
              <w:rPr>
                <w:rFonts w:eastAsia="Calibri"/>
              </w:rPr>
              <w:t xml:space="preserve">– </w:t>
            </w:r>
          </w:p>
          <w:p w14:paraId="780AC5EC" w14:textId="77777777" w:rsidR="00421148" w:rsidRPr="002C2C36" w:rsidRDefault="00421148" w:rsidP="00FD56D8">
            <w:pPr>
              <w:pStyle w:val="TAL"/>
            </w:pPr>
            <w:r w:rsidRPr="00DD1F73">
              <w:rPr>
                <w:rFonts w:eastAsia="Calibri"/>
              </w:rPr>
              <w:t>(</w:t>
            </w:r>
            <w:r>
              <w:rPr>
                <w:rFonts w:eastAsia="Calibri"/>
              </w:rPr>
              <w:t>note 5</w:t>
            </w:r>
            <w:r w:rsidRPr="00DD1F73">
              <w:rPr>
                <w:rFonts w:eastAsia="Calibri"/>
              </w:rPr>
              <w:t>)</w:t>
            </w:r>
          </w:p>
        </w:tc>
        <w:tc>
          <w:tcPr>
            <w:tcW w:w="567" w:type="dxa"/>
          </w:tcPr>
          <w:p w14:paraId="5057F934" w14:textId="77777777" w:rsidR="00421148" w:rsidRPr="002C2C36" w:rsidRDefault="00421148" w:rsidP="00FD56D8">
            <w:pPr>
              <w:pStyle w:val="TAL"/>
            </w:pPr>
            <w:r w:rsidRPr="00DD1F73">
              <w:rPr>
                <w:rFonts w:eastAsia="Calibri"/>
              </w:rPr>
              <w:t>2</w:t>
            </w:r>
          </w:p>
        </w:tc>
        <w:tc>
          <w:tcPr>
            <w:tcW w:w="907" w:type="dxa"/>
          </w:tcPr>
          <w:p w14:paraId="5A000D24" w14:textId="77777777" w:rsidR="00421148" w:rsidRPr="002C2C36" w:rsidRDefault="00421148" w:rsidP="00FD56D8">
            <w:pPr>
              <w:pStyle w:val="TAL"/>
            </w:pPr>
            <w:r w:rsidRPr="00DD1F73">
              <w:rPr>
                <w:rFonts w:eastAsia="Calibri"/>
              </w:rPr>
              <w:t>3 m x 1 m</w:t>
            </w:r>
          </w:p>
        </w:tc>
      </w:tr>
      <w:tr w:rsidR="00421148" w:rsidRPr="00D9396C" w14:paraId="72F3129A" w14:textId="77777777" w:rsidTr="00FD56D8">
        <w:trPr>
          <w:cantSplit/>
          <w:jc w:val="center"/>
        </w:trPr>
        <w:tc>
          <w:tcPr>
            <w:tcW w:w="1361" w:type="dxa"/>
          </w:tcPr>
          <w:p w14:paraId="0E375212" w14:textId="77777777" w:rsidR="00421148" w:rsidRPr="002C2C36" w:rsidRDefault="00421148" w:rsidP="00FD56D8">
            <w:pPr>
              <w:pStyle w:val="TAL"/>
            </w:pPr>
            <w:r w:rsidRPr="002C2C36">
              <w:rPr>
                <w:rFonts w:eastAsia="Calibri"/>
              </w:rPr>
              <w:t>5: CCTV offload in train stations</w:t>
            </w:r>
          </w:p>
        </w:tc>
        <w:tc>
          <w:tcPr>
            <w:tcW w:w="1191" w:type="dxa"/>
            <w:shd w:val="clear" w:color="auto" w:fill="auto"/>
          </w:tcPr>
          <w:p w14:paraId="7B54322F" w14:textId="77777777" w:rsidR="00421148" w:rsidRPr="002C2C36" w:rsidRDefault="00421148" w:rsidP="00FD56D8">
            <w:pPr>
              <w:pStyle w:val="TAL"/>
            </w:pPr>
          </w:p>
        </w:tc>
        <w:tc>
          <w:tcPr>
            <w:tcW w:w="1077" w:type="dxa"/>
            <w:shd w:val="clear" w:color="auto" w:fill="auto"/>
          </w:tcPr>
          <w:p w14:paraId="6816375F" w14:textId="77777777" w:rsidR="00421148" w:rsidRPr="002C2C36" w:rsidRDefault="00421148" w:rsidP="00FD56D8">
            <w:pPr>
              <w:pStyle w:val="TAL"/>
            </w:pPr>
          </w:p>
        </w:tc>
        <w:tc>
          <w:tcPr>
            <w:tcW w:w="1077" w:type="dxa"/>
            <w:shd w:val="clear" w:color="auto" w:fill="auto"/>
          </w:tcPr>
          <w:p w14:paraId="375732EB" w14:textId="77777777" w:rsidR="00421148" w:rsidRPr="002C2C36" w:rsidRDefault="00421148" w:rsidP="00FD56D8">
            <w:pPr>
              <w:pStyle w:val="TAL"/>
            </w:pPr>
          </w:p>
        </w:tc>
        <w:tc>
          <w:tcPr>
            <w:tcW w:w="1304" w:type="dxa"/>
            <w:shd w:val="clear" w:color="auto" w:fill="auto"/>
          </w:tcPr>
          <w:p w14:paraId="2749416E" w14:textId="77777777" w:rsidR="00421148" w:rsidRPr="002C2C36" w:rsidRDefault="00421148" w:rsidP="00FD56D8">
            <w:pPr>
              <w:pStyle w:val="TAL"/>
            </w:pPr>
            <w:r w:rsidRPr="002C2C36">
              <w:rPr>
                <w:rFonts w:eastAsia="Calibri"/>
              </w:rPr>
              <w:t>≥1</w:t>
            </w:r>
            <w:r>
              <w:rPr>
                <w:rFonts w:eastAsia="Calibri"/>
              </w:rPr>
              <w:t> </w:t>
            </w:r>
            <w:r w:rsidRPr="002C2C36">
              <w:rPr>
                <w:rFonts w:eastAsia="Calibri"/>
              </w:rPr>
              <w:t>Gbit/s</w:t>
            </w:r>
          </w:p>
        </w:tc>
        <w:tc>
          <w:tcPr>
            <w:tcW w:w="964" w:type="dxa"/>
          </w:tcPr>
          <w:p w14:paraId="405FED8E" w14:textId="77777777" w:rsidR="00421148" w:rsidRPr="002C2C36" w:rsidRDefault="00421148" w:rsidP="00FD56D8">
            <w:pPr>
              <w:pStyle w:val="TAL"/>
            </w:pPr>
            <w:r w:rsidRPr="002C2C36">
              <w:t>non-deter</w:t>
            </w:r>
            <w:r>
              <w:softHyphen/>
            </w:r>
            <w:r w:rsidRPr="002C2C36">
              <w:t>ministic</w:t>
            </w:r>
          </w:p>
        </w:tc>
        <w:tc>
          <w:tcPr>
            <w:tcW w:w="1020" w:type="dxa"/>
          </w:tcPr>
          <w:p w14:paraId="3B293D33" w14:textId="77777777" w:rsidR="00421148" w:rsidRPr="002C2C36" w:rsidRDefault="00421148" w:rsidP="00FD56D8">
            <w:pPr>
              <w:pStyle w:val="TAL"/>
            </w:pPr>
          </w:p>
        </w:tc>
        <w:tc>
          <w:tcPr>
            <w:tcW w:w="964" w:type="dxa"/>
          </w:tcPr>
          <w:p w14:paraId="381D947C" w14:textId="77777777" w:rsidR="00421148" w:rsidRPr="002C2C36" w:rsidRDefault="00421148" w:rsidP="00FD56D8">
            <w:pPr>
              <w:pStyle w:val="TAL"/>
            </w:pPr>
          </w:p>
        </w:tc>
        <w:tc>
          <w:tcPr>
            <w:tcW w:w="964" w:type="dxa"/>
          </w:tcPr>
          <w:p w14:paraId="61D63369" w14:textId="77777777" w:rsidR="00421148" w:rsidRPr="002C2C36" w:rsidRDefault="00421148" w:rsidP="00FD56D8">
            <w:pPr>
              <w:pStyle w:val="TAL"/>
            </w:pPr>
          </w:p>
        </w:tc>
        <w:tc>
          <w:tcPr>
            <w:tcW w:w="1077" w:type="dxa"/>
          </w:tcPr>
          <w:p w14:paraId="717F1F3B" w14:textId="77777777" w:rsidR="00421148" w:rsidRPr="002C2C36" w:rsidRDefault="00421148" w:rsidP="00FD56D8">
            <w:pPr>
              <w:pStyle w:val="TAL"/>
            </w:pPr>
            <w:r w:rsidRPr="0069109C">
              <w:rPr>
                <w:rFonts w:eastAsia="Calibri"/>
              </w:rPr>
              <w:t>~0</w:t>
            </w:r>
            <w:r>
              <w:rPr>
                <w:rFonts w:eastAsia="Calibri"/>
              </w:rPr>
              <w:t> </w:t>
            </w:r>
            <w:r w:rsidRPr="0069109C">
              <w:rPr>
                <w:rFonts w:eastAsia="Calibri"/>
              </w:rPr>
              <w:t>km/h</w:t>
            </w:r>
          </w:p>
        </w:tc>
        <w:tc>
          <w:tcPr>
            <w:tcW w:w="567" w:type="dxa"/>
          </w:tcPr>
          <w:p w14:paraId="34DDFD57" w14:textId="77777777" w:rsidR="00421148" w:rsidRPr="002C2C36" w:rsidRDefault="00421148" w:rsidP="00FD56D8">
            <w:pPr>
              <w:pStyle w:val="TAL"/>
            </w:pPr>
            <w:r w:rsidRPr="0069109C">
              <w:rPr>
                <w:rFonts w:eastAsia="Calibri"/>
              </w:rPr>
              <w:t>≥1</w:t>
            </w:r>
          </w:p>
        </w:tc>
        <w:tc>
          <w:tcPr>
            <w:tcW w:w="907" w:type="dxa"/>
          </w:tcPr>
          <w:p w14:paraId="434CC374" w14:textId="77777777" w:rsidR="00421148" w:rsidRPr="002C2C36" w:rsidRDefault="00421148" w:rsidP="00FD56D8">
            <w:pPr>
              <w:pStyle w:val="TAL"/>
            </w:pPr>
            <w:r w:rsidRPr="0069109C">
              <w:rPr>
                <w:rFonts w:eastAsia="Calibri"/>
              </w:rPr>
              <w:t>train station</w:t>
            </w:r>
          </w:p>
        </w:tc>
      </w:tr>
      <w:tr w:rsidR="00421148" w:rsidRPr="00D9396C" w14:paraId="562EA372" w14:textId="77777777" w:rsidTr="00FD56D8">
        <w:trPr>
          <w:cantSplit/>
          <w:jc w:val="center"/>
        </w:trPr>
        <w:tc>
          <w:tcPr>
            <w:tcW w:w="12473" w:type="dxa"/>
            <w:gridSpan w:val="12"/>
          </w:tcPr>
          <w:p w14:paraId="721D9980" w14:textId="77777777" w:rsidR="00421148" w:rsidRPr="00D9396C" w:rsidRDefault="00421148" w:rsidP="00FD56D8">
            <w:pPr>
              <w:pStyle w:val="TAN"/>
            </w:pPr>
            <w:r w:rsidRPr="00D9396C">
              <w:t>NOTE 1</w:t>
            </w:r>
            <w:r>
              <w:t>:</w:t>
            </w:r>
            <w:r>
              <w:tab/>
            </w:r>
            <w:r w:rsidRPr="00D9396C">
              <w:t xml:space="preserve">One or more retransmissions of network layer packets may take place in order to satisfy the </w:t>
            </w:r>
            <w:r>
              <w:t>communication service availability</w:t>
            </w:r>
            <w:r w:rsidRPr="00D9396C">
              <w:t xml:space="preserve"> requirement.</w:t>
            </w:r>
          </w:p>
          <w:p w14:paraId="7496B191" w14:textId="77777777" w:rsidR="00421148" w:rsidRDefault="00421148" w:rsidP="00FD56D8">
            <w:pPr>
              <w:pStyle w:val="TAN"/>
            </w:pPr>
            <w:r w:rsidRPr="00D9396C">
              <w:t>NOTE 2</w:t>
            </w:r>
            <w:r>
              <w:t>:</w:t>
            </w:r>
            <w:r>
              <w:tab/>
            </w:r>
            <w:r w:rsidRPr="00D9396C">
              <w:t xml:space="preserve">Unless otherwise specified, all </w:t>
            </w:r>
            <w:r>
              <w:t>communication</w:t>
            </w:r>
            <w:r w:rsidRPr="00D9396C">
              <w:t xml:space="preserve"> i</w:t>
            </w:r>
            <w:r>
              <w:t>ncludes</w:t>
            </w:r>
            <w:r w:rsidRPr="00D9396C">
              <w:t xml:space="preserve"> 1</w:t>
            </w:r>
            <w:r>
              <w:t xml:space="preserve"> </w:t>
            </w:r>
            <w:r w:rsidRPr="00D9396C">
              <w:t>w</w:t>
            </w:r>
            <w:r>
              <w:t>ireless link</w:t>
            </w:r>
            <w:r w:rsidRPr="00D9396C">
              <w:t xml:space="preserve"> (UE to network node or network node to UE) rather than </w:t>
            </w:r>
            <w:r>
              <w:t>two wireless links</w:t>
            </w:r>
            <w:r w:rsidRPr="00D9396C">
              <w:t xml:space="preserve"> (UE to UE).</w:t>
            </w:r>
          </w:p>
          <w:p w14:paraId="5427016F" w14:textId="77777777" w:rsidR="00421148" w:rsidRDefault="00421148" w:rsidP="00FD56D8">
            <w:pPr>
              <w:pStyle w:val="TAN"/>
            </w:pPr>
            <w:r w:rsidRPr="00D9396C">
              <w:t xml:space="preserve">NOTE </w:t>
            </w:r>
            <w:r>
              <w:t>3:</w:t>
            </w:r>
            <w:r>
              <w:tab/>
            </w:r>
            <w:r w:rsidRPr="00D9396C">
              <w:t>Length x width.</w:t>
            </w:r>
          </w:p>
          <w:p w14:paraId="776EDF9B" w14:textId="77777777" w:rsidR="00421148" w:rsidRDefault="00421148" w:rsidP="00FD56D8">
            <w:pPr>
              <w:pStyle w:val="TAN"/>
            </w:pPr>
            <w:r>
              <w:t>NOTE 4:</w:t>
            </w:r>
            <w:r>
              <w:tab/>
            </w:r>
            <w:r w:rsidRPr="00D9396C">
              <w:t xml:space="preserve">2 UEs per train </w:t>
            </w:r>
            <w:r>
              <w:t>car, column “# of UEs" is per train, there are multiple trains in the given service area.</w:t>
            </w:r>
          </w:p>
          <w:p w14:paraId="738526CE" w14:textId="77777777" w:rsidR="00421148" w:rsidRPr="00D9396C" w:rsidRDefault="00421148" w:rsidP="00FD56D8">
            <w:pPr>
              <w:pStyle w:val="TAN"/>
            </w:pPr>
            <w:r>
              <w:rPr>
                <w:rFonts w:eastAsia="Calibri"/>
                <w:szCs w:val="22"/>
              </w:rPr>
              <w:t>NOTE 5</w:t>
            </w:r>
            <w:r w:rsidRPr="00DD1F73">
              <w:rPr>
                <w:rFonts w:eastAsia="Calibri"/>
                <w:szCs w:val="22"/>
              </w:rPr>
              <w:t>:</w:t>
            </w:r>
            <w:r w:rsidRPr="00DD1F73">
              <w:rPr>
                <w:rFonts w:eastAsia="Calibri"/>
                <w:szCs w:val="22"/>
              </w:rPr>
              <w:tab/>
              <w:t>UE</w:t>
            </w:r>
            <w:r w:rsidRPr="00DD1F73">
              <w:rPr>
                <w:rFonts w:eastAsia="Calibri"/>
              </w:rPr>
              <w:t xml:space="preserve"> speed is irrelevant since this communication takes place between two train segments</w:t>
            </w:r>
            <w:r>
              <w:rPr>
                <w:rFonts w:eastAsia="Calibri"/>
              </w:rPr>
              <w:t>.</w:t>
            </w:r>
          </w:p>
        </w:tc>
      </w:tr>
    </w:tbl>
    <w:p w14:paraId="56413AEF" w14:textId="77777777" w:rsidR="00421148" w:rsidRDefault="00421148" w:rsidP="00421148"/>
    <w:p w14:paraId="1F7EB998" w14:textId="77777777" w:rsidR="00465796" w:rsidRDefault="00465796" w:rsidP="008A4FDD">
      <w:pPr>
        <w:pStyle w:val="B1"/>
        <w:sectPr w:rsidR="00465796" w:rsidSect="00680AA5">
          <w:headerReference w:type="default" r:id="rId17"/>
          <w:footerReference w:type="default" r:id="rId18"/>
          <w:footnotePr>
            <w:numRestart w:val="eachSect"/>
          </w:footnotePr>
          <w:pgSz w:w="16840" w:h="11907" w:orient="landscape" w:code="9"/>
          <w:pgMar w:top="1133" w:right="1133" w:bottom="1133" w:left="1416" w:header="850" w:footer="340" w:gutter="0"/>
          <w:cols w:space="720"/>
          <w:formProt w:val="0"/>
          <w:docGrid w:linePitch="272"/>
        </w:sectPr>
      </w:pPr>
    </w:p>
    <w:p w14:paraId="5BA2BCBB" w14:textId="77777777" w:rsidR="00080512" w:rsidRPr="0088159A" w:rsidRDefault="008A4FDD" w:rsidP="008A4FDD">
      <w:pPr>
        <w:pStyle w:val="Heading8"/>
      </w:pPr>
      <w:bookmarkStart w:id="39" w:name="historyclause"/>
      <w:bookmarkStart w:id="40" w:name="_Toc27761496"/>
      <w:r>
        <w:lastRenderedPageBreak/>
        <w:t xml:space="preserve">Annex </w:t>
      </w:r>
      <w:r w:rsidR="00EA43EB">
        <w:t>A</w:t>
      </w:r>
      <w:r w:rsidR="00080512" w:rsidRPr="0088159A">
        <w:t xml:space="preserve"> (informative):</w:t>
      </w:r>
      <w:r w:rsidR="00080512" w:rsidRPr="0088159A">
        <w:br/>
        <w:t>Change history</w:t>
      </w:r>
      <w:bookmarkEnd w:id="4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88159A" w14:paraId="67F0E29B" w14:textId="77777777" w:rsidTr="00C72833">
        <w:tblPrEx>
          <w:tblCellMar>
            <w:top w:w="0" w:type="dxa"/>
            <w:bottom w:w="0" w:type="dxa"/>
          </w:tblCellMar>
        </w:tblPrEx>
        <w:trPr>
          <w:cantSplit/>
        </w:trPr>
        <w:tc>
          <w:tcPr>
            <w:tcW w:w="9639" w:type="dxa"/>
            <w:gridSpan w:val="8"/>
            <w:tcBorders>
              <w:bottom w:val="nil"/>
            </w:tcBorders>
            <w:shd w:val="solid" w:color="FFFFFF" w:fill="auto"/>
          </w:tcPr>
          <w:bookmarkEnd w:id="39"/>
          <w:p w14:paraId="0D2F3AD6" w14:textId="77777777" w:rsidR="003C3971" w:rsidRPr="0088159A" w:rsidRDefault="003C3971" w:rsidP="00C72833">
            <w:pPr>
              <w:pStyle w:val="TAL"/>
              <w:jc w:val="center"/>
              <w:rPr>
                <w:b/>
                <w:sz w:val="16"/>
              </w:rPr>
            </w:pPr>
            <w:r w:rsidRPr="0088159A">
              <w:rPr>
                <w:b/>
              </w:rPr>
              <w:t>Change history</w:t>
            </w:r>
          </w:p>
        </w:tc>
      </w:tr>
      <w:tr w:rsidR="003C3971" w:rsidRPr="0088159A" w14:paraId="3D97BE6F" w14:textId="77777777" w:rsidTr="000D5540">
        <w:tblPrEx>
          <w:tblCellMar>
            <w:top w:w="0" w:type="dxa"/>
            <w:bottom w:w="0" w:type="dxa"/>
          </w:tblCellMar>
        </w:tblPrEx>
        <w:tc>
          <w:tcPr>
            <w:tcW w:w="800" w:type="dxa"/>
            <w:shd w:val="pct10" w:color="auto" w:fill="FFFFFF"/>
          </w:tcPr>
          <w:p w14:paraId="1F323D5C" w14:textId="77777777" w:rsidR="003C3971" w:rsidRPr="0088159A" w:rsidRDefault="003C3971" w:rsidP="00C72833">
            <w:pPr>
              <w:pStyle w:val="TAL"/>
              <w:rPr>
                <w:b/>
                <w:sz w:val="16"/>
              </w:rPr>
            </w:pPr>
            <w:r w:rsidRPr="0088159A">
              <w:rPr>
                <w:b/>
                <w:sz w:val="16"/>
              </w:rPr>
              <w:t>Date</w:t>
            </w:r>
          </w:p>
        </w:tc>
        <w:tc>
          <w:tcPr>
            <w:tcW w:w="800" w:type="dxa"/>
            <w:shd w:val="pct10" w:color="auto" w:fill="FFFFFF"/>
          </w:tcPr>
          <w:p w14:paraId="6568BF39" w14:textId="77777777" w:rsidR="003C3971" w:rsidRPr="0088159A" w:rsidRDefault="00DF2B1F" w:rsidP="00C72833">
            <w:pPr>
              <w:pStyle w:val="TAL"/>
              <w:rPr>
                <w:b/>
                <w:sz w:val="16"/>
              </w:rPr>
            </w:pPr>
            <w:r w:rsidRPr="0088159A">
              <w:rPr>
                <w:b/>
                <w:sz w:val="16"/>
              </w:rPr>
              <w:t>Meeting</w:t>
            </w:r>
          </w:p>
        </w:tc>
        <w:tc>
          <w:tcPr>
            <w:tcW w:w="1094" w:type="dxa"/>
            <w:shd w:val="pct10" w:color="auto" w:fill="FFFFFF"/>
          </w:tcPr>
          <w:p w14:paraId="7E7CCE83" w14:textId="77777777" w:rsidR="003C3971" w:rsidRPr="0088159A" w:rsidRDefault="003C3971" w:rsidP="00DF2B1F">
            <w:pPr>
              <w:pStyle w:val="TAL"/>
              <w:rPr>
                <w:b/>
                <w:sz w:val="16"/>
              </w:rPr>
            </w:pPr>
            <w:r w:rsidRPr="0088159A">
              <w:rPr>
                <w:b/>
                <w:sz w:val="16"/>
              </w:rPr>
              <w:t>TDoc</w:t>
            </w:r>
          </w:p>
        </w:tc>
        <w:tc>
          <w:tcPr>
            <w:tcW w:w="567" w:type="dxa"/>
            <w:shd w:val="pct10" w:color="auto" w:fill="FFFFFF"/>
          </w:tcPr>
          <w:p w14:paraId="150B6B82" w14:textId="77777777" w:rsidR="003C3971" w:rsidRPr="0088159A" w:rsidRDefault="003C3971" w:rsidP="00C72833">
            <w:pPr>
              <w:pStyle w:val="TAL"/>
              <w:rPr>
                <w:b/>
                <w:sz w:val="16"/>
              </w:rPr>
            </w:pPr>
            <w:r w:rsidRPr="0088159A">
              <w:rPr>
                <w:b/>
                <w:sz w:val="16"/>
              </w:rPr>
              <w:t>CR</w:t>
            </w:r>
          </w:p>
        </w:tc>
        <w:tc>
          <w:tcPr>
            <w:tcW w:w="283" w:type="dxa"/>
            <w:shd w:val="pct10" w:color="auto" w:fill="FFFFFF"/>
          </w:tcPr>
          <w:p w14:paraId="72280DB3" w14:textId="77777777" w:rsidR="003C3971" w:rsidRPr="0088159A" w:rsidRDefault="003C3971" w:rsidP="00C72833">
            <w:pPr>
              <w:pStyle w:val="TAL"/>
              <w:rPr>
                <w:b/>
                <w:sz w:val="16"/>
              </w:rPr>
            </w:pPr>
            <w:r w:rsidRPr="0088159A">
              <w:rPr>
                <w:b/>
                <w:sz w:val="16"/>
              </w:rPr>
              <w:t>Rev</w:t>
            </w:r>
          </w:p>
        </w:tc>
        <w:tc>
          <w:tcPr>
            <w:tcW w:w="425" w:type="dxa"/>
            <w:shd w:val="pct10" w:color="auto" w:fill="FFFFFF"/>
          </w:tcPr>
          <w:p w14:paraId="05A28411" w14:textId="77777777" w:rsidR="003C3971" w:rsidRPr="0088159A" w:rsidRDefault="003C3971" w:rsidP="00C72833">
            <w:pPr>
              <w:pStyle w:val="TAL"/>
              <w:rPr>
                <w:b/>
                <w:sz w:val="16"/>
              </w:rPr>
            </w:pPr>
            <w:r w:rsidRPr="0088159A">
              <w:rPr>
                <w:b/>
                <w:sz w:val="16"/>
              </w:rPr>
              <w:t>Cat</w:t>
            </w:r>
          </w:p>
        </w:tc>
        <w:tc>
          <w:tcPr>
            <w:tcW w:w="4962" w:type="dxa"/>
            <w:shd w:val="pct10" w:color="auto" w:fill="FFFFFF"/>
          </w:tcPr>
          <w:p w14:paraId="46B1335A" w14:textId="77777777" w:rsidR="003C3971" w:rsidRPr="0088159A" w:rsidRDefault="003C3971" w:rsidP="00C72833">
            <w:pPr>
              <w:pStyle w:val="TAL"/>
              <w:rPr>
                <w:b/>
                <w:sz w:val="16"/>
              </w:rPr>
            </w:pPr>
            <w:r w:rsidRPr="0088159A">
              <w:rPr>
                <w:b/>
                <w:sz w:val="16"/>
              </w:rPr>
              <w:t>Subject/Comment</w:t>
            </w:r>
          </w:p>
        </w:tc>
        <w:tc>
          <w:tcPr>
            <w:tcW w:w="708" w:type="dxa"/>
            <w:shd w:val="pct10" w:color="auto" w:fill="FFFFFF"/>
          </w:tcPr>
          <w:p w14:paraId="170BDFDC" w14:textId="77777777" w:rsidR="003C3971" w:rsidRPr="0088159A" w:rsidRDefault="003C3971" w:rsidP="00C72833">
            <w:pPr>
              <w:pStyle w:val="TAL"/>
              <w:rPr>
                <w:b/>
                <w:sz w:val="16"/>
              </w:rPr>
            </w:pPr>
            <w:r w:rsidRPr="0088159A">
              <w:rPr>
                <w:b/>
                <w:sz w:val="16"/>
              </w:rPr>
              <w:t>New vers</w:t>
            </w:r>
            <w:r w:rsidR="00DF2B1F" w:rsidRPr="0088159A">
              <w:rPr>
                <w:b/>
                <w:sz w:val="16"/>
              </w:rPr>
              <w:t>ion</w:t>
            </w:r>
          </w:p>
        </w:tc>
      </w:tr>
      <w:tr w:rsidR="0080127D" w:rsidRPr="0088159A" w14:paraId="58DE39E2" w14:textId="77777777" w:rsidTr="000D5540">
        <w:tblPrEx>
          <w:tblCellMar>
            <w:top w:w="0" w:type="dxa"/>
            <w:bottom w:w="0" w:type="dxa"/>
          </w:tblCellMar>
        </w:tblPrEx>
        <w:tc>
          <w:tcPr>
            <w:tcW w:w="800" w:type="dxa"/>
            <w:shd w:val="solid" w:color="FFFFFF" w:fill="auto"/>
          </w:tcPr>
          <w:p w14:paraId="0171750E" w14:textId="77777777" w:rsidR="0080127D" w:rsidRPr="0088159A" w:rsidRDefault="0080127D" w:rsidP="0083341B">
            <w:pPr>
              <w:pStyle w:val="TAC"/>
              <w:rPr>
                <w:sz w:val="16"/>
                <w:szCs w:val="16"/>
              </w:rPr>
            </w:pPr>
            <w:r>
              <w:rPr>
                <w:sz w:val="16"/>
                <w:szCs w:val="16"/>
              </w:rPr>
              <w:t>2018-12</w:t>
            </w:r>
          </w:p>
        </w:tc>
        <w:tc>
          <w:tcPr>
            <w:tcW w:w="800" w:type="dxa"/>
            <w:shd w:val="solid" w:color="FFFFFF" w:fill="auto"/>
          </w:tcPr>
          <w:p w14:paraId="78A44D8F" w14:textId="77777777" w:rsidR="0080127D" w:rsidRPr="0088159A" w:rsidRDefault="0080127D" w:rsidP="0083341B">
            <w:pPr>
              <w:pStyle w:val="TAC"/>
              <w:rPr>
                <w:sz w:val="16"/>
                <w:szCs w:val="16"/>
              </w:rPr>
            </w:pPr>
            <w:r>
              <w:rPr>
                <w:sz w:val="16"/>
                <w:szCs w:val="16"/>
              </w:rPr>
              <w:t>SA#82</w:t>
            </w:r>
          </w:p>
        </w:tc>
        <w:tc>
          <w:tcPr>
            <w:tcW w:w="1094" w:type="dxa"/>
            <w:shd w:val="solid" w:color="FFFFFF" w:fill="auto"/>
          </w:tcPr>
          <w:p w14:paraId="52405EFC" w14:textId="77777777" w:rsidR="0080127D" w:rsidRPr="0088159A" w:rsidRDefault="0080127D" w:rsidP="0083341B">
            <w:pPr>
              <w:pStyle w:val="TAC"/>
              <w:rPr>
                <w:sz w:val="16"/>
                <w:szCs w:val="16"/>
              </w:rPr>
            </w:pPr>
            <w:r>
              <w:rPr>
                <w:sz w:val="16"/>
                <w:szCs w:val="16"/>
              </w:rPr>
              <w:t>SP-181001</w:t>
            </w:r>
          </w:p>
        </w:tc>
        <w:tc>
          <w:tcPr>
            <w:tcW w:w="567" w:type="dxa"/>
            <w:shd w:val="solid" w:color="FFFFFF" w:fill="auto"/>
          </w:tcPr>
          <w:p w14:paraId="0A88CE7B" w14:textId="77777777" w:rsidR="0080127D" w:rsidRPr="0088159A" w:rsidRDefault="0080127D" w:rsidP="0083341B">
            <w:pPr>
              <w:pStyle w:val="TAL"/>
              <w:rPr>
                <w:sz w:val="16"/>
                <w:szCs w:val="16"/>
              </w:rPr>
            </w:pPr>
            <w:r>
              <w:rPr>
                <w:sz w:val="16"/>
                <w:szCs w:val="16"/>
              </w:rPr>
              <w:t>-</w:t>
            </w:r>
          </w:p>
        </w:tc>
        <w:tc>
          <w:tcPr>
            <w:tcW w:w="283" w:type="dxa"/>
            <w:shd w:val="solid" w:color="FFFFFF" w:fill="auto"/>
          </w:tcPr>
          <w:p w14:paraId="3D65EB7F" w14:textId="77777777" w:rsidR="0080127D" w:rsidRPr="0088159A" w:rsidRDefault="0080127D" w:rsidP="0083341B">
            <w:pPr>
              <w:pStyle w:val="TAR"/>
              <w:rPr>
                <w:sz w:val="16"/>
                <w:szCs w:val="16"/>
              </w:rPr>
            </w:pPr>
            <w:r>
              <w:rPr>
                <w:sz w:val="16"/>
                <w:szCs w:val="16"/>
              </w:rPr>
              <w:t>-</w:t>
            </w:r>
          </w:p>
        </w:tc>
        <w:tc>
          <w:tcPr>
            <w:tcW w:w="425" w:type="dxa"/>
            <w:shd w:val="solid" w:color="FFFFFF" w:fill="auto"/>
          </w:tcPr>
          <w:p w14:paraId="0A08446D" w14:textId="77777777" w:rsidR="0080127D" w:rsidRPr="0088159A" w:rsidRDefault="0080127D" w:rsidP="0083341B">
            <w:pPr>
              <w:pStyle w:val="TAC"/>
              <w:rPr>
                <w:sz w:val="16"/>
                <w:szCs w:val="16"/>
              </w:rPr>
            </w:pPr>
            <w:r>
              <w:rPr>
                <w:sz w:val="16"/>
                <w:szCs w:val="16"/>
              </w:rPr>
              <w:t>-</w:t>
            </w:r>
          </w:p>
        </w:tc>
        <w:tc>
          <w:tcPr>
            <w:tcW w:w="4962" w:type="dxa"/>
            <w:shd w:val="solid" w:color="FFFFFF" w:fill="auto"/>
          </w:tcPr>
          <w:p w14:paraId="7A35C28A" w14:textId="77777777" w:rsidR="0080127D" w:rsidRPr="0088159A" w:rsidRDefault="0080127D" w:rsidP="0083341B">
            <w:pPr>
              <w:pStyle w:val="TAL"/>
              <w:rPr>
                <w:sz w:val="16"/>
                <w:szCs w:val="16"/>
              </w:rPr>
            </w:pPr>
            <w:r>
              <w:rPr>
                <w:sz w:val="16"/>
                <w:szCs w:val="16"/>
              </w:rPr>
              <w:t>Presentation for one-step approval to SA</w:t>
            </w:r>
          </w:p>
        </w:tc>
        <w:tc>
          <w:tcPr>
            <w:tcW w:w="708" w:type="dxa"/>
            <w:shd w:val="solid" w:color="FFFFFF" w:fill="auto"/>
          </w:tcPr>
          <w:p w14:paraId="7B752A21" w14:textId="77777777" w:rsidR="0080127D" w:rsidRPr="0088159A" w:rsidRDefault="0080127D" w:rsidP="0083341B">
            <w:pPr>
              <w:pStyle w:val="TAC"/>
              <w:rPr>
                <w:sz w:val="16"/>
                <w:szCs w:val="16"/>
              </w:rPr>
            </w:pPr>
            <w:r>
              <w:rPr>
                <w:sz w:val="16"/>
                <w:szCs w:val="16"/>
              </w:rPr>
              <w:t>1.0.0</w:t>
            </w:r>
          </w:p>
        </w:tc>
      </w:tr>
      <w:tr w:rsidR="003C3971" w:rsidRPr="0088159A" w14:paraId="0B138289" w14:textId="77777777" w:rsidTr="000D5540">
        <w:tblPrEx>
          <w:tblCellMar>
            <w:top w:w="0" w:type="dxa"/>
            <w:bottom w:w="0" w:type="dxa"/>
          </w:tblCellMar>
        </w:tblPrEx>
        <w:tc>
          <w:tcPr>
            <w:tcW w:w="800" w:type="dxa"/>
            <w:shd w:val="solid" w:color="FFFFFF" w:fill="auto"/>
          </w:tcPr>
          <w:p w14:paraId="605F83B8" w14:textId="77777777" w:rsidR="003C3971" w:rsidRPr="0088159A" w:rsidRDefault="008A4FDD" w:rsidP="00C72833">
            <w:pPr>
              <w:pStyle w:val="TAC"/>
              <w:rPr>
                <w:sz w:val="16"/>
                <w:szCs w:val="16"/>
              </w:rPr>
            </w:pPr>
            <w:r>
              <w:rPr>
                <w:sz w:val="16"/>
                <w:szCs w:val="16"/>
              </w:rPr>
              <w:t>2018-12</w:t>
            </w:r>
          </w:p>
        </w:tc>
        <w:tc>
          <w:tcPr>
            <w:tcW w:w="800" w:type="dxa"/>
            <w:shd w:val="solid" w:color="FFFFFF" w:fill="auto"/>
          </w:tcPr>
          <w:p w14:paraId="4B4D03E8" w14:textId="77777777" w:rsidR="003C3971" w:rsidRPr="0088159A" w:rsidRDefault="008A4FDD" w:rsidP="00C72833">
            <w:pPr>
              <w:pStyle w:val="TAC"/>
              <w:rPr>
                <w:sz w:val="16"/>
                <w:szCs w:val="16"/>
              </w:rPr>
            </w:pPr>
            <w:r>
              <w:rPr>
                <w:sz w:val="16"/>
                <w:szCs w:val="16"/>
              </w:rPr>
              <w:t>SA#82</w:t>
            </w:r>
          </w:p>
        </w:tc>
        <w:tc>
          <w:tcPr>
            <w:tcW w:w="1094" w:type="dxa"/>
            <w:shd w:val="solid" w:color="FFFFFF" w:fill="auto"/>
          </w:tcPr>
          <w:p w14:paraId="649BC1DB" w14:textId="77777777" w:rsidR="003C3971" w:rsidRPr="0088159A" w:rsidRDefault="008A4FDD" w:rsidP="00C72833">
            <w:pPr>
              <w:pStyle w:val="TAC"/>
              <w:rPr>
                <w:sz w:val="16"/>
                <w:szCs w:val="16"/>
              </w:rPr>
            </w:pPr>
            <w:r>
              <w:rPr>
                <w:sz w:val="16"/>
                <w:szCs w:val="16"/>
              </w:rPr>
              <w:t>SP-181001</w:t>
            </w:r>
          </w:p>
        </w:tc>
        <w:tc>
          <w:tcPr>
            <w:tcW w:w="567" w:type="dxa"/>
            <w:shd w:val="solid" w:color="FFFFFF" w:fill="auto"/>
          </w:tcPr>
          <w:p w14:paraId="4668E1F3" w14:textId="77777777" w:rsidR="003C3971" w:rsidRPr="0088159A" w:rsidRDefault="008A4FDD" w:rsidP="00C72833">
            <w:pPr>
              <w:pStyle w:val="TAL"/>
              <w:rPr>
                <w:sz w:val="16"/>
                <w:szCs w:val="16"/>
              </w:rPr>
            </w:pPr>
            <w:r>
              <w:rPr>
                <w:sz w:val="16"/>
                <w:szCs w:val="16"/>
              </w:rPr>
              <w:t>-</w:t>
            </w:r>
          </w:p>
        </w:tc>
        <w:tc>
          <w:tcPr>
            <w:tcW w:w="283" w:type="dxa"/>
            <w:shd w:val="solid" w:color="FFFFFF" w:fill="auto"/>
          </w:tcPr>
          <w:p w14:paraId="40B0F6A0" w14:textId="77777777" w:rsidR="003C3971" w:rsidRPr="0088159A" w:rsidRDefault="008A4FDD" w:rsidP="00C72833">
            <w:pPr>
              <w:pStyle w:val="TAR"/>
              <w:rPr>
                <w:sz w:val="16"/>
                <w:szCs w:val="16"/>
              </w:rPr>
            </w:pPr>
            <w:r>
              <w:rPr>
                <w:sz w:val="16"/>
                <w:szCs w:val="16"/>
              </w:rPr>
              <w:t>-</w:t>
            </w:r>
          </w:p>
        </w:tc>
        <w:tc>
          <w:tcPr>
            <w:tcW w:w="425" w:type="dxa"/>
            <w:shd w:val="solid" w:color="FFFFFF" w:fill="auto"/>
          </w:tcPr>
          <w:p w14:paraId="5FF23FAD" w14:textId="77777777" w:rsidR="003C3971" w:rsidRPr="0088159A" w:rsidRDefault="008A4FDD" w:rsidP="00C72833">
            <w:pPr>
              <w:pStyle w:val="TAC"/>
              <w:rPr>
                <w:sz w:val="16"/>
                <w:szCs w:val="16"/>
              </w:rPr>
            </w:pPr>
            <w:r>
              <w:rPr>
                <w:sz w:val="16"/>
                <w:szCs w:val="16"/>
              </w:rPr>
              <w:t>-</w:t>
            </w:r>
          </w:p>
        </w:tc>
        <w:tc>
          <w:tcPr>
            <w:tcW w:w="4962" w:type="dxa"/>
            <w:shd w:val="solid" w:color="FFFFFF" w:fill="auto"/>
          </w:tcPr>
          <w:p w14:paraId="6B81AABC" w14:textId="77777777" w:rsidR="003C3971" w:rsidRPr="0088159A" w:rsidRDefault="0080127D" w:rsidP="00C72833">
            <w:pPr>
              <w:pStyle w:val="TAL"/>
              <w:rPr>
                <w:sz w:val="16"/>
                <w:szCs w:val="16"/>
              </w:rPr>
            </w:pPr>
            <w:r>
              <w:rPr>
                <w:sz w:val="16"/>
                <w:szCs w:val="16"/>
              </w:rPr>
              <w:t xml:space="preserve">Raised to v.16.0.0 following SA#82’s </w:t>
            </w:r>
            <w:r w:rsidR="008A4FDD">
              <w:rPr>
                <w:sz w:val="16"/>
                <w:szCs w:val="16"/>
              </w:rPr>
              <w:t>one-step approval</w:t>
            </w:r>
          </w:p>
        </w:tc>
        <w:tc>
          <w:tcPr>
            <w:tcW w:w="708" w:type="dxa"/>
            <w:shd w:val="solid" w:color="FFFFFF" w:fill="auto"/>
          </w:tcPr>
          <w:p w14:paraId="687FD4CC" w14:textId="77777777" w:rsidR="003C3971" w:rsidRPr="0088159A" w:rsidRDefault="008A4FDD" w:rsidP="00C72833">
            <w:pPr>
              <w:pStyle w:val="TAC"/>
              <w:rPr>
                <w:sz w:val="16"/>
                <w:szCs w:val="16"/>
              </w:rPr>
            </w:pPr>
            <w:r>
              <w:rPr>
                <w:sz w:val="16"/>
                <w:szCs w:val="16"/>
              </w:rPr>
              <w:t>1</w:t>
            </w:r>
            <w:r w:rsidR="0080127D">
              <w:rPr>
                <w:sz w:val="16"/>
                <w:szCs w:val="16"/>
              </w:rPr>
              <w:t>6</w:t>
            </w:r>
            <w:r>
              <w:rPr>
                <w:sz w:val="16"/>
                <w:szCs w:val="16"/>
              </w:rPr>
              <w:t>.0.0</w:t>
            </w:r>
          </w:p>
        </w:tc>
      </w:tr>
      <w:tr w:rsidR="000D5540" w:rsidRPr="00D827D5" w14:paraId="3EB35C3B"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836EE1"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416E8C"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3AF5A3" w14:textId="77777777" w:rsidR="000D5540" w:rsidRPr="00AE4AD6" w:rsidRDefault="000D5540" w:rsidP="00FD56D8">
            <w:pPr>
              <w:pStyle w:val="TAC"/>
              <w:rPr>
                <w:sz w:val="16"/>
                <w:szCs w:val="16"/>
              </w:rPr>
            </w:pPr>
            <w:r w:rsidRPr="00AE4AD6">
              <w:rPr>
                <w:sz w:val="16"/>
                <w:szCs w:val="16"/>
              </w:rPr>
              <w:t>SP-190084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E1C99" w14:textId="77777777" w:rsidR="000D5540" w:rsidRPr="000D5540" w:rsidRDefault="000D5540" w:rsidP="000D5540">
            <w:pPr>
              <w:pStyle w:val="TAL"/>
              <w:rPr>
                <w:sz w:val="16"/>
                <w:szCs w:val="16"/>
              </w:rPr>
            </w:pPr>
            <w:r w:rsidRPr="000D5540">
              <w:rPr>
                <w:sz w:val="16"/>
                <w:szCs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CBDDC4" w14:textId="77777777" w:rsidR="000D5540" w:rsidRPr="00AE4AD6" w:rsidRDefault="000D5540" w:rsidP="000D5540">
            <w:pPr>
              <w:pStyle w:val="TAR"/>
              <w:rPr>
                <w:sz w:val="16"/>
                <w:szCs w:val="16"/>
              </w:rPr>
            </w:pPr>
            <w:r w:rsidRPr="00AE4AD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78D49" w14:textId="77777777" w:rsidR="000D5540" w:rsidRPr="00AE4AD6" w:rsidRDefault="000D5540" w:rsidP="00FD56D8">
            <w:pPr>
              <w:pStyle w:val="TAC"/>
              <w:rPr>
                <w:sz w:val="16"/>
                <w:szCs w:val="16"/>
              </w:rPr>
            </w:pPr>
            <w:r w:rsidRPr="00AE4AD6">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C3DE44" w14:textId="77777777" w:rsidR="000D5540" w:rsidRPr="00AE4AD6" w:rsidRDefault="000D5540" w:rsidP="000D5540">
            <w:pPr>
              <w:pStyle w:val="TAL"/>
              <w:rPr>
                <w:sz w:val="16"/>
                <w:szCs w:val="16"/>
              </w:rPr>
            </w:pPr>
            <w:r w:rsidRPr="00AE4AD6">
              <w:rPr>
                <w:sz w:val="16"/>
                <w:szCs w:val="16"/>
              </w:rPr>
              <w:t>Editorial corrections to TS 22.289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32D21C"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0D5540" w:rsidRPr="00D827D5" w14:paraId="1907A3E1" w14:textId="77777777" w:rsidTr="000D554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E61808" w14:textId="77777777" w:rsidR="000D5540" w:rsidRPr="00C87F26" w:rsidRDefault="000D5540" w:rsidP="00FD56D8">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34A127" w14:textId="77777777" w:rsidR="000D5540" w:rsidRPr="00C87F26" w:rsidRDefault="000D5540" w:rsidP="00FD56D8">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17427E" w14:textId="77777777" w:rsidR="000D5540" w:rsidRPr="00AE4AD6" w:rsidRDefault="000D5540" w:rsidP="00FD56D8">
            <w:pPr>
              <w:pStyle w:val="TAC"/>
              <w:rPr>
                <w:sz w:val="16"/>
                <w:szCs w:val="16"/>
              </w:rPr>
            </w:pPr>
            <w:r w:rsidRPr="00AE4AD6">
              <w:rPr>
                <w:sz w:val="16"/>
                <w:szCs w:val="16"/>
              </w:rPr>
              <w:t>SP-190081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EA6C7" w14:textId="77777777" w:rsidR="000D5540" w:rsidRPr="000D5540" w:rsidRDefault="000D5540" w:rsidP="000D5540">
            <w:pPr>
              <w:pStyle w:val="TAL"/>
              <w:rPr>
                <w:sz w:val="16"/>
                <w:szCs w:val="16"/>
              </w:rPr>
            </w:pPr>
            <w:r w:rsidRPr="000D5540">
              <w:rPr>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30F350" w14:textId="77777777" w:rsidR="000D5540" w:rsidRPr="00AE4AD6" w:rsidRDefault="000D5540" w:rsidP="000D5540">
            <w:pPr>
              <w:pStyle w:val="TAR"/>
              <w:rPr>
                <w:sz w:val="16"/>
                <w:szCs w:val="16"/>
              </w:rPr>
            </w:pPr>
            <w:r w:rsidRPr="00AE4AD6">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327CB" w14:textId="77777777" w:rsidR="000D5540" w:rsidRPr="00AE4AD6" w:rsidRDefault="000D5540" w:rsidP="00FD56D8">
            <w:pPr>
              <w:pStyle w:val="TAC"/>
              <w:rPr>
                <w:sz w:val="16"/>
                <w:szCs w:val="16"/>
              </w:rPr>
            </w:pPr>
            <w:r w:rsidRPr="00AE4AD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4A6785" w14:textId="77777777" w:rsidR="000D5540" w:rsidRPr="00AE4AD6" w:rsidRDefault="000D5540" w:rsidP="000D5540">
            <w:pPr>
              <w:pStyle w:val="TAL"/>
              <w:rPr>
                <w:sz w:val="16"/>
                <w:szCs w:val="16"/>
              </w:rPr>
            </w:pPr>
            <w:r w:rsidRPr="00AE4AD6">
              <w:rPr>
                <w:sz w:val="16"/>
                <w:szCs w:val="16"/>
              </w:rPr>
              <w:t>Moving rail-bound mass transit requirements – shift into FRMCS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22BD0" w14:textId="77777777" w:rsidR="000D5540" w:rsidRPr="00AE4AD6" w:rsidRDefault="000D5540" w:rsidP="00FD56D8">
            <w:pPr>
              <w:pStyle w:val="TAC"/>
              <w:rPr>
                <w:sz w:val="16"/>
                <w:szCs w:val="16"/>
              </w:rPr>
            </w:pPr>
            <w:r w:rsidRPr="00AE4AD6">
              <w:rPr>
                <w:sz w:val="16"/>
                <w:szCs w:val="16"/>
              </w:rPr>
              <w:t>16</w:t>
            </w:r>
            <w:r w:rsidRPr="00D827D5">
              <w:rPr>
                <w:sz w:val="16"/>
                <w:szCs w:val="16"/>
              </w:rPr>
              <w:t>.1.</w:t>
            </w:r>
            <w:r w:rsidRPr="00AE4AD6">
              <w:rPr>
                <w:sz w:val="16"/>
                <w:szCs w:val="16"/>
              </w:rPr>
              <w:t>0</w:t>
            </w:r>
          </w:p>
        </w:tc>
      </w:tr>
      <w:tr w:rsidR="00A370E3" w:rsidRPr="00410AED" w14:paraId="42240B83"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6B5FE"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0C783"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92B832"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11434" w14:textId="77777777" w:rsidR="00A370E3" w:rsidRPr="00A370E3" w:rsidRDefault="00A370E3" w:rsidP="00A370E3">
            <w:pPr>
              <w:pStyle w:val="TAL"/>
              <w:rPr>
                <w:sz w:val="16"/>
                <w:szCs w:val="16"/>
              </w:rPr>
            </w:pPr>
            <w:r w:rsidRPr="00A370E3">
              <w:rPr>
                <w:sz w:val="16"/>
                <w:szCs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60F805"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78538"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5EB864" w14:textId="77777777" w:rsidR="00A370E3" w:rsidRPr="00A370E3" w:rsidRDefault="00A370E3" w:rsidP="00A370E3">
            <w:pPr>
              <w:pStyle w:val="TAL"/>
              <w:rPr>
                <w:sz w:val="16"/>
                <w:szCs w:val="16"/>
              </w:rPr>
            </w:pPr>
            <w:r w:rsidRPr="00A370E3">
              <w:rPr>
                <w:sz w:val="16"/>
                <w:szCs w:val="16"/>
              </w:rPr>
              <w:t>Call setup time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4C8B2" w14:textId="77777777" w:rsidR="00A370E3" w:rsidRPr="00A370E3" w:rsidRDefault="00A370E3" w:rsidP="00A370E3">
            <w:pPr>
              <w:pStyle w:val="TAC"/>
              <w:rPr>
                <w:sz w:val="16"/>
                <w:szCs w:val="16"/>
              </w:rPr>
            </w:pPr>
            <w:r w:rsidRPr="00A370E3">
              <w:rPr>
                <w:sz w:val="16"/>
                <w:szCs w:val="16"/>
              </w:rPr>
              <w:t>17.0.0</w:t>
            </w:r>
          </w:p>
        </w:tc>
      </w:tr>
      <w:tr w:rsidR="00A370E3" w:rsidRPr="00410AED" w14:paraId="1AE6FFE8"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DA78ED" w14:textId="77777777" w:rsidR="00A370E3" w:rsidRPr="00A370E3" w:rsidRDefault="00A370E3" w:rsidP="00A370E3">
            <w:pPr>
              <w:pStyle w:val="TAC"/>
              <w:rPr>
                <w:sz w:val="16"/>
                <w:szCs w:val="16"/>
              </w:rPr>
            </w:pPr>
            <w:r w:rsidRPr="00A370E3">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5E2239" w14:textId="77777777" w:rsidR="00A370E3" w:rsidRPr="00A370E3" w:rsidRDefault="00A370E3" w:rsidP="00A370E3">
            <w:pPr>
              <w:pStyle w:val="TAC"/>
              <w:rPr>
                <w:sz w:val="16"/>
                <w:szCs w:val="16"/>
              </w:rPr>
            </w:pPr>
            <w:r w:rsidRPr="00A370E3">
              <w:rPr>
                <w:sz w:val="16"/>
                <w:szCs w:val="16"/>
              </w:rPr>
              <w:t>SA#86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539D94" w14:textId="77777777" w:rsidR="00A370E3" w:rsidRPr="00A370E3" w:rsidRDefault="00A370E3" w:rsidP="00A370E3">
            <w:pPr>
              <w:pStyle w:val="TAC"/>
              <w:rPr>
                <w:sz w:val="16"/>
                <w:szCs w:val="16"/>
              </w:rPr>
            </w:pPr>
            <w:r w:rsidRPr="00A370E3">
              <w:rPr>
                <w:sz w:val="16"/>
                <w:szCs w:val="16"/>
              </w:rPr>
              <w:t>SP-191030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10B6F" w14:textId="77777777" w:rsidR="00A370E3" w:rsidRPr="00A370E3" w:rsidRDefault="00A370E3" w:rsidP="00A370E3">
            <w:pPr>
              <w:pStyle w:val="TAL"/>
              <w:rPr>
                <w:sz w:val="16"/>
                <w:szCs w:val="16"/>
              </w:rPr>
            </w:pPr>
            <w:r w:rsidRPr="00A370E3">
              <w:rPr>
                <w:sz w:val="16"/>
                <w:szCs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B084E7" w14:textId="77777777" w:rsidR="00A370E3" w:rsidRPr="00A370E3" w:rsidRDefault="00A370E3" w:rsidP="00A370E3">
            <w:pPr>
              <w:pStyle w:val="TAR"/>
              <w:rPr>
                <w:sz w:val="16"/>
                <w:szCs w:val="16"/>
              </w:rPr>
            </w:pPr>
            <w:r w:rsidRPr="00A370E3">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77B1D" w14:textId="77777777" w:rsidR="00A370E3" w:rsidRPr="00A370E3" w:rsidRDefault="00A370E3" w:rsidP="00A370E3">
            <w:pPr>
              <w:pStyle w:val="TAC"/>
              <w:rPr>
                <w:sz w:val="16"/>
                <w:szCs w:val="16"/>
              </w:rPr>
            </w:pPr>
            <w:r w:rsidRPr="00A370E3">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B08A2" w14:textId="77777777" w:rsidR="00A370E3" w:rsidRPr="00A370E3" w:rsidRDefault="00A370E3" w:rsidP="00A370E3">
            <w:pPr>
              <w:pStyle w:val="TAL"/>
              <w:rPr>
                <w:sz w:val="16"/>
                <w:szCs w:val="16"/>
              </w:rPr>
            </w:pPr>
            <w:r w:rsidRPr="00A370E3">
              <w:rPr>
                <w:sz w:val="16"/>
                <w:szCs w:val="16"/>
              </w:rPr>
              <w:t>Off network communication for interworking with LMR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372DDA" w14:textId="77777777" w:rsidR="00A370E3" w:rsidRPr="00A370E3" w:rsidRDefault="00A370E3" w:rsidP="00A370E3">
            <w:pPr>
              <w:pStyle w:val="TAC"/>
              <w:rPr>
                <w:sz w:val="16"/>
                <w:szCs w:val="16"/>
              </w:rPr>
            </w:pPr>
            <w:r w:rsidRPr="00A370E3">
              <w:rPr>
                <w:sz w:val="16"/>
                <w:szCs w:val="16"/>
              </w:rPr>
              <w:t>17.0.0</w:t>
            </w:r>
          </w:p>
        </w:tc>
      </w:tr>
      <w:tr w:rsidR="00AE42DF" w:rsidRPr="00410AED" w14:paraId="27AF0667" w14:textId="77777777" w:rsidTr="00A370E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F41690" w14:textId="77777777" w:rsidR="00AE42DF" w:rsidRPr="00A370E3" w:rsidRDefault="00AE42DF" w:rsidP="00A370E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25D63" w14:textId="77777777" w:rsidR="00AE42DF" w:rsidRPr="00A370E3" w:rsidRDefault="00AE42DF" w:rsidP="00A370E3">
            <w:pPr>
              <w:pStyle w:val="TAC"/>
              <w:rPr>
                <w:sz w:val="16"/>
                <w:szCs w:val="16"/>
              </w:rPr>
            </w:pPr>
            <w:r>
              <w:rPr>
                <w:sz w:val="16"/>
                <w:szCs w:val="16"/>
              </w:rPr>
              <w:t>SA#103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959F51" w14:textId="77777777" w:rsidR="00AE42DF" w:rsidRPr="00A370E3" w:rsidRDefault="00AE42DF" w:rsidP="00A370E3">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DC61C" w14:textId="77777777" w:rsidR="00AE42DF" w:rsidRPr="00A370E3" w:rsidRDefault="00AE42DF" w:rsidP="00A370E3">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75F849" w14:textId="77777777" w:rsidR="00AE42DF" w:rsidRPr="00A370E3" w:rsidRDefault="00AE42DF" w:rsidP="00A370E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2F9BC" w14:textId="77777777" w:rsidR="00AE42DF" w:rsidRPr="00A370E3" w:rsidRDefault="00AE42DF" w:rsidP="00A370E3">
            <w:pPr>
              <w:pStyle w:val="TAC"/>
              <w:rPr>
                <w:sz w:val="16"/>
                <w:szCs w:val="16"/>
              </w:rPr>
            </w:pPr>
            <w:r>
              <w:rPr>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38CBE" w14:textId="77777777" w:rsidR="00AE42DF" w:rsidRPr="00A370E3" w:rsidRDefault="00AE42DF" w:rsidP="00A370E3">
            <w:pPr>
              <w:pStyle w:val="TAL"/>
              <w:rPr>
                <w:sz w:val="16"/>
                <w:szCs w:val="16"/>
              </w:rPr>
            </w:pPr>
            <w:r>
              <w:rPr>
                <w:sz w:val="16"/>
                <w:szCs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6B4125" w14:textId="77777777" w:rsidR="00AE42DF" w:rsidRPr="00A370E3" w:rsidRDefault="00AE42DF" w:rsidP="00A370E3">
            <w:pPr>
              <w:pStyle w:val="TAC"/>
              <w:rPr>
                <w:sz w:val="16"/>
                <w:szCs w:val="16"/>
              </w:rPr>
            </w:pPr>
            <w:r>
              <w:rPr>
                <w:sz w:val="16"/>
                <w:szCs w:val="16"/>
              </w:rPr>
              <w:t>18.0.1</w:t>
            </w:r>
          </w:p>
        </w:tc>
      </w:tr>
    </w:tbl>
    <w:p w14:paraId="00956EB8" w14:textId="77777777" w:rsidR="003C3971" w:rsidRPr="0088159A" w:rsidRDefault="003C3971" w:rsidP="003C3971"/>
    <w:sectPr w:rsidR="003C3971" w:rsidRPr="0088159A">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AF3A2" w14:textId="77777777" w:rsidR="00D477A5" w:rsidRDefault="00D477A5">
      <w:r>
        <w:separator/>
      </w:r>
    </w:p>
  </w:endnote>
  <w:endnote w:type="continuationSeparator" w:id="0">
    <w:p w14:paraId="1E772560" w14:textId="77777777" w:rsidR="00D477A5" w:rsidRDefault="00D47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EE65"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20F7A" w14:textId="77777777" w:rsidR="00D477A5" w:rsidRDefault="00D477A5">
      <w:r>
        <w:separator/>
      </w:r>
    </w:p>
  </w:footnote>
  <w:footnote w:type="continuationSeparator" w:id="0">
    <w:p w14:paraId="540B136D" w14:textId="77777777" w:rsidR="00D477A5" w:rsidRDefault="00D47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5E7B9" w14:textId="77777777" w:rsidR="00421148" w:rsidRDefault="00421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8DB2E" w14:textId="77777777" w:rsidR="00421148" w:rsidRDefault="00421148">
    <w:pPr>
      <w:pStyle w:val="Header"/>
      <w:tabs>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3FDB0" w14:textId="77777777" w:rsidR="00421148" w:rsidRDefault="004211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36183" w14:textId="391ED403"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D7724">
      <w:rPr>
        <w:rFonts w:ascii="Arial" w:hAnsi="Arial" w:cs="Arial"/>
        <w:b/>
        <w:noProof/>
        <w:sz w:val="18"/>
        <w:szCs w:val="18"/>
      </w:rPr>
      <w:t>3GPP TS 22.289 V18.0.1 (2024-03)</w:t>
    </w:r>
    <w:r>
      <w:rPr>
        <w:rFonts w:ascii="Arial" w:hAnsi="Arial" w:cs="Arial"/>
        <w:b/>
        <w:sz w:val="18"/>
        <w:szCs w:val="18"/>
      </w:rPr>
      <w:fldChar w:fldCharType="end"/>
    </w:r>
  </w:p>
  <w:p w14:paraId="4E80C637"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1716D">
      <w:rPr>
        <w:rFonts w:ascii="Arial" w:hAnsi="Arial" w:cs="Arial"/>
        <w:b/>
        <w:noProof/>
        <w:sz w:val="18"/>
        <w:szCs w:val="18"/>
      </w:rPr>
      <w:t>6</w:t>
    </w:r>
    <w:r>
      <w:rPr>
        <w:rFonts w:ascii="Arial" w:hAnsi="Arial" w:cs="Arial"/>
        <w:b/>
        <w:sz w:val="18"/>
        <w:szCs w:val="18"/>
      </w:rPr>
      <w:fldChar w:fldCharType="end"/>
    </w:r>
  </w:p>
  <w:p w14:paraId="3D410DD6" w14:textId="2EA9BBC8"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D7724">
      <w:rPr>
        <w:rFonts w:ascii="Arial" w:hAnsi="Arial" w:cs="Arial"/>
        <w:b/>
        <w:noProof/>
        <w:sz w:val="18"/>
        <w:szCs w:val="18"/>
      </w:rPr>
      <w:t>Release 18</w:t>
    </w:r>
    <w:r>
      <w:rPr>
        <w:rFonts w:ascii="Arial" w:hAnsi="Arial" w:cs="Arial"/>
        <w:b/>
        <w:sz w:val="18"/>
        <w:szCs w:val="18"/>
      </w:rPr>
      <w:fldChar w:fldCharType="end"/>
    </w:r>
  </w:p>
  <w:p w14:paraId="03BCAD21"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C280F5B"/>
    <w:multiLevelType w:val="hybridMultilevel"/>
    <w:tmpl w:val="A0625F7E"/>
    <w:lvl w:ilvl="0" w:tplc="21145C6C">
      <w:start w:val="1"/>
      <w:numFmt w:val="bullet"/>
      <w:lvlText w:val="-"/>
      <w:lvlJc w:val="left"/>
      <w:pPr>
        <w:ind w:left="644" w:hanging="360"/>
      </w:pPr>
      <w:rPr>
        <w:rFonts w:ascii="Arial" w:hAnsi="Arial"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3" w15:restartNumberingAfterBreak="0">
    <w:nsid w:val="52072DD4"/>
    <w:multiLevelType w:val="hybridMultilevel"/>
    <w:tmpl w:val="FD46312A"/>
    <w:lvl w:ilvl="0" w:tplc="F4DE962E">
      <w:start w:val="3"/>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15:restartNumberingAfterBreak="0">
    <w:nsid w:val="76376F8B"/>
    <w:multiLevelType w:val="hybridMultilevel"/>
    <w:tmpl w:val="E5D01616"/>
    <w:lvl w:ilvl="0" w:tplc="21145C6C">
      <w:start w:val="1"/>
      <w:numFmt w:val="bullet"/>
      <w:lvlText w:val="-"/>
      <w:lvlJc w:val="left"/>
      <w:pPr>
        <w:ind w:left="644" w:hanging="360"/>
      </w:pPr>
      <w:rPr>
        <w:rFonts w:ascii="Arial" w:hAnsi="Aria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5" w15:restartNumberingAfterBreak="0">
    <w:nsid w:val="7CFF1D92"/>
    <w:multiLevelType w:val="hybridMultilevel"/>
    <w:tmpl w:val="1FF8EBBA"/>
    <w:lvl w:ilvl="0" w:tplc="21145C6C">
      <w:start w:val="1"/>
      <w:numFmt w:val="bullet"/>
      <w:lvlText w:val="-"/>
      <w:lvlJc w:val="left"/>
      <w:pPr>
        <w:ind w:left="567" w:hanging="283"/>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472453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3262871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6463790">
    <w:abstractNumId w:val="1"/>
  </w:num>
  <w:num w:numId="4" w16cid:durableId="1008217347">
    <w:abstractNumId w:val="5"/>
  </w:num>
  <w:num w:numId="5" w16cid:durableId="36050679">
    <w:abstractNumId w:val="2"/>
  </w:num>
  <w:num w:numId="6" w16cid:durableId="792675928">
    <w:abstractNumId w:val="4"/>
  </w:num>
  <w:num w:numId="7" w16cid:durableId="1616138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24"/>
    <w:rsid w:val="00033397"/>
    <w:rsid w:val="00040095"/>
    <w:rsid w:val="00051834"/>
    <w:rsid w:val="00054A22"/>
    <w:rsid w:val="000655A6"/>
    <w:rsid w:val="00080512"/>
    <w:rsid w:val="000B1DC2"/>
    <w:rsid w:val="000D5540"/>
    <w:rsid w:val="000D58AB"/>
    <w:rsid w:val="000D7724"/>
    <w:rsid w:val="000E2436"/>
    <w:rsid w:val="000E3A57"/>
    <w:rsid w:val="001160F3"/>
    <w:rsid w:val="001237CE"/>
    <w:rsid w:val="001D02C2"/>
    <w:rsid w:val="001F168B"/>
    <w:rsid w:val="002347A2"/>
    <w:rsid w:val="002678E6"/>
    <w:rsid w:val="002D1C40"/>
    <w:rsid w:val="003172DC"/>
    <w:rsid w:val="00326EF6"/>
    <w:rsid w:val="0035462D"/>
    <w:rsid w:val="003B6DA2"/>
    <w:rsid w:val="003C0ECE"/>
    <w:rsid w:val="003C3971"/>
    <w:rsid w:val="00421148"/>
    <w:rsid w:val="004401E4"/>
    <w:rsid w:val="00465796"/>
    <w:rsid w:val="00475652"/>
    <w:rsid w:val="004D1F17"/>
    <w:rsid w:val="004D3578"/>
    <w:rsid w:val="004E213A"/>
    <w:rsid w:val="004F2F82"/>
    <w:rsid w:val="004F33CF"/>
    <w:rsid w:val="005367F7"/>
    <w:rsid w:val="00543E6C"/>
    <w:rsid w:val="00565087"/>
    <w:rsid w:val="00566173"/>
    <w:rsid w:val="0056755E"/>
    <w:rsid w:val="005D2E01"/>
    <w:rsid w:val="00612AD5"/>
    <w:rsid w:val="00614FDF"/>
    <w:rsid w:val="00626568"/>
    <w:rsid w:val="00641796"/>
    <w:rsid w:val="00680AA5"/>
    <w:rsid w:val="006D6D13"/>
    <w:rsid w:val="006E2A77"/>
    <w:rsid w:val="006E5C86"/>
    <w:rsid w:val="00734A5B"/>
    <w:rsid w:val="00744E76"/>
    <w:rsid w:val="00780450"/>
    <w:rsid w:val="00781F0F"/>
    <w:rsid w:val="007D55DB"/>
    <w:rsid w:val="007F4DF0"/>
    <w:rsid w:val="0080127D"/>
    <w:rsid w:val="008028A4"/>
    <w:rsid w:val="0083341B"/>
    <w:rsid w:val="008768CA"/>
    <w:rsid w:val="00876E77"/>
    <w:rsid w:val="0088159A"/>
    <w:rsid w:val="008A4FDD"/>
    <w:rsid w:val="0090271F"/>
    <w:rsid w:val="00902E23"/>
    <w:rsid w:val="0090421F"/>
    <w:rsid w:val="0091348E"/>
    <w:rsid w:val="00917CCB"/>
    <w:rsid w:val="00942EC2"/>
    <w:rsid w:val="009C7A28"/>
    <w:rsid w:val="009F37B7"/>
    <w:rsid w:val="00A10F02"/>
    <w:rsid w:val="00A164B4"/>
    <w:rsid w:val="00A370E3"/>
    <w:rsid w:val="00A378CC"/>
    <w:rsid w:val="00A53724"/>
    <w:rsid w:val="00A55067"/>
    <w:rsid w:val="00A664F4"/>
    <w:rsid w:val="00A82346"/>
    <w:rsid w:val="00AB2629"/>
    <w:rsid w:val="00AB352D"/>
    <w:rsid w:val="00AB6865"/>
    <w:rsid w:val="00AE42DF"/>
    <w:rsid w:val="00B06F94"/>
    <w:rsid w:val="00B15449"/>
    <w:rsid w:val="00B23355"/>
    <w:rsid w:val="00B34679"/>
    <w:rsid w:val="00BB2983"/>
    <w:rsid w:val="00BC0F7D"/>
    <w:rsid w:val="00BD0D9B"/>
    <w:rsid w:val="00BF637C"/>
    <w:rsid w:val="00C1716D"/>
    <w:rsid w:val="00C33079"/>
    <w:rsid w:val="00C45231"/>
    <w:rsid w:val="00C6464B"/>
    <w:rsid w:val="00C72833"/>
    <w:rsid w:val="00C85F0E"/>
    <w:rsid w:val="00C93F40"/>
    <w:rsid w:val="00CA3D0C"/>
    <w:rsid w:val="00D31F9D"/>
    <w:rsid w:val="00D477A5"/>
    <w:rsid w:val="00D738D6"/>
    <w:rsid w:val="00D755EB"/>
    <w:rsid w:val="00D87E00"/>
    <w:rsid w:val="00D9134D"/>
    <w:rsid w:val="00D92E07"/>
    <w:rsid w:val="00DA7A03"/>
    <w:rsid w:val="00DB1818"/>
    <w:rsid w:val="00DC309B"/>
    <w:rsid w:val="00DC4DA2"/>
    <w:rsid w:val="00DF2B1F"/>
    <w:rsid w:val="00DF62CD"/>
    <w:rsid w:val="00E00B87"/>
    <w:rsid w:val="00E17279"/>
    <w:rsid w:val="00E353AD"/>
    <w:rsid w:val="00E6014A"/>
    <w:rsid w:val="00E77645"/>
    <w:rsid w:val="00EA43EB"/>
    <w:rsid w:val="00EB510B"/>
    <w:rsid w:val="00EC4A25"/>
    <w:rsid w:val="00F025A2"/>
    <w:rsid w:val="00F04712"/>
    <w:rsid w:val="00F22EC7"/>
    <w:rsid w:val="00F3563C"/>
    <w:rsid w:val="00F35776"/>
    <w:rsid w:val="00F653B8"/>
    <w:rsid w:val="00F8507A"/>
    <w:rsid w:val="00FA1266"/>
    <w:rsid w:val="00FC1192"/>
    <w:rsid w:val="00FD56D8"/>
    <w:rsid w:val="00FE1F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B0C9B"/>
  <w15:chartTrackingRefBased/>
  <w15:docId w15:val="{04C50916-DF3A-43AB-8DD6-07E1237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2DF"/>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AE42D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AE42DF"/>
    <w:pPr>
      <w:pBdr>
        <w:top w:val="none" w:sz="0" w:space="0" w:color="auto"/>
      </w:pBdr>
      <w:spacing w:before="180"/>
      <w:outlineLvl w:val="1"/>
    </w:pPr>
    <w:rPr>
      <w:sz w:val="32"/>
    </w:rPr>
  </w:style>
  <w:style w:type="paragraph" w:styleId="Heading3">
    <w:name w:val="heading 3"/>
    <w:basedOn w:val="Heading2"/>
    <w:next w:val="Normal"/>
    <w:qFormat/>
    <w:rsid w:val="00AE42DF"/>
    <w:pPr>
      <w:spacing w:before="120"/>
      <w:outlineLvl w:val="2"/>
    </w:pPr>
    <w:rPr>
      <w:sz w:val="28"/>
    </w:rPr>
  </w:style>
  <w:style w:type="paragraph" w:styleId="Heading4">
    <w:name w:val="heading 4"/>
    <w:basedOn w:val="Heading3"/>
    <w:next w:val="Normal"/>
    <w:qFormat/>
    <w:rsid w:val="00AE42DF"/>
    <w:pPr>
      <w:ind w:left="1418" w:hanging="1418"/>
      <w:outlineLvl w:val="3"/>
    </w:pPr>
    <w:rPr>
      <w:sz w:val="24"/>
    </w:rPr>
  </w:style>
  <w:style w:type="paragraph" w:styleId="Heading5">
    <w:name w:val="heading 5"/>
    <w:basedOn w:val="Heading4"/>
    <w:next w:val="Normal"/>
    <w:qFormat/>
    <w:rsid w:val="00AE42DF"/>
    <w:pPr>
      <w:ind w:left="1701" w:hanging="1701"/>
      <w:outlineLvl w:val="4"/>
    </w:pPr>
    <w:rPr>
      <w:sz w:val="22"/>
    </w:rPr>
  </w:style>
  <w:style w:type="paragraph" w:styleId="Heading6">
    <w:name w:val="heading 6"/>
    <w:basedOn w:val="H6"/>
    <w:next w:val="Normal"/>
    <w:qFormat/>
    <w:rsid w:val="00AE42DF"/>
    <w:pPr>
      <w:outlineLvl w:val="5"/>
    </w:pPr>
  </w:style>
  <w:style w:type="paragraph" w:styleId="Heading7">
    <w:name w:val="heading 7"/>
    <w:basedOn w:val="H6"/>
    <w:next w:val="Normal"/>
    <w:qFormat/>
    <w:rsid w:val="00AE42DF"/>
    <w:pPr>
      <w:outlineLvl w:val="6"/>
    </w:pPr>
  </w:style>
  <w:style w:type="paragraph" w:styleId="Heading8">
    <w:name w:val="heading 8"/>
    <w:basedOn w:val="Heading1"/>
    <w:next w:val="Normal"/>
    <w:qFormat/>
    <w:rsid w:val="00AE42DF"/>
    <w:pPr>
      <w:ind w:left="0" w:firstLine="0"/>
      <w:outlineLvl w:val="7"/>
    </w:pPr>
  </w:style>
  <w:style w:type="paragraph" w:styleId="Heading9">
    <w:name w:val="heading 9"/>
    <w:basedOn w:val="Heading8"/>
    <w:next w:val="Normal"/>
    <w:qFormat/>
    <w:rsid w:val="00AE42DF"/>
    <w:pPr>
      <w:outlineLvl w:val="8"/>
    </w:pPr>
  </w:style>
  <w:style w:type="character" w:default="1" w:styleId="DefaultParagraphFont">
    <w:name w:val="Default Paragraph Font"/>
    <w:semiHidden/>
    <w:rsid w:val="00AE42DF"/>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E42DF"/>
  </w:style>
  <w:style w:type="paragraph" w:customStyle="1" w:styleId="H6">
    <w:name w:val="H6"/>
    <w:basedOn w:val="Heading5"/>
    <w:next w:val="Normal"/>
    <w:rsid w:val="00AE42DF"/>
    <w:pPr>
      <w:ind w:left="1985" w:hanging="1985"/>
      <w:outlineLvl w:val="9"/>
    </w:pPr>
    <w:rPr>
      <w:sz w:val="20"/>
    </w:rPr>
  </w:style>
  <w:style w:type="paragraph" w:styleId="TOC9">
    <w:name w:val="toc 9"/>
    <w:basedOn w:val="TOC8"/>
    <w:rsid w:val="00AE42DF"/>
    <w:pPr>
      <w:ind w:left="1418" w:hanging="1418"/>
    </w:pPr>
  </w:style>
  <w:style w:type="paragraph" w:styleId="TOC8">
    <w:name w:val="toc 8"/>
    <w:basedOn w:val="TOC1"/>
    <w:rsid w:val="00AE42DF"/>
    <w:pPr>
      <w:spacing w:before="180"/>
      <w:ind w:left="2693" w:hanging="2693"/>
    </w:pPr>
    <w:rPr>
      <w:b/>
    </w:rPr>
  </w:style>
  <w:style w:type="paragraph" w:styleId="TOC1">
    <w:name w:val="toc 1"/>
    <w:rsid w:val="00AE42DF"/>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Normal"/>
    <w:next w:val="Normal"/>
    <w:rsid w:val="00AE42DF"/>
    <w:pPr>
      <w:keepLines/>
      <w:tabs>
        <w:tab w:val="center" w:pos="4536"/>
        <w:tab w:val="right" w:pos="9072"/>
      </w:tabs>
    </w:pPr>
    <w:rPr>
      <w:noProof/>
    </w:rPr>
  </w:style>
  <w:style w:type="character" w:customStyle="1" w:styleId="ZGSM">
    <w:name w:val="ZGSM"/>
    <w:rsid w:val="00AE42DF"/>
  </w:style>
  <w:style w:type="paragraph" w:styleId="Header">
    <w:name w:val="header"/>
    <w:link w:val="HeaderChar"/>
    <w:rsid w:val="00AE42DF"/>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AE42DF"/>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semiHidden/>
    <w:rsid w:val="00AE42DF"/>
    <w:pPr>
      <w:ind w:left="1701" w:hanging="1701"/>
    </w:pPr>
  </w:style>
  <w:style w:type="paragraph" w:styleId="TOC4">
    <w:name w:val="toc 4"/>
    <w:basedOn w:val="TOC3"/>
    <w:rsid w:val="00AE42DF"/>
    <w:pPr>
      <w:ind w:left="1418" w:hanging="1418"/>
    </w:pPr>
  </w:style>
  <w:style w:type="paragraph" w:styleId="TOC3">
    <w:name w:val="toc 3"/>
    <w:basedOn w:val="TOC2"/>
    <w:rsid w:val="00AE42DF"/>
    <w:pPr>
      <w:ind w:left="1134" w:hanging="1134"/>
    </w:pPr>
  </w:style>
  <w:style w:type="paragraph" w:styleId="TOC2">
    <w:name w:val="toc 2"/>
    <w:basedOn w:val="TOC1"/>
    <w:rsid w:val="00AE42DF"/>
    <w:pPr>
      <w:keepNext w:val="0"/>
      <w:spacing w:before="0"/>
      <w:ind w:left="851" w:hanging="851"/>
    </w:pPr>
    <w:rPr>
      <w:sz w:val="20"/>
    </w:rPr>
  </w:style>
  <w:style w:type="paragraph" w:styleId="Footer">
    <w:name w:val="footer"/>
    <w:basedOn w:val="Header"/>
    <w:rsid w:val="00AE42DF"/>
    <w:pPr>
      <w:jc w:val="center"/>
    </w:pPr>
    <w:rPr>
      <w:i/>
    </w:rPr>
  </w:style>
  <w:style w:type="paragraph" w:customStyle="1" w:styleId="TT">
    <w:name w:val="TT"/>
    <w:basedOn w:val="Heading1"/>
    <w:next w:val="Normal"/>
    <w:rsid w:val="00AE42DF"/>
    <w:pPr>
      <w:outlineLvl w:val="9"/>
    </w:pPr>
  </w:style>
  <w:style w:type="paragraph" w:customStyle="1" w:styleId="NF">
    <w:name w:val="NF"/>
    <w:basedOn w:val="NO"/>
    <w:rsid w:val="00AE42DF"/>
    <w:pPr>
      <w:keepNext/>
      <w:spacing w:after="0"/>
    </w:pPr>
    <w:rPr>
      <w:rFonts w:ascii="Arial" w:hAnsi="Arial"/>
      <w:sz w:val="18"/>
    </w:rPr>
  </w:style>
  <w:style w:type="paragraph" w:customStyle="1" w:styleId="NO">
    <w:name w:val="NO"/>
    <w:basedOn w:val="Normal"/>
    <w:rsid w:val="00AE42DF"/>
    <w:pPr>
      <w:keepLines/>
      <w:ind w:left="1135" w:hanging="851"/>
    </w:pPr>
  </w:style>
  <w:style w:type="paragraph" w:customStyle="1" w:styleId="PL">
    <w:name w:val="PL"/>
    <w:rsid w:val="00AE42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AE42DF"/>
    <w:pPr>
      <w:jc w:val="right"/>
    </w:pPr>
  </w:style>
  <w:style w:type="paragraph" w:customStyle="1" w:styleId="TAL">
    <w:name w:val="TAL"/>
    <w:basedOn w:val="Normal"/>
    <w:rsid w:val="00AE42DF"/>
    <w:pPr>
      <w:keepNext/>
      <w:keepLines/>
      <w:spacing w:after="0"/>
    </w:pPr>
    <w:rPr>
      <w:rFonts w:ascii="Arial" w:hAnsi="Arial"/>
      <w:sz w:val="18"/>
    </w:rPr>
  </w:style>
  <w:style w:type="paragraph" w:customStyle="1" w:styleId="TAH">
    <w:name w:val="TAH"/>
    <w:basedOn w:val="TAC"/>
    <w:rsid w:val="00AE42DF"/>
    <w:rPr>
      <w:b/>
    </w:rPr>
  </w:style>
  <w:style w:type="paragraph" w:customStyle="1" w:styleId="TAC">
    <w:name w:val="TAC"/>
    <w:basedOn w:val="TAL"/>
    <w:rsid w:val="00AE42DF"/>
    <w:pPr>
      <w:jc w:val="center"/>
    </w:pPr>
  </w:style>
  <w:style w:type="paragraph" w:customStyle="1" w:styleId="LD">
    <w:name w:val="LD"/>
    <w:rsid w:val="00AE42D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Normal"/>
    <w:rsid w:val="00AE42DF"/>
    <w:pPr>
      <w:keepLines/>
      <w:ind w:left="1702" w:hanging="1418"/>
    </w:pPr>
  </w:style>
  <w:style w:type="paragraph" w:customStyle="1" w:styleId="FP">
    <w:name w:val="FP"/>
    <w:basedOn w:val="Normal"/>
    <w:rsid w:val="00AE42DF"/>
    <w:pPr>
      <w:spacing w:after="0"/>
    </w:pPr>
  </w:style>
  <w:style w:type="paragraph" w:customStyle="1" w:styleId="NW">
    <w:name w:val="NW"/>
    <w:basedOn w:val="NO"/>
    <w:rsid w:val="00AE42DF"/>
    <w:pPr>
      <w:spacing w:after="0"/>
    </w:pPr>
  </w:style>
  <w:style w:type="paragraph" w:customStyle="1" w:styleId="EW">
    <w:name w:val="EW"/>
    <w:basedOn w:val="EX"/>
    <w:rsid w:val="00AE42DF"/>
    <w:pPr>
      <w:spacing w:after="0"/>
    </w:pPr>
  </w:style>
  <w:style w:type="paragraph" w:customStyle="1" w:styleId="B1">
    <w:name w:val="B1"/>
    <w:basedOn w:val="List"/>
    <w:rsid w:val="00AE42DF"/>
  </w:style>
  <w:style w:type="paragraph" w:styleId="TOC6">
    <w:name w:val="toc 6"/>
    <w:basedOn w:val="TOC5"/>
    <w:next w:val="Normal"/>
    <w:semiHidden/>
    <w:rsid w:val="00AE42DF"/>
    <w:pPr>
      <w:ind w:left="1985" w:hanging="1985"/>
    </w:pPr>
  </w:style>
  <w:style w:type="paragraph" w:styleId="TOC7">
    <w:name w:val="toc 7"/>
    <w:basedOn w:val="TOC6"/>
    <w:next w:val="Normal"/>
    <w:semiHidden/>
    <w:rsid w:val="00AE42DF"/>
    <w:pPr>
      <w:ind w:left="2268" w:hanging="2268"/>
    </w:pPr>
  </w:style>
  <w:style w:type="paragraph" w:customStyle="1" w:styleId="EditorsNote">
    <w:name w:val="Editor's Note"/>
    <w:basedOn w:val="NO"/>
    <w:rsid w:val="00AE42DF"/>
    <w:rPr>
      <w:color w:val="FF0000"/>
    </w:rPr>
  </w:style>
  <w:style w:type="paragraph" w:customStyle="1" w:styleId="TH">
    <w:name w:val="TH"/>
    <w:basedOn w:val="Normal"/>
    <w:link w:val="THChar"/>
    <w:rsid w:val="00AE42DF"/>
    <w:pPr>
      <w:keepNext/>
      <w:keepLines/>
      <w:spacing w:before="60"/>
      <w:jc w:val="center"/>
    </w:pPr>
    <w:rPr>
      <w:rFonts w:ascii="Arial" w:hAnsi="Arial"/>
      <w:b/>
    </w:rPr>
  </w:style>
  <w:style w:type="paragraph" w:customStyle="1" w:styleId="ZA">
    <w:name w:val="ZA"/>
    <w:rsid w:val="00AE42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AE42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AE42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AE42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AE42DF"/>
    <w:pPr>
      <w:ind w:left="851" w:hanging="851"/>
    </w:pPr>
  </w:style>
  <w:style w:type="paragraph" w:customStyle="1" w:styleId="ZH">
    <w:name w:val="ZH"/>
    <w:rsid w:val="00AE42DF"/>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AE42DF"/>
    <w:pPr>
      <w:keepNext w:val="0"/>
      <w:spacing w:before="0" w:after="240"/>
    </w:pPr>
  </w:style>
  <w:style w:type="paragraph" w:customStyle="1" w:styleId="ZG">
    <w:name w:val="ZG"/>
    <w:rsid w:val="00AE42DF"/>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customStyle="1" w:styleId="B2">
    <w:name w:val="B2"/>
    <w:basedOn w:val="List2"/>
    <w:rsid w:val="00AE42DF"/>
  </w:style>
  <w:style w:type="paragraph" w:customStyle="1" w:styleId="B3">
    <w:name w:val="B3"/>
    <w:basedOn w:val="List3"/>
    <w:rsid w:val="00AE42DF"/>
  </w:style>
  <w:style w:type="paragraph" w:customStyle="1" w:styleId="B4">
    <w:name w:val="B4"/>
    <w:basedOn w:val="List4"/>
    <w:rsid w:val="00AE42DF"/>
  </w:style>
  <w:style w:type="paragraph" w:customStyle="1" w:styleId="B5">
    <w:name w:val="B5"/>
    <w:basedOn w:val="List5"/>
    <w:rsid w:val="00AE42DF"/>
  </w:style>
  <w:style w:type="paragraph" w:customStyle="1" w:styleId="ZTD">
    <w:name w:val="ZTD"/>
    <w:basedOn w:val="ZB"/>
    <w:rsid w:val="00AE42DF"/>
    <w:pPr>
      <w:framePr w:hRule="auto" w:wrap="notBeside" w:y="852"/>
    </w:pPr>
    <w:rPr>
      <w:i w:val="0"/>
      <w:sz w:val="40"/>
    </w:rPr>
  </w:style>
  <w:style w:type="paragraph" w:customStyle="1" w:styleId="ZV">
    <w:name w:val="ZV"/>
    <w:basedOn w:val="ZU"/>
    <w:rsid w:val="00AE42DF"/>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FE1FD3"/>
    <w:pPr>
      <w:spacing w:after="0"/>
    </w:pPr>
    <w:rPr>
      <w:rFonts w:ascii="Segoe UI" w:hAnsi="Segoe UI" w:cs="Segoe UI"/>
      <w:sz w:val="18"/>
      <w:szCs w:val="18"/>
    </w:rPr>
  </w:style>
  <w:style w:type="character" w:customStyle="1" w:styleId="BalloonTextChar">
    <w:name w:val="Balloon Text Char"/>
    <w:link w:val="BalloonText"/>
    <w:rsid w:val="00FE1FD3"/>
    <w:rPr>
      <w:rFonts w:ascii="Segoe UI" w:hAnsi="Segoe UI" w:cs="Segoe UI"/>
      <w:sz w:val="18"/>
      <w:szCs w:val="18"/>
      <w:lang w:val="en-GB" w:eastAsia="en-US"/>
    </w:rPr>
  </w:style>
  <w:style w:type="character" w:customStyle="1" w:styleId="Heading2Char">
    <w:name w:val="Heading 2 Char"/>
    <w:link w:val="Heading2"/>
    <w:rsid w:val="004401E4"/>
    <w:rPr>
      <w:rFonts w:ascii="Arial" w:hAnsi="Arial"/>
      <w:sz w:val="32"/>
    </w:rPr>
  </w:style>
  <w:style w:type="paragraph" w:styleId="Index2">
    <w:name w:val="index 2"/>
    <w:basedOn w:val="Index1"/>
    <w:rsid w:val="00AE42DF"/>
    <w:pPr>
      <w:ind w:left="284"/>
    </w:pPr>
  </w:style>
  <w:style w:type="paragraph" w:styleId="Index1">
    <w:name w:val="index 1"/>
    <w:basedOn w:val="Normal"/>
    <w:rsid w:val="00AE42DF"/>
    <w:pPr>
      <w:keepLines/>
      <w:spacing w:after="0"/>
    </w:pPr>
  </w:style>
  <w:style w:type="paragraph" w:styleId="ListNumber2">
    <w:name w:val="List Number 2"/>
    <w:basedOn w:val="ListNumber"/>
    <w:rsid w:val="00AE42DF"/>
    <w:pPr>
      <w:ind w:left="851"/>
    </w:pPr>
  </w:style>
  <w:style w:type="character" w:styleId="FootnoteReference">
    <w:name w:val="footnote reference"/>
    <w:rsid w:val="00AE42DF"/>
    <w:rPr>
      <w:b/>
      <w:position w:val="6"/>
      <w:sz w:val="16"/>
    </w:rPr>
  </w:style>
  <w:style w:type="paragraph" w:styleId="FootnoteText">
    <w:name w:val="footnote text"/>
    <w:basedOn w:val="Normal"/>
    <w:link w:val="FootnoteTextChar"/>
    <w:rsid w:val="00AE42DF"/>
    <w:pPr>
      <w:keepLines/>
      <w:spacing w:after="0"/>
      <w:ind w:left="454" w:hanging="454"/>
    </w:pPr>
    <w:rPr>
      <w:sz w:val="16"/>
    </w:rPr>
  </w:style>
  <w:style w:type="character" w:customStyle="1" w:styleId="FootnoteTextChar">
    <w:name w:val="Footnote Text Char"/>
    <w:link w:val="FootnoteText"/>
    <w:rsid w:val="002D1C40"/>
    <w:rPr>
      <w:sz w:val="16"/>
    </w:rPr>
  </w:style>
  <w:style w:type="paragraph" w:styleId="ListBullet2">
    <w:name w:val="List Bullet 2"/>
    <w:basedOn w:val="ListBullet"/>
    <w:rsid w:val="00AE42DF"/>
    <w:pPr>
      <w:ind w:left="851"/>
    </w:pPr>
  </w:style>
  <w:style w:type="paragraph" w:styleId="ListBullet3">
    <w:name w:val="List Bullet 3"/>
    <w:basedOn w:val="ListBullet2"/>
    <w:rsid w:val="00AE42DF"/>
    <w:pPr>
      <w:ind w:left="1135"/>
    </w:pPr>
  </w:style>
  <w:style w:type="paragraph" w:styleId="ListNumber">
    <w:name w:val="List Number"/>
    <w:basedOn w:val="List"/>
    <w:rsid w:val="00AE42DF"/>
  </w:style>
  <w:style w:type="paragraph" w:styleId="List2">
    <w:name w:val="List 2"/>
    <w:basedOn w:val="List"/>
    <w:rsid w:val="00AE42DF"/>
    <w:pPr>
      <w:ind w:left="851"/>
    </w:pPr>
  </w:style>
  <w:style w:type="paragraph" w:styleId="List3">
    <w:name w:val="List 3"/>
    <w:basedOn w:val="List2"/>
    <w:rsid w:val="00AE42DF"/>
    <w:pPr>
      <w:ind w:left="1135"/>
    </w:pPr>
  </w:style>
  <w:style w:type="paragraph" w:styleId="List4">
    <w:name w:val="List 4"/>
    <w:basedOn w:val="List3"/>
    <w:rsid w:val="00AE42DF"/>
    <w:pPr>
      <w:ind w:left="1418"/>
    </w:pPr>
  </w:style>
  <w:style w:type="paragraph" w:styleId="List5">
    <w:name w:val="List 5"/>
    <w:basedOn w:val="List4"/>
    <w:rsid w:val="00AE42DF"/>
    <w:pPr>
      <w:ind w:left="1702"/>
    </w:pPr>
  </w:style>
  <w:style w:type="paragraph" w:styleId="List">
    <w:name w:val="List"/>
    <w:basedOn w:val="Normal"/>
    <w:rsid w:val="00AE42DF"/>
    <w:pPr>
      <w:ind w:left="568" w:hanging="284"/>
    </w:pPr>
  </w:style>
  <w:style w:type="paragraph" w:styleId="ListBullet">
    <w:name w:val="List Bullet"/>
    <w:basedOn w:val="List"/>
    <w:rsid w:val="00AE42DF"/>
  </w:style>
  <w:style w:type="paragraph" w:styleId="ListBullet4">
    <w:name w:val="List Bullet 4"/>
    <w:basedOn w:val="ListBullet3"/>
    <w:rsid w:val="00AE42DF"/>
    <w:pPr>
      <w:ind w:left="1418"/>
    </w:pPr>
  </w:style>
  <w:style w:type="paragraph" w:styleId="ListBullet5">
    <w:name w:val="List Bullet 5"/>
    <w:basedOn w:val="ListBullet4"/>
    <w:rsid w:val="00AE42DF"/>
    <w:pPr>
      <w:ind w:left="1702"/>
    </w:pPr>
  </w:style>
  <w:style w:type="character" w:styleId="CommentReference">
    <w:name w:val="annotation reference"/>
    <w:rsid w:val="00421148"/>
    <w:rPr>
      <w:sz w:val="16"/>
    </w:rPr>
  </w:style>
  <w:style w:type="character" w:customStyle="1" w:styleId="THChar">
    <w:name w:val="TH Char"/>
    <w:link w:val="TH"/>
    <w:rsid w:val="00421148"/>
    <w:rPr>
      <w:rFonts w:ascii="Arial" w:hAnsi="Arial"/>
      <w:b/>
    </w:rPr>
  </w:style>
  <w:style w:type="character" w:customStyle="1" w:styleId="HeaderChar">
    <w:name w:val="Header Char"/>
    <w:link w:val="Header"/>
    <w:rsid w:val="00421148"/>
    <w:rPr>
      <w:rFonts w:ascii="Arial" w:hAnsi="Arial"/>
      <w:b/>
      <w:noProof/>
      <w:sz w:val="18"/>
    </w:rPr>
  </w:style>
  <w:style w:type="paragraph" w:styleId="TOCHeading">
    <w:name w:val="TOC Heading"/>
    <w:basedOn w:val="Heading1"/>
    <w:next w:val="Normal"/>
    <w:uiPriority w:val="39"/>
    <w:unhideWhenUsed/>
    <w:qFormat/>
    <w:rsid w:val="00AB2629"/>
    <w:pPr>
      <w:pBdr>
        <w:top w:val="none" w:sz="0" w:space="0" w:color="auto"/>
      </w:pBdr>
      <w:overflowPunct/>
      <w:autoSpaceDE/>
      <w:autoSpaceDN/>
      <w:adjustRightInd/>
      <w:spacing w:after="0" w:line="259" w:lineRule="auto"/>
      <w:ind w:left="0" w:firstLine="0"/>
      <w:textAlignment w:val="auto"/>
      <w:outlineLvl w:val="9"/>
    </w:pPr>
    <w:rPr>
      <w:rFonts w:ascii="Calibri Light" w:hAnsi="Calibri Light"/>
      <w:color w:val="2F5496"/>
      <w:sz w:val="32"/>
      <w:szCs w:val="32"/>
      <w:lang w:val="en-US" w:eastAsia="en-US"/>
    </w:rPr>
  </w:style>
  <w:style w:type="character" w:styleId="Hyperlink">
    <w:name w:val="Hyperlink"/>
    <w:uiPriority w:val="99"/>
    <w:unhideWhenUsed/>
    <w:rsid w:val="00AB262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jani.vare\Desktop\5G\SA1\Copy%20of%20yojuna_hki_rva_toJani_2.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241751.99999999604</c:v>
                </c:pt>
                <c:pt idx="4">
                  <c:v>263087.99999999657</c:v>
                </c:pt>
                <c:pt idx="5">
                  <c:v>535775.99999999255</c:v>
                </c:pt>
                <c:pt idx="6">
                  <c:v>216479.99999999983</c:v>
                </c:pt>
                <c:pt idx="7">
                  <c:v>387384.00000000012</c:v>
                </c:pt>
                <c:pt idx="8">
                  <c:v>683688</c:v>
                </c:pt>
                <c:pt idx="9">
                  <c:v>995736.00000000023</c:v>
                </c:pt>
                <c:pt idx="10">
                  <c:v>1366824.0000000005</c:v>
                </c:pt>
                <c:pt idx="11">
                  <c:v>1164216</c:v>
                </c:pt>
                <c:pt idx="12">
                  <c:v>1461624.0000000002</c:v>
                </c:pt>
                <c:pt idx="13">
                  <c:v>1391256.0000000009</c:v>
                </c:pt>
                <c:pt idx="14">
                  <c:v>1494144.0000000012</c:v>
                </c:pt>
              </c:numCache>
            </c:numRef>
          </c:val>
          <c:extLst>
            <c:ext xmlns:c16="http://schemas.microsoft.com/office/drawing/2014/chart" uri="{C3380CC4-5D6E-409C-BE32-E72D297353CC}">
              <c16:uniqueId val="{00000000-312A-41A3-B8A2-883DB07F5777}"/>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80999.999999999724</c:v>
                </c:pt>
                <c:pt idx="2">
                  <c:v>81000.000000004031</c:v>
                </c:pt>
                <c:pt idx="3">
                  <c:v>80999.999999999724</c:v>
                </c:pt>
                <c:pt idx="4">
                  <c:v>54000.000000004125</c:v>
                </c:pt>
                <c:pt idx="5">
                  <c:v>891000.00000000116</c:v>
                </c:pt>
                <c:pt idx="6">
                  <c:v>80999.999999999724</c:v>
                </c:pt>
                <c:pt idx="7">
                  <c:v>53999.999999999971</c:v>
                </c:pt>
                <c:pt idx="8">
                  <c:v>53999.999999999811</c:v>
                </c:pt>
                <c:pt idx="9">
                  <c:v>53999.999999999811</c:v>
                </c:pt>
                <c:pt idx="10">
                  <c:v>486000.00000000041</c:v>
                </c:pt>
                <c:pt idx="11">
                  <c:v>107999.99999999962</c:v>
                </c:pt>
                <c:pt idx="12">
                  <c:v>215999.99999999924</c:v>
                </c:pt>
                <c:pt idx="13">
                  <c:v>26999.999999999905</c:v>
                </c:pt>
                <c:pt idx="14">
                  <c:v>135000.00000000169</c:v>
                </c:pt>
              </c:numCache>
            </c:numRef>
          </c:val>
          <c:extLst>
            <c:ext xmlns:c16="http://schemas.microsoft.com/office/drawing/2014/chart" uri="{C3380CC4-5D6E-409C-BE32-E72D297353CC}">
              <c16:uniqueId val="{00000001-312A-41A3-B8A2-883DB07F5777}"/>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92183.99999999658</c:v>
                </c:pt>
                <c:pt idx="3">
                  <c:v>160751.99999999633</c:v>
                </c:pt>
                <c:pt idx="4">
                  <c:v>209087.99999999243</c:v>
                </c:pt>
                <c:pt idx="5">
                  <c:v>0</c:v>
                </c:pt>
                <c:pt idx="6">
                  <c:v>135480.00000000012</c:v>
                </c:pt>
                <c:pt idx="7">
                  <c:v>333384.00000000012</c:v>
                </c:pt>
                <c:pt idx="8">
                  <c:v>629688.00000000023</c:v>
                </c:pt>
                <c:pt idx="9">
                  <c:v>941736.00000000047</c:v>
                </c:pt>
                <c:pt idx="10">
                  <c:v>880824</c:v>
                </c:pt>
                <c:pt idx="11">
                  <c:v>1056216.0000000005</c:v>
                </c:pt>
                <c:pt idx="12">
                  <c:v>1245624.0000000009</c:v>
                </c:pt>
                <c:pt idx="13">
                  <c:v>1364256.0000000009</c:v>
                </c:pt>
                <c:pt idx="14">
                  <c:v>1359143.9999999995</c:v>
                </c:pt>
              </c:numCache>
            </c:numRef>
          </c:val>
          <c:extLst>
            <c:ext xmlns:c16="http://schemas.microsoft.com/office/drawing/2014/chart" uri="{C3380CC4-5D6E-409C-BE32-E72D297353CC}">
              <c16:uniqueId val="{00000002-312A-41A3-B8A2-883DB07F5777}"/>
            </c:ext>
          </c:extLst>
        </c:ser>
        <c:dLbls>
          <c:showLegendKey val="0"/>
          <c:showVal val="0"/>
          <c:showCatName val="0"/>
          <c:showSerName val="0"/>
          <c:showPercent val="0"/>
          <c:showBubbleSize val="0"/>
        </c:dLbls>
        <c:gapWidth val="150"/>
        <c:axId val="384127744"/>
        <c:axId val="384537344"/>
      </c:barChart>
      <c:catAx>
        <c:axId val="384127744"/>
        <c:scaling>
          <c:orientation val="minMax"/>
        </c:scaling>
        <c:delete val="0"/>
        <c:axPos val="b"/>
        <c:numFmt formatCode="General" sourceLinked="0"/>
        <c:majorTickMark val="out"/>
        <c:minorTickMark val="none"/>
        <c:tickLblPos val="nextTo"/>
        <c:crossAx val="384537344"/>
        <c:crosses val="autoZero"/>
        <c:auto val="1"/>
        <c:lblAlgn val="ctr"/>
        <c:lblOffset val="100"/>
        <c:noMultiLvlLbl val="0"/>
      </c:catAx>
      <c:valAx>
        <c:axId val="384537344"/>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8412774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187751.99999999334</c:v>
                </c:pt>
                <c:pt idx="4">
                  <c:v>155087.99999999406</c:v>
                </c:pt>
                <c:pt idx="5">
                  <c:v>391775.99999998725</c:v>
                </c:pt>
                <c:pt idx="6">
                  <c:v>216479.99999999983</c:v>
                </c:pt>
                <c:pt idx="7">
                  <c:v>333384.00000000023</c:v>
                </c:pt>
                <c:pt idx="8">
                  <c:v>593688.00000000023</c:v>
                </c:pt>
                <c:pt idx="9">
                  <c:v>869736.00000000058</c:v>
                </c:pt>
                <c:pt idx="10">
                  <c:v>1204824.0000000009</c:v>
                </c:pt>
                <c:pt idx="11">
                  <c:v>678216.00000000023</c:v>
                </c:pt>
                <c:pt idx="12">
                  <c:v>903624.0000000007</c:v>
                </c:pt>
                <c:pt idx="13">
                  <c:v>689256.0000000021</c:v>
                </c:pt>
                <c:pt idx="14">
                  <c:v>774144.00000000233</c:v>
                </c:pt>
              </c:numCache>
            </c:numRef>
          </c:val>
          <c:extLst>
            <c:ext xmlns:c16="http://schemas.microsoft.com/office/drawing/2014/chart" uri="{C3380CC4-5D6E-409C-BE32-E72D297353CC}">
              <c16:uniqueId val="{00000000-08FC-4475-B6C9-0D2B60D36151}"/>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134999.99999999953</c:v>
                </c:pt>
                <c:pt idx="2">
                  <c:v>135000.00000000672</c:v>
                </c:pt>
                <c:pt idx="3">
                  <c:v>134999.99999999953</c:v>
                </c:pt>
                <c:pt idx="4">
                  <c:v>90000.000000006869</c:v>
                </c:pt>
                <c:pt idx="5">
                  <c:v>1485000.0000000019</c:v>
                </c:pt>
                <c:pt idx="6">
                  <c:v>134999.99999999953</c:v>
                </c:pt>
                <c:pt idx="7">
                  <c:v>89999.999999999956</c:v>
                </c:pt>
                <c:pt idx="8">
                  <c:v>89999.99999999968</c:v>
                </c:pt>
                <c:pt idx="9">
                  <c:v>89999.99999999968</c:v>
                </c:pt>
                <c:pt idx="10">
                  <c:v>810000.0000000007</c:v>
                </c:pt>
                <c:pt idx="11">
                  <c:v>179999.99999999936</c:v>
                </c:pt>
                <c:pt idx="12">
                  <c:v>359999.99999999872</c:v>
                </c:pt>
                <c:pt idx="13">
                  <c:v>44999.99999999984</c:v>
                </c:pt>
                <c:pt idx="14">
                  <c:v>225000.00000000282</c:v>
                </c:pt>
              </c:numCache>
            </c:numRef>
          </c:val>
          <c:extLst>
            <c:ext xmlns:c16="http://schemas.microsoft.com/office/drawing/2014/chart" uri="{C3380CC4-5D6E-409C-BE32-E72D297353CC}">
              <c16:uniqueId val="{00000001-08FC-4475-B6C9-0D2B60D36151}"/>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38183.999999993888</c:v>
                </c:pt>
                <c:pt idx="3">
                  <c:v>52751.999999993801</c:v>
                </c:pt>
                <c:pt idx="4">
                  <c:v>65087.999999987194</c:v>
                </c:pt>
                <c:pt idx="5">
                  <c:v>0</c:v>
                </c:pt>
                <c:pt idx="6">
                  <c:v>81480.000000000291</c:v>
                </c:pt>
                <c:pt idx="7">
                  <c:v>243384.00000000029</c:v>
                </c:pt>
                <c:pt idx="8">
                  <c:v>503688.00000000058</c:v>
                </c:pt>
                <c:pt idx="9">
                  <c:v>779736.00000000093</c:v>
                </c:pt>
                <c:pt idx="10">
                  <c:v>394824.00000000023</c:v>
                </c:pt>
                <c:pt idx="11">
                  <c:v>498216.00000000087</c:v>
                </c:pt>
                <c:pt idx="12">
                  <c:v>543624.00000000198</c:v>
                </c:pt>
                <c:pt idx="13">
                  <c:v>644256.00000000221</c:v>
                </c:pt>
                <c:pt idx="14">
                  <c:v>549143.99999999953</c:v>
                </c:pt>
              </c:numCache>
            </c:numRef>
          </c:val>
          <c:extLst>
            <c:ext xmlns:c16="http://schemas.microsoft.com/office/drawing/2014/chart" uri="{C3380CC4-5D6E-409C-BE32-E72D297353CC}">
              <c16:uniqueId val="{00000002-08FC-4475-B6C9-0D2B60D36151}"/>
            </c:ext>
          </c:extLst>
        </c:ser>
        <c:dLbls>
          <c:showLegendKey val="0"/>
          <c:showVal val="0"/>
          <c:showCatName val="0"/>
          <c:showSerName val="0"/>
          <c:showPercent val="0"/>
          <c:showBubbleSize val="0"/>
        </c:dLbls>
        <c:gapWidth val="150"/>
        <c:axId val="376009088"/>
        <c:axId val="376010624"/>
      </c:barChart>
      <c:catAx>
        <c:axId val="376009088"/>
        <c:scaling>
          <c:orientation val="minMax"/>
        </c:scaling>
        <c:delete val="0"/>
        <c:axPos val="b"/>
        <c:numFmt formatCode="General" sourceLinked="0"/>
        <c:majorTickMark val="out"/>
        <c:minorTickMark val="none"/>
        <c:tickLblPos val="nextTo"/>
        <c:crossAx val="376010624"/>
        <c:crosses val="autoZero"/>
        <c:auto val="1"/>
        <c:lblAlgn val="ctr"/>
        <c:lblOffset val="100"/>
        <c:noMultiLvlLbl val="0"/>
      </c:catAx>
      <c:valAx>
        <c:axId val="376010624"/>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7600908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Sheet2!$G$7</c:f>
              <c:strCache>
                <c:ptCount val="1"/>
                <c:pt idx="0">
                  <c:v>Data In</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Sheet2!$G$8:$G$22</c:f>
              <c:numCache>
                <c:formatCode>General</c:formatCode>
                <c:ptCount val="15"/>
                <c:pt idx="1">
                  <c:v>31487.999999999884</c:v>
                </c:pt>
                <c:pt idx="2">
                  <c:v>173184.00000000061</c:v>
                </c:pt>
                <c:pt idx="3">
                  <c:v>149567.99999999945</c:v>
                </c:pt>
                <c:pt idx="4">
                  <c:v>102336.00000000025</c:v>
                </c:pt>
                <c:pt idx="5">
                  <c:v>326688.00000000006</c:v>
                </c:pt>
                <c:pt idx="6">
                  <c:v>216479.99999999983</c:v>
                </c:pt>
                <c:pt idx="7">
                  <c:v>288384.00000000041</c:v>
                </c:pt>
                <c:pt idx="8">
                  <c:v>518688.00000000035</c:v>
                </c:pt>
                <c:pt idx="9">
                  <c:v>764736.0000000007</c:v>
                </c:pt>
                <c:pt idx="10">
                  <c:v>1069824.0000000012</c:v>
                </c:pt>
                <c:pt idx="11">
                  <c:v>283392.00000000006</c:v>
                </c:pt>
                <c:pt idx="12">
                  <c:v>448800.0000000007</c:v>
                </c:pt>
                <c:pt idx="13">
                  <c:v>145632.00000000009</c:v>
                </c:pt>
                <c:pt idx="14">
                  <c:v>215520.00000000044</c:v>
                </c:pt>
              </c:numCache>
            </c:numRef>
          </c:val>
          <c:extLst>
            <c:ext xmlns:c16="http://schemas.microsoft.com/office/drawing/2014/chart" uri="{C3380CC4-5D6E-409C-BE32-E72D297353CC}">
              <c16:uniqueId val="{00000000-38BA-436B-B85F-55D47F8E8605}"/>
            </c:ext>
          </c:extLst>
        </c:ser>
        <c:ser>
          <c:idx val="1"/>
          <c:order val="1"/>
          <c:tx>
            <c:strRef>
              <c:f>Sheet2!$H$7</c:f>
              <c:strCache>
                <c:ptCount val="1"/>
                <c:pt idx="0">
                  <c:v>Data Output capacity</c:v>
                </c:pt>
              </c:strCache>
            </c:strRef>
          </c:tx>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Sheet2!$H$8:$H$22</c:f>
              <c:numCache>
                <c:formatCode>General</c:formatCode>
                <c:ptCount val="15"/>
                <c:pt idx="1">
                  <c:v>179999.99999999939</c:v>
                </c:pt>
                <c:pt idx="2">
                  <c:v>180000.00000000896</c:v>
                </c:pt>
                <c:pt idx="3">
                  <c:v>179999.99999999939</c:v>
                </c:pt>
                <c:pt idx="4">
                  <c:v>120000.00000000917</c:v>
                </c:pt>
                <c:pt idx="5">
                  <c:v>1980000.0000000026</c:v>
                </c:pt>
                <c:pt idx="6">
                  <c:v>179999.99999999939</c:v>
                </c:pt>
                <c:pt idx="7">
                  <c:v>119999.99999999994</c:v>
                </c:pt>
                <c:pt idx="8">
                  <c:v>119999.99999999958</c:v>
                </c:pt>
                <c:pt idx="9">
                  <c:v>119999.99999999958</c:v>
                </c:pt>
                <c:pt idx="10">
                  <c:v>1080000.0000000009</c:v>
                </c:pt>
                <c:pt idx="11">
                  <c:v>239999.99999999916</c:v>
                </c:pt>
                <c:pt idx="12">
                  <c:v>479999.99999999831</c:v>
                </c:pt>
                <c:pt idx="13">
                  <c:v>59999.999999999789</c:v>
                </c:pt>
                <c:pt idx="14">
                  <c:v>300000.00000000373</c:v>
                </c:pt>
              </c:numCache>
            </c:numRef>
          </c:val>
          <c:extLst>
            <c:ext xmlns:c16="http://schemas.microsoft.com/office/drawing/2014/chart" uri="{C3380CC4-5D6E-409C-BE32-E72D297353CC}">
              <c16:uniqueId val="{00000001-38BA-436B-B85F-55D47F8E8605}"/>
            </c:ext>
          </c:extLst>
        </c:ser>
        <c:ser>
          <c:idx val="2"/>
          <c:order val="2"/>
          <c:tx>
            <c:strRef>
              <c:f>Sheet2!$I$7</c:f>
              <c:strCache>
                <c:ptCount val="1"/>
                <c:pt idx="0">
                  <c:v>Left</c:v>
                </c:pt>
              </c:strCache>
            </c:strRef>
          </c:tx>
          <c:spPr>
            <a:solidFill>
              <a:srgbClr val="FF0000"/>
            </a:solidFill>
          </c:spPr>
          <c:invertIfNegative val="0"/>
          <c:cat>
            <c:strRef>
              <c:f>Sheet2!$A$8:$A$22</c:f>
              <c:strCache>
                <c:ptCount val="15"/>
                <c:pt idx="0">
                  <c:v>HELSINKI </c:v>
                </c:pt>
                <c:pt idx="1">
                  <c:v>PASILA </c:v>
                </c:pt>
                <c:pt idx="2">
                  <c:v>TIKKURILA </c:v>
                </c:pt>
                <c:pt idx="3">
                  <c:v>RIIHIMÄKI </c:v>
                </c:pt>
                <c:pt idx="4">
                  <c:v>HÄMEENLINNA</c:v>
                </c:pt>
                <c:pt idx="5">
                  <c:v>TAMPERE </c:v>
                </c:pt>
                <c:pt idx="6">
                  <c:v>PARKANO </c:v>
                </c:pt>
                <c:pt idx="7">
                  <c:v>SEINÄJOKI </c:v>
                </c:pt>
                <c:pt idx="8">
                  <c:v>KOKKOLA </c:v>
                </c:pt>
                <c:pt idx="9">
                  <c:v>YLIVIESKA </c:v>
                </c:pt>
                <c:pt idx="10">
                  <c:v>OULU </c:v>
                </c:pt>
                <c:pt idx="11">
                  <c:v>KEMI </c:v>
                </c:pt>
                <c:pt idx="12">
                  <c:v>ROVANIEMI </c:v>
                </c:pt>
                <c:pt idx="13">
                  <c:v>MISI </c:v>
                </c:pt>
                <c:pt idx="14">
                  <c:v>KEMIJÄRVI </c:v>
                </c:pt>
              </c:strCache>
            </c:strRef>
          </c:cat>
          <c:val>
            <c:numRef>
              <c:f>Sheet2!$I$8:$I$22</c:f>
              <c:numCache>
                <c:formatCode>General</c:formatCode>
                <c:ptCount val="15"/>
                <c:pt idx="0">
                  <c:v>0</c:v>
                </c:pt>
                <c:pt idx="1">
                  <c:v>0</c:v>
                </c:pt>
                <c:pt idx="2">
                  <c:v>0</c:v>
                </c:pt>
                <c:pt idx="3">
                  <c:v>0</c:v>
                </c:pt>
                <c:pt idx="4">
                  <c:v>0</c:v>
                </c:pt>
                <c:pt idx="5">
                  <c:v>0</c:v>
                </c:pt>
                <c:pt idx="6">
                  <c:v>36480.000000000437</c:v>
                </c:pt>
                <c:pt idx="7">
                  <c:v>168384.00000000047</c:v>
                </c:pt>
                <c:pt idx="8">
                  <c:v>398688.00000000076</c:v>
                </c:pt>
                <c:pt idx="9">
                  <c:v>644736.00000000116</c:v>
                </c:pt>
                <c:pt idx="10">
                  <c:v>0</c:v>
                </c:pt>
                <c:pt idx="11">
                  <c:v>43392.000000000902</c:v>
                </c:pt>
                <c:pt idx="12">
                  <c:v>0</c:v>
                </c:pt>
                <c:pt idx="13">
                  <c:v>85632.000000000291</c:v>
                </c:pt>
                <c:pt idx="14">
                  <c:v>0</c:v>
                </c:pt>
              </c:numCache>
            </c:numRef>
          </c:val>
          <c:extLst>
            <c:ext xmlns:c16="http://schemas.microsoft.com/office/drawing/2014/chart" uri="{C3380CC4-5D6E-409C-BE32-E72D297353CC}">
              <c16:uniqueId val="{00000002-38BA-436B-B85F-55D47F8E8605}"/>
            </c:ext>
          </c:extLst>
        </c:ser>
        <c:dLbls>
          <c:showLegendKey val="0"/>
          <c:showVal val="0"/>
          <c:showCatName val="0"/>
          <c:showSerName val="0"/>
          <c:showPercent val="0"/>
          <c:showBubbleSize val="0"/>
        </c:dLbls>
        <c:gapWidth val="150"/>
        <c:axId val="381097472"/>
        <c:axId val="381099392"/>
      </c:barChart>
      <c:catAx>
        <c:axId val="381097472"/>
        <c:scaling>
          <c:orientation val="minMax"/>
        </c:scaling>
        <c:delete val="0"/>
        <c:axPos val="b"/>
        <c:numFmt formatCode="General" sourceLinked="0"/>
        <c:majorTickMark val="out"/>
        <c:minorTickMark val="none"/>
        <c:tickLblPos val="nextTo"/>
        <c:crossAx val="381099392"/>
        <c:crosses val="autoZero"/>
        <c:auto val="1"/>
        <c:lblAlgn val="ctr"/>
        <c:lblOffset val="100"/>
        <c:noMultiLvlLbl val="0"/>
      </c:catAx>
      <c:valAx>
        <c:axId val="381099392"/>
        <c:scaling>
          <c:orientation val="minMax"/>
        </c:scaling>
        <c:delete val="0"/>
        <c:axPos val="l"/>
        <c:majorGridlines/>
        <c:title>
          <c:tx>
            <c:rich>
              <a:bodyPr rot="-5400000" vert="horz"/>
              <a:lstStyle/>
              <a:p>
                <a:pPr>
                  <a:defRPr/>
                </a:pPr>
                <a:r>
                  <a:rPr lang="en-US"/>
                  <a:t>Mbits</a:t>
                </a:r>
              </a:p>
            </c:rich>
          </c:tx>
          <c:overlay val="0"/>
        </c:title>
        <c:numFmt formatCode="General" sourceLinked="1"/>
        <c:majorTickMark val="out"/>
        <c:minorTickMark val="none"/>
        <c:tickLblPos val="nextTo"/>
        <c:crossAx val="38109747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D392-34F4-49F5-B583-F3919C99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5770</Words>
  <Characters>30582</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2024-07-09T10:10:00Z</dcterms:created>
  <dcterms:modified xsi:type="dcterms:W3CDTF">2024-07-09T10:10:00Z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juergen.merkel@nokia.com</vt:lpwstr>
  </property>
  <property fmtid="{D5CDD505-2E9C-101B-9397-08002B2CF9AE}" pid="5" name="MSIP_Label_b1aa2129-79ec-42c0-bfac-e5b7a0374572_SetDate">
    <vt:lpwstr>2018-11-15T19:32:58.6347298Z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